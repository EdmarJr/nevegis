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>
      <w:pPr>
        <w:pStyle w:val="Instruo"/>
        <w:jc w:val="center"/>
      </w:pPr>
    </w:p>
    <w:p w:rsidR="001C2398" w:rsidRDefault="001C2398" w:rsidP="00A96966">
      <w:pPr>
        <w:pStyle w:val="Instruo"/>
      </w:pPr>
    </w:p>
    <w:p w:rsidR="001C2398" w:rsidRDefault="001C2398">
      <w:pPr>
        <w:pStyle w:val="CTMISTabela"/>
        <w:jc w:val="center"/>
        <w:rPr>
          <w:lang w:val="pt-BR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615A16" w:rsidRPr="006F4377" w:rsidRDefault="00492AEC" w:rsidP="00615A16">
      <w:pPr>
        <w:pStyle w:val="Ttulo"/>
        <w:spacing w:before="120" w:after="120"/>
        <w:jc w:val="center"/>
      </w:pPr>
      <w:r>
        <w:rPr>
          <w:rFonts w:ascii="Arial (W1)" w:hAnsi="Arial (W1)"/>
          <w:sz w:val="36"/>
          <w:szCs w:val="36"/>
        </w:rPr>
        <w:t xml:space="preserve">Projeto </w:t>
      </w:r>
      <w:r w:rsidR="00615A16" w:rsidRPr="00615A16">
        <w:rPr>
          <w:rFonts w:ascii="Arial (W1)" w:hAnsi="Arial (W1)"/>
          <w:sz w:val="36"/>
          <w:szCs w:val="36"/>
        </w:rPr>
        <w:t>Sistema Gerenciador de Eventos</w:t>
      </w:r>
    </w:p>
    <w:p w:rsidR="001C2398" w:rsidRDefault="001C2398" w:rsidP="00615A16">
      <w:pPr>
        <w:pStyle w:val="Ttulo"/>
        <w:spacing w:before="120" w:after="120"/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37268">
        <w:rPr>
          <w:b/>
          <w:bCs/>
          <w:color w:val="auto"/>
          <w:sz w:val="36"/>
          <w:szCs w:val="36"/>
          <w:lang w:eastAsia="en-US"/>
        </w:rPr>
        <w:t>0.0</w:t>
      </w:r>
      <w:r w:rsidR="00325ECE">
        <w:rPr>
          <w:b/>
          <w:bCs/>
          <w:color w:val="auto"/>
          <w:sz w:val="36"/>
          <w:szCs w:val="36"/>
          <w:lang w:eastAsia="en-US"/>
        </w:rPr>
        <w:t>2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25ECE">
      <w:pPr>
        <w:pStyle w:val="Ttulo"/>
        <w:tabs>
          <w:tab w:val="left" w:pos="2337"/>
        </w:tabs>
        <w:jc w:val="center"/>
      </w:pPr>
      <w:r>
        <w:br w:type="page"/>
      </w:r>
      <w:r>
        <w:lastRenderedPageBreak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436268" w:rsidTr="00980AA1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4B574E">
            <w:pPr>
              <w:pStyle w:val="CTMISTabela"/>
              <w:rPr>
                <w:b w:val="0"/>
              </w:rPr>
            </w:pPr>
            <w:r w:rsidRPr="00436268">
              <w:rPr>
                <w:b w:val="0"/>
              </w:rPr>
              <w:t>12/02/2014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337099" w:rsidP="003D1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</w:t>
            </w:r>
            <w:r w:rsidR="003D1D5F">
              <w:rPr>
                <w:b w:val="0"/>
              </w:rPr>
              <w:t>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980AA1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Elaboração do d</w:t>
            </w:r>
            <w:r w:rsidR="00436268" w:rsidRPr="00436268">
              <w:rPr>
                <w:b w:val="0"/>
              </w:rPr>
              <w:t xml:space="preserve">ocumento </w:t>
            </w:r>
            <w:r w:rsidR="003D1D5F">
              <w:rPr>
                <w:b w:val="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4B574E">
            <w:pPr>
              <w:pStyle w:val="CTMISTabela"/>
              <w:rPr>
                <w:b w:val="0"/>
              </w:rPr>
            </w:pPr>
            <w:r w:rsidRPr="00436268">
              <w:rPr>
                <w:b w:val="0"/>
              </w:rPr>
              <w:t xml:space="preserve">Maria Luiza Castro </w:t>
            </w:r>
          </w:p>
        </w:tc>
      </w:tr>
      <w:tr w:rsidR="00980AA1" w:rsidTr="00325ECE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25/02/2014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337099" w:rsidP="003D1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</w:t>
            </w:r>
            <w:r w:rsidR="003D1D5F">
              <w:rPr>
                <w:b w:val="0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Alteração do documento</w:t>
            </w:r>
            <w:r w:rsidR="003D1D5F">
              <w:rPr>
                <w:b w:val="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325ECE">
        <w:trPr>
          <w:trHeight w:val="284"/>
        </w:trPr>
        <w:tc>
          <w:tcPr>
            <w:tcW w:w="1360" w:type="dxa"/>
            <w:tcBorders>
              <w:top w:val="single" w:sz="4" w:space="0" w:color="auto"/>
            </w:tcBorders>
          </w:tcPr>
          <w:p w:rsidR="00325ECE" w:rsidRDefault="00325ECE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24/07/2014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5ECE" w:rsidRDefault="00325ECE" w:rsidP="003D1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325ECE" w:rsidRDefault="00325ECE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conforme parecer técnico da RSI.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325ECE" w:rsidRDefault="00325ECE" w:rsidP="004B574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oBack"/>
    <w:bookmarkEnd w:id="0"/>
    <w:p w:rsidR="000E0DF9" w:rsidRDefault="00AE4E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AE4E1E">
        <w:rPr>
          <w:rFonts w:cs="Arial"/>
        </w:rPr>
        <w:fldChar w:fldCharType="begin"/>
      </w:r>
      <w:r w:rsidR="001C2398">
        <w:rPr>
          <w:rFonts w:cs="Arial"/>
        </w:rPr>
        <w:instrText xml:space="preserve"> TOC \o "1-3" \h \z </w:instrText>
      </w:r>
      <w:r w:rsidRPr="00AE4E1E">
        <w:rPr>
          <w:rFonts w:cs="Arial"/>
        </w:rPr>
        <w:fldChar w:fldCharType="separate"/>
      </w:r>
      <w:hyperlink w:anchor="_Toc386649223" w:history="1">
        <w:r w:rsidR="000E0DF9" w:rsidRPr="00DD481E">
          <w:rPr>
            <w:rStyle w:val="Hyperlink"/>
          </w:rPr>
          <w:t>1. objetivo</w:t>
        </w:r>
        <w:r w:rsidR="000E0DF9">
          <w:rPr>
            <w:webHidden/>
          </w:rPr>
          <w:tab/>
        </w:r>
        <w:r>
          <w:rPr>
            <w:webHidden/>
          </w:rPr>
          <w:fldChar w:fldCharType="begin"/>
        </w:r>
        <w:r w:rsidR="000E0DF9">
          <w:rPr>
            <w:webHidden/>
          </w:rPr>
          <w:instrText xml:space="preserve"> PAGEREF _Toc386649223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0D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0DF9" w:rsidRDefault="00AE4E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6649224" w:history="1">
        <w:r w:rsidR="000E0DF9" w:rsidRPr="00DD481E">
          <w:rPr>
            <w:rStyle w:val="Hyperlink"/>
          </w:rPr>
          <w:t>2. Abreviaturas</w:t>
        </w:r>
        <w:r w:rsidR="000E0DF9">
          <w:rPr>
            <w:webHidden/>
          </w:rPr>
          <w:tab/>
        </w:r>
        <w:r>
          <w:rPr>
            <w:webHidden/>
          </w:rPr>
          <w:fldChar w:fldCharType="begin"/>
        </w:r>
        <w:r w:rsidR="000E0DF9">
          <w:rPr>
            <w:webHidden/>
          </w:rPr>
          <w:instrText xml:space="preserve"> PAGEREF _Toc386649224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0D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0DF9" w:rsidRDefault="00AE4E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6649225" w:history="1">
        <w:r w:rsidR="000E0DF9" w:rsidRPr="00DD481E">
          <w:rPr>
            <w:rStyle w:val="Hyperlink"/>
          </w:rPr>
          <w:t>3. definições</w:t>
        </w:r>
        <w:r w:rsidR="000E0DF9">
          <w:rPr>
            <w:webHidden/>
          </w:rPr>
          <w:tab/>
        </w:r>
        <w:r>
          <w:rPr>
            <w:webHidden/>
          </w:rPr>
          <w:fldChar w:fldCharType="begin"/>
        </w:r>
        <w:r w:rsidR="000E0DF9">
          <w:rPr>
            <w:webHidden/>
          </w:rPr>
          <w:instrText xml:space="preserve"> PAGEREF _Toc386649225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0D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Default="00AE4E1E">
      <w:pPr>
        <w:spacing w:before="120" w:after="120"/>
      </w:pPr>
      <w: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C2398" w:rsidRDefault="001C2398">
      <w:pPr>
        <w:pStyle w:val="Ttulo1"/>
      </w:pPr>
      <w:bookmarkStart w:id="226" w:name="_Toc386649223"/>
      <w:r>
        <w:lastRenderedPageBreak/>
        <w:t>objetivo</w:t>
      </w:r>
      <w:bookmarkEnd w:id="226"/>
    </w:p>
    <w:p w:rsidR="001C2398" w:rsidRPr="00A96966" w:rsidRDefault="001C2398">
      <w:pPr>
        <w:pStyle w:val="Corpodetexto"/>
        <w:jc w:val="both"/>
        <w:rPr>
          <w:color w:val="auto"/>
        </w:rPr>
      </w:pPr>
      <w:r w:rsidRPr="00A96966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</w:t>
      </w:r>
      <w:r w:rsidR="003636FC">
        <w:rPr>
          <w:color w:val="auto"/>
        </w:rPr>
        <w:t xml:space="preserve"> </w:t>
      </w:r>
      <w:r w:rsidRPr="00A96966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86649224"/>
      <w:r>
        <w:t>Abreviaturas</w:t>
      </w:r>
      <w:bookmarkEnd w:id="227"/>
      <w:bookmarkEnd w:id="228"/>
    </w:p>
    <w:p w:rsidR="001C2398" w:rsidRDefault="005F3C54">
      <w:pPr>
        <w:rPr>
          <w:lang w:eastAsia="en-US"/>
        </w:rPr>
      </w:pPr>
      <w:r>
        <w:rPr>
          <w:lang w:eastAsia="en-US"/>
        </w:rPr>
        <w:t>Não se aplica.</w:t>
      </w:r>
    </w:p>
    <w:p w:rsidR="001C2398" w:rsidRDefault="001C2398">
      <w:pPr>
        <w:pStyle w:val="Ttulo1"/>
      </w:pPr>
      <w:bookmarkStart w:id="229" w:name="_Toc386649225"/>
      <w:r>
        <w:t>definições</w:t>
      </w:r>
      <w:bookmarkEnd w:id="229"/>
    </w:p>
    <w:p w:rsidR="001C2398" w:rsidRDefault="001C23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Log de Utilização</w:t>
            </w:r>
          </w:p>
        </w:tc>
        <w:tc>
          <w:tcPr>
            <w:tcW w:w="7260" w:type="dxa"/>
          </w:tcPr>
          <w:p w:rsidR="00670168" w:rsidRPr="009B0AA3" w:rsidRDefault="00670168" w:rsidP="00B16062">
            <w:r w:rsidRPr="009B0AA3">
              <w:t>Responsável por armazenar as ações executadas pelos usuários nas funcionalidades do sistema.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Mesa Diretora</w:t>
            </w:r>
          </w:p>
        </w:tc>
        <w:tc>
          <w:tcPr>
            <w:tcW w:w="7260" w:type="dxa"/>
          </w:tcPr>
          <w:p w:rsidR="00670168" w:rsidRDefault="00670168" w:rsidP="008164FF">
            <w:r>
              <w:t>Lugar a ser ocupado por determinadas autoridades conforme a ordem de precedência.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Mestre de Cerimônia</w:t>
            </w:r>
          </w:p>
        </w:tc>
        <w:tc>
          <w:tcPr>
            <w:tcW w:w="7260" w:type="dxa"/>
          </w:tcPr>
          <w:p w:rsidR="00670168" w:rsidRDefault="00670168" w:rsidP="00436268">
            <w:pPr>
              <w:rPr>
                <w:lang w:eastAsia="en-US"/>
              </w:rPr>
            </w:pPr>
            <w:r>
              <w:t>É a pessoa que atua como anfitrião oficial em um evento formal.</w:t>
            </w:r>
          </w:p>
        </w:tc>
      </w:tr>
      <w:tr w:rsidR="00670168" w:rsidTr="00BA517E">
        <w:trPr>
          <w:trHeight w:val="279"/>
        </w:trPr>
        <w:tc>
          <w:tcPr>
            <w:tcW w:w="2235" w:type="dxa"/>
          </w:tcPr>
          <w:p w:rsidR="00670168" w:rsidRDefault="00670168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Nominata</w:t>
            </w:r>
          </w:p>
        </w:tc>
        <w:tc>
          <w:tcPr>
            <w:tcW w:w="7260" w:type="dxa"/>
          </w:tcPr>
          <w:p w:rsidR="00670168" w:rsidRDefault="00670168" w:rsidP="00436268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 a saudação oficial das autoridades presentes em um evento formal.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Precedência</w:t>
            </w:r>
          </w:p>
        </w:tc>
        <w:tc>
          <w:tcPr>
            <w:tcW w:w="7260" w:type="dxa"/>
          </w:tcPr>
          <w:p w:rsidR="00670168" w:rsidRDefault="00670168" w:rsidP="00436268">
            <w:r>
              <w:t>Ordenação das autoridades conforme o cargo ocupado em um determinado órgão.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Roteiro</w:t>
            </w:r>
          </w:p>
        </w:tc>
        <w:tc>
          <w:tcPr>
            <w:tcW w:w="7260" w:type="dxa"/>
          </w:tcPr>
          <w:p w:rsidR="00670168" w:rsidRDefault="00670168" w:rsidP="00436268">
            <w:r>
              <w:t>Apresentação da pauta do evento.</w:t>
            </w:r>
          </w:p>
        </w:tc>
      </w:tr>
      <w:tr w:rsidR="00670168">
        <w:trPr>
          <w:trHeight w:val="284"/>
        </w:trPr>
        <w:tc>
          <w:tcPr>
            <w:tcW w:w="2235" w:type="dxa"/>
          </w:tcPr>
          <w:p w:rsidR="00670168" w:rsidRDefault="00670168">
            <w:pPr>
              <w:rPr>
                <w:lang w:eastAsia="en-US"/>
              </w:rPr>
            </w:pPr>
            <w:r>
              <w:rPr>
                <w:lang w:eastAsia="en-US"/>
              </w:rPr>
              <w:t>Upload</w:t>
            </w:r>
          </w:p>
        </w:tc>
        <w:tc>
          <w:tcPr>
            <w:tcW w:w="7260" w:type="dxa"/>
          </w:tcPr>
          <w:p w:rsidR="00670168" w:rsidRDefault="00670168" w:rsidP="00436268">
            <w:r w:rsidRPr="009B0AA3">
              <w:t>Ação de enviar dados de um computador local para um computador ou servidor remoto, geralmente através da internet.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Corpodetexto"/>
        <w:jc w:val="both"/>
        <w:rPr>
          <w:color w:val="0000FF"/>
        </w:rPr>
      </w:pPr>
    </w:p>
    <w:p w:rsidR="001C2398" w:rsidRDefault="001C2398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8"/>
      <w:footerReference w:type="default" r:id="rId9"/>
      <w:headerReference w:type="first" r:id="rId10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79" w:rsidRDefault="00293279">
      <w:r>
        <w:separator/>
      </w:r>
    </w:p>
  </w:endnote>
  <w:endnote w:type="continuationSeparator" w:id="1">
    <w:p w:rsidR="00293279" w:rsidRDefault="00293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8B4B1A" w:rsidP="00675E22">
          <w:pPr>
            <w:pStyle w:val="Rodap"/>
            <w:ind w:right="360"/>
          </w:pPr>
          <w:r w:rsidRPr="006026F2">
            <w:t>sigeven_glne_glossario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8B4B1A">
            <w:t xml:space="preserve"> </w:t>
          </w:r>
          <w:r w:rsidR="00AE4E1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E4E1E">
            <w:rPr>
              <w:rStyle w:val="Nmerodepgina"/>
            </w:rPr>
            <w:fldChar w:fldCharType="separate"/>
          </w:r>
          <w:r w:rsidR="00083524">
            <w:rPr>
              <w:rStyle w:val="Nmerodepgina"/>
              <w:noProof/>
            </w:rPr>
            <w:t>2</w:t>
          </w:r>
          <w:r w:rsidR="00AE4E1E">
            <w:rPr>
              <w:rStyle w:val="Nmerodepgina"/>
            </w:rPr>
            <w:fldChar w:fldCharType="end"/>
          </w:r>
          <w:r>
            <w:t xml:space="preserve"> de </w:t>
          </w:r>
          <w:r w:rsidR="00AE4E1E">
            <w:fldChar w:fldCharType="begin"/>
          </w:r>
          <w:r w:rsidR="0061323D">
            <w:instrText xml:space="preserve"> NUMPAGES </w:instrText>
          </w:r>
          <w:r w:rsidR="00AE4E1E">
            <w:fldChar w:fldCharType="separate"/>
          </w:r>
          <w:r w:rsidR="00083524">
            <w:rPr>
              <w:noProof/>
            </w:rPr>
            <w:t>4</w:t>
          </w:r>
          <w:r w:rsidR="00AE4E1E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79" w:rsidRDefault="00293279">
      <w:r>
        <w:separator/>
      </w:r>
    </w:p>
  </w:footnote>
  <w:footnote w:type="continuationSeparator" w:id="1">
    <w:p w:rsidR="00293279" w:rsidRDefault="00293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5B6D25" w:rsidP="001C239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0" t="0" r="4445" b="0"/>
                <wp:wrapNone/>
                <wp:docPr id="1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5B6D25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83185</wp:posOffset>
          </wp:positionV>
          <wp:extent cx="624205" cy="554355"/>
          <wp:effectExtent l="0" t="0" r="4445" b="0"/>
          <wp:wrapTopAndBottom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75E22"/>
    <w:rsid w:val="000568DF"/>
    <w:rsid w:val="00081114"/>
    <w:rsid w:val="00083524"/>
    <w:rsid w:val="000C6C19"/>
    <w:rsid w:val="000E0DF9"/>
    <w:rsid w:val="00127BC2"/>
    <w:rsid w:val="001C2398"/>
    <w:rsid w:val="001E3BFE"/>
    <w:rsid w:val="0024764C"/>
    <w:rsid w:val="00293279"/>
    <w:rsid w:val="002B1DEC"/>
    <w:rsid w:val="00303853"/>
    <w:rsid w:val="00322118"/>
    <w:rsid w:val="00325ECE"/>
    <w:rsid w:val="00337099"/>
    <w:rsid w:val="003636FC"/>
    <w:rsid w:val="00367B9D"/>
    <w:rsid w:val="003746A6"/>
    <w:rsid w:val="003A3C51"/>
    <w:rsid w:val="003D1D5F"/>
    <w:rsid w:val="003F717E"/>
    <w:rsid w:val="00436268"/>
    <w:rsid w:val="00451CFA"/>
    <w:rsid w:val="0048343A"/>
    <w:rsid w:val="00492AEC"/>
    <w:rsid w:val="005815BF"/>
    <w:rsid w:val="005B6D25"/>
    <w:rsid w:val="005E0500"/>
    <w:rsid w:val="005F3C54"/>
    <w:rsid w:val="0061323D"/>
    <w:rsid w:val="00615A16"/>
    <w:rsid w:val="00670168"/>
    <w:rsid w:val="00675E22"/>
    <w:rsid w:val="006764C3"/>
    <w:rsid w:val="00706D2A"/>
    <w:rsid w:val="0071161C"/>
    <w:rsid w:val="00744586"/>
    <w:rsid w:val="007718C8"/>
    <w:rsid w:val="007778DC"/>
    <w:rsid w:val="00813486"/>
    <w:rsid w:val="008164FF"/>
    <w:rsid w:val="00837268"/>
    <w:rsid w:val="0084141E"/>
    <w:rsid w:val="008B4B1A"/>
    <w:rsid w:val="00930275"/>
    <w:rsid w:val="00980AA1"/>
    <w:rsid w:val="009B0AA3"/>
    <w:rsid w:val="009C13D6"/>
    <w:rsid w:val="009C371D"/>
    <w:rsid w:val="009F0F52"/>
    <w:rsid w:val="00A716F4"/>
    <w:rsid w:val="00A96966"/>
    <w:rsid w:val="00AE4E1E"/>
    <w:rsid w:val="00B1552D"/>
    <w:rsid w:val="00B16062"/>
    <w:rsid w:val="00BA517E"/>
    <w:rsid w:val="00C500B2"/>
    <w:rsid w:val="00CB2C73"/>
    <w:rsid w:val="00CC0B98"/>
    <w:rsid w:val="00CF3744"/>
    <w:rsid w:val="00DB5C99"/>
    <w:rsid w:val="00E53557"/>
    <w:rsid w:val="00EE42D5"/>
    <w:rsid w:val="00EF213B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71161C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579C-A422-49E9-8BDF-BA5A8079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</Template>
  <TotalTime>0</TotalTime>
  <Pages>4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1507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reyla.rosa</cp:lastModifiedBy>
  <cp:revision>2</cp:revision>
  <cp:lastPrinted>2009-09-02T14:22:00Z</cp:lastPrinted>
  <dcterms:created xsi:type="dcterms:W3CDTF">2014-07-24T14:43:00Z</dcterms:created>
  <dcterms:modified xsi:type="dcterms:W3CDTF">2014-07-24T14:43:00Z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