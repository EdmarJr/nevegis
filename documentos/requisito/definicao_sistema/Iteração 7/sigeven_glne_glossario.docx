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C2398" w:rsidRDefault="001C2398">
      <w:pPr>
        <w:tabs>
          <w:tab w:val="left" w:pos="4183"/>
        </w:tabs>
        <w:rPr>
          <w:lang w:eastAsia="en-US"/>
        </w:rPr>
      </w:pPr>
      <w:r>
        <w:rPr>
          <w:lang w:eastAsia="en-US"/>
        </w:rPr>
        <w:tab/>
      </w:r>
    </w:p>
    <w:p w:rsidR="001C2398" w:rsidRDefault="001C2398">
      <w:pPr>
        <w:rPr>
          <w:lang w:eastAsia="en-US"/>
        </w:rPr>
      </w:pPr>
    </w:p>
    <w:p w:rsidR="001C2398" w:rsidRDefault="001C2398">
      <w:pPr>
        <w:pStyle w:val="Instruo"/>
        <w:jc w:val="center"/>
      </w:pPr>
    </w:p>
    <w:p w:rsidR="001C2398" w:rsidRDefault="001C2398" w:rsidP="00A96966">
      <w:pPr>
        <w:pStyle w:val="Instruo"/>
      </w:pPr>
    </w:p>
    <w:p w:rsidR="001C2398" w:rsidRDefault="001C2398" w:rsidP="005066ED">
      <w:pPr>
        <w:pStyle w:val="CTMISTabela"/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615A16" w:rsidRPr="006F4377" w:rsidRDefault="001C2398" w:rsidP="00615A16">
      <w:pPr>
        <w:pStyle w:val="Ttulo"/>
        <w:spacing w:before="120" w:after="120"/>
        <w:jc w:val="center"/>
      </w:pPr>
      <w:r w:rsidRPr="00706D2A">
        <w:rPr>
          <w:rFonts w:ascii="Arial (W1)" w:hAnsi="Arial (W1)"/>
          <w:sz w:val="36"/>
          <w:szCs w:val="36"/>
        </w:rPr>
        <w:t xml:space="preserve">Projeto </w:t>
      </w:r>
      <w:r w:rsidR="00615A16" w:rsidRPr="00615A16">
        <w:rPr>
          <w:rFonts w:ascii="Arial (W1)" w:hAnsi="Arial (W1)"/>
          <w:sz w:val="36"/>
          <w:szCs w:val="36"/>
        </w:rPr>
        <w:t>Sistema Gerenciador de Eventos</w:t>
      </w:r>
    </w:p>
    <w:p w:rsidR="001C2398" w:rsidRDefault="001C2398" w:rsidP="00615A16">
      <w:pPr>
        <w:pStyle w:val="Ttulo"/>
        <w:spacing w:before="120" w:after="120"/>
        <w:jc w:val="center"/>
        <w:rPr>
          <w:sz w:val="24"/>
          <w:szCs w:val="24"/>
        </w:rPr>
      </w:pPr>
    </w:p>
    <w:p w:rsidR="00706D2A" w:rsidRPr="00706D2A" w:rsidRDefault="00706D2A">
      <w:pPr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spacing w:before="240" w:after="120"/>
        <w:jc w:val="center"/>
        <w:rPr>
          <w:sz w:val="36"/>
          <w:szCs w:val="36"/>
        </w:rPr>
      </w:pPr>
      <w:r w:rsidRPr="00706D2A">
        <w:rPr>
          <w:sz w:val="36"/>
          <w:szCs w:val="36"/>
        </w:rPr>
        <w:t>glossário</w:t>
      </w:r>
    </w:p>
    <w:p w:rsidR="001C2398" w:rsidRDefault="001C2398">
      <w:pPr>
        <w:jc w:val="center"/>
        <w:rPr>
          <w:sz w:val="24"/>
          <w:szCs w:val="24"/>
        </w:rPr>
      </w:pPr>
    </w:p>
    <w:p w:rsidR="00706D2A" w:rsidRPr="00706D2A" w:rsidRDefault="00706D2A">
      <w:pPr>
        <w:jc w:val="center"/>
        <w:rPr>
          <w:sz w:val="24"/>
          <w:szCs w:val="24"/>
        </w:rPr>
      </w:pPr>
    </w:p>
    <w:p w:rsidR="001C2398" w:rsidRPr="00706D2A" w:rsidRDefault="001C2398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706D2A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837268">
        <w:rPr>
          <w:b/>
          <w:bCs/>
          <w:color w:val="auto"/>
          <w:sz w:val="36"/>
          <w:szCs w:val="36"/>
          <w:lang w:eastAsia="en-US"/>
        </w:rPr>
        <w:t>0.0</w:t>
      </w:r>
      <w:r w:rsidR="005066ED">
        <w:rPr>
          <w:b/>
          <w:bCs/>
          <w:color w:val="auto"/>
          <w:sz w:val="36"/>
          <w:szCs w:val="36"/>
          <w:lang w:eastAsia="en-US"/>
        </w:rPr>
        <w:t>4</w:t>
      </w:r>
    </w:p>
    <w:p w:rsidR="001C2398" w:rsidRPr="00706D2A" w:rsidRDefault="001C2398">
      <w:pPr>
        <w:jc w:val="center"/>
        <w:rPr>
          <w:b/>
          <w:sz w:val="24"/>
          <w:szCs w:val="24"/>
          <w:lang w:eastAsia="en-US"/>
        </w:rPr>
      </w:pPr>
    </w:p>
    <w:p w:rsidR="001C2398" w:rsidRPr="00706D2A" w:rsidRDefault="001C2398">
      <w:pPr>
        <w:jc w:val="center"/>
        <w:rPr>
          <w:sz w:val="24"/>
          <w:szCs w:val="24"/>
          <w:lang w:eastAsia="en-US"/>
        </w:rPr>
      </w:pPr>
    </w:p>
    <w:p w:rsidR="001C2398" w:rsidRPr="00706D2A" w:rsidRDefault="001C2398">
      <w:pPr>
        <w:jc w:val="center"/>
        <w:rPr>
          <w:sz w:val="24"/>
          <w:szCs w:val="24"/>
          <w:lang w:eastAsia="en-US"/>
        </w:rPr>
      </w:pPr>
    </w:p>
    <w:p w:rsidR="001C2398" w:rsidRDefault="001C2398">
      <w:pPr>
        <w:jc w:val="center"/>
        <w:rPr>
          <w:lang w:eastAsia="en-US"/>
        </w:rPr>
      </w:pPr>
    </w:p>
    <w:p w:rsidR="001C2398" w:rsidRDefault="001C2398">
      <w:pPr>
        <w:jc w:val="center"/>
        <w:rPr>
          <w:lang w:eastAsia="en-US"/>
        </w:rPr>
      </w:pPr>
    </w:p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>
      <w:pPr>
        <w:jc w:val="right"/>
        <w:rPr>
          <w:b/>
          <w:sz w:val="36"/>
          <w:szCs w:val="36"/>
        </w:rPr>
      </w:pPr>
    </w:p>
    <w:p w:rsidR="001C2398" w:rsidRDefault="001C2398"/>
    <w:p w:rsidR="001C2398" w:rsidRDefault="001C2398"/>
    <w:p w:rsidR="001C2398" w:rsidRDefault="001C2398" w:rsidP="003746A6">
      <w:pPr>
        <w:pStyle w:val="Ttulo"/>
        <w:tabs>
          <w:tab w:val="left" w:pos="2337"/>
        </w:tabs>
      </w:pPr>
      <w:r>
        <w:br w:type="page"/>
      </w:r>
      <w:r>
        <w:lastRenderedPageBreak/>
        <w:tab/>
        <w:t>Histórico de Revisões</w:t>
      </w:r>
    </w:p>
    <w:tbl>
      <w:tblPr>
        <w:tblW w:w="953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60"/>
        <w:gridCol w:w="1080"/>
        <w:gridCol w:w="4680"/>
        <w:gridCol w:w="2410"/>
      </w:tblGrid>
      <w:tr w:rsidR="001C2398">
        <w:trPr>
          <w:trHeight w:val="454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Autor</w:t>
            </w:r>
          </w:p>
        </w:tc>
      </w:tr>
      <w:tr w:rsidR="00436268" w:rsidTr="00980AA1">
        <w:trPr>
          <w:trHeight w:val="2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436268" w:rsidRPr="00436268" w:rsidRDefault="00436268" w:rsidP="005066ED">
            <w:pPr>
              <w:pStyle w:val="CTMISTabela"/>
              <w:rPr>
                <w:b/>
              </w:rPr>
            </w:pPr>
            <w:r w:rsidRPr="00436268">
              <w:t>12/02/2014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436268" w:rsidRPr="00436268" w:rsidRDefault="00337099" w:rsidP="005066ED">
            <w:pPr>
              <w:pStyle w:val="CTMISTabela"/>
              <w:rPr>
                <w:b/>
              </w:rPr>
            </w:pPr>
            <w:r>
              <w:t>0.0</w:t>
            </w:r>
            <w:r w:rsidR="001212D9">
              <w:t>0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36268" w:rsidRPr="00436268" w:rsidRDefault="00980AA1" w:rsidP="005066ED">
            <w:pPr>
              <w:pStyle w:val="CTMISTabela"/>
              <w:rPr>
                <w:b/>
              </w:rPr>
            </w:pPr>
            <w:r>
              <w:t>Elaboração do d</w:t>
            </w:r>
            <w:r w:rsidR="00436268" w:rsidRPr="00436268">
              <w:t>ocumento</w:t>
            </w:r>
            <w:r w:rsidR="00825B30">
              <w:t>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436268" w:rsidRPr="00436268" w:rsidRDefault="00436268" w:rsidP="005066ED">
            <w:pPr>
              <w:pStyle w:val="CTMISTabela"/>
              <w:rPr>
                <w:b/>
              </w:rPr>
            </w:pPr>
            <w:r w:rsidRPr="00436268">
              <w:t xml:space="preserve">Maria Luiza Castro </w:t>
            </w:r>
          </w:p>
        </w:tc>
      </w:tr>
      <w:tr w:rsidR="00980AA1" w:rsidTr="00793282">
        <w:trPr>
          <w:trHeight w:val="2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980AA1" w:rsidRPr="00436268" w:rsidRDefault="00980AA1" w:rsidP="005066ED">
            <w:pPr>
              <w:pStyle w:val="CTMISTabela"/>
              <w:rPr>
                <w:b/>
              </w:rPr>
            </w:pPr>
            <w:r>
              <w:t>25/02/2014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80AA1" w:rsidRPr="00436268" w:rsidRDefault="00337099" w:rsidP="005066ED">
            <w:pPr>
              <w:pStyle w:val="CTMISTabela"/>
              <w:rPr>
                <w:b/>
              </w:rPr>
            </w:pPr>
            <w:r>
              <w:t>0.0</w:t>
            </w:r>
            <w:r w:rsidR="001212D9">
              <w:t>1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980AA1" w:rsidRPr="00436268" w:rsidRDefault="00980AA1" w:rsidP="005066ED">
            <w:pPr>
              <w:pStyle w:val="CTMISTabela"/>
              <w:rPr>
                <w:b/>
              </w:rPr>
            </w:pPr>
            <w:r>
              <w:t>Alteração do documento</w:t>
            </w:r>
            <w:r w:rsidR="00825B30">
              <w:t>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980AA1" w:rsidRPr="00436268" w:rsidRDefault="00980AA1" w:rsidP="005066ED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EC4E8A" w:rsidTr="0062702F">
        <w:trPr>
          <w:trHeight w:val="2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EC4E8A" w:rsidRPr="002F0184" w:rsidRDefault="00EC4E8A" w:rsidP="005066ED">
            <w:pPr>
              <w:pStyle w:val="CTMISTabela"/>
              <w:rPr>
                <w:b/>
              </w:rPr>
            </w:pPr>
            <w:r>
              <w:t>27/06/2014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EC4E8A" w:rsidRPr="002F0184" w:rsidRDefault="00EC4E8A" w:rsidP="005066ED">
            <w:pPr>
              <w:pStyle w:val="CTMISTabela"/>
              <w:rPr>
                <w:b/>
              </w:rPr>
            </w:pPr>
            <w:r>
              <w:t>0.02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EC4E8A" w:rsidRPr="002F0184" w:rsidRDefault="00EC4E8A" w:rsidP="005066ED">
            <w:pPr>
              <w:pStyle w:val="CTMISTabela"/>
              <w:rPr>
                <w:b/>
              </w:rPr>
            </w:pPr>
            <w:r>
              <w:t>Ajustes conforme parecer técnico da RSI.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EC4E8A" w:rsidRPr="002F0184" w:rsidRDefault="00EC4E8A" w:rsidP="005066ED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62702F" w:rsidTr="005066ED">
        <w:trPr>
          <w:trHeight w:val="2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62702F" w:rsidRDefault="0062702F" w:rsidP="005066ED">
            <w:pPr>
              <w:pStyle w:val="CTMISTabela"/>
              <w:rPr>
                <w:b/>
              </w:rPr>
            </w:pPr>
            <w:r>
              <w:t>15/07/2014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62702F" w:rsidRDefault="0062702F" w:rsidP="005066ED">
            <w:pPr>
              <w:pStyle w:val="CTMISTabela"/>
              <w:rPr>
                <w:b/>
              </w:rPr>
            </w:pPr>
            <w:r>
              <w:t>0.03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62702F" w:rsidRDefault="001E5250" w:rsidP="005066ED">
            <w:pPr>
              <w:pStyle w:val="CTMISTabela"/>
              <w:rPr>
                <w:b/>
              </w:rPr>
            </w:pPr>
            <w:r>
              <w:t>Ajustes conforme solicitação da equipe de teste.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62702F" w:rsidRDefault="0062702F" w:rsidP="005066ED">
            <w:pPr>
              <w:pStyle w:val="CTMISTabela"/>
              <w:rPr>
                <w:b/>
              </w:rPr>
            </w:pPr>
            <w:r>
              <w:t>Reyla Rosa</w:t>
            </w:r>
          </w:p>
        </w:tc>
      </w:tr>
      <w:tr w:rsidR="005066ED">
        <w:trPr>
          <w:trHeight w:val="284"/>
        </w:trPr>
        <w:tc>
          <w:tcPr>
            <w:tcW w:w="1360" w:type="dxa"/>
            <w:tcBorders>
              <w:top w:val="single" w:sz="4" w:space="0" w:color="auto"/>
            </w:tcBorders>
          </w:tcPr>
          <w:p w:rsidR="005066ED" w:rsidRDefault="005066ED" w:rsidP="005066ED">
            <w:pPr>
              <w:pStyle w:val="CTMISTabela"/>
            </w:pPr>
            <w:r>
              <w:t>31/07/2014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066ED" w:rsidRDefault="005066ED" w:rsidP="005066ED">
            <w:pPr>
              <w:pStyle w:val="CTMISTabela"/>
            </w:pPr>
            <w:r>
              <w:t>0.04</w:t>
            </w:r>
          </w:p>
        </w:tc>
        <w:tc>
          <w:tcPr>
            <w:tcW w:w="4680" w:type="dxa"/>
            <w:tcBorders>
              <w:top w:val="single" w:sz="4" w:space="0" w:color="auto"/>
            </w:tcBorders>
          </w:tcPr>
          <w:p w:rsidR="005066ED" w:rsidRPr="005066ED" w:rsidRDefault="005066ED" w:rsidP="005066ED">
            <w:pPr>
              <w:pStyle w:val="CTMISTabela"/>
              <w:rPr>
                <w:lang w:val="pt-BR"/>
              </w:rPr>
            </w:pPr>
            <w:r w:rsidRPr="005066ED">
              <w:t>Ajuste conforme reunião com a RSI para revisão do artefato.</w:t>
            </w:r>
            <w:r w:rsidRPr="005066ED">
              <w:rPr>
                <w:lang w:val="pt-BR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5066ED" w:rsidRDefault="005066ED" w:rsidP="005066ED">
            <w:pPr>
              <w:pStyle w:val="CTMISTabela"/>
            </w:pPr>
            <w:r>
              <w:t>Reyla Rosa</w:t>
            </w:r>
          </w:p>
        </w:tc>
      </w:tr>
    </w:tbl>
    <w:p w:rsidR="001C2398" w:rsidRDefault="001C2398"/>
    <w:p w:rsidR="001C2398" w:rsidRDefault="001C2398">
      <w:pPr>
        <w:pStyle w:val="Ttulo"/>
        <w:jc w:val="center"/>
      </w:pPr>
      <w:r>
        <w:br w:type="page"/>
      </w:r>
      <w:r>
        <w:lastRenderedPageBreak/>
        <w:t>SUMÁRIO</w:t>
      </w:r>
    </w:p>
    <w:bookmarkStart w:id="0" w:name="_GoBack"/>
    <w:bookmarkEnd w:id="0"/>
    <w:p w:rsidR="00207FBF" w:rsidRDefault="00636895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r w:rsidRPr="00636895">
        <w:rPr>
          <w:rFonts w:cs="Arial"/>
        </w:rPr>
        <w:fldChar w:fldCharType="begin"/>
      </w:r>
      <w:r w:rsidR="001C2398">
        <w:rPr>
          <w:rFonts w:cs="Arial"/>
        </w:rPr>
        <w:instrText xml:space="preserve"> TOC \o "1-3" \h \z </w:instrText>
      </w:r>
      <w:r w:rsidRPr="00636895">
        <w:rPr>
          <w:rFonts w:cs="Arial"/>
        </w:rPr>
        <w:fldChar w:fldCharType="separate"/>
      </w:r>
      <w:hyperlink w:anchor="_Toc391484411" w:history="1">
        <w:r w:rsidR="00207FBF" w:rsidRPr="00A25C04">
          <w:rPr>
            <w:rStyle w:val="Hyperlink"/>
          </w:rPr>
          <w:t>1. objetivo</w:t>
        </w:r>
        <w:r w:rsidR="00207FBF">
          <w:rPr>
            <w:webHidden/>
          </w:rPr>
          <w:tab/>
        </w:r>
        <w:r>
          <w:rPr>
            <w:webHidden/>
          </w:rPr>
          <w:fldChar w:fldCharType="begin"/>
        </w:r>
        <w:r w:rsidR="00207FBF">
          <w:rPr>
            <w:webHidden/>
          </w:rPr>
          <w:instrText xml:space="preserve"> PAGEREF _Toc391484411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7FB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07FBF" w:rsidRDefault="00636895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hyperlink w:anchor="_Toc391484412" w:history="1">
        <w:r w:rsidR="00207FBF" w:rsidRPr="00A25C04">
          <w:rPr>
            <w:rStyle w:val="Hyperlink"/>
          </w:rPr>
          <w:t>2. Abreviaturas</w:t>
        </w:r>
        <w:r w:rsidR="00207FBF">
          <w:rPr>
            <w:webHidden/>
          </w:rPr>
          <w:tab/>
        </w:r>
        <w:r>
          <w:rPr>
            <w:webHidden/>
          </w:rPr>
          <w:fldChar w:fldCharType="begin"/>
        </w:r>
        <w:r w:rsidR="00207FBF">
          <w:rPr>
            <w:webHidden/>
          </w:rPr>
          <w:instrText xml:space="preserve"> PAGEREF _Toc391484412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7FB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07FBF" w:rsidRDefault="00636895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hyperlink w:anchor="_Toc391484413" w:history="1">
        <w:r w:rsidR="00207FBF" w:rsidRPr="00A25C04">
          <w:rPr>
            <w:rStyle w:val="Hyperlink"/>
          </w:rPr>
          <w:t>3. definições</w:t>
        </w:r>
        <w:r w:rsidR="00207FBF">
          <w:rPr>
            <w:webHidden/>
          </w:rPr>
          <w:tab/>
        </w:r>
        <w:r>
          <w:rPr>
            <w:webHidden/>
          </w:rPr>
          <w:fldChar w:fldCharType="begin"/>
        </w:r>
        <w:r w:rsidR="00207FBF">
          <w:rPr>
            <w:webHidden/>
          </w:rPr>
          <w:instrText xml:space="preserve"> PAGEREF _Toc391484413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7FB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C2398" w:rsidRDefault="00636895">
      <w:pPr>
        <w:spacing w:before="120" w:after="120"/>
      </w:pPr>
      <w:r>
        <w:fldChar w:fldCharType="end"/>
      </w:r>
    </w:p>
    <w:p w:rsidR="001C2398" w:rsidRDefault="001C2398">
      <w:pPr>
        <w:jc w:val="center"/>
        <w:rPr>
          <w:i/>
          <w:color w:val="auto"/>
          <w:sz w:val="22"/>
          <w:szCs w:val="22"/>
        </w:rPr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104002552"/>
      <w:bookmarkStart w:id="15" w:name="_Toc104087800"/>
      <w:bookmarkStart w:id="16" w:name="_Toc104002553"/>
      <w:bookmarkStart w:id="17" w:name="_Toc104087801"/>
      <w:bookmarkStart w:id="18" w:name="_Toc104002554"/>
      <w:bookmarkStart w:id="19" w:name="_Toc104087802"/>
      <w:bookmarkStart w:id="20" w:name="_Toc104002555"/>
      <w:bookmarkStart w:id="21" w:name="_Toc104087803"/>
      <w:bookmarkStart w:id="22" w:name="_Toc104002566"/>
      <w:bookmarkStart w:id="23" w:name="_Toc104087814"/>
      <w:bookmarkStart w:id="24" w:name="_Toc98042876"/>
      <w:bookmarkStart w:id="25" w:name="_Toc98043038"/>
      <w:bookmarkStart w:id="26" w:name="_Toc98043108"/>
      <w:bookmarkStart w:id="27" w:name="_Toc98043179"/>
      <w:bookmarkStart w:id="28" w:name="_Toc98043210"/>
      <w:bookmarkStart w:id="29" w:name="_Toc98043251"/>
      <w:bookmarkStart w:id="30" w:name="_Toc98043460"/>
      <w:bookmarkStart w:id="31" w:name="_Toc98043500"/>
      <w:bookmarkStart w:id="32" w:name="_Toc98043533"/>
      <w:bookmarkStart w:id="33" w:name="_Toc98043562"/>
      <w:bookmarkStart w:id="34" w:name="_Toc98043611"/>
      <w:bookmarkStart w:id="35" w:name="_Toc102790897"/>
      <w:bookmarkStart w:id="36" w:name="_Toc102790927"/>
      <w:bookmarkStart w:id="37" w:name="_Toc102797152"/>
      <w:bookmarkStart w:id="38" w:name="_Toc102797295"/>
      <w:bookmarkStart w:id="39" w:name="_Toc98042878"/>
      <w:bookmarkStart w:id="40" w:name="_Toc98043040"/>
      <w:bookmarkStart w:id="41" w:name="_Toc98043110"/>
      <w:bookmarkStart w:id="42" w:name="_Toc98043181"/>
      <w:bookmarkStart w:id="43" w:name="_Toc98043212"/>
      <w:bookmarkStart w:id="44" w:name="_Toc98043253"/>
      <w:bookmarkStart w:id="45" w:name="_Toc98043462"/>
      <w:bookmarkStart w:id="46" w:name="_Toc98043502"/>
      <w:bookmarkStart w:id="47" w:name="_Toc98043535"/>
      <w:bookmarkStart w:id="48" w:name="_Toc98043564"/>
      <w:bookmarkStart w:id="49" w:name="_Toc98043613"/>
      <w:bookmarkStart w:id="50" w:name="_Toc102790899"/>
      <w:bookmarkStart w:id="51" w:name="_Toc102790929"/>
      <w:bookmarkStart w:id="52" w:name="_Toc102797154"/>
      <w:bookmarkStart w:id="53" w:name="_Toc102797297"/>
      <w:bookmarkStart w:id="54" w:name="_Toc98042883"/>
      <w:bookmarkStart w:id="55" w:name="_Toc98043045"/>
      <w:bookmarkStart w:id="56" w:name="_Toc98043115"/>
      <w:bookmarkStart w:id="57" w:name="_Toc98043186"/>
      <w:bookmarkStart w:id="58" w:name="_Toc98043217"/>
      <w:bookmarkStart w:id="59" w:name="_Toc98043258"/>
      <w:bookmarkStart w:id="60" w:name="_Toc98043467"/>
      <w:bookmarkStart w:id="61" w:name="_Toc98043507"/>
      <w:bookmarkStart w:id="62" w:name="_Toc98043540"/>
      <w:bookmarkStart w:id="63" w:name="_Toc98043569"/>
      <w:bookmarkStart w:id="64" w:name="_Toc98043618"/>
      <w:bookmarkStart w:id="65" w:name="_Toc102790904"/>
      <w:bookmarkStart w:id="66" w:name="_Toc102790934"/>
      <w:bookmarkStart w:id="67" w:name="_Toc102797157"/>
      <w:bookmarkStart w:id="68" w:name="_Toc102797300"/>
      <w:bookmarkStart w:id="69" w:name="_Toc98042885"/>
      <w:bookmarkStart w:id="70" w:name="_Toc98043047"/>
      <w:bookmarkStart w:id="71" w:name="_Toc98043261"/>
      <w:bookmarkStart w:id="72" w:name="_Toc98043470"/>
      <w:bookmarkStart w:id="73" w:name="_Toc98043510"/>
      <w:bookmarkStart w:id="74" w:name="_Toc98043621"/>
      <w:bookmarkStart w:id="75" w:name="_Toc102790907"/>
      <w:bookmarkStart w:id="76" w:name="_Toc102790937"/>
      <w:bookmarkStart w:id="77" w:name="_Toc102797614"/>
      <w:bookmarkStart w:id="78" w:name="_Toc102811246"/>
      <w:bookmarkStart w:id="79" w:name="_Toc102904611"/>
      <w:bookmarkStart w:id="80" w:name="_Toc102904946"/>
      <w:bookmarkStart w:id="81" w:name="_Toc104002567"/>
      <w:bookmarkStart w:id="82" w:name="_Toc104087815"/>
      <w:bookmarkStart w:id="83" w:name="_Toc98042886"/>
      <w:bookmarkStart w:id="84" w:name="_Toc98043048"/>
      <w:bookmarkStart w:id="85" w:name="_Toc98043119"/>
      <w:bookmarkStart w:id="86" w:name="_Toc98043190"/>
      <w:bookmarkStart w:id="87" w:name="_Toc98043221"/>
      <w:bookmarkStart w:id="88" w:name="_Toc98043262"/>
      <w:bookmarkStart w:id="89" w:name="_Toc98043471"/>
      <w:bookmarkStart w:id="90" w:name="_Toc98043511"/>
      <w:bookmarkStart w:id="91" w:name="_Toc98043622"/>
      <w:bookmarkStart w:id="92" w:name="_Toc102790908"/>
      <w:bookmarkStart w:id="93" w:name="_Toc102790938"/>
      <w:bookmarkStart w:id="94" w:name="_Toc102797159"/>
      <w:bookmarkStart w:id="95" w:name="_Toc102797302"/>
      <w:bookmarkStart w:id="96" w:name="_Toc102797615"/>
      <w:bookmarkStart w:id="97" w:name="_Toc102811247"/>
      <w:bookmarkStart w:id="98" w:name="_Toc102904612"/>
      <w:bookmarkStart w:id="99" w:name="_Toc102904947"/>
      <w:bookmarkStart w:id="100" w:name="_Toc104002568"/>
      <w:bookmarkStart w:id="101" w:name="_Toc104087816"/>
      <w:bookmarkStart w:id="102" w:name="_Toc98043120"/>
      <w:bookmarkStart w:id="103" w:name="_Toc98043191"/>
      <w:bookmarkStart w:id="104" w:name="_Toc98043222"/>
      <w:bookmarkStart w:id="105" w:name="_Toc98043263"/>
      <w:bookmarkStart w:id="106" w:name="_Toc98043472"/>
      <w:bookmarkStart w:id="107" w:name="_Toc98043512"/>
      <w:bookmarkStart w:id="108" w:name="_Toc98043623"/>
      <w:bookmarkStart w:id="109" w:name="_Toc102790909"/>
      <w:bookmarkStart w:id="110" w:name="_Toc102790939"/>
      <w:bookmarkStart w:id="111" w:name="_Toc102797160"/>
      <w:bookmarkStart w:id="112" w:name="_Toc102797303"/>
      <w:bookmarkStart w:id="113" w:name="_Toc102797616"/>
      <w:bookmarkStart w:id="114" w:name="_Toc102811248"/>
      <w:bookmarkStart w:id="115" w:name="_Toc102904613"/>
      <w:bookmarkStart w:id="116" w:name="_Toc102904948"/>
      <w:bookmarkStart w:id="117" w:name="_Toc104002569"/>
      <w:bookmarkStart w:id="118" w:name="_Toc104087817"/>
      <w:bookmarkStart w:id="119" w:name="_Toc98043053"/>
      <w:bookmarkStart w:id="120" w:name="_Toc98043123"/>
      <w:bookmarkStart w:id="121" w:name="_Toc98043194"/>
      <w:bookmarkStart w:id="122" w:name="_Toc98043225"/>
      <w:bookmarkStart w:id="123" w:name="_Toc98043266"/>
      <w:bookmarkStart w:id="124" w:name="_Toc102797161"/>
      <w:bookmarkStart w:id="125" w:name="_Toc102797304"/>
      <w:bookmarkStart w:id="126" w:name="_Toc102797617"/>
      <w:bookmarkStart w:id="127" w:name="_Toc102811249"/>
      <w:bookmarkStart w:id="128" w:name="_Toc102904614"/>
      <w:bookmarkStart w:id="129" w:name="_Toc102904949"/>
      <w:bookmarkStart w:id="130" w:name="_Toc104002570"/>
      <w:bookmarkStart w:id="131" w:name="_Toc104087818"/>
      <w:bookmarkStart w:id="132" w:name="_Toc98042890"/>
      <w:bookmarkStart w:id="133" w:name="_Toc98043056"/>
      <w:bookmarkStart w:id="134" w:name="_Toc98043126"/>
      <w:bookmarkStart w:id="135" w:name="_Toc98043197"/>
      <w:bookmarkStart w:id="136" w:name="_Toc98043228"/>
      <w:bookmarkStart w:id="137" w:name="_Toc98043269"/>
      <w:bookmarkStart w:id="138" w:name="_Toc98043475"/>
      <w:bookmarkStart w:id="139" w:name="_Toc98043515"/>
      <w:bookmarkStart w:id="140" w:name="_Toc98043626"/>
      <w:bookmarkStart w:id="141" w:name="_Toc102790912"/>
      <w:bookmarkStart w:id="142" w:name="_Toc102790942"/>
      <w:bookmarkStart w:id="143" w:name="_Toc102797162"/>
      <w:bookmarkStart w:id="144" w:name="_Toc102797305"/>
      <w:bookmarkStart w:id="145" w:name="_Toc102797618"/>
      <w:bookmarkStart w:id="146" w:name="_Toc102811250"/>
      <w:bookmarkStart w:id="147" w:name="_Toc102904615"/>
      <w:bookmarkStart w:id="148" w:name="_Toc102904950"/>
      <w:bookmarkStart w:id="149" w:name="_Toc104002571"/>
      <w:bookmarkStart w:id="150" w:name="_Toc104087819"/>
      <w:bookmarkStart w:id="151" w:name="_Toc98043627"/>
      <w:bookmarkStart w:id="152" w:name="_Toc102797163"/>
      <w:bookmarkStart w:id="153" w:name="_Toc102797306"/>
      <w:bookmarkStart w:id="154" w:name="_Toc102797619"/>
      <w:bookmarkStart w:id="155" w:name="_Toc102811251"/>
      <w:bookmarkStart w:id="156" w:name="_Toc102904616"/>
      <w:bookmarkStart w:id="157" w:name="_Toc102904951"/>
      <w:bookmarkStart w:id="158" w:name="_Toc104002572"/>
      <w:bookmarkStart w:id="159" w:name="_Toc104087820"/>
      <w:bookmarkStart w:id="160" w:name="_Toc98043629"/>
      <w:bookmarkStart w:id="161" w:name="_Toc102797307"/>
      <w:bookmarkStart w:id="162" w:name="_Toc102797620"/>
      <w:bookmarkStart w:id="163" w:name="_Toc102811252"/>
      <w:bookmarkStart w:id="164" w:name="_Toc102904617"/>
      <w:bookmarkStart w:id="165" w:name="_Toc102904952"/>
      <w:bookmarkStart w:id="166" w:name="_Toc104002573"/>
      <w:bookmarkStart w:id="167" w:name="_Toc104087821"/>
      <w:bookmarkStart w:id="168" w:name="_Toc98042893"/>
      <w:bookmarkStart w:id="169" w:name="_Toc98043059"/>
      <w:bookmarkStart w:id="170" w:name="_Toc98043129"/>
      <w:bookmarkStart w:id="171" w:name="_Toc98043200"/>
      <w:bookmarkStart w:id="172" w:name="_Toc98043231"/>
      <w:bookmarkStart w:id="173" w:name="_Toc98043272"/>
      <w:bookmarkStart w:id="174" w:name="_Toc98043479"/>
      <w:bookmarkStart w:id="175" w:name="_Toc98043519"/>
      <w:bookmarkStart w:id="176" w:name="_Toc98043542"/>
      <w:bookmarkStart w:id="177" w:name="_Toc98043630"/>
      <w:bookmarkStart w:id="178" w:name="_Toc102790916"/>
      <w:bookmarkStart w:id="179" w:name="_Toc102790946"/>
      <w:bookmarkStart w:id="180" w:name="_Toc102797165"/>
      <w:bookmarkStart w:id="181" w:name="_Toc102797308"/>
      <w:bookmarkStart w:id="182" w:name="_Toc102797621"/>
      <w:bookmarkStart w:id="183" w:name="_Toc102811253"/>
      <w:bookmarkStart w:id="184" w:name="_Toc102904618"/>
      <w:bookmarkStart w:id="185" w:name="_Toc102904953"/>
      <w:bookmarkStart w:id="186" w:name="_Toc104002574"/>
      <w:bookmarkStart w:id="187" w:name="_Toc104087822"/>
      <w:bookmarkStart w:id="188" w:name="_Toc104002575"/>
      <w:bookmarkStart w:id="189" w:name="_Toc104087823"/>
      <w:bookmarkStart w:id="190" w:name="_Toc98043632"/>
      <w:bookmarkStart w:id="191" w:name="_Toc102790918"/>
      <w:bookmarkStart w:id="192" w:name="_Toc102790948"/>
      <w:bookmarkStart w:id="193" w:name="_Toc102797168"/>
      <w:bookmarkStart w:id="194" w:name="_Toc98043633"/>
      <w:bookmarkStart w:id="195" w:name="_Toc98043635"/>
      <w:bookmarkStart w:id="196" w:name="_Toc102797171"/>
      <w:bookmarkStart w:id="197" w:name="_Toc102797311"/>
      <w:bookmarkStart w:id="198" w:name="_Toc102797624"/>
      <w:bookmarkStart w:id="199" w:name="_Toc102811256"/>
      <w:bookmarkStart w:id="200" w:name="_Toc102904621"/>
      <w:bookmarkStart w:id="201" w:name="_Toc102904956"/>
      <w:bookmarkStart w:id="202" w:name="_Toc104002577"/>
      <w:bookmarkStart w:id="203" w:name="_Toc104087825"/>
      <w:bookmarkStart w:id="204" w:name="_Toc104002582"/>
      <w:bookmarkStart w:id="205" w:name="_Toc104087830"/>
      <w:bookmarkStart w:id="206" w:name="_Toc98042897"/>
      <w:bookmarkStart w:id="207" w:name="_Toc98043063"/>
      <w:bookmarkStart w:id="208" w:name="_Toc98043133"/>
      <w:bookmarkStart w:id="209" w:name="_Toc98043205"/>
      <w:bookmarkStart w:id="210" w:name="_Toc98043236"/>
      <w:bookmarkStart w:id="211" w:name="_Toc98043277"/>
      <w:bookmarkStart w:id="212" w:name="_Toc98043484"/>
      <w:bookmarkStart w:id="213" w:name="_Toc98043524"/>
      <w:bookmarkStart w:id="214" w:name="_Toc98043547"/>
      <w:bookmarkStart w:id="215" w:name="_Toc98043571"/>
      <w:bookmarkStart w:id="216" w:name="_Toc98043636"/>
      <w:bookmarkStart w:id="217" w:name="_Toc102790922"/>
      <w:bookmarkStart w:id="218" w:name="_Toc102790952"/>
      <w:bookmarkStart w:id="219" w:name="_Toc102797175"/>
      <w:bookmarkStart w:id="220" w:name="_Toc102797315"/>
      <w:bookmarkStart w:id="221" w:name="_Toc102797628"/>
      <w:bookmarkStart w:id="222" w:name="_Toc102811260"/>
      <w:bookmarkStart w:id="223" w:name="_Toc102904625"/>
      <w:bookmarkStart w:id="224" w:name="_Toc102904960"/>
      <w:bookmarkStart w:id="225" w:name="_Toc10400258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1C2398" w:rsidRDefault="001C2398">
      <w:pPr>
        <w:pStyle w:val="Ttulo1"/>
      </w:pPr>
      <w:bookmarkStart w:id="226" w:name="_Toc391484411"/>
      <w:r>
        <w:lastRenderedPageBreak/>
        <w:t>objetivo</w:t>
      </w:r>
      <w:bookmarkEnd w:id="226"/>
    </w:p>
    <w:p w:rsidR="001C2398" w:rsidRPr="00A96966" w:rsidRDefault="001C2398">
      <w:pPr>
        <w:pStyle w:val="Corpodetexto"/>
        <w:jc w:val="both"/>
        <w:rPr>
          <w:color w:val="auto"/>
        </w:rPr>
      </w:pPr>
      <w:r w:rsidRPr="00A96966">
        <w:rPr>
          <w:color w:val="auto"/>
        </w:rPr>
        <w:t>A finalidade deste documento é definir a terminologia específica do domínio do problema, explicando termos que possam ser desconhecidos para os leitores de descrição de caso de uso ou outros artefatos do</w:t>
      </w:r>
      <w:r w:rsidR="00A96966" w:rsidRPr="00A96966">
        <w:rPr>
          <w:color w:val="auto"/>
        </w:rPr>
        <w:t xml:space="preserve"> </w:t>
      </w:r>
      <w:r w:rsidRPr="00A96966">
        <w:rPr>
          <w:color w:val="auto"/>
        </w:rPr>
        <w:t>projeto.</w:t>
      </w:r>
    </w:p>
    <w:p w:rsidR="001C2398" w:rsidRDefault="001C2398">
      <w:pPr>
        <w:rPr>
          <w:color w:val="auto"/>
        </w:rPr>
      </w:pPr>
    </w:p>
    <w:p w:rsidR="001C2398" w:rsidRDefault="001C2398">
      <w:pPr>
        <w:pStyle w:val="Ttulo1"/>
      </w:pPr>
      <w:bookmarkStart w:id="227" w:name="_Toc241054268"/>
      <w:bookmarkStart w:id="228" w:name="_Toc391484412"/>
      <w:r>
        <w:t>Abreviaturas</w:t>
      </w:r>
      <w:bookmarkEnd w:id="227"/>
      <w:bookmarkEnd w:id="22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260"/>
      </w:tblGrid>
      <w:tr w:rsidR="001C2398">
        <w:trPr>
          <w:trHeight w:val="397"/>
        </w:trPr>
        <w:tc>
          <w:tcPr>
            <w:tcW w:w="2235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Abreviaturas</w:t>
            </w:r>
          </w:p>
        </w:tc>
        <w:tc>
          <w:tcPr>
            <w:tcW w:w="7260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Descrição</w:t>
            </w:r>
          </w:p>
        </w:tc>
      </w:tr>
      <w:tr w:rsidR="001C2398">
        <w:trPr>
          <w:trHeight w:val="284"/>
        </w:trPr>
        <w:tc>
          <w:tcPr>
            <w:tcW w:w="2235" w:type="dxa"/>
          </w:tcPr>
          <w:p w:rsidR="001C2398" w:rsidRDefault="001C2398" w:rsidP="001C2398">
            <w:pPr>
              <w:rPr>
                <w:lang w:eastAsia="en-US"/>
              </w:rPr>
            </w:pPr>
          </w:p>
        </w:tc>
        <w:tc>
          <w:tcPr>
            <w:tcW w:w="7260" w:type="dxa"/>
          </w:tcPr>
          <w:p w:rsidR="001C2398" w:rsidRDefault="001C2398" w:rsidP="00930275">
            <w:pPr>
              <w:rPr>
                <w:u w:val="double"/>
                <w:lang w:eastAsia="en-US"/>
              </w:rPr>
            </w:pPr>
          </w:p>
        </w:tc>
      </w:tr>
    </w:tbl>
    <w:p w:rsidR="001C2398" w:rsidRDefault="001C2398">
      <w:pPr>
        <w:rPr>
          <w:lang w:eastAsia="en-US"/>
        </w:rPr>
      </w:pPr>
    </w:p>
    <w:p w:rsidR="001C2398" w:rsidRDefault="001C2398">
      <w:pPr>
        <w:pStyle w:val="Ttulo1"/>
      </w:pPr>
      <w:bookmarkStart w:id="229" w:name="_Toc391484413"/>
      <w:r>
        <w:t>definições</w:t>
      </w:r>
      <w:bookmarkEnd w:id="229"/>
    </w:p>
    <w:p w:rsidR="001C2398" w:rsidRDefault="001C2398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260"/>
      </w:tblGrid>
      <w:tr w:rsidR="001C2398">
        <w:trPr>
          <w:trHeight w:val="397"/>
        </w:trPr>
        <w:tc>
          <w:tcPr>
            <w:tcW w:w="2235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Termos</w:t>
            </w:r>
          </w:p>
        </w:tc>
        <w:tc>
          <w:tcPr>
            <w:tcW w:w="7260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Descrição</w:t>
            </w:r>
          </w:p>
        </w:tc>
      </w:tr>
      <w:tr w:rsidR="005066ED">
        <w:trPr>
          <w:trHeight w:val="284"/>
        </w:trPr>
        <w:tc>
          <w:tcPr>
            <w:tcW w:w="2235" w:type="dxa"/>
          </w:tcPr>
          <w:p w:rsidR="005066ED" w:rsidRDefault="005066ED">
            <w:pPr>
              <w:rPr>
                <w:lang w:eastAsia="en-US"/>
              </w:rPr>
            </w:pPr>
            <w:r>
              <w:rPr>
                <w:lang w:eastAsia="en-US"/>
              </w:rPr>
              <w:t>Log de Utilização</w:t>
            </w:r>
          </w:p>
        </w:tc>
        <w:tc>
          <w:tcPr>
            <w:tcW w:w="7260" w:type="dxa"/>
          </w:tcPr>
          <w:p w:rsidR="005066ED" w:rsidRDefault="005066ED" w:rsidP="00B16062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Responsável por armazenar as ações executadas pelos usuários nas funcionalidades do sistema.</w:t>
            </w:r>
          </w:p>
        </w:tc>
      </w:tr>
      <w:tr w:rsidR="005066ED">
        <w:trPr>
          <w:trHeight w:val="284"/>
        </w:trPr>
        <w:tc>
          <w:tcPr>
            <w:tcW w:w="2235" w:type="dxa"/>
          </w:tcPr>
          <w:p w:rsidR="005066ED" w:rsidRDefault="005066ED">
            <w:pPr>
              <w:rPr>
                <w:lang w:eastAsia="en-US"/>
              </w:rPr>
            </w:pPr>
            <w:r>
              <w:rPr>
                <w:lang w:eastAsia="en-US"/>
              </w:rPr>
              <w:t>Mesa Diretora</w:t>
            </w:r>
          </w:p>
        </w:tc>
        <w:tc>
          <w:tcPr>
            <w:tcW w:w="7260" w:type="dxa"/>
          </w:tcPr>
          <w:p w:rsidR="005066ED" w:rsidRDefault="005066ED" w:rsidP="008164FF">
            <w:r>
              <w:t>Lugar a ser ocupado por determinadas autoridades conforme a ordem de precedência.</w:t>
            </w:r>
          </w:p>
        </w:tc>
      </w:tr>
      <w:tr w:rsidR="005066ED">
        <w:trPr>
          <w:trHeight w:val="284"/>
        </w:trPr>
        <w:tc>
          <w:tcPr>
            <w:tcW w:w="2235" w:type="dxa"/>
          </w:tcPr>
          <w:p w:rsidR="005066ED" w:rsidRDefault="005066ED">
            <w:pPr>
              <w:rPr>
                <w:lang w:eastAsia="en-US"/>
              </w:rPr>
            </w:pPr>
            <w:r>
              <w:rPr>
                <w:lang w:eastAsia="en-US"/>
              </w:rPr>
              <w:t>Mestre de Cerimônia</w:t>
            </w:r>
          </w:p>
        </w:tc>
        <w:tc>
          <w:tcPr>
            <w:tcW w:w="7260" w:type="dxa"/>
          </w:tcPr>
          <w:p w:rsidR="005066ED" w:rsidRDefault="005066ED" w:rsidP="00436268">
            <w:pPr>
              <w:rPr>
                <w:lang w:eastAsia="en-US"/>
              </w:rPr>
            </w:pPr>
            <w:r>
              <w:t>É a pessoa que atua como anfitrião oficial em um evento formal.</w:t>
            </w:r>
          </w:p>
        </w:tc>
      </w:tr>
      <w:tr w:rsidR="005066ED">
        <w:trPr>
          <w:trHeight w:val="284"/>
        </w:trPr>
        <w:tc>
          <w:tcPr>
            <w:tcW w:w="2235" w:type="dxa"/>
          </w:tcPr>
          <w:p w:rsidR="005066ED" w:rsidRDefault="005066ED" w:rsidP="001C2398">
            <w:pPr>
              <w:rPr>
                <w:lang w:eastAsia="en-US"/>
              </w:rPr>
            </w:pPr>
            <w:r>
              <w:rPr>
                <w:lang w:eastAsia="en-US"/>
              </w:rPr>
              <w:t>Nominata</w:t>
            </w:r>
          </w:p>
        </w:tc>
        <w:tc>
          <w:tcPr>
            <w:tcW w:w="7260" w:type="dxa"/>
          </w:tcPr>
          <w:p w:rsidR="005066ED" w:rsidRDefault="005066ED" w:rsidP="00436268">
            <w:pPr>
              <w:rPr>
                <w:u w:val="double"/>
                <w:lang w:eastAsia="en-US"/>
              </w:rPr>
            </w:pPr>
            <w:r>
              <w:rPr>
                <w:lang w:eastAsia="en-US"/>
              </w:rPr>
              <w:t>É a saudação oficial das autoridades presentes em um evento formal.</w:t>
            </w:r>
          </w:p>
        </w:tc>
      </w:tr>
      <w:tr w:rsidR="005066ED">
        <w:trPr>
          <w:trHeight w:val="284"/>
        </w:trPr>
        <w:tc>
          <w:tcPr>
            <w:tcW w:w="2235" w:type="dxa"/>
          </w:tcPr>
          <w:p w:rsidR="005066ED" w:rsidRDefault="005066ED">
            <w:pPr>
              <w:rPr>
                <w:lang w:eastAsia="en-US"/>
              </w:rPr>
            </w:pPr>
            <w:r>
              <w:rPr>
                <w:lang w:eastAsia="en-US"/>
              </w:rPr>
              <w:t>Precedência</w:t>
            </w:r>
          </w:p>
        </w:tc>
        <w:tc>
          <w:tcPr>
            <w:tcW w:w="7260" w:type="dxa"/>
          </w:tcPr>
          <w:p w:rsidR="005066ED" w:rsidRDefault="005066ED" w:rsidP="00436268">
            <w:r>
              <w:t>Ordenação das autoridades conforme o cargo ocupado em um determinado órgão.</w:t>
            </w:r>
          </w:p>
        </w:tc>
      </w:tr>
      <w:tr w:rsidR="005066ED">
        <w:trPr>
          <w:trHeight w:val="284"/>
        </w:trPr>
        <w:tc>
          <w:tcPr>
            <w:tcW w:w="2235" w:type="dxa"/>
          </w:tcPr>
          <w:p w:rsidR="005066ED" w:rsidRDefault="005066ED">
            <w:pPr>
              <w:rPr>
                <w:lang w:eastAsia="en-US"/>
              </w:rPr>
            </w:pPr>
            <w:r>
              <w:rPr>
                <w:lang w:eastAsia="en-US"/>
              </w:rPr>
              <w:t>Roteiro</w:t>
            </w:r>
          </w:p>
        </w:tc>
        <w:tc>
          <w:tcPr>
            <w:tcW w:w="7260" w:type="dxa"/>
          </w:tcPr>
          <w:p w:rsidR="005066ED" w:rsidRDefault="005066ED" w:rsidP="00436268">
            <w:r>
              <w:t>Apresentação da pauta do evento.</w:t>
            </w:r>
          </w:p>
        </w:tc>
      </w:tr>
      <w:tr w:rsidR="005066ED">
        <w:trPr>
          <w:trHeight w:val="284"/>
        </w:trPr>
        <w:tc>
          <w:tcPr>
            <w:tcW w:w="2235" w:type="dxa"/>
          </w:tcPr>
          <w:p w:rsidR="005066ED" w:rsidRDefault="005066ED">
            <w:pPr>
              <w:rPr>
                <w:lang w:eastAsia="en-US"/>
              </w:rPr>
            </w:pPr>
            <w:r>
              <w:rPr>
                <w:lang w:eastAsia="en-US"/>
              </w:rPr>
              <w:t>Upload</w:t>
            </w:r>
          </w:p>
        </w:tc>
        <w:tc>
          <w:tcPr>
            <w:tcW w:w="7260" w:type="dxa"/>
          </w:tcPr>
          <w:p w:rsidR="005066ED" w:rsidRDefault="005066ED" w:rsidP="00436268">
            <w:r>
              <w:rPr>
                <w:rFonts w:ascii="Helvetica" w:hAnsi="Helvetica"/>
                <w:color w:val="333333"/>
                <w:shd w:val="clear" w:color="auto" w:fill="FFFFFF"/>
              </w:rPr>
              <w:t>Ação de enviar dados de um computador local para um computador ou servidor remoto, geralmente através da internet.</w:t>
            </w:r>
          </w:p>
        </w:tc>
      </w:tr>
    </w:tbl>
    <w:p w:rsidR="001C2398" w:rsidRDefault="001C2398">
      <w:pPr>
        <w:rPr>
          <w:lang w:eastAsia="en-US"/>
        </w:rPr>
      </w:pPr>
    </w:p>
    <w:p w:rsidR="001C2398" w:rsidRDefault="001C2398">
      <w:pPr>
        <w:pStyle w:val="Corpodetexto"/>
        <w:jc w:val="both"/>
        <w:rPr>
          <w:color w:val="0000FF"/>
        </w:rPr>
      </w:pPr>
    </w:p>
    <w:p w:rsidR="001C2398" w:rsidRDefault="001C2398">
      <w:pPr>
        <w:rPr>
          <w:lang w:eastAsia="en-US"/>
        </w:rPr>
      </w:pPr>
    </w:p>
    <w:p w:rsidR="0048343A" w:rsidRDefault="0048343A">
      <w:pPr>
        <w:rPr>
          <w:lang w:eastAsia="en-US"/>
        </w:rPr>
      </w:pPr>
    </w:p>
    <w:sectPr w:rsidR="0048343A" w:rsidSect="0071161C">
      <w:headerReference w:type="default" r:id="rId7"/>
      <w:footerReference w:type="default" r:id="rId8"/>
      <w:headerReference w:type="first" r:id="rId9"/>
      <w:pgSz w:w="11907" w:h="16840" w:code="9"/>
      <w:pgMar w:top="567" w:right="1134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CAA" w:rsidRDefault="00014CAA">
      <w:r>
        <w:separator/>
      </w:r>
    </w:p>
  </w:endnote>
  <w:endnote w:type="continuationSeparator" w:id="1">
    <w:p w:rsidR="00014CAA" w:rsidRDefault="00014C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796"/>
      <w:gridCol w:w="1699"/>
    </w:tblGrid>
    <w:tr w:rsidR="001C2398">
      <w:trPr>
        <w:cantSplit/>
        <w:jc w:val="center"/>
      </w:trPr>
      <w:tc>
        <w:tcPr>
          <w:tcW w:w="8268" w:type="dxa"/>
        </w:tcPr>
        <w:p w:rsidR="001C2398" w:rsidRDefault="006026F2" w:rsidP="00675E22">
          <w:pPr>
            <w:pStyle w:val="Rodap"/>
            <w:ind w:right="360"/>
          </w:pPr>
          <w:r w:rsidRPr="006026F2">
            <w:t>sigeven_glne_glossario</w:t>
          </w:r>
        </w:p>
      </w:tc>
      <w:tc>
        <w:tcPr>
          <w:tcW w:w="1794" w:type="dxa"/>
          <w:vAlign w:val="center"/>
        </w:tcPr>
        <w:p w:rsidR="001C2398" w:rsidRDefault="001C2398">
          <w:pPr>
            <w:pStyle w:val="Rodap"/>
            <w:jc w:val="right"/>
          </w:pPr>
          <w:r>
            <w:t>Pág.</w:t>
          </w:r>
          <w:r w:rsidR="00636895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36895">
            <w:rPr>
              <w:rStyle w:val="Nmerodepgina"/>
            </w:rPr>
            <w:fldChar w:fldCharType="separate"/>
          </w:r>
          <w:r w:rsidR="005066ED">
            <w:rPr>
              <w:rStyle w:val="Nmerodepgina"/>
              <w:noProof/>
            </w:rPr>
            <w:t>4</w:t>
          </w:r>
          <w:r w:rsidR="00636895">
            <w:rPr>
              <w:rStyle w:val="Nmerodepgina"/>
            </w:rPr>
            <w:fldChar w:fldCharType="end"/>
          </w:r>
          <w:r>
            <w:t xml:space="preserve"> de </w:t>
          </w:r>
          <w:r w:rsidR="00636895">
            <w:fldChar w:fldCharType="begin"/>
          </w:r>
          <w:r w:rsidR="0061323D">
            <w:instrText xml:space="preserve"> NUMPAGES </w:instrText>
          </w:r>
          <w:r w:rsidR="00636895">
            <w:fldChar w:fldCharType="separate"/>
          </w:r>
          <w:r w:rsidR="005066ED">
            <w:rPr>
              <w:noProof/>
            </w:rPr>
            <w:t>4</w:t>
          </w:r>
          <w:r w:rsidR="00636895">
            <w:rPr>
              <w:noProof/>
            </w:rPr>
            <w:fldChar w:fldCharType="end"/>
          </w:r>
        </w:p>
      </w:tc>
    </w:tr>
  </w:tbl>
  <w:p w:rsidR="001C2398" w:rsidRDefault="001C2398">
    <w:pPr>
      <w:pStyle w:val="Rodap"/>
      <w:ind w:firstLine="70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CAA" w:rsidRDefault="00014CAA">
      <w:r>
        <w:separator/>
      </w:r>
    </w:p>
  </w:footnote>
  <w:footnote w:type="continuationSeparator" w:id="1">
    <w:p w:rsidR="00014CAA" w:rsidRDefault="00014C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510"/>
      <w:gridCol w:w="7320"/>
    </w:tblGrid>
    <w:tr w:rsidR="001C2398" w:rsidTr="001C2398">
      <w:trPr>
        <w:cantSplit/>
        <w:trHeight w:val="984"/>
      </w:trPr>
      <w:tc>
        <w:tcPr>
          <w:tcW w:w="1510" w:type="dxa"/>
          <w:vAlign w:val="center"/>
        </w:tcPr>
        <w:p w:rsidR="001C2398" w:rsidRDefault="00D93A02" w:rsidP="001C2398">
          <w:pPr>
            <w:pStyle w:val="Cabealho"/>
            <w:rPr>
              <w:sz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132715</wp:posOffset>
                </wp:positionV>
                <wp:extent cx="624205" cy="554355"/>
                <wp:effectExtent l="19050" t="0" r="4445" b="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20" w:type="dxa"/>
          <w:vAlign w:val="center"/>
        </w:tcPr>
        <w:p w:rsidR="001C2398" w:rsidRDefault="001C2398" w:rsidP="001C2398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</w:p>
        <w:p w:rsidR="001C2398" w:rsidRDefault="001C2398" w:rsidP="001C2398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  <w:r>
            <w:rPr>
              <w:b/>
            </w:rPr>
            <w:t>Glossário</w:t>
          </w:r>
        </w:p>
        <w:p w:rsidR="001C2398" w:rsidRDefault="001C2398" w:rsidP="001C2398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</w:p>
        <w:p w:rsidR="001C2398" w:rsidRDefault="001C2398" w:rsidP="00675E22">
          <w:pPr>
            <w:pStyle w:val="Cabealho"/>
            <w:tabs>
              <w:tab w:val="center" w:pos="3770"/>
            </w:tabs>
            <w:jc w:val="center"/>
            <w:rPr>
              <w:sz w:val="16"/>
            </w:rPr>
          </w:pPr>
        </w:p>
      </w:tc>
    </w:tr>
  </w:tbl>
  <w:p w:rsidR="001C2398" w:rsidRDefault="001C239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398" w:rsidRDefault="00D93A02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83185</wp:posOffset>
          </wp:positionV>
          <wp:extent cx="624205" cy="554355"/>
          <wp:effectExtent l="19050" t="0" r="4445" b="0"/>
          <wp:wrapTopAndBottom/>
          <wp:docPr id="1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049F6"/>
    <w:multiLevelType w:val="hybridMultilevel"/>
    <w:tmpl w:val="69B25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B4520"/>
    <w:multiLevelType w:val="hybridMultilevel"/>
    <w:tmpl w:val="3E6AE7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72622AD"/>
    <w:multiLevelType w:val="hybridMultilevel"/>
    <w:tmpl w:val="24C062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7582114"/>
    <w:multiLevelType w:val="hybridMultilevel"/>
    <w:tmpl w:val="7CC65456"/>
    <w:lvl w:ilvl="0" w:tplc="317A9430"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Courier New" w:eastAsia="MS Mincho" w:hAnsi="Courier New" w:cs="Courier New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34A563F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49F66CE"/>
    <w:multiLevelType w:val="hybridMultilevel"/>
    <w:tmpl w:val="51CA4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04D86"/>
    <w:multiLevelType w:val="singleLevel"/>
    <w:tmpl w:val="3EA82CE2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>
    <w:nsid w:val="66BF036F"/>
    <w:multiLevelType w:val="multilevel"/>
    <w:tmpl w:val="3580BC46"/>
    <w:lvl w:ilvl="0">
      <w:start w:val="1"/>
      <w:numFmt w:val="decimal"/>
      <w:lvlText w:val="P%1."/>
      <w:lvlJc w:val="left"/>
      <w:pPr>
        <w:tabs>
          <w:tab w:val="num" w:pos="1224"/>
        </w:tabs>
        <w:ind w:left="1224" w:hanging="360"/>
      </w:pPr>
    </w:lvl>
    <w:lvl w:ilvl="1">
      <w:start w:val="1"/>
      <w:numFmt w:val="decimal"/>
      <w:pStyle w:val="UCS-FP-Nvel2"/>
      <w:lvlText w:val="P %1.%2."/>
      <w:lvlJc w:val="left"/>
      <w:pPr>
        <w:tabs>
          <w:tab w:val="num" w:pos="1944"/>
        </w:tabs>
        <w:ind w:left="1656" w:hanging="432"/>
      </w:pPr>
    </w:lvl>
    <w:lvl w:ilvl="2">
      <w:start w:val="1"/>
      <w:numFmt w:val="decimal"/>
      <w:lvlText w:val="P%1.%2.%3."/>
      <w:lvlJc w:val="left"/>
      <w:pPr>
        <w:tabs>
          <w:tab w:val="num" w:pos="2304"/>
        </w:tabs>
        <w:ind w:left="2088" w:hanging="504"/>
      </w:pPr>
    </w:lvl>
    <w:lvl w:ilvl="3">
      <w:start w:val="1"/>
      <w:numFmt w:val="decimal"/>
      <w:lvlText w:val="P%1.%2.%3.%4."/>
      <w:lvlJc w:val="left"/>
      <w:pPr>
        <w:tabs>
          <w:tab w:val="num" w:pos="3024"/>
        </w:tabs>
        <w:ind w:left="2592" w:hanging="648"/>
      </w:pPr>
    </w:lvl>
    <w:lvl w:ilvl="4">
      <w:start w:val="1"/>
      <w:numFmt w:val="decimal"/>
      <w:lvlText w:val="P%1.%2.%3.%4.%5."/>
      <w:lvlJc w:val="left"/>
      <w:pPr>
        <w:tabs>
          <w:tab w:val="num" w:pos="3384"/>
        </w:tabs>
        <w:ind w:left="3096" w:hanging="792"/>
      </w:pPr>
    </w:lvl>
    <w:lvl w:ilvl="5">
      <w:start w:val="1"/>
      <w:numFmt w:val="decimal"/>
      <w:lvlText w:val="%1.%2.%3.%4.%5.%6."/>
      <w:lvlJc w:val="left"/>
      <w:pPr>
        <w:tabs>
          <w:tab w:val="num" w:pos="3744"/>
        </w:tabs>
        <w:ind w:left="3600" w:hanging="936"/>
      </w:pPr>
    </w:lvl>
    <w:lvl w:ilvl="6">
      <w:start w:val="1"/>
      <w:numFmt w:val="decimal"/>
      <w:lvlText w:val="%1.%2.%3.%4.%5.%6.%7."/>
      <w:lvlJc w:val="left"/>
      <w:pPr>
        <w:tabs>
          <w:tab w:val="num" w:pos="4464"/>
        </w:tabs>
        <w:ind w:left="410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824"/>
        </w:tabs>
        <w:ind w:left="460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544"/>
        </w:tabs>
        <w:ind w:left="5184" w:hanging="1440"/>
      </w:pPr>
    </w:lvl>
  </w:abstractNum>
  <w:abstractNum w:abstractNumId="9">
    <w:nsid w:val="680440E8"/>
    <w:multiLevelType w:val="multilevel"/>
    <w:tmpl w:val="DC5AFD3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75133A1"/>
    <w:multiLevelType w:val="multilevel"/>
    <w:tmpl w:val="8DB82D3C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2">
    <w:nsid w:val="7B05469F"/>
    <w:multiLevelType w:val="multilevel"/>
    <w:tmpl w:val="01B6DA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7D091896"/>
    <w:multiLevelType w:val="hybridMultilevel"/>
    <w:tmpl w:val="D84C7FCE"/>
    <w:lvl w:ilvl="0" w:tplc="4F1AF42C">
      <w:start w:val="1"/>
      <w:numFmt w:val="bullet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5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9"/>
  </w:num>
  <w:num w:numId="13">
    <w:abstractNumId w:val="13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3"/>
  </w:num>
  <w:num w:numId="19">
    <w:abstractNumId w:val="11"/>
  </w:num>
  <w:num w:numId="20">
    <w:abstractNumId w:val="8"/>
  </w:num>
  <w:num w:numId="21">
    <w:abstractNumId w:val="11"/>
  </w:num>
  <w:num w:numId="22">
    <w:abstractNumId w:val="0"/>
  </w:num>
  <w:num w:numId="23">
    <w:abstractNumId w:val="11"/>
  </w:num>
  <w:num w:numId="24">
    <w:abstractNumId w:val="7"/>
  </w:num>
  <w:num w:numId="25">
    <w:abstractNumId w:val="6"/>
  </w:num>
  <w:num w:numId="26">
    <w:abstractNumId w:val="4"/>
  </w:num>
  <w:num w:numId="27">
    <w:abstractNumId w:val="11"/>
  </w:num>
  <w:num w:numId="28">
    <w:abstractNumId w:val="1"/>
  </w:num>
  <w:num w:numId="29">
    <w:abstractNumId w:val="2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675E22"/>
    <w:rsid w:val="00014CAA"/>
    <w:rsid w:val="000E0DF9"/>
    <w:rsid w:val="001212D9"/>
    <w:rsid w:val="00127BC2"/>
    <w:rsid w:val="00181545"/>
    <w:rsid w:val="001C2398"/>
    <w:rsid w:val="001E3BFE"/>
    <w:rsid w:val="001E5250"/>
    <w:rsid w:val="00207FBF"/>
    <w:rsid w:val="0024764C"/>
    <w:rsid w:val="002807EA"/>
    <w:rsid w:val="002A28EB"/>
    <w:rsid w:val="002B1DEC"/>
    <w:rsid w:val="00310341"/>
    <w:rsid w:val="00322118"/>
    <w:rsid w:val="00337099"/>
    <w:rsid w:val="003746A6"/>
    <w:rsid w:val="003A3C51"/>
    <w:rsid w:val="003F717E"/>
    <w:rsid w:val="00436268"/>
    <w:rsid w:val="0048343A"/>
    <w:rsid w:val="005066ED"/>
    <w:rsid w:val="005B6D25"/>
    <w:rsid w:val="005E1B19"/>
    <w:rsid w:val="006026F2"/>
    <w:rsid w:val="0061323D"/>
    <w:rsid w:val="00615A16"/>
    <w:rsid w:val="0062702F"/>
    <w:rsid w:val="00636895"/>
    <w:rsid w:val="00675E22"/>
    <w:rsid w:val="006764C3"/>
    <w:rsid w:val="00706D2A"/>
    <w:rsid w:val="0071161C"/>
    <w:rsid w:val="00744586"/>
    <w:rsid w:val="007718C8"/>
    <w:rsid w:val="007778DC"/>
    <w:rsid w:val="00793282"/>
    <w:rsid w:val="00813486"/>
    <w:rsid w:val="008164FF"/>
    <w:rsid w:val="00825B30"/>
    <w:rsid w:val="00837268"/>
    <w:rsid w:val="00917AE8"/>
    <w:rsid w:val="00930275"/>
    <w:rsid w:val="00980AA1"/>
    <w:rsid w:val="00995324"/>
    <w:rsid w:val="009C13D6"/>
    <w:rsid w:val="009C371D"/>
    <w:rsid w:val="009F0F52"/>
    <w:rsid w:val="00A96966"/>
    <w:rsid w:val="00B1552D"/>
    <w:rsid w:val="00B16062"/>
    <w:rsid w:val="00C500B2"/>
    <w:rsid w:val="00CB2C73"/>
    <w:rsid w:val="00CB5525"/>
    <w:rsid w:val="00CC0B98"/>
    <w:rsid w:val="00CF3744"/>
    <w:rsid w:val="00D93A02"/>
    <w:rsid w:val="00DB5C99"/>
    <w:rsid w:val="00E36D25"/>
    <w:rsid w:val="00E53557"/>
    <w:rsid w:val="00E70B56"/>
    <w:rsid w:val="00EC4E8A"/>
    <w:rsid w:val="00EE42D5"/>
    <w:rsid w:val="00EF213B"/>
    <w:rsid w:val="00F028F6"/>
    <w:rsid w:val="00FE37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61C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71161C"/>
    <w:pPr>
      <w:keepNext/>
      <w:numPr>
        <w:numId w:val="2"/>
      </w:numPr>
      <w:spacing w:before="400" w:after="30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71161C"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71161C"/>
    <w:pPr>
      <w:numPr>
        <w:ilvl w:val="2"/>
        <w:numId w:val="4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71161C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71161C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71161C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71161C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71161C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71161C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71161C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rsid w:val="0071161C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rsid w:val="0071161C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unhideWhenUsed/>
    <w:rsid w:val="0071161C"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rsid w:val="0071161C"/>
    <w:rPr>
      <w:color w:val="0000FF"/>
      <w:u w:val="single"/>
    </w:rPr>
  </w:style>
  <w:style w:type="paragraph" w:styleId="Lista">
    <w:name w:val="List"/>
    <w:basedOn w:val="Normal"/>
    <w:semiHidden/>
    <w:rsid w:val="0071161C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rsid w:val="0071161C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71161C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71161C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rsid w:val="0071161C"/>
    <w:pPr>
      <w:spacing w:before="40" w:after="60"/>
    </w:pPr>
    <w:rPr>
      <w:color w:val="auto"/>
    </w:rPr>
  </w:style>
  <w:style w:type="character" w:styleId="Refdecomentrio">
    <w:name w:val="annotation reference"/>
    <w:semiHidden/>
    <w:rsid w:val="0071161C"/>
    <w:rPr>
      <w:sz w:val="16"/>
      <w:szCs w:val="16"/>
    </w:rPr>
  </w:style>
  <w:style w:type="paragraph" w:styleId="Textodecomentrio">
    <w:name w:val="annotation text"/>
    <w:basedOn w:val="Normal"/>
    <w:semiHidden/>
    <w:rsid w:val="0071161C"/>
  </w:style>
  <w:style w:type="paragraph" w:customStyle="1" w:styleId="Instruo">
    <w:name w:val="Instrução"/>
    <w:basedOn w:val="Normal"/>
    <w:next w:val="Normal"/>
    <w:rsid w:val="0071161C"/>
    <w:pPr>
      <w:jc w:val="left"/>
    </w:pPr>
    <w:rPr>
      <w:i/>
      <w:color w:val="0000FF"/>
    </w:rPr>
  </w:style>
  <w:style w:type="paragraph" w:customStyle="1" w:styleId="infoblue">
    <w:name w:val="infoblue"/>
    <w:basedOn w:val="Normal"/>
    <w:rsid w:val="0071161C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rsid w:val="0071161C"/>
    <w:pPr>
      <w:jc w:val="left"/>
    </w:pPr>
    <w:rPr>
      <w:lang w:val="pt-PT"/>
    </w:rPr>
  </w:style>
  <w:style w:type="paragraph" w:styleId="NormalWeb">
    <w:name w:val="Normal (Web)"/>
    <w:basedOn w:val="Normal"/>
    <w:semiHidden/>
    <w:rsid w:val="0071161C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rsid w:val="0071161C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rsid w:val="0071161C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rsid w:val="0071161C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rsid w:val="0071161C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rsid w:val="0071161C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rsid w:val="0071161C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rsid w:val="0071161C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customStyle="1" w:styleId="Exemplo">
    <w:name w:val="Exemplo"/>
    <w:basedOn w:val="Normal"/>
    <w:semiHidden/>
    <w:rsid w:val="0071161C"/>
    <w:rPr>
      <w:bCs/>
      <w:i/>
      <w:color w:val="FF0000"/>
      <w:szCs w:val="26"/>
    </w:rPr>
  </w:style>
  <w:style w:type="paragraph" w:customStyle="1" w:styleId="Explicao">
    <w:name w:val="Explicação"/>
    <w:basedOn w:val="Normal"/>
    <w:semiHidden/>
    <w:rsid w:val="0071161C"/>
    <w:rPr>
      <w:bCs/>
      <w:i/>
      <w:color w:val="0000FF"/>
      <w:szCs w:val="26"/>
    </w:rPr>
  </w:style>
  <w:style w:type="paragraph" w:customStyle="1" w:styleId="CTMISTabela">
    <w:name w:val="CTM/IS Tabela"/>
    <w:autoRedefine/>
    <w:rsid w:val="005066ED"/>
    <w:pPr>
      <w:spacing w:before="60" w:after="60"/>
    </w:pPr>
    <w:rPr>
      <w:rFonts w:ascii="Arial" w:hAnsi="Arial" w:cs="Arial"/>
      <w:bCs/>
      <w:lang w:val="es-ES_tradnl"/>
    </w:rPr>
  </w:style>
  <w:style w:type="paragraph" w:customStyle="1" w:styleId="PSDS-CorpodeTexto">
    <w:name w:val="PSDS - Corpo de Texto"/>
    <w:basedOn w:val="Normal"/>
    <w:rsid w:val="0071161C"/>
    <w:pPr>
      <w:jc w:val="left"/>
    </w:pPr>
    <w:rPr>
      <w:rFonts w:cs="Times New Roman"/>
      <w:color w:val="auto"/>
    </w:rPr>
  </w:style>
  <w:style w:type="character" w:styleId="Nmerodepgina">
    <w:name w:val="page number"/>
    <w:basedOn w:val="Fontepargpadro"/>
    <w:semiHidden/>
    <w:rsid w:val="0071161C"/>
  </w:style>
  <w:style w:type="paragraph" w:styleId="ndicedeilustraes">
    <w:name w:val="table of figures"/>
    <w:basedOn w:val="Normal"/>
    <w:next w:val="Normal"/>
    <w:semiHidden/>
    <w:rsid w:val="0071161C"/>
    <w:pPr>
      <w:tabs>
        <w:tab w:val="right" w:leader="dot" w:pos="9973"/>
      </w:tabs>
      <w:jc w:val="left"/>
    </w:pPr>
    <w:rPr>
      <w:rFonts w:cs="Times New Roman"/>
      <w:color w:val="auto"/>
      <w:sz w:val="22"/>
      <w:lang w:eastAsia="en-US"/>
    </w:rPr>
  </w:style>
  <w:style w:type="paragraph" w:styleId="Textodebalo">
    <w:name w:val="Balloon Text"/>
    <w:basedOn w:val="Normal"/>
    <w:semiHidden/>
    <w:unhideWhenUsed/>
    <w:rsid w:val="007116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sid w:val="0071161C"/>
    <w:rPr>
      <w:rFonts w:ascii="Tahoma" w:hAnsi="Tahoma" w:cs="Tahoma"/>
      <w:color w:val="000000"/>
      <w:sz w:val="16"/>
      <w:szCs w:val="16"/>
    </w:rPr>
  </w:style>
  <w:style w:type="character" w:customStyle="1" w:styleId="CabealhoChar">
    <w:name w:val="Cabeçalho Char"/>
    <w:rsid w:val="0071161C"/>
    <w:rPr>
      <w:rFonts w:ascii="Arial" w:hAnsi="Arial" w:cs="Arial"/>
      <w:color w:val="000000"/>
    </w:rPr>
  </w:style>
  <w:style w:type="paragraph" w:customStyle="1" w:styleId="Contedodatabela">
    <w:name w:val="Conteúdo da tabela"/>
    <w:basedOn w:val="Normal"/>
    <w:rsid w:val="0071161C"/>
    <w:pPr>
      <w:widowControl w:val="0"/>
      <w:suppressLineNumbers/>
      <w:suppressAutoHyphens/>
      <w:spacing w:before="28" w:after="28"/>
      <w:textAlignment w:val="top"/>
    </w:pPr>
    <w:rPr>
      <w:rFonts w:eastAsia="Arial Unicode MS" w:cs="Times New Roman"/>
      <w:color w:val="auto"/>
      <w:kern w:val="1"/>
      <w:sz w:val="22"/>
      <w:szCs w:val="24"/>
    </w:rPr>
  </w:style>
  <w:style w:type="paragraph" w:customStyle="1" w:styleId="UCS-FP-Nvel2">
    <w:name w:val="UCS - FP - Nível 2"/>
    <w:basedOn w:val="Normal"/>
    <w:rsid w:val="0071161C"/>
    <w:pPr>
      <w:numPr>
        <w:ilvl w:val="1"/>
        <w:numId w:val="20"/>
      </w:numPr>
      <w:spacing w:before="60" w:after="60"/>
      <w:jc w:val="left"/>
    </w:pPr>
    <w:rPr>
      <w:rFonts w:cs="Times New Roman"/>
      <w:color w:val="auto"/>
      <w:szCs w:val="24"/>
    </w:rPr>
  </w:style>
  <w:style w:type="paragraph" w:customStyle="1" w:styleId="UCS-CorpodeTextoRN">
    <w:name w:val="UCS - Corpo de Texto RN"/>
    <w:basedOn w:val="Normal"/>
    <w:rsid w:val="0071161C"/>
    <w:pPr>
      <w:overflowPunct w:val="0"/>
      <w:autoSpaceDE w:val="0"/>
      <w:autoSpaceDN w:val="0"/>
      <w:adjustRightInd w:val="0"/>
      <w:ind w:left="1701"/>
      <w:jc w:val="left"/>
      <w:textAlignment w:val="baseline"/>
    </w:pPr>
    <w:rPr>
      <w:rFonts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I\semeq\Qualidade\Manual%20da%20Qualidade%20Desenvolvimento\INSTRU&#199;&#195;O%20DE%20TRABALHO%20CDES\Artefatos\Modelagem%20de%20Processos%20e%20Requisitos\Template_Gloss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Template_Glossario</Template>
  <TotalTime>3</TotalTime>
  <Pages>4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Glossário</vt:lpstr>
    </vt:vector>
  </TitlesOfParts>
  <Manager>&lt;Sigla do Projeto&gt; - &lt;Nome do Projeto&gt;</Manager>
  <Company>Politec Ltda</Company>
  <LinksUpToDate>false</LinksUpToDate>
  <CharactersWithSpaces>1692</CharactersWithSpaces>
  <SharedDoc>false</SharedDoc>
  <HLinks>
    <vt:vector size="18" baseType="variant"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_Toc391484413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_Toc391484412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_Toc391484411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Versão &lt;X&gt;</dc:subject>
  <dc:creator>Denise Galdino Evangelista Rodrigues</dc:creator>
  <dc:description>Template</dc:description>
  <cp:lastModifiedBy>reyla.rosa</cp:lastModifiedBy>
  <cp:revision>5</cp:revision>
  <cp:lastPrinted>2009-09-02T14:22:00Z</cp:lastPrinted>
  <dcterms:created xsi:type="dcterms:W3CDTF">2014-07-02T20:19:00Z</dcterms:created>
  <dcterms:modified xsi:type="dcterms:W3CDTF">2014-07-31T16:05:00Z</dcterms:modified>
  <cp:category>#&lt;X&gt;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</Properties>
</file>