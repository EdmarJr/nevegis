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 w:rsidR="0002786A">
        <w:rPr>
          <w:rFonts w:cs="Arial"/>
          <w:b/>
          <w:sz w:val="32"/>
          <w:szCs w:val="32"/>
        </w:rPr>
        <w:t xml:space="preserve"> </w:t>
      </w:r>
      <w:r w:rsidR="001A37DF" w:rsidRPr="001A37DF">
        <w:rPr>
          <w:rFonts w:cs="Arial"/>
          <w:b/>
          <w:sz w:val="32"/>
          <w:szCs w:val="32"/>
        </w:rPr>
        <w:t>S</w:t>
      </w:r>
      <w:r w:rsidR="000759D3">
        <w:rPr>
          <w:rFonts w:cs="Arial"/>
          <w:b/>
          <w:sz w:val="32"/>
          <w:szCs w:val="32"/>
        </w:rPr>
        <w:t>istema Gerenciador de Eventos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9D5381">
        <w:rPr>
          <w:rFonts w:cs="Arial"/>
          <w:b/>
          <w:sz w:val="32"/>
          <w:szCs w:val="32"/>
        </w:rPr>
        <w:t>0.</w:t>
      </w:r>
      <w:r w:rsidR="00265178">
        <w:rPr>
          <w:rFonts w:cs="Arial"/>
          <w:b/>
          <w:sz w:val="32"/>
          <w:szCs w:val="32"/>
        </w:rPr>
        <w:t>2</w:t>
      </w:r>
      <w:r w:rsidR="00551B95">
        <w:rPr>
          <w:rFonts w:cs="Arial"/>
          <w:b/>
          <w:sz w:val="32"/>
          <w:szCs w:val="32"/>
        </w:rPr>
        <w:t>3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  <w:lang w:val="pt-PT"/>
              </w:rPr>
            </w:pPr>
            <w:r w:rsidRPr="001A37DF">
              <w:rPr>
                <w:i w:val="0"/>
                <w:color w:val="auto"/>
                <w:lang w:val="pt-PT"/>
              </w:rPr>
              <w:t>10/03/2014</w:t>
            </w:r>
          </w:p>
          <w:p w:rsidR="00061133" w:rsidRPr="001A37DF" w:rsidRDefault="00061133" w:rsidP="00774A91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558" w:type="dxa"/>
          </w:tcPr>
          <w:p w:rsidR="00061133" w:rsidRPr="001A37DF" w:rsidRDefault="00BA2518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0</w:t>
            </w:r>
          </w:p>
        </w:tc>
        <w:tc>
          <w:tcPr>
            <w:tcW w:w="3687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Elaboração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Rayanne Felício</w:t>
            </w:r>
          </w:p>
        </w:tc>
      </w:tr>
      <w:tr w:rsidR="003B343E" w:rsidRPr="002F2BD3" w:rsidTr="003214A5">
        <w:trPr>
          <w:trHeight w:val="340"/>
          <w:jc w:val="center"/>
        </w:trPr>
        <w:tc>
          <w:tcPr>
            <w:tcW w:w="1506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30/03/2014</w:t>
            </w:r>
          </w:p>
        </w:tc>
        <w:tc>
          <w:tcPr>
            <w:tcW w:w="1558" w:type="dxa"/>
          </w:tcPr>
          <w:p w:rsidR="003B343E" w:rsidRDefault="003B343E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1</w:t>
            </w:r>
          </w:p>
        </w:tc>
        <w:tc>
          <w:tcPr>
            <w:tcW w:w="3687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Preparação para entrega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Carlos Gurgel</w:t>
            </w:r>
          </w:p>
        </w:tc>
      </w:tr>
      <w:tr w:rsidR="00290D97" w:rsidRPr="002F2BD3" w:rsidTr="007E2384">
        <w:trPr>
          <w:trHeight w:val="340"/>
          <w:jc w:val="center"/>
        </w:trPr>
        <w:tc>
          <w:tcPr>
            <w:tcW w:w="1506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06/05/2014</w:t>
            </w:r>
          </w:p>
        </w:tc>
        <w:tc>
          <w:tcPr>
            <w:tcW w:w="1558" w:type="dxa"/>
          </w:tcPr>
          <w:p w:rsidR="00290D97" w:rsidRDefault="00290D97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</w:tcPr>
          <w:p w:rsidR="00290D97" w:rsidRDefault="00290D97" w:rsidP="00290D9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7,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8 e </w:t>
            </w:r>
            <w:r w:rsidRPr="00812C15">
              <w:rPr>
                <w:i w:val="0"/>
                <w:color w:val="auto"/>
              </w:rPr>
              <w:t>MSG03</w:t>
            </w:r>
            <w:r w:rsidR="00DC0E92">
              <w:rPr>
                <w:i w:val="0"/>
                <w:color w:val="auto"/>
              </w:rPr>
              <w:t>9</w:t>
            </w:r>
            <w:r w:rsidR="007F4B13">
              <w:rPr>
                <w:i w:val="0"/>
                <w:color w:val="auto"/>
              </w:rPr>
              <w:t xml:space="preserve"> e MSG044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Viviane Calacia</w:t>
            </w:r>
          </w:p>
        </w:tc>
      </w:tr>
      <w:tr w:rsidR="00573D60" w:rsidRPr="002F2BD3" w:rsidTr="007E2384">
        <w:trPr>
          <w:trHeight w:val="340"/>
          <w:jc w:val="center"/>
        </w:trPr>
        <w:tc>
          <w:tcPr>
            <w:tcW w:w="1506" w:type="dxa"/>
          </w:tcPr>
          <w:p w:rsidR="00573D60" w:rsidRDefault="00E41396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05/06/2014</w:t>
            </w:r>
          </w:p>
        </w:tc>
        <w:tc>
          <w:tcPr>
            <w:tcW w:w="1558" w:type="dxa"/>
          </w:tcPr>
          <w:p w:rsidR="00573D60" w:rsidRDefault="00E41396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573D60" w:rsidRDefault="00E41396" w:rsidP="0003378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</w:t>
            </w:r>
            <w:r w:rsidR="00033785">
              <w:rPr>
                <w:i w:val="0"/>
                <w:color w:val="auto"/>
              </w:rPr>
              <w:t>m</w:t>
            </w:r>
            <w:r>
              <w:rPr>
                <w:i w:val="0"/>
                <w:color w:val="auto"/>
              </w:rPr>
              <w:t xml:space="preserve"> </w:t>
            </w:r>
            <w:r w:rsidR="00C8355E" w:rsidRPr="00C8355E">
              <w:rPr>
                <w:i w:val="0"/>
                <w:color w:val="auto"/>
              </w:rPr>
              <w:t>MSG051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73D60" w:rsidRDefault="00C8355E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06703D" w:rsidRPr="002F2BD3" w:rsidTr="007E2384">
        <w:trPr>
          <w:trHeight w:val="340"/>
          <w:jc w:val="center"/>
        </w:trPr>
        <w:tc>
          <w:tcPr>
            <w:tcW w:w="1506" w:type="dxa"/>
          </w:tcPr>
          <w:p w:rsidR="0006703D" w:rsidRDefault="0006703D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09/06/2014</w:t>
            </w:r>
          </w:p>
        </w:tc>
        <w:tc>
          <w:tcPr>
            <w:tcW w:w="1558" w:type="dxa"/>
          </w:tcPr>
          <w:p w:rsidR="0006703D" w:rsidRDefault="0006703D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06703D" w:rsidRPr="00C90CA0" w:rsidRDefault="0006703D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C90CA0">
              <w:rPr>
                <w:i w:val="0"/>
                <w:color w:val="auto"/>
              </w:rPr>
              <w:t xml:space="preserve"> </w:t>
            </w:r>
            <w:r w:rsidR="00C90CA0" w:rsidRPr="00C90CA0">
              <w:rPr>
                <w:i w:val="0"/>
                <w:color w:val="auto"/>
              </w:rPr>
              <w:t>MSG052</w:t>
            </w:r>
            <w:r w:rsidR="00C90CA0">
              <w:rPr>
                <w:i w:val="0"/>
                <w:color w:val="auto"/>
              </w:rPr>
              <w:t>, MSG053, MSG054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703D" w:rsidRDefault="007F1EF3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5D41D2" w:rsidRPr="002F2BD3" w:rsidTr="007E2384">
        <w:trPr>
          <w:trHeight w:val="340"/>
          <w:jc w:val="center"/>
        </w:trPr>
        <w:tc>
          <w:tcPr>
            <w:tcW w:w="1506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10/06/2014</w:t>
            </w:r>
          </w:p>
        </w:tc>
        <w:tc>
          <w:tcPr>
            <w:tcW w:w="1558" w:type="dxa"/>
          </w:tcPr>
          <w:p w:rsidR="005D41D2" w:rsidRDefault="005D41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0.05 </w:t>
            </w:r>
          </w:p>
        </w:tc>
        <w:tc>
          <w:tcPr>
            <w:tcW w:w="3687" w:type="dxa"/>
          </w:tcPr>
          <w:p w:rsidR="005D41D2" w:rsidRDefault="005D41D2" w:rsidP="003D6BC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 mensagem </w:t>
            </w:r>
            <w:r w:rsidRPr="005D41D2">
              <w:rPr>
                <w:i w:val="0"/>
                <w:color w:val="auto"/>
              </w:rPr>
              <w:t>MSG055</w:t>
            </w:r>
            <w:r w:rsidR="00BD06AB">
              <w:rPr>
                <w:i w:val="0"/>
                <w:color w:val="auto"/>
              </w:rPr>
              <w:t xml:space="preserve"> </w:t>
            </w:r>
            <w:r w:rsidR="003D6BC2">
              <w:rPr>
                <w:i w:val="0"/>
                <w:color w:val="auto"/>
              </w:rPr>
              <w:t>e</w:t>
            </w:r>
            <w:r w:rsidR="00BD06AB">
              <w:rPr>
                <w:i w:val="0"/>
                <w:color w:val="auto"/>
              </w:rPr>
              <w:t xml:space="preserve"> MSG056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3D6BC2" w:rsidRPr="002F2BD3" w:rsidTr="007E2384">
        <w:trPr>
          <w:trHeight w:val="340"/>
          <w:jc w:val="center"/>
        </w:trPr>
        <w:tc>
          <w:tcPr>
            <w:tcW w:w="1506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12/06/2014</w:t>
            </w:r>
          </w:p>
        </w:tc>
        <w:tc>
          <w:tcPr>
            <w:tcW w:w="1558" w:type="dxa"/>
          </w:tcPr>
          <w:p w:rsidR="003D6BC2" w:rsidRDefault="003D6B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3D6BC2" w:rsidRDefault="00DE613B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3D6BC2">
              <w:rPr>
                <w:i w:val="0"/>
                <w:color w:val="auto"/>
              </w:rPr>
              <w:t>57</w:t>
            </w:r>
            <w:r w:rsidR="00E120EE">
              <w:rPr>
                <w:i w:val="0"/>
                <w:color w:val="auto"/>
              </w:rPr>
              <w:t xml:space="preserve"> e </w:t>
            </w:r>
            <w:r w:rsidR="00E120EE" w:rsidRPr="00E120EE">
              <w:rPr>
                <w:i w:val="0"/>
                <w:color w:val="auto"/>
              </w:rPr>
              <w:t>MSG058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E613B" w:rsidRPr="002F2BD3" w:rsidTr="007E2384">
        <w:trPr>
          <w:trHeight w:val="340"/>
          <w:jc w:val="center"/>
        </w:trPr>
        <w:tc>
          <w:tcPr>
            <w:tcW w:w="1506" w:type="dxa"/>
          </w:tcPr>
          <w:p w:rsidR="00DE613B" w:rsidRDefault="00DE613B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DE613B" w:rsidRDefault="00DE613B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</w:tcPr>
          <w:p w:rsidR="00DE613B" w:rsidRDefault="00DE613B" w:rsidP="00DE613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MSG059</w:t>
            </w:r>
            <w:r w:rsidR="00EE31E9">
              <w:rPr>
                <w:i w:val="0"/>
                <w:color w:val="auto"/>
              </w:rPr>
              <w:t xml:space="preserve"> e MSG060</w:t>
            </w:r>
            <w:r w:rsidR="00B74BDD">
              <w:rPr>
                <w:i w:val="0"/>
                <w:color w:val="auto"/>
              </w:rPr>
              <w:t>, MSG061, MSG062, MSG063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E613B" w:rsidRDefault="006E18FB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462BE1" w:rsidRPr="002F2BD3" w:rsidTr="007E2384">
        <w:trPr>
          <w:trHeight w:val="340"/>
          <w:jc w:val="center"/>
        </w:trPr>
        <w:tc>
          <w:tcPr>
            <w:tcW w:w="1506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462BE1" w:rsidRDefault="00462BE1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</w:tcPr>
          <w:p w:rsidR="00462BE1" w:rsidRDefault="00462BE1" w:rsidP="00FB6BAB">
            <w:pPr>
              <w:pStyle w:val="Instruo"/>
              <w:numPr>
                <w:ilvl w:val="0"/>
                <w:numId w:val="38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MSG044</w:t>
            </w:r>
          </w:p>
          <w:p w:rsidR="00FB6BAB" w:rsidRDefault="00FB1C6A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Alteração da MSG042</w:t>
            </w:r>
          </w:p>
          <w:p w:rsidR="00FB6BAB" w:rsidRPr="00FB1C6A" w:rsidRDefault="00FB6BAB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Exclusão da MSG043</w:t>
            </w:r>
          </w:p>
        </w:tc>
        <w:tc>
          <w:tcPr>
            <w:tcW w:w="2233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1AA" w:rsidRPr="002F2BD3" w:rsidTr="007E2384">
        <w:trPr>
          <w:trHeight w:val="340"/>
          <w:jc w:val="center"/>
        </w:trPr>
        <w:tc>
          <w:tcPr>
            <w:tcW w:w="1506" w:type="dxa"/>
          </w:tcPr>
          <w:p w:rsidR="005511AA" w:rsidRDefault="005511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</w:t>
            </w:r>
            <w:r w:rsidR="002D1BD2">
              <w:rPr>
                <w:i w:val="0"/>
                <w:color w:val="auto"/>
                <w:lang w:val="pt-PT"/>
              </w:rPr>
              <w:t>/06/2014</w:t>
            </w:r>
          </w:p>
        </w:tc>
        <w:tc>
          <w:tcPr>
            <w:tcW w:w="1558" w:type="dxa"/>
          </w:tcPr>
          <w:p w:rsidR="005511AA" w:rsidRDefault="002D1B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0.09</w:t>
            </w:r>
          </w:p>
        </w:tc>
        <w:tc>
          <w:tcPr>
            <w:tcW w:w="3687" w:type="dxa"/>
          </w:tcPr>
          <w:p w:rsidR="005511AA" w:rsidRDefault="002D1BD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Exclusão das mensagens MSG037, MSG038 e MSG039.</w:t>
            </w:r>
          </w:p>
        </w:tc>
        <w:tc>
          <w:tcPr>
            <w:tcW w:w="2233" w:type="dxa"/>
          </w:tcPr>
          <w:p w:rsidR="005511AA" w:rsidRDefault="002D1B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72ECC" w:rsidRPr="002F2BD3" w:rsidTr="007E2384">
        <w:trPr>
          <w:trHeight w:val="340"/>
          <w:jc w:val="center"/>
        </w:trPr>
        <w:tc>
          <w:tcPr>
            <w:tcW w:w="1506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24/06/2014</w:t>
            </w:r>
          </w:p>
        </w:tc>
        <w:tc>
          <w:tcPr>
            <w:tcW w:w="1558" w:type="dxa"/>
          </w:tcPr>
          <w:p w:rsidR="00772ECC" w:rsidRDefault="00772EC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</w:tcPr>
          <w:p w:rsidR="00772ECC" w:rsidRDefault="00772EC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</w:t>
            </w:r>
            <w:r w:rsidR="000E7D66">
              <w:rPr>
                <w:i w:val="0"/>
                <w:color w:val="auto"/>
              </w:rPr>
              <w:t>s mensagens</w:t>
            </w:r>
            <w:r>
              <w:rPr>
                <w:i w:val="0"/>
                <w:color w:val="auto"/>
              </w:rPr>
              <w:t xml:space="preserve"> MSG063</w:t>
            </w:r>
            <w:r w:rsidR="000E7D66">
              <w:rPr>
                <w:i w:val="0"/>
                <w:color w:val="auto"/>
              </w:rPr>
              <w:t>, MSG064, MSG065 e MSG066</w:t>
            </w:r>
          </w:p>
        </w:tc>
        <w:tc>
          <w:tcPr>
            <w:tcW w:w="2233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E2A6C" w:rsidRPr="002F2BD3" w:rsidTr="007E2384">
        <w:trPr>
          <w:trHeight w:val="340"/>
          <w:jc w:val="center"/>
        </w:trPr>
        <w:tc>
          <w:tcPr>
            <w:tcW w:w="1506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7E2A6C" w:rsidRDefault="007E2A6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</w:tcPr>
          <w:p w:rsidR="007E2A6C" w:rsidRDefault="007E2A6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MSG067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A1782" w:rsidRPr="002F2BD3" w:rsidTr="007E2384">
        <w:trPr>
          <w:trHeight w:val="340"/>
          <w:jc w:val="center"/>
        </w:trPr>
        <w:tc>
          <w:tcPr>
            <w:tcW w:w="1506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DA1782" w:rsidRDefault="00DA178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</w:tcPr>
          <w:p w:rsidR="00DA1782" w:rsidRDefault="00DA178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MSG068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0A59AF" w:rsidRPr="002F2BD3" w:rsidTr="007E2384">
        <w:trPr>
          <w:trHeight w:val="340"/>
          <w:jc w:val="center"/>
        </w:trPr>
        <w:tc>
          <w:tcPr>
            <w:tcW w:w="1506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0A59AF" w:rsidRDefault="000A59AF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</w:tcPr>
          <w:p w:rsidR="000A59AF" w:rsidRDefault="000A59AF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MSG003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CD28AA" w:rsidRPr="002F2BD3" w:rsidTr="007E2384">
        <w:trPr>
          <w:trHeight w:val="340"/>
          <w:jc w:val="center"/>
        </w:trPr>
        <w:tc>
          <w:tcPr>
            <w:tcW w:w="1506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27/06/2014</w:t>
            </w:r>
          </w:p>
        </w:tc>
        <w:tc>
          <w:tcPr>
            <w:tcW w:w="1558" w:type="dxa"/>
          </w:tcPr>
          <w:p w:rsidR="00CD28AA" w:rsidRDefault="00CD28AA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0.14</w:t>
            </w:r>
          </w:p>
        </w:tc>
        <w:tc>
          <w:tcPr>
            <w:tcW w:w="3687" w:type="dxa"/>
          </w:tcPr>
          <w:p w:rsidR="00CD28AA" w:rsidRDefault="00CD28AA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MSG069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A6C47" w:rsidRPr="002F2BD3" w:rsidTr="00A539F3">
        <w:trPr>
          <w:trHeight w:val="340"/>
          <w:jc w:val="center"/>
        </w:trPr>
        <w:tc>
          <w:tcPr>
            <w:tcW w:w="1506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07/07/2014</w:t>
            </w:r>
          </w:p>
        </w:tc>
        <w:tc>
          <w:tcPr>
            <w:tcW w:w="1558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0.15</w:t>
            </w:r>
          </w:p>
        </w:tc>
        <w:tc>
          <w:tcPr>
            <w:tcW w:w="3687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MSG070 e MSG071.</w:t>
            </w:r>
          </w:p>
        </w:tc>
        <w:tc>
          <w:tcPr>
            <w:tcW w:w="2233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55404" w:rsidRPr="002F2BD3" w:rsidTr="00A539F3">
        <w:trPr>
          <w:trHeight w:val="340"/>
          <w:jc w:val="center"/>
        </w:trPr>
        <w:tc>
          <w:tcPr>
            <w:tcW w:w="1506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09/07/2014</w:t>
            </w:r>
          </w:p>
        </w:tc>
        <w:tc>
          <w:tcPr>
            <w:tcW w:w="1558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0.16</w:t>
            </w:r>
          </w:p>
        </w:tc>
        <w:tc>
          <w:tcPr>
            <w:tcW w:w="3687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MSG072</w:t>
            </w:r>
            <w:r w:rsidR="002C4E9E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2C4E9E" w:rsidRPr="002F2BD3" w:rsidTr="00A539F3">
        <w:trPr>
          <w:trHeight w:val="340"/>
          <w:jc w:val="center"/>
        </w:trPr>
        <w:tc>
          <w:tcPr>
            <w:tcW w:w="1506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10/07/2014</w:t>
            </w:r>
          </w:p>
        </w:tc>
        <w:tc>
          <w:tcPr>
            <w:tcW w:w="1558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0.17</w:t>
            </w:r>
          </w:p>
        </w:tc>
        <w:tc>
          <w:tcPr>
            <w:tcW w:w="3687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MSG073.</w:t>
            </w:r>
          </w:p>
        </w:tc>
        <w:tc>
          <w:tcPr>
            <w:tcW w:w="2233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1A74B4" w:rsidRPr="002F2BD3" w:rsidTr="00A539F3">
        <w:trPr>
          <w:trHeight w:val="340"/>
          <w:jc w:val="center"/>
        </w:trPr>
        <w:tc>
          <w:tcPr>
            <w:tcW w:w="1506" w:type="dxa"/>
          </w:tcPr>
          <w:p w:rsidR="001A74B4" w:rsidRDefault="001A74B4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17/07/2014</w:t>
            </w:r>
          </w:p>
        </w:tc>
        <w:tc>
          <w:tcPr>
            <w:tcW w:w="1558" w:type="dxa"/>
          </w:tcPr>
          <w:p w:rsidR="001A74B4" w:rsidRDefault="001A74B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0.18</w:t>
            </w:r>
          </w:p>
        </w:tc>
        <w:tc>
          <w:tcPr>
            <w:tcW w:w="3687" w:type="dxa"/>
          </w:tcPr>
          <w:p w:rsidR="001A74B4" w:rsidRDefault="001A74B4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mensagens: </w:t>
            </w:r>
            <w:r w:rsidR="00DC5443">
              <w:rPr>
                <w:i w:val="0"/>
                <w:color w:val="auto"/>
              </w:rPr>
              <w:t>MSG074, MSG075, MSG076, MSG077.</w:t>
            </w:r>
          </w:p>
        </w:tc>
        <w:tc>
          <w:tcPr>
            <w:tcW w:w="2233" w:type="dxa"/>
          </w:tcPr>
          <w:p w:rsidR="001A74B4" w:rsidRDefault="001A74B4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Reyla </w:t>
            </w:r>
            <w:r w:rsidR="00DC5443">
              <w:rPr>
                <w:i w:val="0"/>
                <w:color w:val="auto"/>
              </w:rPr>
              <w:t>R</w:t>
            </w:r>
            <w:r>
              <w:rPr>
                <w:i w:val="0"/>
                <w:color w:val="auto"/>
              </w:rPr>
              <w:t>osa</w:t>
            </w:r>
          </w:p>
        </w:tc>
      </w:tr>
      <w:tr w:rsidR="00BF687F" w:rsidRPr="002F2BD3" w:rsidTr="00A539F3">
        <w:trPr>
          <w:trHeight w:val="340"/>
          <w:jc w:val="center"/>
        </w:trPr>
        <w:tc>
          <w:tcPr>
            <w:tcW w:w="1506" w:type="dxa"/>
          </w:tcPr>
          <w:p w:rsidR="00BF687F" w:rsidRDefault="00BF687F" w:rsidP="00963DA5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</w:t>
            </w:r>
            <w:r w:rsidR="00963DA5">
              <w:rPr>
                <w:i w:val="0"/>
                <w:color w:val="auto"/>
                <w:lang w:val="pt-PT"/>
              </w:rPr>
              <w:t>1</w:t>
            </w:r>
            <w:r>
              <w:rPr>
                <w:i w:val="0"/>
                <w:color w:val="auto"/>
                <w:lang w:val="pt-PT"/>
              </w:rPr>
              <w:t>/07/2014</w:t>
            </w:r>
          </w:p>
        </w:tc>
        <w:tc>
          <w:tcPr>
            <w:tcW w:w="1558" w:type="dxa"/>
          </w:tcPr>
          <w:p w:rsidR="00BF687F" w:rsidRDefault="00BF687F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0.19</w:t>
            </w:r>
          </w:p>
        </w:tc>
        <w:tc>
          <w:tcPr>
            <w:tcW w:w="3687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MSG078, MSG079 e MSG080</w:t>
            </w:r>
            <w:r w:rsidR="00963DA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F687F" w:rsidRPr="002F2BD3" w:rsidTr="00A539F3">
        <w:trPr>
          <w:trHeight w:val="340"/>
          <w:jc w:val="center"/>
        </w:trPr>
        <w:tc>
          <w:tcPr>
            <w:tcW w:w="1506" w:type="dxa"/>
          </w:tcPr>
          <w:p w:rsidR="00BF687F" w:rsidRDefault="00BF687F" w:rsidP="00963DA5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</w:t>
            </w:r>
            <w:r w:rsidR="00963DA5">
              <w:rPr>
                <w:i w:val="0"/>
                <w:color w:val="auto"/>
                <w:lang w:val="pt-PT"/>
              </w:rPr>
              <w:t>4</w:t>
            </w:r>
            <w:r>
              <w:rPr>
                <w:i w:val="0"/>
                <w:color w:val="auto"/>
                <w:lang w:val="pt-PT"/>
              </w:rPr>
              <w:t>/07/2014</w:t>
            </w:r>
          </w:p>
        </w:tc>
        <w:tc>
          <w:tcPr>
            <w:tcW w:w="1558" w:type="dxa"/>
          </w:tcPr>
          <w:p w:rsidR="00BF687F" w:rsidRDefault="00BF687F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0.20</w:t>
            </w:r>
          </w:p>
        </w:tc>
        <w:tc>
          <w:tcPr>
            <w:tcW w:w="3687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MSG081, MSG082 e MSG083</w:t>
            </w:r>
            <w:r w:rsidR="00963DA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63DA5" w:rsidRPr="002F2BD3" w:rsidTr="00A539F3">
        <w:trPr>
          <w:trHeight w:val="340"/>
          <w:jc w:val="center"/>
        </w:trPr>
        <w:tc>
          <w:tcPr>
            <w:tcW w:w="1506" w:type="dxa"/>
          </w:tcPr>
          <w:p w:rsidR="00963DA5" w:rsidRDefault="00963DA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25/07/2014</w:t>
            </w:r>
          </w:p>
        </w:tc>
        <w:tc>
          <w:tcPr>
            <w:tcW w:w="1558" w:type="dxa"/>
          </w:tcPr>
          <w:p w:rsidR="00963DA5" w:rsidRDefault="00963DA5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0.21</w:t>
            </w:r>
          </w:p>
        </w:tc>
        <w:tc>
          <w:tcPr>
            <w:tcW w:w="3687" w:type="dxa"/>
          </w:tcPr>
          <w:p w:rsidR="00963DA5" w:rsidRDefault="00963DA5" w:rsidP="00963DA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MSG084, MSG085.</w:t>
            </w:r>
          </w:p>
        </w:tc>
        <w:tc>
          <w:tcPr>
            <w:tcW w:w="2233" w:type="dxa"/>
          </w:tcPr>
          <w:p w:rsidR="00963DA5" w:rsidRDefault="00963DA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63DA5" w:rsidRPr="002F2BD3" w:rsidTr="00A539F3">
        <w:trPr>
          <w:trHeight w:val="340"/>
          <w:jc w:val="center"/>
        </w:trPr>
        <w:tc>
          <w:tcPr>
            <w:tcW w:w="1506" w:type="dxa"/>
          </w:tcPr>
          <w:p w:rsidR="00963DA5" w:rsidRDefault="00963DA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28/07/2014</w:t>
            </w:r>
          </w:p>
        </w:tc>
        <w:tc>
          <w:tcPr>
            <w:tcW w:w="1558" w:type="dxa"/>
          </w:tcPr>
          <w:p w:rsidR="00963DA5" w:rsidRDefault="00963DA5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0.22</w:t>
            </w:r>
          </w:p>
        </w:tc>
        <w:tc>
          <w:tcPr>
            <w:tcW w:w="3687" w:type="dxa"/>
          </w:tcPr>
          <w:p w:rsidR="00963DA5" w:rsidRDefault="00963DA5" w:rsidP="00963DA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MSG086 e MSG087</w:t>
            </w:r>
            <w:r w:rsidR="00BE790B">
              <w:rPr>
                <w:i w:val="0"/>
                <w:color w:val="auto"/>
              </w:rPr>
              <w:t xml:space="preserve"> e MSG088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963DA5" w:rsidRDefault="00963DA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B95" w:rsidRPr="002F2BD3" w:rsidTr="00A539F3">
        <w:trPr>
          <w:trHeight w:val="340"/>
          <w:jc w:val="center"/>
        </w:trPr>
        <w:tc>
          <w:tcPr>
            <w:tcW w:w="1506" w:type="dxa"/>
          </w:tcPr>
          <w:p w:rsidR="00551B95" w:rsidRDefault="00551B9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</w:tcPr>
          <w:p w:rsidR="00551B95" w:rsidRDefault="00551B95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0.23</w:t>
            </w:r>
          </w:p>
        </w:tc>
        <w:tc>
          <w:tcPr>
            <w:tcW w:w="3687" w:type="dxa"/>
          </w:tcPr>
          <w:p w:rsidR="00551B95" w:rsidRPr="00551B95" w:rsidRDefault="00551B95" w:rsidP="00963DA5">
            <w:pPr>
              <w:pStyle w:val="Instruo"/>
              <w:rPr>
                <w:i w:val="0"/>
                <w:color w:val="auto"/>
              </w:rPr>
            </w:pPr>
            <w:r w:rsidRPr="00551B95">
              <w:rPr>
                <w:i w:val="0"/>
                <w:color w:val="auto"/>
              </w:rPr>
              <w:t>Ajuste conforme reunião com a RSI para revisão do artefato.</w:t>
            </w:r>
          </w:p>
        </w:tc>
        <w:tc>
          <w:tcPr>
            <w:tcW w:w="2233" w:type="dxa"/>
          </w:tcPr>
          <w:p w:rsidR="00551B95" w:rsidRDefault="00551B9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B52049" w:rsidRDefault="00394851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4599794" w:history="1">
        <w:r w:rsidR="00B52049" w:rsidRPr="00A72BE8">
          <w:rPr>
            <w:rStyle w:val="Hyperlink"/>
            <w:noProof/>
          </w:rPr>
          <w:t>1.</w:t>
        </w:r>
        <w:r w:rsidR="00B52049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52049" w:rsidRPr="00A72BE8">
          <w:rPr>
            <w:rStyle w:val="Hyperlink"/>
            <w:noProof/>
          </w:rPr>
          <w:t>Introdução</w:t>
        </w:r>
        <w:r w:rsidR="00B52049">
          <w:rPr>
            <w:noProof/>
            <w:webHidden/>
          </w:rPr>
          <w:tab/>
        </w:r>
        <w:r w:rsidR="00B52049">
          <w:rPr>
            <w:noProof/>
            <w:webHidden/>
          </w:rPr>
          <w:fldChar w:fldCharType="begin"/>
        </w:r>
        <w:r w:rsidR="00B52049">
          <w:rPr>
            <w:noProof/>
            <w:webHidden/>
          </w:rPr>
          <w:instrText xml:space="preserve"> PAGEREF _Toc394599794 \h </w:instrText>
        </w:r>
        <w:r w:rsidR="00B52049">
          <w:rPr>
            <w:noProof/>
            <w:webHidden/>
          </w:rPr>
        </w:r>
        <w:r w:rsidR="00B52049">
          <w:rPr>
            <w:noProof/>
            <w:webHidden/>
          </w:rPr>
          <w:fldChar w:fldCharType="separate"/>
        </w:r>
        <w:r w:rsidR="00B52049">
          <w:rPr>
            <w:noProof/>
            <w:webHidden/>
          </w:rPr>
          <w:t>4</w:t>
        </w:r>
        <w:r w:rsidR="00B52049">
          <w:rPr>
            <w:noProof/>
            <w:webHidden/>
          </w:rPr>
          <w:fldChar w:fldCharType="end"/>
        </w:r>
      </w:hyperlink>
    </w:p>
    <w:p w:rsidR="00B52049" w:rsidRDefault="00B52049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4599795" w:history="1">
        <w:r w:rsidRPr="00A72BE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A72BE8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049" w:rsidRDefault="00B52049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4599796" w:history="1">
        <w:r w:rsidRPr="00A72BE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A72BE8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049" w:rsidRDefault="00B52049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4599797" w:history="1">
        <w:r w:rsidRPr="00A72BE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A72BE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2049" w:rsidRDefault="00B52049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4599798" w:history="1">
        <w:r w:rsidRPr="00A72BE8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A72BE8">
          <w:rPr>
            <w:rStyle w:val="Hyperlink"/>
            <w:rFonts w:cs="Arial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394851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4599794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4599795"/>
      <w:r>
        <w:t>Finalidade</w:t>
      </w:r>
      <w:bookmarkEnd w:id="1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>as me</w:t>
      </w:r>
      <w:r w:rsidR="001A37DF">
        <w:t>nsagens apresentadas no projeto SIGEVEN – Sistema Gerenciador de Eventos</w:t>
      </w:r>
      <w:r>
        <w:t>.</w:t>
      </w:r>
    </w:p>
    <w:p w:rsidR="00F762CC" w:rsidRDefault="00286F99" w:rsidP="00F0699E">
      <w:pPr>
        <w:pStyle w:val="Estilo1"/>
      </w:pPr>
      <w:bookmarkStart w:id="2" w:name="_Toc394599796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5885"/>
        <w:gridCol w:w="1518"/>
      </w:tblGrid>
      <w:tr w:rsidR="00C968C4" w:rsidTr="00BA0A64">
        <w:tc>
          <w:tcPr>
            <w:tcW w:w="1317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5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18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BA0A64">
        <w:tc>
          <w:tcPr>
            <w:tcW w:w="1317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Inclusão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151CCC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Alteração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5885" w:type="dxa"/>
          </w:tcPr>
          <w:p w:rsidR="00151CCC" w:rsidRPr="00442CAE" w:rsidRDefault="000A59AF" w:rsidP="002C633E">
            <w:pPr>
              <w:rPr>
                <w:sz w:val="22"/>
              </w:rPr>
            </w:pPr>
            <w:r>
              <w:rPr>
                <w:sz w:val="22"/>
              </w:rPr>
              <w:t>Deseja confirmar</w:t>
            </w:r>
            <w:r w:rsidR="002B0952" w:rsidRPr="00442CAE">
              <w:rPr>
                <w:sz w:val="22"/>
              </w:rPr>
              <w:t xml:space="preserve"> a exclusão do registro?</w:t>
            </w:r>
            <w:r w:rsidR="005511AA">
              <w:rPr>
                <w:sz w:val="22"/>
              </w:rPr>
              <w:t xml:space="preserve"> Sim/Não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2B0952" w:rsidTr="00BA0A64">
        <w:tc>
          <w:tcPr>
            <w:tcW w:w="1317" w:type="dxa"/>
          </w:tcPr>
          <w:p w:rsidR="002B0952" w:rsidRDefault="002B0952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5885" w:type="dxa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Exclusão realizada com sucesso.</w:t>
            </w:r>
          </w:p>
        </w:tc>
        <w:tc>
          <w:tcPr>
            <w:tcW w:w="1518" w:type="dxa"/>
            <w:shd w:val="clear" w:color="auto" w:fill="auto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0C58F3" w:rsidTr="00BA0A64">
        <w:tc>
          <w:tcPr>
            <w:tcW w:w="1317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5885" w:type="dxa"/>
          </w:tcPr>
          <w:p w:rsidR="000C58F3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Existem campos obrigatórios a serem preenchidos.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5885" w:type="dxa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Já existe um tipo de evento cadastrado com este nome.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Pr="00E7720F" w:rsidRDefault="000C58F3" w:rsidP="005E3241">
            <w:r w:rsidRPr="00E7720F">
              <w:rPr>
                <w:b/>
              </w:rPr>
              <w:t>MSG007</w:t>
            </w:r>
          </w:p>
        </w:tc>
        <w:tc>
          <w:tcPr>
            <w:tcW w:w="5885" w:type="dxa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Nenhum registro encontrado</w:t>
            </w:r>
            <w:r w:rsidR="005511AA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Pr="00E7720F" w:rsidRDefault="00E7720F" w:rsidP="002C633E">
            <w:r w:rsidRPr="00E7720F">
              <w:rPr>
                <w:b/>
              </w:rPr>
              <w:t>MSG008</w:t>
            </w:r>
          </w:p>
        </w:tc>
        <w:tc>
          <w:tcPr>
            <w:tcW w:w="5885" w:type="dxa"/>
          </w:tcPr>
          <w:p w:rsidR="00E7720F" w:rsidRPr="00442CAE" w:rsidRDefault="00E7720F" w:rsidP="002C633E">
            <w:pPr>
              <w:rPr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E7720F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5885" w:type="dxa"/>
          </w:tcPr>
          <w:p w:rsidR="00E7720F" w:rsidRPr="00442CAE" w:rsidRDefault="00157E43" w:rsidP="002C633E">
            <w:pPr>
              <w:rPr>
                <w:rFonts w:cs="Arial"/>
                <w:sz w:val="22"/>
              </w:rPr>
            </w:pPr>
            <w:r w:rsidRPr="00442CAE">
              <w:rPr>
                <w:rFonts w:cs="Arial"/>
                <w:sz w:val="22"/>
              </w:rPr>
              <w:t>Informe ao menos um critério de pesquisa.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157E43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5885" w:type="dxa"/>
          </w:tcPr>
          <w:p w:rsidR="00E7720F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Evento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3F709D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12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Excluir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13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Lista de Convidados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4462E8" w:rsidP="005E3241">
            <w:pPr>
              <w:rPr>
                <w:b/>
              </w:rPr>
            </w:pPr>
            <w:r>
              <w:rPr>
                <w:b/>
              </w:rPr>
              <w:t>MSG014</w:t>
            </w:r>
          </w:p>
        </w:tc>
        <w:tc>
          <w:tcPr>
            <w:tcW w:w="5885" w:type="dxa"/>
          </w:tcPr>
          <w:p w:rsidR="003F709D" w:rsidRPr="00442CAE" w:rsidRDefault="004462E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vinculado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4462E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451A1" w:rsidTr="00BA0A64">
        <w:tc>
          <w:tcPr>
            <w:tcW w:w="1317" w:type="dxa"/>
          </w:tcPr>
          <w:p w:rsidR="006451A1" w:rsidRDefault="006451A1" w:rsidP="005E3241">
            <w:pPr>
              <w:rPr>
                <w:b/>
              </w:rPr>
            </w:pPr>
            <w:r>
              <w:rPr>
                <w:b/>
              </w:rPr>
              <w:t>MSG015</w:t>
            </w:r>
          </w:p>
        </w:tc>
        <w:tc>
          <w:tcPr>
            <w:tcW w:w="5885" w:type="dxa"/>
          </w:tcPr>
          <w:p w:rsidR="006451A1" w:rsidRPr="00442CAE" w:rsidRDefault="006451A1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alterado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451A1" w:rsidRPr="00442CAE" w:rsidRDefault="006451A1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930CA" w:rsidTr="00BA0A64">
        <w:tc>
          <w:tcPr>
            <w:tcW w:w="1317" w:type="dxa"/>
          </w:tcPr>
          <w:p w:rsidR="006930CA" w:rsidRDefault="007A03CF" w:rsidP="005E3241">
            <w:pPr>
              <w:rPr>
                <w:b/>
              </w:rPr>
            </w:pPr>
            <w:r>
              <w:rPr>
                <w:b/>
              </w:rPr>
              <w:t>MSG016</w:t>
            </w:r>
          </w:p>
        </w:tc>
        <w:tc>
          <w:tcPr>
            <w:tcW w:w="5885" w:type="dxa"/>
          </w:tcPr>
          <w:p w:rsidR="006930CA" w:rsidRPr="00442CAE" w:rsidRDefault="007A03C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O ano de nascimento informado é inválido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930CA" w:rsidRPr="00442CAE" w:rsidRDefault="007A03C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A03CF" w:rsidTr="00BA0A64">
        <w:tc>
          <w:tcPr>
            <w:tcW w:w="1317" w:type="dxa"/>
          </w:tcPr>
          <w:p w:rsidR="007A03CF" w:rsidRDefault="00183DB8" w:rsidP="005E3241">
            <w:pPr>
              <w:rPr>
                <w:b/>
              </w:rPr>
            </w:pPr>
            <w:r>
              <w:rPr>
                <w:b/>
              </w:rPr>
              <w:t>MSG017</w:t>
            </w:r>
          </w:p>
        </w:tc>
        <w:tc>
          <w:tcPr>
            <w:tcW w:w="5885" w:type="dxa"/>
          </w:tcPr>
          <w:p w:rsidR="007A03CF" w:rsidRPr="00442CAE" w:rsidRDefault="00183DB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 xml:space="preserve">O tamanho máximo para upload de fotos é 1MB. </w:t>
            </w:r>
          </w:p>
        </w:tc>
        <w:tc>
          <w:tcPr>
            <w:tcW w:w="1518" w:type="dxa"/>
            <w:shd w:val="clear" w:color="auto" w:fill="auto"/>
          </w:tcPr>
          <w:p w:rsidR="007A03CF" w:rsidRPr="00442CAE" w:rsidRDefault="00183DB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MSG018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MSG019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MSG020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Incluir novo órgão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MSG022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5885" w:type="dxa"/>
          </w:tcPr>
          <w:p w:rsidR="00C04C8A" w:rsidRPr="00442CAE" w:rsidRDefault="00C04C8A" w:rsidP="005511AA">
            <w:pPr>
              <w:tabs>
                <w:tab w:val="left" w:pos="1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>Data inválida</w:t>
            </w:r>
            <w:r w:rsidR="005511AA">
              <w:rPr>
                <w:iCs/>
                <w:sz w:val="22"/>
              </w:rPr>
              <w:t>.</w:t>
            </w:r>
            <w:r w:rsidR="005511AA">
              <w:rPr>
                <w:iCs/>
                <w:sz w:val="22"/>
              </w:rPr>
              <w:tab/>
            </w:r>
          </w:p>
        </w:tc>
        <w:tc>
          <w:tcPr>
            <w:tcW w:w="1518" w:type="dxa"/>
            <w:shd w:val="clear" w:color="auto" w:fill="auto"/>
          </w:tcPr>
          <w:p w:rsidR="00C04C8A" w:rsidRPr="00442CAE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MSG026</w:t>
            </w:r>
          </w:p>
        </w:tc>
        <w:tc>
          <w:tcPr>
            <w:tcW w:w="5885" w:type="dxa"/>
          </w:tcPr>
          <w:p w:rsidR="00C04C8A" w:rsidRDefault="004F7305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data fim deve ser maior</w:t>
            </w:r>
            <w:r w:rsidR="00C04C8A">
              <w:rPr>
                <w:iCs/>
                <w:sz w:val="22"/>
              </w:rPr>
              <w:t xml:space="preserve"> que a data início.</w:t>
            </w:r>
          </w:p>
        </w:tc>
        <w:tc>
          <w:tcPr>
            <w:tcW w:w="1518" w:type="dxa"/>
            <w:shd w:val="clear" w:color="auto" w:fill="auto"/>
          </w:tcPr>
          <w:p w:rsidR="00C04C8A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331B6C" w:rsidTr="00BA0A64">
        <w:tc>
          <w:tcPr>
            <w:tcW w:w="1317" w:type="dxa"/>
          </w:tcPr>
          <w:p w:rsidR="00331B6C" w:rsidRDefault="00331B6C" w:rsidP="005E3241">
            <w:pPr>
              <w:rPr>
                <w:b/>
              </w:rPr>
            </w:pPr>
            <w:r>
              <w:rPr>
                <w:b/>
              </w:rPr>
              <w:t>MSG027</w:t>
            </w:r>
          </w:p>
        </w:tc>
        <w:tc>
          <w:tcPr>
            <w:tcW w:w="5885" w:type="dxa"/>
          </w:tcPr>
          <w:p w:rsidR="00331B6C" w:rsidRDefault="00331B6C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Hora inválida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31B6C" w:rsidRDefault="00331B6C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750D6E" w:rsidTr="00BA0A64">
        <w:tc>
          <w:tcPr>
            <w:tcW w:w="1317" w:type="dxa"/>
          </w:tcPr>
          <w:p w:rsidR="00750D6E" w:rsidRDefault="00750D6E" w:rsidP="005E3241">
            <w:pPr>
              <w:rPr>
                <w:b/>
              </w:rPr>
            </w:pPr>
            <w:r>
              <w:rPr>
                <w:b/>
              </w:rPr>
              <w:t>MSG028</w:t>
            </w:r>
          </w:p>
        </w:tc>
        <w:tc>
          <w:tcPr>
            <w:tcW w:w="5885" w:type="dxa"/>
          </w:tcPr>
          <w:p w:rsidR="00750D6E" w:rsidRDefault="00750D6E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750D6E" w:rsidRDefault="00E3247D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2599B" w:rsidTr="00BA0A64">
        <w:tc>
          <w:tcPr>
            <w:tcW w:w="1317" w:type="dxa"/>
          </w:tcPr>
          <w:p w:rsidR="0072599B" w:rsidRDefault="0072599B" w:rsidP="005E3241">
            <w:pPr>
              <w:rPr>
                <w:b/>
              </w:rPr>
            </w:pPr>
            <w:r>
              <w:rPr>
                <w:b/>
              </w:rPr>
              <w:t>MSG029</w:t>
            </w:r>
          </w:p>
        </w:tc>
        <w:tc>
          <w:tcPr>
            <w:tcW w:w="5885" w:type="dxa"/>
          </w:tcPr>
          <w:p w:rsidR="0072599B" w:rsidRDefault="0072599B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Informe pelo menos um parâmetro de pesquisa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2599B" w:rsidRDefault="004A12EB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340F3" w:rsidTr="00BA0A64">
        <w:tc>
          <w:tcPr>
            <w:tcW w:w="1317" w:type="dxa"/>
          </w:tcPr>
          <w:p w:rsidR="007340F3" w:rsidRDefault="007340F3" w:rsidP="005E3241">
            <w:pPr>
              <w:rPr>
                <w:b/>
              </w:rPr>
            </w:pPr>
            <w:r>
              <w:rPr>
                <w:b/>
              </w:rPr>
              <w:t>MSG030</w:t>
            </w:r>
          </w:p>
        </w:tc>
        <w:tc>
          <w:tcPr>
            <w:tcW w:w="5885" w:type="dxa"/>
          </w:tcPr>
          <w:p w:rsidR="007340F3" w:rsidRDefault="007340F3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e-mail informado é inválido.</w:t>
            </w:r>
          </w:p>
        </w:tc>
        <w:tc>
          <w:tcPr>
            <w:tcW w:w="1518" w:type="dxa"/>
            <w:shd w:val="clear" w:color="auto" w:fill="auto"/>
          </w:tcPr>
          <w:p w:rsidR="007340F3" w:rsidRDefault="007340F3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B4391" w:rsidTr="00BA0A64">
        <w:tc>
          <w:tcPr>
            <w:tcW w:w="1317" w:type="dxa"/>
          </w:tcPr>
          <w:p w:rsidR="00BB4391" w:rsidRDefault="00BB4391" w:rsidP="005E3241">
            <w:pPr>
              <w:rPr>
                <w:b/>
              </w:rPr>
            </w:pPr>
            <w:r>
              <w:rPr>
                <w:b/>
              </w:rPr>
              <w:t>MSG031</w:t>
            </w:r>
          </w:p>
        </w:tc>
        <w:tc>
          <w:tcPr>
            <w:tcW w:w="5885" w:type="dxa"/>
          </w:tcPr>
          <w:p w:rsidR="00BB4391" w:rsidRDefault="00BB439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formato de foto é inválido.</w:t>
            </w:r>
          </w:p>
        </w:tc>
        <w:tc>
          <w:tcPr>
            <w:tcW w:w="1518" w:type="dxa"/>
            <w:shd w:val="clear" w:color="auto" w:fill="auto"/>
          </w:tcPr>
          <w:p w:rsidR="00BB4391" w:rsidRDefault="00BB4391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944E81" w:rsidTr="00BA0A64">
        <w:tc>
          <w:tcPr>
            <w:tcW w:w="1317" w:type="dxa"/>
          </w:tcPr>
          <w:p w:rsidR="00944E81" w:rsidRDefault="00944E81" w:rsidP="005E3241">
            <w:pPr>
              <w:rPr>
                <w:b/>
              </w:rPr>
            </w:pPr>
            <w:r>
              <w:rPr>
                <w:b/>
              </w:rPr>
              <w:t>MSG032</w:t>
            </w:r>
          </w:p>
        </w:tc>
        <w:tc>
          <w:tcPr>
            <w:tcW w:w="5885" w:type="dxa"/>
          </w:tcPr>
          <w:p w:rsidR="00944E81" w:rsidRDefault="00944E8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Incluir novo cargo</w:t>
            </w:r>
          </w:p>
        </w:tc>
        <w:tc>
          <w:tcPr>
            <w:tcW w:w="1518" w:type="dxa"/>
            <w:shd w:val="clear" w:color="auto" w:fill="auto"/>
          </w:tcPr>
          <w:p w:rsidR="00944E81" w:rsidRDefault="00944E81" w:rsidP="002C633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BF409D" w:rsidTr="00BA0A64">
        <w:tc>
          <w:tcPr>
            <w:tcW w:w="1317" w:type="dxa"/>
          </w:tcPr>
          <w:p w:rsidR="00BF409D" w:rsidRDefault="00BF409D" w:rsidP="005E3241">
            <w:pPr>
              <w:rPr>
                <w:b/>
              </w:rPr>
            </w:pPr>
            <w:r>
              <w:rPr>
                <w:b/>
              </w:rPr>
              <w:t>MSG033</w:t>
            </w:r>
          </w:p>
        </w:tc>
        <w:tc>
          <w:tcPr>
            <w:tcW w:w="5885" w:type="dxa"/>
          </w:tcPr>
          <w:p w:rsidR="00BF409D" w:rsidRDefault="00BF409D" w:rsidP="007340F3">
            <w:pPr>
              <w:rPr>
                <w:iCs/>
                <w:sz w:val="22"/>
              </w:rPr>
            </w:pPr>
            <w:r w:rsidRPr="00BF409D">
              <w:rPr>
                <w:iCs/>
                <w:sz w:val="22"/>
              </w:rPr>
              <w:t xml:space="preserve">Não é possível excluir. </w:t>
            </w:r>
            <w:r w:rsidR="003B343E" w:rsidRPr="00BF409D">
              <w:rPr>
                <w:iCs/>
                <w:sz w:val="22"/>
              </w:rPr>
              <w:t>Existe</w:t>
            </w:r>
            <w:r w:rsidRPr="00BF409D">
              <w:rPr>
                <w:iCs/>
                <w:sz w:val="22"/>
              </w:rPr>
              <w:t xml:space="preserve"> evento(s) vinculado(s) a este tipo de evento.</w:t>
            </w:r>
          </w:p>
        </w:tc>
        <w:tc>
          <w:tcPr>
            <w:tcW w:w="1518" w:type="dxa"/>
            <w:shd w:val="clear" w:color="auto" w:fill="auto"/>
          </w:tcPr>
          <w:p w:rsidR="00BF409D" w:rsidRDefault="00BF409D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MSG034</w:t>
            </w:r>
          </w:p>
        </w:tc>
        <w:tc>
          <w:tcPr>
            <w:tcW w:w="5885" w:type="dxa"/>
          </w:tcPr>
          <w:p w:rsidR="00FA168E" w:rsidRPr="00BF409D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tamanho máximo de arquivo permitido</w:t>
            </w:r>
            <w:r w:rsidR="00302A6D">
              <w:rPr>
                <w:iCs/>
                <w:sz w:val="22"/>
              </w:rPr>
              <w:t xml:space="preserve"> para importação</w:t>
            </w:r>
            <w:r>
              <w:rPr>
                <w:iCs/>
                <w:sz w:val="22"/>
              </w:rPr>
              <w:t xml:space="preserve"> é 10MB.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MSG035</w:t>
            </w:r>
          </w:p>
        </w:tc>
        <w:tc>
          <w:tcPr>
            <w:tcW w:w="5885" w:type="dxa"/>
          </w:tcPr>
          <w:p w:rsidR="00FA168E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coluna “Nome” está incompleta.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741A2" w:rsidTr="00BA0A64">
        <w:tc>
          <w:tcPr>
            <w:tcW w:w="1317" w:type="dxa"/>
          </w:tcPr>
          <w:p w:rsidR="002741A2" w:rsidRDefault="002741A2" w:rsidP="005E3241">
            <w:pPr>
              <w:rPr>
                <w:b/>
              </w:rPr>
            </w:pPr>
            <w:r>
              <w:rPr>
                <w:b/>
              </w:rPr>
              <w:t>MSG036</w:t>
            </w:r>
          </w:p>
        </w:tc>
        <w:tc>
          <w:tcPr>
            <w:tcW w:w="5885" w:type="dxa"/>
          </w:tcPr>
          <w:p w:rsidR="002741A2" w:rsidRDefault="002741A2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arquivo selecionado está em formato diferente. Formato permitido para importação: Excel</w:t>
            </w:r>
            <w:r w:rsidR="00551B95">
              <w:rPr>
                <w:iCs/>
                <w:sz w:val="22"/>
              </w:rPr>
              <w:t xml:space="preserve"> </w:t>
            </w:r>
            <w:r>
              <w:rPr>
                <w:iCs/>
                <w:sz w:val="22"/>
              </w:rPr>
              <w:t>(.xls</w:t>
            </w:r>
            <w:r w:rsidR="005005BC">
              <w:rPr>
                <w:iCs/>
                <w:sz w:val="22"/>
              </w:rPr>
              <w:t xml:space="preserve"> / .xlsx</w:t>
            </w:r>
            <w:r>
              <w:rPr>
                <w:iCs/>
                <w:sz w:val="22"/>
              </w:rPr>
              <w:t>)</w:t>
            </w:r>
          </w:p>
        </w:tc>
        <w:tc>
          <w:tcPr>
            <w:tcW w:w="1518" w:type="dxa"/>
            <w:shd w:val="clear" w:color="auto" w:fill="auto"/>
          </w:tcPr>
          <w:p w:rsidR="002741A2" w:rsidRDefault="002741A2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MSG037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MSG038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MSG039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MSG040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grupo participante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700A8C" w:rsidRDefault="008C56C3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MSG041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sz w:val="22"/>
              </w:rPr>
            </w:pPr>
            <w:r w:rsidRPr="00BF409D"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>
              <w:rPr>
                <w:iCs/>
                <w:sz w:val="22"/>
              </w:rPr>
              <w:t xml:space="preserve"> participante</w:t>
            </w:r>
            <w:r w:rsidRPr="00BF409D">
              <w:rPr>
                <w:iCs/>
                <w:sz w:val="22"/>
              </w:rPr>
              <w:t>(s) vi</w:t>
            </w:r>
            <w:r>
              <w:rPr>
                <w:iCs/>
                <w:sz w:val="22"/>
              </w:rPr>
              <w:t>nculado(s) a este grupo participante</w:t>
            </w:r>
            <w:r w:rsidRPr="00BF409D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00A8C" w:rsidRDefault="00700A8C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t>MSG042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 w:rsidR="00FB1C6A">
              <w:rPr>
                <w:iCs/>
                <w:sz w:val="22"/>
              </w:rPr>
              <w:t xml:space="preserve"> órgão(s) vinculado(s) a este tipo de órgão</w:t>
            </w:r>
            <w:r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lastRenderedPageBreak/>
              <w:t>MSG043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Este órgão foi importado do mala direta.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</w:tcPr>
          <w:p w:rsidR="002354E1" w:rsidRDefault="00DC0E92" w:rsidP="007E2384">
            <w:pPr>
              <w:rPr>
                <w:b/>
              </w:rPr>
            </w:pPr>
            <w:r>
              <w:rPr>
                <w:b/>
              </w:rPr>
              <w:t>MSG044</w:t>
            </w:r>
          </w:p>
        </w:tc>
        <w:tc>
          <w:tcPr>
            <w:tcW w:w="5885" w:type="dxa"/>
          </w:tcPr>
          <w:p w:rsidR="002354E1" w:rsidRPr="00BF409D" w:rsidRDefault="00DC0E92" w:rsidP="00462B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</w:t>
            </w:r>
            <w:r w:rsidR="00462BE1">
              <w:rPr>
                <w:iCs/>
                <w:sz w:val="22"/>
              </w:rPr>
              <w:t xml:space="preserve"> Tipo de </w:t>
            </w:r>
            <w:r>
              <w:rPr>
                <w:iCs/>
                <w:sz w:val="22"/>
              </w:rPr>
              <w:t>Órgão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2354E1" w:rsidRDefault="00E5539D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C629E" w:rsidTr="00BA0A64">
        <w:tc>
          <w:tcPr>
            <w:tcW w:w="1317" w:type="dxa"/>
          </w:tcPr>
          <w:p w:rsidR="00DC629E" w:rsidRDefault="00DC629E" w:rsidP="007E2384">
            <w:pPr>
              <w:rPr>
                <w:b/>
              </w:rPr>
            </w:pPr>
            <w:r>
              <w:rPr>
                <w:b/>
              </w:rPr>
              <w:t>MSG045</w:t>
            </w:r>
          </w:p>
        </w:tc>
        <w:tc>
          <w:tcPr>
            <w:tcW w:w="5885" w:type="dxa"/>
          </w:tcPr>
          <w:p w:rsidR="00DC629E" w:rsidRDefault="00DC629E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poder/área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C629E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MSG046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Já existe um órgão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MSG047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Não é possível excluir. Existe(m) órgão(s) vinculado(s) a este poder/área.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843485" w:rsidTr="00BA0A64">
        <w:tc>
          <w:tcPr>
            <w:tcW w:w="1317" w:type="dxa"/>
          </w:tcPr>
          <w:p w:rsidR="00843485" w:rsidRDefault="00843485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8</w:t>
            </w:r>
          </w:p>
        </w:tc>
        <w:tc>
          <w:tcPr>
            <w:tcW w:w="5885" w:type="dxa"/>
          </w:tcPr>
          <w:p w:rsidR="00843485" w:rsidRDefault="00843485" w:rsidP="00AD3842">
            <w:pPr>
              <w:rPr>
                <w:sz w:val="22"/>
              </w:rPr>
            </w:pPr>
            <w:r>
              <w:rPr>
                <w:sz w:val="22"/>
              </w:rPr>
              <w:t>Já existe um cargo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843485" w:rsidRDefault="00E56A58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59F6" w:rsidTr="00BA0A64">
        <w:tc>
          <w:tcPr>
            <w:tcW w:w="1317" w:type="dxa"/>
          </w:tcPr>
          <w:p w:rsidR="001A59F6" w:rsidRDefault="001A59F6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9</w:t>
            </w:r>
          </w:p>
        </w:tc>
        <w:tc>
          <w:tcPr>
            <w:tcW w:w="5885" w:type="dxa"/>
          </w:tcPr>
          <w:p w:rsidR="001A59F6" w:rsidRDefault="001A59F6" w:rsidP="00AD3842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</w:t>
            </w:r>
            <w:r w:rsidR="00C6788C">
              <w:rPr>
                <w:iCs/>
                <w:sz w:val="22"/>
              </w:rPr>
              <w:t>(s)</w:t>
            </w:r>
            <w:r>
              <w:rPr>
                <w:iCs/>
                <w:sz w:val="22"/>
              </w:rPr>
              <w:t xml:space="preserve"> a este cargo.</w:t>
            </w:r>
          </w:p>
        </w:tc>
        <w:tc>
          <w:tcPr>
            <w:tcW w:w="1518" w:type="dxa"/>
            <w:shd w:val="clear" w:color="auto" w:fill="auto"/>
          </w:tcPr>
          <w:p w:rsidR="001A59F6" w:rsidRDefault="009E4342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629AC" w:rsidTr="00BA0A64">
        <w:tc>
          <w:tcPr>
            <w:tcW w:w="1317" w:type="dxa"/>
          </w:tcPr>
          <w:p w:rsidR="00C629AC" w:rsidRDefault="00C629AC" w:rsidP="00C629AC">
            <w:pPr>
              <w:rPr>
                <w:b/>
              </w:rPr>
            </w:pPr>
            <w:r>
              <w:rPr>
                <w:b/>
              </w:rPr>
              <w:t>MSG050</w:t>
            </w:r>
          </w:p>
        </w:tc>
        <w:tc>
          <w:tcPr>
            <w:tcW w:w="5885" w:type="dxa"/>
          </w:tcPr>
          <w:p w:rsidR="00C629AC" w:rsidRDefault="00C629AC" w:rsidP="00AD3842">
            <w:pPr>
              <w:rPr>
                <w:iCs/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C629AC" w:rsidRDefault="00C629AC" w:rsidP="00AD3842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B17C67" w:rsidTr="00BA0A64">
        <w:tc>
          <w:tcPr>
            <w:tcW w:w="1317" w:type="dxa"/>
          </w:tcPr>
          <w:p w:rsidR="00B17C67" w:rsidRDefault="00B17C67" w:rsidP="00B17C67">
            <w:pPr>
              <w:rPr>
                <w:b/>
              </w:rPr>
            </w:pPr>
            <w:r>
              <w:rPr>
                <w:b/>
              </w:rPr>
              <w:t>MSG051</w:t>
            </w:r>
          </w:p>
        </w:tc>
        <w:tc>
          <w:tcPr>
            <w:tcW w:w="5885" w:type="dxa"/>
          </w:tcPr>
          <w:p w:rsidR="00B17C67" w:rsidRDefault="00B17C67" w:rsidP="00C4262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Local de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B17C67" w:rsidRDefault="00B17C67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MSG052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MSG053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MSG054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06F3E" w:rsidTr="00BA0A64">
        <w:tc>
          <w:tcPr>
            <w:tcW w:w="1317" w:type="dxa"/>
          </w:tcPr>
          <w:p w:rsidR="00306F3E" w:rsidRDefault="00306F3E" w:rsidP="007F1EF3">
            <w:pPr>
              <w:rPr>
                <w:b/>
              </w:rPr>
            </w:pPr>
            <w:r>
              <w:rPr>
                <w:b/>
              </w:rPr>
              <w:t>MSG055</w:t>
            </w:r>
          </w:p>
        </w:tc>
        <w:tc>
          <w:tcPr>
            <w:tcW w:w="5885" w:type="dxa"/>
          </w:tcPr>
          <w:p w:rsidR="00306F3E" w:rsidRPr="00442CAE" w:rsidRDefault="00306F3E" w:rsidP="004B4DDE">
            <w:pPr>
              <w:rPr>
                <w:sz w:val="22"/>
              </w:rPr>
            </w:pPr>
            <w:r>
              <w:rPr>
                <w:sz w:val="22"/>
              </w:rPr>
              <w:t>Seleci</w:t>
            </w:r>
            <w:r w:rsidR="00F41465">
              <w:rPr>
                <w:sz w:val="22"/>
              </w:rPr>
              <w:t xml:space="preserve">one um setor </w:t>
            </w:r>
            <w:r>
              <w:rPr>
                <w:sz w:val="22"/>
              </w:rPr>
              <w:t>para vinculação</w:t>
            </w:r>
            <w:r w:rsidR="00F41465">
              <w:rPr>
                <w:sz w:val="22"/>
              </w:rPr>
              <w:t xml:space="preserve"> do(s) participante(s).</w:t>
            </w:r>
          </w:p>
        </w:tc>
        <w:tc>
          <w:tcPr>
            <w:tcW w:w="1518" w:type="dxa"/>
            <w:shd w:val="clear" w:color="auto" w:fill="auto"/>
          </w:tcPr>
          <w:p w:rsidR="00306F3E" w:rsidRDefault="00306F3E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AF26EE" w:rsidTr="00BA0A64">
        <w:tc>
          <w:tcPr>
            <w:tcW w:w="1317" w:type="dxa"/>
          </w:tcPr>
          <w:p w:rsidR="00AF26EE" w:rsidRDefault="00AF26EE" w:rsidP="007F1EF3">
            <w:pPr>
              <w:rPr>
                <w:b/>
              </w:rPr>
            </w:pPr>
            <w:r>
              <w:rPr>
                <w:b/>
              </w:rPr>
              <w:t>MSG056</w:t>
            </w:r>
          </w:p>
        </w:tc>
        <w:tc>
          <w:tcPr>
            <w:tcW w:w="5885" w:type="dxa"/>
          </w:tcPr>
          <w:p w:rsidR="00AF26EE" w:rsidRDefault="00AF26EE" w:rsidP="004B4DDE">
            <w:pPr>
              <w:rPr>
                <w:sz w:val="22"/>
              </w:rPr>
            </w:pPr>
            <w:r>
              <w:rPr>
                <w:sz w:val="22"/>
              </w:rPr>
              <w:t>Vinculação realizada com sucesso.</w:t>
            </w:r>
          </w:p>
        </w:tc>
        <w:tc>
          <w:tcPr>
            <w:tcW w:w="1518" w:type="dxa"/>
            <w:shd w:val="clear" w:color="auto" w:fill="auto"/>
          </w:tcPr>
          <w:p w:rsidR="00AF26EE" w:rsidRDefault="00AF26EE" w:rsidP="00C4262E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MSG057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Não é possível excluir. Existe(m) evento(s) vinculado(s) a este local</w:t>
            </w:r>
            <w:r w:rsidR="00390E45">
              <w:rPr>
                <w:sz w:val="22"/>
              </w:rPr>
              <w:t xml:space="preserve"> de evento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MSG058</w:t>
            </w:r>
          </w:p>
        </w:tc>
        <w:tc>
          <w:tcPr>
            <w:tcW w:w="5885" w:type="dxa"/>
          </w:tcPr>
          <w:p w:rsidR="006010AF" w:rsidRDefault="004602EA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s</w:t>
            </w:r>
            <w:r w:rsidR="006010AF">
              <w:rPr>
                <w:iCs/>
                <w:sz w:val="22"/>
              </w:rPr>
              <w:t>etor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MSG059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Não é possível excluir. Existe(m) </w:t>
            </w:r>
            <w:r>
              <w:rPr>
                <w:sz w:val="22"/>
              </w:rPr>
              <w:t xml:space="preserve">participante(s) </w:t>
            </w:r>
            <w:r>
              <w:rPr>
                <w:iCs/>
                <w:sz w:val="22"/>
              </w:rPr>
              <w:t>vinculado(s) a este 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MSG060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MSG061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MSG062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942956" w:rsidTr="00BA0A64">
        <w:tc>
          <w:tcPr>
            <w:tcW w:w="1317" w:type="dxa"/>
          </w:tcPr>
          <w:p w:rsidR="00942956" w:rsidRDefault="00942956" w:rsidP="006010AF">
            <w:pPr>
              <w:rPr>
                <w:b/>
              </w:rPr>
            </w:pPr>
            <w:r>
              <w:rPr>
                <w:b/>
              </w:rPr>
              <w:t>MSG063</w:t>
            </w:r>
          </w:p>
        </w:tc>
        <w:tc>
          <w:tcPr>
            <w:tcW w:w="5885" w:type="dxa"/>
          </w:tcPr>
          <w:p w:rsidR="00942956" w:rsidRPr="00442CAE" w:rsidRDefault="00942956" w:rsidP="00666E6C">
            <w:pPr>
              <w:rPr>
                <w:sz w:val="22"/>
              </w:rPr>
            </w:pPr>
            <w:r>
              <w:rPr>
                <w:sz w:val="22"/>
              </w:rPr>
              <w:t>Já existe uma ordem de precedência com o nível e subnível informados.</w:t>
            </w:r>
          </w:p>
        </w:tc>
        <w:tc>
          <w:tcPr>
            <w:tcW w:w="1518" w:type="dxa"/>
            <w:shd w:val="clear" w:color="auto" w:fill="auto"/>
          </w:tcPr>
          <w:p w:rsidR="00942956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lastRenderedPageBreak/>
              <w:t>MSG064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Alterar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MSG065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Visualizar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MSG066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Excluir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027B" w:rsidTr="00BA0A64">
        <w:tc>
          <w:tcPr>
            <w:tcW w:w="1317" w:type="dxa"/>
          </w:tcPr>
          <w:p w:rsidR="0033027B" w:rsidRDefault="0033027B" w:rsidP="0033027B">
            <w:pPr>
              <w:rPr>
                <w:b/>
              </w:rPr>
            </w:pPr>
            <w:r>
              <w:rPr>
                <w:b/>
              </w:rPr>
              <w:t>MSG067</w:t>
            </w:r>
          </w:p>
        </w:tc>
        <w:tc>
          <w:tcPr>
            <w:tcW w:w="5885" w:type="dxa"/>
          </w:tcPr>
          <w:p w:rsidR="0033027B" w:rsidRDefault="0033027B" w:rsidP="00B60968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B60968">
              <w:rPr>
                <w:sz w:val="22"/>
              </w:rPr>
              <w:t>pelo</w:t>
            </w:r>
            <w:r>
              <w:rPr>
                <w:sz w:val="22"/>
              </w:rPr>
              <w:t xml:space="preserve"> menos</w:t>
            </w:r>
            <w:r w:rsidR="00867C51">
              <w:rPr>
                <w:sz w:val="22"/>
              </w:rPr>
              <w:t xml:space="preserve"> um</w:t>
            </w:r>
            <w:r>
              <w:rPr>
                <w:sz w:val="22"/>
              </w:rPr>
              <w:t xml:space="preserve"> participante para gerar etiqueta.</w:t>
            </w:r>
          </w:p>
        </w:tc>
        <w:tc>
          <w:tcPr>
            <w:tcW w:w="1518" w:type="dxa"/>
            <w:shd w:val="clear" w:color="auto" w:fill="auto"/>
          </w:tcPr>
          <w:p w:rsidR="0033027B" w:rsidRDefault="0033027B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A1782" w:rsidTr="00BA0A64">
        <w:tc>
          <w:tcPr>
            <w:tcW w:w="1317" w:type="dxa"/>
          </w:tcPr>
          <w:p w:rsidR="00DA1782" w:rsidRDefault="00DA1782" w:rsidP="0033027B">
            <w:pPr>
              <w:rPr>
                <w:b/>
              </w:rPr>
            </w:pPr>
            <w:r>
              <w:rPr>
                <w:b/>
              </w:rPr>
              <w:t>MSG068</w:t>
            </w:r>
          </w:p>
        </w:tc>
        <w:tc>
          <w:tcPr>
            <w:tcW w:w="5885" w:type="dxa"/>
          </w:tcPr>
          <w:p w:rsidR="00DA1782" w:rsidRDefault="00DA1782" w:rsidP="00B60968">
            <w:pPr>
              <w:rPr>
                <w:sz w:val="22"/>
              </w:rPr>
            </w:pPr>
            <w:r>
              <w:rPr>
                <w:sz w:val="22"/>
              </w:rPr>
              <w:t>Este parâmetro já foi informado.</w:t>
            </w:r>
          </w:p>
        </w:tc>
        <w:tc>
          <w:tcPr>
            <w:tcW w:w="1518" w:type="dxa"/>
            <w:shd w:val="clear" w:color="auto" w:fill="auto"/>
          </w:tcPr>
          <w:p w:rsidR="00DA1782" w:rsidRDefault="00DA1782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D28AA" w:rsidTr="00BA0A64">
        <w:tc>
          <w:tcPr>
            <w:tcW w:w="1317" w:type="dxa"/>
          </w:tcPr>
          <w:p w:rsidR="00CD28AA" w:rsidRDefault="00CD28AA" w:rsidP="0033027B">
            <w:pPr>
              <w:rPr>
                <w:b/>
              </w:rPr>
            </w:pPr>
            <w:r>
              <w:rPr>
                <w:b/>
              </w:rPr>
              <w:t>MSG069</w:t>
            </w:r>
          </w:p>
        </w:tc>
        <w:tc>
          <w:tcPr>
            <w:tcW w:w="5885" w:type="dxa"/>
          </w:tcPr>
          <w:p w:rsidR="00CD28AA" w:rsidRDefault="00CD28AA" w:rsidP="00B60968">
            <w:pPr>
              <w:rPr>
                <w:sz w:val="22"/>
              </w:rPr>
            </w:pPr>
            <w:r>
              <w:rPr>
                <w:sz w:val="22"/>
              </w:rPr>
              <w:t>Deseja realizar a importação destes participantes para a lista de convidados?</w:t>
            </w:r>
          </w:p>
        </w:tc>
        <w:tc>
          <w:tcPr>
            <w:tcW w:w="1518" w:type="dxa"/>
            <w:shd w:val="clear" w:color="auto" w:fill="auto"/>
          </w:tcPr>
          <w:p w:rsidR="00CD28AA" w:rsidRDefault="00CD28AA" w:rsidP="00D8619C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A562C2" w:rsidTr="00BA0A64">
        <w:tc>
          <w:tcPr>
            <w:tcW w:w="1317" w:type="dxa"/>
          </w:tcPr>
          <w:p w:rsidR="00A562C2" w:rsidRDefault="00A562C2" w:rsidP="00A562C2">
            <w:pPr>
              <w:rPr>
                <w:b/>
              </w:rPr>
            </w:pPr>
            <w:r>
              <w:rPr>
                <w:b/>
              </w:rPr>
              <w:t>MSG070</w:t>
            </w:r>
          </w:p>
        </w:tc>
        <w:tc>
          <w:tcPr>
            <w:tcW w:w="5885" w:type="dxa"/>
          </w:tcPr>
          <w:p w:rsidR="00A562C2" w:rsidRDefault="001926A9" w:rsidP="00BF718F">
            <w:pPr>
              <w:rPr>
                <w:sz w:val="22"/>
              </w:rPr>
            </w:pPr>
            <w:r>
              <w:rPr>
                <w:sz w:val="22"/>
              </w:rPr>
              <w:t>Representação atribuída</w:t>
            </w:r>
            <w:r w:rsidR="00A562C2">
              <w:rPr>
                <w:sz w:val="22"/>
              </w:rPr>
              <w:t xml:space="preserve"> com sucesso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A562C2" w:rsidRPr="00A562C2" w:rsidRDefault="00A562C2" w:rsidP="00BF718F">
            <w:pPr>
              <w:rPr>
                <w:sz w:val="22"/>
              </w:rPr>
            </w:pPr>
            <w:r w:rsidRPr="00A562C2">
              <w:rPr>
                <w:sz w:val="22"/>
              </w:rPr>
              <w:t>Sucesso</w:t>
            </w:r>
          </w:p>
        </w:tc>
      </w:tr>
      <w:tr w:rsidR="005E02D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b/>
              </w:rPr>
            </w:pPr>
            <w:r>
              <w:rPr>
                <w:b/>
              </w:rPr>
              <w:t>MSG071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1926A9">
              <w:rPr>
                <w:sz w:val="22"/>
              </w:rPr>
              <w:t>pelo menos um participante para atribuir a r</w:t>
            </w:r>
            <w:r>
              <w:rPr>
                <w:sz w:val="22"/>
              </w:rPr>
              <w:t>epresentação.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5457BF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b/>
              </w:rPr>
            </w:pPr>
            <w:r>
              <w:rPr>
                <w:b/>
              </w:rPr>
              <w:t>MSG072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Excluir classificação</w:t>
            </w:r>
            <w:r w:rsidR="005C3FEE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2C4E9E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b/>
              </w:rPr>
            </w:pPr>
            <w:r>
              <w:rPr>
                <w:b/>
              </w:rPr>
              <w:t>MSG073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Informe ao menos uma classificação.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MSG074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 w:rsidR="002C6CE2">
              <w:rPr>
                <w:sz w:val="22"/>
              </w:rPr>
              <w:t xml:space="preserve">impressão do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MSG075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MSG076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2C6CE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E2" w:rsidRDefault="002C6CE2" w:rsidP="002C6CE2">
            <w:pPr>
              <w:rPr>
                <w:b/>
              </w:rPr>
            </w:pPr>
            <w:r>
              <w:rPr>
                <w:b/>
              </w:rPr>
              <w:t>MSG077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E2" w:rsidRPr="00442CAE" w:rsidRDefault="002C6CE2" w:rsidP="008C51A3">
            <w:pPr>
              <w:rPr>
                <w:sz w:val="22"/>
              </w:rPr>
            </w:pPr>
            <w:r>
              <w:rPr>
                <w:sz w:val="22"/>
              </w:rPr>
              <w:t>In</w:t>
            </w:r>
            <w:r w:rsidRPr="00442CAE">
              <w:rPr>
                <w:sz w:val="22"/>
              </w:rPr>
              <w:t xml:space="preserve">cluir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CE2" w:rsidRDefault="002C6CE2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MSG078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Visualizar Nominata.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MSG079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Alterar Nominata</w:t>
            </w:r>
            <w:r w:rsidR="00594BC9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MSG080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Excluir Nominata</w:t>
            </w:r>
            <w:r w:rsidR="00594BC9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594BC9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2C6CE2">
            <w:pPr>
              <w:rPr>
                <w:b/>
              </w:rPr>
            </w:pPr>
            <w:r>
              <w:rPr>
                <w:b/>
              </w:rPr>
              <w:t>MSG081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8C51A3">
            <w:pPr>
              <w:rPr>
                <w:sz w:val="22"/>
              </w:rPr>
            </w:pPr>
            <w:r>
              <w:rPr>
                <w:sz w:val="22"/>
              </w:rPr>
              <w:t>Visualizar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BC9" w:rsidRDefault="00594BC9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594BC9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2C6CE2">
            <w:pPr>
              <w:rPr>
                <w:b/>
              </w:rPr>
            </w:pPr>
            <w:r>
              <w:rPr>
                <w:b/>
              </w:rPr>
              <w:t>MSG082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8C51A3">
            <w:pPr>
              <w:rPr>
                <w:sz w:val="22"/>
              </w:rPr>
            </w:pPr>
            <w:r>
              <w:rPr>
                <w:sz w:val="22"/>
              </w:rPr>
              <w:t>Alterar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BC9" w:rsidRDefault="00FE6611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FE6611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11" w:rsidRDefault="00FE6611" w:rsidP="002C6CE2">
            <w:pPr>
              <w:rPr>
                <w:b/>
              </w:rPr>
            </w:pPr>
            <w:r>
              <w:rPr>
                <w:b/>
              </w:rPr>
              <w:t>MSG083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11" w:rsidRDefault="00FE6611" w:rsidP="008C51A3">
            <w:pPr>
              <w:rPr>
                <w:sz w:val="22"/>
              </w:rPr>
            </w:pPr>
            <w:r>
              <w:rPr>
                <w:sz w:val="22"/>
              </w:rPr>
              <w:t>Excluir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11" w:rsidRDefault="00FE6611" w:rsidP="008C51A3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DF6E4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2C6CE2">
            <w:pPr>
              <w:rPr>
                <w:b/>
              </w:rPr>
            </w:pPr>
            <w:r>
              <w:rPr>
                <w:b/>
              </w:rPr>
              <w:t>MSG084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8C51A3">
            <w:pPr>
              <w:rPr>
                <w:sz w:val="22"/>
              </w:rPr>
            </w:pPr>
            <w:r>
              <w:rPr>
                <w:sz w:val="22"/>
              </w:rPr>
              <w:t>A composição da mesa foi incluída com sucesso.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E42" w:rsidRDefault="00DF6E42" w:rsidP="008C51A3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DF6E4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2C6CE2">
            <w:pPr>
              <w:rPr>
                <w:b/>
              </w:rPr>
            </w:pPr>
            <w:r>
              <w:rPr>
                <w:b/>
              </w:rPr>
              <w:t>MSG085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8C51A3">
            <w:pPr>
              <w:rPr>
                <w:sz w:val="22"/>
              </w:rPr>
            </w:pPr>
            <w:r>
              <w:rPr>
                <w:sz w:val="22"/>
              </w:rPr>
              <w:t>Não foi encontrado na Lista de Convidados nenhum participante com este nome.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E42" w:rsidRDefault="00DF6E42" w:rsidP="008C51A3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3F33C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2C6CE2">
            <w:pPr>
              <w:rPr>
                <w:b/>
              </w:rPr>
            </w:pPr>
            <w:r>
              <w:rPr>
                <w:b/>
              </w:rPr>
              <w:t>MSG086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8C51A3">
            <w:pPr>
              <w:rPr>
                <w:sz w:val="22"/>
              </w:rPr>
            </w:pPr>
            <w:r>
              <w:rPr>
                <w:sz w:val="22"/>
              </w:rPr>
              <w:t>A citação está sem nenhum preenchimento.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C8" w:rsidRDefault="003F33C8" w:rsidP="008C51A3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3F33C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2C6CE2">
            <w:pPr>
              <w:rPr>
                <w:b/>
              </w:rPr>
            </w:pPr>
            <w:r>
              <w:rPr>
                <w:b/>
              </w:rPr>
              <w:lastRenderedPageBreak/>
              <w:t>MSG087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8C51A3">
            <w:pPr>
              <w:rPr>
                <w:sz w:val="22"/>
              </w:rPr>
            </w:pPr>
            <w:r>
              <w:rPr>
                <w:sz w:val="22"/>
              </w:rPr>
              <w:t>Para este tipo de citação, só é permitido a inclusão de um participante</w:t>
            </w:r>
            <w:r w:rsidR="00986B96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C8" w:rsidRDefault="003F33C8" w:rsidP="008C51A3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232AE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ED" w:rsidRDefault="00232AED" w:rsidP="002C6CE2">
            <w:pPr>
              <w:rPr>
                <w:b/>
              </w:rPr>
            </w:pPr>
            <w:r>
              <w:rPr>
                <w:b/>
              </w:rPr>
              <w:t>MSG088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ED" w:rsidRDefault="00232AED" w:rsidP="008C51A3">
            <w:pPr>
              <w:rPr>
                <w:sz w:val="22"/>
              </w:rPr>
            </w:pPr>
            <w:r>
              <w:rPr>
                <w:sz w:val="22"/>
              </w:rPr>
              <w:t>Os participantes possuem cargos diferentes.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ED" w:rsidRDefault="00232AED" w:rsidP="008C51A3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3" w:name="_Toc394599797"/>
      <w:r>
        <w:t>Referência</w:t>
      </w:r>
      <w:r w:rsidR="00525A3F">
        <w:t>s</w:t>
      </w:r>
      <w:bookmarkEnd w:id="3"/>
    </w:p>
    <w:p w:rsidR="009D5FCD" w:rsidRPr="004D3A6E" w:rsidRDefault="004D3A6E" w:rsidP="009D5FCD">
      <w:pPr>
        <w:numPr>
          <w:ilvl w:val="0"/>
          <w:numId w:val="28"/>
        </w:numPr>
      </w:pPr>
      <w:r w:rsidRPr="004D3A6E">
        <w:t>Casos de Uso</w:t>
      </w:r>
    </w:p>
    <w:p w:rsidR="004D3A6E" w:rsidRDefault="00AB6804" w:rsidP="003E70FD">
      <w:pPr>
        <w:numPr>
          <w:ilvl w:val="0"/>
          <w:numId w:val="28"/>
        </w:numPr>
      </w:pPr>
      <w:r>
        <w:t>Protótipos</w:t>
      </w: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DD03D4"/>
    <w:p w:rsidR="00B8387B" w:rsidRDefault="00B8387B" w:rsidP="00DD03D4"/>
    <w:p w:rsidR="00B8387B" w:rsidRDefault="00B8387B" w:rsidP="00DD03D4"/>
    <w:p w:rsidR="00B8387B" w:rsidRDefault="00B8387B" w:rsidP="00DD03D4"/>
    <w:p w:rsidR="00B8387B" w:rsidRPr="004D3A6E" w:rsidRDefault="00B8387B" w:rsidP="00DD03D4"/>
    <w:p w:rsidR="00151CCC" w:rsidRPr="00606523" w:rsidRDefault="00151CCC" w:rsidP="00151CCC">
      <w:pPr>
        <w:pStyle w:val="Estilo1"/>
        <w:rPr>
          <w:rFonts w:cs="Arial"/>
        </w:rPr>
      </w:pPr>
      <w:bookmarkStart w:id="4" w:name="_Toc347478617"/>
      <w:bookmarkStart w:id="5" w:name="_Toc362969783"/>
      <w:bookmarkStart w:id="6" w:name="_Toc366082567"/>
      <w:bookmarkStart w:id="7" w:name="_Toc366749911"/>
      <w:bookmarkStart w:id="8" w:name="_Toc366750220"/>
      <w:bookmarkStart w:id="9" w:name="_Toc394599798"/>
      <w:r w:rsidRPr="00606523">
        <w:rPr>
          <w:rFonts w:cs="Arial"/>
        </w:rPr>
        <w:lastRenderedPageBreak/>
        <w:t>Assinaturas</w:t>
      </w:r>
      <w:bookmarkEnd w:id="4"/>
      <w:bookmarkEnd w:id="5"/>
      <w:bookmarkEnd w:id="6"/>
      <w:bookmarkEnd w:id="7"/>
      <w:bookmarkEnd w:id="8"/>
      <w:bookmarkEnd w:id="9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595"/>
        <w:gridCol w:w="29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  <w:gridSpan w:val="2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82B1B">
        <w:trPr>
          <w:trHeight w:val="690"/>
          <w:jc w:val="center"/>
        </w:trPr>
        <w:tc>
          <w:tcPr>
            <w:tcW w:w="4595" w:type="dxa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  <w:tc>
          <w:tcPr>
            <w:tcW w:w="4309" w:type="dxa"/>
            <w:gridSpan w:val="4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</w:tr>
      <w:tr w:rsidR="006068E5" w:rsidRPr="00961F31" w:rsidTr="00182B1B">
        <w:trPr>
          <w:gridAfter w:val="1"/>
          <w:wAfter w:w="64" w:type="dxa"/>
          <w:trHeight w:val="762"/>
          <w:jc w:val="center"/>
        </w:trPr>
        <w:tc>
          <w:tcPr>
            <w:tcW w:w="4595" w:type="dxa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Carlos Eduardo Gonçalves da Silva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Ass</w:t>
            </w:r>
            <w:bookmarkStart w:id="10" w:name="_GoBack"/>
            <w:bookmarkEnd w:id="10"/>
            <w:r w:rsidRPr="008A15B0">
              <w:t>essoria de Cerimonial e Rel. Públicas.</w:t>
            </w:r>
          </w:p>
          <w:p w:rsidR="006068E5" w:rsidRPr="008A15B0" w:rsidRDefault="006068E5" w:rsidP="003B343E">
            <w:pPr>
              <w:pStyle w:val="CTMISTabela"/>
              <w:rPr>
                <w:b w:val="0"/>
              </w:rPr>
            </w:pPr>
          </w:p>
        </w:tc>
        <w:tc>
          <w:tcPr>
            <w:tcW w:w="4245" w:type="dxa"/>
            <w:gridSpan w:val="3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Rayanne Felício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Analista de Requisito</w:t>
            </w:r>
            <w:r w:rsidRPr="008A15B0">
              <w:br/>
              <w:t>CTIS</w:t>
            </w:r>
          </w:p>
          <w:p w:rsidR="006068E5" w:rsidRPr="008A15B0" w:rsidRDefault="006068E5" w:rsidP="002B63D8">
            <w:pPr>
              <w:pStyle w:val="CTMISTabela"/>
              <w:rPr>
                <w:b w:val="0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3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436" w:rsidRDefault="00030436" w:rsidP="00D43E2F">
      <w:pPr>
        <w:spacing w:after="0" w:line="240" w:lineRule="auto"/>
      </w:pPr>
      <w:r>
        <w:separator/>
      </w:r>
    </w:p>
  </w:endnote>
  <w:endnote w:type="continuationSeparator" w:id="0">
    <w:p w:rsidR="00030436" w:rsidRDefault="00030436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7E2384" w:rsidP="005F3EA6">
          <w:pPr>
            <w:pStyle w:val="Rodap"/>
            <w:rPr>
              <w:rFonts w:cs="Arial"/>
              <w:sz w:val="16"/>
              <w:szCs w:val="16"/>
            </w:rPr>
          </w:pPr>
          <w:r w:rsidRPr="001A37DF">
            <w:rPr>
              <w:rFonts w:cs="Arial"/>
              <w:sz w:val="16"/>
              <w:szCs w:val="16"/>
            </w:rPr>
            <w:t>SIGEVEN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394851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394851" w:rsidRPr="00E37E0F">
            <w:rPr>
              <w:rFonts w:cs="Arial"/>
              <w:sz w:val="16"/>
              <w:szCs w:val="16"/>
            </w:rPr>
            <w:fldChar w:fldCharType="separate"/>
          </w:r>
          <w:r w:rsidR="00B52049">
            <w:rPr>
              <w:rFonts w:cs="Arial"/>
              <w:noProof/>
              <w:sz w:val="16"/>
              <w:szCs w:val="16"/>
            </w:rPr>
            <w:t>1</w:t>
          </w:r>
          <w:r w:rsidR="00394851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B52049" w:rsidRPr="00B52049">
              <w:rPr>
                <w:rFonts w:cs="Arial"/>
                <w:noProof/>
                <w:sz w:val="16"/>
                <w:szCs w:val="16"/>
              </w:rPr>
              <w:t>9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436" w:rsidRDefault="00030436" w:rsidP="00D43E2F">
      <w:pPr>
        <w:spacing w:after="0" w:line="240" w:lineRule="auto"/>
      </w:pPr>
      <w:r>
        <w:separator/>
      </w:r>
    </w:p>
  </w:footnote>
  <w:footnote w:type="continuationSeparator" w:id="0">
    <w:p w:rsidR="00030436" w:rsidRDefault="00030436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Gerenciador de Eventos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666E6C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265178">
            <w:rPr>
              <w:rFonts w:cs="Arial"/>
              <w:sz w:val="16"/>
              <w:szCs w:val="16"/>
            </w:rPr>
            <w:t>2</w:t>
          </w:r>
          <w:r w:rsidR="00666E6C">
            <w:rPr>
              <w:rFonts w:cs="Arial"/>
              <w:sz w:val="16"/>
              <w:szCs w:val="16"/>
            </w:rPr>
            <w:t>3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0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4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32"/>
  </w:num>
  <w:num w:numId="5">
    <w:abstractNumId w:val="17"/>
  </w:num>
  <w:num w:numId="6">
    <w:abstractNumId w:val="22"/>
  </w:num>
  <w:num w:numId="7">
    <w:abstractNumId w:val="20"/>
  </w:num>
  <w:num w:numId="8">
    <w:abstractNumId w:val="28"/>
  </w:num>
  <w:num w:numId="9">
    <w:abstractNumId w:val="29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26"/>
  </w:num>
  <w:num w:numId="16">
    <w:abstractNumId w:val="23"/>
  </w:num>
  <w:num w:numId="17">
    <w:abstractNumId w:val="15"/>
  </w:num>
  <w:num w:numId="18">
    <w:abstractNumId w:val="8"/>
  </w:num>
  <w:num w:numId="19">
    <w:abstractNumId w:val="14"/>
  </w:num>
  <w:num w:numId="20">
    <w:abstractNumId w:val="31"/>
  </w:num>
  <w:num w:numId="21">
    <w:abstractNumId w:val="3"/>
  </w:num>
  <w:num w:numId="22">
    <w:abstractNumId w:val="25"/>
  </w:num>
  <w:num w:numId="23">
    <w:abstractNumId w:val="5"/>
  </w:num>
  <w:num w:numId="24">
    <w:abstractNumId w:val="27"/>
  </w:num>
  <w:num w:numId="25">
    <w:abstractNumId w:val="7"/>
  </w:num>
  <w:num w:numId="26">
    <w:abstractNumId w:val="18"/>
  </w:num>
  <w:num w:numId="27">
    <w:abstractNumId w:val="18"/>
  </w:num>
  <w:num w:numId="28">
    <w:abstractNumId w:val="24"/>
  </w:num>
  <w:num w:numId="29">
    <w:abstractNumId w:val="33"/>
  </w:num>
  <w:num w:numId="30">
    <w:abstractNumId w:val="33"/>
  </w:num>
  <w:num w:numId="31">
    <w:abstractNumId w:val="34"/>
  </w:num>
  <w:num w:numId="32">
    <w:abstractNumId w:val="18"/>
  </w:num>
  <w:num w:numId="33">
    <w:abstractNumId w:val="4"/>
  </w:num>
  <w:num w:numId="34">
    <w:abstractNumId w:val="9"/>
  </w:num>
  <w:num w:numId="35">
    <w:abstractNumId w:val="13"/>
  </w:num>
  <w:num w:numId="36">
    <w:abstractNumId w:val="19"/>
  </w:num>
  <w:num w:numId="37">
    <w:abstractNumId w:val="0"/>
  </w:num>
  <w:num w:numId="38">
    <w:abstractNumId w:val="3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58722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210E9"/>
    <w:rsid w:val="0002786A"/>
    <w:rsid w:val="00030436"/>
    <w:rsid w:val="00033785"/>
    <w:rsid w:val="000375A6"/>
    <w:rsid w:val="00061133"/>
    <w:rsid w:val="0006703D"/>
    <w:rsid w:val="00075694"/>
    <w:rsid w:val="000759D3"/>
    <w:rsid w:val="000862D9"/>
    <w:rsid w:val="00086CD5"/>
    <w:rsid w:val="000A29BB"/>
    <w:rsid w:val="000A59AF"/>
    <w:rsid w:val="000C58F3"/>
    <w:rsid w:val="000D0DE9"/>
    <w:rsid w:val="000D1D13"/>
    <w:rsid w:val="000E2314"/>
    <w:rsid w:val="000E7D66"/>
    <w:rsid w:val="0011353F"/>
    <w:rsid w:val="00121B23"/>
    <w:rsid w:val="00125060"/>
    <w:rsid w:val="001301E0"/>
    <w:rsid w:val="00134CB2"/>
    <w:rsid w:val="00140C2D"/>
    <w:rsid w:val="001415E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926A9"/>
    <w:rsid w:val="001941F0"/>
    <w:rsid w:val="001A37DF"/>
    <w:rsid w:val="001A59F6"/>
    <w:rsid w:val="001A74B4"/>
    <w:rsid w:val="001B04EF"/>
    <w:rsid w:val="001B3008"/>
    <w:rsid w:val="001C0267"/>
    <w:rsid w:val="001D475A"/>
    <w:rsid w:val="001E1985"/>
    <w:rsid w:val="001E2753"/>
    <w:rsid w:val="001E3757"/>
    <w:rsid w:val="001E551A"/>
    <w:rsid w:val="001E6AB6"/>
    <w:rsid w:val="001F64DF"/>
    <w:rsid w:val="001F7357"/>
    <w:rsid w:val="0021771D"/>
    <w:rsid w:val="00224B29"/>
    <w:rsid w:val="00227D5D"/>
    <w:rsid w:val="00232AE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65178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4E9E"/>
    <w:rsid w:val="002C633E"/>
    <w:rsid w:val="002C6CE2"/>
    <w:rsid w:val="002D1BD2"/>
    <w:rsid w:val="002E0956"/>
    <w:rsid w:val="002E31A0"/>
    <w:rsid w:val="002E7740"/>
    <w:rsid w:val="002F2B55"/>
    <w:rsid w:val="002F2BD3"/>
    <w:rsid w:val="002F3E04"/>
    <w:rsid w:val="00302A6D"/>
    <w:rsid w:val="00306F3E"/>
    <w:rsid w:val="003214A5"/>
    <w:rsid w:val="0033027B"/>
    <w:rsid w:val="00331B6C"/>
    <w:rsid w:val="00335398"/>
    <w:rsid w:val="0033607B"/>
    <w:rsid w:val="00346F1D"/>
    <w:rsid w:val="003511DD"/>
    <w:rsid w:val="00357525"/>
    <w:rsid w:val="00364878"/>
    <w:rsid w:val="0036586D"/>
    <w:rsid w:val="00367FCF"/>
    <w:rsid w:val="0038368B"/>
    <w:rsid w:val="00387DAE"/>
    <w:rsid w:val="00390E45"/>
    <w:rsid w:val="00391378"/>
    <w:rsid w:val="0039247C"/>
    <w:rsid w:val="0039293A"/>
    <w:rsid w:val="00393E52"/>
    <w:rsid w:val="00394851"/>
    <w:rsid w:val="0039556B"/>
    <w:rsid w:val="003B28EB"/>
    <w:rsid w:val="003B343E"/>
    <w:rsid w:val="003C083D"/>
    <w:rsid w:val="003D20DB"/>
    <w:rsid w:val="003D6BC2"/>
    <w:rsid w:val="003D7707"/>
    <w:rsid w:val="003E419F"/>
    <w:rsid w:val="003E70FD"/>
    <w:rsid w:val="003F33C8"/>
    <w:rsid w:val="003F6E00"/>
    <w:rsid w:val="003F709D"/>
    <w:rsid w:val="00407A9E"/>
    <w:rsid w:val="00414D7B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57BF"/>
    <w:rsid w:val="005460AE"/>
    <w:rsid w:val="00550993"/>
    <w:rsid w:val="005511AA"/>
    <w:rsid w:val="00551937"/>
    <w:rsid w:val="00551B95"/>
    <w:rsid w:val="00564A0D"/>
    <w:rsid w:val="00573567"/>
    <w:rsid w:val="00573D60"/>
    <w:rsid w:val="00576D8C"/>
    <w:rsid w:val="005802A9"/>
    <w:rsid w:val="00587A40"/>
    <w:rsid w:val="00593F28"/>
    <w:rsid w:val="00594BC9"/>
    <w:rsid w:val="005B1798"/>
    <w:rsid w:val="005C3805"/>
    <w:rsid w:val="005C3FEE"/>
    <w:rsid w:val="005C5950"/>
    <w:rsid w:val="005D3330"/>
    <w:rsid w:val="005D41D2"/>
    <w:rsid w:val="005D41D9"/>
    <w:rsid w:val="005D4D5D"/>
    <w:rsid w:val="005D5EBB"/>
    <w:rsid w:val="005E02DD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21DD4"/>
    <w:rsid w:val="00623DDD"/>
    <w:rsid w:val="00626FB0"/>
    <w:rsid w:val="00631292"/>
    <w:rsid w:val="00635C54"/>
    <w:rsid w:val="00636BB3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66E6C"/>
    <w:rsid w:val="0067100C"/>
    <w:rsid w:val="00673407"/>
    <w:rsid w:val="00673D86"/>
    <w:rsid w:val="006930CA"/>
    <w:rsid w:val="00697212"/>
    <w:rsid w:val="006A5817"/>
    <w:rsid w:val="006A696A"/>
    <w:rsid w:val="006B471F"/>
    <w:rsid w:val="006C2779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1B1E"/>
    <w:rsid w:val="007A6DC2"/>
    <w:rsid w:val="007C74EC"/>
    <w:rsid w:val="007D15B4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630"/>
    <w:rsid w:val="008A28E1"/>
    <w:rsid w:val="008C56C3"/>
    <w:rsid w:val="008D003E"/>
    <w:rsid w:val="008D46F1"/>
    <w:rsid w:val="008E54D4"/>
    <w:rsid w:val="008E6E68"/>
    <w:rsid w:val="008F565E"/>
    <w:rsid w:val="00911E15"/>
    <w:rsid w:val="0092108E"/>
    <w:rsid w:val="0092737B"/>
    <w:rsid w:val="00933F75"/>
    <w:rsid w:val="00935A17"/>
    <w:rsid w:val="009408A7"/>
    <w:rsid w:val="00941D5B"/>
    <w:rsid w:val="00942956"/>
    <w:rsid w:val="00944E81"/>
    <w:rsid w:val="009621F1"/>
    <w:rsid w:val="00963DA5"/>
    <w:rsid w:val="0096686A"/>
    <w:rsid w:val="00967E96"/>
    <w:rsid w:val="0097128A"/>
    <w:rsid w:val="00976066"/>
    <w:rsid w:val="009767F0"/>
    <w:rsid w:val="00977388"/>
    <w:rsid w:val="009800E2"/>
    <w:rsid w:val="00986B96"/>
    <w:rsid w:val="009909D6"/>
    <w:rsid w:val="0099673B"/>
    <w:rsid w:val="009A6EF1"/>
    <w:rsid w:val="009A7238"/>
    <w:rsid w:val="009C0AE9"/>
    <w:rsid w:val="009C48A7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0CC6"/>
    <w:rsid w:val="00A218E0"/>
    <w:rsid w:val="00A21FA2"/>
    <w:rsid w:val="00A30536"/>
    <w:rsid w:val="00A37E46"/>
    <w:rsid w:val="00A41135"/>
    <w:rsid w:val="00A545FC"/>
    <w:rsid w:val="00A562C2"/>
    <w:rsid w:val="00A60336"/>
    <w:rsid w:val="00A654A0"/>
    <w:rsid w:val="00A6704A"/>
    <w:rsid w:val="00A735D7"/>
    <w:rsid w:val="00A9027F"/>
    <w:rsid w:val="00A93303"/>
    <w:rsid w:val="00A95440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3221C"/>
    <w:rsid w:val="00B42789"/>
    <w:rsid w:val="00B50580"/>
    <w:rsid w:val="00B52049"/>
    <w:rsid w:val="00B521F3"/>
    <w:rsid w:val="00B53430"/>
    <w:rsid w:val="00B60968"/>
    <w:rsid w:val="00B6184F"/>
    <w:rsid w:val="00B6685C"/>
    <w:rsid w:val="00B74BDD"/>
    <w:rsid w:val="00B7796E"/>
    <w:rsid w:val="00B8387B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E790B"/>
    <w:rsid w:val="00BF409D"/>
    <w:rsid w:val="00BF687F"/>
    <w:rsid w:val="00BF7A0B"/>
    <w:rsid w:val="00C04C8A"/>
    <w:rsid w:val="00C068CF"/>
    <w:rsid w:val="00C073AC"/>
    <w:rsid w:val="00C1315D"/>
    <w:rsid w:val="00C16101"/>
    <w:rsid w:val="00C16DB8"/>
    <w:rsid w:val="00C22843"/>
    <w:rsid w:val="00C25256"/>
    <w:rsid w:val="00C375C3"/>
    <w:rsid w:val="00C378B7"/>
    <w:rsid w:val="00C4000B"/>
    <w:rsid w:val="00C411C0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D28AA"/>
    <w:rsid w:val="00CE3D29"/>
    <w:rsid w:val="00CF0577"/>
    <w:rsid w:val="00CF5079"/>
    <w:rsid w:val="00D0661D"/>
    <w:rsid w:val="00D237A7"/>
    <w:rsid w:val="00D25EBD"/>
    <w:rsid w:val="00D26CCA"/>
    <w:rsid w:val="00D40A88"/>
    <w:rsid w:val="00D434D1"/>
    <w:rsid w:val="00D43E2F"/>
    <w:rsid w:val="00D46BF3"/>
    <w:rsid w:val="00D47643"/>
    <w:rsid w:val="00D53BD5"/>
    <w:rsid w:val="00D54C32"/>
    <w:rsid w:val="00D552CD"/>
    <w:rsid w:val="00D55404"/>
    <w:rsid w:val="00D603EB"/>
    <w:rsid w:val="00D60F4B"/>
    <w:rsid w:val="00D648D0"/>
    <w:rsid w:val="00D64B7E"/>
    <w:rsid w:val="00D66FE0"/>
    <w:rsid w:val="00D7080F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5443"/>
    <w:rsid w:val="00DC629E"/>
    <w:rsid w:val="00DD03D4"/>
    <w:rsid w:val="00DD2B32"/>
    <w:rsid w:val="00DD3D06"/>
    <w:rsid w:val="00DD4798"/>
    <w:rsid w:val="00DE613B"/>
    <w:rsid w:val="00DF6E42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720F"/>
    <w:rsid w:val="00E820AF"/>
    <w:rsid w:val="00E87273"/>
    <w:rsid w:val="00E87F19"/>
    <w:rsid w:val="00E91092"/>
    <w:rsid w:val="00E93BDC"/>
    <w:rsid w:val="00EA1958"/>
    <w:rsid w:val="00EB7D60"/>
    <w:rsid w:val="00EB7E51"/>
    <w:rsid w:val="00EC2E91"/>
    <w:rsid w:val="00EC7AC0"/>
    <w:rsid w:val="00EC7DDF"/>
    <w:rsid w:val="00EE31E9"/>
    <w:rsid w:val="00EE5F35"/>
    <w:rsid w:val="00EE6359"/>
    <w:rsid w:val="00EF6D09"/>
    <w:rsid w:val="00EF7115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34EB"/>
    <w:rsid w:val="00FE45A7"/>
    <w:rsid w:val="00FE61E9"/>
    <w:rsid w:val="00FE6611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8CE4A3-3E2E-4338-8DB3-21006233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311</TotalTime>
  <Pages>1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7563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rayanne.felicio</cp:lastModifiedBy>
  <cp:revision>168</cp:revision>
  <cp:lastPrinted>2011-01-03T14:18:00Z</cp:lastPrinted>
  <dcterms:created xsi:type="dcterms:W3CDTF">2014-03-05T13:08:00Z</dcterms:created>
  <dcterms:modified xsi:type="dcterms:W3CDTF">2014-07-31T22:54:00Z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