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 w:rsidR="0002786A">
        <w:rPr>
          <w:rFonts w:cs="Arial"/>
          <w:b/>
          <w:sz w:val="32"/>
          <w:szCs w:val="32"/>
        </w:rPr>
        <w:t xml:space="preserve"> </w:t>
      </w:r>
      <w:r w:rsidR="001A37DF" w:rsidRPr="001A37DF">
        <w:rPr>
          <w:rFonts w:cs="Arial"/>
          <w:b/>
          <w:sz w:val="32"/>
          <w:szCs w:val="32"/>
        </w:rPr>
        <w:t>S</w:t>
      </w:r>
      <w:r w:rsidR="000759D3">
        <w:rPr>
          <w:rFonts w:cs="Arial"/>
          <w:b/>
          <w:sz w:val="32"/>
          <w:szCs w:val="32"/>
        </w:rPr>
        <w:t>istema Gerenciador de Eventos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9D5381">
        <w:rPr>
          <w:rFonts w:cs="Arial"/>
          <w:b/>
          <w:sz w:val="32"/>
          <w:szCs w:val="32"/>
        </w:rPr>
        <w:t>0.</w:t>
      </w:r>
      <w:r w:rsidR="007E2A6C">
        <w:rPr>
          <w:rFonts w:cs="Arial"/>
          <w:b/>
          <w:sz w:val="32"/>
          <w:szCs w:val="32"/>
        </w:rPr>
        <w:t>1</w:t>
      </w:r>
      <w:r w:rsidR="00A562C2">
        <w:rPr>
          <w:rFonts w:cs="Arial"/>
          <w:b/>
          <w:sz w:val="32"/>
          <w:szCs w:val="32"/>
        </w:rPr>
        <w:t>5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  <w:lang w:val="pt-PT"/>
              </w:rPr>
            </w:pPr>
            <w:r w:rsidRPr="001A37DF">
              <w:rPr>
                <w:i w:val="0"/>
                <w:color w:val="auto"/>
                <w:lang w:val="pt-PT"/>
              </w:rPr>
              <w:t>10/03/2014</w:t>
            </w:r>
          </w:p>
          <w:p w:rsidR="00061133" w:rsidRPr="001A37DF" w:rsidRDefault="00061133" w:rsidP="00774A91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558" w:type="dxa"/>
          </w:tcPr>
          <w:p w:rsidR="00061133" w:rsidRPr="001A37DF" w:rsidRDefault="00BA2518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0</w:t>
            </w:r>
          </w:p>
        </w:tc>
        <w:tc>
          <w:tcPr>
            <w:tcW w:w="3687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Elaboração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Rayanne Felício</w:t>
            </w:r>
          </w:p>
        </w:tc>
      </w:tr>
      <w:tr w:rsidR="003B343E" w:rsidRPr="002F2BD3" w:rsidTr="003214A5">
        <w:trPr>
          <w:trHeight w:val="340"/>
          <w:jc w:val="center"/>
        </w:trPr>
        <w:tc>
          <w:tcPr>
            <w:tcW w:w="1506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30/03/2014</w:t>
            </w:r>
          </w:p>
        </w:tc>
        <w:tc>
          <w:tcPr>
            <w:tcW w:w="1558" w:type="dxa"/>
          </w:tcPr>
          <w:p w:rsidR="003B343E" w:rsidRDefault="003B343E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1</w:t>
            </w:r>
          </w:p>
        </w:tc>
        <w:tc>
          <w:tcPr>
            <w:tcW w:w="3687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Preparação para entrega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Carlos Gurgel</w:t>
            </w:r>
          </w:p>
        </w:tc>
      </w:tr>
      <w:tr w:rsidR="00290D97" w:rsidRPr="002F2BD3" w:rsidTr="007E2384">
        <w:trPr>
          <w:trHeight w:val="340"/>
          <w:jc w:val="center"/>
        </w:trPr>
        <w:tc>
          <w:tcPr>
            <w:tcW w:w="1506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06/05/2014</w:t>
            </w:r>
          </w:p>
        </w:tc>
        <w:tc>
          <w:tcPr>
            <w:tcW w:w="1558" w:type="dxa"/>
          </w:tcPr>
          <w:p w:rsidR="00290D97" w:rsidRDefault="00290D97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</w:tcPr>
          <w:p w:rsidR="00290D97" w:rsidRDefault="00290D97" w:rsidP="00290D9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7,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8 e </w:t>
            </w:r>
            <w:r w:rsidRPr="00812C15">
              <w:rPr>
                <w:i w:val="0"/>
                <w:color w:val="auto"/>
              </w:rPr>
              <w:t>MSG03</w:t>
            </w:r>
            <w:r w:rsidR="00DC0E92">
              <w:rPr>
                <w:i w:val="0"/>
                <w:color w:val="auto"/>
              </w:rPr>
              <w:t>9</w:t>
            </w:r>
            <w:r w:rsidR="007F4B13">
              <w:rPr>
                <w:i w:val="0"/>
                <w:color w:val="auto"/>
              </w:rPr>
              <w:t xml:space="preserve"> e MSG044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Viviane Calacia</w:t>
            </w:r>
          </w:p>
        </w:tc>
      </w:tr>
      <w:tr w:rsidR="00573D60" w:rsidRPr="002F2BD3" w:rsidTr="007E2384">
        <w:trPr>
          <w:trHeight w:val="340"/>
          <w:jc w:val="center"/>
        </w:trPr>
        <w:tc>
          <w:tcPr>
            <w:tcW w:w="1506" w:type="dxa"/>
          </w:tcPr>
          <w:p w:rsidR="00573D60" w:rsidRDefault="00E41396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05/06/2014</w:t>
            </w:r>
          </w:p>
        </w:tc>
        <w:tc>
          <w:tcPr>
            <w:tcW w:w="1558" w:type="dxa"/>
          </w:tcPr>
          <w:p w:rsidR="00573D60" w:rsidRDefault="00E41396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573D60" w:rsidRDefault="00E41396" w:rsidP="0003378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</w:t>
            </w:r>
            <w:r w:rsidR="00033785">
              <w:rPr>
                <w:i w:val="0"/>
                <w:color w:val="auto"/>
              </w:rPr>
              <w:t>m</w:t>
            </w:r>
            <w:r>
              <w:rPr>
                <w:i w:val="0"/>
                <w:color w:val="auto"/>
              </w:rPr>
              <w:t xml:space="preserve"> </w:t>
            </w:r>
            <w:r w:rsidR="00C8355E" w:rsidRPr="00C8355E">
              <w:rPr>
                <w:i w:val="0"/>
                <w:color w:val="auto"/>
              </w:rPr>
              <w:t>MSG051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73D60" w:rsidRDefault="00C8355E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06703D" w:rsidRPr="002F2BD3" w:rsidTr="007E2384">
        <w:trPr>
          <w:trHeight w:val="340"/>
          <w:jc w:val="center"/>
        </w:trPr>
        <w:tc>
          <w:tcPr>
            <w:tcW w:w="1506" w:type="dxa"/>
          </w:tcPr>
          <w:p w:rsidR="0006703D" w:rsidRDefault="0006703D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09/06/2014</w:t>
            </w:r>
          </w:p>
        </w:tc>
        <w:tc>
          <w:tcPr>
            <w:tcW w:w="1558" w:type="dxa"/>
          </w:tcPr>
          <w:p w:rsidR="0006703D" w:rsidRDefault="0006703D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06703D" w:rsidRPr="00C90CA0" w:rsidRDefault="0006703D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C90CA0">
              <w:rPr>
                <w:i w:val="0"/>
                <w:color w:val="auto"/>
              </w:rPr>
              <w:t xml:space="preserve"> </w:t>
            </w:r>
            <w:r w:rsidR="00C90CA0" w:rsidRPr="00C90CA0">
              <w:rPr>
                <w:i w:val="0"/>
                <w:color w:val="auto"/>
              </w:rPr>
              <w:t>MSG052</w:t>
            </w:r>
            <w:r w:rsidR="00C90CA0">
              <w:rPr>
                <w:i w:val="0"/>
                <w:color w:val="auto"/>
              </w:rPr>
              <w:t>, MSG053, MSG054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703D" w:rsidRDefault="007F1EF3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5D41D2" w:rsidRPr="002F2BD3" w:rsidTr="007E2384">
        <w:trPr>
          <w:trHeight w:val="340"/>
          <w:jc w:val="center"/>
        </w:trPr>
        <w:tc>
          <w:tcPr>
            <w:tcW w:w="1506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10/06/2014</w:t>
            </w:r>
          </w:p>
        </w:tc>
        <w:tc>
          <w:tcPr>
            <w:tcW w:w="1558" w:type="dxa"/>
          </w:tcPr>
          <w:p w:rsidR="005D41D2" w:rsidRDefault="005D41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0.05 </w:t>
            </w:r>
          </w:p>
        </w:tc>
        <w:tc>
          <w:tcPr>
            <w:tcW w:w="3687" w:type="dxa"/>
          </w:tcPr>
          <w:p w:rsidR="005D41D2" w:rsidRDefault="005D41D2" w:rsidP="003D6BC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 mensagem </w:t>
            </w:r>
            <w:r w:rsidRPr="005D41D2">
              <w:rPr>
                <w:i w:val="0"/>
                <w:color w:val="auto"/>
              </w:rPr>
              <w:t>MSG055</w:t>
            </w:r>
            <w:r w:rsidR="00BD06AB">
              <w:rPr>
                <w:i w:val="0"/>
                <w:color w:val="auto"/>
              </w:rPr>
              <w:t xml:space="preserve"> </w:t>
            </w:r>
            <w:r w:rsidR="003D6BC2">
              <w:rPr>
                <w:i w:val="0"/>
                <w:color w:val="auto"/>
              </w:rPr>
              <w:t>e</w:t>
            </w:r>
            <w:r w:rsidR="00BD06AB">
              <w:rPr>
                <w:i w:val="0"/>
                <w:color w:val="auto"/>
              </w:rPr>
              <w:t xml:space="preserve"> MSG056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3D6BC2" w:rsidRPr="002F2BD3" w:rsidTr="007E2384">
        <w:trPr>
          <w:trHeight w:val="340"/>
          <w:jc w:val="center"/>
        </w:trPr>
        <w:tc>
          <w:tcPr>
            <w:tcW w:w="1506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12/06/2014</w:t>
            </w:r>
          </w:p>
        </w:tc>
        <w:tc>
          <w:tcPr>
            <w:tcW w:w="1558" w:type="dxa"/>
          </w:tcPr>
          <w:p w:rsidR="003D6BC2" w:rsidRDefault="003D6B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3D6BC2" w:rsidRDefault="00DE613B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3D6BC2">
              <w:rPr>
                <w:i w:val="0"/>
                <w:color w:val="auto"/>
              </w:rPr>
              <w:t>57</w:t>
            </w:r>
            <w:r w:rsidR="00E120EE">
              <w:rPr>
                <w:i w:val="0"/>
                <w:color w:val="auto"/>
              </w:rPr>
              <w:t xml:space="preserve"> e </w:t>
            </w:r>
            <w:r w:rsidR="00E120EE" w:rsidRPr="00E120EE">
              <w:rPr>
                <w:i w:val="0"/>
                <w:color w:val="auto"/>
              </w:rPr>
              <w:t>MSG058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E613B" w:rsidRPr="002F2BD3" w:rsidTr="007E2384">
        <w:trPr>
          <w:trHeight w:val="340"/>
          <w:jc w:val="center"/>
        </w:trPr>
        <w:tc>
          <w:tcPr>
            <w:tcW w:w="1506" w:type="dxa"/>
          </w:tcPr>
          <w:p w:rsidR="00DE613B" w:rsidRDefault="00DE613B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DE613B" w:rsidRDefault="00DE613B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</w:tcPr>
          <w:p w:rsidR="00DE613B" w:rsidRDefault="00DE613B" w:rsidP="00DE613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MSG059</w:t>
            </w:r>
            <w:r w:rsidR="00EE31E9">
              <w:rPr>
                <w:i w:val="0"/>
                <w:color w:val="auto"/>
              </w:rPr>
              <w:t xml:space="preserve"> e MSG060</w:t>
            </w:r>
            <w:r w:rsidR="00B74BDD">
              <w:rPr>
                <w:i w:val="0"/>
                <w:color w:val="auto"/>
              </w:rPr>
              <w:t>, MSG061, MSG062, MSG063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E613B" w:rsidRDefault="006E18FB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462BE1" w:rsidRPr="002F2BD3" w:rsidTr="007E2384">
        <w:trPr>
          <w:trHeight w:val="340"/>
          <w:jc w:val="center"/>
        </w:trPr>
        <w:tc>
          <w:tcPr>
            <w:tcW w:w="1506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462BE1" w:rsidRDefault="00462BE1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</w:tcPr>
          <w:p w:rsidR="00462BE1" w:rsidRDefault="00462BE1" w:rsidP="00FB6BAB">
            <w:pPr>
              <w:pStyle w:val="Instruo"/>
              <w:numPr>
                <w:ilvl w:val="0"/>
                <w:numId w:val="38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MSG044</w:t>
            </w:r>
          </w:p>
          <w:p w:rsidR="00FB6BAB" w:rsidRDefault="00FB1C6A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Alteração da MSG042</w:t>
            </w:r>
          </w:p>
          <w:p w:rsidR="00FB6BAB" w:rsidRPr="00FB1C6A" w:rsidRDefault="00FB6BAB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Exclusão da MSG043</w:t>
            </w:r>
          </w:p>
        </w:tc>
        <w:tc>
          <w:tcPr>
            <w:tcW w:w="2233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1AA" w:rsidRPr="002F2BD3" w:rsidTr="007E2384">
        <w:trPr>
          <w:trHeight w:val="340"/>
          <w:jc w:val="center"/>
        </w:trPr>
        <w:tc>
          <w:tcPr>
            <w:tcW w:w="1506" w:type="dxa"/>
          </w:tcPr>
          <w:p w:rsidR="005511AA" w:rsidRDefault="005511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</w:t>
            </w:r>
            <w:r w:rsidR="002D1BD2">
              <w:rPr>
                <w:i w:val="0"/>
                <w:color w:val="auto"/>
                <w:lang w:val="pt-PT"/>
              </w:rPr>
              <w:t>/06/2014</w:t>
            </w:r>
          </w:p>
        </w:tc>
        <w:tc>
          <w:tcPr>
            <w:tcW w:w="1558" w:type="dxa"/>
          </w:tcPr>
          <w:p w:rsidR="005511AA" w:rsidRDefault="002D1B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0.09</w:t>
            </w:r>
          </w:p>
        </w:tc>
        <w:tc>
          <w:tcPr>
            <w:tcW w:w="3687" w:type="dxa"/>
          </w:tcPr>
          <w:p w:rsidR="005511AA" w:rsidRDefault="002D1BD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Exclusão das mensagens MSG037, MSG038 e MSG039.</w:t>
            </w:r>
          </w:p>
        </w:tc>
        <w:tc>
          <w:tcPr>
            <w:tcW w:w="2233" w:type="dxa"/>
          </w:tcPr>
          <w:p w:rsidR="005511AA" w:rsidRDefault="002D1B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72ECC" w:rsidRPr="002F2BD3" w:rsidTr="007E2384">
        <w:trPr>
          <w:trHeight w:val="340"/>
          <w:jc w:val="center"/>
        </w:trPr>
        <w:tc>
          <w:tcPr>
            <w:tcW w:w="1506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24/06/2014</w:t>
            </w:r>
          </w:p>
        </w:tc>
        <w:tc>
          <w:tcPr>
            <w:tcW w:w="1558" w:type="dxa"/>
          </w:tcPr>
          <w:p w:rsidR="00772ECC" w:rsidRDefault="00772EC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</w:tcPr>
          <w:p w:rsidR="00772ECC" w:rsidRDefault="00772EC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</w:t>
            </w:r>
            <w:r w:rsidR="000E7D66">
              <w:rPr>
                <w:i w:val="0"/>
                <w:color w:val="auto"/>
              </w:rPr>
              <w:t>s mensagens</w:t>
            </w:r>
            <w:r>
              <w:rPr>
                <w:i w:val="0"/>
                <w:color w:val="auto"/>
              </w:rPr>
              <w:t xml:space="preserve"> MSG063</w:t>
            </w:r>
            <w:r w:rsidR="000E7D66">
              <w:rPr>
                <w:i w:val="0"/>
                <w:color w:val="auto"/>
              </w:rPr>
              <w:t>, MSG064, MSG065 e MSG066</w:t>
            </w:r>
          </w:p>
        </w:tc>
        <w:tc>
          <w:tcPr>
            <w:tcW w:w="2233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E2A6C" w:rsidRPr="002F2BD3" w:rsidTr="007E2384">
        <w:trPr>
          <w:trHeight w:val="340"/>
          <w:jc w:val="center"/>
        </w:trPr>
        <w:tc>
          <w:tcPr>
            <w:tcW w:w="1506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7E2A6C" w:rsidRDefault="007E2A6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</w:tcPr>
          <w:p w:rsidR="007E2A6C" w:rsidRDefault="007E2A6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MSG067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A1782" w:rsidRPr="002F2BD3" w:rsidTr="007E2384">
        <w:trPr>
          <w:trHeight w:val="340"/>
          <w:jc w:val="center"/>
        </w:trPr>
        <w:tc>
          <w:tcPr>
            <w:tcW w:w="1506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DA1782" w:rsidRDefault="00DA178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</w:tcPr>
          <w:p w:rsidR="00DA1782" w:rsidRDefault="00DA178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MSG068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0A59AF" w:rsidRPr="002F2BD3" w:rsidTr="007E2384">
        <w:trPr>
          <w:trHeight w:val="340"/>
          <w:jc w:val="center"/>
        </w:trPr>
        <w:tc>
          <w:tcPr>
            <w:tcW w:w="1506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0A59AF" w:rsidRDefault="000A59AF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</w:tcPr>
          <w:p w:rsidR="000A59AF" w:rsidRDefault="000A59AF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MSG003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CD28AA" w:rsidRPr="002F2BD3" w:rsidTr="007E2384">
        <w:trPr>
          <w:trHeight w:val="340"/>
          <w:jc w:val="center"/>
        </w:trPr>
        <w:tc>
          <w:tcPr>
            <w:tcW w:w="1506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27/06/2014</w:t>
            </w:r>
          </w:p>
        </w:tc>
        <w:tc>
          <w:tcPr>
            <w:tcW w:w="1558" w:type="dxa"/>
          </w:tcPr>
          <w:p w:rsidR="00CD28AA" w:rsidRDefault="00CD28AA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0.14</w:t>
            </w:r>
          </w:p>
        </w:tc>
        <w:tc>
          <w:tcPr>
            <w:tcW w:w="3687" w:type="dxa"/>
          </w:tcPr>
          <w:p w:rsidR="00CD28AA" w:rsidRDefault="00CD28AA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MSG069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A562C2" w:rsidRPr="002F2BD3" w:rsidTr="007E2384">
        <w:trPr>
          <w:trHeight w:val="340"/>
          <w:jc w:val="center"/>
        </w:trPr>
        <w:tc>
          <w:tcPr>
            <w:tcW w:w="1506" w:type="dxa"/>
          </w:tcPr>
          <w:p w:rsidR="00A562C2" w:rsidRDefault="00A562C2" w:rsidP="00F141B8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</w:t>
            </w:r>
            <w:r w:rsidR="00F141B8">
              <w:rPr>
                <w:i w:val="0"/>
                <w:color w:val="auto"/>
                <w:lang w:val="pt-PT"/>
              </w:rPr>
              <w:t>7</w:t>
            </w:r>
            <w:r>
              <w:rPr>
                <w:i w:val="0"/>
                <w:color w:val="auto"/>
                <w:lang w:val="pt-PT"/>
              </w:rPr>
              <w:t>/07/2014</w:t>
            </w:r>
          </w:p>
        </w:tc>
        <w:tc>
          <w:tcPr>
            <w:tcW w:w="1558" w:type="dxa"/>
          </w:tcPr>
          <w:p w:rsidR="00A562C2" w:rsidRDefault="00A562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0.15</w:t>
            </w:r>
          </w:p>
        </w:tc>
        <w:tc>
          <w:tcPr>
            <w:tcW w:w="3687" w:type="dxa"/>
          </w:tcPr>
          <w:p w:rsidR="00A562C2" w:rsidRDefault="00A562C2" w:rsidP="00B840D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</w:t>
            </w:r>
            <w:r w:rsidR="00B840D3">
              <w:rPr>
                <w:i w:val="0"/>
                <w:color w:val="auto"/>
              </w:rPr>
              <w:t>70 e MSG071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A562C2" w:rsidRDefault="00A562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086CD5" w:rsidRDefault="00F0691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1640106" w:history="1">
        <w:r w:rsidR="00086CD5" w:rsidRPr="005C4A08">
          <w:rPr>
            <w:rStyle w:val="Hyperlink"/>
            <w:noProof/>
          </w:rPr>
          <w:t>1.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Introdução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F0691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7" w:history="1">
        <w:r w:rsidR="00086CD5" w:rsidRPr="005C4A08">
          <w:rPr>
            <w:rStyle w:val="Hyperlink"/>
            <w:noProof/>
          </w:rPr>
          <w:t>1.1.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Finalidade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F0691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8" w:history="1">
        <w:r w:rsidR="00086CD5" w:rsidRPr="005C4A08">
          <w:rPr>
            <w:rStyle w:val="Hyperlink"/>
            <w:noProof/>
          </w:rPr>
          <w:t>2.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Mensagens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6CD5" w:rsidRDefault="00F0691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09" w:history="1">
        <w:r w:rsidR="00086CD5" w:rsidRPr="005C4A08">
          <w:rPr>
            <w:rStyle w:val="Hyperlink"/>
            <w:noProof/>
          </w:rPr>
          <w:t>3.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noProof/>
          </w:rPr>
          <w:t>Referências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CD5" w:rsidRDefault="00F0691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1640110" w:history="1">
        <w:r w:rsidR="00086CD5" w:rsidRPr="005C4A08">
          <w:rPr>
            <w:rStyle w:val="Hyperlink"/>
            <w:rFonts w:cs="Arial"/>
            <w:noProof/>
          </w:rPr>
          <w:t>4.</w:t>
        </w:r>
        <w:r w:rsidR="00086CD5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086CD5" w:rsidRPr="005C4A08">
          <w:rPr>
            <w:rStyle w:val="Hyperlink"/>
            <w:rFonts w:cs="Arial"/>
            <w:noProof/>
          </w:rPr>
          <w:t>Assinaturas</w:t>
        </w:r>
        <w:r w:rsidR="00086C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6CD5">
          <w:rPr>
            <w:noProof/>
            <w:webHidden/>
          </w:rPr>
          <w:instrText xml:space="preserve"> PAGEREF _Toc391640110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C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F0691B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1640106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1640107"/>
      <w:r>
        <w:t>Finalidade</w:t>
      </w:r>
      <w:bookmarkEnd w:id="1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>as me</w:t>
      </w:r>
      <w:r w:rsidR="001A37DF">
        <w:t>nsagens apresentadas no projeto SIGEVEN – Sistema Gerenciador de Eventos</w:t>
      </w:r>
      <w:r>
        <w:t>.</w:t>
      </w:r>
    </w:p>
    <w:p w:rsidR="00F762CC" w:rsidRDefault="00286F99" w:rsidP="00F0699E">
      <w:pPr>
        <w:pStyle w:val="Estilo1"/>
      </w:pPr>
      <w:bookmarkStart w:id="2" w:name="_Toc391640108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5885"/>
        <w:gridCol w:w="1518"/>
      </w:tblGrid>
      <w:tr w:rsidR="00C968C4" w:rsidTr="00BA0A64">
        <w:tc>
          <w:tcPr>
            <w:tcW w:w="1317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5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18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BA0A64">
        <w:tc>
          <w:tcPr>
            <w:tcW w:w="1317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Inclusão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151CCC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Alteração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5885" w:type="dxa"/>
          </w:tcPr>
          <w:p w:rsidR="00151CCC" w:rsidRPr="00442CAE" w:rsidRDefault="000A59AF" w:rsidP="002C633E">
            <w:pPr>
              <w:rPr>
                <w:sz w:val="22"/>
              </w:rPr>
            </w:pPr>
            <w:r>
              <w:rPr>
                <w:sz w:val="22"/>
              </w:rPr>
              <w:t>Deseja confirmar</w:t>
            </w:r>
            <w:r w:rsidR="002B0952" w:rsidRPr="00442CAE">
              <w:rPr>
                <w:sz w:val="22"/>
              </w:rPr>
              <w:t xml:space="preserve"> a exclusão do registro?</w:t>
            </w:r>
            <w:r w:rsidR="005511AA">
              <w:rPr>
                <w:sz w:val="22"/>
              </w:rPr>
              <w:t xml:space="preserve"> Sim/Não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2B0952" w:rsidTr="00BA0A64">
        <w:tc>
          <w:tcPr>
            <w:tcW w:w="1317" w:type="dxa"/>
          </w:tcPr>
          <w:p w:rsidR="002B0952" w:rsidRDefault="002B0952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5885" w:type="dxa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Exclusão realizada com sucesso.</w:t>
            </w:r>
          </w:p>
        </w:tc>
        <w:tc>
          <w:tcPr>
            <w:tcW w:w="1518" w:type="dxa"/>
            <w:shd w:val="clear" w:color="auto" w:fill="auto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0C58F3" w:rsidTr="00BA0A64">
        <w:tc>
          <w:tcPr>
            <w:tcW w:w="1317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5885" w:type="dxa"/>
          </w:tcPr>
          <w:p w:rsidR="000C58F3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Existem campos obrigatórios a serem preenchidos.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5885" w:type="dxa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Já existe um tipo de evento cadastrado com este nome.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Pr="00E7720F" w:rsidRDefault="000C58F3" w:rsidP="005E3241">
            <w:r w:rsidRPr="00E7720F">
              <w:rPr>
                <w:b/>
              </w:rPr>
              <w:t>MSG007</w:t>
            </w:r>
          </w:p>
        </w:tc>
        <w:tc>
          <w:tcPr>
            <w:tcW w:w="5885" w:type="dxa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Nenhum registro encontrado</w:t>
            </w:r>
            <w:r w:rsidR="005511AA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Pr="00E7720F" w:rsidRDefault="00E7720F" w:rsidP="002C633E">
            <w:r w:rsidRPr="00E7720F">
              <w:rPr>
                <w:b/>
              </w:rPr>
              <w:t>MSG008</w:t>
            </w:r>
          </w:p>
        </w:tc>
        <w:tc>
          <w:tcPr>
            <w:tcW w:w="5885" w:type="dxa"/>
          </w:tcPr>
          <w:p w:rsidR="00E7720F" w:rsidRPr="00442CAE" w:rsidRDefault="00E7720F" w:rsidP="002C633E">
            <w:pPr>
              <w:rPr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E7720F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5885" w:type="dxa"/>
          </w:tcPr>
          <w:p w:rsidR="00E7720F" w:rsidRPr="00442CAE" w:rsidRDefault="00157E43" w:rsidP="002C633E">
            <w:pPr>
              <w:rPr>
                <w:rFonts w:cs="Arial"/>
                <w:sz w:val="22"/>
              </w:rPr>
            </w:pPr>
            <w:r w:rsidRPr="00442CAE">
              <w:rPr>
                <w:rFonts w:cs="Arial"/>
                <w:sz w:val="22"/>
              </w:rPr>
              <w:t>Informe ao menos um critério de pesquisa.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157E43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5885" w:type="dxa"/>
          </w:tcPr>
          <w:p w:rsidR="00E7720F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Evento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3F709D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12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Excluir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13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Lista de Convidados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4462E8" w:rsidP="005E3241">
            <w:pPr>
              <w:rPr>
                <w:b/>
              </w:rPr>
            </w:pPr>
            <w:r>
              <w:rPr>
                <w:b/>
              </w:rPr>
              <w:t>MSG014</w:t>
            </w:r>
          </w:p>
        </w:tc>
        <w:tc>
          <w:tcPr>
            <w:tcW w:w="5885" w:type="dxa"/>
          </w:tcPr>
          <w:p w:rsidR="003F709D" w:rsidRPr="00442CAE" w:rsidRDefault="004462E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vinculado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4462E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451A1" w:rsidTr="00BA0A64">
        <w:tc>
          <w:tcPr>
            <w:tcW w:w="1317" w:type="dxa"/>
          </w:tcPr>
          <w:p w:rsidR="006451A1" w:rsidRDefault="006451A1" w:rsidP="005E3241">
            <w:pPr>
              <w:rPr>
                <w:b/>
              </w:rPr>
            </w:pPr>
            <w:r>
              <w:rPr>
                <w:b/>
              </w:rPr>
              <w:t>MSG015</w:t>
            </w:r>
          </w:p>
        </w:tc>
        <w:tc>
          <w:tcPr>
            <w:tcW w:w="5885" w:type="dxa"/>
          </w:tcPr>
          <w:p w:rsidR="006451A1" w:rsidRPr="00442CAE" w:rsidRDefault="006451A1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alterado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451A1" w:rsidRPr="00442CAE" w:rsidRDefault="006451A1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930CA" w:rsidTr="00BA0A64">
        <w:tc>
          <w:tcPr>
            <w:tcW w:w="1317" w:type="dxa"/>
          </w:tcPr>
          <w:p w:rsidR="006930CA" w:rsidRDefault="007A03CF" w:rsidP="005E3241">
            <w:pPr>
              <w:rPr>
                <w:b/>
              </w:rPr>
            </w:pPr>
            <w:r>
              <w:rPr>
                <w:b/>
              </w:rPr>
              <w:t>MSG016</w:t>
            </w:r>
          </w:p>
        </w:tc>
        <w:tc>
          <w:tcPr>
            <w:tcW w:w="5885" w:type="dxa"/>
          </w:tcPr>
          <w:p w:rsidR="006930CA" w:rsidRPr="00442CAE" w:rsidRDefault="007A03C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O ano de nascimento informado é inválido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930CA" w:rsidRPr="00442CAE" w:rsidRDefault="007A03C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A03CF" w:rsidTr="00BA0A64">
        <w:tc>
          <w:tcPr>
            <w:tcW w:w="1317" w:type="dxa"/>
          </w:tcPr>
          <w:p w:rsidR="007A03CF" w:rsidRDefault="00183DB8" w:rsidP="005E3241">
            <w:pPr>
              <w:rPr>
                <w:b/>
              </w:rPr>
            </w:pPr>
            <w:r>
              <w:rPr>
                <w:b/>
              </w:rPr>
              <w:t>MSG017</w:t>
            </w:r>
          </w:p>
        </w:tc>
        <w:tc>
          <w:tcPr>
            <w:tcW w:w="5885" w:type="dxa"/>
          </w:tcPr>
          <w:p w:rsidR="007A03CF" w:rsidRPr="00442CAE" w:rsidRDefault="00183DB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 xml:space="preserve">O tamanho máximo para upload de fotos é 1MB. </w:t>
            </w:r>
          </w:p>
        </w:tc>
        <w:tc>
          <w:tcPr>
            <w:tcW w:w="1518" w:type="dxa"/>
            <w:shd w:val="clear" w:color="auto" w:fill="auto"/>
          </w:tcPr>
          <w:p w:rsidR="007A03CF" w:rsidRPr="00442CAE" w:rsidRDefault="00183DB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MSG018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MSG019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MSG020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Incluir novo órgão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MSG022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5885" w:type="dxa"/>
          </w:tcPr>
          <w:p w:rsidR="00C04C8A" w:rsidRPr="00442CAE" w:rsidRDefault="00C04C8A" w:rsidP="005511AA">
            <w:pPr>
              <w:tabs>
                <w:tab w:val="left" w:pos="1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>Data inválida</w:t>
            </w:r>
            <w:r w:rsidR="005511AA">
              <w:rPr>
                <w:iCs/>
                <w:sz w:val="22"/>
              </w:rPr>
              <w:t>.</w:t>
            </w:r>
            <w:r w:rsidR="005511AA">
              <w:rPr>
                <w:iCs/>
                <w:sz w:val="22"/>
              </w:rPr>
              <w:tab/>
            </w:r>
          </w:p>
        </w:tc>
        <w:tc>
          <w:tcPr>
            <w:tcW w:w="1518" w:type="dxa"/>
            <w:shd w:val="clear" w:color="auto" w:fill="auto"/>
          </w:tcPr>
          <w:p w:rsidR="00C04C8A" w:rsidRPr="00442CAE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MSG026</w:t>
            </w:r>
          </w:p>
        </w:tc>
        <w:tc>
          <w:tcPr>
            <w:tcW w:w="5885" w:type="dxa"/>
          </w:tcPr>
          <w:p w:rsidR="00C04C8A" w:rsidRDefault="004F7305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data fim deve ser maior</w:t>
            </w:r>
            <w:r w:rsidR="00C04C8A">
              <w:rPr>
                <w:iCs/>
                <w:sz w:val="22"/>
              </w:rPr>
              <w:t xml:space="preserve"> que a data início.</w:t>
            </w:r>
          </w:p>
        </w:tc>
        <w:tc>
          <w:tcPr>
            <w:tcW w:w="1518" w:type="dxa"/>
            <w:shd w:val="clear" w:color="auto" w:fill="auto"/>
          </w:tcPr>
          <w:p w:rsidR="00C04C8A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331B6C" w:rsidTr="00BA0A64">
        <w:tc>
          <w:tcPr>
            <w:tcW w:w="1317" w:type="dxa"/>
          </w:tcPr>
          <w:p w:rsidR="00331B6C" w:rsidRDefault="00331B6C" w:rsidP="005E3241">
            <w:pPr>
              <w:rPr>
                <w:b/>
              </w:rPr>
            </w:pPr>
            <w:r>
              <w:rPr>
                <w:b/>
              </w:rPr>
              <w:t>MSG027</w:t>
            </w:r>
          </w:p>
        </w:tc>
        <w:tc>
          <w:tcPr>
            <w:tcW w:w="5885" w:type="dxa"/>
          </w:tcPr>
          <w:p w:rsidR="00331B6C" w:rsidRDefault="00331B6C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Hora inválida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31B6C" w:rsidRDefault="00331B6C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750D6E" w:rsidTr="00BA0A64">
        <w:tc>
          <w:tcPr>
            <w:tcW w:w="1317" w:type="dxa"/>
          </w:tcPr>
          <w:p w:rsidR="00750D6E" w:rsidRDefault="00750D6E" w:rsidP="005E3241">
            <w:pPr>
              <w:rPr>
                <w:b/>
              </w:rPr>
            </w:pPr>
            <w:r>
              <w:rPr>
                <w:b/>
              </w:rPr>
              <w:t>MSG028</w:t>
            </w:r>
          </w:p>
        </w:tc>
        <w:tc>
          <w:tcPr>
            <w:tcW w:w="5885" w:type="dxa"/>
          </w:tcPr>
          <w:p w:rsidR="00750D6E" w:rsidRDefault="00750D6E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750D6E" w:rsidRDefault="00E3247D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2599B" w:rsidTr="00BA0A64">
        <w:tc>
          <w:tcPr>
            <w:tcW w:w="1317" w:type="dxa"/>
          </w:tcPr>
          <w:p w:rsidR="0072599B" w:rsidRDefault="0072599B" w:rsidP="005E3241">
            <w:pPr>
              <w:rPr>
                <w:b/>
              </w:rPr>
            </w:pPr>
            <w:r>
              <w:rPr>
                <w:b/>
              </w:rPr>
              <w:t>MSG029</w:t>
            </w:r>
          </w:p>
        </w:tc>
        <w:tc>
          <w:tcPr>
            <w:tcW w:w="5885" w:type="dxa"/>
          </w:tcPr>
          <w:p w:rsidR="0072599B" w:rsidRDefault="0072599B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Informe pelo menos um parâmetro de pesquisa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2599B" w:rsidRDefault="004A12EB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340F3" w:rsidTr="00BA0A64">
        <w:tc>
          <w:tcPr>
            <w:tcW w:w="1317" w:type="dxa"/>
          </w:tcPr>
          <w:p w:rsidR="007340F3" w:rsidRDefault="007340F3" w:rsidP="005E3241">
            <w:pPr>
              <w:rPr>
                <w:b/>
              </w:rPr>
            </w:pPr>
            <w:r>
              <w:rPr>
                <w:b/>
              </w:rPr>
              <w:t>MSG030</w:t>
            </w:r>
          </w:p>
        </w:tc>
        <w:tc>
          <w:tcPr>
            <w:tcW w:w="5885" w:type="dxa"/>
          </w:tcPr>
          <w:p w:rsidR="007340F3" w:rsidRDefault="007340F3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e-mail informado é inválido.</w:t>
            </w:r>
          </w:p>
        </w:tc>
        <w:tc>
          <w:tcPr>
            <w:tcW w:w="1518" w:type="dxa"/>
            <w:shd w:val="clear" w:color="auto" w:fill="auto"/>
          </w:tcPr>
          <w:p w:rsidR="007340F3" w:rsidRDefault="007340F3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B4391" w:rsidTr="00BA0A64">
        <w:tc>
          <w:tcPr>
            <w:tcW w:w="1317" w:type="dxa"/>
          </w:tcPr>
          <w:p w:rsidR="00BB4391" w:rsidRDefault="00BB4391" w:rsidP="005E3241">
            <w:pPr>
              <w:rPr>
                <w:b/>
              </w:rPr>
            </w:pPr>
            <w:r>
              <w:rPr>
                <w:b/>
              </w:rPr>
              <w:t>MSG031</w:t>
            </w:r>
          </w:p>
        </w:tc>
        <w:tc>
          <w:tcPr>
            <w:tcW w:w="5885" w:type="dxa"/>
          </w:tcPr>
          <w:p w:rsidR="00BB4391" w:rsidRDefault="00BB439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formato de foto é inválido.</w:t>
            </w:r>
          </w:p>
        </w:tc>
        <w:tc>
          <w:tcPr>
            <w:tcW w:w="1518" w:type="dxa"/>
            <w:shd w:val="clear" w:color="auto" w:fill="auto"/>
          </w:tcPr>
          <w:p w:rsidR="00BB4391" w:rsidRDefault="00BB4391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944E81" w:rsidTr="00BA0A64">
        <w:tc>
          <w:tcPr>
            <w:tcW w:w="1317" w:type="dxa"/>
          </w:tcPr>
          <w:p w:rsidR="00944E81" w:rsidRDefault="00944E81" w:rsidP="005E3241">
            <w:pPr>
              <w:rPr>
                <w:b/>
              </w:rPr>
            </w:pPr>
            <w:r>
              <w:rPr>
                <w:b/>
              </w:rPr>
              <w:t>MSG032</w:t>
            </w:r>
          </w:p>
        </w:tc>
        <w:tc>
          <w:tcPr>
            <w:tcW w:w="5885" w:type="dxa"/>
          </w:tcPr>
          <w:p w:rsidR="00944E81" w:rsidRDefault="00944E8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Incluir novo cargo</w:t>
            </w:r>
          </w:p>
        </w:tc>
        <w:tc>
          <w:tcPr>
            <w:tcW w:w="1518" w:type="dxa"/>
            <w:shd w:val="clear" w:color="auto" w:fill="auto"/>
          </w:tcPr>
          <w:p w:rsidR="00944E81" w:rsidRDefault="00944E81" w:rsidP="002C633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BF409D" w:rsidTr="00BA0A64">
        <w:tc>
          <w:tcPr>
            <w:tcW w:w="1317" w:type="dxa"/>
          </w:tcPr>
          <w:p w:rsidR="00BF409D" w:rsidRDefault="00BF409D" w:rsidP="005E3241">
            <w:pPr>
              <w:rPr>
                <w:b/>
              </w:rPr>
            </w:pPr>
            <w:r>
              <w:rPr>
                <w:b/>
              </w:rPr>
              <w:t>MSG033</w:t>
            </w:r>
          </w:p>
        </w:tc>
        <w:tc>
          <w:tcPr>
            <w:tcW w:w="5885" w:type="dxa"/>
          </w:tcPr>
          <w:p w:rsidR="00BF409D" w:rsidRDefault="00BF409D" w:rsidP="007340F3">
            <w:pPr>
              <w:rPr>
                <w:iCs/>
                <w:sz w:val="22"/>
              </w:rPr>
            </w:pPr>
            <w:r w:rsidRPr="00BF409D">
              <w:rPr>
                <w:iCs/>
                <w:sz w:val="22"/>
              </w:rPr>
              <w:t xml:space="preserve">Não é possível excluir. </w:t>
            </w:r>
            <w:r w:rsidR="003B343E" w:rsidRPr="00BF409D">
              <w:rPr>
                <w:iCs/>
                <w:sz w:val="22"/>
              </w:rPr>
              <w:t>Existe</w:t>
            </w:r>
            <w:r w:rsidRPr="00BF409D">
              <w:rPr>
                <w:iCs/>
                <w:sz w:val="22"/>
              </w:rPr>
              <w:t xml:space="preserve"> evento(s) vinculado(s) a este tipo de evento.</w:t>
            </w:r>
          </w:p>
        </w:tc>
        <w:tc>
          <w:tcPr>
            <w:tcW w:w="1518" w:type="dxa"/>
            <w:shd w:val="clear" w:color="auto" w:fill="auto"/>
          </w:tcPr>
          <w:p w:rsidR="00BF409D" w:rsidRDefault="00BF409D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MSG034</w:t>
            </w:r>
          </w:p>
        </w:tc>
        <w:tc>
          <w:tcPr>
            <w:tcW w:w="5885" w:type="dxa"/>
          </w:tcPr>
          <w:p w:rsidR="00FA168E" w:rsidRPr="00BF409D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tamanho máximo de arquivo permitido</w:t>
            </w:r>
            <w:r w:rsidR="00302A6D">
              <w:rPr>
                <w:iCs/>
                <w:sz w:val="22"/>
              </w:rPr>
              <w:t xml:space="preserve"> para importação</w:t>
            </w:r>
            <w:r>
              <w:rPr>
                <w:iCs/>
                <w:sz w:val="22"/>
              </w:rPr>
              <w:t xml:space="preserve"> é 10MB.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MSG035</w:t>
            </w:r>
          </w:p>
        </w:tc>
        <w:tc>
          <w:tcPr>
            <w:tcW w:w="5885" w:type="dxa"/>
          </w:tcPr>
          <w:p w:rsidR="00FA168E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coluna “Nome” está incompleta.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741A2" w:rsidTr="00BA0A64">
        <w:tc>
          <w:tcPr>
            <w:tcW w:w="1317" w:type="dxa"/>
          </w:tcPr>
          <w:p w:rsidR="002741A2" w:rsidRDefault="002741A2" w:rsidP="005E3241">
            <w:pPr>
              <w:rPr>
                <w:b/>
              </w:rPr>
            </w:pPr>
            <w:r>
              <w:rPr>
                <w:b/>
              </w:rPr>
              <w:t>MSG036</w:t>
            </w:r>
          </w:p>
        </w:tc>
        <w:tc>
          <w:tcPr>
            <w:tcW w:w="5885" w:type="dxa"/>
          </w:tcPr>
          <w:p w:rsidR="002741A2" w:rsidRDefault="002741A2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arquivo selecionado está em formato diferente. Formato permitido para importação: Excel(.xls</w:t>
            </w:r>
            <w:r w:rsidR="005005BC">
              <w:rPr>
                <w:iCs/>
                <w:sz w:val="22"/>
              </w:rPr>
              <w:t xml:space="preserve"> / .xlsx</w:t>
            </w:r>
            <w:r>
              <w:rPr>
                <w:iCs/>
                <w:sz w:val="22"/>
              </w:rPr>
              <w:t>)</w:t>
            </w:r>
          </w:p>
        </w:tc>
        <w:tc>
          <w:tcPr>
            <w:tcW w:w="1518" w:type="dxa"/>
            <w:shd w:val="clear" w:color="auto" w:fill="auto"/>
          </w:tcPr>
          <w:p w:rsidR="002741A2" w:rsidRDefault="002741A2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MSG037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MSG038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MSG039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MSG040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grupo participante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700A8C" w:rsidRDefault="008C56C3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MSG041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sz w:val="22"/>
              </w:rPr>
            </w:pPr>
            <w:r w:rsidRPr="00BF409D"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>
              <w:rPr>
                <w:iCs/>
                <w:sz w:val="22"/>
              </w:rPr>
              <w:t xml:space="preserve"> participante</w:t>
            </w:r>
            <w:r w:rsidRPr="00BF409D">
              <w:rPr>
                <w:iCs/>
                <w:sz w:val="22"/>
              </w:rPr>
              <w:t>(s) vi</w:t>
            </w:r>
            <w:r>
              <w:rPr>
                <w:iCs/>
                <w:sz w:val="22"/>
              </w:rPr>
              <w:t>nculado(s) a este grupo participante</w:t>
            </w:r>
            <w:r w:rsidRPr="00BF409D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00A8C" w:rsidRDefault="00700A8C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t>MSG042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 w:rsidR="00FB1C6A">
              <w:rPr>
                <w:iCs/>
                <w:sz w:val="22"/>
              </w:rPr>
              <w:t xml:space="preserve"> órgão(s) vinculado(s) a este tipo de órgão</w:t>
            </w:r>
            <w:r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lastRenderedPageBreak/>
              <w:t>MSG043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Este órgão foi importado do mala direta.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</w:tcPr>
          <w:p w:rsidR="002354E1" w:rsidRDefault="00DC0E92" w:rsidP="007E2384">
            <w:pPr>
              <w:rPr>
                <w:b/>
              </w:rPr>
            </w:pPr>
            <w:r>
              <w:rPr>
                <w:b/>
              </w:rPr>
              <w:t>MSG044</w:t>
            </w:r>
          </w:p>
        </w:tc>
        <w:tc>
          <w:tcPr>
            <w:tcW w:w="5885" w:type="dxa"/>
          </w:tcPr>
          <w:p w:rsidR="002354E1" w:rsidRPr="00BF409D" w:rsidRDefault="00DC0E92" w:rsidP="00462B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</w:t>
            </w:r>
            <w:r w:rsidR="00462BE1">
              <w:rPr>
                <w:iCs/>
                <w:sz w:val="22"/>
              </w:rPr>
              <w:t xml:space="preserve"> Tipo de </w:t>
            </w:r>
            <w:r>
              <w:rPr>
                <w:iCs/>
                <w:sz w:val="22"/>
              </w:rPr>
              <w:t>Órgão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2354E1" w:rsidRDefault="00E5539D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C629E" w:rsidTr="00BA0A64">
        <w:tc>
          <w:tcPr>
            <w:tcW w:w="1317" w:type="dxa"/>
          </w:tcPr>
          <w:p w:rsidR="00DC629E" w:rsidRDefault="00DC629E" w:rsidP="007E2384">
            <w:pPr>
              <w:rPr>
                <w:b/>
              </w:rPr>
            </w:pPr>
            <w:r>
              <w:rPr>
                <w:b/>
              </w:rPr>
              <w:t>MSG045</w:t>
            </w:r>
          </w:p>
        </w:tc>
        <w:tc>
          <w:tcPr>
            <w:tcW w:w="5885" w:type="dxa"/>
          </w:tcPr>
          <w:p w:rsidR="00DC629E" w:rsidRDefault="00DC629E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poder/área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C629E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MSG046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Já existe um órgão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MSG047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Não é possível excluir. Existe(m) órgão(s) vinculado(s) a este poder/área.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843485" w:rsidTr="00BA0A64">
        <w:tc>
          <w:tcPr>
            <w:tcW w:w="1317" w:type="dxa"/>
          </w:tcPr>
          <w:p w:rsidR="00843485" w:rsidRDefault="00843485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8</w:t>
            </w:r>
          </w:p>
        </w:tc>
        <w:tc>
          <w:tcPr>
            <w:tcW w:w="5885" w:type="dxa"/>
          </w:tcPr>
          <w:p w:rsidR="00843485" w:rsidRDefault="00843485" w:rsidP="00AD3842">
            <w:pPr>
              <w:rPr>
                <w:sz w:val="22"/>
              </w:rPr>
            </w:pPr>
            <w:r>
              <w:rPr>
                <w:sz w:val="22"/>
              </w:rPr>
              <w:t>Já existe um cargo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843485" w:rsidRDefault="00E56A58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59F6" w:rsidTr="00BA0A64">
        <w:tc>
          <w:tcPr>
            <w:tcW w:w="1317" w:type="dxa"/>
          </w:tcPr>
          <w:p w:rsidR="001A59F6" w:rsidRDefault="001A59F6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9</w:t>
            </w:r>
          </w:p>
        </w:tc>
        <w:tc>
          <w:tcPr>
            <w:tcW w:w="5885" w:type="dxa"/>
          </w:tcPr>
          <w:p w:rsidR="001A59F6" w:rsidRDefault="001A59F6" w:rsidP="00AD3842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</w:t>
            </w:r>
            <w:r w:rsidR="00C6788C">
              <w:rPr>
                <w:iCs/>
                <w:sz w:val="22"/>
              </w:rPr>
              <w:t>(s)</w:t>
            </w:r>
            <w:r>
              <w:rPr>
                <w:iCs/>
                <w:sz w:val="22"/>
              </w:rPr>
              <w:t xml:space="preserve"> a este cargo.</w:t>
            </w:r>
          </w:p>
        </w:tc>
        <w:tc>
          <w:tcPr>
            <w:tcW w:w="1518" w:type="dxa"/>
            <w:shd w:val="clear" w:color="auto" w:fill="auto"/>
          </w:tcPr>
          <w:p w:rsidR="001A59F6" w:rsidRDefault="009E4342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629AC" w:rsidTr="00BA0A64">
        <w:tc>
          <w:tcPr>
            <w:tcW w:w="1317" w:type="dxa"/>
          </w:tcPr>
          <w:p w:rsidR="00C629AC" w:rsidRDefault="00C629AC" w:rsidP="00C629AC">
            <w:pPr>
              <w:rPr>
                <w:b/>
              </w:rPr>
            </w:pPr>
            <w:r>
              <w:rPr>
                <w:b/>
              </w:rPr>
              <w:t>MSG050</w:t>
            </w:r>
          </w:p>
        </w:tc>
        <w:tc>
          <w:tcPr>
            <w:tcW w:w="5885" w:type="dxa"/>
          </w:tcPr>
          <w:p w:rsidR="00C629AC" w:rsidRDefault="00C629AC" w:rsidP="00AD3842">
            <w:pPr>
              <w:rPr>
                <w:iCs/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C629AC" w:rsidRDefault="00C629AC" w:rsidP="00AD3842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B17C67" w:rsidTr="00BA0A64">
        <w:tc>
          <w:tcPr>
            <w:tcW w:w="1317" w:type="dxa"/>
          </w:tcPr>
          <w:p w:rsidR="00B17C67" w:rsidRDefault="00B17C67" w:rsidP="00B17C67">
            <w:pPr>
              <w:rPr>
                <w:b/>
              </w:rPr>
            </w:pPr>
            <w:r>
              <w:rPr>
                <w:b/>
              </w:rPr>
              <w:t>MSG051</w:t>
            </w:r>
          </w:p>
        </w:tc>
        <w:tc>
          <w:tcPr>
            <w:tcW w:w="5885" w:type="dxa"/>
          </w:tcPr>
          <w:p w:rsidR="00B17C67" w:rsidRDefault="00B17C67" w:rsidP="00C4262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Local de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B17C67" w:rsidRDefault="00B17C67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MSG052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MSG053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MSG054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06F3E" w:rsidTr="00BA0A64">
        <w:tc>
          <w:tcPr>
            <w:tcW w:w="1317" w:type="dxa"/>
          </w:tcPr>
          <w:p w:rsidR="00306F3E" w:rsidRDefault="00306F3E" w:rsidP="007F1EF3">
            <w:pPr>
              <w:rPr>
                <w:b/>
              </w:rPr>
            </w:pPr>
            <w:r>
              <w:rPr>
                <w:b/>
              </w:rPr>
              <w:t>MSG055</w:t>
            </w:r>
          </w:p>
        </w:tc>
        <w:tc>
          <w:tcPr>
            <w:tcW w:w="5885" w:type="dxa"/>
          </w:tcPr>
          <w:p w:rsidR="00306F3E" w:rsidRPr="00442CAE" w:rsidRDefault="00306F3E" w:rsidP="004B4DDE">
            <w:pPr>
              <w:rPr>
                <w:sz w:val="22"/>
              </w:rPr>
            </w:pPr>
            <w:r>
              <w:rPr>
                <w:sz w:val="22"/>
              </w:rPr>
              <w:t>Seleci</w:t>
            </w:r>
            <w:r w:rsidR="00F41465">
              <w:rPr>
                <w:sz w:val="22"/>
              </w:rPr>
              <w:t xml:space="preserve">one um setor </w:t>
            </w:r>
            <w:r>
              <w:rPr>
                <w:sz w:val="22"/>
              </w:rPr>
              <w:t>para vinculação</w:t>
            </w:r>
            <w:r w:rsidR="00F41465">
              <w:rPr>
                <w:sz w:val="22"/>
              </w:rPr>
              <w:t xml:space="preserve"> do(s) participante(s).</w:t>
            </w:r>
          </w:p>
        </w:tc>
        <w:tc>
          <w:tcPr>
            <w:tcW w:w="1518" w:type="dxa"/>
            <w:shd w:val="clear" w:color="auto" w:fill="auto"/>
          </w:tcPr>
          <w:p w:rsidR="00306F3E" w:rsidRDefault="00306F3E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AF26EE" w:rsidTr="00BA0A64">
        <w:tc>
          <w:tcPr>
            <w:tcW w:w="1317" w:type="dxa"/>
          </w:tcPr>
          <w:p w:rsidR="00AF26EE" w:rsidRDefault="00AF26EE" w:rsidP="007F1EF3">
            <w:pPr>
              <w:rPr>
                <w:b/>
              </w:rPr>
            </w:pPr>
            <w:r>
              <w:rPr>
                <w:b/>
              </w:rPr>
              <w:t>MSG056</w:t>
            </w:r>
          </w:p>
        </w:tc>
        <w:tc>
          <w:tcPr>
            <w:tcW w:w="5885" w:type="dxa"/>
          </w:tcPr>
          <w:p w:rsidR="00AF26EE" w:rsidRDefault="00AF26EE" w:rsidP="004B4DDE">
            <w:pPr>
              <w:rPr>
                <w:sz w:val="22"/>
              </w:rPr>
            </w:pPr>
            <w:r>
              <w:rPr>
                <w:sz w:val="22"/>
              </w:rPr>
              <w:t>Vinculação realizada com sucesso.</w:t>
            </w:r>
          </w:p>
        </w:tc>
        <w:tc>
          <w:tcPr>
            <w:tcW w:w="1518" w:type="dxa"/>
            <w:shd w:val="clear" w:color="auto" w:fill="auto"/>
          </w:tcPr>
          <w:p w:rsidR="00AF26EE" w:rsidRDefault="00AF26EE" w:rsidP="00C4262E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MSG057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Não é possível excluir. Existe(m) evento(s) vinculado(s) a este local</w:t>
            </w:r>
            <w:r w:rsidR="00390E45">
              <w:rPr>
                <w:sz w:val="22"/>
              </w:rPr>
              <w:t xml:space="preserve"> de evento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MSG058</w:t>
            </w:r>
          </w:p>
        </w:tc>
        <w:tc>
          <w:tcPr>
            <w:tcW w:w="5885" w:type="dxa"/>
          </w:tcPr>
          <w:p w:rsidR="006010AF" w:rsidRDefault="004602EA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s</w:t>
            </w:r>
            <w:r w:rsidR="006010AF">
              <w:rPr>
                <w:iCs/>
                <w:sz w:val="22"/>
              </w:rPr>
              <w:t>etor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MSG059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Não é possível excluir. Existe(m) </w:t>
            </w:r>
            <w:r>
              <w:rPr>
                <w:sz w:val="22"/>
              </w:rPr>
              <w:t xml:space="preserve">participante(s) </w:t>
            </w:r>
            <w:r>
              <w:rPr>
                <w:iCs/>
                <w:sz w:val="22"/>
              </w:rPr>
              <w:t>vinculado(s) a este 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MSG060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MSG061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MSG062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942956" w:rsidTr="00BA0A64">
        <w:tc>
          <w:tcPr>
            <w:tcW w:w="1317" w:type="dxa"/>
          </w:tcPr>
          <w:p w:rsidR="00942956" w:rsidRDefault="00942956" w:rsidP="006010AF">
            <w:pPr>
              <w:rPr>
                <w:b/>
              </w:rPr>
            </w:pPr>
            <w:r>
              <w:rPr>
                <w:b/>
              </w:rPr>
              <w:t>MSG063</w:t>
            </w:r>
          </w:p>
        </w:tc>
        <w:tc>
          <w:tcPr>
            <w:tcW w:w="5885" w:type="dxa"/>
          </w:tcPr>
          <w:p w:rsidR="00942956" w:rsidRPr="00442CAE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Já existe uma ordem de precedência com o nível e sub-nível informados.</w:t>
            </w:r>
          </w:p>
        </w:tc>
        <w:tc>
          <w:tcPr>
            <w:tcW w:w="1518" w:type="dxa"/>
            <w:shd w:val="clear" w:color="auto" w:fill="auto"/>
          </w:tcPr>
          <w:p w:rsidR="00942956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lastRenderedPageBreak/>
              <w:t>MSG064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Alterar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MSG065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Visualizar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MSG066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Excluir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027B" w:rsidTr="00BA0A64">
        <w:tc>
          <w:tcPr>
            <w:tcW w:w="1317" w:type="dxa"/>
          </w:tcPr>
          <w:p w:rsidR="0033027B" w:rsidRDefault="0033027B" w:rsidP="0033027B">
            <w:pPr>
              <w:rPr>
                <w:b/>
              </w:rPr>
            </w:pPr>
            <w:r>
              <w:rPr>
                <w:b/>
              </w:rPr>
              <w:t>MSG067</w:t>
            </w:r>
          </w:p>
        </w:tc>
        <w:tc>
          <w:tcPr>
            <w:tcW w:w="5885" w:type="dxa"/>
          </w:tcPr>
          <w:p w:rsidR="0033027B" w:rsidRDefault="0033027B" w:rsidP="00B60968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B60968">
              <w:rPr>
                <w:sz w:val="22"/>
              </w:rPr>
              <w:t>pelo</w:t>
            </w:r>
            <w:r>
              <w:rPr>
                <w:sz w:val="22"/>
              </w:rPr>
              <w:t xml:space="preserve"> menos</w:t>
            </w:r>
            <w:r w:rsidR="00867C51">
              <w:rPr>
                <w:sz w:val="22"/>
              </w:rPr>
              <w:t xml:space="preserve"> um</w:t>
            </w:r>
            <w:r>
              <w:rPr>
                <w:sz w:val="22"/>
              </w:rPr>
              <w:t xml:space="preserve"> participante para gerar etiqueta.</w:t>
            </w:r>
          </w:p>
        </w:tc>
        <w:tc>
          <w:tcPr>
            <w:tcW w:w="1518" w:type="dxa"/>
            <w:shd w:val="clear" w:color="auto" w:fill="auto"/>
          </w:tcPr>
          <w:p w:rsidR="0033027B" w:rsidRDefault="0033027B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A1782" w:rsidTr="00BA0A64">
        <w:tc>
          <w:tcPr>
            <w:tcW w:w="1317" w:type="dxa"/>
          </w:tcPr>
          <w:p w:rsidR="00DA1782" w:rsidRDefault="00DA1782" w:rsidP="0033027B">
            <w:pPr>
              <w:rPr>
                <w:b/>
              </w:rPr>
            </w:pPr>
            <w:r>
              <w:rPr>
                <w:b/>
              </w:rPr>
              <w:t>MSG068</w:t>
            </w:r>
          </w:p>
        </w:tc>
        <w:tc>
          <w:tcPr>
            <w:tcW w:w="5885" w:type="dxa"/>
          </w:tcPr>
          <w:p w:rsidR="00DA1782" w:rsidRDefault="00DA1782" w:rsidP="00B60968">
            <w:pPr>
              <w:rPr>
                <w:sz w:val="22"/>
              </w:rPr>
            </w:pPr>
            <w:r>
              <w:rPr>
                <w:sz w:val="22"/>
              </w:rPr>
              <w:t>Este parâmetro já foi informado.</w:t>
            </w:r>
          </w:p>
        </w:tc>
        <w:tc>
          <w:tcPr>
            <w:tcW w:w="1518" w:type="dxa"/>
            <w:shd w:val="clear" w:color="auto" w:fill="auto"/>
          </w:tcPr>
          <w:p w:rsidR="00DA1782" w:rsidRDefault="00DA1782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D28AA" w:rsidTr="00BA0A64">
        <w:tc>
          <w:tcPr>
            <w:tcW w:w="1317" w:type="dxa"/>
          </w:tcPr>
          <w:p w:rsidR="00CD28AA" w:rsidRDefault="00CD28AA" w:rsidP="0033027B">
            <w:pPr>
              <w:rPr>
                <w:b/>
              </w:rPr>
            </w:pPr>
            <w:r>
              <w:rPr>
                <w:b/>
              </w:rPr>
              <w:t>MSG069</w:t>
            </w:r>
          </w:p>
        </w:tc>
        <w:tc>
          <w:tcPr>
            <w:tcW w:w="5885" w:type="dxa"/>
          </w:tcPr>
          <w:p w:rsidR="00CD28AA" w:rsidRDefault="00CD28AA" w:rsidP="00B60968">
            <w:pPr>
              <w:rPr>
                <w:sz w:val="22"/>
              </w:rPr>
            </w:pPr>
            <w:r>
              <w:rPr>
                <w:sz w:val="22"/>
              </w:rPr>
              <w:t>Deseja realizar a importação destes participantes para a lista de convidados?</w:t>
            </w:r>
          </w:p>
        </w:tc>
        <w:tc>
          <w:tcPr>
            <w:tcW w:w="1518" w:type="dxa"/>
            <w:shd w:val="clear" w:color="auto" w:fill="auto"/>
          </w:tcPr>
          <w:p w:rsidR="00CD28AA" w:rsidRDefault="00CD28AA" w:rsidP="00D8619C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A562C2" w:rsidTr="00BA0A64">
        <w:tc>
          <w:tcPr>
            <w:tcW w:w="1317" w:type="dxa"/>
          </w:tcPr>
          <w:p w:rsidR="00A562C2" w:rsidRDefault="00A562C2" w:rsidP="00A562C2">
            <w:pPr>
              <w:rPr>
                <w:b/>
              </w:rPr>
            </w:pPr>
            <w:r>
              <w:rPr>
                <w:b/>
              </w:rPr>
              <w:t>MSG070</w:t>
            </w:r>
          </w:p>
        </w:tc>
        <w:tc>
          <w:tcPr>
            <w:tcW w:w="5885" w:type="dxa"/>
          </w:tcPr>
          <w:p w:rsidR="00A562C2" w:rsidRDefault="00A562C2" w:rsidP="00BF718F">
            <w:pPr>
              <w:rPr>
                <w:sz w:val="22"/>
              </w:rPr>
            </w:pPr>
            <w:r>
              <w:rPr>
                <w:sz w:val="22"/>
              </w:rPr>
              <w:t>Representação realizada com sucesso!</w:t>
            </w:r>
          </w:p>
        </w:tc>
        <w:tc>
          <w:tcPr>
            <w:tcW w:w="1518" w:type="dxa"/>
            <w:shd w:val="clear" w:color="auto" w:fill="auto"/>
          </w:tcPr>
          <w:p w:rsidR="00A562C2" w:rsidRPr="00A562C2" w:rsidRDefault="00A562C2" w:rsidP="00BF718F">
            <w:pPr>
              <w:rPr>
                <w:sz w:val="22"/>
              </w:rPr>
            </w:pPr>
            <w:r w:rsidRPr="00A562C2">
              <w:rPr>
                <w:sz w:val="22"/>
              </w:rPr>
              <w:t>Sucesso</w:t>
            </w:r>
          </w:p>
        </w:tc>
      </w:tr>
      <w:tr w:rsidR="00DB5DF6" w:rsidTr="00BA0A64">
        <w:tc>
          <w:tcPr>
            <w:tcW w:w="1317" w:type="dxa"/>
          </w:tcPr>
          <w:p w:rsidR="00DB5DF6" w:rsidRDefault="00DB5DF6" w:rsidP="00DB5DF6">
            <w:pPr>
              <w:rPr>
                <w:b/>
              </w:rPr>
            </w:pPr>
            <w:r>
              <w:rPr>
                <w:b/>
              </w:rPr>
              <w:t>MSG071</w:t>
            </w:r>
          </w:p>
        </w:tc>
        <w:tc>
          <w:tcPr>
            <w:tcW w:w="5885" w:type="dxa"/>
          </w:tcPr>
          <w:p w:rsidR="00DB5DF6" w:rsidRDefault="00DB5DF6" w:rsidP="00DB5DF6">
            <w:pPr>
              <w:rPr>
                <w:sz w:val="22"/>
              </w:rPr>
            </w:pPr>
            <w:r>
              <w:rPr>
                <w:sz w:val="22"/>
              </w:rPr>
              <w:t>Selecione pelo menos um participante Gerar Representação.</w:t>
            </w:r>
          </w:p>
        </w:tc>
        <w:tc>
          <w:tcPr>
            <w:tcW w:w="1518" w:type="dxa"/>
            <w:shd w:val="clear" w:color="auto" w:fill="auto"/>
          </w:tcPr>
          <w:p w:rsidR="00DB5DF6" w:rsidRDefault="00DB5DF6" w:rsidP="00BF718F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3" w:name="_Toc391640109"/>
      <w:r>
        <w:t>Referência</w:t>
      </w:r>
      <w:r w:rsidR="00525A3F">
        <w:t>s</w:t>
      </w:r>
      <w:bookmarkEnd w:id="3"/>
    </w:p>
    <w:p w:rsidR="009D5FCD" w:rsidRPr="004D3A6E" w:rsidRDefault="004D3A6E" w:rsidP="009D5FCD">
      <w:pPr>
        <w:numPr>
          <w:ilvl w:val="0"/>
          <w:numId w:val="28"/>
        </w:numPr>
      </w:pPr>
      <w:r w:rsidRPr="004D3A6E">
        <w:t>Casos de Uso</w:t>
      </w:r>
    </w:p>
    <w:p w:rsidR="004D3A6E" w:rsidRDefault="00AB6804" w:rsidP="003E70FD">
      <w:pPr>
        <w:numPr>
          <w:ilvl w:val="0"/>
          <w:numId w:val="28"/>
        </w:numPr>
      </w:pPr>
      <w:r>
        <w:t>Protótipos</w:t>
      </w: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837D9B" w:rsidRDefault="00837D9B" w:rsidP="00837D9B">
      <w:pPr>
        <w:pStyle w:val="Estilo1"/>
        <w:numPr>
          <w:ilvl w:val="0"/>
          <w:numId w:val="0"/>
        </w:numPr>
        <w:ind w:left="357"/>
        <w:rPr>
          <w:rFonts w:cs="Arial"/>
        </w:rPr>
      </w:pPr>
      <w:bookmarkStart w:id="4" w:name="_Toc347478617"/>
      <w:bookmarkStart w:id="5" w:name="_Toc362969783"/>
      <w:bookmarkStart w:id="6" w:name="_Toc366082567"/>
      <w:bookmarkStart w:id="7" w:name="_Toc366749911"/>
      <w:bookmarkStart w:id="8" w:name="_Toc366750220"/>
      <w:bookmarkStart w:id="9" w:name="_Toc391640110"/>
    </w:p>
    <w:p w:rsidR="00151CCC" w:rsidRPr="00606523" w:rsidRDefault="00151CCC" w:rsidP="00151CCC">
      <w:pPr>
        <w:pStyle w:val="Estilo1"/>
        <w:rPr>
          <w:rFonts w:cs="Arial"/>
        </w:rPr>
      </w:pPr>
      <w:r w:rsidRPr="00606523">
        <w:rPr>
          <w:rFonts w:cs="Arial"/>
        </w:rPr>
        <w:t>Assinaturas</w:t>
      </w:r>
      <w:bookmarkEnd w:id="4"/>
      <w:bookmarkEnd w:id="5"/>
      <w:bookmarkEnd w:id="6"/>
      <w:bookmarkEnd w:id="7"/>
      <w:bookmarkEnd w:id="8"/>
      <w:bookmarkEnd w:id="9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595"/>
        <w:gridCol w:w="29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  <w:gridSpan w:val="2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82B1B">
        <w:trPr>
          <w:trHeight w:val="690"/>
          <w:jc w:val="center"/>
        </w:trPr>
        <w:tc>
          <w:tcPr>
            <w:tcW w:w="4595" w:type="dxa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  <w:tc>
          <w:tcPr>
            <w:tcW w:w="4309" w:type="dxa"/>
            <w:gridSpan w:val="4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</w:tr>
      <w:tr w:rsidR="006068E5" w:rsidRPr="00961F31" w:rsidTr="00182B1B">
        <w:trPr>
          <w:gridAfter w:val="1"/>
          <w:wAfter w:w="64" w:type="dxa"/>
          <w:trHeight w:val="762"/>
          <w:jc w:val="center"/>
        </w:trPr>
        <w:tc>
          <w:tcPr>
            <w:tcW w:w="4595" w:type="dxa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Carlos Eduardo Gonçalves da Silva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Ass</w:t>
            </w:r>
            <w:bookmarkStart w:id="10" w:name="_GoBack"/>
            <w:bookmarkEnd w:id="10"/>
            <w:r w:rsidRPr="008A15B0">
              <w:t>essoria de Cerimonial e Rel. Públicas.</w:t>
            </w:r>
          </w:p>
          <w:p w:rsidR="006068E5" w:rsidRPr="008A15B0" w:rsidRDefault="006068E5" w:rsidP="003B343E">
            <w:pPr>
              <w:pStyle w:val="CTMISTabela"/>
              <w:rPr>
                <w:b w:val="0"/>
              </w:rPr>
            </w:pPr>
          </w:p>
        </w:tc>
        <w:tc>
          <w:tcPr>
            <w:tcW w:w="4245" w:type="dxa"/>
            <w:gridSpan w:val="3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Rayanne Felício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Analista de Requisito</w:t>
            </w:r>
            <w:r w:rsidRPr="008A15B0">
              <w:br/>
              <w:t>CTIS</w:t>
            </w:r>
          </w:p>
          <w:p w:rsidR="006068E5" w:rsidRPr="008A15B0" w:rsidRDefault="006068E5" w:rsidP="002B63D8">
            <w:pPr>
              <w:pStyle w:val="CTMISTabela"/>
              <w:rPr>
                <w:b w:val="0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3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F32" w:rsidRDefault="00F06F32" w:rsidP="00D43E2F">
      <w:pPr>
        <w:spacing w:after="0" w:line="240" w:lineRule="auto"/>
      </w:pPr>
      <w:r>
        <w:separator/>
      </w:r>
    </w:p>
  </w:endnote>
  <w:endnote w:type="continuationSeparator" w:id="1">
    <w:p w:rsidR="00F06F32" w:rsidRDefault="00F06F32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7E2384" w:rsidP="005F3EA6">
          <w:pPr>
            <w:pStyle w:val="Rodap"/>
            <w:rPr>
              <w:rFonts w:cs="Arial"/>
              <w:sz w:val="16"/>
              <w:szCs w:val="16"/>
            </w:rPr>
          </w:pPr>
          <w:r w:rsidRPr="001A37DF">
            <w:rPr>
              <w:rFonts w:cs="Arial"/>
              <w:sz w:val="16"/>
              <w:szCs w:val="16"/>
            </w:rPr>
            <w:t>SIGEVEN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F0691B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F0691B" w:rsidRPr="00E37E0F">
            <w:rPr>
              <w:rFonts w:cs="Arial"/>
              <w:sz w:val="16"/>
              <w:szCs w:val="16"/>
            </w:rPr>
            <w:fldChar w:fldCharType="separate"/>
          </w:r>
          <w:r w:rsidR="00837D9B">
            <w:rPr>
              <w:rFonts w:cs="Arial"/>
              <w:noProof/>
              <w:sz w:val="16"/>
              <w:szCs w:val="16"/>
            </w:rPr>
            <w:t>8</w:t>
          </w:r>
          <w:r w:rsidR="00F0691B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837D9B" w:rsidRPr="00837D9B">
              <w:rPr>
                <w:rFonts w:cs="Arial"/>
                <w:noProof/>
                <w:sz w:val="16"/>
                <w:szCs w:val="16"/>
              </w:rPr>
              <w:t>8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F32" w:rsidRDefault="00F06F32" w:rsidP="00D43E2F">
      <w:pPr>
        <w:spacing w:after="0" w:line="240" w:lineRule="auto"/>
      </w:pPr>
      <w:r>
        <w:separator/>
      </w:r>
    </w:p>
  </w:footnote>
  <w:footnote w:type="continuationSeparator" w:id="1">
    <w:p w:rsidR="00F06F32" w:rsidRDefault="00F06F32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Gerenciador de Eventos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5C5950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6F074E">
            <w:rPr>
              <w:rFonts w:cs="Arial"/>
              <w:sz w:val="16"/>
              <w:szCs w:val="16"/>
            </w:rPr>
            <w:t>1</w:t>
          </w:r>
          <w:r w:rsidR="005C5950">
            <w:rPr>
              <w:rFonts w:cs="Arial"/>
              <w:sz w:val="16"/>
              <w:szCs w:val="16"/>
            </w:rPr>
            <w:t>4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0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4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32"/>
  </w:num>
  <w:num w:numId="5">
    <w:abstractNumId w:val="17"/>
  </w:num>
  <w:num w:numId="6">
    <w:abstractNumId w:val="22"/>
  </w:num>
  <w:num w:numId="7">
    <w:abstractNumId w:val="20"/>
  </w:num>
  <w:num w:numId="8">
    <w:abstractNumId w:val="28"/>
  </w:num>
  <w:num w:numId="9">
    <w:abstractNumId w:val="29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26"/>
  </w:num>
  <w:num w:numId="16">
    <w:abstractNumId w:val="23"/>
  </w:num>
  <w:num w:numId="17">
    <w:abstractNumId w:val="15"/>
  </w:num>
  <w:num w:numId="18">
    <w:abstractNumId w:val="8"/>
  </w:num>
  <w:num w:numId="19">
    <w:abstractNumId w:val="14"/>
  </w:num>
  <w:num w:numId="20">
    <w:abstractNumId w:val="31"/>
  </w:num>
  <w:num w:numId="21">
    <w:abstractNumId w:val="3"/>
  </w:num>
  <w:num w:numId="22">
    <w:abstractNumId w:val="25"/>
  </w:num>
  <w:num w:numId="23">
    <w:abstractNumId w:val="5"/>
  </w:num>
  <w:num w:numId="24">
    <w:abstractNumId w:val="27"/>
  </w:num>
  <w:num w:numId="25">
    <w:abstractNumId w:val="7"/>
  </w:num>
  <w:num w:numId="26">
    <w:abstractNumId w:val="18"/>
  </w:num>
  <w:num w:numId="27">
    <w:abstractNumId w:val="18"/>
  </w:num>
  <w:num w:numId="28">
    <w:abstractNumId w:val="24"/>
  </w:num>
  <w:num w:numId="29">
    <w:abstractNumId w:val="33"/>
  </w:num>
  <w:num w:numId="30">
    <w:abstractNumId w:val="33"/>
  </w:num>
  <w:num w:numId="31">
    <w:abstractNumId w:val="34"/>
  </w:num>
  <w:num w:numId="32">
    <w:abstractNumId w:val="18"/>
  </w:num>
  <w:num w:numId="33">
    <w:abstractNumId w:val="4"/>
  </w:num>
  <w:num w:numId="34">
    <w:abstractNumId w:val="9"/>
  </w:num>
  <w:num w:numId="35">
    <w:abstractNumId w:val="13"/>
  </w:num>
  <w:num w:numId="36">
    <w:abstractNumId w:val="19"/>
  </w:num>
  <w:num w:numId="37">
    <w:abstractNumId w:val="0"/>
  </w:num>
  <w:num w:numId="38">
    <w:abstractNumId w:val="3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/>
  <w:rsids>
    <w:rsidRoot w:val="006C2779"/>
    <w:rsid w:val="000210E9"/>
    <w:rsid w:val="0002786A"/>
    <w:rsid w:val="00033785"/>
    <w:rsid w:val="000375A6"/>
    <w:rsid w:val="00061133"/>
    <w:rsid w:val="0006434F"/>
    <w:rsid w:val="0006703D"/>
    <w:rsid w:val="00075694"/>
    <w:rsid w:val="000759D3"/>
    <w:rsid w:val="000862D9"/>
    <w:rsid w:val="00086CD5"/>
    <w:rsid w:val="000A59AF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941F0"/>
    <w:rsid w:val="001A37DF"/>
    <w:rsid w:val="001A59F6"/>
    <w:rsid w:val="001B04EF"/>
    <w:rsid w:val="001C0267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633E"/>
    <w:rsid w:val="002D1BD2"/>
    <w:rsid w:val="002E0956"/>
    <w:rsid w:val="002E31A0"/>
    <w:rsid w:val="002E7740"/>
    <w:rsid w:val="002F2B55"/>
    <w:rsid w:val="002F2BD3"/>
    <w:rsid w:val="002F3E04"/>
    <w:rsid w:val="00302A6D"/>
    <w:rsid w:val="00306F3E"/>
    <w:rsid w:val="003214A5"/>
    <w:rsid w:val="0033027B"/>
    <w:rsid w:val="00331B6C"/>
    <w:rsid w:val="0033607B"/>
    <w:rsid w:val="00346F1D"/>
    <w:rsid w:val="003511DD"/>
    <w:rsid w:val="00357525"/>
    <w:rsid w:val="00364878"/>
    <w:rsid w:val="0036586D"/>
    <w:rsid w:val="00367FCF"/>
    <w:rsid w:val="0038368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C083D"/>
    <w:rsid w:val="003D20DB"/>
    <w:rsid w:val="003D6BC2"/>
    <w:rsid w:val="003D7707"/>
    <w:rsid w:val="003E419F"/>
    <w:rsid w:val="003E70FD"/>
    <w:rsid w:val="003F6E00"/>
    <w:rsid w:val="003F709D"/>
    <w:rsid w:val="00407A9E"/>
    <w:rsid w:val="00414D7B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60AE"/>
    <w:rsid w:val="00550993"/>
    <w:rsid w:val="005511AA"/>
    <w:rsid w:val="00551937"/>
    <w:rsid w:val="00564A0D"/>
    <w:rsid w:val="00573331"/>
    <w:rsid w:val="00573567"/>
    <w:rsid w:val="00573D60"/>
    <w:rsid w:val="00576D8C"/>
    <w:rsid w:val="005802A9"/>
    <w:rsid w:val="00587A40"/>
    <w:rsid w:val="00593F28"/>
    <w:rsid w:val="005B1798"/>
    <w:rsid w:val="005C3805"/>
    <w:rsid w:val="005C5950"/>
    <w:rsid w:val="005D3330"/>
    <w:rsid w:val="005D41D2"/>
    <w:rsid w:val="005D41D9"/>
    <w:rsid w:val="005D4D5D"/>
    <w:rsid w:val="005D5EBB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2EAB"/>
    <w:rsid w:val="006930CA"/>
    <w:rsid w:val="00697212"/>
    <w:rsid w:val="006A5817"/>
    <w:rsid w:val="006A696A"/>
    <w:rsid w:val="006B471F"/>
    <w:rsid w:val="006C2779"/>
    <w:rsid w:val="006C662A"/>
    <w:rsid w:val="006D0AB6"/>
    <w:rsid w:val="006D2B69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15B4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37D9B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C56C3"/>
    <w:rsid w:val="008D003E"/>
    <w:rsid w:val="008D46F1"/>
    <w:rsid w:val="008E54D4"/>
    <w:rsid w:val="008E6E68"/>
    <w:rsid w:val="008F565E"/>
    <w:rsid w:val="00911E15"/>
    <w:rsid w:val="0092108E"/>
    <w:rsid w:val="0092737B"/>
    <w:rsid w:val="00933F75"/>
    <w:rsid w:val="00935A17"/>
    <w:rsid w:val="00941D5B"/>
    <w:rsid w:val="00942956"/>
    <w:rsid w:val="00944E81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18E0"/>
    <w:rsid w:val="00A21FA2"/>
    <w:rsid w:val="00A30536"/>
    <w:rsid w:val="00A37E46"/>
    <w:rsid w:val="00A41135"/>
    <w:rsid w:val="00A545FC"/>
    <w:rsid w:val="00A562C2"/>
    <w:rsid w:val="00A60336"/>
    <w:rsid w:val="00A654A0"/>
    <w:rsid w:val="00A6704A"/>
    <w:rsid w:val="00A735D7"/>
    <w:rsid w:val="00A93303"/>
    <w:rsid w:val="00A95440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6CCE"/>
    <w:rsid w:val="00B318DC"/>
    <w:rsid w:val="00B42789"/>
    <w:rsid w:val="00B50580"/>
    <w:rsid w:val="00B521F3"/>
    <w:rsid w:val="00B53430"/>
    <w:rsid w:val="00B60968"/>
    <w:rsid w:val="00B6184F"/>
    <w:rsid w:val="00B6685C"/>
    <w:rsid w:val="00B74BDD"/>
    <w:rsid w:val="00B7796E"/>
    <w:rsid w:val="00B840D3"/>
    <w:rsid w:val="00B84993"/>
    <w:rsid w:val="00B84D4F"/>
    <w:rsid w:val="00B86884"/>
    <w:rsid w:val="00B87E08"/>
    <w:rsid w:val="00BA0A64"/>
    <w:rsid w:val="00BA0C4E"/>
    <w:rsid w:val="00BA2518"/>
    <w:rsid w:val="00BA4DA4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5256"/>
    <w:rsid w:val="00C375C3"/>
    <w:rsid w:val="00C378B7"/>
    <w:rsid w:val="00C56A89"/>
    <w:rsid w:val="00C60FD3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D28AA"/>
    <w:rsid w:val="00CE3D29"/>
    <w:rsid w:val="00CF0577"/>
    <w:rsid w:val="00CF5079"/>
    <w:rsid w:val="00D0661D"/>
    <w:rsid w:val="00D237A7"/>
    <w:rsid w:val="00D25EBD"/>
    <w:rsid w:val="00D26CCA"/>
    <w:rsid w:val="00D40A88"/>
    <w:rsid w:val="00D434D1"/>
    <w:rsid w:val="00D43E2F"/>
    <w:rsid w:val="00D47643"/>
    <w:rsid w:val="00D53BD5"/>
    <w:rsid w:val="00D54C32"/>
    <w:rsid w:val="00D552CD"/>
    <w:rsid w:val="00D603EB"/>
    <w:rsid w:val="00D648D0"/>
    <w:rsid w:val="00D64B7E"/>
    <w:rsid w:val="00D66FE0"/>
    <w:rsid w:val="00D7080F"/>
    <w:rsid w:val="00D852FC"/>
    <w:rsid w:val="00D85C19"/>
    <w:rsid w:val="00D93E99"/>
    <w:rsid w:val="00DA1782"/>
    <w:rsid w:val="00DA4E84"/>
    <w:rsid w:val="00DB08EF"/>
    <w:rsid w:val="00DB14D3"/>
    <w:rsid w:val="00DB5DF6"/>
    <w:rsid w:val="00DC0E92"/>
    <w:rsid w:val="00DC49CB"/>
    <w:rsid w:val="00DC629E"/>
    <w:rsid w:val="00DD03D4"/>
    <w:rsid w:val="00DD2B32"/>
    <w:rsid w:val="00DD4798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720F"/>
    <w:rsid w:val="00E820AF"/>
    <w:rsid w:val="00E87273"/>
    <w:rsid w:val="00E91092"/>
    <w:rsid w:val="00E93BDC"/>
    <w:rsid w:val="00EA1958"/>
    <w:rsid w:val="00EB7D60"/>
    <w:rsid w:val="00EB7E51"/>
    <w:rsid w:val="00EC7AC0"/>
    <w:rsid w:val="00EC7DDF"/>
    <w:rsid w:val="00EE31E9"/>
    <w:rsid w:val="00EE5F35"/>
    <w:rsid w:val="00EE6359"/>
    <w:rsid w:val="00EF6D09"/>
    <w:rsid w:val="00EF7115"/>
    <w:rsid w:val="00F053CD"/>
    <w:rsid w:val="00F0691B"/>
    <w:rsid w:val="00F0699E"/>
    <w:rsid w:val="00F069AE"/>
    <w:rsid w:val="00F06F32"/>
    <w:rsid w:val="00F141B8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62C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3CF2BF-7038-4289-B7A2-CCA33A80BA9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</Template>
  <TotalTime>281</TotalTime>
  <Pages>8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6170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Reyla Cristina Rosa</cp:lastModifiedBy>
  <cp:revision>142</cp:revision>
  <cp:lastPrinted>2011-01-03T14:18:00Z</cp:lastPrinted>
  <dcterms:created xsi:type="dcterms:W3CDTF">2014-03-05T13:08:00Z</dcterms:created>
  <dcterms:modified xsi:type="dcterms:W3CDTF">2014-07-15T13:45:00Z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