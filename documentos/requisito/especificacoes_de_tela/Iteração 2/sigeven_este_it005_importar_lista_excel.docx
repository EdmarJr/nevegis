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FF70A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F77FFC" w:rsidRPr="00B324BC" w:rsidRDefault="00F77FF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</w:t>
                  </w:r>
                  <w:r w:rsidR="00060DA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istema </w:t>
                  </w: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G</w:t>
                  </w:r>
                  <w:r w:rsidR="00060DA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erenciador de </w:t>
                  </w: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</w:t>
                  </w:r>
                  <w:r w:rsidR="00060DA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ventos</w:t>
                  </w:r>
                </w:p>
                <w:p w:rsidR="00F77FFC" w:rsidRPr="00B324BC" w:rsidRDefault="00F77FF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F77FFC" w:rsidRDefault="00F77FF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F77FFC" w:rsidRPr="00E13199" w:rsidRDefault="00F77FF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Importar Lista do Excel</w:t>
                  </w:r>
                </w:p>
                <w:p w:rsidR="00F77FFC" w:rsidRPr="00E13199" w:rsidRDefault="00F77FF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F77FFC" w:rsidRPr="00E13199" w:rsidRDefault="00F77FF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3143D1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</w:t>
                  </w:r>
                  <w:r w:rsidR="00A67DC8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  <w:r w:rsidR="003143D1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F77FFC" w:rsidRDefault="00F77FFC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7"/>
          <w:headerReference w:type="first" r:id="rId8"/>
          <w:footerReference w:type="first" r:id="rId9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990069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990069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990069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990069">
            <w:pPr>
              <w:pStyle w:val="CTMISTabela"/>
            </w:pPr>
            <w:r w:rsidRPr="001F3F4E"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2E5727" w:rsidP="00990069">
            <w:pPr>
              <w:pStyle w:val="CTMISTabela"/>
              <w:rPr>
                <w:b/>
              </w:rPr>
            </w:pPr>
            <w:r>
              <w:t>11/04/2014</w:t>
            </w:r>
          </w:p>
        </w:tc>
        <w:tc>
          <w:tcPr>
            <w:tcW w:w="960" w:type="dxa"/>
          </w:tcPr>
          <w:p w:rsidR="00203AE9" w:rsidRPr="00873131" w:rsidRDefault="00AB5C6F" w:rsidP="00990069">
            <w:pPr>
              <w:pStyle w:val="CTMISTabela"/>
              <w:rPr>
                <w:b/>
              </w:rPr>
            </w:pPr>
            <w:r>
              <w:t>0.</w:t>
            </w:r>
            <w:r w:rsidR="00A67DC8">
              <w:t>0</w:t>
            </w:r>
            <w:r w:rsidR="00060DAA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00286E" w:rsidP="00990069">
            <w:pPr>
              <w:pStyle w:val="CTMISTabela"/>
              <w:rPr>
                <w:b/>
              </w:rPr>
            </w:pPr>
            <w:r>
              <w:t>Elaboração do documento</w:t>
            </w:r>
            <w:r w:rsidR="00060DAA">
              <w:t>.</w:t>
            </w:r>
          </w:p>
        </w:tc>
        <w:tc>
          <w:tcPr>
            <w:tcW w:w="2040" w:type="dxa"/>
          </w:tcPr>
          <w:p w:rsidR="00203AE9" w:rsidRPr="00873131" w:rsidRDefault="0000286E" w:rsidP="00990069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D86C75">
        <w:trPr>
          <w:jc w:val="center"/>
        </w:trPr>
        <w:tc>
          <w:tcPr>
            <w:tcW w:w="1639" w:type="dxa"/>
          </w:tcPr>
          <w:p w:rsidR="00D86C75" w:rsidRPr="002F0184" w:rsidRDefault="00D86C75" w:rsidP="00990069">
            <w:pPr>
              <w:pStyle w:val="CTMISTabela"/>
              <w:rPr>
                <w:b/>
              </w:rPr>
            </w:pPr>
            <w:r>
              <w:t>27/06/2014</w:t>
            </w:r>
          </w:p>
        </w:tc>
        <w:tc>
          <w:tcPr>
            <w:tcW w:w="960" w:type="dxa"/>
          </w:tcPr>
          <w:p w:rsidR="00D86C75" w:rsidRPr="002F0184" w:rsidRDefault="00D86C75" w:rsidP="00990069">
            <w:pPr>
              <w:pStyle w:val="CTMISTabela"/>
              <w:rPr>
                <w:b/>
              </w:rPr>
            </w:pPr>
            <w:r>
              <w:t>0.0</w:t>
            </w:r>
            <w:r w:rsidR="00EA56E7"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86C75" w:rsidRPr="00542024" w:rsidRDefault="00D86C75" w:rsidP="00990069">
            <w:pPr>
              <w:pStyle w:val="CTMISTabela"/>
              <w:rPr>
                <w:b/>
                <w:lang w:val="pt-BR"/>
              </w:rPr>
            </w:pPr>
            <w:r w:rsidRPr="00542024">
              <w:rPr>
                <w:lang w:val="pt-BR"/>
              </w:rPr>
              <w:t>Ajustes conforme parecer técnico da RSI</w:t>
            </w:r>
            <w:r w:rsidR="00074A87" w:rsidRPr="00542024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D86C75" w:rsidRPr="002F0184" w:rsidRDefault="00D86C75" w:rsidP="00990069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990069">
        <w:trPr>
          <w:jc w:val="center"/>
        </w:trPr>
        <w:tc>
          <w:tcPr>
            <w:tcW w:w="1639" w:type="dxa"/>
          </w:tcPr>
          <w:p w:rsidR="00990069" w:rsidRDefault="00990069" w:rsidP="00990069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</w:tcPr>
          <w:p w:rsidR="00990069" w:rsidRDefault="00990069" w:rsidP="00990069">
            <w:pPr>
              <w:pStyle w:val="CTMISTabela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90069" w:rsidRPr="00990069" w:rsidRDefault="00990069" w:rsidP="00990069">
            <w:pPr>
              <w:pStyle w:val="CTMISTabela"/>
              <w:rPr>
                <w:lang w:val="pt-BR"/>
              </w:rPr>
            </w:pPr>
            <w:r w:rsidRPr="00542024">
              <w:rPr>
                <w:lang w:val="pt-BR"/>
              </w:rPr>
              <w:t>Ajuste conforme reunião com a RSI para revisão do artefato.</w:t>
            </w:r>
            <w:r w:rsidRPr="00990069">
              <w:rPr>
                <w:lang w:val="pt-BR"/>
              </w:rPr>
              <w:t xml:space="preserve"> </w:t>
            </w:r>
          </w:p>
        </w:tc>
        <w:tc>
          <w:tcPr>
            <w:tcW w:w="2040" w:type="dxa"/>
          </w:tcPr>
          <w:p w:rsidR="00990069" w:rsidRDefault="00990069" w:rsidP="00990069">
            <w:pPr>
              <w:pStyle w:val="CTMISTabela"/>
            </w:pPr>
            <w:r>
              <w:t>Reyla Rosa</w:t>
            </w:r>
          </w:p>
        </w:tc>
      </w:tr>
      <w:tr w:rsidR="005C5F64">
        <w:trPr>
          <w:jc w:val="center"/>
        </w:trPr>
        <w:tc>
          <w:tcPr>
            <w:tcW w:w="1639" w:type="dxa"/>
          </w:tcPr>
          <w:p w:rsidR="005C5F64" w:rsidRDefault="005C5F64" w:rsidP="00990069">
            <w:pPr>
              <w:pStyle w:val="CTMISTabela"/>
            </w:pPr>
            <w:r>
              <w:t>27/08/2014</w:t>
            </w:r>
          </w:p>
        </w:tc>
        <w:tc>
          <w:tcPr>
            <w:tcW w:w="960" w:type="dxa"/>
          </w:tcPr>
          <w:p w:rsidR="005C5F64" w:rsidRDefault="005C5F64" w:rsidP="00990069">
            <w:pPr>
              <w:pStyle w:val="CTMISTabela"/>
            </w:pPr>
            <w: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C5F64" w:rsidRPr="00542024" w:rsidRDefault="005C5F64" w:rsidP="00990069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Ajustes conforme parecer técnico.</w:t>
            </w:r>
          </w:p>
        </w:tc>
        <w:tc>
          <w:tcPr>
            <w:tcW w:w="2040" w:type="dxa"/>
          </w:tcPr>
          <w:p w:rsidR="005C5F64" w:rsidRDefault="005C5F64" w:rsidP="00990069">
            <w:pPr>
              <w:pStyle w:val="CTMISTabela"/>
            </w:pPr>
            <w:r>
              <w:t>Rayanne Felício</w:t>
            </w:r>
          </w:p>
        </w:tc>
      </w:tr>
      <w:tr w:rsidR="003143D1">
        <w:trPr>
          <w:jc w:val="center"/>
        </w:trPr>
        <w:tc>
          <w:tcPr>
            <w:tcW w:w="1639" w:type="dxa"/>
          </w:tcPr>
          <w:p w:rsidR="003143D1" w:rsidRDefault="003143D1" w:rsidP="00990069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3143D1" w:rsidRDefault="003143D1" w:rsidP="00990069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143D1" w:rsidRDefault="003143D1" w:rsidP="0069500B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3143D1" w:rsidRDefault="003143D1" w:rsidP="0069500B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7D7DE1">
          <w:headerReference w:type="default" r:id="rId10"/>
          <w:footerReference w:type="default" r:id="rId11"/>
          <w:pgSz w:w="11907" w:h="16840" w:code="9"/>
          <w:pgMar w:top="1418" w:right="567" w:bottom="1418" w:left="1418" w:header="720" w:footer="720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p w:rsidR="00542024" w:rsidRDefault="00FF70A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6208283" w:history="1">
        <w:r w:rsidR="00542024" w:rsidRPr="006828CA">
          <w:rPr>
            <w:rStyle w:val="Hyperlink"/>
          </w:rPr>
          <w:t>1.</w:t>
        </w:r>
        <w:r w:rsidR="00542024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542024" w:rsidRPr="006828CA">
          <w:rPr>
            <w:rStyle w:val="Hyperlink"/>
          </w:rPr>
          <w:t>INTRODUÇÃO</w:t>
        </w:r>
        <w:r w:rsidR="00542024">
          <w:rPr>
            <w:webHidden/>
          </w:rPr>
          <w:tab/>
        </w:r>
        <w:r>
          <w:rPr>
            <w:webHidden/>
          </w:rPr>
          <w:fldChar w:fldCharType="begin"/>
        </w:r>
        <w:r w:rsidR="00542024">
          <w:rPr>
            <w:webHidden/>
          </w:rPr>
          <w:instrText xml:space="preserve"> PAGEREF _Toc396208283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4202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2024" w:rsidRDefault="00FF70A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6208284" w:history="1">
        <w:r w:rsidR="00542024" w:rsidRPr="006828CA">
          <w:rPr>
            <w:rStyle w:val="Hyperlink"/>
            <w:lang w:val="pt-PT"/>
          </w:rPr>
          <w:t>2.</w:t>
        </w:r>
        <w:r w:rsidR="00542024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542024" w:rsidRPr="006828CA">
          <w:rPr>
            <w:rStyle w:val="Hyperlink"/>
            <w:lang w:val="pt-PT"/>
          </w:rPr>
          <w:t>Detalhamento da Apresentação</w:t>
        </w:r>
        <w:r w:rsidR="00542024">
          <w:rPr>
            <w:webHidden/>
          </w:rPr>
          <w:tab/>
        </w:r>
        <w:r>
          <w:rPr>
            <w:webHidden/>
          </w:rPr>
          <w:fldChar w:fldCharType="begin"/>
        </w:r>
        <w:r w:rsidR="00542024">
          <w:rPr>
            <w:webHidden/>
          </w:rPr>
          <w:instrText xml:space="preserve"> PAGEREF _Toc396208284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4202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2024" w:rsidRDefault="00FF70A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6208285" w:history="1">
        <w:r w:rsidR="00542024" w:rsidRPr="006828CA">
          <w:rPr>
            <w:rStyle w:val="Hyperlink"/>
          </w:rPr>
          <w:t>2.1</w:t>
        </w:r>
        <w:r w:rsidR="00542024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542024" w:rsidRPr="006828CA">
          <w:rPr>
            <w:rStyle w:val="Hyperlink"/>
            <w:lang w:val="pt-PT"/>
          </w:rPr>
          <w:t>Usuário</w:t>
        </w:r>
        <w:r w:rsidR="00542024" w:rsidRPr="006828CA">
          <w:rPr>
            <w:rStyle w:val="Hyperlink"/>
          </w:rPr>
          <w:t>s / Atores</w:t>
        </w:r>
        <w:r w:rsidR="00542024">
          <w:rPr>
            <w:webHidden/>
          </w:rPr>
          <w:tab/>
        </w:r>
        <w:r>
          <w:rPr>
            <w:webHidden/>
          </w:rPr>
          <w:fldChar w:fldCharType="begin"/>
        </w:r>
        <w:r w:rsidR="00542024">
          <w:rPr>
            <w:webHidden/>
          </w:rPr>
          <w:instrText xml:space="preserve"> PAGEREF _Toc396208285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4202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2024" w:rsidRDefault="00FF70A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6208286" w:history="1">
        <w:r w:rsidR="00542024" w:rsidRPr="006828CA">
          <w:rPr>
            <w:rStyle w:val="Hyperlink"/>
          </w:rPr>
          <w:t>2.2</w:t>
        </w:r>
        <w:r w:rsidR="00542024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542024" w:rsidRPr="006828CA">
          <w:rPr>
            <w:rStyle w:val="Hyperlink"/>
          </w:rPr>
          <w:t>Importar Lista do Excel</w:t>
        </w:r>
        <w:r w:rsidR="00542024">
          <w:rPr>
            <w:webHidden/>
          </w:rPr>
          <w:tab/>
        </w:r>
        <w:r>
          <w:rPr>
            <w:webHidden/>
          </w:rPr>
          <w:fldChar w:fldCharType="begin"/>
        </w:r>
        <w:r w:rsidR="00542024">
          <w:rPr>
            <w:webHidden/>
          </w:rPr>
          <w:instrText xml:space="preserve"> PAGEREF _Toc396208286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4202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2024" w:rsidRDefault="00FF70AF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6208287" w:history="1">
        <w:r w:rsidR="00542024" w:rsidRPr="006828CA">
          <w:rPr>
            <w:rStyle w:val="Hyperlink"/>
          </w:rPr>
          <w:t>2.2.1. Tela Importar Arquivo</w:t>
        </w:r>
        <w:r w:rsidR="00542024">
          <w:rPr>
            <w:webHidden/>
          </w:rPr>
          <w:tab/>
        </w:r>
        <w:r>
          <w:rPr>
            <w:webHidden/>
          </w:rPr>
          <w:fldChar w:fldCharType="begin"/>
        </w:r>
        <w:r w:rsidR="00542024">
          <w:rPr>
            <w:webHidden/>
          </w:rPr>
          <w:instrText xml:space="preserve"> PAGEREF _Toc396208287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4202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2036" w:rsidRDefault="00FF70AF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6208283"/>
      <w:r>
        <w:lastRenderedPageBreak/>
        <w:t>INTRODUÇÃO</w:t>
      </w:r>
      <w:bookmarkEnd w:id="0"/>
      <w:bookmarkEnd w:id="1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2" w:name="_Toc396208284"/>
      <w:r>
        <w:rPr>
          <w:lang w:val="pt-PT"/>
        </w:rPr>
        <w:t>Detalhamento da Apresentação</w:t>
      </w:r>
      <w:bookmarkEnd w:id="2"/>
    </w:p>
    <w:p w:rsidR="001E2036" w:rsidRPr="00A37F98" w:rsidRDefault="00BF3BA4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>A ação que será executada nas telas será a seguinte</w:t>
      </w:r>
      <w:r w:rsidR="00A5164B" w:rsidRPr="00A37F98">
        <w:rPr>
          <w:i w:val="0"/>
          <w:color w:val="auto"/>
        </w:rPr>
        <w:t xml:space="preserve">: </w:t>
      </w:r>
      <w:r w:rsidR="00C929B6">
        <w:rPr>
          <w:i w:val="0"/>
          <w:color w:val="auto"/>
        </w:rPr>
        <w:t>Importação de arquivos</w:t>
      </w:r>
      <w:r w:rsidR="00A5164B" w:rsidRPr="00A37F98">
        <w:rPr>
          <w:i w:val="0"/>
          <w:color w:val="auto"/>
        </w:rPr>
        <w:t>.</w:t>
      </w:r>
    </w:p>
    <w:p w:rsidR="001E2036" w:rsidRDefault="001E2036"/>
    <w:p w:rsidR="001E2036" w:rsidRDefault="001E2036" w:rsidP="001B00B2">
      <w:pPr>
        <w:pStyle w:val="STJNvel2"/>
      </w:pPr>
      <w:bookmarkStart w:id="3" w:name="_Toc396208285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Start w:id="4" w:name="_GoBack"/>
      <w:bookmarkEnd w:id="3"/>
      <w:bookmarkEnd w:id="4"/>
    </w:p>
    <w:p w:rsidR="001E2036" w:rsidRPr="00A37F98" w:rsidRDefault="00A37F98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 pela</w:t>
      </w:r>
      <w:r w:rsidR="0023680F">
        <w:rPr>
          <w:i w:val="0"/>
          <w:color w:val="auto"/>
        </w:rPr>
        <w:t xml:space="preserve"> importação dos arquivos</w:t>
      </w:r>
      <w:r>
        <w:rPr>
          <w:lang w:val="pt-PT"/>
        </w:rPr>
        <w:t>.</w:t>
      </w:r>
    </w:p>
    <w:p w:rsidR="001E2036" w:rsidRDefault="001E2036"/>
    <w:p w:rsidR="001E2036" w:rsidRDefault="00A37F98" w:rsidP="001B00B2">
      <w:pPr>
        <w:pStyle w:val="STJNvel2"/>
      </w:pPr>
      <w:r>
        <w:t xml:space="preserve"> </w:t>
      </w:r>
      <w:bookmarkStart w:id="5" w:name="_Toc396208286"/>
      <w:r w:rsidR="0023680F">
        <w:t>Importar Lista do Excel</w:t>
      </w:r>
      <w:bookmarkEnd w:id="5"/>
    </w:p>
    <w:p w:rsidR="001E2036" w:rsidRPr="004D5521" w:rsidRDefault="001B00B2" w:rsidP="00477C0F">
      <w:pPr>
        <w:pStyle w:val="STJNivel3"/>
      </w:pPr>
      <w:bookmarkStart w:id="6" w:name="_Toc396208287"/>
      <w:r w:rsidRPr="004D5521">
        <w:t>2</w:t>
      </w:r>
      <w:r w:rsidR="001E2036" w:rsidRPr="004D5521">
        <w:t xml:space="preserve">.2.1. Tela </w:t>
      </w:r>
      <w:r w:rsidR="0023680F">
        <w:t>Importar Arquivo</w:t>
      </w:r>
      <w:bookmarkEnd w:id="6"/>
    </w:p>
    <w:p w:rsidR="00A37F98" w:rsidRDefault="00542024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3808598"/>
            <wp:effectExtent l="19050" t="0" r="5080" b="0"/>
            <wp:docPr id="1" name="Imagem 2" descr="C:\Users\rayanne.felicio\Pictures\IMPORTAR EXC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IMPORTAR EXCE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08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</w:t>
      </w:r>
      <w:r w:rsidR="00DC2201">
        <w:rPr>
          <w:i w:val="0"/>
          <w:color w:val="auto"/>
        </w:rPr>
        <w:t>la de</w:t>
      </w:r>
      <w:r w:rsidR="00B20BF6">
        <w:rPr>
          <w:i w:val="0"/>
          <w:color w:val="auto"/>
        </w:rPr>
        <w:t xml:space="preserve"> Importação da Lista do Excel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1E2036" w:rsidRPr="003E25B3" w:rsidRDefault="0095193C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clicar o bot</w:t>
      </w:r>
      <w:r w:rsidR="00001D29">
        <w:rPr>
          <w:i w:val="0"/>
          <w:color w:val="auto"/>
        </w:rPr>
        <w:t>ão Selecione o arquivo com os dados</w:t>
      </w:r>
      <w:r>
        <w:rPr>
          <w:i w:val="0"/>
          <w:color w:val="auto"/>
        </w:rPr>
        <w:t>, o sistema apresentará as</w:t>
      </w:r>
      <w:r w:rsidR="00AF6C24">
        <w:rPr>
          <w:i w:val="0"/>
          <w:color w:val="auto"/>
        </w:rPr>
        <w:t xml:space="preserve"> opções para escolha do arquivo a ser importado</w:t>
      </w:r>
      <w:r w:rsidR="001E2036" w:rsidRPr="003E25B3">
        <w:rPr>
          <w:i w:val="0"/>
          <w:color w:val="auto"/>
        </w:rPr>
        <w:t>.</w:t>
      </w:r>
    </w:p>
    <w:p w:rsidR="001E2036" w:rsidRPr="003E25B3" w:rsidRDefault="00AF6C24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clicar o botão Cancelar</w:t>
      </w:r>
      <w:r w:rsidR="001E2036" w:rsidRPr="003E25B3">
        <w:rPr>
          <w:i w:val="0"/>
          <w:color w:val="auto"/>
        </w:rPr>
        <w:t xml:space="preserve">, </w:t>
      </w:r>
      <w:r w:rsidRPr="00AF6C24">
        <w:rPr>
          <w:i w:val="0"/>
          <w:color w:val="auto"/>
        </w:rPr>
        <w:t>o sistema reto</w:t>
      </w:r>
      <w:r>
        <w:rPr>
          <w:i w:val="0"/>
          <w:color w:val="auto"/>
        </w:rPr>
        <w:t>rnará para</w:t>
      </w:r>
      <w:r w:rsidR="00C63CC9">
        <w:rPr>
          <w:i w:val="0"/>
          <w:color w:val="auto"/>
        </w:rPr>
        <w:t xml:space="preserve"> a tela de Incluir Evento ou para a tela de Alterar Evento</w:t>
      </w:r>
      <w:r w:rsidR="00F01A69">
        <w:rPr>
          <w:i w:val="0"/>
          <w:color w:val="auto"/>
        </w:rPr>
        <w:t xml:space="preserve"> da funcionalidade de Manter Evento.</w:t>
      </w:r>
    </w:p>
    <w:p w:rsidR="007766CF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clicar o botão </w:t>
      </w:r>
      <w:r w:rsidR="00C63CC9">
        <w:rPr>
          <w:i w:val="0"/>
          <w:color w:val="auto"/>
        </w:rPr>
        <w:t>Impor</w:t>
      </w:r>
      <w:r w:rsidR="00F5244C">
        <w:rPr>
          <w:i w:val="0"/>
          <w:color w:val="auto"/>
        </w:rPr>
        <w:t xml:space="preserve">tar participantes </w:t>
      </w:r>
      <w:r w:rsidR="00C63CC9">
        <w:rPr>
          <w:i w:val="0"/>
          <w:color w:val="auto"/>
        </w:rPr>
        <w:t>o sistema irá vincular os participantes importados da lista de excel com o evento criado, atualizando a lista de participantes do evento</w:t>
      </w:r>
      <w:r w:rsidR="00F01A69">
        <w:rPr>
          <w:i w:val="0"/>
          <w:color w:val="auto"/>
        </w:rPr>
        <w:t>.</w:t>
      </w:r>
    </w:p>
    <w:p w:rsidR="001E2036" w:rsidRPr="003E25B3" w:rsidRDefault="007766C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Os campos “Selecione o setor destes participantes” e “Selecione o grupo destes participantes” apenas serão habilitados para escolha do ator após ter sido importado o arquivo</w:t>
      </w:r>
      <w:r w:rsidR="001E2036" w:rsidRPr="003E25B3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7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7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589"/>
        <w:gridCol w:w="425"/>
        <w:gridCol w:w="952"/>
        <w:gridCol w:w="360"/>
        <w:gridCol w:w="1098"/>
        <w:gridCol w:w="1783"/>
      </w:tblGrid>
      <w:tr w:rsidR="001E2036" w:rsidTr="00866E49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89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952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pct25" w:color="auto" w:fill="auto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5F6B13" w:rsidTr="001F6AC6">
        <w:trPr>
          <w:cantSplit/>
          <w:trHeight w:val="1537"/>
          <w:jc w:val="center"/>
        </w:trPr>
        <w:tc>
          <w:tcPr>
            <w:tcW w:w="554" w:type="dxa"/>
            <w:vAlign w:val="center"/>
          </w:tcPr>
          <w:p w:rsidR="005F6B13" w:rsidRPr="00227A02" w:rsidRDefault="005F6B13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5F6B13" w:rsidRPr="009D4097" w:rsidRDefault="005F6B13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</w:t>
            </w:r>
            <w:r w:rsidR="0097694F">
              <w:rPr>
                <w:iCs/>
                <w:color w:val="auto"/>
              </w:rPr>
              <w:t xml:space="preserve"> Selecione o arquivo com os dados</w:t>
            </w:r>
          </w:p>
        </w:tc>
        <w:tc>
          <w:tcPr>
            <w:tcW w:w="992" w:type="dxa"/>
          </w:tcPr>
          <w:p w:rsidR="005F6B13" w:rsidRDefault="005F6B13">
            <w:r w:rsidRPr="00375687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5F6B13" w:rsidRDefault="005F6B13" w:rsidP="00105979">
            <w:r w:rsidRPr="003A5923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5F6B13" w:rsidRDefault="005F6B13">
            <w:r w:rsidRPr="005B494C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vAlign w:val="center"/>
          </w:tcPr>
          <w:p w:rsidR="005F6B13" w:rsidRPr="009D4097" w:rsidRDefault="005F6B13" w:rsidP="00105979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5F6B13" w:rsidRPr="009D4097" w:rsidRDefault="00036643" w:rsidP="00105979">
            <w:pPr>
              <w:rPr>
                <w:iCs/>
                <w:color w:val="auto"/>
              </w:rPr>
            </w:pPr>
            <w:r w:rsidRPr="005B494C">
              <w:rPr>
                <w:iCs/>
                <w:color w:val="auto"/>
              </w:rPr>
              <w:t>N/A</w:t>
            </w:r>
          </w:p>
        </w:tc>
        <w:tc>
          <w:tcPr>
            <w:tcW w:w="952" w:type="dxa"/>
            <w:vAlign w:val="center"/>
          </w:tcPr>
          <w:p w:rsidR="005F6B13" w:rsidRPr="009D4097" w:rsidRDefault="005F6B13" w:rsidP="00105979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5F6B13" w:rsidRDefault="005F6B13">
            <w:r w:rsidRPr="006D42DB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5F6B13" w:rsidRPr="009D4097" w:rsidRDefault="005F6B13" w:rsidP="00105979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vAlign w:val="center"/>
          </w:tcPr>
          <w:p w:rsidR="005F6B13" w:rsidRPr="009D4097" w:rsidRDefault="005F6B13" w:rsidP="00A91DC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Apresenta as opções de escolha do arquivo a ser importado</w:t>
            </w:r>
            <w:r w:rsidR="00A91DC5">
              <w:rPr>
                <w:iCs/>
                <w:color w:val="auto"/>
              </w:rPr>
              <w:t>.</w:t>
            </w:r>
          </w:p>
        </w:tc>
      </w:tr>
      <w:tr w:rsidR="00A91DC5" w:rsidTr="00DF4C76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91DC5" w:rsidRPr="009D4097" w:rsidRDefault="00A91DC5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91DC5" w:rsidRDefault="00A91DC5" w:rsidP="001F6AC6">
            <w:pPr>
              <w:jc w:val="left"/>
              <w:rPr>
                <w:iCs/>
                <w:color w:val="auto"/>
              </w:rPr>
            </w:pPr>
            <w:r w:rsidRPr="003E25B3">
              <w:rPr>
                <w:color w:val="auto"/>
              </w:rPr>
              <w:t xml:space="preserve">Botão </w:t>
            </w:r>
            <w:r>
              <w:rPr>
                <w:color w:val="auto"/>
              </w:rPr>
              <w:t>Importar participantes</w:t>
            </w:r>
          </w:p>
        </w:tc>
        <w:tc>
          <w:tcPr>
            <w:tcW w:w="992" w:type="dxa"/>
          </w:tcPr>
          <w:p w:rsidR="00A91DC5" w:rsidRDefault="00A91DC5">
            <w:r w:rsidRPr="001B7317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A91DC5" w:rsidRDefault="00A91DC5">
            <w:r w:rsidRPr="001B731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91DC5" w:rsidRDefault="00A91DC5">
            <w:r w:rsidRPr="001B731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</w:tcPr>
          <w:p w:rsidR="00A91DC5" w:rsidRDefault="00A91DC5">
            <w:r w:rsidRPr="001B731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A91DC5" w:rsidRDefault="00A91DC5">
            <w:r w:rsidRPr="001B7317">
              <w:rPr>
                <w:iCs/>
                <w:color w:val="auto"/>
              </w:rPr>
              <w:t>N/A</w:t>
            </w:r>
          </w:p>
        </w:tc>
        <w:tc>
          <w:tcPr>
            <w:tcW w:w="952" w:type="dxa"/>
          </w:tcPr>
          <w:p w:rsidR="00A91DC5" w:rsidRDefault="00A91DC5">
            <w:r w:rsidRPr="001B731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91DC5" w:rsidRDefault="00A91DC5">
            <w:r w:rsidRPr="001B7317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A91DC5" w:rsidRPr="009D4097" w:rsidRDefault="00A91DC5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</w:tcPr>
          <w:p w:rsidR="00A91DC5" w:rsidRDefault="00A91DC5" w:rsidP="00A91DC5">
            <w:pPr>
              <w:rPr>
                <w:iCs/>
                <w:color w:val="auto"/>
              </w:rPr>
            </w:pPr>
            <w:r>
              <w:rPr>
                <w:color w:val="auto"/>
              </w:rPr>
              <w:t>Vincula os participantes importados da lista de Excel com o evento criado, atualizando a lista de participantes do evento.</w:t>
            </w:r>
          </w:p>
        </w:tc>
      </w:tr>
      <w:tr w:rsidR="005F6B13" w:rsidTr="00866E49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F6B13" w:rsidRPr="009D4097" w:rsidRDefault="005F6B13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5F6B13" w:rsidRPr="009D4097" w:rsidRDefault="005F6B13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Cancelar</w:t>
            </w:r>
          </w:p>
        </w:tc>
        <w:tc>
          <w:tcPr>
            <w:tcW w:w="992" w:type="dxa"/>
          </w:tcPr>
          <w:p w:rsidR="005F6B13" w:rsidRDefault="005F6B13">
            <w:r w:rsidRPr="00375687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5F6B13" w:rsidRDefault="005F6B13" w:rsidP="00105979">
            <w:r w:rsidRPr="003A5923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5F6B13" w:rsidRDefault="005F6B13">
            <w:r w:rsidRPr="005B494C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vAlign w:val="center"/>
          </w:tcPr>
          <w:p w:rsidR="005F6B13" w:rsidRPr="009D4097" w:rsidRDefault="005F6B13" w:rsidP="00105979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5F6B13" w:rsidRPr="009D4097" w:rsidRDefault="005F6B13" w:rsidP="00105979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5F6B13" w:rsidRPr="009D4097" w:rsidRDefault="005F6B13" w:rsidP="00105979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5F6B13" w:rsidRDefault="005F6B13">
            <w:r w:rsidRPr="006D42DB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5F6B13" w:rsidRPr="009D4097" w:rsidRDefault="005F6B13" w:rsidP="00105979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</w:tcPr>
          <w:p w:rsidR="005F6B13" w:rsidRPr="009D4097" w:rsidRDefault="005F6B13" w:rsidP="00A91DC5">
            <w:r>
              <w:rPr>
                <w:iCs/>
                <w:color w:val="auto"/>
              </w:rPr>
              <w:t>Retorna para a tela de Incluir Evento ou de Alterar Evento na funcionalidade de Manter Evento</w:t>
            </w:r>
            <w:r w:rsidR="005F6BED">
              <w:rPr>
                <w:iCs/>
                <w:color w:val="auto"/>
              </w:rPr>
              <w:t>.</w:t>
            </w:r>
          </w:p>
        </w:tc>
      </w:tr>
      <w:tr w:rsidR="00B15368" w:rsidTr="00082DD8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15368" w:rsidRPr="009D4097" w:rsidRDefault="00B15368" w:rsidP="00082DD8">
            <w:pPr>
              <w:jc w:val="center"/>
              <w:rPr>
                <w:b/>
                <w:iCs/>
                <w:color w:val="auto"/>
              </w:rPr>
            </w:pPr>
            <w:r w:rsidRPr="009D4097">
              <w:rPr>
                <w:b/>
                <w:iCs/>
                <w:color w:val="auto"/>
              </w:rPr>
              <w:t>Resu</w:t>
            </w:r>
            <w:r w:rsidR="00105979">
              <w:rPr>
                <w:b/>
                <w:iCs/>
                <w:color w:val="auto"/>
              </w:rPr>
              <w:t>ltado da importação</w:t>
            </w:r>
          </w:p>
        </w:tc>
      </w:tr>
      <w:tr w:rsidR="00FF7454" w:rsidTr="00866E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885DD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Tratamento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F7454" w:rsidRDefault="00FF7454">
            <w:r w:rsidRPr="00F27428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885DD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885DD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FF7454" w:rsidRDefault="00FF7454">
            <w:r w:rsidRPr="00AA4CF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885DD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885DD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F7454" w:rsidRDefault="00FF7454">
            <w:r w:rsidRPr="000858FD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885DD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885DD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FF7454" w:rsidTr="00866E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885DD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Título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F7454" w:rsidRDefault="00FF7454">
            <w:r w:rsidRPr="00F27428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885DD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885DD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FF7454" w:rsidRDefault="00FF7454">
            <w:r w:rsidRPr="00AA4CF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885DD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885DD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F7454" w:rsidRDefault="00FF7454">
            <w:r w:rsidRPr="000858FD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885DD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885DD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FF7454" w:rsidTr="00866E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Nome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F7454" w:rsidRDefault="00FF7454">
            <w:r w:rsidRPr="00F27428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FF7454" w:rsidRDefault="00FF7454">
            <w:r w:rsidRPr="00AA4CF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F7454" w:rsidRPr="009D4097" w:rsidRDefault="00FF7454" w:rsidP="00227A02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F7454" w:rsidRDefault="00FF7454">
            <w:r w:rsidRPr="000858FD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FF7454" w:rsidRDefault="00FF7454">
            <w:r w:rsidRPr="009545BA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FF7454" w:rsidTr="00866E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Cargo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F7454" w:rsidRDefault="00FF7454">
            <w:r w:rsidRPr="00F27428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FF7454" w:rsidRDefault="00FF7454">
            <w:r w:rsidRPr="00AA4CF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F7454" w:rsidRPr="009D4097" w:rsidRDefault="00FF7454" w:rsidP="00227A02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F7454" w:rsidRDefault="00FF7454">
            <w:r w:rsidRPr="000858FD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FF7454" w:rsidRDefault="00FF7454">
            <w:r w:rsidRPr="009545BA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FF7454" w:rsidTr="00866E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Órgão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F7454" w:rsidRDefault="00FF7454">
            <w:r w:rsidRPr="00F27428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E34E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E34E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FF7454" w:rsidRDefault="00FF7454">
            <w:r w:rsidRPr="00AA4CF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F7454" w:rsidRPr="009D4097" w:rsidRDefault="00FF7454" w:rsidP="00E34E9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E34E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F7454" w:rsidRDefault="00FF7454">
            <w:r w:rsidRPr="000858FD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FF7454" w:rsidRDefault="00FF7454" w:rsidP="00E34E90">
            <w:r w:rsidRPr="009545BA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E34E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FF7454" w:rsidTr="00866E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Endereço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F7454" w:rsidRDefault="00FF7454">
            <w:r w:rsidRPr="00F27428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FF7454" w:rsidRPr="009D4097" w:rsidRDefault="00FF7454" w:rsidP="00227A02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FF7454" w:rsidRDefault="00FF7454">
            <w:r w:rsidRPr="00AA4CF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F7454" w:rsidRPr="009D4097" w:rsidRDefault="00FF7454" w:rsidP="00227A02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F7454" w:rsidRDefault="00FF7454">
            <w:r w:rsidRPr="000858FD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FF7454" w:rsidRDefault="00FF7454">
            <w:r w:rsidRPr="009545BA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FF7454" w:rsidRDefault="00FF7454">
            <w:r w:rsidRPr="00451120">
              <w:rPr>
                <w:iCs/>
                <w:color w:val="auto"/>
              </w:rPr>
              <w:t>N/A</w:t>
            </w:r>
          </w:p>
        </w:tc>
      </w:tr>
      <w:tr w:rsidR="00FF7454" w:rsidTr="00866E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F7454" w:rsidRDefault="00FF7454">
            <w:r w:rsidRPr="00F27428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FF7454" w:rsidRPr="009D4097" w:rsidRDefault="00FF7454" w:rsidP="00227A02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FF7454" w:rsidRDefault="00FF7454">
            <w:r w:rsidRPr="00AA4CF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F7454" w:rsidRPr="009D4097" w:rsidRDefault="00FF7454" w:rsidP="00227A02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F7454" w:rsidRDefault="00FF7454">
            <w:r w:rsidRPr="000858FD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FF7454" w:rsidRDefault="00FF7454">
            <w:r w:rsidRPr="009545BA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FF7454" w:rsidRDefault="00FF7454">
            <w:r w:rsidRPr="00451120">
              <w:rPr>
                <w:iCs/>
                <w:color w:val="auto"/>
              </w:rPr>
              <w:t>N/A</w:t>
            </w:r>
          </w:p>
        </w:tc>
      </w:tr>
      <w:tr w:rsidR="00FF7454" w:rsidTr="00866E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ESTADO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F7454" w:rsidRDefault="00FF7454">
            <w:r w:rsidRPr="00F27428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FF7454" w:rsidRPr="009D4097" w:rsidRDefault="00FF7454" w:rsidP="00227A02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FF7454" w:rsidRDefault="00FF7454">
            <w:r w:rsidRPr="00AA4CF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F7454" w:rsidRPr="009D4097" w:rsidRDefault="00FF7454" w:rsidP="00227A02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F7454" w:rsidRDefault="00FF7454">
            <w:r w:rsidRPr="000858FD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FF7454" w:rsidRDefault="00FF7454">
            <w:r w:rsidRPr="009545BA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FF7454" w:rsidRDefault="00FF7454">
            <w:r w:rsidRPr="00DE71BA">
              <w:rPr>
                <w:iCs/>
                <w:color w:val="auto"/>
              </w:rPr>
              <w:t>N/A</w:t>
            </w:r>
          </w:p>
        </w:tc>
      </w:tr>
      <w:tr w:rsidR="00FF7454" w:rsidTr="00866E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F7454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F7454" w:rsidRDefault="00FF7454">
            <w:r w:rsidRPr="00F27428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E34E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FF7454" w:rsidRPr="009D4097" w:rsidRDefault="00FF7454" w:rsidP="00E34E9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FF7454" w:rsidRDefault="00FF7454">
            <w:r w:rsidRPr="00AA4CF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F7454" w:rsidRPr="009D4097" w:rsidRDefault="00FF7454" w:rsidP="00E34E9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E34E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F7454" w:rsidRDefault="00FF7454">
            <w:r w:rsidRPr="000858FD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FF7454" w:rsidRDefault="00FF7454" w:rsidP="00E34E90">
            <w:r w:rsidRPr="009545BA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FF7454" w:rsidRDefault="00FF7454" w:rsidP="00E34E90">
            <w:r w:rsidRPr="00DE71BA">
              <w:rPr>
                <w:iCs/>
                <w:color w:val="auto"/>
              </w:rPr>
              <w:t>N/A</w:t>
            </w:r>
          </w:p>
        </w:tc>
      </w:tr>
      <w:tr w:rsidR="00FF7454" w:rsidTr="00866E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CEP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F7454" w:rsidRDefault="00FF7454">
            <w:r w:rsidRPr="00F27428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FF7454" w:rsidRPr="009D4097" w:rsidRDefault="00FF7454" w:rsidP="00227A02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FF7454" w:rsidRDefault="00FF7454">
            <w:r w:rsidRPr="00AA4CF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F7454" w:rsidRPr="009D4097" w:rsidRDefault="00FF7454" w:rsidP="00227A02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F7454" w:rsidRDefault="00FF7454">
            <w:r w:rsidRPr="000858FD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FF7454" w:rsidRDefault="00FF7454">
            <w:r w:rsidRPr="009545BA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FF7454" w:rsidRDefault="00FF7454">
            <w:r w:rsidRPr="00DE71BA">
              <w:rPr>
                <w:iCs/>
                <w:color w:val="auto"/>
              </w:rPr>
              <w:t>N/A</w:t>
            </w:r>
          </w:p>
        </w:tc>
      </w:tr>
      <w:tr w:rsidR="00FF7454" w:rsidTr="00866E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F7454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Etiqueta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F7454" w:rsidRDefault="00FF7454">
            <w:r w:rsidRPr="00F27428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E34E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FF7454" w:rsidRPr="009D4097" w:rsidRDefault="00FF7454" w:rsidP="00E34E9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FF7454" w:rsidRDefault="00FF7454">
            <w:r w:rsidRPr="00AA4CF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F7454" w:rsidRPr="009D4097" w:rsidRDefault="00FF7454" w:rsidP="00E34E9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E34E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F7454" w:rsidRDefault="00FF7454">
            <w:r w:rsidRPr="000858FD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FF7454" w:rsidRDefault="00FF7454" w:rsidP="00E34E90">
            <w:r w:rsidRPr="009545BA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FF7454" w:rsidRDefault="00FF7454" w:rsidP="00E34E90">
            <w:r w:rsidRPr="00DE71BA">
              <w:rPr>
                <w:iCs/>
                <w:color w:val="auto"/>
              </w:rPr>
              <w:t>N/A</w:t>
            </w:r>
          </w:p>
        </w:tc>
      </w:tr>
      <w:tr w:rsidR="00FF7454" w:rsidTr="00866E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F7454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 o setor destes participantes</w:t>
            </w:r>
            <w:r w:rsidR="00C74B85">
              <w:rPr>
                <w:iCs/>
                <w:color w:val="auto"/>
              </w:rPr>
              <w:t>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F7454" w:rsidRDefault="00FF7454">
            <w:r w:rsidRPr="00F27428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FF7454" w:rsidRDefault="00FF7454">
            <w:r w:rsidRPr="002A7BB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FF7454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setores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F7454" w:rsidRDefault="00FF7454">
            <w:r w:rsidRPr="000858FD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FF7454" w:rsidRPr="009545BA" w:rsidRDefault="00FF745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FF7454" w:rsidRPr="00DE71BA" w:rsidRDefault="00FF7454">
            <w:pPr>
              <w:rPr>
                <w:iCs/>
                <w:color w:val="auto"/>
              </w:rPr>
            </w:pPr>
            <w:r w:rsidRPr="00DE71BA">
              <w:rPr>
                <w:iCs/>
                <w:color w:val="auto"/>
              </w:rPr>
              <w:t>N/A</w:t>
            </w:r>
          </w:p>
        </w:tc>
      </w:tr>
      <w:tr w:rsidR="00FF7454" w:rsidTr="00866E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F7454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 o grupo destes participantes</w:t>
            </w:r>
            <w:r w:rsidR="007D2BF6">
              <w:rPr>
                <w:iCs/>
                <w:color w:val="auto"/>
              </w:rPr>
              <w:t>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F7454" w:rsidRDefault="00FF7454">
            <w:r w:rsidRPr="00F27428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FF7454" w:rsidRDefault="00FF7454">
            <w:r w:rsidRPr="002A7BB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F7454" w:rsidRPr="009D4097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FF7454" w:rsidRDefault="00FF7454" w:rsidP="00227A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grupos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F7454" w:rsidRDefault="00FF7454">
            <w:r w:rsidRPr="000858FD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FF7454" w:rsidRPr="009545BA" w:rsidRDefault="00FF745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FF7454" w:rsidRPr="00DE71BA" w:rsidRDefault="00FF7454">
            <w:pPr>
              <w:rPr>
                <w:iCs/>
                <w:color w:val="auto"/>
              </w:rPr>
            </w:pPr>
            <w:r w:rsidRPr="00DE71BA">
              <w:rPr>
                <w:iCs/>
                <w:color w:val="auto"/>
              </w:rPr>
              <w:t>N/A</w:t>
            </w:r>
          </w:p>
        </w:tc>
      </w:tr>
      <w:tr w:rsidR="00B9773B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B9773B" w:rsidRDefault="00B9773B">
            <w:pPr>
              <w:rPr>
                <w:sz w:val="22"/>
              </w:rPr>
            </w:pPr>
          </w:p>
          <w:p w:rsidR="00B9773B" w:rsidRPr="007E5E04" w:rsidRDefault="00B9773B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C56DFD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B9773B" w:rsidRPr="007E5E04" w:rsidRDefault="00B9773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B9773B" w:rsidRPr="007E5E04" w:rsidRDefault="00B9773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B9773B" w:rsidRPr="007E5E04" w:rsidRDefault="00B9773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C56DFD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B9773B" w:rsidRPr="007E5E04" w:rsidRDefault="00B9773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="00C56DFD"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Data (dd/mm/yyyy),</w:t>
            </w:r>
            <w:r w:rsidR="00C56DFD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B9773B" w:rsidRPr="007E5E04" w:rsidRDefault="00B9773B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>TimeStamp (dd/mm/yyyy</w:t>
            </w:r>
            <w:r w:rsidR="00C56DFD">
              <w:rPr>
                <w:sz w:val="16"/>
                <w:szCs w:val="16"/>
                <w:lang w:val="en-US"/>
              </w:rPr>
              <w:t xml:space="preserve"> </w:t>
            </w:r>
            <w:r w:rsidRPr="007E5E04">
              <w:rPr>
                <w:sz w:val="16"/>
                <w:szCs w:val="16"/>
                <w:lang w:val="en-US"/>
              </w:rPr>
              <w:t xml:space="preserve">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B9773B" w:rsidRPr="007E5E04" w:rsidRDefault="00B9773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B9773B" w:rsidRPr="007E5E04" w:rsidRDefault="00B9773B">
            <w:pPr>
              <w:rPr>
                <w:sz w:val="16"/>
                <w:szCs w:val="16"/>
              </w:rPr>
            </w:pPr>
          </w:p>
          <w:p w:rsidR="00B9773B" w:rsidRPr="007E5E04" w:rsidRDefault="00B9773B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B9773B" w:rsidRPr="007E5E04" w:rsidRDefault="00B9773B">
            <w:pPr>
              <w:ind w:left="1093" w:hanging="1093"/>
              <w:rPr>
                <w:sz w:val="16"/>
                <w:szCs w:val="16"/>
              </w:rPr>
            </w:pPr>
          </w:p>
          <w:p w:rsidR="00B9773B" w:rsidRDefault="00B9773B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E2016C" w:rsidRPr="00AC3C95" w:rsidRDefault="00E2016C" w:rsidP="00477C0F">
      <w:pPr>
        <w:pStyle w:val="STJNivel3"/>
      </w:pPr>
    </w:p>
    <w:sectPr w:rsidR="00E2016C" w:rsidRPr="00AC3C95" w:rsidSect="007D7DE1">
      <w:type w:val="continuous"/>
      <w:pgSz w:w="11907" w:h="16840" w:code="9"/>
      <w:pgMar w:top="1418" w:right="567" w:bottom="1418" w:left="141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81D" w:rsidRDefault="0083181D">
      <w:r>
        <w:separator/>
      </w:r>
    </w:p>
  </w:endnote>
  <w:endnote w:type="continuationSeparator" w:id="0">
    <w:p w:rsidR="0083181D" w:rsidRDefault="00831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FFC" w:rsidRDefault="00F77FFC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F77FFC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77FFC" w:rsidRDefault="00F77FFC">
          <w:r>
            <w:t>Politec Ltda.</w:t>
          </w:r>
        </w:p>
        <w:p w:rsidR="00F77FFC" w:rsidRDefault="00F77FFC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77FFC" w:rsidRDefault="00F77FFC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77FFC" w:rsidRDefault="00F77FFC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F77FFC" w:rsidRDefault="00F77FF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FFC" w:rsidRDefault="00F77FFC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F77FFC">
      <w:trPr>
        <w:cantSplit/>
        <w:jc w:val="center"/>
      </w:trPr>
      <w:tc>
        <w:tcPr>
          <w:tcW w:w="8005" w:type="dxa"/>
        </w:tcPr>
        <w:p w:rsidR="00F77FFC" w:rsidRDefault="007D7DE1" w:rsidP="00845586">
          <w:pPr>
            <w:pStyle w:val="Rodap"/>
            <w:ind w:right="360"/>
          </w:pPr>
          <w:r w:rsidRPr="007D7DE1">
            <w:t>sigeven_este_it005_importar_lista_excel</w:t>
          </w:r>
        </w:p>
      </w:tc>
      <w:tc>
        <w:tcPr>
          <w:tcW w:w="1705" w:type="dxa"/>
          <w:vAlign w:val="center"/>
        </w:tcPr>
        <w:p w:rsidR="00F77FFC" w:rsidRPr="00203AE9" w:rsidRDefault="00F77FFC" w:rsidP="00845586">
          <w:pPr>
            <w:pStyle w:val="Rodap"/>
            <w:jc w:val="right"/>
          </w:pPr>
          <w:r w:rsidRPr="00203AE9">
            <w:t>Pág.</w:t>
          </w:r>
          <w:r w:rsidR="00FF70A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FF70AF">
            <w:rPr>
              <w:rStyle w:val="Nmerodepgina"/>
              <w:sz w:val="20"/>
            </w:rPr>
            <w:fldChar w:fldCharType="separate"/>
          </w:r>
          <w:r w:rsidR="003143D1">
            <w:rPr>
              <w:rStyle w:val="Nmerodepgina"/>
              <w:noProof/>
              <w:sz w:val="20"/>
            </w:rPr>
            <w:t>2</w:t>
          </w:r>
          <w:r w:rsidR="00FF70AF">
            <w:rPr>
              <w:rStyle w:val="Nmerodepgina"/>
              <w:sz w:val="20"/>
            </w:rPr>
            <w:fldChar w:fldCharType="end"/>
          </w:r>
          <w:r w:rsidR="007D7DE1"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3143D1">
              <w:rPr>
                <w:noProof/>
              </w:rPr>
              <w:t>6</w:t>
            </w:r>
          </w:fldSimple>
        </w:p>
      </w:tc>
    </w:tr>
  </w:tbl>
  <w:p w:rsidR="00F77FFC" w:rsidRDefault="00F77FF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81D" w:rsidRDefault="0083181D">
      <w:r>
        <w:separator/>
      </w:r>
    </w:p>
  </w:footnote>
  <w:footnote w:type="continuationSeparator" w:id="0">
    <w:p w:rsidR="0083181D" w:rsidRDefault="008318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FFC" w:rsidRDefault="007D7DE1">
    <w:pPr>
      <w:pStyle w:val="Cabealho"/>
    </w:pP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5363195</wp:posOffset>
          </wp:positionH>
          <wp:positionV relativeFrom="paragraph">
            <wp:posOffset>-404037</wp:posOffset>
          </wp:positionV>
          <wp:extent cx="920602" cy="882502"/>
          <wp:effectExtent l="19050" t="0" r="0" b="0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324" cy="886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77FFC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F77FFC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F77FFC" w:rsidRDefault="00F77FFC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F77FFC" w:rsidRDefault="00F77FFC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F77FFC" w:rsidRDefault="00F77FFC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1pt;height:33.5pt" o:ole="">
                <v:imagedata r:id="rId1" o:title=""/>
              </v:shape>
              <o:OLEObject Type="Embed" ProgID="Word.Picture.8" ShapeID="_x0000_i1025" DrawAspect="Content" ObjectID="_1472998496" r:id="rId2"/>
            </w:object>
          </w:r>
        </w:p>
      </w:tc>
    </w:tr>
  </w:tbl>
  <w:p w:rsidR="00F77FFC" w:rsidRDefault="00F77FF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F77FFC">
      <w:trPr>
        <w:cantSplit/>
        <w:trHeight w:val="575"/>
        <w:jc w:val="center"/>
      </w:trPr>
      <w:tc>
        <w:tcPr>
          <w:tcW w:w="720" w:type="pct"/>
          <w:vAlign w:val="center"/>
        </w:tcPr>
        <w:p w:rsidR="00F77FFC" w:rsidRDefault="00F77FFC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F77FFC" w:rsidRDefault="007D7DE1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4363085</wp:posOffset>
                </wp:positionH>
                <wp:positionV relativeFrom="paragraph">
                  <wp:posOffset>-335280</wp:posOffset>
                </wp:positionV>
                <wp:extent cx="1078865" cy="1073785"/>
                <wp:effectExtent l="19050" t="0" r="6985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865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77FFC" w:rsidRPr="00B444D2">
            <w:rPr>
              <w:sz w:val="24"/>
              <w:szCs w:val="24"/>
            </w:rPr>
            <w:t>Especificação de Tela</w:t>
          </w:r>
        </w:p>
        <w:p w:rsidR="00F77FFC" w:rsidRPr="00B444D2" w:rsidRDefault="00F77FF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Importar Lista do Excel</w:t>
          </w:r>
        </w:p>
        <w:p w:rsidR="00F77FFC" w:rsidRDefault="00F77FF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F77FFC" w:rsidRDefault="00FF70AF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F77FFC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F77FFC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F77FFC" w:rsidRPr="00B444D2" w:rsidRDefault="00F77FF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F77FFC" w:rsidRDefault="00F77FF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569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3E375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746BE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5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2640CB6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9">
    <w:nsid w:val="27081786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34DC113A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8257DD7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7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8">
    <w:nsid w:val="4FDC698A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3C687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5E5352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4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6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7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0996E71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1">
    <w:nsid w:val="7C72062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D41738A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5719B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13"/>
  </w:num>
  <w:num w:numId="4">
    <w:abstractNumId w:val="33"/>
  </w:num>
  <w:num w:numId="5">
    <w:abstractNumId w:val="1"/>
  </w:num>
  <w:num w:numId="6">
    <w:abstractNumId w:val="5"/>
  </w:num>
  <w:num w:numId="7">
    <w:abstractNumId w:val="27"/>
  </w:num>
  <w:num w:numId="8">
    <w:abstractNumId w:val="4"/>
  </w:num>
  <w:num w:numId="9">
    <w:abstractNumId w:val="16"/>
  </w:num>
  <w:num w:numId="10">
    <w:abstractNumId w:val="11"/>
  </w:num>
  <w:num w:numId="11">
    <w:abstractNumId w:val="8"/>
  </w:num>
  <w:num w:numId="12">
    <w:abstractNumId w:val="14"/>
  </w:num>
  <w:num w:numId="13">
    <w:abstractNumId w:val="26"/>
  </w:num>
  <w:num w:numId="14">
    <w:abstractNumId w:val="25"/>
  </w:num>
  <w:num w:numId="15">
    <w:abstractNumId w:val="17"/>
  </w:num>
  <w:num w:numId="16">
    <w:abstractNumId w:val="23"/>
  </w:num>
  <w:num w:numId="17">
    <w:abstractNumId w:val="22"/>
  </w:num>
  <w:num w:numId="18">
    <w:abstractNumId w:val="10"/>
  </w:num>
  <w:num w:numId="19">
    <w:abstractNumId w:val="7"/>
  </w:num>
  <w:num w:numId="20">
    <w:abstractNumId w:val="19"/>
  </w:num>
  <w:num w:numId="21">
    <w:abstractNumId w:val="31"/>
  </w:num>
  <w:num w:numId="22">
    <w:abstractNumId w:val="15"/>
  </w:num>
  <w:num w:numId="23">
    <w:abstractNumId w:val="34"/>
  </w:num>
  <w:num w:numId="24">
    <w:abstractNumId w:val="0"/>
  </w:num>
  <w:num w:numId="25">
    <w:abstractNumId w:val="20"/>
  </w:num>
  <w:num w:numId="26">
    <w:abstractNumId w:val="12"/>
  </w:num>
  <w:num w:numId="27">
    <w:abstractNumId w:val="28"/>
  </w:num>
  <w:num w:numId="28">
    <w:abstractNumId w:val="21"/>
  </w:num>
  <w:num w:numId="29">
    <w:abstractNumId w:val="9"/>
  </w:num>
  <w:num w:numId="30">
    <w:abstractNumId w:val="6"/>
  </w:num>
  <w:num w:numId="31">
    <w:abstractNumId w:val="2"/>
  </w:num>
  <w:num w:numId="32">
    <w:abstractNumId w:val="32"/>
  </w:num>
  <w:num w:numId="33">
    <w:abstractNumId w:val="3"/>
  </w:num>
  <w:num w:numId="34">
    <w:abstractNumId w:val="18"/>
  </w:num>
  <w:num w:numId="35">
    <w:abstractNumId w:val="2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D29"/>
    <w:rsid w:val="0000286E"/>
    <w:rsid w:val="000057AC"/>
    <w:rsid w:val="00020ECD"/>
    <w:rsid w:val="000335C6"/>
    <w:rsid w:val="00036643"/>
    <w:rsid w:val="00042D58"/>
    <w:rsid w:val="00043676"/>
    <w:rsid w:val="00044193"/>
    <w:rsid w:val="0005371C"/>
    <w:rsid w:val="00060DAA"/>
    <w:rsid w:val="000617DF"/>
    <w:rsid w:val="00063BB4"/>
    <w:rsid w:val="000663A9"/>
    <w:rsid w:val="00074A87"/>
    <w:rsid w:val="000758BF"/>
    <w:rsid w:val="00082DD8"/>
    <w:rsid w:val="0008349C"/>
    <w:rsid w:val="00094A08"/>
    <w:rsid w:val="00097089"/>
    <w:rsid w:val="00097471"/>
    <w:rsid w:val="000A085A"/>
    <w:rsid w:val="000A3E7C"/>
    <w:rsid w:val="000A5058"/>
    <w:rsid w:val="000B176D"/>
    <w:rsid w:val="000B1FDE"/>
    <w:rsid w:val="000D4CFC"/>
    <w:rsid w:val="000D4FDA"/>
    <w:rsid w:val="000E27B9"/>
    <w:rsid w:val="000E7532"/>
    <w:rsid w:val="000F2AF3"/>
    <w:rsid w:val="000F2D2D"/>
    <w:rsid w:val="00103470"/>
    <w:rsid w:val="00105979"/>
    <w:rsid w:val="00112916"/>
    <w:rsid w:val="00113D05"/>
    <w:rsid w:val="00127C7D"/>
    <w:rsid w:val="00130D4B"/>
    <w:rsid w:val="001327E3"/>
    <w:rsid w:val="00145B32"/>
    <w:rsid w:val="001464A3"/>
    <w:rsid w:val="00170313"/>
    <w:rsid w:val="00170A0D"/>
    <w:rsid w:val="00176D84"/>
    <w:rsid w:val="00184C7A"/>
    <w:rsid w:val="001878C0"/>
    <w:rsid w:val="00190809"/>
    <w:rsid w:val="00192C22"/>
    <w:rsid w:val="001A189E"/>
    <w:rsid w:val="001A1C34"/>
    <w:rsid w:val="001A5039"/>
    <w:rsid w:val="001B00B2"/>
    <w:rsid w:val="001C418B"/>
    <w:rsid w:val="001D24BC"/>
    <w:rsid w:val="001D4510"/>
    <w:rsid w:val="001D7E47"/>
    <w:rsid w:val="001E1958"/>
    <w:rsid w:val="001E2036"/>
    <w:rsid w:val="001E4E3C"/>
    <w:rsid w:val="001E5654"/>
    <w:rsid w:val="001E7FD1"/>
    <w:rsid w:val="001F4412"/>
    <w:rsid w:val="001F6AC6"/>
    <w:rsid w:val="001F7058"/>
    <w:rsid w:val="00200361"/>
    <w:rsid w:val="0020156E"/>
    <w:rsid w:val="00203AE9"/>
    <w:rsid w:val="00212C6C"/>
    <w:rsid w:val="002133CA"/>
    <w:rsid w:val="0021365C"/>
    <w:rsid w:val="002140DF"/>
    <w:rsid w:val="002148CD"/>
    <w:rsid w:val="0021659C"/>
    <w:rsid w:val="002168E5"/>
    <w:rsid w:val="00220EBB"/>
    <w:rsid w:val="00227A02"/>
    <w:rsid w:val="00230465"/>
    <w:rsid w:val="0023680F"/>
    <w:rsid w:val="00236982"/>
    <w:rsid w:val="002444A2"/>
    <w:rsid w:val="00246405"/>
    <w:rsid w:val="002528F8"/>
    <w:rsid w:val="00253FB7"/>
    <w:rsid w:val="00255C0F"/>
    <w:rsid w:val="00274A93"/>
    <w:rsid w:val="00275E57"/>
    <w:rsid w:val="0028608D"/>
    <w:rsid w:val="00287489"/>
    <w:rsid w:val="00290B86"/>
    <w:rsid w:val="0029347C"/>
    <w:rsid w:val="002946E2"/>
    <w:rsid w:val="002A0015"/>
    <w:rsid w:val="002B4214"/>
    <w:rsid w:val="002B74C8"/>
    <w:rsid w:val="002C7A3B"/>
    <w:rsid w:val="002E07A1"/>
    <w:rsid w:val="002E5727"/>
    <w:rsid w:val="00302B93"/>
    <w:rsid w:val="003062AE"/>
    <w:rsid w:val="0031237D"/>
    <w:rsid w:val="003143D1"/>
    <w:rsid w:val="00315A9C"/>
    <w:rsid w:val="00316515"/>
    <w:rsid w:val="00321220"/>
    <w:rsid w:val="00330941"/>
    <w:rsid w:val="00337E74"/>
    <w:rsid w:val="00342D19"/>
    <w:rsid w:val="00344B01"/>
    <w:rsid w:val="003458D1"/>
    <w:rsid w:val="00354E33"/>
    <w:rsid w:val="00360BD1"/>
    <w:rsid w:val="0036361A"/>
    <w:rsid w:val="00376D29"/>
    <w:rsid w:val="00377DAB"/>
    <w:rsid w:val="0038291E"/>
    <w:rsid w:val="003945ED"/>
    <w:rsid w:val="003A221F"/>
    <w:rsid w:val="003A61C4"/>
    <w:rsid w:val="003B531D"/>
    <w:rsid w:val="003C32AD"/>
    <w:rsid w:val="003C33A2"/>
    <w:rsid w:val="003C37A7"/>
    <w:rsid w:val="003C62E6"/>
    <w:rsid w:val="003E25B3"/>
    <w:rsid w:val="003E2E59"/>
    <w:rsid w:val="003E75B6"/>
    <w:rsid w:val="003F41CC"/>
    <w:rsid w:val="004310D5"/>
    <w:rsid w:val="00443AED"/>
    <w:rsid w:val="004501DA"/>
    <w:rsid w:val="004505F3"/>
    <w:rsid w:val="00457B0D"/>
    <w:rsid w:val="00463B34"/>
    <w:rsid w:val="00463B84"/>
    <w:rsid w:val="00467243"/>
    <w:rsid w:val="004757AA"/>
    <w:rsid w:val="00477C0F"/>
    <w:rsid w:val="00492370"/>
    <w:rsid w:val="004B3F03"/>
    <w:rsid w:val="004B5499"/>
    <w:rsid w:val="004D4F0F"/>
    <w:rsid w:val="004D5521"/>
    <w:rsid w:val="004E46E6"/>
    <w:rsid w:val="004F3626"/>
    <w:rsid w:val="0050376D"/>
    <w:rsid w:val="005048BD"/>
    <w:rsid w:val="0051282E"/>
    <w:rsid w:val="00531534"/>
    <w:rsid w:val="0053199E"/>
    <w:rsid w:val="00531E70"/>
    <w:rsid w:val="00532AD7"/>
    <w:rsid w:val="00534860"/>
    <w:rsid w:val="00542024"/>
    <w:rsid w:val="0054210C"/>
    <w:rsid w:val="005425EC"/>
    <w:rsid w:val="005426D6"/>
    <w:rsid w:val="005604ED"/>
    <w:rsid w:val="00567EE4"/>
    <w:rsid w:val="005719CB"/>
    <w:rsid w:val="00572FCE"/>
    <w:rsid w:val="00573E21"/>
    <w:rsid w:val="00583BAB"/>
    <w:rsid w:val="0058513D"/>
    <w:rsid w:val="00594CB8"/>
    <w:rsid w:val="00596B10"/>
    <w:rsid w:val="005A0F0E"/>
    <w:rsid w:val="005A2D07"/>
    <w:rsid w:val="005B39B7"/>
    <w:rsid w:val="005B51D5"/>
    <w:rsid w:val="005B57F3"/>
    <w:rsid w:val="005B788E"/>
    <w:rsid w:val="005C028B"/>
    <w:rsid w:val="005C324F"/>
    <w:rsid w:val="005C366A"/>
    <w:rsid w:val="005C5F64"/>
    <w:rsid w:val="005D4EA3"/>
    <w:rsid w:val="005E3355"/>
    <w:rsid w:val="005F61A1"/>
    <w:rsid w:val="005F6B13"/>
    <w:rsid w:val="005F6BED"/>
    <w:rsid w:val="00600AFB"/>
    <w:rsid w:val="00600FFF"/>
    <w:rsid w:val="00605D15"/>
    <w:rsid w:val="00605DEE"/>
    <w:rsid w:val="0060659A"/>
    <w:rsid w:val="00610ECA"/>
    <w:rsid w:val="00612DDE"/>
    <w:rsid w:val="0061636B"/>
    <w:rsid w:val="00640FC6"/>
    <w:rsid w:val="006450A0"/>
    <w:rsid w:val="00651658"/>
    <w:rsid w:val="00655461"/>
    <w:rsid w:val="00673B7B"/>
    <w:rsid w:val="00674576"/>
    <w:rsid w:val="00683390"/>
    <w:rsid w:val="006A43A5"/>
    <w:rsid w:val="006A6377"/>
    <w:rsid w:val="006B069C"/>
    <w:rsid w:val="006B1335"/>
    <w:rsid w:val="006D110E"/>
    <w:rsid w:val="006D6F5F"/>
    <w:rsid w:val="006F02C1"/>
    <w:rsid w:val="006F7DB5"/>
    <w:rsid w:val="00702322"/>
    <w:rsid w:val="00712490"/>
    <w:rsid w:val="0071515A"/>
    <w:rsid w:val="00726840"/>
    <w:rsid w:val="00734525"/>
    <w:rsid w:val="007452AC"/>
    <w:rsid w:val="00753FB6"/>
    <w:rsid w:val="00761C93"/>
    <w:rsid w:val="00774DB7"/>
    <w:rsid w:val="007766CF"/>
    <w:rsid w:val="00787E5F"/>
    <w:rsid w:val="00790AA0"/>
    <w:rsid w:val="0079257A"/>
    <w:rsid w:val="007A5EBC"/>
    <w:rsid w:val="007B6FC0"/>
    <w:rsid w:val="007B7B9E"/>
    <w:rsid w:val="007C01CA"/>
    <w:rsid w:val="007C1859"/>
    <w:rsid w:val="007C4588"/>
    <w:rsid w:val="007D2BF6"/>
    <w:rsid w:val="007D34C1"/>
    <w:rsid w:val="007D7DE1"/>
    <w:rsid w:val="007E5E04"/>
    <w:rsid w:val="007E7632"/>
    <w:rsid w:val="007F51E7"/>
    <w:rsid w:val="007F6751"/>
    <w:rsid w:val="0081784C"/>
    <w:rsid w:val="00820568"/>
    <w:rsid w:val="00820DD3"/>
    <w:rsid w:val="0083181D"/>
    <w:rsid w:val="00845586"/>
    <w:rsid w:val="00853647"/>
    <w:rsid w:val="00854853"/>
    <w:rsid w:val="00855AB7"/>
    <w:rsid w:val="00856D03"/>
    <w:rsid w:val="00866E49"/>
    <w:rsid w:val="0087394A"/>
    <w:rsid w:val="008747D3"/>
    <w:rsid w:val="0088034D"/>
    <w:rsid w:val="00880FFD"/>
    <w:rsid w:val="00882A3D"/>
    <w:rsid w:val="0088414B"/>
    <w:rsid w:val="00884A85"/>
    <w:rsid w:val="00885DD1"/>
    <w:rsid w:val="00887461"/>
    <w:rsid w:val="00891BAD"/>
    <w:rsid w:val="008920E3"/>
    <w:rsid w:val="008928F7"/>
    <w:rsid w:val="008A0981"/>
    <w:rsid w:val="008A3122"/>
    <w:rsid w:val="008C06DE"/>
    <w:rsid w:val="008D188E"/>
    <w:rsid w:val="008D20F1"/>
    <w:rsid w:val="008D5BD2"/>
    <w:rsid w:val="008E3F09"/>
    <w:rsid w:val="008F0DCE"/>
    <w:rsid w:val="008F73B0"/>
    <w:rsid w:val="009010A7"/>
    <w:rsid w:val="009160FE"/>
    <w:rsid w:val="00925D1F"/>
    <w:rsid w:val="00927706"/>
    <w:rsid w:val="00930F9F"/>
    <w:rsid w:val="0093284B"/>
    <w:rsid w:val="00942C8C"/>
    <w:rsid w:val="0095193C"/>
    <w:rsid w:val="009565AD"/>
    <w:rsid w:val="009679FA"/>
    <w:rsid w:val="0097694F"/>
    <w:rsid w:val="00990069"/>
    <w:rsid w:val="00993D10"/>
    <w:rsid w:val="009957F8"/>
    <w:rsid w:val="009A12DF"/>
    <w:rsid w:val="009B2F9E"/>
    <w:rsid w:val="009B677F"/>
    <w:rsid w:val="009C0B00"/>
    <w:rsid w:val="009D4097"/>
    <w:rsid w:val="009E2E67"/>
    <w:rsid w:val="009E73E1"/>
    <w:rsid w:val="009F15BB"/>
    <w:rsid w:val="009F5A13"/>
    <w:rsid w:val="009F73E4"/>
    <w:rsid w:val="00A03356"/>
    <w:rsid w:val="00A12337"/>
    <w:rsid w:val="00A13202"/>
    <w:rsid w:val="00A2387D"/>
    <w:rsid w:val="00A35212"/>
    <w:rsid w:val="00A37F98"/>
    <w:rsid w:val="00A505CE"/>
    <w:rsid w:val="00A5164B"/>
    <w:rsid w:val="00A52852"/>
    <w:rsid w:val="00A53466"/>
    <w:rsid w:val="00A54938"/>
    <w:rsid w:val="00A6407C"/>
    <w:rsid w:val="00A648D9"/>
    <w:rsid w:val="00A67DC8"/>
    <w:rsid w:val="00A73DD9"/>
    <w:rsid w:val="00A8228D"/>
    <w:rsid w:val="00A84DAE"/>
    <w:rsid w:val="00A91DC5"/>
    <w:rsid w:val="00A9755A"/>
    <w:rsid w:val="00AA5838"/>
    <w:rsid w:val="00AA6634"/>
    <w:rsid w:val="00AB44A5"/>
    <w:rsid w:val="00AB5C6F"/>
    <w:rsid w:val="00AC3C95"/>
    <w:rsid w:val="00AC5FEB"/>
    <w:rsid w:val="00AC6144"/>
    <w:rsid w:val="00AD07C8"/>
    <w:rsid w:val="00AD3A1E"/>
    <w:rsid w:val="00AD4452"/>
    <w:rsid w:val="00AD7D56"/>
    <w:rsid w:val="00AE5E10"/>
    <w:rsid w:val="00AE62FD"/>
    <w:rsid w:val="00AF06B2"/>
    <w:rsid w:val="00AF3561"/>
    <w:rsid w:val="00AF6001"/>
    <w:rsid w:val="00AF6C24"/>
    <w:rsid w:val="00AF7A96"/>
    <w:rsid w:val="00B001ED"/>
    <w:rsid w:val="00B03285"/>
    <w:rsid w:val="00B0457D"/>
    <w:rsid w:val="00B066D5"/>
    <w:rsid w:val="00B146E8"/>
    <w:rsid w:val="00B15368"/>
    <w:rsid w:val="00B17B7D"/>
    <w:rsid w:val="00B17C79"/>
    <w:rsid w:val="00B20BF6"/>
    <w:rsid w:val="00B26F75"/>
    <w:rsid w:val="00B324BC"/>
    <w:rsid w:val="00B413F3"/>
    <w:rsid w:val="00B444D2"/>
    <w:rsid w:val="00B450A7"/>
    <w:rsid w:val="00B6538C"/>
    <w:rsid w:val="00B71BF2"/>
    <w:rsid w:val="00B84DD5"/>
    <w:rsid w:val="00B95668"/>
    <w:rsid w:val="00B9773B"/>
    <w:rsid w:val="00BA60F0"/>
    <w:rsid w:val="00BA61FF"/>
    <w:rsid w:val="00BB3608"/>
    <w:rsid w:val="00BB654A"/>
    <w:rsid w:val="00BB7C8B"/>
    <w:rsid w:val="00BD616E"/>
    <w:rsid w:val="00BE2048"/>
    <w:rsid w:val="00BE666E"/>
    <w:rsid w:val="00BE706D"/>
    <w:rsid w:val="00BF3BA4"/>
    <w:rsid w:val="00C27B23"/>
    <w:rsid w:val="00C353BD"/>
    <w:rsid w:val="00C56DFD"/>
    <w:rsid w:val="00C62AE8"/>
    <w:rsid w:val="00C638AD"/>
    <w:rsid w:val="00C63CC9"/>
    <w:rsid w:val="00C65BAE"/>
    <w:rsid w:val="00C74B85"/>
    <w:rsid w:val="00C74B89"/>
    <w:rsid w:val="00C90365"/>
    <w:rsid w:val="00C90EA5"/>
    <w:rsid w:val="00C929B6"/>
    <w:rsid w:val="00C94440"/>
    <w:rsid w:val="00C958A3"/>
    <w:rsid w:val="00CA6892"/>
    <w:rsid w:val="00CB6295"/>
    <w:rsid w:val="00CE02F3"/>
    <w:rsid w:val="00CE5999"/>
    <w:rsid w:val="00D06D23"/>
    <w:rsid w:val="00D147AC"/>
    <w:rsid w:val="00D244E3"/>
    <w:rsid w:val="00D33DF7"/>
    <w:rsid w:val="00D364A3"/>
    <w:rsid w:val="00D36D6E"/>
    <w:rsid w:val="00D400FD"/>
    <w:rsid w:val="00D45991"/>
    <w:rsid w:val="00D831AE"/>
    <w:rsid w:val="00D845A2"/>
    <w:rsid w:val="00D86C75"/>
    <w:rsid w:val="00D96906"/>
    <w:rsid w:val="00DA3200"/>
    <w:rsid w:val="00DB6008"/>
    <w:rsid w:val="00DC2201"/>
    <w:rsid w:val="00DC24D0"/>
    <w:rsid w:val="00DD53F4"/>
    <w:rsid w:val="00DE67DD"/>
    <w:rsid w:val="00DF1335"/>
    <w:rsid w:val="00E0689B"/>
    <w:rsid w:val="00E13191"/>
    <w:rsid w:val="00E13199"/>
    <w:rsid w:val="00E2016C"/>
    <w:rsid w:val="00E210A8"/>
    <w:rsid w:val="00E3041B"/>
    <w:rsid w:val="00E3363B"/>
    <w:rsid w:val="00E338AE"/>
    <w:rsid w:val="00E356D2"/>
    <w:rsid w:val="00E55870"/>
    <w:rsid w:val="00E63255"/>
    <w:rsid w:val="00E66C6E"/>
    <w:rsid w:val="00E77400"/>
    <w:rsid w:val="00E87706"/>
    <w:rsid w:val="00E91DDD"/>
    <w:rsid w:val="00E95ADA"/>
    <w:rsid w:val="00EA37A5"/>
    <w:rsid w:val="00EA56E7"/>
    <w:rsid w:val="00EB2BAD"/>
    <w:rsid w:val="00EC285A"/>
    <w:rsid w:val="00EC7B26"/>
    <w:rsid w:val="00EC7CAD"/>
    <w:rsid w:val="00ED1C21"/>
    <w:rsid w:val="00EE01E5"/>
    <w:rsid w:val="00EE11AD"/>
    <w:rsid w:val="00EE1399"/>
    <w:rsid w:val="00EF182A"/>
    <w:rsid w:val="00EF53C9"/>
    <w:rsid w:val="00EF7199"/>
    <w:rsid w:val="00F01A69"/>
    <w:rsid w:val="00F02C10"/>
    <w:rsid w:val="00F07B79"/>
    <w:rsid w:val="00F33DED"/>
    <w:rsid w:val="00F41CF1"/>
    <w:rsid w:val="00F41EE3"/>
    <w:rsid w:val="00F439CF"/>
    <w:rsid w:val="00F5244C"/>
    <w:rsid w:val="00F52E4A"/>
    <w:rsid w:val="00F77FFC"/>
    <w:rsid w:val="00F87B2E"/>
    <w:rsid w:val="00F9119C"/>
    <w:rsid w:val="00FA32CF"/>
    <w:rsid w:val="00FB1B9A"/>
    <w:rsid w:val="00FB6584"/>
    <w:rsid w:val="00FC1C4C"/>
    <w:rsid w:val="00FC7563"/>
    <w:rsid w:val="00FD51C5"/>
    <w:rsid w:val="00FD7E12"/>
    <w:rsid w:val="00FE3816"/>
    <w:rsid w:val="00FE4136"/>
    <w:rsid w:val="00FE7822"/>
    <w:rsid w:val="00FF0969"/>
    <w:rsid w:val="00FF70AF"/>
    <w:rsid w:val="00FF7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990069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477C0F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466</TotalTime>
  <Pages>6</Pages>
  <Words>648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4141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rayanne.felicio</cp:lastModifiedBy>
  <cp:revision>48</cp:revision>
  <cp:lastPrinted>2009-03-06T19:55:00Z</cp:lastPrinted>
  <dcterms:created xsi:type="dcterms:W3CDTF">2014-04-14T12:46:00Z</dcterms:created>
  <dcterms:modified xsi:type="dcterms:W3CDTF">2014-09-23T20:28:00Z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