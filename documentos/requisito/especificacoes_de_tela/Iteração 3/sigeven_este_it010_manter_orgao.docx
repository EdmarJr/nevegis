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CF7C0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8C721C" w:rsidRPr="00B324BC" w:rsidRDefault="008C721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8C721C" w:rsidRPr="00B324BC" w:rsidRDefault="008C721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C721C" w:rsidRDefault="008C721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8C721C" w:rsidRPr="00E13199" w:rsidRDefault="008C721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Órgão</w:t>
                  </w:r>
                </w:p>
                <w:p w:rsidR="008C721C" w:rsidRPr="00E13199" w:rsidRDefault="008C721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C721C" w:rsidRPr="00E13199" w:rsidRDefault="008C721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0.01</w:t>
                  </w:r>
                </w:p>
                <w:p w:rsidR="008C721C" w:rsidRDefault="008C721C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5265F1" w:rsidP="00FC7E45">
            <w:pPr>
              <w:pStyle w:val="CTMISTabela"/>
              <w:rPr>
                <w:b/>
              </w:rPr>
            </w:pPr>
            <w:r>
              <w:t>23/05/2014</w:t>
            </w:r>
          </w:p>
        </w:tc>
        <w:tc>
          <w:tcPr>
            <w:tcW w:w="960" w:type="dxa"/>
          </w:tcPr>
          <w:p w:rsidR="00711612" w:rsidRPr="00EF6878" w:rsidRDefault="00F600C6" w:rsidP="00647B12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647B12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5A05C0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5A05C0">
        <w:trPr>
          <w:jc w:val="center"/>
        </w:trPr>
        <w:tc>
          <w:tcPr>
            <w:tcW w:w="1639" w:type="dxa"/>
          </w:tcPr>
          <w:p w:rsidR="005A05C0" w:rsidRDefault="005A05C0" w:rsidP="00FC7E45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5A05C0" w:rsidRDefault="005A05C0" w:rsidP="00647B12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A05C0" w:rsidRPr="00EF6878" w:rsidRDefault="005A05C0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5A05C0" w:rsidRPr="005A05C0" w:rsidRDefault="005A05C0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F06CDE" w:rsidRDefault="00CF7C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3896086" w:history="1">
        <w:r w:rsidR="00F06CDE" w:rsidRPr="008D2CC5">
          <w:rPr>
            <w:rStyle w:val="Hyperlink"/>
          </w:rPr>
          <w:t>1.</w:t>
        </w:r>
        <w:r w:rsidR="00F06CDE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06CDE" w:rsidRPr="008D2CC5">
          <w:rPr>
            <w:rStyle w:val="Hyperlink"/>
          </w:rPr>
          <w:t>INTRODUÇÃO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3896087" w:history="1">
        <w:r w:rsidR="00F06CDE" w:rsidRPr="008D2CC5">
          <w:rPr>
            <w:rStyle w:val="Hyperlink"/>
            <w:lang w:val="pt-PT"/>
          </w:rPr>
          <w:t>2.</w:t>
        </w:r>
        <w:r w:rsidR="00F06CDE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06CDE" w:rsidRPr="008D2CC5">
          <w:rPr>
            <w:rStyle w:val="Hyperlink"/>
            <w:lang w:val="pt-PT"/>
          </w:rPr>
          <w:t>Detalhamento da Apresentação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6088" w:history="1">
        <w:r w:rsidR="00F06CDE" w:rsidRPr="008D2CC5">
          <w:rPr>
            <w:rStyle w:val="Hyperlink"/>
          </w:rPr>
          <w:t>2.1</w:t>
        </w:r>
        <w:r w:rsidR="00F06CD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06CDE" w:rsidRPr="008D2CC5">
          <w:rPr>
            <w:rStyle w:val="Hyperlink"/>
            <w:lang w:val="pt-PT"/>
          </w:rPr>
          <w:t>Usuário</w:t>
        </w:r>
        <w:r w:rsidR="00F06CDE" w:rsidRPr="008D2CC5">
          <w:rPr>
            <w:rStyle w:val="Hyperlink"/>
          </w:rPr>
          <w:t>s / Atores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6089" w:history="1">
        <w:r w:rsidR="00F06CDE" w:rsidRPr="008D2CC5">
          <w:rPr>
            <w:rStyle w:val="Hyperlink"/>
          </w:rPr>
          <w:t>2.2</w:t>
        </w:r>
        <w:r w:rsidR="00F06CD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06CDE" w:rsidRPr="008D2CC5">
          <w:rPr>
            <w:rStyle w:val="Hyperlink"/>
          </w:rPr>
          <w:t>Órgão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6090" w:history="1">
        <w:r w:rsidR="00F06CDE" w:rsidRPr="008D2CC5">
          <w:rPr>
            <w:rStyle w:val="Hyperlink"/>
          </w:rPr>
          <w:t>2.2.1. Tela Consultar Órgão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6091" w:history="1">
        <w:r w:rsidR="00F06CDE" w:rsidRPr="008D2CC5">
          <w:rPr>
            <w:rStyle w:val="Hyperlink"/>
          </w:rPr>
          <w:t>2.2.2. Tela Incluir Órgão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6092" w:history="1">
        <w:r w:rsidR="00F06CDE" w:rsidRPr="008D2CC5">
          <w:rPr>
            <w:rStyle w:val="Hyperlink"/>
          </w:rPr>
          <w:t>2.2.3. Tela Alterar Órgão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6093" w:history="1">
        <w:r w:rsidR="00F06CDE" w:rsidRPr="008D2CC5">
          <w:rPr>
            <w:rStyle w:val="Hyperlink"/>
          </w:rPr>
          <w:t>2.2.4. Tela Excluir Órgão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06CDE" w:rsidRDefault="00CF7C0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6094" w:history="1">
        <w:r w:rsidR="00F06CDE" w:rsidRPr="008D2CC5">
          <w:rPr>
            <w:rStyle w:val="Hyperlink"/>
          </w:rPr>
          <w:t>2.2.5. Tela Visualizar Órgão</w:t>
        </w:r>
        <w:r w:rsidR="00F06CDE">
          <w:rPr>
            <w:webHidden/>
          </w:rPr>
          <w:tab/>
        </w:r>
        <w:r>
          <w:rPr>
            <w:webHidden/>
          </w:rPr>
          <w:fldChar w:fldCharType="begin"/>
        </w:r>
        <w:r w:rsidR="00F06CDE">
          <w:rPr>
            <w:webHidden/>
          </w:rPr>
          <w:instrText xml:space="preserve"> PAGEREF _Toc393896094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6CD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E2036" w:rsidRDefault="00CF7C01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3896086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3896087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4" w:name="_Toc393896088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467A53" w:rsidRPr="00467A53" w:rsidRDefault="00467A53" w:rsidP="00467A53">
      <w:pPr>
        <w:rPr>
          <w:lang w:val="pt-PT"/>
        </w:rPr>
      </w:pPr>
    </w:p>
    <w:p w:rsidR="00427C4A" w:rsidRPr="00427C4A" w:rsidRDefault="00427C4A" w:rsidP="00427C4A">
      <w:pPr>
        <w:rPr>
          <w:lang w:val="pt-PT"/>
        </w:rPr>
      </w:pPr>
      <w:r>
        <w:rPr>
          <w:lang w:val="pt-PT"/>
        </w:rPr>
        <w:t>Assessor – responsável pela consulta e visualização dos registros nesta funcionalidade.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bookmarkStart w:id="5" w:name="_Toc393896089"/>
      <w:r w:rsidR="00322F18">
        <w:t>Órgão</w:t>
      </w:r>
      <w:bookmarkEnd w:id="5"/>
    </w:p>
    <w:p w:rsidR="001E2036" w:rsidRPr="004D5521" w:rsidRDefault="001B00B2" w:rsidP="004D5521">
      <w:pPr>
        <w:pStyle w:val="STJNivel3"/>
      </w:pPr>
      <w:bookmarkStart w:id="6" w:name="_Toc393896090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BD58E5">
        <w:t xml:space="preserve"> Órgão</w:t>
      </w:r>
      <w:bookmarkEnd w:id="6"/>
    </w:p>
    <w:p w:rsidR="00A37F98" w:rsidRDefault="00A21789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4630755"/>
            <wp:effectExtent l="19050" t="0" r="5080" b="0"/>
            <wp:docPr id="5" name="Imagem 2" descr="C:\Users\rayanne.felicio\Pictures\CONSULTAR ORG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ORGA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6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BD58E5">
        <w:rPr>
          <w:i w:val="0"/>
          <w:color w:val="auto"/>
        </w:rPr>
        <w:t>e Consulta de Órgão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 xml:space="preserve">Tela Incluir </w:t>
      </w:r>
      <w:r w:rsidR="00322F18">
        <w:rPr>
          <w:i w:val="0"/>
          <w:color w:val="auto"/>
        </w:rPr>
        <w:t>Órgão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322F18">
        <w:rPr>
          <w:i w:val="0"/>
          <w:color w:val="auto"/>
        </w:rPr>
        <w:t>Órgão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lastRenderedPageBreak/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322F18">
        <w:rPr>
          <w:color w:val="auto"/>
        </w:rPr>
        <w:t>Órgão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322F18">
        <w:rPr>
          <w:color w:val="auto"/>
        </w:rPr>
        <w:t>Órgão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322F18">
        <w:rPr>
          <w:i w:val="0"/>
          <w:color w:val="auto"/>
        </w:rPr>
        <w:t>Órgão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5469AA">
        <w:rPr>
          <w:i w:val="0"/>
          <w:color w:val="auto"/>
        </w:rPr>
        <w:t xml:space="preserve">Nome do </w:t>
      </w:r>
      <w:r w:rsidR="00322F18">
        <w:rPr>
          <w:i w:val="0"/>
          <w:color w:val="auto"/>
        </w:rPr>
        <w:t>Órgão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08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537"/>
        <w:gridCol w:w="385"/>
        <w:gridCol w:w="1236"/>
        <w:gridCol w:w="1783"/>
      </w:tblGrid>
      <w:tr w:rsidR="001E2036" w:rsidTr="008C721C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3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23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E2036" w:rsidTr="008C721C">
        <w:trPr>
          <w:cantSplit/>
          <w:jc w:val="center"/>
        </w:trPr>
        <w:tc>
          <w:tcPr>
            <w:tcW w:w="554" w:type="dxa"/>
            <w:vAlign w:val="center"/>
          </w:tcPr>
          <w:p w:rsidR="001E2036" w:rsidRPr="00DD098E" w:rsidRDefault="001E2036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1E2036" w:rsidRPr="00DD098E" w:rsidRDefault="009D2FC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Nome do </w:t>
            </w:r>
            <w:r w:rsidR="00322F18" w:rsidRPr="00DD098E">
              <w:rPr>
                <w:iCs/>
                <w:color w:val="auto"/>
              </w:rPr>
              <w:t>Órgão</w:t>
            </w:r>
          </w:p>
        </w:tc>
        <w:tc>
          <w:tcPr>
            <w:tcW w:w="992" w:type="dxa"/>
            <w:vAlign w:val="center"/>
          </w:tcPr>
          <w:p w:rsidR="001E2036" w:rsidRPr="00DD098E" w:rsidRDefault="00920502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200</w:t>
            </w:r>
            <w:r w:rsidR="008D188E" w:rsidRPr="00DD098E">
              <w:rPr>
                <w:iCs/>
                <w:color w:val="auto"/>
              </w:rPr>
              <w:t>/A</w:t>
            </w:r>
          </w:p>
        </w:tc>
        <w:tc>
          <w:tcPr>
            <w:tcW w:w="435" w:type="dxa"/>
            <w:vAlign w:val="center"/>
          </w:tcPr>
          <w:p w:rsidR="001E2036" w:rsidRPr="00DD098E" w:rsidRDefault="001E203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1E2036" w:rsidRPr="00DD098E" w:rsidRDefault="005426D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1E2036" w:rsidRPr="00DD098E" w:rsidRDefault="0011645E" w:rsidP="008D188E">
            <w:pPr>
              <w:jc w:val="center"/>
              <w:rPr>
                <w:iCs/>
                <w:color w:val="auto"/>
              </w:rPr>
            </w:pPr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537" w:type="dxa"/>
            <w:vAlign w:val="center"/>
          </w:tcPr>
          <w:p w:rsidR="001E2036" w:rsidRPr="00DD098E" w:rsidRDefault="001E203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vAlign w:val="center"/>
          </w:tcPr>
          <w:p w:rsidR="001E2036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vAlign w:val="center"/>
          </w:tcPr>
          <w:p w:rsidR="001E2036" w:rsidRPr="00DD098E" w:rsidRDefault="008D18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  <w:vAlign w:val="center"/>
          </w:tcPr>
          <w:p w:rsidR="001E2036" w:rsidRPr="00DD098E" w:rsidRDefault="001E203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F60685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60685" w:rsidRPr="00DD098E" w:rsidRDefault="00F6068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F60685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vAlign w:val="center"/>
          </w:tcPr>
          <w:p w:rsidR="00F60685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10/A</w:t>
            </w:r>
          </w:p>
        </w:tc>
        <w:tc>
          <w:tcPr>
            <w:tcW w:w="435" w:type="dxa"/>
          </w:tcPr>
          <w:p w:rsidR="00F60685" w:rsidRPr="00DD098E" w:rsidRDefault="00F6068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F60685" w:rsidRPr="00DD098E" w:rsidRDefault="00F60685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F60685" w:rsidRPr="00DD098E" w:rsidRDefault="00E95600" w:rsidP="00F6068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F60685" w:rsidRPr="00DD098E" w:rsidRDefault="00F60685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537" w:type="dxa"/>
            <w:vAlign w:val="center"/>
          </w:tcPr>
          <w:p w:rsidR="00F60685" w:rsidRPr="00DD098E" w:rsidRDefault="00F60685" w:rsidP="00F6068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vAlign w:val="center"/>
          </w:tcPr>
          <w:p w:rsidR="00F60685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vAlign w:val="center"/>
          </w:tcPr>
          <w:p w:rsidR="00F60685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br/>
              <w:t>Informar</w:t>
            </w:r>
          </w:p>
        </w:tc>
        <w:tc>
          <w:tcPr>
            <w:tcW w:w="1783" w:type="dxa"/>
          </w:tcPr>
          <w:p w:rsidR="00F60685" w:rsidRPr="00DD098E" w:rsidRDefault="00F60685">
            <w:r w:rsidRPr="00DD098E">
              <w:rPr>
                <w:iCs/>
                <w:color w:val="auto"/>
              </w:rPr>
              <w:t>N/A</w:t>
            </w:r>
          </w:p>
        </w:tc>
      </w:tr>
      <w:tr w:rsidR="00E95600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95600" w:rsidRPr="00DD098E" w:rsidRDefault="00E95600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E95600" w:rsidRPr="00DD098E" w:rsidRDefault="00E95600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Selecione</w:t>
            </w:r>
          </w:p>
        </w:tc>
        <w:tc>
          <w:tcPr>
            <w:tcW w:w="360" w:type="dxa"/>
            <w:vAlign w:val="center"/>
          </w:tcPr>
          <w:p w:rsidR="00E95600" w:rsidRPr="00DD098E" w:rsidRDefault="00E95600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vAlign w:val="center"/>
          </w:tcPr>
          <w:p w:rsidR="00E95600" w:rsidRPr="00DD098E" w:rsidRDefault="00E95600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Tabela de sistema </w:t>
            </w:r>
          </w:p>
        </w:tc>
        <w:tc>
          <w:tcPr>
            <w:tcW w:w="385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Selecionar</w:t>
            </w:r>
          </w:p>
        </w:tc>
        <w:tc>
          <w:tcPr>
            <w:tcW w:w="1783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</w:tr>
      <w:tr w:rsidR="00E95600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95600" w:rsidRPr="00DD098E" w:rsidRDefault="00E95600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Selecione</w:t>
            </w:r>
          </w:p>
        </w:tc>
        <w:tc>
          <w:tcPr>
            <w:tcW w:w="360" w:type="dxa"/>
            <w:vAlign w:val="center"/>
          </w:tcPr>
          <w:p w:rsidR="00E95600" w:rsidRPr="00DD098E" w:rsidRDefault="00E95600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vAlign w:val="center"/>
          </w:tcPr>
          <w:p w:rsidR="00E95600" w:rsidRPr="00DD098E" w:rsidRDefault="00E95600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Tabela de sistema</w:t>
            </w:r>
          </w:p>
        </w:tc>
        <w:tc>
          <w:tcPr>
            <w:tcW w:w="385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vAlign w:val="center"/>
          </w:tcPr>
          <w:p w:rsidR="00E95600" w:rsidRPr="00DD098E" w:rsidRDefault="00E95600" w:rsidP="00F60685">
            <w:pPr>
              <w:jc w:val="center"/>
            </w:pPr>
            <w:r w:rsidRPr="00DD098E">
              <w:rPr>
                <w:iCs/>
                <w:color w:val="auto"/>
              </w:rPr>
              <w:t>Selecionar</w:t>
            </w:r>
          </w:p>
        </w:tc>
        <w:tc>
          <w:tcPr>
            <w:tcW w:w="1783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</w:tr>
      <w:tr w:rsidR="00E95600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95600" w:rsidRPr="00DD098E" w:rsidRDefault="00E95600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Selecione</w:t>
            </w:r>
          </w:p>
        </w:tc>
        <w:tc>
          <w:tcPr>
            <w:tcW w:w="360" w:type="dxa"/>
            <w:vAlign w:val="center"/>
          </w:tcPr>
          <w:p w:rsidR="00E95600" w:rsidRPr="00DD098E" w:rsidRDefault="00E95600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vAlign w:val="center"/>
          </w:tcPr>
          <w:p w:rsidR="00E95600" w:rsidRPr="00DD098E" w:rsidRDefault="00E95600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Tabela de sistema</w:t>
            </w:r>
          </w:p>
        </w:tc>
        <w:tc>
          <w:tcPr>
            <w:tcW w:w="385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</w:p>
        </w:tc>
        <w:tc>
          <w:tcPr>
            <w:tcW w:w="1236" w:type="dxa"/>
            <w:vAlign w:val="center"/>
          </w:tcPr>
          <w:p w:rsidR="00E95600" w:rsidRPr="00DD098E" w:rsidRDefault="00E95600" w:rsidP="00F60685">
            <w:pPr>
              <w:jc w:val="center"/>
            </w:pPr>
            <w:r w:rsidRPr="00DD098E">
              <w:rPr>
                <w:iCs/>
                <w:color w:val="auto"/>
              </w:rPr>
              <w:t>Selecionar</w:t>
            </w:r>
          </w:p>
        </w:tc>
        <w:tc>
          <w:tcPr>
            <w:tcW w:w="1783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</w:tr>
      <w:tr w:rsidR="00E95600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vAlign w:val="center"/>
          </w:tcPr>
          <w:p w:rsidR="00E95600" w:rsidRPr="00DD098E" w:rsidRDefault="00E95600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E95600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E95600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E95600" w:rsidRDefault="00E95600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de incluir Órgão.</w:t>
            </w:r>
          </w:p>
        </w:tc>
      </w:tr>
      <w:tr w:rsidR="00E95600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E95600" w:rsidRDefault="00E95600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9B1D6D" w:rsidTr="00F60685">
        <w:trPr>
          <w:cantSplit/>
          <w:trHeight w:val="391"/>
          <w:jc w:val="center"/>
        </w:trPr>
        <w:tc>
          <w:tcPr>
            <w:tcW w:w="10008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1D6D" w:rsidRPr="00DD098E" w:rsidRDefault="009B1D6D" w:rsidP="006551B0">
            <w:pPr>
              <w:jc w:val="center"/>
              <w:rPr>
                <w:b/>
                <w:iCs/>
                <w:color w:val="auto"/>
              </w:rPr>
            </w:pPr>
            <w:r w:rsidRPr="00DD098E">
              <w:rPr>
                <w:b/>
                <w:iCs/>
                <w:color w:val="auto"/>
              </w:rPr>
              <w:t>Resultado da Pesquisa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Nome do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D129E8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D129E8" w:rsidRDefault="00D129E8">
            <w:r w:rsidRPr="00A80F1F"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129E8" w:rsidRPr="00DD098E" w:rsidRDefault="00D129E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DD098E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do visualizar Órgão.</w:t>
            </w:r>
          </w:p>
        </w:tc>
      </w:tr>
      <w:tr w:rsidR="00DD098E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do alterar Órgão.</w:t>
            </w:r>
          </w:p>
        </w:tc>
      </w:tr>
      <w:tr w:rsidR="00DD098E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8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do excluir Órgão.</w:t>
            </w:r>
          </w:p>
        </w:tc>
      </w:tr>
      <w:tr w:rsidR="00DD098E" w:rsidTr="00F60685">
        <w:trPr>
          <w:cantSplit/>
          <w:jc w:val="center"/>
        </w:trPr>
        <w:tc>
          <w:tcPr>
            <w:tcW w:w="10008" w:type="dxa"/>
            <w:gridSpan w:val="11"/>
            <w:shd w:val="pct25" w:color="auto" w:fill="auto"/>
            <w:vAlign w:val="center"/>
          </w:tcPr>
          <w:p w:rsidR="00DD098E" w:rsidRDefault="00DD098E">
            <w:pPr>
              <w:rPr>
                <w:sz w:val="22"/>
              </w:rPr>
            </w:pP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F06CD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D098E" w:rsidRPr="007E5E04" w:rsidRDefault="00DD098E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</w:p>
          <w:p w:rsidR="00DD098E" w:rsidRPr="007E5E04" w:rsidRDefault="00DD098E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D098E" w:rsidRPr="007E5E04" w:rsidRDefault="00DD098E">
            <w:pPr>
              <w:ind w:left="1093" w:hanging="1093"/>
              <w:rPr>
                <w:sz w:val="16"/>
                <w:szCs w:val="16"/>
              </w:rPr>
            </w:pPr>
          </w:p>
          <w:p w:rsidR="00DD098E" w:rsidRDefault="00DD098E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AC3C95" w:rsidRDefault="001327E3" w:rsidP="004D5521">
      <w:pPr>
        <w:pStyle w:val="STJNivel3"/>
      </w:pPr>
      <w:bookmarkStart w:id="8" w:name="_Toc393896091"/>
      <w:r>
        <w:lastRenderedPageBreak/>
        <w:t>2</w:t>
      </w:r>
      <w:r w:rsidR="001E2036">
        <w:t xml:space="preserve">.2.2. </w:t>
      </w:r>
      <w:r w:rsidR="00AC3C95">
        <w:t xml:space="preserve">Tela Incluir </w:t>
      </w:r>
      <w:r w:rsidR="00322F18">
        <w:t>Órgão</w:t>
      </w:r>
      <w:bookmarkEnd w:id="8"/>
    </w:p>
    <w:p w:rsidR="00A82E47" w:rsidRPr="00A37F98" w:rsidRDefault="00A82E47" w:rsidP="004D5521">
      <w:pPr>
        <w:pStyle w:val="STJNivel3"/>
        <w:rPr>
          <w:i/>
        </w:rPr>
      </w:pPr>
    </w:p>
    <w:p w:rsidR="00AC3C95" w:rsidRDefault="00A82E47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781397"/>
            <wp:effectExtent l="19050" t="0" r="5080" b="0"/>
            <wp:docPr id="1" name="Imagem 2" descr="C:\Users\rayanne.felicio\Pictures\INCLUI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ÓRG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78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pesquisa inicial</w:t>
      </w:r>
      <w:r w:rsidR="00A95910">
        <w:rPr>
          <w:color w:val="auto"/>
        </w:rPr>
        <w:t xml:space="preserve"> de </w:t>
      </w:r>
      <w:r w:rsidR="00322F18">
        <w:rPr>
          <w:color w:val="auto"/>
        </w:rPr>
        <w:t>Órgão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C104D9" w:rsidRDefault="00C104D9" w:rsidP="00C104D9"/>
    <w:p w:rsidR="00C104D9" w:rsidRDefault="00C104D9" w:rsidP="00C104D9"/>
    <w:p w:rsidR="00C104D9" w:rsidRDefault="00C104D9" w:rsidP="00C104D9"/>
    <w:p w:rsidR="00C104D9" w:rsidRPr="00C104D9" w:rsidRDefault="00C104D9" w:rsidP="00C104D9"/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>2.2.2</w:t>
      </w:r>
      <w:r w:rsidR="00AC3C95">
        <w:rPr>
          <w:rFonts w:cs="Arial"/>
          <w:sz w:val="20"/>
        </w:rPr>
        <w:t>.3. Itens de Controle</w:t>
      </w:r>
    </w:p>
    <w:p w:rsidR="00C104D9" w:rsidRDefault="00C104D9" w:rsidP="00C104D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C104D9" w:rsidRPr="009D4097" w:rsidTr="00D76681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>
              <w:t>Tabela de sistema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2725DC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>
              <w:t>Tabela de sistema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C64709"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2725DC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>
              <w:t>Tabela de sistema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C64709"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Comercial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A05F4B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204A4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AF412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E95600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204A4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AF412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6E43E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E95600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204A4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AF412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6E43E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A21789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órgãos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C104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104D9" w:rsidRDefault="00C104D9" w:rsidP="00D76681">
            <w:pPr>
              <w:rPr>
                <w:sz w:val="22"/>
              </w:rPr>
            </w:pP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5F0655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104D9" w:rsidRPr="007E5E04" w:rsidRDefault="00C104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</w:p>
          <w:p w:rsidR="00C104D9" w:rsidRDefault="00C104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4D9" w:rsidRPr="00C104D9" w:rsidRDefault="00C104D9" w:rsidP="00C104D9"/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p w:rsidR="004D5521" w:rsidRPr="00A37F98" w:rsidRDefault="00290B86" w:rsidP="004D5521">
      <w:pPr>
        <w:pStyle w:val="STJNivel3"/>
        <w:rPr>
          <w:i/>
        </w:rPr>
      </w:pPr>
      <w:bookmarkStart w:id="9" w:name="_Toc393896092"/>
      <w:r>
        <w:t>2.2.3</w:t>
      </w:r>
      <w:r w:rsidR="004D5521">
        <w:t xml:space="preserve">. Tela Alterar </w:t>
      </w:r>
      <w:r w:rsidR="00322F18">
        <w:t>Órgão</w:t>
      </w:r>
      <w:bookmarkEnd w:id="9"/>
    </w:p>
    <w:p w:rsidR="004D5521" w:rsidRDefault="00546D33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817195"/>
            <wp:effectExtent l="19050" t="0" r="5080" b="0"/>
            <wp:docPr id="3" name="Imagem 3" descr="C:\Users\rayanne.felicio\Pictures\ALTERA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ÓRGÃ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sistema retornará para a pesquisa inicial</w:t>
      </w:r>
      <w:r w:rsidR="004A7C0D">
        <w:rPr>
          <w:color w:val="auto"/>
        </w:rPr>
        <w:t xml:space="preserve"> de </w:t>
      </w:r>
      <w:r w:rsidR="00322F18">
        <w:rPr>
          <w:color w:val="auto"/>
        </w:rPr>
        <w:t>Órgão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446ED9" w:rsidRPr="009D4097" w:rsidTr="00D76681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</w:tcPr>
          <w:p w:rsidR="00E95600" w:rsidRDefault="00E95600">
            <w:r w:rsidRPr="00234D32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>
              <w:t>Tabela de sistema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</w:tcPr>
          <w:p w:rsidR="00E95600" w:rsidRDefault="00E95600">
            <w:r w:rsidRPr="00234D32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>
              <w:t>Tabela de sistema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C64709"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</w:tcPr>
          <w:p w:rsidR="00E95600" w:rsidRDefault="00E95600">
            <w:r w:rsidRPr="00234D32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>
              <w:t>Tabela de sistema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C64709"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Comercial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A05F4B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B6943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B6943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B6943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15568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4312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E95600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15568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4312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E95600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15568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4312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A21789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órgãos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446E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46ED9" w:rsidRDefault="00446ED9" w:rsidP="00D76681">
            <w:pPr>
              <w:rPr>
                <w:sz w:val="22"/>
              </w:rPr>
            </w:pP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6623C0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46ED9" w:rsidRPr="007E5E04" w:rsidRDefault="00446E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</w:p>
          <w:p w:rsidR="00446ED9" w:rsidRDefault="00446E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6ED9" w:rsidRDefault="00446ED9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p w:rsidR="001F4412" w:rsidRPr="00A37F98" w:rsidRDefault="001F4412" w:rsidP="001F4412">
      <w:pPr>
        <w:pStyle w:val="STJNivel3"/>
        <w:rPr>
          <w:i/>
        </w:rPr>
      </w:pPr>
      <w:bookmarkStart w:id="10" w:name="_Toc393896093"/>
      <w:r>
        <w:lastRenderedPageBreak/>
        <w:t xml:space="preserve">2.2.4. Tela Excluir </w:t>
      </w:r>
      <w:r w:rsidR="00322F18">
        <w:t>Órgão</w:t>
      </w:r>
      <w:bookmarkEnd w:id="10"/>
    </w:p>
    <w:p w:rsidR="001F4412" w:rsidRDefault="00546D33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453248"/>
            <wp:effectExtent l="19050" t="0" r="5080" b="0"/>
            <wp:docPr id="4" name="Imagem 4" descr="C:\Users\rayanne.felicio\Pictures\EXCLUI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EXCLUIR ÓRG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5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322F18">
        <w:rPr>
          <w:color w:val="auto"/>
        </w:rPr>
        <w:t>Órgão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D76681" w:rsidRDefault="00D76681" w:rsidP="00D76681"/>
    <w:p w:rsidR="00D76681" w:rsidRPr="00D76681" w:rsidRDefault="00D76681" w:rsidP="00D76681"/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D76681" w:rsidRPr="009D4097" w:rsidTr="00D76681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lastRenderedPageBreak/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Pr="009D4097" w:rsidRDefault="00AB2DB4" w:rsidP="00D76681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AB2DB4" w:rsidRPr="009D4097" w:rsidRDefault="00AB2DB4" w:rsidP="00F179C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</w:tcPr>
          <w:p w:rsidR="00AB2DB4" w:rsidRDefault="00AB2DB4">
            <w:r w:rsidRPr="002179F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>
              <w:t>Tabela de sistema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</w:tcPr>
          <w:p w:rsidR="00AB2DB4" w:rsidRDefault="00AB2DB4">
            <w:r w:rsidRPr="002179F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>
              <w:t>Tabela de sistema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</w:tcPr>
          <w:p w:rsidR="00AB2DB4" w:rsidRDefault="00AB2DB4">
            <w:r w:rsidRPr="002179F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>
              <w:t>Tabela de sistema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Comercial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AB2DB4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A05F4B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AB2DB4" w:rsidRDefault="00AB2DB4">
            <w:r w:rsidRPr="00F743D0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B2DB4" w:rsidRDefault="00AB2DB4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2DB4" w:rsidRDefault="00AB2DB4">
            <w:r w:rsidRPr="008B58C2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Exclui o registro selecionado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AB2DB4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AB2DB4" w:rsidRDefault="00AB2DB4">
            <w:r w:rsidRPr="00F743D0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B2DB4" w:rsidRDefault="00AB2DB4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2DB4" w:rsidRDefault="00AB2DB4">
            <w:r w:rsidRPr="008B58C2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A21789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órgãos</w:t>
            </w:r>
            <w:r w:rsidR="00A21789">
              <w:rPr>
                <w:iCs/>
                <w:color w:val="auto"/>
              </w:rPr>
              <w:t>.</w:t>
            </w:r>
          </w:p>
        </w:tc>
      </w:tr>
      <w:tr w:rsidR="00D76681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76681" w:rsidRDefault="00D76681" w:rsidP="00D76681">
            <w:pPr>
              <w:rPr>
                <w:sz w:val="22"/>
              </w:rPr>
            </w:pP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AD3878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76681" w:rsidRPr="007E5E04" w:rsidRDefault="00D76681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</w:p>
          <w:p w:rsidR="00D76681" w:rsidRDefault="00D76681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Default="001F4412" w:rsidP="001F4412"/>
    <w:p w:rsidR="006A43A5" w:rsidRPr="00A37F98" w:rsidRDefault="006A43A5" w:rsidP="006A43A5">
      <w:pPr>
        <w:pStyle w:val="STJNivel3"/>
        <w:rPr>
          <w:i/>
        </w:rPr>
      </w:pPr>
      <w:bookmarkStart w:id="11" w:name="_Toc393896094"/>
      <w:r>
        <w:t xml:space="preserve">2.2.5. Tela Visualizar </w:t>
      </w:r>
      <w:r w:rsidR="00322F18">
        <w:t>Órgão</w:t>
      </w:r>
      <w:bookmarkEnd w:id="11"/>
    </w:p>
    <w:p w:rsidR="006A43A5" w:rsidRDefault="009E7FAE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691601"/>
            <wp:effectExtent l="19050" t="0" r="5080" b="0"/>
            <wp:docPr id="6" name="Imagem 5" descr="C:\Users\rayanne.felicio\Pictures\VISUALIZA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VISUALIZAR ÓRGÃ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69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sistema retornará para a pesquisa inicial.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3E1B29" w:rsidRPr="009D4097" w:rsidTr="008C721C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8C721C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Pr="009D4097" w:rsidRDefault="00EF2AE9" w:rsidP="008C721C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</w:tcPr>
          <w:p w:rsidR="00EF2AE9" w:rsidRDefault="00EF2AE9">
            <w:r w:rsidRPr="002F062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>
              <w:t>Tabela de sistema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</w:tcPr>
          <w:p w:rsidR="00EF2AE9" w:rsidRDefault="00EF2AE9">
            <w:r w:rsidRPr="002F062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>
              <w:t>Tabela de sistema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</w:tcPr>
          <w:p w:rsidR="00EF2AE9" w:rsidRDefault="00EF2AE9">
            <w:r w:rsidRPr="002F062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>
              <w:t>Tabela de sistema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2D01C0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2D01C0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Comercial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F2AE9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A05F4B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F2AE9" w:rsidRPr="009D4097" w:rsidRDefault="00EF2AE9" w:rsidP="008C721C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8C721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8C721C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8C721C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8C721C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8C721C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8C721C">
            <w:r w:rsidRPr="00F97939">
              <w:rPr>
                <w:iCs/>
                <w:color w:val="auto"/>
              </w:rPr>
              <w:t>N/A</w:t>
            </w:r>
          </w:p>
        </w:tc>
      </w:tr>
      <w:tr w:rsidR="003E1B29" w:rsidRPr="009D4097" w:rsidTr="008C721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8C721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3E1B29" w:rsidRPr="009D4097" w:rsidRDefault="00EF2AE9" w:rsidP="008C721C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E1B29" w:rsidRDefault="003E1B29" w:rsidP="008C721C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E1B29" w:rsidRPr="009D4097" w:rsidRDefault="0011645E" w:rsidP="008C721C">
            <w:pPr>
              <w:rPr>
                <w:iCs/>
                <w:color w:val="auto"/>
              </w:rPr>
            </w:pPr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8C721C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E1B29" w:rsidRPr="009D4097" w:rsidRDefault="00EF2AE9" w:rsidP="008C721C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8C721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0E68AC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órgãos</w:t>
            </w:r>
            <w:r w:rsidR="000E68AC">
              <w:rPr>
                <w:iCs/>
                <w:color w:val="auto"/>
              </w:rPr>
              <w:t>.</w:t>
            </w:r>
          </w:p>
        </w:tc>
      </w:tr>
      <w:tr w:rsidR="003E1B29" w:rsidTr="008C721C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E1B29" w:rsidRDefault="003E1B29" w:rsidP="008C721C">
            <w:pPr>
              <w:rPr>
                <w:sz w:val="22"/>
              </w:rPr>
            </w:pPr>
          </w:p>
          <w:p w:rsidR="003E1B29" w:rsidRPr="007E5E04" w:rsidRDefault="003E1B29" w:rsidP="008C721C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E1B29" w:rsidRPr="007E5E04" w:rsidRDefault="003E1B29" w:rsidP="008C721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E1B29" w:rsidRPr="007E5E04" w:rsidRDefault="003E1B29" w:rsidP="008C721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E1B29" w:rsidRPr="007E5E04" w:rsidRDefault="003E1B29" w:rsidP="008C721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B21DB6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E1B29" w:rsidRPr="007E5E04" w:rsidRDefault="003E1B29" w:rsidP="008C721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E1B29" w:rsidRPr="007E5E04" w:rsidRDefault="003E1B29" w:rsidP="008C721C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E1B29" w:rsidRPr="007E5E04" w:rsidRDefault="003E1B29" w:rsidP="008C721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E1B29" w:rsidRPr="007E5E04" w:rsidRDefault="003E1B29" w:rsidP="008C721C">
            <w:pPr>
              <w:rPr>
                <w:sz w:val="16"/>
                <w:szCs w:val="16"/>
              </w:rPr>
            </w:pPr>
          </w:p>
          <w:p w:rsidR="003E1B29" w:rsidRPr="007E5E04" w:rsidRDefault="003E1B29" w:rsidP="008C721C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E1B29" w:rsidRPr="007E5E04" w:rsidRDefault="003E1B29" w:rsidP="008C721C">
            <w:pPr>
              <w:ind w:left="1093" w:hanging="1093"/>
              <w:rPr>
                <w:sz w:val="16"/>
                <w:szCs w:val="16"/>
              </w:rPr>
            </w:pPr>
          </w:p>
          <w:p w:rsidR="003E1B29" w:rsidRDefault="003E1B29" w:rsidP="008C721C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6A43A5"/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C1E" w:rsidRDefault="00131C1E">
      <w:r>
        <w:separator/>
      </w:r>
    </w:p>
  </w:endnote>
  <w:endnote w:type="continuationSeparator" w:id="1">
    <w:p w:rsidR="00131C1E" w:rsidRDefault="00131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21C" w:rsidRDefault="008C721C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8C721C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C721C" w:rsidRDefault="008C721C">
          <w:r>
            <w:t>Politec Ltda.</w:t>
          </w:r>
        </w:p>
        <w:p w:rsidR="008C721C" w:rsidRDefault="008C721C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C721C" w:rsidRDefault="008C721C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C721C" w:rsidRDefault="008C721C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8C721C" w:rsidRDefault="008C721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21C" w:rsidRDefault="008C721C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8C721C">
      <w:trPr>
        <w:cantSplit/>
        <w:jc w:val="center"/>
      </w:trPr>
      <w:tc>
        <w:tcPr>
          <w:tcW w:w="8005" w:type="dxa"/>
        </w:tcPr>
        <w:p w:rsidR="008C721C" w:rsidRPr="00E95600" w:rsidRDefault="008C721C" w:rsidP="007E0E9F">
          <w:pPr>
            <w:pStyle w:val="Rodap"/>
            <w:ind w:right="360"/>
            <w:rPr>
              <w:lang w:val="en-US"/>
            </w:rPr>
          </w:pPr>
          <w:r w:rsidRPr="00E95600">
            <w:rPr>
              <w:lang w:val="en-US"/>
            </w:rPr>
            <w:t>sigeven_este_it010_manter_orgao</w:t>
          </w:r>
        </w:p>
      </w:tc>
      <w:tc>
        <w:tcPr>
          <w:tcW w:w="1705" w:type="dxa"/>
          <w:vAlign w:val="center"/>
        </w:tcPr>
        <w:p w:rsidR="008C721C" w:rsidRPr="00203AE9" w:rsidRDefault="008C721C" w:rsidP="00845586">
          <w:pPr>
            <w:pStyle w:val="Rodap"/>
            <w:jc w:val="right"/>
          </w:pPr>
          <w:r w:rsidRPr="00203AE9">
            <w:t>Pág.</w:t>
          </w:r>
          <w:r w:rsidR="00CF7C0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CF7C01">
            <w:rPr>
              <w:rStyle w:val="Nmerodepgina"/>
              <w:sz w:val="20"/>
            </w:rPr>
            <w:fldChar w:fldCharType="separate"/>
          </w:r>
          <w:r w:rsidR="00467A53">
            <w:rPr>
              <w:rStyle w:val="Nmerodepgina"/>
              <w:noProof/>
              <w:sz w:val="20"/>
            </w:rPr>
            <w:t>4</w:t>
          </w:r>
          <w:r w:rsidR="00CF7C0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467A53">
              <w:rPr>
                <w:noProof/>
              </w:rPr>
              <w:t>16</w:t>
            </w:r>
          </w:fldSimple>
        </w:p>
      </w:tc>
    </w:tr>
  </w:tbl>
  <w:p w:rsidR="008C721C" w:rsidRDefault="008C721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C1E" w:rsidRDefault="00131C1E">
      <w:r>
        <w:separator/>
      </w:r>
    </w:p>
  </w:footnote>
  <w:footnote w:type="continuationSeparator" w:id="1">
    <w:p w:rsidR="00131C1E" w:rsidRDefault="00131C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21C" w:rsidRDefault="008C721C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8C721C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8C721C" w:rsidRDefault="008C721C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8C721C" w:rsidRDefault="008C721C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8C721C" w:rsidRDefault="008C721C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67705476" r:id="rId2"/>
            </w:object>
          </w:r>
        </w:p>
      </w:tc>
    </w:tr>
  </w:tbl>
  <w:p w:rsidR="008C721C" w:rsidRDefault="008C721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8C721C">
      <w:trPr>
        <w:cantSplit/>
        <w:trHeight w:val="575"/>
        <w:jc w:val="center"/>
      </w:trPr>
      <w:tc>
        <w:tcPr>
          <w:tcW w:w="720" w:type="pct"/>
          <w:vAlign w:val="center"/>
        </w:tcPr>
        <w:p w:rsidR="008C721C" w:rsidRDefault="008C721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8C721C" w:rsidRDefault="008C721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-278765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444D2">
            <w:rPr>
              <w:sz w:val="24"/>
              <w:szCs w:val="24"/>
            </w:rPr>
            <w:t>Especificação de Tela</w:t>
          </w:r>
        </w:p>
        <w:p w:rsidR="008C721C" w:rsidRPr="00B444D2" w:rsidRDefault="008C721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Órgão</w:t>
          </w:r>
        </w:p>
        <w:p w:rsidR="008C721C" w:rsidRDefault="008C721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8C721C" w:rsidRDefault="00CF7C01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8C721C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8C721C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8C721C" w:rsidRPr="00B444D2" w:rsidRDefault="008C721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8C721C" w:rsidRDefault="008C721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4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6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2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5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1"/>
  </w:num>
  <w:num w:numId="4">
    <w:abstractNumId w:val="25"/>
  </w:num>
  <w:num w:numId="5">
    <w:abstractNumId w:val="0"/>
  </w:num>
  <w:num w:numId="6">
    <w:abstractNumId w:val="3"/>
  </w:num>
  <w:num w:numId="7">
    <w:abstractNumId w:val="22"/>
  </w:num>
  <w:num w:numId="8">
    <w:abstractNumId w:val="2"/>
  </w:num>
  <w:num w:numId="9">
    <w:abstractNumId w:val="13"/>
  </w:num>
  <w:num w:numId="10">
    <w:abstractNumId w:val="10"/>
  </w:num>
  <w:num w:numId="11">
    <w:abstractNumId w:val="6"/>
  </w:num>
  <w:num w:numId="12">
    <w:abstractNumId w:val="12"/>
  </w:num>
  <w:num w:numId="13">
    <w:abstractNumId w:val="21"/>
  </w:num>
  <w:num w:numId="14">
    <w:abstractNumId w:val="20"/>
  </w:num>
  <w:num w:numId="15">
    <w:abstractNumId w:val="15"/>
  </w:num>
  <w:num w:numId="16">
    <w:abstractNumId w:val="19"/>
  </w:num>
  <w:num w:numId="17">
    <w:abstractNumId w:val="17"/>
  </w:num>
  <w:num w:numId="18">
    <w:abstractNumId w:val="7"/>
  </w:num>
  <w:num w:numId="19">
    <w:abstractNumId w:val="5"/>
  </w:num>
  <w:num w:numId="20">
    <w:abstractNumId w:val="16"/>
  </w:num>
  <w:num w:numId="21">
    <w:abstractNumId w:val="9"/>
  </w:num>
  <w:num w:numId="22">
    <w:abstractNumId w:val="18"/>
  </w:num>
  <w:num w:numId="23">
    <w:abstractNumId w:val="4"/>
  </w:num>
  <w:num w:numId="24">
    <w:abstractNumId w:val="14"/>
  </w:num>
  <w:num w:numId="25">
    <w:abstractNumId w:val="8"/>
  </w:num>
  <w:num w:numId="2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286E"/>
    <w:rsid w:val="00005634"/>
    <w:rsid w:val="00043C23"/>
    <w:rsid w:val="00050D27"/>
    <w:rsid w:val="00052BC1"/>
    <w:rsid w:val="0005371C"/>
    <w:rsid w:val="000617DF"/>
    <w:rsid w:val="00063BB4"/>
    <w:rsid w:val="00094A08"/>
    <w:rsid w:val="000A3E7C"/>
    <w:rsid w:val="000A4591"/>
    <w:rsid w:val="000A5058"/>
    <w:rsid w:val="000B1FDE"/>
    <w:rsid w:val="000E68AC"/>
    <w:rsid w:val="00103470"/>
    <w:rsid w:val="00112916"/>
    <w:rsid w:val="0011645E"/>
    <w:rsid w:val="00131C1E"/>
    <w:rsid w:val="001327E3"/>
    <w:rsid w:val="00146A22"/>
    <w:rsid w:val="00154E7B"/>
    <w:rsid w:val="00157038"/>
    <w:rsid w:val="001715EB"/>
    <w:rsid w:val="001807CC"/>
    <w:rsid w:val="001A189E"/>
    <w:rsid w:val="001B00B2"/>
    <w:rsid w:val="001D24BC"/>
    <w:rsid w:val="001E2036"/>
    <w:rsid w:val="001E5654"/>
    <w:rsid w:val="001F4412"/>
    <w:rsid w:val="001F72B1"/>
    <w:rsid w:val="00200361"/>
    <w:rsid w:val="00203AE9"/>
    <w:rsid w:val="00212C6C"/>
    <w:rsid w:val="002133CA"/>
    <w:rsid w:val="00216432"/>
    <w:rsid w:val="00220EBB"/>
    <w:rsid w:val="00246405"/>
    <w:rsid w:val="00261C92"/>
    <w:rsid w:val="00270828"/>
    <w:rsid w:val="00275E57"/>
    <w:rsid w:val="002906CD"/>
    <w:rsid w:val="00290B86"/>
    <w:rsid w:val="00293205"/>
    <w:rsid w:val="002946E2"/>
    <w:rsid w:val="002A0015"/>
    <w:rsid w:val="002A3478"/>
    <w:rsid w:val="002D47BE"/>
    <w:rsid w:val="002D4D3D"/>
    <w:rsid w:val="002D5AA6"/>
    <w:rsid w:val="002E73B9"/>
    <w:rsid w:val="00321220"/>
    <w:rsid w:val="00322F18"/>
    <w:rsid w:val="00344B01"/>
    <w:rsid w:val="00354E33"/>
    <w:rsid w:val="0036361A"/>
    <w:rsid w:val="00376D29"/>
    <w:rsid w:val="003956DE"/>
    <w:rsid w:val="003B0305"/>
    <w:rsid w:val="003C62E6"/>
    <w:rsid w:val="003E1B29"/>
    <w:rsid w:val="003E25B3"/>
    <w:rsid w:val="003F41CC"/>
    <w:rsid w:val="00423060"/>
    <w:rsid w:val="00426AC0"/>
    <w:rsid w:val="00427C4A"/>
    <w:rsid w:val="00446ED9"/>
    <w:rsid w:val="004505F3"/>
    <w:rsid w:val="00457B0D"/>
    <w:rsid w:val="00461B62"/>
    <w:rsid w:val="00467A53"/>
    <w:rsid w:val="00492370"/>
    <w:rsid w:val="004A7C0D"/>
    <w:rsid w:val="004B5499"/>
    <w:rsid w:val="004C19A7"/>
    <w:rsid w:val="004D40BD"/>
    <w:rsid w:val="004D5521"/>
    <w:rsid w:val="004E66D4"/>
    <w:rsid w:val="00507D46"/>
    <w:rsid w:val="00520A77"/>
    <w:rsid w:val="005265F1"/>
    <w:rsid w:val="00527D19"/>
    <w:rsid w:val="00532AD7"/>
    <w:rsid w:val="00534860"/>
    <w:rsid w:val="00536369"/>
    <w:rsid w:val="005426D6"/>
    <w:rsid w:val="005469AA"/>
    <w:rsid w:val="00546D33"/>
    <w:rsid w:val="005503E8"/>
    <w:rsid w:val="005719CB"/>
    <w:rsid w:val="00577EE0"/>
    <w:rsid w:val="005A05C0"/>
    <w:rsid w:val="005C324F"/>
    <w:rsid w:val="005E2633"/>
    <w:rsid w:val="005E3355"/>
    <w:rsid w:val="005F0655"/>
    <w:rsid w:val="005F61A1"/>
    <w:rsid w:val="005F7E00"/>
    <w:rsid w:val="00600AFB"/>
    <w:rsid w:val="00605C26"/>
    <w:rsid w:val="00605DEE"/>
    <w:rsid w:val="006247F9"/>
    <w:rsid w:val="00645F29"/>
    <w:rsid w:val="00647B12"/>
    <w:rsid w:val="006551B0"/>
    <w:rsid w:val="00656929"/>
    <w:rsid w:val="006623C0"/>
    <w:rsid w:val="006A43A5"/>
    <w:rsid w:val="006C50B8"/>
    <w:rsid w:val="006D16AF"/>
    <w:rsid w:val="006D1B15"/>
    <w:rsid w:val="006E5053"/>
    <w:rsid w:val="006F7DB5"/>
    <w:rsid w:val="00711612"/>
    <w:rsid w:val="00753FB6"/>
    <w:rsid w:val="007650CF"/>
    <w:rsid w:val="00787E5F"/>
    <w:rsid w:val="00790AA0"/>
    <w:rsid w:val="0079257A"/>
    <w:rsid w:val="007A5EBC"/>
    <w:rsid w:val="007B34B1"/>
    <w:rsid w:val="007B3F39"/>
    <w:rsid w:val="007E0E9F"/>
    <w:rsid w:val="007E3807"/>
    <w:rsid w:val="007E5E04"/>
    <w:rsid w:val="007E7632"/>
    <w:rsid w:val="00801E85"/>
    <w:rsid w:val="0081784C"/>
    <w:rsid w:val="00843A38"/>
    <w:rsid w:val="00845586"/>
    <w:rsid w:val="00853585"/>
    <w:rsid w:val="0087394A"/>
    <w:rsid w:val="00875D81"/>
    <w:rsid w:val="00880FFD"/>
    <w:rsid w:val="00884A85"/>
    <w:rsid w:val="00884D34"/>
    <w:rsid w:val="0088744A"/>
    <w:rsid w:val="00893BED"/>
    <w:rsid w:val="008C721C"/>
    <w:rsid w:val="008D188E"/>
    <w:rsid w:val="008D20F1"/>
    <w:rsid w:val="008D6AE2"/>
    <w:rsid w:val="008E78AB"/>
    <w:rsid w:val="008F1BDB"/>
    <w:rsid w:val="008F73B0"/>
    <w:rsid w:val="00920502"/>
    <w:rsid w:val="00937875"/>
    <w:rsid w:val="00957ABA"/>
    <w:rsid w:val="00993D10"/>
    <w:rsid w:val="009978F4"/>
    <w:rsid w:val="009A12DF"/>
    <w:rsid w:val="009B0552"/>
    <w:rsid w:val="009B1D6D"/>
    <w:rsid w:val="009B2F9E"/>
    <w:rsid w:val="009C47F6"/>
    <w:rsid w:val="009D2FC1"/>
    <w:rsid w:val="009E7FAE"/>
    <w:rsid w:val="00A1716F"/>
    <w:rsid w:val="00A21789"/>
    <w:rsid w:val="00A23200"/>
    <w:rsid w:val="00A35FBE"/>
    <w:rsid w:val="00A37F52"/>
    <w:rsid w:val="00A37F98"/>
    <w:rsid w:val="00A505CE"/>
    <w:rsid w:val="00A5164B"/>
    <w:rsid w:val="00A648D9"/>
    <w:rsid w:val="00A73DD9"/>
    <w:rsid w:val="00A82E47"/>
    <w:rsid w:val="00A95910"/>
    <w:rsid w:val="00AA6634"/>
    <w:rsid w:val="00AA71C6"/>
    <w:rsid w:val="00AB2DB4"/>
    <w:rsid w:val="00AB539B"/>
    <w:rsid w:val="00AC1BEC"/>
    <w:rsid w:val="00AC3271"/>
    <w:rsid w:val="00AC3C95"/>
    <w:rsid w:val="00AC498D"/>
    <w:rsid w:val="00AC648F"/>
    <w:rsid w:val="00AD3878"/>
    <w:rsid w:val="00AD3A1E"/>
    <w:rsid w:val="00AD7D56"/>
    <w:rsid w:val="00B0457D"/>
    <w:rsid w:val="00B146E8"/>
    <w:rsid w:val="00B17141"/>
    <w:rsid w:val="00B17C79"/>
    <w:rsid w:val="00B21DB6"/>
    <w:rsid w:val="00B324BC"/>
    <w:rsid w:val="00B338DE"/>
    <w:rsid w:val="00B41F37"/>
    <w:rsid w:val="00B444D2"/>
    <w:rsid w:val="00B71BF2"/>
    <w:rsid w:val="00B870F3"/>
    <w:rsid w:val="00BA0AC4"/>
    <w:rsid w:val="00BD2F08"/>
    <w:rsid w:val="00BD58E5"/>
    <w:rsid w:val="00BE26B4"/>
    <w:rsid w:val="00BE666E"/>
    <w:rsid w:val="00C00F10"/>
    <w:rsid w:val="00C104D9"/>
    <w:rsid w:val="00C24066"/>
    <w:rsid w:val="00C634E7"/>
    <w:rsid w:val="00C638AD"/>
    <w:rsid w:val="00CA7742"/>
    <w:rsid w:val="00CB6295"/>
    <w:rsid w:val="00CD30B1"/>
    <w:rsid w:val="00CE2786"/>
    <w:rsid w:val="00CE5999"/>
    <w:rsid w:val="00CE6C52"/>
    <w:rsid w:val="00CF7C01"/>
    <w:rsid w:val="00D030AA"/>
    <w:rsid w:val="00D129E8"/>
    <w:rsid w:val="00D147AC"/>
    <w:rsid w:val="00D244E3"/>
    <w:rsid w:val="00D33DF7"/>
    <w:rsid w:val="00D364A3"/>
    <w:rsid w:val="00D45991"/>
    <w:rsid w:val="00D55CAC"/>
    <w:rsid w:val="00D62211"/>
    <w:rsid w:val="00D66B56"/>
    <w:rsid w:val="00D76681"/>
    <w:rsid w:val="00D8383A"/>
    <w:rsid w:val="00D87E68"/>
    <w:rsid w:val="00DA6F45"/>
    <w:rsid w:val="00DA7DEE"/>
    <w:rsid w:val="00DB2204"/>
    <w:rsid w:val="00DB2941"/>
    <w:rsid w:val="00DB7010"/>
    <w:rsid w:val="00DC37AB"/>
    <w:rsid w:val="00DC6A73"/>
    <w:rsid w:val="00DD098E"/>
    <w:rsid w:val="00DD489C"/>
    <w:rsid w:val="00DE0E1E"/>
    <w:rsid w:val="00DE0F0A"/>
    <w:rsid w:val="00E02382"/>
    <w:rsid w:val="00E10E0D"/>
    <w:rsid w:val="00E13199"/>
    <w:rsid w:val="00E13ABF"/>
    <w:rsid w:val="00E338AE"/>
    <w:rsid w:val="00E356D2"/>
    <w:rsid w:val="00E95600"/>
    <w:rsid w:val="00EB2BAD"/>
    <w:rsid w:val="00EE01E5"/>
    <w:rsid w:val="00EE1399"/>
    <w:rsid w:val="00EF182A"/>
    <w:rsid w:val="00EF2AE9"/>
    <w:rsid w:val="00EF6878"/>
    <w:rsid w:val="00EF7199"/>
    <w:rsid w:val="00F06CDE"/>
    <w:rsid w:val="00F12883"/>
    <w:rsid w:val="00F179CD"/>
    <w:rsid w:val="00F4106F"/>
    <w:rsid w:val="00F600C6"/>
    <w:rsid w:val="00F60685"/>
    <w:rsid w:val="00FB1B9A"/>
    <w:rsid w:val="00FC7E45"/>
    <w:rsid w:val="00FE14F0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389</TotalTime>
  <Pages>16</Pages>
  <Words>2270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14500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reyla.rosa</cp:lastModifiedBy>
  <cp:revision>63</cp:revision>
  <cp:lastPrinted>2009-03-06T19:55:00Z</cp:lastPrinted>
  <dcterms:created xsi:type="dcterms:W3CDTF">2014-05-27T13:12:00Z</dcterms:created>
  <dcterms:modified xsi:type="dcterms:W3CDTF">2014-07-24T14:11:00Z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