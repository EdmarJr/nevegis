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84797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A02F90" w:rsidRPr="00B324BC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A02F90" w:rsidRPr="00B324BC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02F90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A02F90" w:rsidRPr="00E13199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Cargo</w:t>
                  </w:r>
                </w:p>
                <w:p w:rsidR="00A02F90" w:rsidRPr="00E13199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A02F90" w:rsidRPr="00E13199" w:rsidRDefault="00A02F9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17205F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</w:p>
                <w:p w:rsidR="00A02F90" w:rsidRDefault="00A02F90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5265F1" w:rsidP="006135D0">
            <w:pPr>
              <w:pStyle w:val="CTMISTabela"/>
              <w:rPr>
                <w:b/>
              </w:rPr>
            </w:pPr>
            <w:r>
              <w:t>2</w:t>
            </w:r>
            <w:r w:rsidR="006135D0">
              <w:t>6</w:t>
            </w:r>
            <w:r>
              <w:t>/05/2014</w:t>
            </w:r>
          </w:p>
        </w:tc>
        <w:tc>
          <w:tcPr>
            <w:tcW w:w="960" w:type="dxa"/>
          </w:tcPr>
          <w:p w:rsidR="00711612" w:rsidRPr="00EF6878" w:rsidRDefault="00F600C6" w:rsidP="000611B8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0611B8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2867DF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2867DF">
        <w:trPr>
          <w:jc w:val="center"/>
        </w:trPr>
        <w:tc>
          <w:tcPr>
            <w:tcW w:w="1639" w:type="dxa"/>
          </w:tcPr>
          <w:p w:rsidR="002867DF" w:rsidRDefault="002867DF" w:rsidP="006135D0">
            <w:pPr>
              <w:pStyle w:val="CTMISTabela"/>
            </w:pPr>
            <w:r>
              <w:t>23/07/2014</w:t>
            </w:r>
          </w:p>
        </w:tc>
        <w:tc>
          <w:tcPr>
            <w:tcW w:w="960" w:type="dxa"/>
          </w:tcPr>
          <w:p w:rsidR="002867DF" w:rsidRDefault="002867DF" w:rsidP="000611B8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2867DF" w:rsidRPr="00EF6878" w:rsidRDefault="002867DF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2867DF" w:rsidRPr="002867DF" w:rsidRDefault="002867DF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C634E7" w:rsidRDefault="0084797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85346178" w:history="1">
        <w:r w:rsidR="00C634E7" w:rsidRPr="005E0C2C">
          <w:rPr>
            <w:rStyle w:val="Hyperlink"/>
          </w:rPr>
          <w:t>1.</w:t>
        </w:r>
        <w:r w:rsidR="00C634E7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C634E7" w:rsidRPr="005E0C2C">
          <w:rPr>
            <w:rStyle w:val="Hyperlink"/>
          </w:rPr>
          <w:t>INTRODUÇÃO</w:t>
        </w:r>
        <w:r w:rsidR="00C634E7">
          <w:rPr>
            <w:webHidden/>
          </w:rPr>
          <w:tab/>
        </w:r>
        <w:r>
          <w:rPr>
            <w:webHidden/>
          </w:rPr>
          <w:fldChar w:fldCharType="begin"/>
        </w:r>
        <w:r w:rsidR="00C634E7">
          <w:rPr>
            <w:webHidden/>
          </w:rPr>
          <w:instrText xml:space="preserve"> PAGEREF _Toc385346178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4E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34E7" w:rsidRDefault="0084797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85346179" w:history="1">
        <w:r w:rsidR="00C634E7" w:rsidRPr="005E0C2C">
          <w:rPr>
            <w:rStyle w:val="Hyperlink"/>
            <w:lang w:val="pt-PT"/>
          </w:rPr>
          <w:t>2.</w:t>
        </w:r>
        <w:r w:rsidR="00C634E7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C634E7" w:rsidRPr="005E0C2C">
          <w:rPr>
            <w:rStyle w:val="Hyperlink"/>
            <w:lang w:val="pt-PT"/>
          </w:rPr>
          <w:t>Detalhamento da Apresentação</w:t>
        </w:r>
        <w:r w:rsidR="00C634E7">
          <w:rPr>
            <w:webHidden/>
          </w:rPr>
          <w:tab/>
        </w:r>
        <w:r>
          <w:rPr>
            <w:webHidden/>
          </w:rPr>
          <w:fldChar w:fldCharType="begin"/>
        </w:r>
        <w:r w:rsidR="00C634E7">
          <w:rPr>
            <w:webHidden/>
          </w:rPr>
          <w:instrText xml:space="preserve"> PAGEREF _Toc385346179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4E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34E7" w:rsidRDefault="0084797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5346180" w:history="1">
        <w:r w:rsidR="00C634E7" w:rsidRPr="005E0C2C">
          <w:rPr>
            <w:rStyle w:val="Hyperlink"/>
          </w:rPr>
          <w:t>2.1</w:t>
        </w:r>
        <w:r w:rsidR="00C634E7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C634E7" w:rsidRPr="005E0C2C">
          <w:rPr>
            <w:rStyle w:val="Hyperlink"/>
            <w:lang w:val="pt-PT"/>
          </w:rPr>
          <w:t>Usuário</w:t>
        </w:r>
        <w:r w:rsidR="00C634E7" w:rsidRPr="005E0C2C">
          <w:rPr>
            <w:rStyle w:val="Hyperlink"/>
          </w:rPr>
          <w:t>s / Atores</w:t>
        </w:r>
        <w:r w:rsidR="00C634E7">
          <w:rPr>
            <w:webHidden/>
          </w:rPr>
          <w:tab/>
        </w:r>
        <w:r>
          <w:rPr>
            <w:webHidden/>
          </w:rPr>
          <w:fldChar w:fldCharType="begin"/>
        </w:r>
        <w:r w:rsidR="00C634E7">
          <w:rPr>
            <w:webHidden/>
          </w:rPr>
          <w:instrText xml:space="preserve"> PAGEREF _Toc385346180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4E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34E7" w:rsidRDefault="0084797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5346181" w:history="1">
        <w:r w:rsidR="00C634E7" w:rsidRPr="005E0C2C">
          <w:rPr>
            <w:rStyle w:val="Hyperlink"/>
          </w:rPr>
          <w:t>2.2</w:t>
        </w:r>
        <w:r w:rsidR="00C634E7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A02F90">
          <w:rPr>
            <w:rStyle w:val="Hyperlink"/>
          </w:rPr>
          <w:t>Cargo</w:t>
        </w:r>
        <w:r w:rsidR="00C634E7">
          <w:rPr>
            <w:webHidden/>
          </w:rPr>
          <w:tab/>
        </w:r>
        <w:r>
          <w:rPr>
            <w:webHidden/>
          </w:rPr>
          <w:fldChar w:fldCharType="begin"/>
        </w:r>
        <w:r w:rsidR="00C634E7">
          <w:rPr>
            <w:webHidden/>
          </w:rPr>
          <w:instrText xml:space="preserve"> PAGEREF _Toc385346181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4E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34E7" w:rsidRDefault="0084797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5346182" w:history="1">
        <w:r w:rsidR="00C634E7" w:rsidRPr="005E0C2C">
          <w:rPr>
            <w:rStyle w:val="Hyperlink"/>
          </w:rPr>
          <w:t xml:space="preserve">2.2.1. Tela Consultar </w:t>
        </w:r>
        <w:r w:rsidR="00A02F90">
          <w:rPr>
            <w:rStyle w:val="Hyperlink"/>
          </w:rPr>
          <w:t>Cargo</w:t>
        </w:r>
        <w:r w:rsidR="00C634E7">
          <w:rPr>
            <w:webHidden/>
          </w:rPr>
          <w:tab/>
        </w:r>
        <w:r>
          <w:rPr>
            <w:webHidden/>
          </w:rPr>
          <w:fldChar w:fldCharType="begin"/>
        </w:r>
        <w:r w:rsidR="00C634E7">
          <w:rPr>
            <w:webHidden/>
          </w:rPr>
          <w:instrText xml:space="preserve"> PAGEREF _Toc385346182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4E7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C634E7" w:rsidRDefault="0084797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5346183" w:history="1">
        <w:r w:rsidR="00C634E7" w:rsidRPr="005E0C2C">
          <w:rPr>
            <w:rStyle w:val="Hyperlink"/>
          </w:rPr>
          <w:t xml:space="preserve">2.2.2. Tela Incluir </w:t>
        </w:r>
        <w:r w:rsidR="00A02F90">
          <w:rPr>
            <w:rStyle w:val="Hyperlink"/>
          </w:rPr>
          <w:t>Cargo</w:t>
        </w:r>
        <w:r w:rsidR="00C634E7">
          <w:rPr>
            <w:webHidden/>
          </w:rPr>
          <w:tab/>
        </w:r>
        <w:r>
          <w:rPr>
            <w:webHidden/>
          </w:rPr>
          <w:fldChar w:fldCharType="begin"/>
        </w:r>
        <w:r w:rsidR="00C634E7">
          <w:rPr>
            <w:webHidden/>
          </w:rPr>
          <w:instrText xml:space="preserve"> PAGEREF _Toc385346183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4E7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C634E7" w:rsidRDefault="0084797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5346184" w:history="1">
        <w:r w:rsidR="00C634E7" w:rsidRPr="005E0C2C">
          <w:rPr>
            <w:rStyle w:val="Hyperlink"/>
          </w:rPr>
          <w:t xml:space="preserve">2.2.3. Tela Alterar </w:t>
        </w:r>
        <w:r w:rsidR="00A02F90">
          <w:rPr>
            <w:rStyle w:val="Hyperlink"/>
          </w:rPr>
          <w:t>Cargo</w:t>
        </w:r>
        <w:r w:rsidR="00C634E7">
          <w:rPr>
            <w:webHidden/>
          </w:rPr>
          <w:tab/>
        </w:r>
        <w:r>
          <w:rPr>
            <w:webHidden/>
          </w:rPr>
          <w:fldChar w:fldCharType="begin"/>
        </w:r>
        <w:r w:rsidR="00C634E7">
          <w:rPr>
            <w:webHidden/>
          </w:rPr>
          <w:instrText xml:space="preserve"> PAGEREF _Toc385346184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4E7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C634E7" w:rsidRDefault="0084797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5346185" w:history="1">
        <w:r w:rsidR="00C634E7" w:rsidRPr="005E0C2C">
          <w:rPr>
            <w:rStyle w:val="Hyperlink"/>
          </w:rPr>
          <w:t xml:space="preserve">2.2.4. Tela Excluir </w:t>
        </w:r>
        <w:r w:rsidR="00A02F90">
          <w:rPr>
            <w:rStyle w:val="Hyperlink"/>
          </w:rPr>
          <w:t>Cargo</w:t>
        </w:r>
        <w:r w:rsidR="00C634E7">
          <w:rPr>
            <w:webHidden/>
          </w:rPr>
          <w:tab/>
        </w:r>
        <w:r>
          <w:rPr>
            <w:webHidden/>
          </w:rPr>
          <w:fldChar w:fldCharType="begin"/>
        </w:r>
        <w:r w:rsidR="00C634E7">
          <w:rPr>
            <w:webHidden/>
          </w:rPr>
          <w:instrText xml:space="preserve"> PAGEREF _Toc385346185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4E7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C634E7" w:rsidRDefault="00847974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85346186" w:history="1">
        <w:r w:rsidR="00C634E7" w:rsidRPr="005E0C2C">
          <w:rPr>
            <w:rStyle w:val="Hyperlink"/>
          </w:rPr>
          <w:t xml:space="preserve">2.2.5. Tela Visualizar </w:t>
        </w:r>
        <w:r w:rsidR="00A02F90">
          <w:rPr>
            <w:rStyle w:val="Hyperlink"/>
          </w:rPr>
          <w:t>Cargo</w:t>
        </w:r>
        <w:r w:rsidR="00C634E7">
          <w:rPr>
            <w:webHidden/>
          </w:rPr>
          <w:tab/>
        </w:r>
        <w:r>
          <w:rPr>
            <w:webHidden/>
          </w:rPr>
          <w:fldChar w:fldCharType="begin"/>
        </w:r>
        <w:r w:rsidR="00C634E7">
          <w:rPr>
            <w:webHidden/>
          </w:rPr>
          <w:instrText xml:space="preserve"> PAGEREF _Toc385346186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C634E7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1E2036" w:rsidRDefault="00847974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85346178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85346179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1B00B2">
      <w:pPr>
        <w:pStyle w:val="STJNvel2"/>
      </w:pPr>
      <w:bookmarkStart w:id="4" w:name="_Toc385346180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</w:p>
    <w:p w:rsidR="00CA047E" w:rsidRPr="00CA047E" w:rsidRDefault="00CA047E" w:rsidP="00CA047E">
      <w:pPr>
        <w:rPr>
          <w:lang w:val="pt-PT"/>
        </w:rPr>
      </w:pPr>
      <w:r>
        <w:rPr>
          <w:lang w:val="pt-PT"/>
        </w:rPr>
        <w:t>Assessor – responsável pela consulta e visualização dos registros nesta funcionalidade.</w:t>
      </w:r>
    </w:p>
    <w:p w:rsidR="001E2036" w:rsidRDefault="001E2036"/>
    <w:p w:rsidR="001E2036" w:rsidRDefault="00A37F98" w:rsidP="001B00B2">
      <w:pPr>
        <w:pStyle w:val="STJNvel2"/>
      </w:pPr>
      <w:r>
        <w:t xml:space="preserve"> </w:t>
      </w:r>
      <w:r w:rsidR="00A02F90">
        <w:t>Cargo</w:t>
      </w:r>
    </w:p>
    <w:p w:rsidR="001E2036" w:rsidRPr="004D5521" w:rsidRDefault="001B00B2" w:rsidP="004D5521">
      <w:pPr>
        <w:pStyle w:val="STJNivel3"/>
      </w:pPr>
      <w:bookmarkStart w:id="5" w:name="_Toc385346182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bookmarkEnd w:id="5"/>
      <w:r w:rsidR="00BD58E5">
        <w:t xml:space="preserve"> </w:t>
      </w:r>
      <w:r w:rsidR="00A02F90">
        <w:t>Cargo</w:t>
      </w:r>
    </w:p>
    <w:p w:rsidR="00A37F98" w:rsidRDefault="008623E8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4114225"/>
            <wp:effectExtent l="19050" t="0" r="5080" b="0"/>
            <wp:docPr id="3" name="Imagem 2" descr="C:\Users\rayanne.felicio\Pictures\CONSULTA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CARG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11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BD58E5">
        <w:rPr>
          <w:i w:val="0"/>
          <w:color w:val="auto"/>
        </w:rPr>
        <w:t xml:space="preserve">e Consulta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461B62">
        <w:rPr>
          <w:i w:val="0"/>
          <w:color w:val="auto"/>
        </w:rPr>
        <w:t xml:space="preserve">Tela Incluir </w:t>
      </w:r>
      <w:r w:rsidR="00A02F90">
        <w:rPr>
          <w:i w:val="0"/>
          <w:color w:val="auto"/>
        </w:rPr>
        <w:t>Cargo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 xml:space="preserve">ela Alterar </w:t>
      </w:r>
      <w:r w:rsidR="00A02F90">
        <w:rPr>
          <w:i w:val="0"/>
          <w:color w:val="auto"/>
        </w:rPr>
        <w:t>Cargo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A02F90">
        <w:rPr>
          <w:color w:val="auto"/>
        </w:rPr>
        <w:t>Cargo</w:t>
      </w:r>
      <w:r w:rsidR="00423060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A02F90">
        <w:rPr>
          <w:color w:val="auto"/>
        </w:rPr>
        <w:t>Cargo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A02F90">
        <w:rPr>
          <w:i w:val="0"/>
          <w:color w:val="auto"/>
        </w:rPr>
        <w:t>Cargo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5469AA">
        <w:rPr>
          <w:i w:val="0"/>
          <w:color w:val="auto"/>
        </w:rPr>
        <w:t xml:space="preserve">Nome do </w:t>
      </w:r>
      <w:r w:rsidR="00A02F90">
        <w:rPr>
          <w:i w:val="0"/>
          <w:color w:val="auto"/>
        </w:rPr>
        <w:t>Cargo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6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6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10008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88"/>
        <w:gridCol w:w="567"/>
        <w:gridCol w:w="986"/>
        <w:gridCol w:w="360"/>
        <w:gridCol w:w="537"/>
        <w:gridCol w:w="385"/>
        <w:gridCol w:w="142"/>
        <w:gridCol w:w="1094"/>
        <w:gridCol w:w="1783"/>
      </w:tblGrid>
      <w:tr w:rsidR="001E2036" w:rsidTr="002E49F5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88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56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98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537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236" w:type="dxa"/>
            <w:gridSpan w:val="2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783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2E49F5" w:rsidTr="002E49F5">
        <w:trPr>
          <w:cantSplit/>
          <w:jc w:val="center"/>
        </w:trPr>
        <w:tc>
          <w:tcPr>
            <w:tcW w:w="554" w:type="dxa"/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</w:t>
            </w:r>
            <w:r w:rsidRPr="00DD098E">
              <w:rPr>
                <w:iCs/>
                <w:color w:val="auto"/>
              </w:rPr>
              <w:t>00/A</w:t>
            </w:r>
          </w:p>
        </w:tc>
        <w:tc>
          <w:tcPr>
            <w:tcW w:w="488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86" w:type="dxa"/>
            <w:vAlign w:val="center"/>
          </w:tcPr>
          <w:p w:rsidR="002E49F5" w:rsidRPr="00DD098E" w:rsidRDefault="002E49F5" w:rsidP="002E49F5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</w:t>
            </w:r>
          </w:p>
        </w:tc>
        <w:tc>
          <w:tcPr>
            <w:tcW w:w="537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2E49F5" w:rsidTr="00EA3B4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3</w:t>
            </w:r>
          </w:p>
        </w:tc>
        <w:tc>
          <w:tcPr>
            <w:tcW w:w="2120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</w:tcPr>
          <w:p w:rsidR="002E49F5" w:rsidRPr="00DD098E" w:rsidRDefault="002E49F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2E49F5" w:rsidRPr="00DD098E" w:rsidRDefault="002E49F5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vAlign w:val="center"/>
          </w:tcPr>
          <w:p w:rsidR="002E49F5" w:rsidRPr="00DD098E" w:rsidRDefault="002E49F5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lista de resultados.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Pr="00DD098E" w:rsidRDefault="002E49F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limpa os parâmetros de pesquisa.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Default="002E49F5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de incluir </w:t>
            </w:r>
            <w:r>
              <w:rPr>
                <w:iCs/>
                <w:color w:val="auto"/>
              </w:rPr>
              <w:t>Cargo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2E49F5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2E49F5" w:rsidRDefault="002E49F5">
            <w:r w:rsidRPr="00634018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2E49F5" w:rsidRDefault="002E49F5">
            <w:r w:rsidRPr="00A118F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2E49F5" w:rsidRPr="00DD098E" w:rsidRDefault="002E49F5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2E49F5" w:rsidRDefault="002E49F5">
            <w:r w:rsidRPr="00F008FA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2E49F5" w:rsidRPr="00DD098E" w:rsidRDefault="002E49F5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retorna para a tela anterior.</w:t>
            </w:r>
          </w:p>
        </w:tc>
      </w:tr>
      <w:tr w:rsidR="009B1D6D" w:rsidTr="00EA3B4A">
        <w:trPr>
          <w:cantSplit/>
          <w:trHeight w:val="391"/>
          <w:jc w:val="center"/>
        </w:trPr>
        <w:tc>
          <w:tcPr>
            <w:tcW w:w="10008" w:type="dxa"/>
            <w:gridSpan w:val="1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1D6D" w:rsidRPr="00DD098E" w:rsidRDefault="009B1D6D" w:rsidP="00EA3B4A">
            <w:pPr>
              <w:jc w:val="center"/>
              <w:rPr>
                <w:b/>
                <w:iCs/>
                <w:color w:val="auto"/>
              </w:rPr>
            </w:pPr>
            <w:r w:rsidRPr="00DD098E">
              <w:rPr>
                <w:b/>
                <w:iCs/>
                <w:color w:val="auto"/>
              </w:rPr>
              <w:t>Resultado da Pesquisa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E317B8" w:rsidRPr="00DD098E" w:rsidRDefault="00E317B8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  <w:r w:rsidR="00B407C3">
              <w:rPr>
                <w:iCs/>
                <w:color w:val="auto"/>
              </w:rPr>
              <w:t>.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E317B8" w:rsidRPr="00DD098E" w:rsidRDefault="00E317B8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  <w:r w:rsidR="00B407C3">
              <w:rPr>
                <w:iCs/>
                <w:color w:val="auto"/>
              </w:rPr>
              <w:t>.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E317B8" w:rsidRPr="00DD098E" w:rsidRDefault="00E317B8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  <w:r w:rsidR="00B407C3">
              <w:rPr>
                <w:iCs/>
                <w:color w:val="auto"/>
              </w:rPr>
              <w:t>.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E317B8" w:rsidRPr="00DD098E" w:rsidRDefault="00E317B8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  <w:r w:rsidR="00B407C3">
              <w:rPr>
                <w:iCs/>
                <w:color w:val="auto"/>
              </w:rPr>
              <w:t>.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E317B8" w:rsidRPr="00DD098E" w:rsidRDefault="00E317B8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  <w:r w:rsidR="00B407C3">
              <w:rPr>
                <w:iCs/>
                <w:color w:val="auto"/>
              </w:rPr>
              <w:t>.</w:t>
            </w:r>
          </w:p>
        </w:tc>
      </w:tr>
      <w:tr w:rsidR="00E317B8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317B8" w:rsidRDefault="00E317B8">
            <w:r w:rsidRPr="00F06A54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317B8" w:rsidRDefault="00E317B8">
            <w:r w:rsidRPr="009C1E1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</w:tcPr>
          <w:p w:rsidR="00E317B8" w:rsidRPr="00DD098E" w:rsidRDefault="00E317B8" w:rsidP="00E317B8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317B8" w:rsidRPr="00DD098E" w:rsidRDefault="00E317B8" w:rsidP="00EA3B4A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317B8" w:rsidRDefault="00E317B8">
            <w:r w:rsidRPr="00847A64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317B8" w:rsidRPr="00DD098E" w:rsidRDefault="00E317B8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  <w:r w:rsidR="00B407C3">
              <w:rPr>
                <w:iCs/>
                <w:color w:val="auto"/>
              </w:rPr>
              <w:t>.</w:t>
            </w:r>
          </w:p>
        </w:tc>
      </w:tr>
      <w:tr w:rsidR="00EA3B4A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A3B4A" w:rsidRDefault="00EA3B4A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A3B4A" w:rsidRDefault="00EA3B4A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A3B4A" w:rsidRPr="00DD098E" w:rsidRDefault="00EA3B4A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A3B4A" w:rsidRDefault="00EA3B4A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visualizar </w:t>
            </w:r>
            <w:r>
              <w:rPr>
                <w:iCs/>
                <w:color w:val="auto"/>
              </w:rPr>
              <w:t>Cargo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EA3B4A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A3B4A" w:rsidRDefault="00EA3B4A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A3B4A" w:rsidRDefault="00EA3B4A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A3B4A" w:rsidRPr="00DD098E" w:rsidRDefault="00EA3B4A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A3B4A" w:rsidRDefault="00EA3B4A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alterar </w:t>
            </w:r>
            <w:r>
              <w:rPr>
                <w:iCs/>
                <w:color w:val="auto"/>
              </w:rPr>
              <w:t>Cargo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EA3B4A" w:rsidTr="00EA3B4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A3B4A" w:rsidRDefault="00EA3B4A">
            <w:r w:rsidRPr="008B3A80">
              <w:rPr>
                <w:iCs/>
                <w:color w:val="auto"/>
              </w:rPr>
              <w:t>N/A</w:t>
            </w:r>
          </w:p>
        </w:tc>
        <w:tc>
          <w:tcPr>
            <w:tcW w:w="488" w:type="dxa"/>
            <w:tcBorders>
              <w:bottom w:val="single" w:sz="4" w:space="0" w:color="auto"/>
            </w:tcBorders>
          </w:tcPr>
          <w:p w:rsidR="00EA3B4A" w:rsidRDefault="00EA3B4A">
            <w:r w:rsidRPr="006D59E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86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37" w:type="dxa"/>
            <w:tcBorders>
              <w:bottom w:val="single" w:sz="4" w:space="0" w:color="auto"/>
            </w:tcBorders>
          </w:tcPr>
          <w:p w:rsidR="00EA3B4A" w:rsidRPr="00DD098E" w:rsidRDefault="00EA3B4A" w:rsidP="00EA3B4A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27" w:type="dxa"/>
            <w:gridSpan w:val="2"/>
            <w:tcBorders>
              <w:bottom w:val="single" w:sz="4" w:space="0" w:color="auto"/>
            </w:tcBorders>
          </w:tcPr>
          <w:p w:rsidR="00EA3B4A" w:rsidRDefault="00EA3B4A">
            <w:r w:rsidRPr="0000781E">
              <w:rPr>
                <w:iCs/>
                <w:color w:val="auto"/>
              </w:rPr>
              <w:t>N/A</w:t>
            </w:r>
          </w:p>
        </w:tc>
        <w:tc>
          <w:tcPr>
            <w:tcW w:w="1094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A3B4A" w:rsidRPr="00DD098E" w:rsidRDefault="00EA3B4A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do excluir </w:t>
            </w:r>
            <w:r>
              <w:rPr>
                <w:iCs/>
                <w:color w:val="auto"/>
              </w:rPr>
              <w:t>Cargo</w:t>
            </w:r>
            <w:r w:rsidRPr="00DD098E">
              <w:rPr>
                <w:iCs/>
                <w:color w:val="auto"/>
              </w:rPr>
              <w:t>.</w:t>
            </w:r>
          </w:p>
        </w:tc>
      </w:tr>
      <w:tr w:rsidR="00DD098E" w:rsidTr="00F60685">
        <w:trPr>
          <w:cantSplit/>
          <w:jc w:val="center"/>
        </w:trPr>
        <w:tc>
          <w:tcPr>
            <w:tcW w:w="10008" w:type="dxa"/>
            <w:gridSpan w:val="12"/>
            <w:shd w:val="pct25" w:color="auto" w:fill="auto"/>
            <w:vAlign w:val="center"/>
          </w:tcPr>
          <w:p w:rsidR="00DD098E" w:rsidRDefault="00DD098E">
            <w:pPr>
              <w:rPr>
                <w:sz w:val="22"/>
              </w:rPr>
            </w:pP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3D60BD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D098E" w:rsidRPr="007E5E04" w:rsidRDefault="00DD098E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</w:p>
          <w:p w:rsidR="00DD098E" w:rsidRPr="007E5E04" w:rsidRDefault="00DD098E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D098E" w:rsidRPr="007E5E04" w:rsidRDefault="00DD098E">
            <w:pPr>
              <w:ind w:left="1093" w:hanging="1093"/>
              <w:rPr>
                <w:sz w:val="16"/>
                <w:szCs w:val="16"/>
              </w:rPr>
            </w:pPr>
          </w:p>
          <w:p w:rsidR="00DD098E" w:rsidRDefault="00DD098E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/>
    <w:p w:rsidR="00AC3C95" w:rsidRPr="00A37F98" w:rsidRDefault="001327E3" w:rsidP="004D5521">
      <w:pPr>
        <w:pStyle w:val="STJNivel3"/>
        <w:rPr>
          <w:i/>
        </w:rPr>
      </w:pPr>
      <w:bookmarkStart w:id="7" w:name="_Toc385346183"/>
      <w:r>
        <w:t>2</w:t>
      </w:r>
      <w:r w:rsidR="001E2036">
        <w:t xml:space="preserve">.2.2. </w:t>
      </w:r>
      <w:r w:rsidR="00AC3C95">
        <w:t xml:space="preserve">Tela Incluir </w:t>
      </w:r>
      <w:r w:rsidR="00A02F90">
        <w:t>Cargo</w:t>
      </w:r>
      <w:bookmarkEnd w:id="7"/>
    </w:p>
    <w:p w:rsidR="00AC3C95" w:rsidRDefault="00D00CD3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571499"/>
            <wp:effectExtent l="19050" t="0" r="5080" b="0"/>
            <wp:docPr id="2" name="Imagem 2" descr="C:\Users\rayanne.felicio\Pictures\INCLUI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NCLUIR CARG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7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</w:t>
      </w:r>
      <w:r w:rsidR="0003558E">
        <w:rPr>
          <w:color w:val="auto"/>
        </w:rPr>
        <w:t>consulta</w:t>
      </w:r>
      <w:r w:rsidRPr="003E25B3">
        <w:rPr>
          <w:color w:val="auto"/>
        </w:rPr>
        <w:t xml:space="preserve"> inicial</w:t>
      </w:r>
      <w:r w:rsidR="00A95910">
        <w:rPr>
          <w:color w:val="auto"/>
        </w:rPr>
        <w:t xml:space="preserve"> de </w:t>
      </w:r>
      <w:r w:rsidR="00A02F90">
        <w:rPr>
          <w:color w:val="auto"/>
        </w:rPr>
        <w:t>Cargo</w:t>
      </w:r>
      <w:r w:rsidRPr="003E25B3">
        <w:rPr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AC3C95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C104D9" w:rsidRDefault="00C104D9" w:rsidP="00C104D9"/>
    <w:p w:rsidR="00C104D9" w:rsidRDefault="00C104D9" w:rsidP="00C104D9"/>
    <w:p w:rsidR="00C104D9" w:rsidRDefault="00C104D9" w:rsidP="00C104D9"/>
    <w:p w:rsidR="00C104D9" w:rsidRPr="00C104D9" w:rsidRDefault="00C104D9" w:rsidP="00C104D9"/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C104D9" w:rsidRDefault="00C104D9" w:rsidP="00C104D9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567"/>
        <w:gridCol w:w="567"/>
        <w:gridCol w:w="567"/>
        <w:gridCol w:w="425"/>
        <w:gridCol w:w="952"/>
        <w:gridCol w:w="608"/>
        <w:gridCol w:w="992"/>
        <w:gridCol w:w="1641"/>
      </w:tblGrid>
      <w:tr w:rsidR="00C104D9" w:rsidRPr="009D4097" w:rsidTr="009B62D2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95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8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992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641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792BF8" w:rsidRPr="009D4097" w:rsidTr="009B62D2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811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567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792BF8" w:rsidRPr="009D4097" w:rsidRDefault="00792BF8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792BF8" w:rsidRDefault="00792BF8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</w:tcPr>
          <w:p w:rsidR="00792BF8" w:rsidRPr="009D4097" w:rsidRDefault="00792BF8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952" w:type="dxa"/>
          </w:tcPr>
          <w:p w:rsidR="00792BF8" w:rsidRDefault="00792BF8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641" w:type="dxa"/>
          </w:tcPr>
          <w:p w:rsidR="00792BF8" w:rsidRPr="009D4097" w:rsidRDefault="00792BF8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B407C3">
              <w:rPr>
                <w:iCs/>
                <w:color w:val="auto"/>
              </w:rPr>
              <w:t>.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B407C3">
              <w:rPr>
                <w:iCs/>
                <w:color w:val="auto"/>
              </w:rPr>
              <w:t>.</w:t>
            </w:r>
          </w:p>
        </w:tc>
      </w:tr>
      <w:tr w:rsidR="00792BF8" w:rsidRPr="009D4097" w:rsidTr="009B62D2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792BF8" w:rsidRDefault="00792BF8">
            <w:r w:rsidRPr="00433CB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92BF8" w:rsidRDefault="00792BF8">
            <w:r w:rsidRPr="00A25D83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792BF8" w:rsidRPr="009D4097" w:rsidRDefault="00792BF8" w:rsidP="009B62D2">
            <w:pPr>
              <w:jc w:val="left"/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8" w:type="dxa"/>
            <w:tcBorders>
              <w:bottom w:val="single" w:sz="4" w:space="0" w:color="auto"/>
            </w:tcBorders>
          </w:tcPr>
          <w:p w:rsidR="00792BF8" w:rsidRDefault="00792BF8">
            <w:r w:rsidRPr="00D03C00">
              <w:rPr>
                <w:iCs/>
                <w:color w:val="auto"/>
              </w:rPr>
              <w:t>N/A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792BF8" w:rsidRPr="009D4097" w:rsidRDefault="00792BF8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B407C3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a tela de consulta de cargos</w:t>
            </w:r>
            <w:r w:rsidR="00B407C3">
              <w:rPr>
                <w:iCs/>
                <w:color w:val="auto"/>
              </w:rPr>
              <w:t>.</w:t>
            </w:r>
          </w:p>
        </w:tc>
      </w:tr>
      <w:tr w:rsidR="00C104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C104D9" w:rsidRDefault="00C104D9" w:rsidP="00D76681">
            <w:pPr>
              <w:rPr>
                <w:sz w:val="22"/>
              </w:rPr>
            </w:pP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9B7FBD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C104D9" w:rsidRPr="007E5E04" w:rsidRDefault="00C104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</w:p>
          <w:p w:rsidR="00C104D9" w:rsidRDefault="00C104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104D9" w:rsidRPr="00C104D9" w:rsidRDefault="00C104D9" w:rsidP="00C104D9"/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p w:rsidR="004D5521" w:rsidRPr="00A37F98" w:rsidRDefault="00290B86" w:rsidP="004D5521">
      <w:pPr>
        <w:pStyle w:val="STJNivel3"/>
        <w:rPr>
          <w:i/>
        </w:rPr>
      </w:pPr>
      <w:bookmarkStart w:id="8" w:name="_Toc385346184"/>
      <w:r>
        <w:t>2.2.3</w:t>
      </w:r>
      <w:r w:rsidR="004D5521">
        <w:t xml:space="preserve">. Tela Alterar </w:t>
      </w:r>
      <w:r w:rsidR="00A02F90">
        <w:t>Cargo</w:t>
      </w:r>
      <w:bookmarkEnd w:id="8"/>
    </w:p>
    <w:p w:rsidR="004D5521" w:rsidRDefault="00FA7928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571499"/>
            <wp:effectExtent l="19050" t="0" r="5080" b="0"/>
            <wp:docPr id="5" name="Imagem 3" descr="C:\Users\rayanne.felicio\Pictures\ALTERA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ALTERAR CARG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57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</w:t>
      </w:r>
      <w:r w:rsidR="000E7CA4">
        <w:rPr>
          <w:color w:val="auto"/>
        </w:rPr>
        <w:t>istema retornará para a consulta</w:t>
      </w:r>
      <w:r w:rsidRPr="003E25B3">
        <w:rPr>
          <w:color w:val="auto"/>
        </w:rPr>
        <w:t xml:space="preserve"> inicial</w:t>
      </w:r>
      <w:r w:rsidR="004A7C0D">
        <w:rPr>
          <w:color w:val="auto"/>
        </w:rPr>
        <w:t xml:space="preserve"> de </w:t>
      </w:r>
      <w:r w:rsidR="00A02F90">
        <w:rPr>
          <w:color w:val="auto"/>
        </w:rPr>
        <w:t>Cargo</w:t>
      </w:r>
      <w:r w:rsidRPr="003E25B3">
        <w:rPr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446ED9" w:rsidRPr="009D4097" w:rsidTr="00DA0690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A0690" w:rsidRPr="009D4097" w:rsidTr="00DA0690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811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25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DA0690" w:rsidRPr="009D4097" w:rsidRDefault="00DA069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DA0690" w:rsidRDefault="00DA069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DA0690" w:rsidRPr="009D4097" w:rsidRDefault="00DA069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850" w:type="dxa"/>
          </w:tcPr>
          <w:p w:rsidR="00DA0690" w:rsidRDefault="00DA0690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DA0690" w:rsidRPr="009D4097" w:rsidRDefault="00DA069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  <w:r w:rsidR="00A622AC">
              <w:rPr>
                <w:iCs/>
                <w:color w:val="auto"/>
              </w:rPr>
              <w:t>.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  <w:r w:rsidR="00A622AC">
              <w:rPr>
                <w:iCs/>
                <w:color w:val="auto"/>
              </w:rPr>
              <w:t>.</w:t>
            </w:r>
          </w:p>
        </w:tc>
      </w:tr>
      <w:tr w:rsidR="00DA0690" w:rsidRPr="009D4097" w:rsidTr="00DA0690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1477EC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DA0690" w:rsidRDefault="00DA0690">
            <w:r w:rsidRPr="00D5570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A0690" w:rsidRDefault="00DA069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DA0690" w:rsidRDefault="00DA0690">
            <w:r w:rsidRPr="002804F9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A0690" w:rsidRDefault="00DA0690">
            <w:r w:rsidRPr="0020709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A0690" w:rsidRPr="009D4097" w:rsidRDefault="00DA069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A622AC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a tela de consulta de cargos</w:t>
            </w:r>
            <w:r w:rsidR="00A622AC">
              <w:rPr>
                <w:iCs/>
                <w:color w:val="auto"/>
              </w:rPr>
              <w:t>.</w:t>
            </w:r>
          </w:p>
        </w:tc>
      </w:tr>
      <w:tr w:rsidR="00446E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46ED9" w:rsidRDefault="00446ED9" w:rsidP="00D76681">
            <w:pPr>
              <w:rPr>
                <w:sz w:val="22"/>
              </w:rPr>
            </w:pP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47102C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46ED9" w:rsidRPr="007E5E04" w:rsidRDefault="00446E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</w:p>
          <w:p w:rsidR="00446ED9" w:rsidRDefault="00446E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46ED9" w:rsidRDefault="00446ED9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p w:rsidR="001F4412" w:rsidRPr="00A37F98" w:rsidRDefault="001F4412" w:rsidP="001F4412">
      <w:pPr>
        <w:pStyle w:val="STJNivel3"/>
        <w:rPr>
          <w:i/>
        </w:rPr>
      </w:pPr>
      <w:bookmarkStart w:id="9" w:name="_Toc385346185"/>
      <w:r>
        <w:lastRenderedPageBreak/>
        <w:t xml:space="preserve">2.2.4. Tela Excluir </w:t>
      </w:r>
      <w:r w:rsidR="00A02F90">
        <w:t>Cargo</w:t>
      </w:r>
      <w:bookmarkEnd w:id="9"/>
    </w:p>
    <w:p w:rsidR="001F4412" w:rsidRDefault="00B56B32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303013"/>
            <wp:effectExtent l="19050" t="0" r="5080" b="0"/>
            <wp:docPr id="8" name="Imagem 4" descr="C:\Users\rayanne.felicio\Pictures\EXCLUI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EXCLUIR CAR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03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</w:t>
      </w:r>
      <w:r w:rsidR="00A02F90">
        <w:rPr>
          <w:color w:val="auto"/>
        </w:rPr>
        <w:t>Cargo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D76681" w:rsidRDefault="00D76681" w:rsidP="00D76681"/>
    <w:p w:rsidR="00D76681" w:rsidRPr="00D76681" w:rsidRDefault="00D76681" w:rsidP="00D76681"/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D76681" w:rsidRPr="009D4097" w:rsidTr="008433CD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8433CD" w:rsidRPr="009D4097" w:rsidTr="008433CD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811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8433CD" w:rsidRPr="009D4097" w:rsidRDefault="008433CD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8433CD" w:rsidRDefault="008433CD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8433CD" w:rsidRPr="009D4097" w:rsidRDefault="008433CD" w:rsidP="00D76681">
            <w:r>
              <w:rPr>
                <w:iCs/>
                <w:color w:val="auto"/>
              </w:rPr>
              <w:t>N</w:t>
            </w:r>
          </w:p>
        </w:tc>
        <w:tc>
          <w:tcPr>
            <w:tcW w:w="850" w:type="dxa"/>
          </w:tcPr>
          <w:p w:rsidR="008433CD" w:rsidRDefault="008433CD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8433CD" w:rsidRPr="009D4097" w:rsidRDefault="008433CD" w:rsidP="00F179C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8433CD" w:rsidRPr="009D4097" w:rsidRDefault="008433CD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8433CD" w:rsidRPr="009D4097" w:rsidTr="008433C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8433CD" w:rsidRDefault="008433CD">
            <w:r w:rsidRPr="0018371B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33CD" w:rsidRDefault="008433CD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3CD" w:rsidRDefault="008433CD">
            <w:r w:rsidRPr="00204BE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Exclui o registro selecionado</w:t>
            </w:r>
            <w:r w:rsidR="00C4779C">
              <w:rPr>
                <w:iCs/>
                <w:color w:val="auto"/>
              </w:rPr>
              <w:t>.</w:t>
            </w:r>
          </w:p>
        </w:tc>
      </w:tr>
      <w:tr w:rsidR="008433CD" w:rsidRPr="009D4097" w:rsidTr="008433CD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CB477E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8433CD" w:rsidRDefault="008433CD">
            <w:r w:rsidRPr="0018371B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8433CD" w:rsidRDefault="008433CD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8433CD" w:rsidRDefault="008433CD">
            <w:r w:rsidRPr="00204BEA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8433CD" w:rsidRDefault="008433CD">
            <w:r w:rsidRPr="00843B7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8433CD" w:rsidRPr="009D4097" w:rsidRDefault="008433CD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C4779C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a tela de consulta de cargos</w:t>
            </w:r>
            <w:r w:rsidR="00C4779C">
              <w:rPr>
                <w:iCs/>
                <w:color w:val="auto"/>
              </w:rPr>
              <w:t>.</w:t>
            </w:r>
          </w:p>
        </w:tc>
      </w:tr>
      <w:tr w:rsidR="00D76681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76681" w:rsidRDefault="00D76681" w:rsidP="00D76681">
            <w:pPr>
              <w:rPr>
                <w:sz w:val="22"/>
              </w:rPr>
            </w:pP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E90B0C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76681" w:rsidRPr="007E5E04" w:rsidRDefault="00D76681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</w:p>
          <w:p w:rsidR="00D76681" w:rsidRDefault="00D76681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Default="001F4412" w:rsidP="001F4412"/>
    <w:p w:rsidR="006A43A5" w:rsidRPr="00A37F98" w:rsidRDefault="006A43A5" w:rsidP="006A43A5">
      <w:pPr>
        <w:pStyle w:val="STJNivel3"/>
        <w:rPr>
          <w:i/>
        </w:rPr>
      </w:pPr>
      <w:bookmarkStart w:id="10" w:name="_Toc385346186"/>
      <w:r>
        <w:lastRenderedPageBreak/>
        <w:t xml:space="preserve">2.2.5. Tela Visualizar </w:t>
      </w:r>
      <w:r w:rsidR="00A02F90">
        <w:t>Cargo</w:t>
      </w:r>
      <w:bookmarkEnd w:id="10"/>
    </w:p>
    <w:p w:rsidR="006A43A5" w:rsidRDefault="00653B8D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2322809"/>
            <wp:effectExtent l="19050" t="0" r="5080" b="0"/>
            <wp:docPr id="9" name="Imagem 5" descr="C:\Users\rayanne.felicio\Pictures\VISUALIZAR CAR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yanne.felicio\Pictures\VISUALIZAR CARG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322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</w:t>
      </w:r>
      <w:r w:rsidR="00A02F90">
        <w:rPr>
          <w:i w:val="0"/>
          <w:color w:val="auto"/>
        </w:rPr>
        <w:t>Cargo</w:t>
      </w:r>
      <w:r w:rsidRPr="008D188E">
        <w:rPr>
          <w:i w:val="0"/>
          <w:color w:val="auto"/>
        </w:rPr>
        <w:t>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E13AB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</w:t>
      </w:r>
      <w:r w:rsidR="00445C38">
        <w:rPr>
          <w:color w:val="auto"/>
        </w:rPr>
        <w:t>istema retornará para a consulta</w:t>
      </w:r>
      <w:r w:rsidR="006A43A5" w:rsidRPr="003E25B3">
        <w:rPr>
          <w:color w:val="auto"/>
        </w:rPr>
        <w:t xml:space="preserve"> inicial</w:t>
      </w:r>
      <w:r w:rsidR="00445C38">
        <w:rPr>
          <w:color w:val="auto"/>
        </w:rPr>
        <w:t xml:space="preserve"> de cargos</w:t>
      </w:r>
      <w:r w:rsidR="006A43A5" w:rsidRPr="003E25B3">
        <w:rPr>
          <w:color w:val="auto"/>
        </w:rPr>
        <w:t>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850"/>
        <w:gridCol w:w="603"/>
        <w:gridCol w:w="1098"/>
        <w:gridCol w:w="1783"/>
      </w:tblGrid>
      <w:tr w:rsidR="003E1B29" w:rsidRPr="009D4097" w:rsidTr="00DD4E83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850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603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A02F90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DD4E83" w:rsidRPr="009D4097" w:rsidTr="00DD4E83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DD4E83" w:rsidRPr="009D4097" w:rsidRDefault="00DD4E83" w:rsidP="005B115B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Nome do </w:t>
            </w:r>
            <w:r>
              <w:rPr>
                <w:iCs/>
                <w:color w:val="auto"/>
              </w:rPr>
              <w:t>Cargo</w:t>
            </w:r>
          </w:p>
        </w:tc>
        <w:tc>
          <w:tcPr>
            <w:tcW w:w="811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DD4E83" w:rsidRPr="009D4097" w:rsidRDefault="00DD4E83" w:rsidP="00A02F90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DD4E83" w:rsidRDefault="00DD4E83" w:rsidP="00A02F9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DD4E83" w:rsidRPr="009D4097" w:rsidRDefault="00DD4E83" w:rsidP="00A02F90">
            <w:r>
              <w:rPr>
                <w:iCs/>
                <w:color w:val="auto"/>
              </w:rPr>
              <w:t>N</w:t>
            </w:r>
          </w:p>
        </w:tc>
        <w:tc>
          <w:tcPr>
            <w:tcW w:w="850" w:type="dxa"/>
          </w:tcPr>
          <w:p w:rsidR="00DD4E83" w:rsidRDefault="00DD4E83" w:rsidP="00A02F90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</w:tcPr>
          <w:p w:rsidR="00DD4E83" w:rsidRDefault="00DD4E83">
            <w:r w:rsidRPr="00D906E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DD4E83" w:rsidRPr="009D4097" w:rsidRDefault="00DD4E83" w:rsidP="00A02F90">
            <w:r w:rsidRPr="009D4097">
              <w:rPr>
                <w:iCs/>
                <w:color w:val="auto"/>
              </w:rPr>
              <w:t>N/A</w:t>
            </w:r>
          </w:p>
        </w:tc>
      </w:tr>
      <w:tr w:rsidR="00DD4E83" w:rsidRPr="009D4097" w:rsidTr="00DD4E83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5B115B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D4E83" w:rsidRDefault="00DD4E83" w:rsidP="00A02F90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603" w:type="dxa"/>
            <w:tcBorders>
              <w:bottom w:val="single" w:sz="4" w:space="0" w:color="auto"/>
            </w:tcBorders>
          </w:tcPr>
          <w:p w:rsidR="00DD4E83" w:rsidRDefault="00DD4E83">
            <w:r w:rsidRPr="00D906E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DD4E83" w:rsidRPr="009D4097" w:rsidRDefault="00DD4E83" w:rsidP="00A02F9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</w:t>
            </w:r>
            <w:r w:rsidR="000D2C73">
              <w:rPr>
                <w:iCs/>
                <w:color w:val="auto"/>
              </w:rPr>
              <w:t xml:space="preserve"> </w:t>
            </w:r>
            <w:r>
              <w:rPr>
                <w:iCs/>
                <w:color w:val="auto"/>
              </w:rPr>
              <w:t>a tela de consulta de cargos</w:t>
            </w:r>
            <w:r w:rsidR="000D2C73">
              <w:rPr>
                <w:iCs/>
                <w:color w:val="auto"/>
              </w:rPr>
              <w:t>.</w:t>
            </w:r>
          </w:p>
        </w:tc>
      </w:tr>
      <w:tr w:rsidR="003E1B29" w:rsidTr="00A02F90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E1B29" w:rsidRDefault="003E1B29" w:rsidP="00A02F90">
            <w:pPr>
              <w:rPr>
                <w:sz w:val="22"/>
              </w:rPr>
            </w:pP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B856A8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3E1B29" w:rsidRPr="007E5E04" w:rsidRDefault="003E1B29" w:rsidP="00A02F90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3E1B29" w:rsidRPr="007E5E04" w:rsidRDefault="003E1B29" w:rsidP="00A02F90">
            <w:pPr>
              <w:rPr>
                <w:sz w:val="16"/>
                <w:szCs w:val="16"/>
              </w:rPr>
            </w:pPr>
          </w:p>
          <w:p w:rsidR="003E1B29" w:rsidRPr="007E5E04" w:rsidRDefault="003E1B29" w:rsidP="00A02F90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3E1B29" w:rsidRPr="007E5E04" w:rsidRDefault="003E1B29" w:rsidP="00A02F90">
            <w:pPr>
              <w:ind w:left="1093" w:hanging="1093"/>
              <w:rPr>
                <w:sz w:val="16"/>
                <w:szCs w:val="16"/>
              </w:rPr>
            </w:pPr>
          </w:p>
          <w:p w:rsidR="003E1B29" w:rsidRDefault="003E1B29" w:rsidP="00A02F90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Default="006A43A5" w:rsidP="006A43A5"/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66F5" w:rsidRDefault="00A366F5">
      <w:r>
        <w:separator/>
      </w:r>
    </w:p>
  </w:endnote>
  <w:endnote w:type="continuationSeparator" w:id="0">
    <w:p w:rsidR="00A366F5" w:rsidRDefault="00A366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90" w:rsidRDefault="00A02F90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A02F90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02F90" w:rsidRDefault="00A02F90">
          <w:r>
            <w:t>Politec Ltda.</w:t>
          </w:r>
        </w:p>
        <w:p w:rsidR="00A02F90" w:rsidRDefault="00A02F90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02F90" w:rsidRDefault="00A02F90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A02F90" w:rsidRDefault="00A02F90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A02F90" w:rsidRDefault="00A02F9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90" w:rsidRDefault="00A02F90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A02F90">
      <w:trPr>
        <w:cantSplit/>
        <w:jc w:val="center"/>
      </w:trPr>
      <w:tc>
        <w:tcPr>
          <w:tcW w:w="8005" w:type="dxa"/>
        </w:tcPr>
        <w:p w:rsidR="00A02F90" w:rsidRDefault="002E49F5" w:rsidP="00A02F90">
          <w:pPr>
            <w:pStyle w:val="Rodap"/>
            <w:ind w:right="360"/>
          </w:pPr>
          <w:r>
            <w:t>sigeven_este_it011_manter_cargo</w:t>
          </w:r>
        </w:p>
      </w:tc>
      <w:tc>
        <w:tcPr>
          <w:tcW w:w="1705" w:type="dxa"/>
          <w:vAlign w:val="center"/>
        </w:tcPr>
        <w:p w:rsidR="00A02F90" w:rsidRPr="00203AE9" w:rsidRDefault="00A02F90" w:rsidP="00845586">
          <w:pPr>
            <w:pStyle w:val="Rodap"/>
            <w:jc w:val="right"/>
          </w:pPr>
          <w:r w:rsidRPr="00203AE9">
            <w:t>Pág.</w:t>
          </w:r>
          <w:r w:rsidR="0084797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847974">
            <w:rPr>
              <w:rStyle w:val="Nmerodepgina"/>
              <w:sz w:val="20"/>
            </w:rPr>
            <w:fldChar w:fldCharType="separate"/>
          </w:r>
          <w:r w:rsidR="000D2C73">
            <w:rPr>
              <w:rStyle w:val="Nmerodepgina"/>
              <w:noProof/>
              <w:sz w:val="20"/>
            </w:rPr>
            <w:t>10</w:t>
          </w:r>
          <w:r w:rsidR="00847974">
            <w:rPr>
              <w:rStyle w:val="Nmerodepgina"/>
              <w:sz w:val="20"/>
            </w:rPr>
            <w:fldChar w:fldCharType="end"/>
          </w:r>
          <w:r w:rsidR="00B856A8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0D2C73">
              <w:rPr>
                <w:noProof/>
              </w:rPr>
              <w:t>10</w:t>
            </w:r>
          </w:fldSimple>
        </w:p>
      </w:tc>
    </w:tr>
  </w:tbl>
  <w:p w:rsidR="00A02F90" w:rsidRDefault="00A02F9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66F5" w:rsidRDefault="00A366F5">
      <w:r>
        <w:separator/>
      </w:r>
    </w:p>
  </w:footnote>
  <w:footnote w:type="continuationSeparator" w:id="0">
    <w:p w:rsidR="00A366F5" w:rsidRDefault="00A366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2F90" w:rsidRDefault="00A02F90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A02F90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A02F90" w:rsidRDefault="00A02F90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A02F90" w:rsidRDefault="00A02F90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A02F90" w:rsidRDefault="00A02F90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67642504" r:id="rId2"/>
            </w:object>
          </w:r>
        </w:p>
      </w:tc>
    </w:tr>
  </w:tbl>
  <w:p w:rsidR="00A02F90" w:rsidRDefault="00A02F9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A02F90">
      <w:trPr>
        <w:cantSplit/>
        <w:trHeight w:val="575"/>
        <w:jc w:val="center"/>
      </w:trPr>
      <w:tc>
        <w:tcPr>
          <w:tcW w:w="720" w:type="pct"/>
          <w:vAlign w:val="center"/>
        </w:tcPr>
        <w:p w:rsidR="00A02F90" w:rsidRDefault="00A02F9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A02F90" w:rsidRDefault="00B856A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4354830</wp:posOffset>
                </wp:positionH>
                <wp:positionV relativeFrom="paragraph">
                  <wp:posOffset>-278765</wp:posOffset>
                </wp:positionV>
                <wp:extent cx="1080135" cy="107632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A02F90" w:rsidRPr="00B444D2">
            <w:rPr>
              <w:sz w:val="24"/>
              <w:szCs w:val="24"/>
            </w:rPr>
            <w:t>Especificação de Tela</w:t>
          </w:r>
        </w:p>
        <w:p w:rsidR="00A02F90" w:rsidRPr="00B444D2" w:rsidRDefault="00A02F9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Cargo</w:t>
          </w:r>
        </w:p>
        <w:p w:rsidR="00A02F90" w:rsidRDefault="00A02F9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A02F90" w:rsidRDefault="00847974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A02F90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A02F90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A02F90" w:rsidRPr="00B444D2" w:rsidRDefault="00A02F9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A02F90" w:rsidRDefault="00A02F9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3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7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1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4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6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0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1">
    <w:nsid w:val="69B17D63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3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6">
    <w:nsid w:val="7B6A66EB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7CE541AD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4"/>
  </w:num>
  <w:num w:numId="2">
    <w:abstractNumId w:val="25"/>
  </w:num>
  <w:num w:numId="3">
    <w:abstractNumId w:val="11"/>
  </w:num>
  <w:num w:numId="4">
    <w:abstractNumId w:val="28"/>
  </w:num>
  <w:num w:numId="5">
    <w:abstractNumId w:val="0"/>
  </w:num>
  <w:num w:numId="6">
    <w:abstractNumId w:val="3"/>
  </w:num>
  <w:num w:numId="7">
    <w:abstractNumId w:val="23"/>
  </w:num>
  <w:num w:numId="8">
    <w:abstractNumId w:val="2"/>
  </w:num>
  <w:num w:numId="9">
    <w:abstractNumId w:val="13"/>
  </w:num>
  <w:num w:numId="10">
    <w:abstractNumId w:val="10"/>
  </w:num>
  <w:num w:numId="11">
    <w:abstractNumId w:val="6"/>
  </w:num>
  <w:num w:numId="12">
    <w:abstractNumId w:val="12"/>
  </w:num>
  <w:num w:numId="13">
    <w:abstractNumId w:val="22"/>
  </w:num>
  <w:num w:numId="14">
    <w:abstractNumId w:val="20"/>
  </w:num>
  <w:num w:numId="15">
    <w:abstractNumId w:val="15"/>
  </w:num>
  <w:num w:numId="16">
    <w:abstractNumId w:val="19"/>
  </w:num>
  <w:num w:numId="17">
    <w:abstractNumId w:val="17"/>
  </w:num>
  <w:num w:numId="18">
    <w:abstractNumId w:val="7"/>
  </w:num>
  <w:num w:numId="19">
    <w:abstractNumId w:val="5"/>
  </w:num>
  <w:num w:numId="20">
    <w:abstractNumId w:val="16"/>
  </w:num>
  <w:num w:numId="21">
    <w:abstractNumId w:val="9"/>
  </w:num>
  <w:num w:numId="22">
    <w:abstractNumId w:val="18"/>
  </w:num>
  <w:num w:numId="23">
    <w:abstractNumId w:val="4"/>
  </w:num>
  <w:num w:numId="24">
    <w:abstractNumId w:val="14"/>
  </w:num>
  <w:num w:numId="25">
    <w:abstractNumId w:val="8"/>
  </w:num>
  <w:num w:numId="26">
    <w:abstractNumId w:val="1"/>
  </w:num>
  <w:num w:numId="27">
    <w:abstractNumId w:val="21"/>
  </w:num>
  <w:num w:numId="28">
    <w:abstractNumId w:val="27"/>
  </w:num>
  <w:num w:numId="29">
    <w:abstractNumId w:val="2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5634"/>
    <w:rsid w:val="0003558E"/>
    <w:rsid w:val="00043C23"/>
    <w:rsid w:val="00050D27"/>
    <w:rsid w:val="00052BC1"/>
    <w:rsid w:val="0005371C"/>
    <w:rsid w:val="000611B8"/>
    <w:rsid w:val="000617DF"/>
    <w:rsid w:val="00063BB4"/>
    <w:rsid w:val="00094A08"/>
    <w:rsid w:val="000A3E7C"/>
    <w:rsid w:val="000A4591"/>
    <w:rsid w:val="000A5058"/>
    <w:rsid w:val="000B1FDE"/>
    <w:rsid w:val="000D2C73"/>
    <w:rsid w:val="000E7CA4"/>
    <w:rsid w:val="00103470"/>
    <w:rsid w:val="00107030"/>
    <w:rsid w:val="00112916"/>
    <w:rsid w:val="001327E3"/>
    <w:rsid w:val="00146A22"/>
    <w:rsid w:val="001477EC"/>
    <w:rsid w:val="00154E7B"/>
    <w:rsid w:val="00157038"/>
    <w:rsid w:val="001715EB"/>
    <w:rsid w:val="0017205F"/>
    <w:rsid w:val="001807CC"/>
    <w:rsid w:val="001A189E"/>
    <w:rsid w:val="001B00B2"/>
    <w:rsid w:val="001D24BC"/>
    <w:rsid w:val="001E2036"/>
    <w:rsid w:val="001E5654"/>
    <w:rsid w:val="001F4412"/>
    <w:rsid w:val="001F72B1"/>
    <w:rsid w:val="00200361"/>
    <w:rsid w:val="00203AE9"/>
    <w:rsid w:val="00212C6C"/>
    <w:rsid w:val="002133CA"/>
    <w:rsid w:val="00216432"/>
    <w:rsid w:val="00220EBB"/>
    <w:rsid w:val="00246405"/>
    <w:rsid w:val="00261C92"/>
    <w:rsid w:val="00270828"/>
    <w:rsid w:val="00275E57"/>
    <w:rsid w:val="002867DF"/>
    <w:rsid w:val="002906CD"/>
    <w:rsid w:val="00290B86"/>
    <w:rsid w:val="00293205"/>
    <w:rsid w:val="002946E2"/>
    <w:rsid w:val="002A0015"/>
    <w:rsid w:val="002A3478"/>
    <w:rsid w:val="002D47BE"/>
    <w:rsid w:val="002D4D3D"/>
    <w:rsid w:val="002D5AA6"/>
    <w:rsid w:val="002E49F5"/>
    <w:rsid w:val="002E73B9"/>
    <w:rsid w:val="00321220"/>
    <w:rsid w:val="00322F18"/>
    <w:rsid w:val="00344B01"/>
    <w:rsid w:val="00354E33"/>
    <w:rsid w:val="0036361A"/>
    <w:rsid w:val="00376D29"/>
    <w:rsid w:val="003956DE"/>
    <w:rsid w:val="003B0305"/>
    <w:rsid w:val="003C62E6"/>
    <w:rsid w:val="003D60BD"/>
    <w:rsid w:val="003E1B29"/>
    <w:rsid w:val="003E25B3"/>
    <w:rsid w:val="003F41CC"/>
    <w:rsid w:val="00423060"/>
    <w:rsid w:val="00426AC0"/>
    <w:rsid w:val="00445C38"/>
    <w:rsid w:val="00446ED9"/>
    <w:rsid w:val="004505F3"/>
    <w:rsid w:val="00457B0D"/>
    <w:rsid w:val="00461B62"/>
    <w:rsid w:val="0047102C"/>
    <w:rsid w:val="00492370"/>
    <w:rsid w:val="004A7C0D"/>
    <w:rsid w:val="004B5499"/>
    <w:rsid w:val="004C19A7"/>
    <w:rsid w:val="004D40BD"/>
    <w:rsid w:val="004D5521"/>
    <w:rsid w:val="004E66D4"/>
    <w:rsid w:val="00507D46"/>
    <w:rsid w:val="00520A77"/>
    <w:rsid w:val="005265F1"/>
    <w:rsid w:val="00527D19"/>
    <w:rsid w:val="00532AD7"/>
    <w:rsid w:val="00534860"/>
    <w:rsid w:val="00536369"/>
    <w:rsid w:val="005426D6"/>
    <w:rsid w:val="005469AA"/>
    <w:rsid w:val="005503E8"/>
    <w:rsid w:val="005719CB"/>
    <w:rsid w:val="00577EE0"/>
    <w:rsid w:val="005B115B"/>
    <w:rsid w:val="005C324F"/>
    <w:rsid w:val="005E2633"/>
    <w:rsid w:val="005E3355"/>
    <w:rsid w:val="005F61A1"/>
    <w:rsid w:val="005F7E00"/>
    <w:rsid w:val="00600AFB"/>
    <w:rsid w:val="00605C26"/>
    <w:rsid w:val="00605DEE"/>
    <w:rsid w:val="00611AF1"/>
    <w:rsid w:val="006135D0"/>
    <w:rsid w:val="006247F9"/>
    <w:rsid w:val="00645F29"/>
    <w:rsid w:val="00653B8D"/>
    <w:rsid w:val="006551B0"/>
    <w:rsid w:val="00656929"/>
    <w:rsid w:val="006A43A5"/>
    <w:rsid w:val="006C50B8"/>
    <w:rsid w:val="006D1B15"/>
    <w:rsid w:val="006E5053"/>
    <w:rsid w:val="006F7DB5"/>
    <w:rsid w:val="00711612"/>
    <w:rsid w:val="007174FA"/>
    <w:rsid w:val="00753FB6"/>
    <w:rsid w:val="007650CF"/>
    <w:rsid w:val="00787E5F"/>
    <w:rsid w:val="00790AA0"/>
    <w:rsid w:val="0079257A"/>
    <w:rsid w:val="00792BF8"/>
    <w:rsid w:val="007A5EBC"/>
    <w:rsid w:val="007B3F39"/>
    <w:rsid w:val="007E0E9F"/>
    <w:rsid w:val="007E3807"/>
    <w:rsid w:val="007E5E04"/>
    <w:rsid w:val="007E7632"/>
    <w:rsid w:val="00801E85"/>
    <w:rsid w:val="0081784C"/>
    <w:rsid w:val="008433CD"/>
    <w:rsid w:val="00843A38"/>
    <w:rsid w:val="00845586"/>
    <w:rsid w:val="00847974"/>
    <w:rsid w:val="00853585"/>
    <w:rsid w:val="008623E8"/>
    <w:rsid w:val="0087394A"/>
    <w:rsid w:val="00875D81"/>
    <w:rsid w:val="00880FFD"/>
    <w:rsid w:val="00884A85"/>
    <w:rsid w:val="00884D34"/>
    <w:rsid w:val="0088744A"/>
    <w:rsid w:val="00893BED"/>
    <w:rsid w:val="008D188E"/>
    <w:rsid w:val="008D20F1"/>
    <w:rsid w:val="008D6AE2"/>
    <w:rsid w:val="008E559F"/>
    <w:rsid w:val="008E78AB"/>
    <w:rsid w:val="008F73B0"/>
    <w:rsid w:val="00920502"/>
    <w:rsid w:val="00937875"/>
    <w:rsid w:val="00957ABA"/>
    <w:rsid w:val="00965294"/>
    <w:rsid w:val="00993D10"/>
    <w:rsid w:val="009978F4"/>
    <w:rsid w:val="009A12DF"/>
    <w:rsid w:val="009B0552"/>
    <w:rsid w:val="009B1D6D"/>
    <w:rsid w:val="009B2F9E"/>
    <w:rsid w:val="009B62D2"/>
    <w:rsid w:val="009B7FBD"/>
    <w:rsid w:val="009C47F6"/>
    <w:rsid w:val="009D2FC1"/>
    <w:rsid w:val="009F2C67"/>
    <w:rsid w:val="00A02F90"/>
    <w:rsid w:val="00A1716F"/>
    <w:rsid w:val="00A23200"/>
    <w:rsid w:val="00A35FBE"/>
    <w:rsid w:val="00A366F5"/>
    <w:rsid w:val="00A37F52"/>
    <w:rsid w:val="00A37F98"/>
    <w:rsid w:val="00A505CE"/>
    <w:rsid w:val="00A5164B"/>
    <w:rsid w:val="00A57101"/>
    <w:rsid w:val="00A622AC"/>
    <w:rsid w:val="00A648D9"/>
    <w:rsid w:val="00A73DD9"/>
    <w:rsid w:val="00A95910"/>
    <w:rsid w:val="00AA6634"/>
    <w:rsid w:val="00AB539B"/>
    <w:rsid w:val="00AC1BEC"/>
    <w:rsid w:val="00AC3C95"/>
    <w:rsid w:val="00AC498D"/>
    <w:rsid w:val="00AC648F"/>
    <w:rsid w:val="00AD3A1E"/>
    <w:rsid w:val="00AD7D56"/>
    <w:rsid w:val="00B0457D"/>
    <w:rsid w:val="00B146E8"/>
    <w:rsid w:val="00B17141"/>
    <w:rsid w:val="00B17C79"/>
    <w:rsid w:val="00B324BC"/>
    <w:rsid w:val="00B338DE"/>
    <w:rsid w:val="00B407C3"/>
    <w:rsid w:val="00B41F37"/>
    <w:rsid w:val="00B444D2"/>
    <w:rsid w:val="00B56B32"/>
    <w:rsid w:val="00B71BF2"/>
    <w:rsid w:val="00B856A8"/>
    <w:rsid w:val="00B870F3"/>
    <w:rsid w:val="00BA0AC4"/>
    <w:rsid w:val="00BD2F08"/>
    <w:rsid w:val="00BD58E5"/>
    <w:rsid w:val="00BE666E"/>
    <w:rsid w:val="00C00F10"/>
    <w:rsid w:val="00C104D9"/>
    <w:rsid w:val="00C24066"/>
    <w:rsid w:val="00C4779C"/>
    <w:rsid w:val="00C634E7"/>
    <w:rsid w:val="00C638AD"/>
    <w:rsid w:val="00CA047E"/>
    <w:rsid w:val="00CA7742"/>
    <w:rsid w:val="00CB477E"/>
    <w:rsid w:val="00CB6295"/>
    <w:rsid w:val="00CD30B1"/>
    <w:rsid w:val="00CE2786"/>
    <w:rsid w:val="00CE5999"/>
    <w:rsid w:val="00CE6C52"/>
    <w:rsid w:val="00D00CD3"/>
    <w:rsid w:val="00D030AA"/>
    <w:rsid w:val="00D147AC"/>
    <w:rsid w:val="00D244E3"/>
    <w:rsid w:val="00D26B23"/>
    <w:rsid w:val="00D33DF7"/>
    <w:rsid w:val="00D364A3"/>
    <w:rsid w:val="00D45991"/>
    <w:rsid w:val="00D55CAC"/>
    <w:rsid w:val="00D62211"/>
    <w:rsid w:val="00D66B56"/>
    <w:rsid w:val="00D76681"/>
    <w:rsid w:val="00D8383A"/>
    <w:rsid w:val="00D87E68"/>
    <w:rsid w:val="00DA0690"/>
    <w:rsid w:val="00DA6F45"/>
    <w:rsid w:val="00DA7DEE"/>
    <w:rsid w:val="00DB2204"/>
    <w:rsid w:val="00DB2941"/>
    <w:rsid w:val="00DB7010"/>
    <w:rsid w:val="00DC37AB"/>
    <w:rsid w:val="00DD098E"/>
    <w:rsid w:val="00DD489C"/>
    <w:rsid w:val="00DD4E83"/>
    <w:rsid w:val="00DE0E1E"/>
    <w:rsid w:val="00DE0F0A"/>
    <w:rsid w:val="00DF25EE"/>
    <w:rsid w:val="00E02382"/>
    <w:rsid w:val="00E10E0D"/>
    <w:rsid w:val="00E13199"/>
    <w:rsid w:val="00E13ABF"/>
    <w:rsid w:val="00E317B8"/>
    <w:rsid w:val="00E338AE"/>
    <w:rsid w:val="00E356D2"/>
    <w:rsid w:val="00E552E1"/>
    <w:rsid w:val="00E90B0C"/>
    <w:rsid w:val="00EA3B4A"/>
    <w:rsid w:val="00EB2BAD"/>
    <w:rsid w:val="00ED7D5D"/>
    <w:rsid w:val="00EE01E5"/>
    <w:rsid w:val="00EE1399"/>
    <w:rsid w:val="00EF182A"/>
    <w:rsid w:val="00EF6878"/>
    <w:rsid w:val="00EF7199"/>
    <w:rsid w:val="00F179CD"/>
    <w:rsid w:val="00F600C6"/>
    <w:rsid w:val="00F60685"/>
    <w:rsid w:val="00FA7928"/>
    <w:rsid w:val="00FB1B9A"/>
    <w:rsid w:val="00FC7E45"/>
    <w:rsid w:val="00FE14F0"/>
    <w:rsid w:val="00FE5C4F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172</TotalTime>
  <Pages>10</Pages>
  <Words>1624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10376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39</cp:revision>
  <cp:lastPrinted>2009-03-06T19:55:00Z</cp:lastPrinted>
  <dcterms:created xsi:type="dcterms:W3CDTF">2014-05-29T14:34:00Z</dcterms:created>
  <dcterms:modified xsi:type="dcterms:W3CDTF">2014-07-23T20:42:00Z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