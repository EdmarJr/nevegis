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546F68" w:rsidRDefault="00792E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B3B04" w:rsidRPr="00B324BC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="0017104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B3B04" w:rsidRPr="00B324BC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B3B04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B3B04" w:rsidRPr="00E13199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Tipo de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Órgão</w:t>
                  </w:r>
                </w:p>
                <w:p w:rsidR="000B3B04" w:rsidRPr="00E13199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B3B04" w:rsidRPr="00E13199" w:rsidRDefault="000B3B04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9629C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9629C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0B3B04" w:rsidRDefault="000B3B04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546F68" w:rsidRDefault="001E2036"/>
    <w:p w:rsidR="001E2036" w:rsidRPr="00546F68" w:rsidRDefault="001E2036"/>
    <w:p w:rsidR="001E2036" w:rsidRPr="00546F68" w:rsidRDefault="001E2036"/>
    <w:p w:rsidR="001E2036" w:rsidRPr="00546F68" w:rsidRDefault="001E2036"/>
    <w:p w:rsidR="001E2036" w:rsidRPr="00546F68" w:rsidRDefault="001E2036"/>
    <w:p w:rsidR="001E2036" w:rsidRPr="00546F68" w:rsidRDefault="001E2036"/>
    <w:p w:rsidR="001E2036" w:rsidRPr="00546F68" w:rsidRDefault="001E2036">
      <w:pPr>
        <w:pStyle w:val="Rodap"/>
        <w:tabs>
          <w:tab w:val="clear" w:pos="4320"/>
          <w:tab w:val="clear" w:pos="8640"/>
        </w:tabs>
      </w:pPr>
    </w:p>
    <w:p w:rsidR="001E2036" w:rsidRPr="00546F68" w:rsidRDefault="001E2036">
      <w:pPr>
        <w:jc w:val="center"/>
      </w:pPr>
    </w:p>
    <w:p w:rsidR="001E2036" w:rsidRPr="00546F68" w:rsidRDefault="001E2036">
      <w:pPr>
        <w:pStyle w:val="Cabealho"/>
      </w:pPr>
    </w:p>
    <w:p w:rsidR="001E2036" w:rsidRPr="00546F68" w:rsidRDefault="001E2036">
      <w:pPr>
        <w:jc w:val="center"/>
        <w:rPr>
          <w:color w:val="auto"/>
        </w:rPr>
      </w:pPr>
    </w:p>
    <w:p w:rsidR="001E2036" w:rsidRPr="00546F68" w:rsidRDefault="001E2036">
      <w:pPr>
        <w:jc w:val="center"/>
        <w:rPr>
          <w:color w:val="auto"/>
        </w:rPr>
      </w:pPr>
    </w:p>
    <w:p w:rsidR="001E2036" w:rsidRPr="00546F68" w:rsidRDefault="001E2036">
      <w:pPr>
        <w:jc w:val="center"/>
        <w:rPr>
          <w:noProof/>
        </w:rPr>
        <w:sectPr w:rsidR="001E2036" w:rsidRPr="00546F68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546F68" w:rsidRDefault="00203AE9" w:rsidP="00203AE9">
      <w:pPr>
        <w:pStyle w:val="Ttulo"/>
        <w:jc w:val="center"/>
      </w:pPr>
      <w:r w:rsidRPr="00546F68">
        <w:lastRenderedPageBreak/>
        <w:t>HISTÓRICO DE REVISÃO</w:t>
      </w:r>
    </w:p>
    <w:p w:rsidR="00203AE9" w:rsidRPr="00546F68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546F68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546F68" w:rsidRDefault="00203AE9" w:rsidP="00FC7E45">
            <w:pPr>
              <w:pStyle w:val="CTMISTabela"/>
            </w:pPr>
            <w:r w:rsidRPr="00546F68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546F68" w:rsidRDefault="00203AE9" w:rsidP="00FC7E45">
            <w:pPr>
              <w:pStyle w:val="CTMISTabela"/>
            </w:pPr>
            <w:r w:rsidRPr="00546F68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546F68" w:rsidRDefault="00203AE9" w:rsidP="00FC7E45">
            <w:pPr>
              <w:pStyle w:val="CTMISTabela"/>
            </w:pPr>
            <w:r w:rsidRPr="00546F68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546F68" w:rsidRDefault="00203AE9" w:rsidP="00FC7E45">
            <w:pPr>
              <w:pStyle w:val="CTMISTabela"/>
            </w:pPr>
            <w:r w:rsidRPr="00546F68">
              <w:t>Autor</w:t>
            </w:r>
          </w:p>
        </w:tc>
      </w:tr>
      <w:tr w:rsidR="00711612" w:rsidRPr="00546F68">
        <w:trPr>
          <w:jc w:val="center"/>
        </w:trPr>
        <w:tc>
          <w:tcPr>
            <w:tcW w:w="1639" w:type="dxa"/>
          </w:tcPr>
          <w:p w:rsidR="00711612" w:rsidRPr="00546F68" w:rsidRDefault="00122CAC" w:rsidP="00122CAC">
            <w:pPr>
              <w:pStyle w:val="CTMISTabela"/>
              <w:rPr>
                <w:b/>
              </w:rPr>
            </w:pPr>
            <w:r w:rsidRPr="00546F68">
              <w:t>07</w:t>
            </w:r>
            <w:r w:rsidR="00711612" w:rsidRPr="00546F68">
              <w:t>/0</w:t>
            </w:r>
            <w:r w:rsidRPr="00546F68">
              <w:t>5</w:t>
            </w:r>
            <w:r w:rsidR="00711612" w:rsidRPr="00546F68">
              <w:t>/2014</w:t>
            </w:r>
          </w:p>
        </w:tc>
        <w:tc>
          <w:tcPr>
            <w:tcW w:w="960" w:type="dxa"/>
          </w:tcPr>
          <w:p w:rsidR="00711612" w:rsidRPr="00546F68" w:rsidRDefault="00F600C6" w:rsidP="00764888">
            <w:pPr>
              <w:pStyle w:val="CTMISTabela"/>
              <w:rPr>
                <w:b/>
                <w:lang w:val="pt-BR"/>
              </w:rPr>
            </w:pPr>
            <w:r w:rsidRPr="00546F68">
              <w:t>0.</w:t>
            </w:r>
            <w:r w:rsidR="00A35FBE" w:rsidRPr="00546F68">
              <w:t>0</w:t>
            </w:r>
            <w:r w:rsidR="0076488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546F68" w:rsidRDefault="00711612" w:rsidP="00FC7E45">
            <w:pPr>
              <w:pStyle w:val="CTMISTabela"/>
              <w:rPr>
                <w:b/>
              </w:rPr>
            </w:pPr>
            <w:r w:rsidRPr="00546F68">
              <w:rPr>
                <w:lang w:val="pt-BR"/>
              </w:rPr>
              <w:t>Elaboração</w:t>
            </w:r>
            <w:r w:rsidRPr="00546F68">
              <w:t xml:space="preserve"> do</w:t>
            </w:r>
            <w:r w:rsidRPr="00546F68">
              <w:rPr>
                <w:lang w:val="pt-BR"/>
              </w:rPr>
              <w:t xml:space="preserve"> documento</w:t>
            </w:r>
            <w:r w:rsidR="00A56FC9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546F68" w:rsidRDefault="00122CAC" w:rsidP="00FC7E45">
            <w:pPr>
              <w:pStyle w:val="CTMISTabela"/>
              <w:rPr>
                <w:b/>
              </w:rPr>
            </w:pPr>
            <w:r w:rsidRPr="00546F68">
              <w:rPr>
                <w:lang w:val="pt-BR"/>
              </w:rPr>
              <w:t>Viviane Calacia</w:t>
            </w:r>
          </w:p>
        </w:tc>
      </w:tr>
      <w:tr w:rsidR="00764888" w:rsidRPr="00546F68">
        <w:trPr>
          <w:jc w:val="center"/>
        </w:trPr>
        <w:tc>
          <w:tcPr>
            <w:tcW w:w="1639" w:type="dxa"/>
          </w:tcPr>
          <w:p w:rsidR="00764888" w:rsidRPr="00546F68" w:rsidRDefault="00764888" w:rsidP="00122CAC">
            <w:pPr>
              <w:pStyle w:val="CTMISTabela"/>
            </w:pPr>
            <w:r>
              <w:t>11/06/2014</w:t>
            </w:r>
          </w:p>
        </w:tc>
        <w:tc>
          <w:tcPr>
            <w:tcW w:w="960" w:type="dxa"/>
          </w:tcPr>
          <w:p w:rsidR="00764888" w:rsidRPr="00546F68" w:rsidRDefault="00764888" w:rsidP="00FC7E45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4888" w:rsidRPr="00546F68" w:rsidRDefault="00764888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</w:t>
            </w:r>
            <w:r w:rsidR="00A56FC9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64888" w:rsidRPr="00546F68" w:rsidRDefault="00764888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D54305" w:rsidRPr="00546F68">
        <w:trPr>
          <w:jc w:val="center"/>
        </w:trPr>
        <w:tc>
          <w:tcPr>
            <w:tcW w:w="1639" w:type="dxa"/>
          </w:tcPr>
          <w:p w:rsidR="00D54305" w:rsidRDefault="00D54305" w:rsidP="00122CAC">
            <w:pPr>
              <w:pStyle w:val="CTMISTabela"/>
            </w:pPr>
            <w:r>
              <w:t>13/06/2014</w:t>
            </w:r>
          </w:p>
        </w:tc>
        <w:tc>
          <w:tcPr>
            <w:tcW w:w="960" w:type="dxa"/>
          </w:tcPr>
          <w:p w:rsidR="00D54305" w:rsidRDefault="00D54305" w:rsidP="00FC7E45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54305" w:rsidRDefault="00D54305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Inclusão da tela 2.2</w:t>
            </w:r>
            <w:r w:rsidR="00051BE2">
              <w:rPr>
                <w:lang w:val="pt-BR"/>
              </w:rPr>
              <w:t>.5 Visualizar Tipo de Órgão</w:t>
            </w:r>
            <w:r w:rsidR="00A56FC9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D54305" w:rsidRDefault="00051BE2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5B6120" w:rsidRPr="00546F68">
        <w:trPr>
          <w:jc w:val="center"/>
        </w:trPr>
        <w:tc>
          <w:tcPr>
            <w:tcW w:w="1639" w:type="dxa"/>
          </w:tcPr>
          <w:p w:rsidR="005B6120" w:rsidRDefault="005B6120" w:rsidP="00122CAC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5B6120" w:rsidRDefault="005B6120" w:rsidP="00FC7E45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5B6120" w:rsidRDefault="005B6120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conforme parecer técnico da RSI.</w:t>
            </w:r>
          </w:p>
        </w:tc>
        <w:tc>
          <w:tcPr>
            <w:tcW w:w="2040" w:type="dxa"/>
          </w:tcPr>
          <w:p w:rsidR="005B6120" w:rsidRDefault="005B6120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Reyla Rosa</w:t>
            </w:r>
          </w:p>
        </w:tc>
      </w:tr>
      <w:tr w:rsidR="004C047D" w:rsidRPr="00546F68">
        <w:trPr>
          <w:jc w:val="center"/>
        </w:trPr>
        <w:tc>
          <w:tcPr>
            <w:tcW w:w="1639" w:type="dxa"/>
          </w:tcPr>
          <w:p w:rsidR="004C047D" w:rsidRDefault="004C047D" w:rsidP="00122CAC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4C047D" w:rsidRDefault="004C047D" w:rsidP="00FC7E45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C047D" w:rsidRDefault="004C047D" w:rsidP="00FC7E45">
            <w:pPr>
              <w:pStyle w:val="CTMISTabela"/>
              <w:rPr>
                <w:lang w:val="pt-BR"/>
              </w:rPr>
            </w:pPr>
            <w:r w:rsidRPr="00370529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4C047D" w:rsidRDefault="004C047D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Reyla Rosa</w:t>
            </w:r>
          </w:p>
        </w:tc>
      </w:tr>
      <w:tr w:rsidR="00831901" w:rsidRPr="00546F68">
        <w:trPr>
          <w:jc w:val="center"/>
        </w:trPr>
        <w:tc>
          <w:tcPr>
            <w:tcW w:w="1639" w:type="dxa"/>
          </w:tcPr>
          <w:p w:rsidR="00831901" w:rsidRDefault="00831901" w:rsidP="00122CAC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831901" w:rsidRDefault="00831901" w:rsidP="00FC7E45">
            <w:pPr>
              <w:pStyle w:val="CTMISTabela"/>
            </w:pPr>
            <w:r>
              <w:t>0.05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31901" w:rsidRPr="00370529" w:rsidRDefault="00831901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831901" w:rsidRDefault="00831901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9629C5" w:rsidRPr="00546F68">
        <w:trPr>
          <w:jc w:val="center"/>
        </w:trPr>
        <w:tc>
          <w:tcPr>
            <w:tcW w:w="1639" w:type="dxa"/>
          </w:tcPr>
          <w:p w:rsidR="009629C5" w:rsidRDefault="009629C5" w:rsidP="00122CAC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9629C5" w:rsidRDefault="009629C5" w:rsidP="00FC7E45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9629C5" w:rsidRDefault="009629C5" w:rsidP="009629C5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9629C5" w:rsidRDefault="009629C5" w:rsidP="00FC7E45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546F68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546F68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546F68">
        <w:rPr>
          <w:rFonts w:cs="Arial"/>
        </w:rPr>
        <w:br w:type="page"/>
      </w:r>
    </w:p>
    <w:p w:rsidR="001E2036" w:rsidRPr="00546F6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 w:rsidRPr="00546F68">
        <w:rPr>
          <w:caps w:val="0"/>
          <w:sz w:val="36"/>
        </w:rPr>
        <w:lastRenderedPageBreak/>
        <w:t>SUMÁRIO</w:t>
      </w:r>
    </w:p>
    <w:p w:rsidR="004527B4" w:rsidRDefault="00792E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546F6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546F6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 w:rsidRPr="00546F6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1005" w:history="1">
        <w:r w:rsidR="004527B4" w:rsidRPr="00CB383D">
          <w:rPr>
            <w:rStyle w:val="Hyperlink"/>
          </w:rPr>
          <w:t>1.</w:t>
        </w:r>
        <w:r w:rsidR="004527B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527B4" w:rsidRPr="00CB383D">
          <w:rPr>
            <w:rStyle w:val="Hyperlink"/>
          </w:rPr>
          <w:t>INTRODUÇÃO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1006" w:history="1">
        <w:r w:rsidR="004527B4" w:rsidRPr="00CB383D">
          <w:rPr>
            <w:rStyle w:val="Hyperlink"/>
            <w:lang w:val="pt-PT"/>
          </w:rPr>
          <w:t>2.</w:t>
        </w:r>
        <w:r w:rsidR="004527B4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4527B4" w:rsidRPr="00CB383D">
          <w:rPr>
            <w:rStyle w:val="Hyperlink"/>
            <w:lang w:val="pt-PT"/>
          </w:rPr>
          <w:t>Detalhamento da Apresentação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07" w:history="1">
        <w:r w:rsidR="004527B4" w:rsidRPr="00CB383D">
          <w:rPr>
            <w:rStyle w:val="Hyperlink"/>
          </w:rPr>
          <w:t>2.1</w:t>
        </w:r>
        <w:r w:rsidR="004527B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527B4" w:rsidRPr="00CB383D">
          <w:rPr>
            <w:rStyle w:val="Hyperlink"/>
            <w:lang w:val="pt-PT"/>
          </w:rPr>
          <w:t>Usuário</w:t>
        </w:r>
        <w:r w:rsidR="004527B4" w:rsidRPr="00CB383D">
          <w:rPr>
            <w:rStyle w:val="Hyperlink"/>
          </w:rPr>
          <w:t>s / Atores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08" w:history="1">
        <w:r w:rsidR="004527B4" w:rsidRPr="00CB383D">
          <w:rPr>
            <w:rStyle w:val="Hyperlink"/>
          </w:rPr>
          <w:t>2.2</w:t>
        </w:r>
        <w:r w:rsidR="004527B4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4527B4" w:rsidRPr="00CB383D">
          <w:rPr>
            <w:rStyle w:val="Hyperlink"/>
          </w:rPr>
          <w:t>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09" w:history="1">
        <w:r w:rsidR="004527B4" w:rsidRPr="00CB383D">
          <w:rPr>
            <w:rStyle w:val="Hyperlink"/>
          </w:rPr>
          <w:t>2.2.1. Tela Consultar 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10" w:history="1">
        <w:r w:rsidR="004527B4" w:rsidRPr="00CB383D">
          <w:rPr>
            <w:rStyle w:val="Hyperlink"/>
          </w:rPr>
          <w:t>2.2.2. Tela Incluir 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11" w:history="1">
        <w:r w:rsidR="004527B4" w:rsidRPr="00CB383D">
          <w:rPr>
            <w:rStyle w:val="Hyperlink"/>
          </w:rPr>
          <w:t>2.2.3. Tela Alterar 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12" w:history="1">
        <w:r w:rsidR="004527B4" w:rsidRPr="00CB383D">
          <w:rPr>
            <w:rStyle w:val="Hyperlink"/>
          </w:rPr>
          <w:t>2.2.4. Tela Excluir 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527B4" w:rsidRDefault="00792ECD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1013" w:history="1">
        <w:r w:rsidR="004527B4" w:rsidRPr="00CB383D">
          <w:rPr>
            <w:rStyle w:val="Hyperlink"/>
          </w:rPr>
          <w:t>2.2.5. Tela Visualizar Tipo de Órgão</w:t>
        </w:r>
        <w:r w:rsidR="004527B4">
          <w:rPr>
            <w:webHidden/>
          </w:rPr>
          <w:tab/>
        </w:r>
        <w:r>
          <w:rPr>
            <w:webHidden/>
          </w:rPr>
          <w:fldChar w:fldCharType="begin"/>
        </w:r>
        <w:r w:rsidR="004527B4">
          <w:rPr>
            <w:webHidden/>
          </w:rPr>
          <w:instrText xml:space="preserve"> PAGEREF _Toc398211013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527B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Pr="00546F68" w:rsidRDefault="00792ECD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546F6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546F68" w:rsidRDefault="001E2036">
      <w:pPr>
        <w:pStyle w:val="STJNvel1"/>
      </w:pPr>
      <w:r w:rsidRPr="00546F68">
        <w:br w:type="page"/>
      </w:r>
      <w:bookmarkStart w:id="1" w:name="_Toc221095147"/>
      <w:bookmarkStart w:id="2" w:name="_Toc398211005"/>
      <w:r w:rsidRPr="00546F68">
        <w:lastRenderedPageBreak/>
        <w:t>INTRODUÇÃO</w:t>
      </w:r>
      <w:bookmarkEnd w:id="1"/>
      <w:bookmarkEnd w:id="2"/>
    </w:p>
    <w:p w:rsidR="001E2036" w:rsidRPr="00546F68" w:rsidRDefault="00A5164B">
      <w:pPr>
        <w:pStyle w:val="Instruo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546F68" w:rsidRDefault="001E2036"/>
    <w:p w:rsidR="001E2036" w:rsidRPr="00546F68" w:rsidRDefault="001E2036">
      <w:pPr>
        <w:pStyle w:val="STJNvel1"/>
        <w:rPr>
          <w:lang w:val="pt-PT"/>
        </w:rPr>
      </w:pPr>
      <w:bookmarkStart w:id="3" w:name="_Toc398211006"/>
      <w:r w:rsidRPr="00546F68">
        <w:rPr>
          <w:lang w:val="pt-PT"/>
        </w:rPr>
        <w:t>Detalhamento da Apresentação</w:t>
      </w:r>
      <w:bookmarkEnd w:id="3"/>
    </w:p>
    <w:p w:rsidR="001E2036" w:rsidRPr="00546F68" w:rsidRDefault="00A5164B">
      <w:pPr>
        <w:pStyle w:val="Instruo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 xml:space="preserve">As ações que serão executadas nas telas serão as seguintes: </w:t>
      </w:r>
      <w:r w:rsidR="00D54305">
        <w:rPr>
          <w:i w:val="0"/>
          <w:color w:val="auto"/>
        </w:rPr>
        <w:t xml:space="preserve">Consultar, Incluir, Alterar, </w:t>
      </w:r>
      <w:r w:rsidRPr="00546F68">
        <w:rPr>
          <w:i w:val="0"/>
          <w:color w:val="auto"/>
        </w:rPr>
        <w:t xml:space="preserve"> Excluir</w:t>
      </w:r>
      <w:r w:rsidR="00D54305">
        <w:rPr>
          <w:i w:val="0"/>
          <w:color w:val="auto"/>
        </w:rPr>
        <w:t xml:space="preserve"> e Visualizar</w:t>
      </w:r>
      <w:r w:rsidRPr="00546F68">
        <w:rPr>
          <w:i w:val="0"/>
          <w:color w:val="auto"/>
        </w:rPr>
        <w:t>.</w:t>
      </w:r>
    </w:p>
    <w:p w:rsidR="001E2036" w:rsidRPr="00546F68" w:rsidRDefault="001E2036"/>
    <w:p w:rsidR="001E2036" w:rsidRPr="00546F68" w:rsidRDefault="001E2036" w:rsidP="001B00B2">
      <w:pPr>
        <w:pStyle w:val="STJNvel2"/>
      </w:pPr>
      <w:bookmarkStart w:id="4" w:name="_Toc398211007"/>
      <w:r w:rsidRPr="00546F68">
        <w:rPr>
          <w:lang w:val="pt-PT"/>
        </w:rPr>
        <w:t>Usuário</w:t>
      </w:r>
      <w:r w:rsidR="00532AD7" w:rsidRPr="00546F68">
        <w:t xml:space="preserve">s </w:t>
      </w:r>
      <w:r w:rsidRPr="00546F68">
        <w:t>/ Ator</w:t>
      </w:r>
      <w:r w:rsidR="00532AD7" w:rsidRPr="00546F68">
        <w:t>es</w:t>
      </w:r>
      <w:bookmarkEnd w:id="4"/>
    </w:p>
    <w:p w:rsidR="001E2036" w:rsidRPr="00546F68" w:rsidRDefault="00A37F98">
      <w:pPr>
        <w:pStyle w:val="Instruo"/>
        <w:jc w:val="both"/>
        <w:rPr>
          <w:lang w:val="pt-PT"/>
        </w:rPr>
      </w:pPr>
      <w:r w:rsidRPr="00546F68">
        <w:rPr>
          <w:i w:val="0"/>
          <w:color w:val="auto"/>
        </w:rPr>
        <w:t>Administrador – responsável pela</w:t>
      </w:r>
      <w:r w:rsidR="00D54305">
        <w:rPr>
          <w:i w:val="0"/>
          <w:color w:val="auto"/>
        </w:rPr>
        <w:t xml:space="preserve"> consulta, inclusão, alteração, </w:t>
      </w:r>
      <w:r w:rsidRPr="00546F68">
        <w:rPr>
          <w:i w:val="0"/>
          <w:color w:val="auto"/>
        </w:rPr>
        <w:t>exclusão</w:t>
      </w:r>
      <w:r w:rsidR="00D54305">
        <w:rPr>
          <w:i w:val="0"/>
          <w:color w:val="auto"/>
        </w:rPr>
        <w:t xml:space="preserve"> e visualização</w:t>
      </w:r>
      <w:r w:rsidRPr="00546F68">
        <w:rPr>
          <w:i w:val="0"/>
          <w:color w:val="auto"/>
        </w:rPr>
        <w:t xml:space="preserve"> dos registros nesta funcionalidade</w:t>
      </w:r>
      <w:r w:rsidRPr="00546F68">
        <w:rPr>
          <w:lang w:val="pt-PT"/>
        </w:rPr>
        <w:t>.</w:t>
      </w:r>
    </w:p>
    <w:p w:rsidR="001E2036" w:rsidRPr="00546F68" w:rsidRDefault="001E2036"/>
    <w:p w:rsidR="001E2036" w:rsidRPr="00546F68" w:rsidRDefault="00A37F98" w:rsidP="001B00B2">
      <w:pPr>
        <w:pStyle w:val="STJNvel2"/>
      </w:pPr>
      <w:r w:rsidRPr="00546F68">
        <w:t xml:space="preserve"> </w:t>
      </w:r>
      <w:bookmarkStart w:id="5" w:name="_Toc398211008"/>
      <w:r w:rsidR="00EC19AC">
        <w:t xml:space="preserve">Tipo de </w:t>
      </w:r>
      <w:r w:rsidR="00A56450" w:rsidRPr="00546F68">
        <w:t>Órgão</w:t>
      </w:r>
      <w:bookmarkEnd w:id="5"/>
    </w:p>
    <w:p w:rsidR="001E2036" w:rsidRPr="00546F68" w:rsidRDefault="001B00B2" w:rsidP="00271567">
      <w:pPr>
        <w:pStyle w:val="STJNivel3"/>
      </w:pPr>
      <w:bookmarkStart w:id="6" w:name="_Toc398211009"/>
      <w:r w:rsidRPr="00546F68">
        <w:t>2</w:t>
      </w:r>
      <w:r w:rsidR="001E2036" w:rsidRPr="00546F68">
        <w:t>.2.1. Tela</w:t>
      </w:r>
      <w:r w:rsidR="00EC19AC">
        <w:t xml:space="preserve"> Consulta</w:t>
      </w:r>
      <w:r w:rsidR="00370529">
        <w:t>r</w:t>
      </w:r>
      <w:r w:rsidR="00EC19AC">
        <w:t xml:space="preserve"> Tipo de Órgão</w:t>
      </w:r>
      <w:bookmarkEnd w:id="6"/>
    </w:p>
    <w:p w:rsidR="00A37F98" w:rsidRDefault="00DF772F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4114225"/>
            <wp:effectExtent l="19050" t="0" r="5080" b="0"/>
            <wp:docPr id="2" name="Imagem 2" descr="C:\Users\rayanne.felicio\Pictures\consultar TIPO DE O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TIPO DE ORG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AC" w:rsidRPr="00EC19AC" w:rsidRDefault="00EC19AC" w:rsidP="00EC19AC"/>
    <w:p w:rsidR="001E2036" w:rsidRPr="00546F68" w:rsidRDefault="001E2036">
      <w:pPr>
        <w:pStyle w:val="Instruo"/>
        <w:jc w:val="center"/>
        <w:rPr>
          <w:i w:val="0"/>
          <w:color w:val="auto"/>
        </w:rPr>
      </w:pPr>
      <w:r w:rsidRPr="00546F68">
        <w:rPr>
          <w:i w:val="0"/>
          <w:color w:val="auto"/>
        </w:rPr>
        <w:t>Figura 1 - T</w:t>
      </w:r>
      <w:r w:rsidR="00A37F98" w:rsidRPr="00546F68">
        <w:rPr>
          <w:i w:val="0"/>
          <w:color w:val="auto"/>
        </w:rPr>
        <w:t xml:space="preserve">ela de </w:t>
      </w:r>
      <w:r w:rsidR="00EC19AC">
        <w:rPr>
          <w:i w:val="0"/>
          <w:color w:val="auto"/>
        </w:rPr>
        <w:t>Consulta de Tipo de Órgão</w:t>
      </w:r>
      <w:r w:rsidRPr="00546F68">
        <w:rPr>
          <w:i w:val="0"/>
          <w:color w:val="auto"/>
        </w:rPr>
        <w:t>.</w:t>
      </w:r>
    </w:p>
    <w:p w:rsidR="001E2036" w:rsidRPr="00546F68" w:rsidRDefault="001327E3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</w:t>
      </w:r>
      <w:r w:rsidR="001E2036" w:rsidRPr="00546F68">
        <w:rPr>
          <w:sz w:val="20"/>
        </w:rPr>
        <w:t>.2.1.1. Regras de Apresentação</w:t>
      </w:r>
    </w:p>
    <w:p w:rsidR="001E2036" w:rsidRPr="00546F68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Ao acionar</w:t>
      </w:r>
      <w:r w:rsidR="001E2036" w:rsidRPr="00546F68">
        <w:rPr>
          <w:i w:val="0"/>
          <w:color w:val="auto"/>
        </w:rPr>
        <w:t xml:space="preserve"> o botão Incluir, </w:t>
      </w:r>
      <w:r w:rsidRPr="00546F68">
        <w:rPr>
          <w:i w:val="0"/>
          <w:color w:val="auto"/>
        </w:rPr>
        <w:t xml:space="preserve">o sistema apresenta </w:t>
      </w:r>
      <w:r w:rsidR="001E2036" w:rsidRPr="00546F68">
        <w:rPr>
          <w:i w:val="0"/>
          <w:color w:val="auto"/>
        </w:rPr>
        <w:t xml:space="preserve">a </w:t>
      </w:r>
      <w:r w:rsidR="00297059" w:rsidRPr="00546F68">
        <w:rPr>
          <w:i w:val="0"/>
          <w:color w:val="auto"/>
        </w:rPr>
        <w:t>Tela</w:t>
      </w:r>
      <w:r w:rsidR="00546F68" w:rsidRPr="00546F68">
        <w:rPr>
          <w:i w:val="0"/>
          <w:color w:val="auto"/>
        </w:rPr>
        <w:t xml:space="preserve"> Incluir</w:t>
      </w:r>
      <w:r w:rsidR="00297059" w:rsidRPr="00546F68">
        <w:rPr>
          <w:i w:val="0"/>
          <w:color w:val="auto"/>
        </w:rPr>
        <w:t xml:space="preserve"> </w:t>
      </w:r>
      <w:r w:rsidR="00EC19AC">
        <w:rPr>
          <w:i w:val="0"/>
          <w:color w:val="auto"/>
        </w:rPr>
        <w:t xml:space="preserve">Tipo de </w:t>
      </w:r>
      <w:r w:rsidR="00297059" w:rsidRPr="00546F68">
        <w:rPr>
          <w:i w:val="0"/>
          <w:color w:val="auto"/>
        </w:rPr>
        <w:t>Órgão</w:t>
      </w:r>
      <w:r w:rsidR="001E2036" w:rsidRPr="00546F68">
        <w:rPr>
          <w:i w:val="0"/>
          <w:color w:val="auto"/>
        </w:rPr>
        <w:t>.</w:t>
      </w:r>
    </w:p>
    <w:p w:rsidR="001E2036" w:rsidRPr="00546F68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 xml:space="preserve">Ao </w:t>
      </w:r>
      <w:r w:rsidR="002D4D3D" w:rsidRPr="00546F68">
        <w:rPr>
          <w:i w:val="0"/>
          <w:color w:val="auto"/>
        </w:rPr>
        <w:t xml:space="preserve">acionar </w:t>
      </w:r>
      <w:r w:rsidRPr="00546F68">
        <w:rPr>
          <w:i w:val="0"/>
          <w:color w:val="auto"/>
        </w:rPr>
        <w:t>o ícone</w:t>
      </w:r>
      <w:r w:rsidR="001E2036" w:rsidRPr="00546F68">
        <w:rPr>
          <w:i w:val="0"/>
          <w:color w:val="auto"/>
        </w:rPr>
        <w:t xml:space="preserve"> Alterar, </w:t>
      </w:r>
      <w:r w:rsidR="002D4D3D" w:rsidRPr="00546F68">
        <w:rPr>
          <w:i w:val="0"/>
          <w:color w:val="auto"/>
        </w:rPr>
        <w:t xml:space="preserve">o sistema apresenta </w:t>
      </w:r>
      <w:r w:rsidR="001E2036" w:rsidRPr="00546F68">
        <w:rPr>
          <w:i w:val="0"/>
          <w:color w:val="auto"/>
        </w:rPr>
        <w:t>a T</w:t>
      </w:r>
      <w:r w:rsidR="00A37F98" w:rsidRPr="00546F68">
        <w:rPr>
          <w:i w:val="0"/>
          <w:color w:val="auto"/>
        </w:rPr>
        <w:t>ela Alterar</w:t>
      </w:r>
      <w:r w:rsidR="00EC19AC">
        <w:rPr>
          <w:i w:val="0"/>
          <w:color w:val="auto"/>
        </w:rPr>
        <w:t xml:space="preserve"> Tipo de</w:t>
      </w:r>
      <w:r w:rsidR="00A37F98" w:rsidRPr="00546F68">
        <w:rPr>
          <w:i w:val="0"/>
          <w:color w:val="auto"/>
        </w:rPr>
        <w:t xml:space="preserve"> </w:t>
      </w:r>
      <w:r w:rsidR="00297059" w:rsidRPr="00546F68">
        <w:rPr>
          <w:i w:val="0"/>
          <w:color w:val="auto"/>
        </w:rPr>
        <w:t>Órgão</w:t>
      </w:r>
      <w:r w:rsidR="001E2036" w:rsidRPr="00546F68">
        <w:rPr>
          <w:i w:val="0"/>
          <w:color w:val="auto"/>
        </w:rPr>
        <w:t>.</w:t>
      </w:r>
    </w:p>
    <w:p w:rsidR="00D215C6" w:rsidRPr="003E25B3" w:rsidRDefault="00D215C6" w:rsidP="00D215C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pesquisa.</w:t>
      </w:r>
    </w:p>
    <w:p w:rsidR="00D215C6" w:rsidRPr="003E25B3" w:rsidRDefault="00D215C6" w:rsidP="00D215C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Limpar, o sistema limpará o(s) parâmetro(s) de pesquisa informado(s).</w:t>
      </w:r>
    </w:p>
    <w:p w:rsidR="00D215C6" w:rsidRPr="003E25B3" w:rsidRDefault="00D215C6" w:rsidP="00D215C6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>
        <w:rPr>
          <w:color w:val="auto"/>
        </w:rPr>
        <w:t xml:space="preserve">acionar </w:t>
      </w:r>
      <w:r w:rsidRPr="003E25B3">
        <w:rPr>
          <w:color w:val="auto"/>
        </w:rPr>
        <w:t xml:space="preserve">o botão Cancelar, o sistema </w:t>
      </w:r>
      <w:r>
        <w:rPr>
          <w:color w:val="auto"/>
        </w:rPr>
        <w:t>retornará para a funcionalidade que o chamou</w:t>
      </w:r>
      <w:r w:rsidRPr="003E25B3">
        <w:rPr>
          <w:color w:val="auto"/>
        </w:rPr>
        <w:t>.</w:t>
      </w:r>
    </w:p>
    <w:p w:rsidR="00D215C6" w:rsidRDefault="00D215C6" w:rsidP="00D215C6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acionar o ícone Visualizar, o sistema apresenta a Tela Visualizar Tipo de Órgão.</w:t>
      </w:r>
    </w:p>
    <w:p w:rsidR="00D215C6" w:rsidRDefault="00D215C6" w:rsidP="00D215C6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acionar o ícone Excluir, o sistema apresenta a Tela Excluir Tipo de Órgão.</w:t>
      </w:r>
    </w:p>
    <w:p w:rsidR="00D215C6" w:rsidRDefault="00D215C6" w:rsidP="00D215C6">
      <w:pPr>
        <w:rPr>
          <w:color w:val="auto"/>
        </w:rPr>
      </w:pPr>
    </w:p>
    <w:p w:rsidR="005B6120" w:rsidRDefault="005B6120" w:rsidP="00D215C6">
      <w:pPr>
        <w:rPr>
          <w:color w:val="auto"/>
        </w:rPr>
      </w:pPr>
    </w:p>
    <w:p w:rsidR="00D215C6" w:rsidRPr="00D215C6" w:rsidRDefault="00D215C6" w:rsidP="00D215C6">
      <w:pPr>
        <w:rPr>
          <w:color w:val="auto"/>
        </w:rPr>
      </w:pPr>
    </w:p>
    <w:p w:rsidR="00D215C6" w:rsidRPr="00A7401F" w:rsidRDefault="00D215C6" w:rsidP="00D215C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Tipo de Órgão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“Tipo de Órgão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546F68" w:rsidRDefault="00C634E7" w:rsidP="00C634E7">
      <w:pPr>
        <w:pStyle w:val="PargrafodaLista"/>
        <w:rPr>
          <w:color w:val="auto"/>
        </w:rPr>
      </w:pPr>
    </w:p>
    <w:p w:rsidR="001E2036" w:rsidRPr="00546F68" w:rsidRDefault="001327E3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</w:t>
      </w:r>
      <w:r w:rsidR="001E2036" w:rsidRPr="00546F68">
        <w:rPr>
          <w:sz w:val="20"/>
        </w:rPr>
        <w:t>.2.1.2. Exceções</w:t>
      </w:r>
    </w:p>
    <w:p w:rsidR="001E2036" w:rsidRPr="00546F68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Não se aplica.</w:t>
      </w:r>
    </w:p>
    <w:p w:rsidR="001E2036" w:rsidRPr="00546F68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 w:rsidRPr="00546F68">
        <w:rPr>
          <w:rFonts w:cs="Arial"/>
          <w:sz w:val="20"/>
        </w:rPr>
        <w:t>2</w:t>
      </w:r>
      <w:r w:rsidR="001E2036" w:rsidRPr="00546F68">
        <w:rPr>
          <w:rFonts w:cs="Arial"/>
          <w:sz w:val="20"/>
        </w:rPr>
        <w:t>.2.1.3. Itens de Controle</w:t>
      </w:r>
      <w:bookmarkEnd w:id="7"/>
    </w:p>
    <w:p w:rsidR="001E2036" w:rsidRPr="00546F68" w:rsidRDefault="001E2036">
      <w:pPr>
        <w:pStyle w:val="Rodap"/>
        <w:tabs>
          <w:tab w:val="clear" w:pos="4320"/>
          <w:tab w:val="clear" w:pos="8640"/>
        </w:tabs>
      </w:pPr>
    </w:p>
    <w:p w:rsidR="001E2036" w:rsidRPr="00546F68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 w:rsidRPr="00546F6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Pr="00546F68" w:rsidRDefault="001E203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Ação</w:t>
            </w:r>
          </w:p>
        </w:tc>
      </w:tr>
      <w:tr w:rsidR="001E2036" w:rsidRPr="00546F68">
        <w:trPr>
          <w:cantSplit/>
          <w:jc w:val="center"/>
        </w:trPr>
        <w:tc>
          <w:tcPr>
            <w:tcW w:w="554" w:type="dxa"/>
            <w:vAlign w:val="center"/>
          </w:tcPr>
          <w:p w:rsidR="001E2036" w:rsidRPr="00546F68" w:rsidRDefault="001E2036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E2036" w:rsidRPr="00C91334" w:rsidRDefault="00214F0C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 xml:space="preserve">Nome do </w:t>
            </w:r>
            <w:r w:rsidR="00430063" w:rsidRPr="00C91334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vAlign w:val="center"/>
          </w:tcPr>
          <w:p w:rsidR="001E2036" w:rsidRPr="00C91334" w:rsidRDefault="008D188E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1E2036" w:rsidRPr="00C91334" w:rsidRDefault="001E2036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Pr="00C91334" w:rsidRDefault="005426D6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1E2036" w:rsidRPr="00C91334" w:rsidRDefault="00BD7F48" w:rsidP="008D188E">
            <w:pPr>
              <w:jc w:val="center"/>
              <w:rPr>
                <w:iCs/>
                <w:color w:val="auto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C91334" w:rsidRDefault="004527B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vAlign w:val="center"/>
          </w:tcPr>
          <w:p w:rsidR="001E2036" w:rsidRPr="00C91334" w:rsidRDefault="001E2036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C91334" w:rsidRDefault="00BD7F48">
            <w:pPr>
              <w:rPr>
                <w:iCs/>
                <w:color w:val="auto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1E2036" w:rsidRPr="00C91334" w:rsidRDefault="008D188E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1E2036" w:rsidRPr="00C91334" w:rsidRDefault="001E2036">
            <w:pPr>
              <w:rPr>
                <w:iCs/>
                <w:color w:val="auto"/>
              </w:rPr>
            </w:pPr>
            <w:r w:rsidRPr="00C91334">
              <w:rPr>
                <w:iCs/>
                <w:color w:val="auto"/>
              </w:rPr>
              <w:t>N/A</w:t>
            </w:r>
          </w:p>
        </w:tc>
      </w:tr>
      <w:tr w:rsidR="00C91334" w:rsidRPr="00546F68" w:rsidTr="003825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91334" w:rsidRPr="00546F68" w:rsidRDefault="00C91334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1334" w:rsidRDefault="00C91334" w:rsidP="00ED54AD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C91334" w:rsidRPr="00DD098E" w:rsidRDefault="00C91334" w:rsidP="00ED54AD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C91334" w:rsidRPr="00546F68" w:rsidTr="003825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91334" w:rsidRPr="00546F68" w:rsidRDefault="00C91334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1334" w:rsidRDefault="00C91334" w:rsidP="00ED54AD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C91334" w:rsidRPr="00DD098E" w:rsidRDefault="00C91334" w:rsidP="00ED54AD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C91334" w:rsidRPr="00546F68" w:rsidTr="003825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91334" w:rsidRPr="00546F68" w:rsidRDefault="00C91334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1334" w:rsidRDefault="00C91334" w:rsidP="00ED54AD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C91334" w:rsidRDefault="00C91334" w:rsidP="00ED54AD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C91334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de incluir</w:t>
            </w:r>
            <w:r>
              <w:rPr>
                <w:iCs/>
                <w:color w:val="auto"/>
              </w:rPr>
              <w:t xml:space="preserve"> tipo de ó</w:t>
            </w:r>
            <w:r w:rsidRPr="00DD098E">
              <w:rPr>
                <w:iCs/>
                <w:color w:val="auto"/>
              </w:rPr>
              <w:t>rgão.</w:t>
            </w:r>
          </w:p>
        </w:tc>
      </w:tr>
      <w:tr w:rsidR="00C91334" w:rsidRPr="00546F68" w:rsidTr="0038256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C91334" w:rsidRPr="00546F68" w:rsidRDefault="00C91334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91334" w:rsidRDefault="00C91334" w:rsidP="00ED54AD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C91334" w:rsidRDefault="00C91334" w:rsidP="00ED54AD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C91334" w:rsidRPr="00DD098E" w:rsidRDefault="00C91334" w:rsidP="00ED54AD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0B3B04" w:rsidRPr="00546F68" w:rsidTr="000B3B04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B3B04" w:rsidRPr="000B3B04" w:rsidRDefault="000B3B04" w:rsidP="000B3B04">
            <w:pPr>
              <w:jc w:val="center"/>
              <w:rPr>
                <w:b/>
                <w:iCs/>
                <w:color w:val="auto"/>
                <w:sz w:val="22"/>
              </w:rPr>
            </w:pPr>
            <w:r w:rsidRPr="000B3B04">
              <w:rPr>
                <w:b/>
                <w:iCs/>
                <w:color w:val="auto"/>
                <w:sz w:val="22"/>
              </w:rPr>
              <w:t>Resultado da Pesquisa</w:t>
            </w:r>
          </w:p>
        </w:tc>
      </w:tr>
      <w:tr w:rsidR="00BD7F48" w:rsidRPr="00546F68" w:rsidTr="00D6049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BD7F48" w:rsidRPr="00546F68" w:rsidTr="00D6049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</w:p>
        </w:tc>
      </w:tr>
      <w:tr w:rsidR="00BD7F48" w:rsidRPr="00546F68" w:rsidTr="00D6049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</w:p>
        </w:tc>
      </w:tr>
      <w:tr w:rsidR="00BD7F48" w:rsidRPr="00546F68" w:rsidTr="00D6049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</w:p>
        </w:tc>
      </w:tr>
      <w:tr w:rsidR="00BD7F48" w:rsidRPr="00546F68" w:rsidTr="00D6049E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DD098E" w:rsidRDefault="00BD7F48" w:rsidP="000B3B0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</w:p>
        </w:tc>
      </w:tr>
    </w:tbl>
    <w:p w:rsidR="001E2036" w:rsidRPr="00546F68" w:rsidRDefault="001E2036"/>
    <w:p w:rsidR="00271567" w:rsidRDefault="00271567" w:rsidP="00271567">
      <w:pPr>
        <w:pStyle w:val="STJNivel3"/>
      </w:pPr>
    </w:p>
    <w:p w:rsidR="00271567" w:rsidRDefault="00271567" w:rsidP="00271567">
      <w:pPr>
        <w:pStyle w:val="STJNivel3"/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271567" w:rsidRPr="00546F68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1567" w:rsidRPr="00546F68" w:rsidRDefault="00271567" w:rsidP="004F428D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</w:t>
            </w:r>
            <w:r w:rsidR="004F428D">
              <w:rPr>
                <w:iCs/>
                <w:color w:val="auto"/>
              </w:rPr>
              <w:t xml:space="preserve"> </w:t>
            </w:r>
            <w:r w:rsidRPr="00DD098E">
              <w:rPr>
                <w:iCs/>
                <w:color w:val="auto"/>
              </w:rPr>
              <w:t>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271567" w:rsidRDefault="00271567" w:rsidP="00990764">
            <w:r w:rsidRPr="00C652CC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</w:p>
        </w:tc>
      </w:tr>
      <w:tr w:rsidR="00271567" w:rsidRPr="00546F68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1567" w:rsidRPr="00546F68" w:rsidRDefault="00271567" w:rsidP="004F428D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</w:p>
        </w:tc>
      </w:tr>
      <w:tr w:rsidR="00271567" w:rsidRPr="00546F68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1567" w:rsidRPr="00546F68" w:rsidRDefault="00271567" w:rsidP="004F428D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visualizar </w:t>
            </w:r>
            <w:r>
              <w:rPr>
                <w:iCs/>
                <w:color w:val="auto"/>
              </w:rPr>
              <w:t xml:space="preserve">Tipo de </w:t>
            </w:r>
            <w:r w:rsidRPr="00DD098E">
              <w:rPr>
                <w:iCs/>
                <w:color w:val="auto"/>
              </w:rPr>
              <w:t>Órgão.</w:t>
            </w:r>
          </w:p>
        </w:tc>
      </w:tr>
      <w:tr w:rsidR="00271567" w:rsidRPr="00546F68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1567" w:rsidRPr="00546F68" w:rsidRDefault="00271567" w:rsidP="004F428D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do alterar</w:t>
            </w:r>
            <w:r>
              <w:rPr>
                <w:iCs/>
                <w:color w:val="auto"/>
              </w:rPr>
              <w:t xml:space="preserve"> Tipo de</w:t>
            </w:r>
            <w:r w:rsidRPr="00DD098E">
              <w:rPr>
                <w:iCs/>
                <w:color w:val="auto"/>
              </w:rPr>
              <w:t xml:space="preserve"> Órgão.</w:t>
            </w:r>
          </w:p>
        </w:tc>
      </w:tr>
      <w:tr w:rsidR="00271567" w:rsidRPr="00546F68" w:rsidTr="00990764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71567" w:rsidRPr="00546F68" w:rsidRDefault="00271567" w:rsidP="004F428D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271567" w:rsidRPr="00DD098E" w:rsidRDefault="00271567" w:rsidP="00990764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do excluir</w:t>
            </w:r>
            <w:r>
              <w:rPr>
                <w:iCs/>
                <w:color w:val="auto"/>
              </w:rPr>
              <w:t xml:space="preserve"> Tipo de</w:t>
            </w:r>
            <w:r w:rsidRPr="00DD098E">
              <w:rPr>
                <w:iCs/>
                <w:color w:val="auto"/>
              </w:rPr>
              <w:t xml:space="preserve"> Órgão.</w:t>
            </w:r>
          </w:p>
        </w:tc>
      </w:tr>
      <w:tr w:rsidR="00271567" w:rsidRPr="00546F68" w:rsidTr="00990764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71567" w:rsidRPr="00546F68" w:rsidRDefault="00271567" w:rsidP="00990764">
            <w:pPr>
              <w:rPr>
                <w:sz w:val="22"/>
              </w:rPr>
            </w:pP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Máscaras:        </w:t>
            </w:r>
            <w:r w:rsidRPr="00546F68">
              <w:rPr>
                <w:b/>
                <w:bCs/>
                <w:sz w:val="16"/>
                <w:szCs w:val="16"/>
              </w:rPr>
              <w:t>LC</w:t>
            </w:r>
            <w:r w:rsidRPr="00546F68">
              <w:rPr>
                <w:sz w:val="16"/>
                <w:szCs w:val="16"/>
              </w:rPr>
              <w:t xml:space="preserve"> – Caracteres Caixa Baixa, </w:t>
            </w:r>
            <w:r w:rsidRPr="00546F68">
              <w:rPr>
                <w:b/>
                <w:bCs/>
                <w:sz w:val="16"/>
                <w:szCs w:val="16"/>
              </w:rPr>
              <w:t>UC</w:t>
            </w:r>
            <w:r w:rsidRPr="00546F68">
              <w:rPr>
                <w:sz w:val="16"/>
                <w:szCs w:val="16"/>
              </w:rPr>
              <w:t xml:space="preserve"> –Caracteres Caixa Alta, </w:t>
            </w:r>
            <w:r w:rsidRPr="00546F68">
              <w:rPr>
                <w:b/>
                <w:bCs/>
                <w:sz w:val="16"/>
                <w:szCs w:val="16"/>
              </w:rPr>
              <w:t>CS</w:t>
            </w:r>
            <w:r w:rsidRPr="00546F68">
              <w:rPr>
                <w:sz w:val="16"/>
                <w:szCs w:val="16"/>
              </w:rPr>
              <w:t xml:space="preserve"> – Ignora Caixa 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CE –</w:t>
            </w:r>
            <w:r w:rsidRPr="00546F68">
              <w:rPr>
                <w:sz w:val="16"/>
                <w:szCs w:val="16"/>
              </w:rPr>
              <w:t xml:space="preserve"> Aceita Caracteres Especiais,</w:t>
            </w:r>
            <w:r w:rsidRPr="00546F68">
              <w:rPr>
                <w:b/>
                <w:bCs/>
                <w:sz w:val="16"/>
                <w:szCs w:val="16"/>
              </w:rPr>
              <w:t xml:space="preserve">NE – </w:t>
            </w:r>
            <w:r w:rsidRPr="00546F68">
              <w:rPr>
                <w:sz w:val="16"/>
                <w:szCs w:val="16"/>
              </w:rPr>
              <w:t>Não Aceita Caracteres Especiais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CA</w:t>
            </w:r>
            <w:r w:rsidRPr="00546F68">
              <w:rPr>
                <w:sz w:val="16"/>
                <w:szCs w:val="16"/>
              </w:rPr>
              <w:t xml:space="preserve"> – Aceita Caracteres Acentuados, </w:t>
            </w:r>
            <w:r w:rsidRPr="00546F68">
              <w:rPr>
                <w:b/>
                <w:bCs/>
                <w:sz w:val="16"/>
                <w:szCs w:val="16"/>
              </w:rPr>
              <w:t>NA</w:t>
            </w:r>
            <w:r w:rsidRPr="00546F68">
              <w:rPr>
                <w:sz w:val="16"/>
                <w:szCs w:val="16"/>
              </w:rPr>
              <w:t xml:space="preserve"> – Não Aceita Caracteres Acentuados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VN – </w:t>
            </w:r>
            <w:r w:rsidRPr="00546F68">
              <w:rPr>
                <w:sz w:val="16"/>
                <w:szCs w:val="16"/>
              </w:rPr>
              <w:t xml:space="preserve">ValoresInteiros, </w:t>
            </w:r>
            <w:r w:rsidRPr="00546F68">
              <w:rPr>
                <w:b/>
                <w:bCs/>
                <w:sz w:val="16"/>
                <w:szCs w:val="16"/>
              </w:rPr>
              <w:t>VD</w:t>
            </w:r>
            <w:r w:rsidRPr="00546F68">
              <w:rPr>
                <w:sz w:val="16"/>
                <w:szCs w:val="16"/>
              </w:rPr>
              <w:t xml:space="preserve"> – Valores com Casas Decimais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DT–</w:t>
            </w:r>
            <w:r w:rsidRPr="00546F68">
              <w:rPr>
                <w:sz w:val="16"/>
                <w:szCs w:val="16"/>
              </w:rPr>
              <w:t xml:space="preserve">Data (dd/mm/yyyy),  </w:t>
            </w:r>
            <w:r w:rsidRPr="00546F68">
              <w:rPr>
                <w:b/>
                <w:bCs/>
                <w:sz w:val="16"/>
                <w:szCs w:val="16"/>
              </w:rPr>
              <w:t>MA</w:t>
            </w:r>
            <w:r w:rsidRPr="00546F68">
              <w:rPr>
                <w:sz w:val="16"/>
                <w:szCs w:val="16"/>
              </w:rPr>
              <w:t xml:space="preserve"> – Mês/Ano (mm/yyyy) </w:t>
            </w:r>
          </w:p>
          <w:p w:rsidR="00271567" w:rsidRPr="00546F68" w:rsidRDefault="00271567" w:rsidP="00990764">
            <w:pPr>
              <w:rPr>
                <w:sz w:val="16"/>
                <w:szCs w:val="16"/>
                <w:lang w:val="en-US"/>
              </w:rPr>
            </w:pP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546F6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546F6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Link – </w:t>
            </w:r>
            <w:r w:rsidRPr="00546F68">
              <w:rPr>
                <w:sz w:val="16"/>
                <w:szCs w:val="16"/>
              </w:rPr>
              <w:t xml:space="preserve">Link para outra Página, </w:t>
            </w:r>
            <w:r w:rsidRPr="00546F68">
              <w:rPr>
                <w:b/>
                <w:bCs/>
                <w:sz w:val="16"/>
                <w:szCs w:val="16"/>
              </w:rPr>
              <w:t>URL –</w:t>
            </w:r>
            <w:r w:rsidRPr="00546F68">
              <w:rPr>
                <w:sz w:val="16"/>
                <w:szCs w:val="16"/>
              </w:rPr>
              <w:t xml:space="preserve"> Endereços Internet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</w:p>
          <w:p w:rsidR="00271567" w:rsidRPr="00546F68" w:rsidRDefault="00271567" w:rsidP="00990764">
            <w:pPr>
              <w:ind w:left="1093" w:hanging="1093"/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Informação BD: deverá constar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546F68">
              <w:rPr>
                <w:sz w:val="16"/>
                <w:szCs w:val="16"/>
              </w:rPr>
              <w:t xml:space="preserve"> e sua respectiva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546F6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546F68">
              <w:rPr>
                <w:sz w:val="16"/>
                <w:szCs w:val="16"/>
              </w:rPr>
              <w:t xml:space="preserve"> e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546F68">
              <w:rPr>
                <w:sz w:val="16"/>
                <w:szCs w:val="16"/>
              </w:rPr>
              <w:t xml:space="preserve"> da informação. Para este último deve-se usar </w:t>
            </w:r>
            <w:r w:rsidRPr="00546F68">
              <w:rPr>
                <w:b/>
                <w:bCs/>
                <w:sz w:val="16"/>
                <w:szCs w:val="16"/>
              </w:rPr>
              <w:t>A –</w:t>
            </w:r>
            <w:r w:rsidRPr="00546F68">
              <w:rPr>
                <w:sz w:val="16"/>
                <w:szCs w:val="16"/>
              </w:rPr>
              <w:t xml:space="preserve"> Alfanumérico,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N </w:t>
            </w:r>
            <w:r w:rsidRPr="00546F68">
              <w:rPr>
                <w:sz w:val="16"/>
                <w:szCs w:val="16"/>
              </w:rPr>
              <w:t xml:space="preserve">– 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I – </w:t>
            </w:r>
            <w:r w:rsidRPr="00546F68">
              <w:rPr>
                <w:sz w:val="16"/>
                <w:szCs w:val="16"/>
              </w:rPr>
              <w:t xml:space="preserve">Inteiro, </w:t>
            </w:r>
            <w:r w:rsidRPr="00546F68">
              <w:rPr>
                <w:b/>
                <w:bCs/>
                <w:sz w:val="16"/>
                <w:szCs w:val="16"/>
              </w:rPr>
              <w:t>D –</w:t>
            </w:r>
            <w:r w:rsidRPr="00546F68">
              <w:rPr>
                <w:sz w:val="16"/>
                <w:szCs w:val="16"/>
              </w:rPr>
              <w:t xml:space="preserve"> Decimal, </w:t>
            </w:r>
            <w:r w:rsidRPr="00546F68">
              <w:rPr>
                <w:b/>
                <w:bCs/>
                <w:sz w:val="16"/>
                <w:szCs w:val="16"/>
              </w:rPr>
              <w:t xml:space="preserve">TS – </w:t>
            </w:r>
            <w:r w:rsidRPr="00546F68">
              <w:rPr>
                <w:sz w:val="16"/>
                <w:szCs w:val="16"/>
              </w:rPr>
              <w:t xml:space="preserve">TimeStamp, </w:t>
            </w:r>
            <w:r w:rsidRPr="00546F68">
              <w:rPr>
                <w:b/>
                <w:bCs/>
                <w:sz w:val="16"/>
                <w:szCs w:val="16"/>
              </w:rPr>
              <w:t xml:space="preserve">DT – </w:t>
            </w:r>
            <w:r w:rsidRPr="00546F68">
              <w:rPr>
                <w:sz w:val="16"/>
                <w:szCs w:val="16"/>
              </w:rPr>
              <w:t>Data</w:t>
            </w:r>
          </w:p>
          <w:p w:rsidR="00271567" w:rsidRPr="00546F68" w:rsidRDefault="00271567" w:rsidP="00990764">
            <w:pPr>
              <w:ind w:left="1093" w:hanging="1093"/>
              <w:rPr>
                <w:sz w:val="16"/>
                <w:szCs w:val="16"/>
              </w:rPr>
            </w:pPr>
          </w:p>
          <w:p w:rsidR="00271567" w:rsidRPr="00546F68" w:rsidRDefault="00271567" w:rsidP="00990764">
            <w:pPr>
              <w:rPr>
                <w:sz w:val="22"/>
              </w:rPr>
            </w:pPr>
            <w:r w:rsidRPr="00546F68">
              <w:rPr>
                <w:sz w:val="16"/>
                <w:szCs w:val="16"/>
              </w:rPr>
              <w:t xml:space="preserve">Não se Aplica: </w:t>
            </w:r>
            <w:r w:rsidRPr="00546F6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71567" w:rsidRDefault="00271567" w:rsidP="00271567">
      <w:pPr>
        <w:pStyle w:val="STJNivel3"/>
      </w:pPr>
    </w:p>
    <w:p w:rsidR="00271567" w:rsidRDefault="00271567" w:rsidP="00271567">
      <w:pPr>
        <w:pStyle w:val="STJNivel3"/>
      </w:pPr>
    </w:p>
    <w:p w:rsidR="00AC3C95" w:rsidRPr="00546F68" w:rsidRDefault="001327E3" w:rsidP="00271567">
      <w:pPr>
        <w:pStyle w:val="STJNivel3"/>
      </w:pPr>
      <w:bookmarkStart w:id="8" w:name="_Toc398211010"/>
      <w:r w:rsidRPr="00546F68">
        <w:t>2</w:t>
      </w:r>
      <w:r w:rsidR="001E2036" w:rsidRPr="00546F68">
        <w:t xml:space="preserve">.2.2. </w:t>
      </w:r>
      <w:r w:rsidR="00AC3C95" w:rsidRPr="00546F68">
        <w:t xml:space="preserve">Tela Incluir </w:t>
      </w:r>
      <w:r w:rsidR="00430063">
        <w:t>Tipo de Órgão</w:t>
      </w:r>
      <w:bookmarkEnd w:id="8"/>
    </w:p>
    <w:p w:rsidR="00963295" w:rsidRPr="00546F68" w:rsidRDefault="00C066C8" w:rsidP="00271567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6300470" cy="2697715"/>
            <wp:effectExtent l="19050" t="0" r="5080" b="0"/>
            <wp:docPr id="18" name="Imagem 10" descr="C:\Users\rayanne.felicio\Pictures\INCLUIR TIPO DE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anne.felicio\Pictures\INCLUIR TIPO DE ÓRG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9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546F68" w:rsidRDefault="00AC3C95" w:rsidP="00AC3C95">
      <w:pPr>
        <w:pStyle w:val="Instruo"/>
        <w:jc w:val="center"/>
        <w:rPr>
          <w:i w:val="0"/>
          <w:color w:val="auto"/>
        </w:rPr>
      </w:pPr>
      <w:r w:rsidRPr="00546F68">
        <w:rPr>
          <w:i w:val="0"/>
          <w:color w:val="auto"/>
        </w:rPr>
        <w:t xml:space="preserve">Figura </w:t>
      </w:r>
      <w:r w:rsidR="00D147AC" w:rsidRPr="00546F68">
        <w:rPr>
          <w:i w:val="0"/>
          <w:color w:val="auto"/>
        </w:rPr>
        <w:t>2</w:t>
      </w:r>
      <w:r w:rsidRPr="00546F68">
        <w:rPr>
          <w:i w:val="0"/>
          <w:color w:val="auto"/>
        </w:rPr>
        <w:t xml:space="preserve"> - Tela de Inclusão de </w:t>
      </w:r>
      <w:r w:rsidR="00430063">
        <w:rPr>
          <w:i w:val="0"/>
          <w:color w:val="auto"/>
        </w:rPr>
        <w:t>Tipo de Órgão</w:t>
      </w:r>
      <w:r w:rsidRPr="00546F68">
        <w:rPr>
          <w:i w:val="0"/>
          <w:color w:val="auto"/>
        </w:rPr>
        <w:t>.</w:t>
      </w:r>
    </w:p>
    <w:p w:rsidR="00AC3C95" w:rsidRPr="00546F68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2.2.2</w:t>
      </w:r>
      <w:r w:rsidR="00AC3C95" w:rsidRPr="00546F68">
        <w:rPr>
          <w:sz w:val="20"/>
        </w:rPr>
        <w:t>.1. Regras de Apresentação</w:t>
      </w:r>
    </w:p>
    <w:p w:rsidR="00AC3C95" w:rsidRPr="00546F68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Ao</w:t>
      </w:r>
      <w:r w:rsidR="00DB2204" w:rsidRPr="00546F68">
        <w:rPr>
          <w:i w:val="0"/>
          <w:color w:val="auto"/>
        </w:rPr>
        <w:t xml:space="preserve"> acionar</w:t>
      </w:r>
      <w:r w:rsidRPr="00546F68">
        <w:rPr>
          <w:i w:val="0"/>
          <w:color w:val="auto"/>
        </w:rPr>
        <w:t xml:space="preserve"> </w:t>
      </w:r>
      <w:r w:rsidR="002946E2" w:rsidRPr="00546F68">
        <w:rPr>
          <w:i w:val="0"/>
          <w:color w:val="auto"/>
        </w:rPr>
        <w:t>o botão</w:t>
      </w:r>
      <w:r w:rsidR="00297059" w:rsidRPr="00546F68">
        <w:rPr>
          <w:i w:val="0"/>
          <w:color w:val="auto"/>
        </w:rPr>
        <w:t xml:space="preserve"> Salvar, o sistema irá salvar o campo informado</w:t>
      </w:r>
      <w:r w:rsidRPr="00546F68">
        <w:rPr>
          <w:i w:val="0"/>
          <w:color w:val="auto"/>
        </w:rPr>
        <w:t>.</w:t>
      </w:r>
    </w:p>
    <w:p w:rsidR="00AC3C95" w:rsidRPr="00546F68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Ao</w:t>
      </w:r>
      <w:r w:rsidR="00DB2204" w:rsidRPr="00546F68">
        <w:rPr>
          <w:i w:val="0"/>
          <w:color w:val="auto"/>
        </w:rPr>
        <w:t xml:space="preserve"> aciona</w:t>
      </w:r>
      <w:r w:rsidRPr="00546F68">
        <w:rPr>
          <w:i w:val="0"/>
          <w:color w:val="auto"/>
        </w:rPr>
        <w:t xml:space="preserve"> o botão</w:t>
      </w:r>
      <w:r w:rsidR="00297059" w:rsidRPr="00546F68">
        <w:rPr>
          <w:i w:val="0"/>
          <w:color w:val="auto"/>
        </w:rPr>
        <w:t xml:space="preserve"> Limpar, o sistema limpará o </w:t>
      </w:r>
      <w:r w:rsidR="002946E2" w:rsidRPr="00546F68">
        <w:rPr>
          <w:i w:val="0"/>
          <w:color w:val="auto"/>
        </w:rPr>
        <w:t>campo</w:t>
      </w:r>
      <w:r w:rsidRPr="00546F68">
        <w:rPr>
          <w:i w:val="0"/>
          <w:color w:val="auto"/>
        </w:rPr>
        <w:t xml:space="preserve"> informado.</w:t>
      </w:r>
    </w:p>
    <w:p w:rsidR="00AC3C95" w:rsidRPr="00546F68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546F68">
        <w:rPr>
          <w:color w:val="auto"/>
        </w:rPr>
        <w:t>Ao</w:t>
      </w:r>
      <w:r w:rsidR="00DB2204" w:rsidRPr="00546F68">
        <w:rPr>
          <w:color w:val="auto"/>
        </w:rPr>
        <w:t xml:space="preserve"> acionar</w:t>
      </w:r>
      <w:r w:rsidRPr="00546F68">
        <w:rPr>
          <w:color w:val="auto"/>
        </w:rPr>
        <w:t xml:space="preserve"> o botão Cancelar, o sistema retornará para a pesquisa inicial.</w:t>
      </w:r>
    </w:p>
    <w:p w:rsidR="00AC3C95" w:rsidRPr="00546F68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2.2.2</w:t>
      </w:r>
      <w:r w:rsidR="00AC3C95" w:rsidRPr="00546F68">
        <w:rPr>
          <w:sz w:val="20"/>
        </w:rPr>
        <w:t>.2. Exceções</w:t>
      </w:r>
    </w:p>
    <w:p w:rsidR="00AC3C95" w:rsidRPr="00546F68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Não se aplica.</w:t>
      </w:r>
    </w:p>
    <w:p w:rsidR="00AC3C95" w:rsidRPr="00546F68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 w:rsidRPr="00546F68">
        <w:rPr>
          <w:rFonts w:cs="Arial"/>
          <w:sz w:val="20"/>
        </w:rPr>
        <w:t>2.2.2</w:t>
      </w:r>
      <w:r w:rsidR="00AC3C95" w:rsidRPr="00546F68">
        <w:rPr>
          <w:rFonts w:cs="Arial"/>
          <w:sz w:val="20"/>
        </w:rPr>
        <w:t>.3. Itens de Controle</w:t>
      </w:r>
    </w:p>
    <w:p w:rsidR="00AC3C95" w:rsidRPr="00546F68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Pr="00546F68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RPr="00546F68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Pr="00546F68" w:rsidRDefault="00AC3C95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Ação</w:t>
            </w:r>
          </w:p>
        </w:tc>
      </w:tr>
      <w:tr w:rsidR="00AB0310" w:rsidRPr="00546F68" w:rsidTr="00EB7ADF">
        <w:trPr>
          <w:cantSplit/>
          <w:jc w:val="center"/>
        </w:trPr>
        <w:tc>
          <w:tcPr>
            <w:tcW w:w="554" w:type="dxa"/>
            <w:vAlign w:val="center"/>
          </w:tcPr>
          <w:p w:rsidR="00AB0310" w:rsidRPr="00546F68" w:rsidRDefault="00AB0310" w:rsidP="00214F0C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AB0310" w:rsidRPr="00546F68" w:rsidRDefault="00AB0310" w:rsidP="00963295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 xml:space="preserve">Nome do </w:t>
            </w:r>
            <w:r>
              <w:rPr>
                <w:iCs/>
                <w:color w:val="auto"/>
                <w:sz w:val="22"/>
              </w:rPr>
              <w:t>Tipo de Órgão</w:t>
            </w:r>
          </w:p>
        </w:tc>
        <w:tc>
          <w:tcPr>
            <w:tcW w:w="992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vAlign w:val="center"/>
          </w:tcPr>
          <w:p w:rsidR="00AB0310" w:rsidRPr="00D71FF9" w:rsidRDefault="00AB0310" w:rsidP="00ED54AD">
            <w:pPr>
              <w:jc w:val="left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0310" w:rsidRPr="00D71FF9" w:rsidRDefault="00AB0310" w:rsidP="00ED54AD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AB0310" w:rsidRPr="00D71FF9" w:rsidRDefault="00AB0310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</w:tr>
      <w:tr w:rsidR="00BD7F48" w:rsidRPr="00546F68" w:rsidTr="00EB7AD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D7F48" w:rsidRPr="00546F68" w:rsidRDefault="00BD7F48" w:rsidP="00546F68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Botão Salvar</w:t>
            </w:r>
          </w:p>
        </w:tc>
        <w:tc>
          <w:tcPr>
            <w:tcW w:w="992" w:type="dxa"/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BD7F48" w:rsidRPr="00546F68" w:rsidRDefault="00BD7F48"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D7F48" w:rsidRPr="00546F68" w:rsidRDefault="00BD7F48" w:rsidP="00122CAC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</w:tcPr>
          <w:p w:rsidR="00BD7F48" w:rsidRDefault="00BD7F48">
            <w:r w:rsidRPr="00D24F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D7F48" w:rsidRPr="00546F68" w:rsidRDefault="00BD7F48" w:rsidP="00270828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BD7F48" w:rsidRPr="00546F68" w:rsidTr="00EB7AD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546F68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D7F48" w:rsidRPr="00546F68" w:rsidRDefault="00BD7F48"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122CAC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D24F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70828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Ao ser acionado limpa os dados informados.</w:t>
            </w:r>
          </w:p>
        </w:tc>
      </w:tr>
      <w:tr w:rsidR="00BD7F48" w:rsidRPr="00546F68" w:rsidTr="00EB7AD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546F68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BD7F48" w:rsidRDefault="00BD7F48">
            <w:r w:rsidRPr="004F74B4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D7F48" w:rsidRPr="00546F68" w:rsidRDefault="00BD7F48"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122CAC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BD7F48" w:rsidRDefault="00BD7F48">
            <w:r w:rsidRPr="00D24F9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133CA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BD7F48" w:rsidRPr="00546F68" w:rsidRDefault="00BD7F48" w:rsidP="00270828">
            <w:pPr>
              <w:rPr>
                <w:iCs/>
                <w:color w:val="auto"/>
                <w:sz w:val="22"/>
              </w:rPr>
            </w:pPr>
            <w:r w:rsidRPr="00546F68">
              <w:rPr>
                <w:iCs/>
                <w:color w:val="auto"/>
                <w:sz w:val="22"/>
              </w:rPr>
              <w:t>Ao ser acionado retorna para a pesquisa inicial.</w:t>
            </w:r>
          </w:p>
        </w:tc>
      </w:tr>
    </w:tbl>
    <w:p w:rsidR="005B6120" w:rsidRDefault="005B6120" w:rsidP="00271567">
      <w:pPr>
        <w:pStyle w:val="STJNivel3"/>
      </w:pPr>
    </w:p>
    <w:p w:rsidR="00271567" w:rsidRDefault="00271567" w:rsidP="00271567">
      <w:pPr>
        <w:pStyle w:val="STJNivel3"/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804"/>
      </w:tblGrid>
      <w:tr w:rsidR="00271567" w:rsidRPr="00546F68" w:rsidTr="00990764">
        <w:trPr>
          <w:cantSplit/>
          <w:jc w:val="center"/>
        </w:trPr>
        <w:tc>
          <w:tcPr>
            <w:tcW w:w="9804" w:type="dxa"/>
            <w:shd w:val="pct25" w:color="auto" w:fill="auto"/>
            <w:vAlign w:val="center"/>
          </w:tcPr>
          <w:p w:rsidR="00271567" w:rsidRPr="00546F68" w:rsidRDefault="00271567" w:rsidP="00990764">
            <w:pPr>
              <w:rPr>
                <w:sz w:val="22"/>
              </w:rPr>
            </w:pP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Máscaras:        </w:t>
            </w:r>
            <w:r w:rsidRPr="00546F68">
              <w:rPr>
                <w:b/>
                <w:bCs/>
                <w:sz w:val="16"/>
                <w:szCs w:val="16"/>
              </w:rPr>
              <w:t>LC</w:t>
            </w:r>
            <w:r w:rsidRPr="00546F68">
              <w:rPr>
                <w:sz w:val="16"/>
                <w:szCs w:val="16"/>
              </w:rPr>
              <w:t xml:space="preserve"> – Caracteres Caixa Baixa, </w:t>
            </w:r>
            <w:r w:rsidRPr="00546F68">
              <w:rPr>
                <w:b/>
                <w:bCs/>
                <w:sz w:val="16"/>
                <w:szCs w:val="16"/>
              </w:rPr>
              <w:t>UC</w:t>
            </w:r>
            <w:r w:rsidRPr="00546F68">
              <w:rPr>
                <w:sz w:val="16"/>
                <w:szCs w:val="16"/>
              </w:rPr>
              <w:t xml:space="preserve"> –Caracteres Caixa Alta, </w:t>
            </w:r>
            <w:r w:rsidRPr="00546F68">
              <w:rPr>
                <w:b/>
                <w:bCs/>
                <w:sz w:val="16"/>
                <w:szCs w:val="16"/>
              </w:rPr>
              <w:t>CS</w:t>
            </w:r>
            <w:r w:rsidRPr="00546F68">
              <w:rPr>
                <w:sz w:val="16"/>
                <w:szCs w:val="16"/>
              </w:rPr>
              <w:t xml:space="preserve"> – Ignora Caixa 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CE –</w:t>
            </w:r>
            <w:r w:rsidRPr="00546F68">
              <w:rPr>
                <w:sz w:val="16"/>
                <w:szCs w:val="16"/>
              </w:rPr>
              <w:t xml:space="preserve"> Aceita Caracteres Especiais,</w:t>
            </w:r>
            <w:r w:rsidRPr="00546F68">
              <w:rPr>
                <w:b/>
                <w:bCs/>
                <w:sz w:val="16"/>
                <w:szCs w:val="16"/>
              </w:rPr>
              <w:t xml:space="preserve">NE – </w:t>
            </w:r>
            <w:r w:rsidRPr="00546F68">
              <w:rPr>
                <w:sz w:val="16"/>
                <w:szCs w:val="16"/>
              </w:rPr>
              <w:t>Não Aceita Caracteres Especiais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CA</w:t>
            </w:r>
            <w:r w:rsidRPr="00546F68">
              <w:rPr>
                <w:sz w:val="16"/>
                <w:szCs w:val="16"/>
              </w:rPr>
              <w:t xml:space="preserve"> – Aceita Caracteres Acentuados, </w:t>
            </w:r>
            <w:r w:rsidRPr="00546F68">
              <w:rPr>
                <w:b/>
                <w:bCs/>
                <w:sz w:val="16"/>
                <w:szCs w:val="16"/>
              </w:rPr>
              <w:t>NA</w:t>
            </w:r>
            <w:r w:rsidRPr="00546F68">
              <w:rPr>
                <w:sz w:val="16"/>
                <w:szCs w:val="16"/>
              </w:rPr>
              <w:t xml:space="preserve"> – Não Aceita Caracteres Acentuados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VN – </w:t>
            </w:r>
            <w:r w:rsidRPr="00546F68">
              <w:rPr>
                <w:sz w:val="16"/>
                <w:szCs w:val="16"/>
              </w:rPr>
              <w:t xml:space="preserve">ValoresInteiros, </w:t>
            </w:r>
            <w:r w:rsidRPr="00546F68">
              <w:rPr>
                <w:b/>
                <w:bCs/>
                <w:sz w:val="16"/>
                <w:szCs w:val="16"/>
              </w:rPr>
              <w:t>VD</w:t>
            </w:r>
            <w:r w:rsidRPr="00546F68">
              <w:rPr>
                <w:sz w:val="16"/>
                <w:szCs w:val="16"/>
              </w:rPr>
              <w:t xml:space="preserve"> – Valores com Casas Decimais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DT–</w:t>
            </w:r>
            <w:r w:rsidRPr="00546F68">
              <w:rPr>
                <w:sz w:val="16"/>
                <w:szCs w:val="16"/>
              </w:rPr>
              <w:t xml:space="preserve">Data (dd/mm/yyyy),  </w:t>
            </w:r>
            <w:r w:rsidRPr="00546F68">
              <w:rPr>
                <w:b/>
                <w:bCs/>
                <w:sz w:val="16"/>
                <w:szCs w:val="16"/>
              </w:rPr>
              <w:t>MA</w:t>
            </w:r>
            <w:r w:rsidRPr="00546F68">
              <w:rPr>
                <w:sz w:val="16"/>
                <w:szCs w:val="16"/>
              </w:rPr>
              <w:t xml:space="preserve"> – Mês/Ano (mm/yyyy) </w:t>
            </w:r>
          </w:p>
          <w:p w:rsidR="00271567" w:rsidRPr="00546F68" w:rsidRDefault="00271567" w:rsidP="00990764">
            <w:pPr>
              <w:rPr>
                <w:sz w:val="16"/>
                <w:szCs w:val="16"/>
                <w:lang w:val="en-US"/>
              </w:rPr>
            </w:pP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546F6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546F6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Link – </w:t>
            </w:r>
            <w:r w:rsidRPr="00546F68">
              <w:rPr>
                <w:sz w:val="16"/>
                <w:szCs w:val="16"/>
              </w:rPr>
              <w:t xml:space="preserve">Link para outra Página, </w:t>
            </w:r>
            <w:r w:rsidRPr="00546F68">
              <w:rPr>
                <w:b/>
                <w:bCs/>
                <w:sz w:val="16"/>
                <w:szCs w:val="16"/>
              </w:rPr>
              <w:t>URL –</w:t>
            </w:r>
            <w:r w:rsidRPr="00546F68">
              <w:rPr>
                <w:sz w:val="16"/>
                <w:szCs w:val="16"/>
              </w:rPr>
              <w:t xml:space="preserve"> Endereços Internet</w:t>
            </w:r>
          </w:p>
          <w:p w:rsidR="00271567" w:rsidRPr="00546F68" w:rsidRDefault="00271567" w:rsidP="00990764">
            <w:pPr>
              <w:rPr>
                <w:sz w:val="16"/>
                <w:szCs w:val="16"/>
              </w:rPr>
            </w:pPr>
          </w:p>
          <w:p w:rsidR="00271567" w:rsidRPr="00546F68" w:rsidRDefault="00271567" w:rsidP="00990764">
            <w:pPr>
              <w:ind w:left="1093" w:hanging="1093"/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Informação BD: deverá constar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546F68">
              <w:rPr>
                <w:sz w:val="16"/>
                <w:szCs w:val="16"/>
              </w:rPr>
              <w:t xml:space="preserve"> e sua respectiva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546F6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546F68">
              <w:rPr>
                <w:sz w:val="16"/>
                <w:szCs w:val="16"/>
              </w:rPr>
              <w:t xml:space="preserve"> e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546F68">
              <w:rPr>
                <w:sz w:val="16"/>
                <w:szCs w:val="16"/>
              </w:rPr>
              <w:t xml:space="preserve"> da informação. Para este último deve-se usar </w:t>
            </w:r>
            <w:r w:rsidRPr="00546F68">
              <w:rPr>
                <w:b/>
                <w:bCs/>
                <w:sz w:val="16"/>
                <w:szCs w:val="16"/>
              </w:rPr>
              <w:t>A –</w:t>
            </w:r>
            <w:r w:rsidRPr="00546F68">
              <w:rPr>
                <w:sz w:val="16"/>
                <w:szCs w:val="16"/>
              </w:rPr>
              <w:t xml:space="preserve"> Alfanumérico,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N </w:t>
            </w:r>
            <w:r w:rsidRPr="00546F68">
              <w:rPr>
                <w:sz w:val="16"/>
                <w:szCs w:val="16"/>
              </w:rPr>
              <w:t xml:space="preserve">– 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I – </w:t>
            </w:r>
            <w:r w:rsidRPr="00546F68">
              <w:rPr>
                <w:sz w:val="16"/>
                <w:szCs w:val="16"/>
              </w:rPr>
              <w:t xml:space="preserve">Inteiro, </w:t>
            </w:r>
            <w:r w:rsidRPr="00546F68">
              <w:rPr>
                <w:b/>
                <w:bCs/>
                <w:sz w:val="16"/>
                <w:szCs w:val="16"/>
              </w:rPr>
              <w:t>D –</w:t>
            </w:r>
            <w:r w:rsidRPr="00546F68">
              <w:rPr>
                <w:sz w:val="16"/>
                <w:szCs w:val="16"/>
              </w:rPr>
              <w:t xml:space="preserve"> Decimal, </w:t>
            </w:r>
            <w:r w:rsidRPr="00546F68">
              <w:rPr>
                <w:b/>
                <w:bCs/>
                <w:sz w:val="16"/>
                <w:szCs w:val="16"/>
              </w:rPr>
              <w:t xml:space="preserve">TS – </w:t>
            </w:r>
            <w:r w:rsidRPr="00546F68">
              <w:rPr>
                <w:sz w:val="16"/>
                <w:szCs w:val="16"/>
              </w:rPr>
              <w:t xml:space="preserve">TimeStamp, </w:t>
            </w:r>
            <w:r w:rsidRPr="00546F68">
              <w:rPr>
                <w:b/>
                <w:bCs/>
                <w:sz w:val="16"/>
                <w:szCs w:val="16"/>
              </w:rPr>
              <w:t xml:space="preserve">DT – </w:t>
            </w:r>
            <w:r w:rsidRPr="00546F68">
              <w:rPr>
                <w:sz w:val="16"/>
                <w:szCs w:val="16"/>
              </w:rPr>
              <w:t>Data</w:t>
            </w:r>
          </w:p>
          <w:p w:rsidR="00271567" w:rsidRPr="00546F68" w:rsidRDefault="00271567" w:rsidP="00990764">
            <w:pPr>
              <w:ind w:left="1093" w:hanging="1093"/>
              <w:rPr>
                <w:sz w:val="16"/>
                <w:szCs w:val="16"/>
              </w:rPr>
            </w:pPr>
          </w:p>
          <w:p w:rsidR="00271567" w:rsidRPr="00546F68" w:rsidRDefault="00271567" w:rsidP="00990764">
            <w:pPr>
              <w:rPr>
                <w:sz w:val="22"/>
              </w:rPr>
            </w:pPr>
            <w:r w:rsidRPr="00546F68">
              <w:rPr>
                <w:sz w:val="16"/>
                <w:szCs w:val="16"/>
              </w:rPr>
              <w:t xml:space="preserve">Não se Aplica: </w:t>
            </w:r>
            <w:r w:rsidRPr="00546F6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71567" w:rsidRDefault="00271567" w:rsidP="00271567">
      <w:pPr>
        <w:pStyle w:val="STJNivel3"/>
      </w:pPr>
    </w:p>
    <w:p w:rsidR="004D5521" w:rsidRPr="00546F68" w:rsidRDefault="00290B86" w:rsidP="00271567">
      <w:pPr>
        <w:pStyle w:val="STJNivel3"/>
        <w:rPr>
          <w:i/>
        </w:rPr>
      </w:pPr>
      <w:bookmarkStart w:id="9" w:name="_Toc398211011"/>
      <w:r w:rsidRPr="00546F68">
        <w:t>2.2.3</w:t>
      </w:r>
      <w:r w:rsidR="004D5521" w:rsidRPr="00546F68">
        <w:t xml:space="preserve">. Tela Alterar </w:t>
      </w:r>
      <w:r w:rsidR="00430063">
        <w:t>Tipo de Órgão</w:t>
      </w:r>
      <w:bookmarkEnd w:id="9"/>
    </w:p>
    <w:p w:rsidR="004D5521" w:rsidRPr="00546F68" w:rsidRDefault="00C066C8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932677"/>
            <wp:effectExtent l="19050" t="0" r="5080" b="0"/>
            <wp:docPr id="17" name="Imagem 9" descr="C:\Users\rayanne.felicio\Pictures\ALTERAR TIPO ORG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anne.felicio\Pictures\ALTERAR TIPO ORGA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93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546F68" w:rsidRDefault="004D5521" w:rsidP="004D5521">
      <w:pPr>
        <w:pStyle w:val="Instruo"/>
        <w:jc w:val="center"/>
        <w:rPr>
          <w:i w:val="0"/>
          <w:color w:val="auto"/>
        </w:rPr>
      </w:pPr>
      <w:r w:rsidRPr="00546F68">
        <w:rPr>
          <w:i w:val="0"/>
          <w:color w:val="auto"/>
        </w:rPr>
        <w:t xml:space="preserve">Figura </w:t>
      </w:r>
      <w:r w:rsidR="00D147AC" w:rsidRPr="00546F68">
        <w:rPr>
          <w:i w:val="0"/>
          <w:color w:val="auto"/>
        </w:rPr>
        <w:t>3</w:t>
      </w:r>
      <w:r w:rsidRPr="00546F68">
        <w:rPr>
          <w:i w:val="0"/>
          <w:color w:val="auto"/>
        </w:rPr>
        <w:t xml:space="preserve"> - Tela de Alteração de </w:t>
      </w:r>
      <w:r w:rsidR="00430063">
        <w:rPr>
          <w:i w:val="0"/>
          <w:color w:val="auto"/>
        </w:rPr>
        <w:t>Tipo de Órgão</w:t>
      </w:r>
      <w:r w:rsidRPr="00546F68">
        <w:rPr>
          <w:i w:val="0"/>
          <w:color w:val="auto"/>
        </w:rPr>
        <w:t>.</w:t>
      </w:r>
    </w:p>
    <w:p w:rsidR="004D5521" w:rsidRPr="00546F68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2.2.3</w:t>
      </w:r>
      <w:r w:rsidR="004D5521" w:rsidRPr="00546F68">
        <w:rPr>
          <w:sz w:val="20"/>
        </w:rPr>
        <w:t>.1. Regras de Apresentação</w:t>
      </w:r>
    </w:p>
    <w:p w:rsidR="004D5521" w:rsidRPr="00546F68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 xml:space="preserve">Ao </w:t>
      </w:r>
      <w:r w:rsidR="00270828" w:rsidRPr="00546F68">
        <w:rPr>
          <w:i w:val="0"/>
          <w:color w:val="auto"/>
        </w:rPr>
        <w:t xml:space="preserve">acionar </w:t>
      </w:r>
      <w:r w:rsidRPr="00546F68">
        <w:rPr>
          <w:i w:val="0"/>
          <w:color w:val="auto"/>
        </w:rPr>
        <w:t>o botão</w:t>
      </w:r>
      <w:r w:rsidR="00297059" w:rsidRPr="00546F68">
        <w:rPr>
          <w:i w:val="0"/>
          <w:color w:val="auto"/>
        </w:rPr>
        <w:t xml:space="preserve"> Salvar, o sistema irá salvar o campo informado</w:t>
      </w:r>
      <w:r w:rsidRPr="00546F68">
        <w:rPr>
          <w:i w:val="0"/>
          <w:color w:val="auto"/>
        </w:rPr>
        <w:t>.</w:t>
      </w:r>
    </w:p>
    <w:p w:rsidR="004D5521" w:rsidRPr="00546F68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 xml:space="preserve">Ao </w:t>
      </w:r>
      <w:r w:rsidR="00270828" w:rsidRPr="00546F68">
        <w:rPr>
          <w:i w:val="0"/>
          <w:color w:val="auto"/>
        </w:rPr>
        <w:t>acionar</w:t>
      </w:r>
      <w:r w:rsidRPr="00546F68">
        <w:rPr>
          <w:i w:val="0"/>
          <w:color w:val="auto"/>
        </w:rPr>
        <w:t xml:space="preserve"> o botão</w:t>
      </w:r>
      <w:r w:rsidR="00297059" w:rsidRPr="00546F68">
        <w:rPr>
          <w:i w:val="0"/>
          <w:color w:val="auto"/>
        </w:rPr>
        <w:t xml:space="preserve"> Limpar, o sistema limpará o campo informado</w:t>
      </w:r>
      <w:r w:rsidRPr="00546F68">
        <w:rPr>
          <w:i w:val="0"/>
          <w:color w:val="auto"/>
        </w:rPr>
        <w:t>.</w:t>
      </w:r>
    </w:p>
    <w:p w:rsidR="004D5521" w:rsidRPr="00546F68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546F68">
        <w:rPr>
          <w:color w:val="auto"/>
        </w:rPr>
        <w:t xml:space="preserve">Ao </w:t>
      </w:r>
      <w:r w:rsidR="00270828" w:rsidRPr="00546F68">
        <w:rPr>
          <w:color w:val="auto"/>
        </w:rPr>
        <w:t>acionar</w:t>
      </w:r>
      <w:r w:rsidRPr="00546F68">
        <w:rPr>
          <w:color w:val="auto"/>
        </w:rPr>
        <w:t xml:space="preserve"> o botão Cancelar, o sistema r</w:t>
      </w:r>
      <w:r w:rsidR="00297059" w:rsidRPr="00546F68">
        <w:rPr>
          <w:color w:val="auto"/>
        </w:rPr>
        <w:t xml:space="preserve">etornará para a lista de </w:t>
      </w:r>
      <w:r w:rsidR="00430063">
        <w:rPr>
          <w:color w:val="auto"/>
        </w:rPr>
        <w:t>Tipo de Órgão</w:t>
      </w:r>
      <w:r w:rsidRPr="00546F68">
        <w:rPr>
          <w:color w:val="auto"/>
        </w:rPr>
        <w:t>.</w:t>
      </w:r>
    </w:p>
    <w:p w:rsidR="004D5521" w:rsidRPr="00546F68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2.2.3</w:t>
      </w:r>
      <w:r w:rsidR="004D5521" w:rsidRPr="00546F68">
        <w:rPr>
          <w:sz w:val="20"/>
        </w:rPr>
        <w:t>.2. Exceções</w:t>
      </w:r>
    </w:p>
    <w:p w:rsidR="004D5521" w:rsidRPr="00546F68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Não se aplica.</w:t>
      </w:r>
    </w:p>
    <w:p w:rsidR="004D5521" w:rsidRPr="00546F68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 w:rsidRPr="00546F68">
        <w:rPr>
          <w:rFonts w:cs="Arial"/>
          <w:sz w:val="20"/>
        </w:rPr>
        <w:t>2.2.3</w:t>
      </w:r>
      <w:r w:rsidR="004D5521" w:rsidRPr="00546F68">
        <w:rPr>
          <w:rFonts w:cs="Arial"/>
          <w:sz w:val="20"/>
        </w:rPr>
        <w:t>.3. Itens de Controle</w:t>
      </w:r>
    </w:p>
    <w:p w:rsidR="004D5521" w:rsidRPr="00546F68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Pr="00546F68" w:rsidRDefault="004D5521" w:rsidP="004D5521"/>
    <w:tbl>
      <w:tblPr>
        <w:tblW w:w="10179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585"/>
        <w:gridCol w:w="496"/>
        <w:gridCol w:w="1110"/>
        <w:gridCol w:w="360"/>
        <w:gridCol w:w="496"/>
        <w:gridCol w:w="585"/>
        <w:gridCol w:w="985"/>
        <w:gridCol w:w="1896"/>
      </w:tblGrid>
      <w:tr w:rsidR="004D5521" w:rsidRPr="00546F68" w:rsidTr="00D71FF9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585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Domínio</w:t>
            </w:r>
          </w:p>
        </w:tc>
        <w:tc>
          <w:tcPr>
            <w:tcW w:w="585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Pr="00546F68" w:rsidRDefault="004D5521" w:rsidP="002133CA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Ação</w:t>
            </w:r>
          </w:p>
        </w:tc>
      </w:tr>
      <w:tr w:rsidR="00D71FF9" w:rsidRPr="00546F68" w:rsidTr="00D71FF9">
        <w:trPr>
          <w:cantSplit/>
          <w:jc w:val="center"/>
        </w:trPr>
        <w:tc>
          <w:tcPr>
            <w:tcW w:w="554" w:type="dxa"/>
            <w:vAlign w:val="center"/>
          </w:tcPr>
          <w:p w:rsidR="00D71FF9" w:rsidRPr="00D71FF9" w:rsidRDefault="00D71FF9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Nome do Tipo de Órgão</w:t>
            </w:r>
          </w:p>
        </w:tc>
        <w:tc>
          <w:tcPr>
            <w:tcW w:w="992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100/A</w:t>
            </w:r>
          </w:p>
        </w:tc>
        <w:tc>
          <w:tcPr>
            <w:tcW w:w="585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vAlign w:val="center"/>
          </w:tcPr>
          <w:p w:rsidR="00D71FF9" w:rsidRPr="00D71FF9" w:rsidRDefault="00D71FF9" w:rsidP="00D71FF9">
            <w:pPr>
              <w:jc w:val="left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S</w:t>
            </w:r>
          </w:p>
        </w:tc>
        <w:tc>
          <w:tcPr>
            <w:tcW w:w="496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Informar</w:t>
            </w:r>
          </w:p>
        </w:tc>
        <w:tc>
          <w:tcPr>
            <w:tcW w:w="1896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</w:tr>
      <w:tr w:rsidR="00D71FF9" w:rsidRPr="00546F68" w:rsidTr="00D71FF9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71FF9" w:rsidRPr="00D71FF9" w:rsidRDefault="00D71FF9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Botão Salvar</w:t>
            </w:r>
          </w:p>
        </w:tc>
        <w:tc>
          <w:tcPr>
            <w:tcW w:w="992" w:type="dxa"/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vAlign w:val="center"/>
          </w:tcPr>
          <w:p w:rsidR="00D71FF9" w:rsidRPr="00D71FF9" w:rsidRDefault="00D71FF9" w:rsidP="002D5AA6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Ao ser acionado salva o dado informado.</w:t>
            </w:r>
          </w:p>
        </w:tc>
      </w:tr>
      <w:tr w:rsidR="00D71FF9" w:rsidRPr="00546F68" w:rsidTr="00D71FF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963295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Ao ser acionado limpa o dado informado.</w:t>
            </w:r>
          </w:p>
        </w:tc>
      </w:tr>
      <w:tr w:rsidR="00D71FF9" w:rsidRPr="00546F68" w:rsidTr="00D71FF9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122CAC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D71FF9" w:rsidRPr="00D71FF9" w:rsidRDefault="00D71FF9"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133CA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D71FF9" w:rsidRPr="00D71FF9" w:rsidRDefault="00D71FF9" w:rsidP="002D5AA6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Ao ser acionado retorna para a pesquisa inicial.</w:t>
            </w:r>
          </w:p>
        </w:tc>
      </w:tr>
      <w:tr w:rsidR="004D5521" w:rsidRPr="00546F68" w:rsidTr="00D71FF9">
        <w:trPr>
          <w:cantSplit/>
          <w:jc w:val="center"/>
        </w:trPr>
        <w:tc>
          <w:tcPr>
            <w:tcW w:w="10179" w:type="dxa"/>
            <w:gridSpan w:val="11"/>
            <w:shd w:val="pct25" w:color="auto" w:fill="auto"/>
            <w:vAlign w:val="center"/>
          </w:tcPr>
          <w:p w:rsidR="004D5521" w:rsidRPr="00546F68" w:rsidRDefault="004D5521" w:rsidP="002133CA">
            <w:pPr>
              <w:rPr>
                <w:sz w:val="22"/>
              </w:rPr>
            </w:pP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Máscaras:        </w:t>
            </w:r>
            <w:r w:rsidRPr="00546F68">
              <w:rPr>
                <w:b/>
                <w:bCs/>
                <w:sz w:val="16"/>
                <w:szCs w:val="16"/>
              </w:rPr>
              <w:t>LC</w:t>
            </w:r>
            <w:r w:rsidRPr="00546F68">
              <w:rPr>
                <w:sz w:val="16"/>
                <w:szCs w:val="16"/>
              </w:rPr>
              <w:t xml:space="preserve"> – Caracteres Caixa Baixa, </w:t>
            </w:r>
            <w:r w:rsidRPr="00546F68">
              <w:rPr>
                <w:b/>
                <w:bCs/>
                <w:sz w:val="16"/>
                <w:szCs w:val="16"/>
              </w:rPr>
              <w:t>UC</w:t>
            </w:r>
            <w:r w:rsidRPr="00546F68">
              <w:rPr>
                <w:sz w:val="16"/>
                <w:szCs w:val="16"/>
              </w:rPr>
              <w:t xml:space="preserve"> –Caracteres Caixa Alta, </w:t>
            </w:r>
            <w:r w:rsidRPr="00546F68">
              <w:rPr>
                <w:b/>
                <w:bCs/>
                <w:sz w:val="16"/>
                <w:szCs w:val="16"/>
              </w:rPr>
              <w:t>CS</w:t>
            </w:r>
            <w:r w:rsidRPr="00546F68">
              <w:rPr>
                <w:sz w:val="16"/>
                <w:szCs w:val="16"/>
              </w:rPr>
              <w:t xml:space="preserve"> – Ignora Caixa 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CE –</w:t>
            </w:r>
            <w:r w:rsidRPr="00546F68">
              <w:rPr>
                <w:sz w:val="16"/>
                <w:szCs w:val="16"/>
              </w:rPr>
              <w:t xml:space="preserve"> Aceita Caracteres Especiais,</w:t>
            </w:r>
            <w:r w:rsidRPr="00546F68">
              <w:rPr>
                <w:b/>
                <w:bCs/>
                <w:sz w:val="16"/>
                <w:szCs w:val="16"/>
              </w:rPr>
              <w:t xml:space="preserve">NE – </w:t>
            </w:r>
            <w:r w:rsidRPr="00546F68">
              <w:rPr>
                <w:sz w:val="16"/>
                <w:szCs w:val="16"/>
              </w:rPr>
              <w:t>Não Aceita Caracteres Especiais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CA</w:t>
            </w:r>
            <w:r w:rsidRPr="00546F68">
              <w:rPr>
                <w:sz w:val="16"/>
                <w:szCs w:val="16"/>
              </w:rPr>
              <w:t xml:space="preserve"> – Aceita Caracteres Acentuados, </w:t>
            </w:r>
            <w:r w:rsidRPr="00546F68">
              <w:rPr>
                <w:b/>
                <w:bCs/>
                <w:sz w:val="16"/>
                <w:szCs w:val="16"/>
              </w:rPr>
              <w:t>NA</w:t>
            </w:r>
            <w:r w:rsidRPr="00546F68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VN – </w:t>
            </w:r>
            <w:r w:rsidRPr="00546F68">
              <w:rPr>
                <w:sz w:val="16"/>
                <w:szCs w:val="16"/>
              </w:rPr>
              <w:t xml:space="preserve">ValoresInteiros, </w:t>
            </w:r>
            <w:r w:rsidRPr="00546F68">
              <w:rPr>
                <w:b/>
                <w:bCs/>
                <w:sz w:val="16"/>
                <w:szCs w:val="16"/>
              </w:rPr>
              <w:t>VD</w:t>
            </w:r>
            <w:r w:rsidRPr="00546F68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DT–</w:t>
            </w:r>
            <w:r w:rsidRPr="00546F68">
              <w:rPr>
                <w:sz w:val="16"/>
                <w:szCs w:val="16"/>
              </w:rPr>
              <w:t xml:space="preserve">Data (dd/mm/yyyy),  </w:t>
            </w:r>
            <w:r w:rsidRPr="00546F68">
              <w:rPr>
                <w:b/>
                <w:bCs/>
                <w:sz w:val="16"/>
                <w:szCs w:val="16"/>
              </w:rPr>
              <w:t>MA</w:t>
            </w:r>
            <w:r w:rsidRPr="00546F68">
              <w:rPr>
                <w:sz w:val="16"/>
                <w:szCs w:val="16"/>
              </w:rPr>
              <w:t xml:space="preserve"> – Mês/Ano (mm/yyyy) </w:t>
            </w:r>
          </w:p>
          <w:p w:rsidR="004D5521" w:rsidRPr="00546F68" w:rsidRDefault="004D5521" w:rsidP="002133CA">
            <w:pPr>
              <w:rPr>
                <w:sz w:val="16"/>
                <w:szCs w:val="16"/>
                <w:lang w:val="en-US"/>
              </w:rPr>
            </w:pP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546F6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546F6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Link – </w:t>
            </w:r>
            <w:r w:rsidRPr="00546F68">
              <w:rPr>
                <w:sz w:val="16"/>
                <w:szCs w:val="16"/>
              </w:rPr>
              <w:t xml:space="preserve">Link para outra Página, </w:t>
            </w:r>
            <w:r w:rsidRPr="00546F68">
              <w:rPr>
                <w:b/>
                <w:bCs/>
                <w:sz w:val="16"/>
                <w:szCs w:val="16"/>
              </w:rPr>
              <w:t>URL –</w:t>
            </w:r>
            <w:r w:rsidRPr="00546F68">
              <w:rPr>
                <w:sz w:val="16"/>
                <w:szCs w:val="16"/>
              </w:rPr>
              <w:t xml:space="preserve"> Endereços Internet</w:t>
            </w:r>
          </w:p>
          <w:p w:rsidR="004D5521" w:rsidRPr="00546F68" w:rsidRDefault="004D5521" w:rsidP="002133CA">
            <w:pPr>
              <w:rPr>
                <w:sz w:val="16"/>
                <w:szCs w:val="16"/>
              </w:rPr>
            </w:pPr>
          </w:p>
          <w:p w:rsidR="004D5521" w:rsidRPr="00546F68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Informação BD: deverá constar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546F68">
              <w:rPr>
                <w:sz w:val="16"/>
                <w:szCs w:val="16"/>
              </w:rPr>
              <w:t xml:space="preserve"> e sua respectiva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546F6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546F68">
              <w:rPr>
                <w:sz w:val="16"/>
                <w:szCs w:val="16"/>
              </w:rPr>
              <w:t xml:space="preserve"> e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546F68">
              <w:rPr>
                <w:sz w:val="16"/>
                <w:szCs w:val="16"/>
              </w:rPr>
              <w:t xml:space="preserve"> da informação. Para este último deve-se usar </w:t>
            </w:r>
            <w:r w:rsidRPr="00546F68">
              <w:rPr>
                <w:b/>
                <w:bCs/>
                <w:sz w:val="16"/>
                <w:szCs w:val="16"/>
              </w:rPr>
              <w:t>A –</w:t>
            </w:r>
            <w:r w:rsidRPr="00546F68">
              <w:rPr>
                <w:sz w:val="16"/>
                <w:szCs w:val="16"/>
              </w:rPr>
              <w:t xml:space="preserve"> Alfanumérico,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N </w:t>
            </w:r>
            <w:r w:rsidRPr="00546F68">
              <w:rPr>
                <w:sz w:val="16"/>
                <w:szCs w:val="16"/>
              </w:rPr>
              <w:t xml:space="preserve">– 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I – </w:t>
            </w:r>
            <w:r w:rsidRPr="00546F68">
              <w:rPr>
                <w:sz w:val="16"/>
                <w:szCs w:val="16"/>
              </w:rPr>
              <w:t xml:space="preserve">Inteiro, </w:t>
            </w:r>
            <w:r w:rsidRPr="00546F68">
              <w:rPr>
                <w:b/>
                <w:bCs/>
                <w:sz w:val="16"/>
                <w:szCs w:val="16"/>
              </w:rPr>
              <w:t>D –</w:t>
            </w:r>
            <w:r w:rsidRPr="00546F68">
              <w:rPr>
                <w:sz w:val="16"/>
                <w:szCs w:val="16"/>
              </w:rPr>
              <w:t xml:space="preserve"> Decimal, </w:t>
            </w:r>
            <w:r w:rsidRPr="00546F68">
              <w:rPr>
                <w:b/>
                <w:bCs/>
                <w:sz w:val="16"/>
                <w:szCs w:val="16"/>
              </w:rPr>
              <w:t xml:space="preserve">TS – </w:t>
            </w:r>
            <w:r w:rsidRPr="00546F68">
              <w:rPr>
                <w:sz w:val="16"/>
                <w:szCs w:val="16"/>
              </w:rPr>
              <w:t xml:space="preserve">TimeStamp, </w:t>
            </w:r>
            <w:r w:rsidRPr="00546F68">
              <w:rPr>
                <w:b/>
                <w:bCs/>
                <w:sz w:val="16"/>
                <w:szCs w:val="16"/>
              </w:rPr>
              <w:t xml:space="preserve">DT – </w:t>
            </w:r>
            <w:r w:rsidRPr="00546F68">
              <w:rPr>
                <w:sz w:val="16"/>
                <w:szCs w:val="16"/>
              </w:rPr>
              <w:t>Data</w:t>
            </w:r>
          </w:p>
          <w:p w:rsidR="004D5521" w:rsidRPr="00546F68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Pr="00546F68" w:rsidRDefault="004D5521" w:rsidP="002133CA">
            <w:pPr>
              <w:rPr>
                <w:sz w:val="22"/>
              </w:rPr>
            </w:pPr>
            <w:r w:rsidRPr="00546F68">
              <w:rPr>
                <w:sz w:val="16"/>
                <w:szCs w:val="16"/>
              </w:rPr>
              <w:t xml:space="preserve">Não se Aplica: </w:t>
            </w:r>
            <w:r w:rsidRPr="00546F6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546F68" w:rsidRDefault="001F4412" w:rsidP="00271567">
      <w:pPr>
        <w:pStyle w:val="STJNivel3"/>
        <w:rPr>
          <w:i/>
        </w:rPr>
      </w:pPr>
      <w:bookmarkStart w:id="10" w:name="_Toc398211012"/>
      <w:r w:rsidRPr="00546F68">
        <w:t>2.2.4. Tela Excluir</w:t>
      </w:r>
      <w:r w:rsidR="00187945" w:rsidRPr="00546F68">
        <w:t xml:space="preserve"> </w:t>
      </w:r>
      <w:r w:rsidR="00430063">
        <w:t>Tipo de Órgão</w:t>
      </w:r>
      <w:bookmarkEnd w:id="10"/>
    </w:p>
    <w:p w:rsidR="001F4412" w:rsidRPr="00546F68" w:rsidRDefault="00C066C8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889166"/>
            <wp:effectExtent l="19050" t="0" r="5080" b="0"/>
            <wp:docPr id="16" name="Imagem 8" descr="C:\Users\rayanne.felicio\Pictures\EXCLUIR TIPO ORG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anne.felicio\Pictures\EXCLUIR TIPO ORGA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8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546F68" w:rsidRDefault="001F4412" w:rsidP="001F4412">
      <w:pPr>
        <w:pStyle w:val="Instruo"/>
        <w:jc w:val="center"/>
        <w:rPr>
          <w:i w:val="0"/>
          <w:color w:val="auto"/>
        </w:rPr>
      </w:pPr>
      <w:r w:rsidRPr="00546F68">
        <w:rPr>
          <w:i w:val="0"/>
          <w:color w:val="auto"/>
        </w:rPr>
        <w:t xml:space="preserve">Figura </w:t>
      </w:r>
      <w:r w:rsidR="00D147AC" w:rsidRPr="00546F68">
        <w:rPr>
          <w:i w:val="0"/>
          <w:color w:val="auto"/>
        </w:rPr>
        <w:t>4</w:t>
      </w:r>
      <w:r w:rsidRPr="00546F68">
        <w:rPr>
          <w:i w:val="0"/>
          <w:color w:val="auto"/>
        </w:rPr>
        <w:t xml:space="preserve"> - Tela de Exclusão de</w:t>
      </w:r>
      <w:r w:rsidR="00187945" w:rsidRPr="00546F68">
        <w:rPr>
          <w:i w:val="0"/>
          <w:color w:val="auto"/>
        </w:rPr>
        <w:t xml:space="preserve"> </w:t>
      </w:r>
      <w:r w:rsidR="00430063">
        <w:rPr>
          <w:i w:val="0"/>
          <w:color w:val="auto"/>
        </w:rPr>
        <w:t>Tipo de Órgão</w:t>
      </w:r>
      <w:r w:rsidRPr="00546F68">
        <w:rPr>
          <w:i w:val="0"/>
          <w:color w:val="auto"/>
        </w:rPr>
        <w:t>.</w:t>
      </w:r>
    </w:p>
    <w:p w:rsidR="001F4412" w:rsidRPr="00546F68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2.2.4.1. Regras de Apresentação</w:t>
      </w:r>
    </w:p>
    <w:p w:rsidR="001F4412" w:rsidRPr="00546F68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546F68">
        <w:rPr>
          <w:i w:val="0"/>
          <w:color w:val="auto"/>
        </w:rPr>
        <w:t xml:space="preserve">Ao </w:t>
      </w:r>
      <w:r w:rsidR="002D5AA6" w:rsidRPr="00546F68">
        <w:rPr>
          <w:i w:val="0"/>
          <w:color w:val="auto"/>
        </w:rPr>
        <w:t>acionar</w:t>
      </w:r>
      <w:r w:rsidR="007144E5">
        <w:rPr>
          <w:i w:val="0"/>
          <w:color w:val="auto"/>
        </w:rPr>
        <w:t xml:space="preserve"> o botão Excluir</w:t>
      </w:r>
      <w:r w:rsidRPr="00546F68">
        <w:rPr>
          <w:i w:val="0"/>
          <w:color w:val="auto"/>
        </w:rPr>
        <w:t>, o sistema irá excluir o registro selecionado.</w:t>
      </w:r>
    </w:p>
    <w:p w:rsidR="001F4412" w:rsidRPr="00546F68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 w:rsidRPr="00546F68">
        <w:rPr>
          <w:color w:val="auto"/>
        </w:rPr>
        <w:t>Ao acionar</w:t>
      </w:r>
      <w:r w:rsidR="001F4412" w:rsidRPr="00546F68">
        <w:rPr>
          <w:color w:val="auto"/>
        </w:rPr>
        <w:t xml:space="preserve"> o botão Cancelar, o s</w:t>
      </w:r>
      <w:r w:rsidR="00963295" w:rsidRPr="00546F68">
        <w:rPr>
          <w:color w:val="auto"/>
        </w:rPr>
        <w:t xml:space="preserve">istema retornará para a lista de </w:t>
      </w:r>
      <w:r w:rsidR="00430063">
        <w:rPr>
          <w:color w:val="auto"/>
        </w:rPr>
        <w:t>Tipo de Órgão</w:t>
      </w:r>
      <w:r w:rsidR="001F4412" w:rsidRPr="00546F68">
        <w:rPr>
          <w:color w:val="auto"/>
        </w:rPr>
        <w:t>.</w:t>
      </w:r>
    </w:p>
    <w:p w:rsidR="001F4412" w:rsidRPr="00546F68" w:rsidRDefault="001F4412" w:rsidP="00963295">
      <w:pPr>
        <w:pStyle w:val="Ttulo4"/>
        <w:numPr>
          <w:ilvl w:val="0"/>
          <w:numId w:val="0"/>
        </w:numPr>
        <w:tabs>
          <w:tab w:val="center" w:pos="4961"/>
        </w:tabs>
        <w:rPr>
          <w:sz w:val="20"/>
        </w:rPr>
      </w:pPr>
      <w:r w:rsidRPr="00546F68">
        <w:rPr>
          <w:sz w:val="20"/>
        </w:rPr>
        <w:lastRenderedPageBreak/>
        <w:t>2.2.4.2. Exceções</w:t>
      </w:r>
      <w:r w:rsidR="00963295" w:rsidRPr="00546F68">
        <w:rPr>
          <w:sz w:val="20"/>
        </w:rPr>
        <w:tab/>
      </w:r>
    </w:p>
    <w:p w:rsidR="001F4412" w:rsidRPr="00546F68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Não se aplica.</w:t>
      </w:r>
    </w:p>
    <w:p w:rsidR="001F4412" w:rsidRPr="00546F68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 w:rsidRPr="00546F68">
        <w:rPr>
          <w:rFonts w:cs="Arial"/>
          <w:sz w:val="20"/>
        </w:rPr>
        <w:t>2.2.4.3. Itens de Controle</w:t>
      </w:r>
    </w:p>
    <w:p w:rsidR="001F4412" w:rsidRPr="00546F68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Pr="00546F68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RPr="00546F68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Pr="00546F68" w:rsidRDefault="001F4412" w:rsidP="00CE2786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Ação</w:t>
            </w:r>
          </w:p>
        </w:tc>
      </w:tr>
      <w:tr w:rsidR="008D57AB" w:rsidRPr="00546F68" w:rsidTr="00832B24">
        <w:trPr>
          <w:cantSplit/>
          <w:jc w:val="center"/>
        </w:trPr>
        <w:tc>
          <w:tcPr>
            <w:tcW w:w="554" w:type="dxa"/>
            <w:vAlign w:val="center"/>
          </w:tcPr>
          <w:p w:rsidR="008D57AB" w:rsidRPr="008D57AB" w:rsidRDefault="008D57AB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Nome do Tipo de Órgão</w:t>
            </w:r>
          </w:p>
        </w:tc>
        <w:tc>
          <w:tcPr>
            <w:tcW w:w="992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vAlign w:val="center"/>
          </w:tcPr>
          <w:p w:rsidR="008D57AB" w:rsidRPr="008D57AB" w:rsidRDefault="008D57AB" w:rsidP="00CE2786">
            <w:pPr>
              <w:jc w:val="center"/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8D57AB" w:rsidRPr="008D57AB" w:rsidRDefault="008D57AB"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8D57AB" w:rsidRPr="008D57AB" w:rsidRDefault="00282529" w:rsidP="00CE278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</w:tr>
      <w:tr w:rsidR="008D57AB" w:rsidRPr="00546F68" w:rsidTr="00832B24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D57AB" w:rsidRPr="008D57AB" w:rsidRDefault="008D57AB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Botão Excluir</w:t>
            </w:r>
          </w:p>
        </w:tc>
        <w:tc>
          <w:tcPr>
            <w:tcW w:w="992" w:type="dxa"/>
          </w:tcPr>
          <w:p w:rsidR="008D57AB" w:rsidRPr="008D57AB" w:rsidRDefault="008D57AB"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8D57AB" w:rsidRPr="008D57AB" w:rsidRDefault="008D57AB"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8D57AB" w:rsidRPr="008D57AB" w:rsidRDefault="008D57AB" w:rsidP="00122CAC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8D57AB" w:rsidRPr="008D57AB" w:rsidRDefault="008D57AB" w:rsidP="00122CAC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8D57AB" w:rsidRPr="008D57AB" w:rsidRDefault="008D57AB"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8D57AB" w:rsidRPr="008D57AB" w:rsidRDefault="008D57AB" w:rsidP="00CE278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vAlign w:val="center"/>
          </w:tcPr>
          <w:p w:rsidR="008D57AB" w:rsidRPr="008D57AB" w:rsidRDefault="008D57AB" w:rsidP="002D5AA6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Ao ser acionado exclui o registro selecionado.</w:t>
            </w:r>
          </w:p>
        </w:tc>
      </w:tr>
      <w:tr w:rsidR="0041381E" w:rsidRPr="00546F68" w:rsidTr="00933C0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1381E" w:rsidRPr="008D57AB" w:rsidRDefault="0041381E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41381E" w:rsidRDefault="0041381E" w:rsidP="00ED54AD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1381E" w:rsidRPr="009D4097" w:rsidRDefault="00851A91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1381E" w:rsidRPr="009D4097" w:rsidRDefault="0041381E" w:rsidP="00342D8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</w:t>
            </w:r>
            <w:r w:rsidR="00C066C8">
              <w:rPr>
                <w:iCs/>
                <w:color w:val="auto"/>
              </w:rPr>
              <w:t xml:space="preserve"> tipo de</w:t>
            </w:r>
            <w:r>
              <w:rPr>
                <w:iCs/>
                <w:color w:val="auto"/>
              </w:rPr>
              <w:t xml:space="preserve"> órgão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Pr="00546F68" w:rsidRDefault="001F4412" w:rsidP="00CE2786">
            <w:pPr>
              <w:rPr>
                <w:sz w:val="22"/>
              </w:rPr>
            </w:pP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Máscaras:        </w:t>
            </w:r>
            <w:r w:rsidRPr="00546F68">
              <w:rPr>
                <w:b/>
                <w:bCs/>
                <w:sz w:val="16"/>
                <w:szCs w:val="16"/>
              </w:rPr>
              <w:t>LC</w:t>
            </w:r>
            <w:r w:rsidRPr="00546F68">
              <w:rPr>
                <w:sz w:val="16"/>
                <w:szCs w:val="16"/>
              </w:rPr>
              <w:t xml:space="preserve"> – Caracteres Caixa Baixa, </w:t>
            </w:r>
            <w:r w:rsidRPr="00546F68">
              <w:rPr>
                <w:b/>
                <w:bCs/>
                <w:sz w:val="16"/>
                <w:szCs w:val="16"/>
              </w:rPr>
              <w:t>UC</w:t>
            </w:r>
            <w:r w:rsidRPr="00546F68">
              <w:rPr>
                <w:sz w:val="16"/>
                <w:szCs w:val="16"/>
              </w:rPr>
              <w:t xml:space="preserve"> –Caracteres Caixa Alta, </w:t>
            </w:r>
            <w:r w:rsidRPr="00546F68">
              <w:rPr>
                <w:b/>
                <w:bCs/>
                <w:sz w:val="16"/>
                <w:szCs w:val="16"/>
              </w:rPr>
              <w:t>CS</w:t>
            </w:r>
            <w:r w:rsidRPr="00546F68">
              <w:rPr>
                <w:sz w:val="16"/>
                <w:szCs w:val="16"/>
              </w:rPr>
              <w:t xml:space="preserve"> – Ignora Caixa 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CE –</w:t>
            </w:r>
            <w:r w:rsidRPr="00546F68">
              <w:rPr>
                <w:sz w:val="16"/>
                <w:szCs w:val="16"/>
              </w:rPr>
              <w:t xml:space="preserve"> Aceita Caracteres Especiais,</w:t>
            </w:r>
            <w:r w:rsidRPr="00546F68">
              <w:rPr>
                <w:b/>
                <w:bCs/>
                <w:sz w:val="16"/>
                <w:szCs w:val="16"/>
              </w:rPr>
              <w:t xml:space="preserve">NE – </w:t>
            </w:r>
            <w:r w:rsidRPr="00546F68">
              <w:rPr>
                <w:sz w:val="16"/>
                <w:szCs w:val="16"/>
              </w:rPr>
              <w:t>Não Aceita Caracteres Especiais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CA</w:t>
            </w:r>
            <w:r w:rsidRPr="00546F68">
              <w:rPr>
                <w:sz w:val="16"/>
                <w:szCs w:val="16"/>
              </w:rPr>
              <w:t xml:space="preserve"> – Aceita Caracteres Acentuados, </w:t>
            </w:r>
            <w:r w:rsidRPr="00546F68">
              <w:rPr>
                <w:b/>
                <w:bCs/>
                <w:sz w:val="16"/>
                <w:szCs w:val="16"/>
              </w:rPr>
              <w:t>NA</w:t>
            </w:r>
            <w:r w:rsidRPr="00546F68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VN – </w:t>
            </w:r>
            <w:r w:rsidRPr="00546F68">
              <w:rPr>
                <w:sz w:val="16"/>
                <w:szCs w:val="16"/>
              </w:rPr>
              <w:t xml:space="preserve">ValoresInteiros, </w:t>
            </w:r>
            <w:r w:rsidRPr="00546F68">
              <w:rPr>
                <w:b/>
                <w:bCs/>
                <w:sz w:val="16"/>
                <w:szCs w:val="16"/>
              </w:rPr>
              <w:t>VD</w:t>
            </w:r>
            <w:r w:rsidRPr="00546F68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DT–</w:t>
            </w:r>
            <w:r w:rsidRPr="00546F68">
              <w:rPr>
                <w:sz w:val="16"/>
                <w:szCs w:val="16"/>
              </w:rPr>
              <w:t xml:space="preserve">Data (dd/mm/yyyy),  </w:t>
            </w:r>
            <w:r w:rsidRPr="00546F68">
              <w:rPr>
                <w:b/>
                <w:bCs/>
                <w:sz w:val="16"/>
                <w:szCs w:val="16"/>
              </w:rPr>
              <w:t>MA</w:t>
            </w:r>
            <w:r w:rsidRPr="00546F68">
              <w:rPr>
                <w:sz w:val="16"/>
                <w:szCs w:val="16"/>
              </w:rPr>
              <w:t xml:space="preserve"> – Mês/Ano (mm/yyyy) </w:t>
            </w:r>
          </w:p>
          <w:p w:rsidR="001F4412" w:rsidRPr="00546F68" w:rsidRDefault="001F4412" w:rsidP="00CE2786">
            <w:pPr>
              <w:rPr>
                <w:sz w:val="16"/>
                <w:szCs w:val="16"/>
                <w:lang w:val="en-US"/>
              </w:rPr>
            </w:pP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546F6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546F6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Link – </w:t>
            </w:r>
            <w:r w:rsidRPr="00546F68">
              <w:rPr>
                <w:sz w:val="16"/>
                <w:szCs w:val="16"/>
              </w:rPr>
              <w:t xml:space="preserve">Link para outra Página, </w:t>
            </w:r>
            <w:r w:rsidRPr="00546F68">
              <w:rPr>
                <w:b/>
                <w:bCs/>
                <w:sz w:val="16"/>
                <w:szCs w:val="16"/>
              </w:rPr>
              <w:t>URL –</w:t>
            </w:r>
            <w:r w:rsidRPr="00546F68">
              <w:rPr>
                <w:sz w:val="16"/>
                <w:szCs w:val="16"/>
              </w:rPr>
              <w:t xml:space="preserve"> Endereços Internet</w:t>
            </w:r>
          </w:p>
          <w:p w:rsidR="001F4412" w:rsidRPr="00546F68" w:rsidRDefault="001F4412" w:rsidP="00CE2786">
            <w:pPr>
              <w:rPr>
                <w:sz w:val="16"/>
                <w:szCs w:val="16"/>
              </w:rPr>
            </w:pPr>
          </w:p>
          <w:p w:rsidR="001F4412" w:rsidRPr="00546F68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Informação BD: deverá constar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546F68">
              <w:rPr>
                <w:sz w:val="16"/>
                <w:szCs w:val="16"/>
              </w:rPr>
              <w:t xml:space="preserve"> e sua respectiva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546F6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546F68">
              <w:rPr>
                <w:sz w:val="16"/>
                <w:szCs w:val="16"/>
              </w:rPr>
              <w:t xml:space="preserve"> e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546F68">
              <w:rPr>
                <w:sz w:val="16"/>
                <w:szCs w:val="16"/>
              </w:rPr>
              <w:t xml:space="preserve"> da informação. Para este último deve-se usar </w:t>
            </w:r>
            <w:r w:rsidRPr="00546F68">
              <w:rPr>
                <w:b/>
                <w:bCs/>
                <w:sz w:val="16"/>
                <w:szCs w:val="16"/>
              </w:rPr>
              <w:t>A –</w:t>
            </w:r>
            <w:r w:rsidRPr="00546F68">
              <w:rPr>
                <w:sz w:val="16"/>
                <w:szCs w:val="16"/>
              </w:rPr>
              <w:t xml:space="preserve"> Alfanumérico,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N </w:t>
            </w:r>
            <w:r w:rsidRPr="00546F68">
              <w:rPr>
                <w:sz w:val="16"/>
                <w:szCs w:val="16"/>
              </w:rPr>
              <w:t xml:space="preserve">– 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I – </w:t>
            </w:r>
            <w:r w:rsidRPr="00546F68">
              <w:rPr>
                <w:sz w:val="16"/>
                <w:szCs w:val="16"/>
              </w:rPr>
              <w:t xml:space="preserve">Inteiro, </w:t>
            </w:r>
            <w:r w:rsidRPr="00546F68">
              <w:rPr>
                <w:b/>
                <w:bCs/>
                <w:sz w:val="16"/>
                <w:szCs w:val="16"/>
              </w:rPr>
              <w:t>D –</w:t>
            </w:r>
            <w:r w:rsidRPr="00546F68">
              <w:rPr>
                <w:sz w:val="16"/>
                <w:szCs w:val="16"/>
              </w:rPr>
              <w:t xml:space="preserve"> Decimal, </w:t>
            </w:r>
            <w:r w:rsidRPr="00546F68">
              <w:rPr>
                <w:b/>
                <w:bCs/>
                <w:sz w:val="16"/>
                <w:szCs w:val="16"/>
              </w:rPr>
              <w:t xml:space="preserve">TS – </w:t>
            </w:r>
            <w:r w:rsidRPr="00546F68">
              <w:rPr>
                <w:sz w:val="16"/>
                <w:szCs w:val="16"/>
              </w:rPr>
              <w:t xml:space="preserve">TimeStamp, </w:t>
            </w:r>
            <w:r w:rsidRPr="00546F68">
              <w:rPr>
                <w:b/>
                <w:bCs/>
                <w:sz w:val="16"/>
                <w:szCs w:val="16"/>
              </w:rPr>
              <w:t xml:space="preserve">DT – </w:t>
            </w:r>
            <w:r w:rsidRPr="00546F68">
              <w:rPr>
                <w:sz w:val="16"/>
                <w:szCs w:val="16"/>
              </w:rPr>
              <w:t>Data</w:t>
            </w:r>
          </w:p>
          <w:p w:rsidR="001F4412" w:rsidRPr="00546F68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546F68">
              <w:rPr>
                <w:sz w:val="16"/>
                <w:szCs w:val="16"/>
              </w:rPr>
              <w:t xml:space="preserve">Não se Aplica: </w:t>
            </w:r>
            <w:r w:rsidRPr="00546F6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271567">
      <w:pPr>
        <w:pStyle w:val="STJNivel3"/>
      </w:pPr>
    </w:p>
    <w:p w:rsidR="001F271E" w:rsidRPr="00546F68" w:rsidRDefault="001F271E" w:rsidP="00271567">
      <w:pPr>
        <w:pStyle w:val="STJNivel3"/>
        <w:rPr>
          <w:i/>
        </w:rPr>
      </w:pPr>
      <w:bookmarkStart w:id="11" w:name="_Toc398211013"/>
      <w:r w:rsidRPr="00546F68">
        <w:t>2.2.</w:t>
      </w:r>
      <w:r>
        <w:t>5. Tela Visualizar</w:t>
      </w:r>
      <w:r w:rsidRPr="00546F68">
        <w:t xml:space="preserve"> </w:t>
      </w:r>
      <w:r>
        <w:t>Tipo de Órgão</w:t>
      </w:r>
      <w:bookmarkEnd w:id="11"/>
    </w:p>
    <w:p w:rsidR="001F271E" w:rsidRPr="00546F68" w:rsidRDefault="001F271E" w:rsidP="001F271E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30393"/>
            <wp:effectExtent l="19050" t="0" r="5080" b="0"/>
            <wp:docPr id="15" name="Imagem 7" descr="C:\Users\rayanne.felicio\Pictures\visualizar tipo o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anne.felicio\Pictures\visualizar tipo org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3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1E" w:rsidRPr="00546F68" w:rsidRDefault="001F271E" w:rsidP="001F271E">
      <w:pPr>
        <w:pStyle w:val="Instruo"/>
        <w:jc w:val="center"/>
        <w:rPr>
          <w:i w:val="0"/>
          <w:color w:val="auto"/>
        </w:rPr>
      </w:pPr>
      <w:r w:rsidRPr="00546F68">
        <w:rPr>
          <w:i w:val="0"/>
          <w:color w:val="auto"/>
        </w:rPr>
        <w:t>Figura 4</w:t>
      </w:r>
      <w:r>
        <w:rPr>
          <w:i w:val="0"/>
          <w:color w:val="auto"/>
        </w:rPr>
        <w:t xml:space="preserve"> - Tela de Visualização</w:t>
      </w:r>
      <w:r w:rsidRPr="00546F68">
        <w:rPr>
          <w:i w:val="0"/>
          <w:color w:val="auto"/>
        </w:rPr>
        <w:t xml:space="preserve"> de </w:t>
      </w:r>
      <w:r>
        <w:rPr>
          <w:i w:val="0"/>
          <w:color w:val="auto"/>
        </w:rPr>
        <w:t>Tipo de Órgão</w:t>
      </w:r>
      <w:r w:rsidRPr="00546F68">
        <w:rPr>
          <w:i w:val="0"/>
          <w:color w:val="auto"/>
        </w:rPr>
        <w:t>.</w:t>
      </w:r>
    </w:p>
    <w:p w:rsidR="001F271E" w:rsidRPr="00546F68" w:rsidRDefault="001F271E" w:rsidP="001F271E">
      <w:pPr>
        <w:pStyle w:val="Ttulo4"/>
        <w:numPr>
          <w:ilvl w:val="0"/>
          <w:numId w:val="0"/>
        </w:numPr>
        <w:rPr>
          <w:sz w:val="20"/>
        </w:rPr>
      </w:pPr>
      <w:r w:rsidRPr="00546F68">
        <w:rPr>
          <w:sz w:val="20"/>
        </w:rPr>
        <w:t>2.2.</w:t>
      </w:r>
      <w:r>
        <w:rPr>
          <w:sz w:val="20"/>
        </w:rPr>
        <w:t>5</w:t>
      </w:r>
      <w:r w:rsidRPr="00546F68">
        <w:rPr>
          <w:sz w:val="20"/>
        </w:rPr>
        <w:t>.1. Regras de Apresentação</w:t>
      </w:r>
    </w:p>
    <w:p w:rsidR="0033486D" w:rsidRPr="003E25B3" w:rsidRDefault="0033486D" w:rsidP="0033486D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acionar o botão Voltar</w:t>
      </w:r>
      <w:r w:rsidRPr="003E25B3">
        <w:rPr>
          <w:color w:val="auto"/>
        </w:rPr>
        <w:t>, o sistema retornará para a pesquisa inicial.</w:t>
      </w:r>
    </w:p>
    <w:p w:rsidR="001F271E" w:rsidRPr="00546F68" w:rsidRDefault="001F271E" w:rsidP="001F271E">
      <w:pPr>
        <w:pStyle w:val="Ttulo4"/>
        <w:numPr>
          <w:ilvl w:val="0"/>
          <w:numId w:val="0"/>
        </w:numPr>
        <w:tabs>
          <w:tab w:val="center" w:pos="4961"/>
        </w:tabs>
        <w:rPr>
          <w:sz w:val="20"/>
        </w:rPr>
      </w:pPr>
      <w:r w:rsidRPr="00546F68">
        <w:rPr>
          <w:sz w:val="20"/>
        </w:rPr>
        <w:lastRenderedPageBreak/>
        <w:t>2.2.</w:t>
      </w:r>
      <w:r>
        <w:rPr>
          <w:sz w:val="20"/>
        </w:rPr>
        <w:t>5</w:t>
      </w:r>
      <w:r w:rsidRPr="00546F68">
        <w:rPr>
          <w:sz w:val="20"/>
        </w:rPr>
        <w:t>.2. Exceções</w:t>
      </w:r>
      <w:r w:rsidRPr="00546F68">
        <w:rPr>
          <w:sz w:val="20"/>
        </w:rPr>
        <w:tab/>
      </w:r>
    </w:p>
    <w:p w:rsidR="001F271E" w:rsidRPr="00546F68" w:rsidRDefault="001F271E" w:rsidP="001F271E">
      <w:pPr>
        <w:pStyle w:val="Instruo"/>
        <w:ind w:left="720"/>
        <w:jc w:val="both"/>
        <w:rPr>
          <w:i w:val="0"/>
          <w:color w:val="auto"/>
        </w:rPr>
      </w:pPr>
      <w:r w:rsidRPr="00546F68">
        <w:rPr>
          <w:i w:val="0"/>
          <w:color w:val="auto"/>
        </w:rPr>
        <w:t>Não se aplica.</w:t>
      </w:r>
    </w:p>
    <w:p w:rsidR="001F271E" w:rsidRPr="00C066C8" w:rsidRDefault="001F271E" w:rsidP="00C066C8">
      <w:pPr>
        <w:pStyle w:val="Ttulo4"/>
        <w:numPr>
          <w:ilvl w:val="0"/>
          <w:numId w:val="0"/>
        </w:numPr>
        <w:rPr>
          <w:rFonts w:cs="Arial"/>
          <w:sz w:val="20"/>
        </w:rPr>
      </w:pPr>
      <w:r w:rsidRPr="00546F68">
        <w:rPr>
          <w:rFonts w:cs="Arial"/>
          <w:sz w:val="20"/>
        </w:rPr>
        <w:t>2.2.</w:t>
      </w:r>
      <w:r>
        <w:rPr>
          <w:rFonts w:cs="Arial"/>
          <w:sz w:val="20"/>
        </w:rPr>
        <w:t>5</w:t>
      </w:r>
      <w:r w:rsidRPr="00546F68">
        <w:rPr>
          <w:rFonts w:cs="Arial"/>
          <w:sz w:val="20"/>
        </w:rPr>
        <w:t>.3. Itens de Controle</w:t>
      </w:r>
    </w:p>
    <w:p w:rsidR="001F271E" w:rsidRPr="00546F68" w:rsidRDefault="001F271E" w:rsidP="001F271E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271E" w:rsidRPr="00546F68" w:rsidTr="00ED54AD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271E" w:rsidRPr="00546F68" w:rsidRDefault="001F271E" w:rsidP="00ED54AD">
            <w:pPr>
              <w:jc w:val="center"/>
              <w:rPr>
                <w:b/>
                <w:bCs/>
                <w:sz w:val="22"/>
              </w:rPr>
            </w:pPr>
            <w:r w:rsidRPr="00546F68">
              <w:rPr>
                <w:b/>
                <w:bCs/>
                <w:sz w:val="22"/>
              </w:rPr>
              <w:t>Ação</w:t>
            </w:r>
          </w:p>
        </w:tc>
      </w:tr>
      <w:tr w:rsidR="001F271E" w:rsidRPr="00546F68" w:rsidTr="00ED54AD">
        <w:trPr>
          <w:cantSplit/>
          <w:jc w:val="center"/>
        </w:trPr>
        <w:tc>
          <w:tcPr>
            <w:tcW w:w="554" w:type="dxa"/>
            <w:vAlign w:val="center"/>
          </w:tcPr>
          <w:p w:rsidR="001F271E" w:rsidRPr="00690FD5" w:rsidRDefault="00690FD5" w:rsidP="00690FD5">
            <w:pPr>
              <w:ind w:left="360"/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Nome do Tipo de Órgão</w:t>
            </w:r>
          </w:p>
        </w:tc>
        <w:tc>
          <w:tcPr>
            <w:tcW w:w="992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100/A</w:t>
            </w:r>
          </w:p>
        </w:tc>
        <w:tc>
          <w:tcPr>
            <w:tcW w:w="435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S</w:t>
            </w:r>
          </w:p>
        </w:tc>
        <w:tc>
          <w:tcPr>
            <w:tcW w:w="1110" w:type="dxa"/>
            <w:vAlign w:val="center"/>
          </w:tcPr>
          <w:p w:rsidR="001F271E" w:rsidRPr="008D57AB" w:rsidRDefault="001F271E" w:rsidP="00ED54AD">
            <w:pPr>
              <w:jc w:val="center"/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1F271E" w:rsidRPr="008D57AB" w:rsidRDefault="001F271E" w:rsidP="00ED54AD">
            <w:r w:rsidRPr="008D57AB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1F271E" w:rsidRPr="008D57AB" w:rsidRDefault="00282529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vAlign w:val="center"/>
          </w:tcPr>
          <w:p w:rsidR="001F271E" w:rsidRPr="008D57AB" w:rsidRDefault="001F271E" w:rsidP="00ED54AD">
            <w:pPr>
              <w:rPr>
                <w:iCs/>
                <w:color w:val="auto"/>
              </w:rPr>
            </w:pPr>
            <w:r w:rsidRPr="008D57AB">
              <w:rPr>
                <w:iCs/>
                <w:color w:val="auto"/>
              </w:rPr>
              <w:t>N/A</w:t>
            </w:r>
          </w:p>
        </w:tc>
      </w:tr>
      <w:tr w:rsidR="00C066C8" w:rsidRPr="00546F68" w:rsidTr="00333DC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066C8" w:rsidRPr="00690FD5" w:rsidRDefault="00690FD5" w:rsidP="00690FD5">
            <w:pPr>
              <w:ind w:left="360"/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2120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992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C066C8" w:rsidRDefault="00C066C8" w:rsidP="00ED54AD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C066C8" w:rsidRPr="009D4097" w:rsidRDefault="00851A91" w:rsidP="00ED54AD">
            <w:pPr>
              <w:rPr>
                <w:iCs/>
                <w:color w:val="auto"/>
              </w:rPr>
            </w:pPr>
            <w:r w:rsidRPr="00D71FF9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C066C8" w:rsidRPr="009D4097" w:rsidRDefault="00C066C8" w:rsidP="00ED54A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vAlign w:val="center"/>
          </w:tcPr>
          <w:p w:rsidR="00C066C8" w:rsidRPr="009D4097" w:rsidRDefault="00C066C8" w:rsidP="00E671A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tipo de órgão</w:t>
            </w:r>
          </w:p>
        </w:tc>
      </w:tr>
      <w:tr w:rsidR="001F271E" w:rsidTr="00ED54AD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271E" w:rsidRPr="00546F68" w:rsidRDefault="001F271E" w:rsidP="00ED54AD">
            <w:pPr>
              <w:rPr>
                <w:sz w:val="22"/>
              </w:rPr>
            </w:pP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Máscaras:        </w:t>
            </w:r>
            <w:r w:rsidRPr="00546F68">
              <w:rPr>
                <w:b/>
                <w:bCs/>
                <w:sz w:val="16"/>
                <w:szCs w:val="16"/>
              </w:rPr>
              <w:t>LC</w:t>
            </w:r>
            <w:r w:rsidRPr="00546F68">
              <w:rPr>
                <w:sz w:val="16"/>
                <w:szCs w:val="16"/>
              </w:rPr>
              <w:t xml:space="preserve"> – Caracteres Caixa Baixa, </w:t>
            </w:r>
            <w:r w:rsidRPr="00546F68">
              <w:rPr>
                <w:b/>
                <w:bCs/>
                <w:sz w:val="16"/>
                <w:szCs w:val="16"/>
              </w:rPr>
              <w:t>UC</w:t>
            </w:r>
            <w:r w:rsidRPr="00546F68">
              <w:rPr>
                <w:sz w:val="16"/>
                <w:szCs w:val="16"/>
              </w:rPr>
              <w:t xml:space="preserve"> –Caracteres Caixa Alta, </w:t>
            </w:r>
            <w:r w:rsidRPr="00546F68">
              <w:rPr>
                <w:b/>
                <w:bCs/>
                <w:sz w:val="16"/>
                <w:szCs w:val="16"/>
              </w:rPr>
              <w:t>CS</w:t>
            </w:r>
            <w:r w:rsidRPr="00546F68">
              <w:rPr>
                <w:sz w:val="16"/>
                <w:szCs w:val="16"/>
              </w:rPr>
              <w:t xml:space="preserve"> – Ignora Caixa 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CE –</w:t>
            </w:r>
            <w:r w:rsidRPr="00546F68">
              <w:rPr>
                <w:sz w:val="16"/>
                <w:szCs w:val="16"/>
              </w:rPr>
              <w:t xml:space="preserve"> Aceita Caracteres Especiais,</w:t>
            </w:r>
            <w:r w:rsidRPr="00546F68">
              <w:rPr>
                <w:b/>
                <w:bCs/>
                <w:sz w:val="16"/>
                <w:szCs w:val="16"/>
              </w:rPr>
              <w:t xml:space="preserve">NE – </w:t>
            </w:r>
            <w:r w:rsidRPr="00546F68">
              <w:rPr>
                <w:sz w:val="16"/>
                <w:szCs w:val="16"/>
              </w:rPr>
              <w:t>Não Aceita Caracteres Especiais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CA</w:t>
            </w:r>
            <w:r w:rsidRPr="00546F68">
              <w:rPr>
                <w:sz w:val="16"/>
                <w:szCs w:val="16"/>
              </w:rPr>
              <w:t xml:space="preserve"> – Aceita Caracteres Acentuados, </w:t>
            </w:r>
            <w:r w:rsidRPr="00546F68">
              <w:rPr>
                <w:b/>
                <w:bCs/>
                <w:sz w:val="16"/>
                <w:szCs w:val="16"/>
              </w:rPr>
              <w:t>NA</w:t>
            </w:r>
            <w:r w:rsidRPr="00546F68">
              <w:rPr>
                <w:sz w:val="16"/>
                <w:szCs w:val="16"/>
              </w:rPr>
              <w:t xml:space="preserve"> – Não Aceita Caracteres Acentuados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VN – </w:t>
            </w:r>
            <w:r w:rsidRPr="00546F68">
              <w:rPr>
                <w:sz w:val="16"/>
                <w:szCs w:val="16"/>
              </w:rPr>
              <w:t xml:space="preserve">ValoresInteiros, </w:t>
            </w:r>
            <w:r w:rsidRPr="00546F68">
              <w:rPr>
                <w:b/>
                <w:bCs/>
                <w:sz w:val="16"/>
                <w:szCs w:val="16"/>
              </w:rPr>
              <w:t>VD</w:t>
            </w:r>
            <w:r w:rsidRPr="00546F68">
              <w:rPr>
                <w:sz w:val="16"/>
                <w:szCs w:val="16"/>
              </w:rPr>
              <w:t xml:space="preserve"> – Valores com Casas Decimais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>DT–</w:t>
            </w:r>
            <w:r w:rsidRPr="00546F68">
              <w:rPr>
                <w:sz w:val="16"/>
                <w:szCs w:val="16"/>
              </w:rPr>
              <w:t xml:space="preserve">Data (dd/mm/yyyy),  </w:t>
            </w:r>
            <w:r w:rsidRPr="00546F68">
              <w:rPr>
                <w:b/>
                <w:bCs/>
                <w:sz w:val="16"/>
                <w:szCs w:val="16"/>
              </w:rPr>
              <w:t>MA</w:t>
            </w:r>
            <w:r w:rsidRPr="00546F68">
              <w:rPr>
                <w:sz w:val="16"/>
                <w:szCs w:val="16"/>
              </w:rPr>
              <w:t xml:space="preserve"> – Mês/Ano (mm/yyyy) </w:t>
            </w:r>
          </w:p>
          <w:p w:rsidR="001F271E" w:rsidRPr="00546F68" w:rsidRDefault="001F271E" w:rsidP="00ED54AD">
            <w:pPr>
              <w:rPr>
                <w:sz w:val="16"/>
                <w:szCs w:val="16"/>
                <w:lang w:val="en-US"/>
              </w:rPr>
            </w:pP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546F6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546F6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546F6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  <w:r w:rsidRPr="00546F68">
              <w:rPr>
                <w:b/>
                <w:bCs/>
                <w:sz w:val="16"/>
                <w:szCs w:val="16"/>
              </w:rPr>
              <w:t xml:space="preserve">Link – </w:t>
            </w:r>
            <w:r w:rsidRPr="00546F68">
              <w:rPr>
                <w:sz w:val="16"/>
                <w:szCs w:val="16"/>
              </w:rPr>
              <w:t xml:space="preserve">Link para outra Página, </w:t>
            </w:r>
            <w:r w:rsidRPr="00546F68">
              <w:rPr>
                <w:b/>
                <w:bCs/>
                <w:sz w:val="16"/>
                <w:szCs w:val="16"/>
              </w:rPr>
              <w:t>URL –</w:t>
            </w:r>
            <w:r w:rsidRPr="00546F68">
              <w:rPr>
                <w:sz w:val="16"/>
                <w:szCs w:val="16"/>
              </w:rPr>
              <w:t xml:space="preserve"> Endereços Internet</w:t>
            </w:r>
          </w:p>
          <w:p w:rsidR="001F271E" w:rsidRPr="00546F68" w:rsidRDefault="001F271E" w:rsidP="00ED54AD">
            <w:pPr>
              <w:rPr>
                <w:sz w:val="16"/>
                <w:szCs w:val="16"/>
              </w:rPr>
            </w:pPr>
          </w:p>
          <w:p w:rsidR="001F271E" w:rsidRPr="00546F68" w:rsidRDefault="001F271E" w:rsidP="00ED54AD">
            <w:pPr>
              <w:ind w:left="1093" w:hanging="1093"/>
              <w:rPr>
                <w:sz w:val="16"/>
                <w:szCs w:val="16"/>
              </w:rPr>
            </w:pPr>
            <w:r w:rsidRPr="00546F68">
              <w:rPr>
                <w:sz w:val="16"/>
                <w:szCs w:val="16"/>
              </w:rPr>
              <w:t xml:space="preserve">Informação BD: deverá constar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546F68">
              <w:rPr>
                <w:sz w:val="16"/>
                <w:szCs w:val="16"/>
              </w:rPr>
              <w:t xml:space="preserve"> e sua respectiva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546F6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546F68">
              <w:rPr>
                <w:sz w:val="16"/>
                <w:szCs w:val="16"/>
              </w:rPr>
              <w:t xml:space="preserve"> e </w:t>
            </w:r>
            <w:r w:rsidRPr="00546F68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546F68">
              <w:rPr>
                <w:sz w:val="16"/>
                <w:szCs w:val="16"/>
              </w:rPr>
              <w:t xml:space="preserve"> da informação. Para este último deve-se usar </w:t>
            </w:r>
            <w:r w:rsidRPr="00546F68">
              <w:rPr>
                <w:b/>
                <w:bCs/>
                <w:sz w:val="16"/>
                <w:szCs w:val="16"/>
              </w:rPr>
              <w:t>A –</w:t>
            </w:r>
            <w:r w:rsidRPr="00546F68">
              <w:rPr>
                <w:sz w:val="16"/>
                <w:szCs w:val="16"/>
              </w:rPr>
              <w:t xml:space="preserve"> Alfanumérico,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N </w:t>
            </w:r>
            <w:r w:rsidRPr="00546F68">
              <w:rPr>
                <w:sz w:val="16"/>
                <w:szCs w:val="16"/>
              </w:rPr>
              <w:t xml:space="preserve">– Numérico, </w:t>
            </w:r>
            <w:r w:rsidRPr="00546F68">
              <w:rPr>
                <w:b/>
                <w:bCs/>
                <w:sz w:val="16"/>
                <w:szCs w:val="16"/>
              </w:rPr>
              <w:t xml:space="preserve">I – </w:t>
            </w:r>
            <w:r w:rsidRPr="00546F68">
              <w:rPr>
                <w:sz w:val="16"/>
                <w:szCs w:val="16"/>
              </w:rPr>
              <w:t xml:space="preserve">Inteiro, </w:t>
            </w:r>
            <w:r w:rsidRPr="00546F68">
              <w:rPr>
                <w:b/>
                <w:bCs/>
                <w:sz w:val="16"/>
                <w:szCs w:val="16"/>
              </w:rPr>
              <w:t>D –</w:t>
            </w:r>
            <w:r w:rsidRPr="00546F68">
              <w:rPr>
                <w:sz w:val="16"/>
                <w:szCs w:val="16"/>
              </w:rPr>
              <w:t xml:space="preserve"> Decimal, </w:t>
            </w:r>
            <w:r w:rsidRPr="00546F68">
              <w:rPr>
                <w:b/>
                <w:bCs/>
                <w:sz w:val="16"/>
                <w:szCs w:val="16"/>
              </w:rPr>
              <w:t xml:space="preserve">TS – </w:t>
            </w:r>
            <w:r w:rsidRPr="00546F68">
              <w:rPr>
                <w:sz w:val="16"/>
                <w:szCs w:val="16"/>
              </w:rPr>
              <w:t xml:space="preserve">TimeStamp, </w:t>
            </w:r>
            <w:r w:rsidRPr="00546F68">
              <w:rPr>
                <w:b/>
                <w:bCs/>
                <w:sz w:val="16"/>
                <w:szCs w:val="16"/>
              </w:rPr>
              <w:t xml:space="preserve">DT – </w:t>
            </w:r>
            <w:r w:rsidRPr="00546F68">
              <w:rPr>
                <w:sz w:val="16"/>
                <w:szCs w:val="16"/>
              </w:rPr>
              <w:t>Data</w:t>
            </w:r>
          </w:p>
          <w:p w:rsidR="001F271E" w:rsidRPr="00546F68" w:rsidRDefault="001F271E" w:rsidP="00ED54AD">
            <w:pPr>
              <w:ind w:left="1093" w:hanging="1093"/>
              <w:rPr>
                <w:sz w:val="16"/>
                <w:szCs w:val="16"/>
              </w:rPr>
            </w:pPr>
          </w:p>
          <w:p w:rsidR="001F271E" w:rsidRDefault="001F271E" w:rsidP="00ED54AD">
            <w:pPr>
              <w:rPr>
                <w:sz w:val="22"/>
              </w:rPr>
            </w:pPr>
            <w:r w:rsidRPr="00546F68">
              <w:rPr>
                <w:sz w:val="16"/>
                <w:szCs w:val="16"/>
              </w:rPr>
              <w:t xml:space="preserve">Não se Aplica: </w:t>
            </w:r>
            <w:r w:rsidRPr="00546F6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271E" w:rsidRPr="00AC3C95" w:rsidRDefault="001F271E" w:rsidP="00271567">
      <w:pPr>
        <w:pStyle w:val="STJNivel3"/>
      </w:pPr>
    </w:p>
    <w:sectPr w:rsidR="001F271E" w:rsidRPr="00AC3C95" w:rsidSect="00271567">
      <w:type w:val="continuous"/>
      <w:pgSz w:w="11907" w:h="16840" w:code="9"/>
      <w:pgMar w:top="1701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4CE" w:rsidRDefault="009074CE">
      <w:r>
        <w:separator/>
      </w:r>
    </w:p>
  </w:endnote>
  <w:endnote w:type="continuationSeparator" w:id="0">
    <w:p w:rsidR="009074CE" w:rsidRDefault="009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B04" w:rsidRDefault="000B3B04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B3B04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B3B04" w:rsidRDefault="000B3B04">
          <w:r>
            <w:t>Politec Ltda.</w:t>
          </w:r>
        </w:p>
        <w:p w:rsidR="000B3B04" w:rsidRDefault="000B3B04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B3B04" w:rsidRDefault="000B3B04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B3B04" w:rsidRDefault="000B3B04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B3B04" w:rsidRDefault="000B3B0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B04" w:rsidRDefault="000B3B04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B3B04">
      <w:trPr>
        <w:cantSplit/>
        <w:jc w:val="center"/>
      </w:trPr>
      <w:tc>
        <w:tcPr>
          <w:tcW w:w="8005" w:type="dxa"/>
        </w:tcPr>
        <w:p w:rsidR="000B3B04" w:rsidRDefault="000B3B04" w:rsidP="0006640E">
          <w:pPr>
            <w:pStyle w:val="Rodap"/>
            <w:ind w:right="360"/>
          </w:pPr>
          <w:r>
            <w:t>sigeven_este_</w:t>
          </w:r>
          <w:r w:rsidR="0006640E">
            <w:t>it</w:t>
          </w:r>
          <w:r>
            <w:t>007_manter_tipo_orgao</w:t>
          </w:r>
        </w:p>
      </w:tc>
      <w:tc>
        <w:tcPr>
          <w:tcW w:w="1705" w:type="dxa"/>
          <w:vAlign w:val="center"/>
        </w:tcPr>
        <w:p w:rsidR="000B3B04" w:rsidRPr="00203AE9" w:rsidRDefault="000B3B04" w:rsidP="00845586">
          <w:pPr>
            <w:pStyle w:val="Rodap"/>
            <w:jc w:val="right"/>
          </w:pPr>
          <w:r w:rsidRPr="00203AE9">
            <w:t>Pág.</w:t>
          </w:r>
          <w:r w:rsidR="00792EC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792ECD">
            <w:rPr>
              <w:rStyle w:val="Nmerodepgina"/>
              <w:sz w:val="20"/>
            </w:rPr>
            <w:fldChar w:fldCharType="separate"/>
          </w:r>
          <w:r w:rsidR="009629C5">
            <w:rPr>
              <w:rStyle w:val="Nmerodepgina"/>
              <w:noProof/>
              <w:sz w:val="20"/>
            </w:rPr>
            <w:t>2</w:t>
          </w:r>
          <w:r w:rsidR="00792ECD">
            <w:rPr>
              <w:rStyle w:val="Nmerodepgina"/>
              <w:sz w:val="20"/>
            </w:rPr>
            <w:fldChar w:fldCharType="end"/>
          </w:r>
          <w:r w:rsidR="00913E57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9629C5">
              <w:rPr>
                <w:noProof/>
              </w:rPr>
              <w:t>11</w:t>
            </w:r>
          </w:fldSimple>
        </w:p>
      </w:tc>
    </w:tr>
  </w:tbl>
  <w:p w:rsidR="000B3B04" w:rsidRDefault="000B3B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4CE" w:rsidRDefault="009074CE">
      <w:r>
        <w:separator/>
      </w:r>
    </w:p>
  </w:footnote>
  <w:footnote w:type="continuationSeparator" w:id="0">
    <w:p w:rsidR="009074CE" w:rsidRDefault="009074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B04" w:rsidRDefault="000B3B04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B3B04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B3B04" w:rsidRDefault="000B3B04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B3B04" w:rsidRDefault="000B3B04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B3B04" w:rsidRDefault="000B3B04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606" r:id="rId2"/>
            </w:object>
          </w:r>
        </w:p>
      </w:tc>
    </w:tr>
  </w:tbl>
  <w:p w:rsidR="000B3B04" w:rsidRDefault="000B3B0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B3B04">
      <w:trPr>
        <w:cantSplit/>
        <w:trHeight w:val="575"/>
        <w:jc w:val="center"/>
      </w:trPr>
      <w:tc>
        <w:tcPr>
          <w:tcW w:w="720" w:type="pct"/>
          <w:vAlign w:val="center"/>
        </w:tcPr>
        <w:p w:rsidR="000B3B04" w:rsidRDefault="000B3B0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B3B04" w:rsidRDefault="000B3B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0B3B04" w:rsidRPr="00B444D2" w:rsidRDefault="000B3B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Tipo de Órgão</w:t>
          </w:r>
        </w:p>
        <w:p w:rsidR="000B3B04" w:rsidRDefault="000B3B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B3B04" w:rsidRDefault="00792ECD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B3B04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B3B04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B3B04" w:rsidRPr="00B444D2" w:rsidRDefault="000B3B04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116840</wp:posOffset>
                </wp:positionV>
                <wp:extent cx="1080135" cy="1080135"/>
                <wp:effectExtent l="0" t="0" r="5715" b="5715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0B3B04" w:rsidRDefault="000B3B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7D27065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C7DA3"/>
    <w:multiLevelType w:val="hybridMultilevel"/>
    <w:tmpl w:val="B300A50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6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2">
    <w:nsid w:val="6C2516FF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986A89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7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27"/>
  </w:num>
  <w:num w:numId="5">
    <w:abstractNumId w:val="0"/>
  </w:num>
  <w:num w:numId="6">
    <w:abstractNumId w:val="2"/>
  </w:num>
  <w:num w:numId="7">
    <w:abstractNumId w:val="23"/>
  </w:num>
  <w:num w:numId="8">
    <w:abstractNumId w:val="1"/>
  </w:num>
  <w:num w:numId="9">
    <w:abstractNumId w:val="13"/>
  </w:num>
  <w:num w:numId="10">
    <w:abstractNumId w:val="10"/>
  </w:num>
  <w:num w:numId="11">
    <w:abstractNumId w:val="5"/>
  </w:num>
  <w:num w:numId="12">
    <w:abstractNumId w:val="12"/>
  </w:num>
  <w:num w:numId="13">
    <w:abstractNumId w:val="21"/>
  </w:num>
  <w:num w:numId="14">
    <w:abstractNumId w:val="20"/>
  </w:num>
  <w:num w:numId="15">
    <w:abstractNumId w:val="15"/>
  </w:num>
  <w:num w:numId="16">
    <w:abstractNumId w:val="19"/>
  </w:num>
  <w:num w:numId="17">
    <w:abstractNumId w:val="17"/>
  </w:num>
  <w:num w:numId="18">
    <w:abstractNumId w:val="7"/>
  </w:num>
  <w:num w:numId="19">
    <w:abstractNumId w:val="4"/>
  </w:num>
  <w:num w:numId="20">
    <w:abstractNumId w:val="16"/>
  </w:num>
  <w:num w:numId="21">
    <w:abstractNumId w:val="9"/>
  </w:num>
  <w:num w:numId="22">
    <w:abstractNumId w:val="18"/>
  </w:num>
  <w:num w:numId="23">
    <w:abstractNumId w:val="3"/>
  </w:num>
  <w:num w:numId="24">
    <w:abstractNumId w:val="14"/>
  </w:num>
  <w:num w:numId="25">
    <w:abstractNumId w:val="8"/>
  </w:num>
  <w:num w:numId="26">
    <w:abstractNumId w:val="22"/>
  </w:num>
  <w:num w:numId="27">
    <w:abstractNumId w:val="24"/>
  </w:num>
  <w:num w:numId="2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11F64"/>
    <w:rsid w:val="000161E2"/>
    <w:rsid w:val="00051BE2"/>
    <w:rsid w:val="0005371C"/>
    <w:rsid w:val="000617DF"/>
    <w:rsid w:val="00062305"/>
    <w:rsid w:val="00063BB4"/>
    <w:rsid w:val="0006640E"/>
    <w:rsid w:val="00094A08"/>
    <w:rsid w:val="000A3E7C"/>
    <w:rsid w:val="000A5058"/>
    <w:rsid w:val="000A612C"/>
    <w:rsid w:val="000B1FDE"/>
    <w:rsid w:val="000B3209"/>
    <w:rsid w:val="000B3B04"/>
    <w:rsid w:val="00103470"/>
    <w:rsid w:val="001125F6"/>
    <w:rsid w:val="00112916"/>
    <w:rsid w:val="00122CAC"/>
    <w:rsid w:val="001327E3"/>
    <w:rsid w:val="00157038"/>
    <w:rsid w:val="0017104B"/>
    <w:rsid w:val="00187945"/>
    <w:rsid w:val="001A189E"/>
    <w:rsid w:val="001B00B2"/>
    <w:rsid w:val="001D24BC"/>
    <w:rsid w:val="001E0626"/>
    <w:rsid w:val="001E2036"/>
    <w:rsid w:val="001E5654"/>
    <w:rsid w:val="001F271E"/>
    <w:rsid w:val="001F4412"/>
    <w:rsid w:val="00200361"/>
    <w:rsid w:val="00203AE9"/>
    <w:rsid w:val="00211235"/>
    <w:rsid w:val="00212C6C"/>
    <w:rsid w:val="002133CA"/>
    <w:rsid w:val="00214F0C"/>
    <w:rsid w:val="00220EBB"/>
    <w:rsid w:val="00246405"/>
    <w:rsid w:val="00264121"/>
    <w:rsid w:val="00270828"/>
    <w:rsid w:val="00271567"/>
    <w:rsid w:val="00275E57"/>
    <w:rsid w:val="00282529"/>
    <w:rsid w:val="002906CD"/>
    <w:rsid w:val="00290B86"/>
    <w:rsid w:val="00293205"/>
    <w:rsid w:val="002946E2"/>
    <w:rsid w:val="00295C88"/>
    <w:rsid w:val="00297059"/>
    <w:rsid w:val="002A0015"/>
    <w:rsid w:val="002A3478"/>
    <w:rsid w:val="002B6249"/>
    <w:rsid w:val="002C15FE"/>
    <w:rsid w:val="002D4D3D"/>
    <w:rsid w:val="002D5AA6"/>
    <w:rsid w:val="002E73B9"/>
    <w:rsid w:val="00321220"/>
    <w:rsid w:val="0033486D"/>
    <w:rsid w:val="00342D83"/>
    <w:rsid w:val="00344B01"/>
    <w:rsid w:val="00352C73"/>
    <w:rsid w:val="00354E33"/>
    <w:rsid w:val="0036361A"/>
    <w:rsid w:val="00370529"/>
    <w:rsid w:val="00376D29"/>
    <w:rsid w:val="003B0305"/>
    <w:rsid w:val="003C62E6"/>
    <w:rsid w:val="003C67B9"/>
    <w:rsid w:val="003C71E0"/>
    <w:rsid w:val="003E25B3"/>
    <w:rsid w:val="003F41CC"/>
    <w:rsid w:val="004111FA"/>
    <w:rsid w:val="00412CE9"/>
    <w:rsid w:val="0041381E"/>
    <w:rsid w:val="00423060"/>
    <w:rsid w:val="00426AC0"/>
    <w:rsid w:val="00430063"/>
    <w:rsid w:val="00434C9A"/>
    <w:rsid w:val="004445EE"/>
    <w:rsid w:val="004505F3"/>
    <w:rsid w:val="004527B4"/>
    <w:rsid w:val="00457B0D"/>
    <w:rsid w:val="00492370"/>
    <w:rsid w:val="004B5499"/>
    <w:rsid w:val="004C047D"/>
    <w:rsid w:val="004D5521"/>
    <w:rsid w:val="004E0AEA"/>
    <w:rsid w:val="004F428D"/>
    <w:rsid w:val="00532AD7"/>
    <w:rsid w:val="00534860"/>
    <w:rsid w:val="005426D6"/>
    <w:rsid w:val="00546F68"/>
    <w:rsid w:val="005719CB"/>
    <w:rsid w:val="00571F81"/>
    <w:rsid w:val="005B6120"/>
    <w:rsid w:val="005C324F"/>
    <w:rsid w:val="005D2C67"/>
    <w:rsid w:val="005E3355"/>
    <w:rsid w:val="005F61A1"/>
    <w:rsid w:val="00600AFB"/>
    <w:rsid w:val="00605DEE"/>
    <w:rsid w:val="00624C75"/>
    <w:rsid w:val="00635FB1"/>
    <w:rsid w:val="00645F29"/>
    <w:rsid w:val="00656929"/>
    <w:rsid w:val="00690FD5"/>
    <w:rsid w:val="006A43A5"/>
    <w:rsid w:val="006B19DD"/>
    <w:rsid w:val="006F017F"/>
    <w:rsid w:val="006F7DB5"/>
    <w:rsid w:val="00711612"/>
    <w:rsid w:val="007144E5"/>
    <w:rsid w:val="00753FB6"/>
    <w:rsid w:val="00764888"/>
    <w:rsid w:val="0076722D"/>
    <w:rsid w:val="00787E5F"/>
    <w:rsid w:val="00790AA0"/>
    <w:rsid w:val="0079257A"/>
    <w:rsid w:val="00792ECD"/>
    <w:rsid w:val="007A5EBC"/>
    <w:rsid w:val="007E34FE"/>
    <w:rsid w:val="007E5E04"/>
    <w:rsid w:val="007E7632"/>
    <w:rsid w:val="0081784C"/>
    <w:rsid w:val="00831901"/>
    <w:rsid w:val="00845586"/>
    <w:rsid w:val="00851A91"/>
    <w:rsid w:val="00873374"/>
    <w:rsid w:val="0087394A"/>
    <w:rsid w:val="00875D81"/>
    <w:rsid w:val="00880FFD"/>
    <w:rsid w:val="00884A85"/>
    <w:rsid w:val="008A3232"/>
    <w:rsid w:val="008D188E"/>
    <w:rsid w:val="008D20F1"/>
    <w:rsid w:val="008D57AB"/>
    <w:rsid w:val="008F73B0"/>
    <w:rsid w:val="00901B28"/>
    <w:rsid w:val="009074CE"/>
    <w:rsid w:val="009119B4"/>
    <w:rsid w:val="00913E57"/>
    <w:rsid w:val="00956035"/>
    <w:rsid w:val="009629C5"/>
    <w:rsid w:val="00963295"/>
    <w:rsid w:val="0097403A"/>
    <w:rsid w:val="00993D10"/>
    <w:rsid w:val="009A12DF"/>
    <w:rsid w:val="009B2F9E"/>
    <w:rsid w:val="00A05428"/>
    <w:rsid w:val="00A25450"/>
    <w:rsid w:val="00A35FBE"/>
    <w:rsid w:val="00A37F98"/>
    <w:rsid w:val="00A505CE"/>
    <w:rsid w:val="00A5164B"/>
    <w:rsid w:val="00A56450"/>
    <w:rsid w:val="00A56FC9"/>
    <w:rsid w:val="00A648D9"/>
    <w:rsid w:val="00A73DD9"/>
    <w:rsid w:val="00A812E9"/>
    <w:rsid w:val="00AA6634"/>
    <w:rsid w:val="00AB0310"/>
    <w:rsid w:val="00AB539B"/>
    <w:rsid w:val="00AC1BEC"/>
    <w:rsid w:val="00AC3C95"/>
    <w:rsid w:val="00AC648F"/>
    <w:rsid w:val="00AD3A1E"/>
    <w:rsid w:val="00AD7D56"/>
    <w:rsid w:val="00AE26EA"/>
    <w:rsid w:val="00B0457D"/>
    <w:rsid w:val="00B146E8"/>
    <w:rsid w:val="00B17C79"/>
    <w:rsid w:val="00B324BC"/>
    <w:rsid w:val="00B444D2"/>
    <w:rsid w:val="00B5680A"/>
    <w:rsid w:val="00B71BF2"/>
    <w:rsid w:val="00B85B8E"/>
    <w:rsid w:val="00BA0AC4"/>
    <w:rsid w:val="00BD2F08"/>
    <w:rsid w:val="00BD7F48"/>
    <w:rsid w:val="00BE666E"/>
    <w:rsid w:val="00C066C8"/>
    <w:rsid w:val="00C634E7"/>
    <w:rsid w:val="00C638AD"/>
    <w:rsid w:val="00C769ED"/>
    <w:rsid w:val="00C91334"/>
    <w:rsid w:val="00CA1D63"/>
    <w:rsid w:val="00CB6295"/>
    <w:rsid w:val="00CC6F8F"/>
    <w:rsid w:val="00CE2786"/>
    <w:rsid w:val="00CE4FDC"/>
    <w:rsid w:val="00CE5999"/>
    <w:rsid w:val="00D147AC"/>
    <w:rsid w:val="00D215C6"/>
    <w:rsid w:val="00D244E3"/>
    <w:rsid w:val="00D33DF7"/>
    <w:rsid w:val="00D364A3"/>
    <w:rsid w:val="00D45991"/>
    <w:rsid w:val="00D54305"/>
    <w:rsid w:val="00D55CAC"/>
    <w:rsid w:val="00D7166C"/>
    <w:rsid w:val="00D71FF9"/>
    <w:rsid w:val="00D81C89"/>
    <w:rsid w:val="00DA6F45"/>
    <w:rsid w:val="00DB2204"/>
    <w:rsid w:val="00DB2941"/>
    <w:rsid w:val="00DC2D3F"/>
    <w:rsid w:val="00DD1A91"/>
    <w:rsid w:val="00DE0E1E"/>
    <w:rsid w:val="00DE0F0A"/>
    <w:rsid w:val="00DF772F"/>
    <w:rsid w:val="00E040DF"/>
    <w:rsid w:val="00E13199"/>
    <w:rsid w:val="00E338AE"/>
    <w:rsid w:val="00E356D2"/>
    <w:rsid w:val="00E671A7"/>
    <w:rsid w:val="00EB2BAD"/>
    <w:rsid w:val="00EC19AC"/>
    <w:rsid w:val="00EE01E5"/>
    <w:rsid w:val="00EE1399"/>
    <w:rsid w:val="00EE38D0"/>
    <w:rsid w:val="00EF182A"/>
    <w:rsid w:val="00EF6878"/>
    <w:rsid w:val="00EF7199"/>
    <w:rsid w:val="00F600C6"/>
    <w:rsid w:val="00F704D3"/>
    <w:rsid w:val="00F77A89"/>
    <w:rsid w:val="00FA52B6"/>
    <w:rsid w:val="00FB1B9A"/>
    <w:rsid w:val="00FB2DDC"/>
    <w:rsid w:val="00FC7E45"/>
    <w:rsid w:val="00FE14F0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271567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245</TotalTime>
  <Pages>11</Pages>
  <Words>1728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Tela</vt:lpstr>
    </vt:vector>
  </TitlesOfParts>
  <Company>Superior Tribunal de Justiça</Company>
  <LinksUpToDate>false</LinksUpToDate>
  <CharactersWithSpaces>11038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Tela</dc:title>
  <dc:subject>Manter Órgão</dc:subject>
  <dc:creator>Viviane Calacia</dc:creator>
  <cp:lastModifiedBy>rayanne.felicio</cp:lastModifiedBy>
  <cp:revision>57</cp:revision>
  <cp:lastPrinted>2009-03-06T19:55:00Z</cp:lastPrinted>
  <dcterms:created xsi:type="dcterms:W3CDTF">2014-05-07T20:48:00Z</dcterms:created>
  <dcterms:modified xsi:type="dcterms:W3CDTF">2014-09-23T20:30:00Z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