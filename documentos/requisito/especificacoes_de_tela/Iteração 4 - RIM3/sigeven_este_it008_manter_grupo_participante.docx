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05256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843A38" w:rsidRPr="00B324BC" w:rsidRDefault="00843A3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 w:rsidR="00240F6E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Sistema Gerenciador de Eventos</w:t>
                  </w:r>
                </w:p>
                <w:p w:rsidR="00843A38" w:rsidRPr="00B324BC" w:rsidRDefault="00843A3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843A38" w:rsidRDefault="00843A3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843A38" w:rsidRPr="00E13199" w:rsidRDefault="00843A3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Manter Grupo Participante</w:t>
                  </w:r>
                </w:p>
                <w:p w:rsidR="00843A38" w:rsidRPr="00E13199" w:rsidRDefault="00843A3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843A38" w:rsidRPr="00E13199" w:rsidRDefault="00843A3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Versão </w:t>
                  </w:r>
                  <w:r w:rsidR="005E45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1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.0</w:t>
                  </w:r>
                  <w:r w:rsidR="005E45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</w:p>
                <w:p w:rsidR="00843A38" w:rsidRDefault="00843A38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7"/>
          <w:headerReference w:type="first" r:id="rId8"/>
          <w:footerReference w:type="first" r:id="rId9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Autor</w:t>
            </w:r>
          </w:p>
        </w:tc>
      </w:tr>
      <w:tr w:rsidR="00711612">
        <w:trPr>
          <w:jc w:val="center"/>
        </w:trPr>
        <w:tc>
          <w:tcPr>
            <w:tcW w:w="1639" w:type="dxa"/>
          </w:tcPr>
          <w:p w:rsidR="00711612" w:rsidRPr="00873131" w:rsidRDefault="008E78AB" w:rsidP="00FC7E45">
            <w:pPr>
              <w:pStyle w:val="CTMISTabela"/>
              <w:rPr>
                <w:b/>
              </w:rPr>
            </w:pPr>
            <w:r>
              <w:t>07/05/2014</w:t>
            </w:r>
          </w:p>
        </w:tc>
        <w:tc>
          <w:tcPr>
            <w:tcW w:w="960" w:type="dxa"/>
          </w:tcPr>
          <w:p w:rsidR="00711612" w:rsidRPr="00EF6878" w:rsidRDefault="00F600C6" w:rsidP="00FC7E45">
            <w:pPr>
              <w:pStyle w:val="CTMISTabela"/>
              <w:rPr>
                <w:b/>
                <w:lang w:val="pt-BR"/>
              </w:rPr>
            </w:pPr>
            <w:r>
              <w:t>0.</w:t>
            </w:r>
            <w:r w:rsidR="00A35FBE">
              <w:t>0</w:t>
            </w:r>
            <w:r w:rsidR="003B2E97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11612" w:rsidRPr="00873131" w:rsidRDefault="00711612" w:rsidP="00FC7E45">
            <w:pPr>
              <w:pStyle w:val="CTMISTabela"/>
              <w:rPr>
                <w:b/>
              </w:rPr>
            </w:pPr>
            <w:r w:rsidRPr="00EF6878">
              <w:rPr>
                <w:lang w:val="pt-BR"/>
              </w:rPr>
              <w:t>Elaboração</w:t>
            </w:r>
            <w:r>
              <w:t xml:space="preserve"> do</w:t>
            </w:r>
            <w:r w:rsidRPr="00EF6878">
              <w:rPr>
                <w:lang w:val="pt-BR"/>
              </w:rPr>
              <w:t xml:space="preserve"> documento</w:t>
            </w:r>
            <w:r w:rsidR="008E2379">
              <w:rPr>
                <w:lang w:val="pt-BR"/>
              </w:rPr>
              <w:t>.</w:t>
            </w:r>
          </w:p>
        </w:tc>
        <w:tc>
          <w:tcPr>
            <w:tcW w:w="2040" w:type="dxa"/>
          </w:tcPr>
          <w:p w:rsidR="00711612" w:rsidRPr="00873131" w:rsidRDefault="00711612" w:rsidP="00FC7E45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3B2E97">
        <w:trPr>
          <w:jc w:val="center"/>
        </w:trPr>
        <w:tc>
          <w:tcPr>
            <w:tcW w:w="1639" w:type="dxa"/>
          </w:tcPr>
          <w:p w:rsidR="003B2E97" w:rsidRDefault="003B2E97" w:rsidP="00FC7E45">
            <w:pPr>
              <w:pStyle w:val="CTMISTabela"/>
            </w:pPr>
            <w:r>
              <w:t>12/06/2014</w:t>
            </w:r>
          </w:p>
        </w:tc>
        <w:tc>
          <w:tcPr>
            <w:tcW w:w="960" w:type="dxa"/>
          </w:tcPr>
          <w:p w:rsidR="003B2E97" w:rsidRDefault="003B2E97" w:rsidP="00FC7E45">
            <w:pPr>
              <w:pStyle w:val="CTMISTabela"/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B2E97" w:rsidRPr="00EF6878" w:rsidRDefault="003B2E97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Alteração do documento</w:t>
            </w:r>
            <w:r w:rsidR="008E2379">
              <w:rPr>
                <w:lang w:val="pt-BR"/>
              </w:rPr>
              <w:t>.</w:t>
            </w:r>
          </w:p>
        </w:tc>
        <w:tc>
          <w:tcPr>
            <w:tcW w:w="2040" w:type="dxa"/>
          </w:tcPr>
          <w:p w:rsidR="003B2E97" w:rsidRDefault="003B2E97" w:rsidP="00FC7E45">
            <w:pPr>
              <w:pStyle w:val="CTMISTabela"/>
            </w:pPr>
            <w:r>
              <w:t>Rayanne Felício</w:t>
            </w:r>
          </w:p>
        </w:tc>
      </w:tr>
      <w:tr w:rsidR="00B320E7">
        <w:trPr>
          <w:jc w:val="center"/>
        </w:trPr>
        <w:tc>
          <w:tcPr>
            <w:tcW w:w="1639" w:type="dxa"/>
          </w:tcPr>
          <w:p w:rsidR="00B320E7" w:rsidRDefault="00B320E7" w:rsidP="00FC7E45">
            <w:pPr>
              <w:pStyle w:val="CTMISTabela"/>
            </w:pPr>
            <w:r>
              <w:t>24/07/2014</w:t>
            </w:r>
          </w:p>
        </w:tc>
        <w:tc>
          <w:tcPr>
            <w:tcW w:w="960" w:type="dxa"/>
          </w:tcPr>
          <w:p w:rsidR="00B320E7" w:rsidRDefault="00B320E7" w:rsidP="00FC7E45">
            <w:pPr>
              <w:pStyle w:val="CTMISTabela"/>
            </w:pPr>
            <w: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320E7" w:rsidRDefault="00B320E7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Ajuste conforme parecer técnico da RSI.</w:t>
            </w:r>
          </w:p>
        </w:tc>
        <w:tc>
          <w:tcPr>
            <w:tcW w:w="2040" w:type="dxa"/>
          </w:tcPr>
          <w:p w:rsidR="00B320E7" w:rsidRDefault="00B320E7" w:rsidP="00FC7E45">
            <w:pPr>
              <w:pStyle w:val="CTMISTabela"/>
            </w:pPr>
            <w:r>
              <w:t>Reyla Rosa</w:t>
            </w:r>
          </w:p>
        </w:tc>
      </w:tr>
      <w:tr w:rsidR="00FA0135">
        <w:trPr>
          <w:jc w:val="center"/>
        </w:trPr>
        <w:tc>
          <w:tcPr>
            <w:tcW w:w="1639" w:type="dxa"/>
          </w:tcPr>
          <w:p w:rsidR="00FA0135" w:rsidRDefault="00FA0135" w:rsidP="00FC7E45">
            <w:pPr>
              <w:pStyle w:val="CTMISTabela"/>
            </w:pPr>
            <w:r>
              <w:t>19/08/2014</w:t>
            </w:r>
          </w:p>
        </w:tc>
        <w:tc>
          <w:tcPr>
            <w:tcW w:w="960" w:type="dxa"/>
          </w:tcPr>
          <w:p w:rsidR="00FA0135" w:rsidRDefault="00FA0135" w:rsidP="00FC7E45">
            <w:pPr>
              <w:pStyle w:val="CTMISTabela"/>
            </w:pPr>
            <w: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A0135" w:rsidRDefault="00FA0135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Exclusão da tela Visualizar Grupo Participante por solicitação do líder técnico conforme parecer técnico.</w:t>
            </w:r>
          </w:p>
        </w:tc>
        <w:tc>
          <w:tcPr>
            <w:tcW w:w="2040" w:type="dxa"/>
          </w:tcPr>
          <w:p w:rsidR="00FA0135" w:rsidRPr="00FA0135" w:rsidRDefault="00FA0135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Rayanne Felício</w:t>
            </w:r>
          </w:p>
        </w:tc>
      </w:tr>
      <w:tr w:rsidR="00E176BE">
        <w:trPr>
          <w:jc w:val="center"/>
        </w:trPr>
        <w:tc>
          <w:tcPr>
            <w:tcW w:w="1639" w:type="dxa"/>
          </w:tcPr>
          <w:p w:rsidR="00E176BE" w:rsidRDefault="00E176BE" w:rsidP="00FC7E45">
            <w:pPr>
              <w:pStyle w:val="CTMISTabela"/>
            </w:pPr>
            <w:r>
              <w:t>27/08/2014</w:t>
            </w:r>
          </w:p>
        </w:tc>
        <w:tc>
          <w:tcPr>
            <w:tcW w:w="960" w:type="dxa"/>
          </w:tcPr>
          <w:p w:rsidR="00E176BE" w:rsidRDefault="00E176BE" w:rsidP="00FC7E45">
            <w:pPr>
              <w:pStyle w:val="CTMISTabela"/>
            </w:pPr>
            <w: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176BE" w:rsidRDefault="00E176BE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Ajustes conforme parecer técnico.</w:t>
            </w:r>
          </w:p>
        </w:tc>
        <w:tc>
          <w:tcPr>
            <w:tcW w:w="2040" w:type="dxa"/>
          </w:tcPr>
          <w:p w:rsidR="00E176BE" w:rsidRDefault="00E176BE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Rayanne Felício</w:t>
            </w:r>
          </w:p>
        </w:tc>
      </w:tr>
      <w:tr w:rsidR="00226B52">
        <w:trPr>
          <w:jc w:val="center"/>
        </w:trPr>
        <w:tc>
          <w:tcPr>
            <w:tcW w:w="1639" w:type="dxa"/>
          </w:tcPr>
          <w:p w:rsidR="00226B52" w:rsidRDefault="00226B52" w:rsidP="00FC7E45">
            <w:pPr>
              <w:pStyle w:val="CTMISTabela"/>
            </w:pPr>
            <w:r>
              <w:t>11/09/2014</w:t>
            </w:r>
          </w:p>
        </w:tc>
        <w:tc>
          <w:tcPr>
            <w:tcW w:w="960" w:type="dxa"/>
          </w:tcPr>
          <w:p w:rsidR="00226B52" w:rsidRDefault="00226B52" w:rsidP="00FC7E45">
            <w:pPr>
              <w:pStyle w:val="CTMISTabela"/>
            </w:pPr>
            <w: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26B52" w:rsidRDefault="00226B52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Ajustes conforme parecer técnico da RSI.</w:t>
            </w:r>
          </w:p>
        </w:tc>
        <w:tc>
          <w:tcPr>
            <w:tcW w:w="2040" w:type="dxa"/>
          </w:tcPr>
          <w:p w:rsidR="00226B52" w:rsidRDefault="00226B52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Rayanne Felício</w:t>
            </w:r>
          </w:p>
        </w:tc>
      </w:tr>
      <w:tr w:rsidR="005E45BC">
        <w:trPr>
          <w:jc w:val="center"/>
        </w:trPr>
        <w:tc>
          <w:tcPr>
            <w:tcW w:w="1639" w:type="dxa"/>
          </w:tcPr>
          <w:p w:rsidR="005E45BC" w:rsidRDefault="005E45BC" w:rsidP="00FC7E45">
            <w:pPr>
              <w:pStyle w:val="CTMISTabela"/>
            </w:pPr>
            <w:r>
              <w:t>23/09/2014</w:t>
            </w:r>
          </w:p>
        </w:tc>
        <w:tc>
          <w:tcPr>
            <w:tcW w:w="960" w:type="dxa"/>
          </w:tcPr>
          <w:p w:rsidR="005E45BC" w:rsidRDefault="005E45BC" w:rsidP="00FC7E45">
            <w:pPr>
              <w:pStyle w:val="CTMISTabela"/>
            </w:pPr>
            <w: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E45BC" w:rsidRDefault="005E45BC" w:rsidP="00FC7E45">
            <w:pPr>
              <w:pStyle w:val="CTMISTabela"/>
              <w:rPr>
                <w:lang w:val="pt-BR"/>
              </w:rPr>
            </w:pPr>
            <w:r w:rsidRPr="009629C5">
              <w:rPr>
                <w:lang w:val="pt-BR"/>
              </w:rPr>
              <w:t>Ajuste da versão para homologação do documento.</w:t>
            </w:r>
          </w:p>
        </w:tc>
        <w:tc>
          <w:tcPr>
            <w:tcW w:w="2040" w:type="dxa"/>
          </w:tcPr>
          <w:p w:rsidR="005E45BC" w:rsidRDefault="005E45BC" w:rsidP="00FC7E45">
            <w:pPr>
              <w:pStyle w:val="CTMISTabela"/>
              <w:rPr>
                <w:lang w:val="pt-BR"/>
              </w:rPr>
            </w:pPr>
            <w:r w:rsidRPr="009629C5">
              <w:rPr>
                <w:lang w:val="pt-BR"/>
              </w:rPr>
              <w:t>Rayanne Felício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0"/>
          <w:footerReference w:type="default" r:id="rId11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Pr="00BD2F08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>
        <w:rPr>
          <w:caps w:val="0"/>
          <w:sz w:val="36"/>
        </w:rPr>
        <w:lastRenderedPageBreak/>
        <w:t>SUMÁRIO</w:t>
      </w:r>
    </w:p>
    <w:p w:rsidR="00E608FB" w:rsidRDefault="0005256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BD2F08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8211267" w:history="1">
        <w:r w:rsidR="00E608FB" w:rsidRPr="00742BDA">
          <w:rPr>
            <w:rStyle w:val="Hyperlink"/>
          </w:rPr>
          <w:t>1.</w:t>
        </w:r>
        <w:r w:rsidR="00E608FB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E608FB" w:rsidRPr="00742BDA">
          <w:rPr>
            <w:rStyle w:val="Hyperlink"/>
          </w:rPr>
          <w:t>INTRODUÇÃO</w:t>
        </w:r>
        <w:r w:rsidR="00E608FB">
          <w:rPr>
            <w:webHidden/>
          </w:rPr>
          <w:tab/>
        </w:r>
        <w:r>
          <w:rPr>
            <w:webHidden/>
          </w:rPr>
          <w:fldChar w:fldCharType="begin"/>
        </w:r>
        <w:r w:rsidR="00E608FB">
          <w:rPr>
            <w:webHidden/>
          </w:rPr>
          <w:instrText xml:space="preserve"> PAGEREF _Toc398211267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08F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608FB" w:rsidRDefault="0005256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8211268" w:history="1">
        <w:r w:rsidR="00E608FB" w:rsidRPr="00742BDA">
          <w:rPr>
            <w:rStyle w:val="Hyperlink"/>
            <w:lang w:val="pt-PT"/>
          </w:rPr>
          <w:t>2.</w:t>
        </w:r>
        <w:r w:rsidR="00E608FB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E608FB" w:rsidRPr="00742BDA">
          <w:rPr>
            <w:rStyle w:val="Hyperlink"/>
            <w:lang w:val="pt-PT"/>
          </w:rPr>
          <w:t>Detalhamento da Apresentação</w:t>
        </w:r>
        <w:r w:rsidR="00E608FB">
          <w:rPr>
            <w:webHidden/>
          </w:rPr>
          <w:tab/>
        </w:r>
        <w:r>
          <w:rPr>
            <w:webHidden/>
          </w:rPr>
          <w:fldChar w:fldCharType="begin"/>
        </w:r>
        <w:r w:rsidR="00E608FB">
          <w:rPr>
            <w:webHidden/>
          </w:rPr>
          <w:instrText xml:space="preserve"> PAGEREF _Toc398211268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08F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608FB" w:rsidRDefault="0005256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1269" w:history="1">
        <w:r w:rsidR="00E608FB" w:rsidRPr="00742BDA">
          <w:rPr>
            <w:rStyle w:val="Hyperlink"/>
          </w:rPr>
          <w:t>2.1</w:t>
        </w:r>
        <w:r w:rsidR="00E608FB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E608FB" w:rsidRPr="00742BDA">
          <w:rPr>
            <w:rStyle w:val="Hyperlink"/>
            <w:lang w:val="pt-PT"/>
          </w:rPr>
          <w:t>Usuário</w:t>
        </w:r>
        <w:r w:rsidR="00E608FB" w:rsidRPr="00742BDA">
          <w:rPr>
            <w:rStyle w:val="Hyperlink"/>
          </w:rPr>
          <w:t>s / Atores</w:t>
        </w:r>
        <w:r w:rsidR="00E608FB">
          <w:rPr>
            <w:webHidden/>
          </w:rPr>
          <w:tab/>
        </w:r>
        <w:r>
          <w:rPr>
            <w:webHidden/>
          </w:rPr>
          <w:fldChar w:fldCharType="begin"/>
        </w:r>
        <w:r w:rsidR="00E608FB">
          <w:rPr>
            <w:webHidden/>
          </w:rPr>
          <w:instrText xml:space="preserve"> PAGEREF _Toc398211269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08F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608FB" w:rsidRDefault="0005256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1270" w:history="1">
        <w:r w:rsidR="00E608FB" w:rsidRPr="00742BDA">
          <w:rPr>
            <w:rStyle w:val="Hyperlink"/>
          </w:rPr>
          <w:t>2.2</w:t>
        </w:r>
        <w:r w:rsidR="00E608FB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E608FB" w:rsidRPr="00742BDA">
          <w:rPr>
            <w:rStyle w:val="Hyperlink"/>
          </w:rPr>
          <w:t>Grupo Participante</w:t>
        </w:r>
        <w:r w:rsidR="00E608FB">
          <w:rPr>
            <w:webHidden/>
          </w:rPr>
          <w:tab/>
        </w:r>
        <w:r>
          <w:rPr>
            <w:webHidden/>
          </w:rPr>
          <w:fldChar w:fldCharType="begin"/>
        </w:r>
        <w:r w:rsidR="00E608FB">
          <w:rPr>
            <w:webHidden/>
          </w:rPr>
          <w:instrText xml:space="preserve"> PAGEREF _Toc398211270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08F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608FB" w:rsidRDefault="00052568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1271" w:history="1">
        <w:r w:rsidR="00E608FB" w:rsidRPr="00742BDA">
          <w:rPr>
            <w:rStyle w:val="Hyperlink"/>
          </w:rPr>
          <w:t>2.2.1. Tela Consultar Grupo Participante</w:t>
        </w:r>
        <w:r w:rsidR="00E608FB">
          <w:rPr>
            <w:webHidden/>
          </w:rPr>
          <w:tab/>
        </w:r>
        <w:r>
          <w:rPr>
            <w:webHidden/>
          </w:rPr>
          <w:fldChar w:fldCharType="begin"/>
        </w:r>
        <w:r w:rsidR="00E608FB">
          <w:rPr>
            <w:webHidden/>
          </w:rPr>
          <w:instrText xml:space="preserve"> PAGEREF _Toc398211271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08F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608FB" w:rsidRDefault="00052568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1272" w:history="1">
        <w:r w:rsidR="00E608FB" w:rsidRPr="00742BDA">
          <w:rPr>
            <w:rStyle w:val="Hyperlink"/>
          </w:rPr>
          <w:t>2.2.2. Tela Incluir Grupo Participante</w:t>
        </w:r>
        <w:r w:rsidR="00E608FB">
          <w:rPr>
            <w:webHidden/>
          </w:rPr>
          <w:tab/>
        </w:r>
        <w:r>
          <w:rPr>
            <w:webHidden/>
          </w:rPr>
          <w:fldChar w:fldCharType="begin"/>
        </w:r>
        <w:r w:rsidR="00E608FB">
          <w:rPr>
            <w:webHidden/>
          </w:rPr>
          <w:instrText xml:space="preserve"> PAGEREF _Toc398211272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08FB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608FB" w:rsidRDefault="00052568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1273" w:history="1">
        <w:r w:rsidR="00E608FB" w:rsidRPr="00742BDA">
          <w:rPr>
            <w:rStyle w:val="Hyperlink"/>
          </w:rPr>
          <w:t>2.2.3. Tela Alterar Grupo Participante</w:t>
        </w:r>
        <w:r w:rsidR="00E608FB">
          <w:rPr>
            <w:webHidden/>
          </w:rPr>
          <w:tab/>
        </w:r>
        <w:r>
          <w:rPr>
            <w:webHidden/>
          </w:rPr>
          <w:fldChar w:fldCharType="begin"/>
        </w:r>
        <w:r w:rsidR="00E608FB">
          <w:rPr>
            <w:webHidden/>
          </w:rPr>
          <w:instrText xml:space="preserve"> PAGEREF _Toc398211273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08FB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608FB" w:rsidRDefault="00052568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1274" w:history="1">
        <w:r w:rsidR="00E608FB" w:rsidRPr="00742BDA">
          <w:rPr>
            <w:rStyle w:val="Hyperlink"/>
          </w:rPr>
          <w:t>2.2.4. Tela Excluir Grupo Participante</w:t>
        </w:r>
        <w:r w:rsidR="00E608FB">
          <w:rPr>
            <w:webHidden/>
          </w:rPr>
          <w:tab/>
        </w:r>
        <w:r>
          <w:rPr>
            <w:webHidden/>
          </w:rPr>
          <w:fldChar w:fldCharType="begin"/>
        </w:r>
        <w:r w:rsidR="00E608FB">
          <w:rPr>
            <w:webHidden/>
          </w:rPr>
          <w:instrText xml:space="preserve"> PAGEREF _Toc398211274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08FB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E2036" w:rsidRDefault="00052568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1" w:name="_Toc221095147"/>
      <w:bookmarkStart w:id="2" w:name="_Toc398211267"/>
      <w:r>
        <w:lastRenderedPageBreak/>
        <w:t>INTRODUÇÃO</w:t>
      </w:r>
      <w:bookmarkEnd w:id="1"/>
      <w:bookmarkEnd w:id="2"/>
    </w:p>
    <w:p w:rsidR="001E2036" w:rsidRPr="00A5164B" w:rsidRDefault="00A5164B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Default="001E2036"/>
    <w:p w:rsidR="001E2036" w:rsidRDefault="001E2036">
      <w:pPr>
        <w:pStyle w:val="STJNvel1"/>
        <w:rPr>
          <w:lang w:val="pt-PT"/>
        </w:rPr>
      </w:pPr>
      <w:bookmarkStart w:id="3" w:name="_Toc398211268"/>
      <w:r>
        <w:rPr>
          <w:lang w:val="pt-PT"/>
        </w:rPr>
        <w:t>Detalhamento da Apresentação</w:t>
      </w:r>
      <w:bookmarkEnd w:id="3"/>
    </w:p>
    <w:p w:rsidR="001E2036" w:rsidRPr="00A37F98" w:rsidRDefault="00A5164B">
      <w:pPr>
        <w:pStyle w:val="Instruo"/>
        <w:jc w:val="both"/>
        <w:rPr>
          <w:i w:val="0"/>
          <w:color w:val="auto"/>
        </w:rPr>
      </w:pPr>
      <w:r w:rsidRPr="00A37F98">
        <w:rPr>
          <w:i w:val="0"/>
          <w:color w:val="auto"/>
        </w:rPr>
        <w:t>As ações que serão executadas nas telas serão as seguintes: Pesquisar, Inclui</w:t>
      </w:r>
      <w:r w:rsidR="00483546">
        <w:rPr>
          <w:i w:val="0"/>
          <w:color w:val="auto"/>
        </w:rPr>
        <w:t>r, Alterar e Excluir</w:t>
      </w:r>
      <w:r w:rsidRPr="00A37F98">
        <w:rPr>
          <w:i w:val="0"/>
          <w:color w:val="auto"/>
        </w:rPr>
        <w:t>.</w:t>
      </w:r>
    </w:p>
    <w:p w:rsidR="001E2036" w:rsidRDefault="001E2036"/>
    <w:p w:rsidR="001E2036" w:rsidRDefault="001E2036" w:rsidP="001B00B2">
      <w:pPr>
        <w:pStyle w:val="STJNvel2"/>
      </w:pPr>
      <w:bookmarkStart w:id="4" w:name="_Toc398211269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4"/>
    </w:p>
    <w:p w:rsidR="001E2036" w:rsidRDefault="00A37F98">
      <w:pPr>
        <w:pStyle w:val="Instruo"/>
        <w:jc w:val="both"/>
        <w:rPr>
          <w:lang w:val="pt-PT"/>
        </w:rPr>
      </w:pPr>
      <w:r w:rsidRPr="00A37F98">
        <w:rPr>
          <w:i w:val="0"/>
          <w:color w:val="auto"/>
        </w:rPr>
        <w:t>Administrador – responsável pela inclusão, alteração e exclusão dos registros nesta funcionalidade</w:t>
      </w:r>
      <w:r>
        <w:rPr>
          <w:lang w:val="pt-PT"/>
        </w:rPr>
        <w:t>.</w:t>
      </w:r>
    </w:p>
    <w:p w:rsidR="00F80369" w:rsidRPr="00F80369" w:rsidRDefault="00F80369" w:rsidP="00F80369">
      <w:pPr>
        <w:rPr>
          <w:lang w:val="pt-PT"/>
        </w:rPr>
      </w:pPr>
      <w:r>
        <w:rPr>
          <w:lang w:val="pt-PT"/>
        </w:rPr>
        <w:t>Assessor -</w:t>
      </w:r>
      <w:r w:rsidRPr="00F80369">
        <w:t xml:space="preserve"> </w:t>
      </w:r>
      <w:r w:rsidRPr="00160DD1">
        <w:t xml:space="preserve">Usuário com permissão de consultar </w:t>
      </w:r>
      <w:r>
        <w:t>e visualizar os grupos participantes no sistema.</w:t>
      </w:r>
    </w:p>
    <w:p w:rsidR="001E2036" w:rsidRDefault="001E2036"/>
    <w:p w:rsidR="001E2036" w:rsidRDefault="00A37F98" w:rsidP="001B00B2">
      <w:pPr>
        <w:pStyle w:val="STJNvel2"/>
      </w:pPr>
      <w:r>
        <w:t xml:space="preserve"> </w:t>
      </w:r>
      <w:bookmarkStart w:id="5" w:name="_Toc398211270"/>
      <w:r w:rsidR="00520A77">
        <w:t>Grupo Participante</w:t>
      </w:r>
      <w:bookmarkEnd w:id="5"/>
    </w:p>
    <w:p w:rsidR="001E2036" w:rsidRPr="004D5521" w:rsidRDefault="001B00B2" w:rsidP="004D5521">
      <w:pPr>
        <w:pStyle w:val="STJNivel3"/>
      </w:pPr>
      <w:bookmarkStart w:id="6" w:name="_Toc398211271"/>
      <w:r w:rsidRPr="004D5521">
        <w:t>2</w:t>
      </w:r>
      <w:r w:rsidR="001E2036" w:rsidRPr="004D5521">
        <w:t xml:space="preserve">.2.1. Tela </w:t>
      </w:r>
      <w:r w:rsidR="00A37F98" w:rsidRPr="004D5521">
        <w:t xml:space="preserve">Consultar </w:t>
      </w:r>
      <w:r w:rsidR="00520A77">
        <w:t>Grupo Participante</w:t>
      </w:r>
      <w:bookmarkEnd w:id="6"/>
    </w:p>
    <w:p w:rsidR="00A37F98" w:rsidRDefault="003A62F9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3843947"/>
            <wp:effectExtent l="19050" t="0" r="5080" b="0"/>
            <wp:docPr id="2" name="Imagem 2" descr="C:\Users\rayanne.felicio\Pictures\CONSULTAR GRUPO 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CONSULTAR GRUPO P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84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6" w:rsidRPr="008D188E" w:rsidRDefault="001E2036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>Figura 1 - T</w:t>
      </w:r>
      <w:r w:rsidR="00A37F98" w:rsidRPr="008D188E">
        <w:rPr>
          <w:i w:val="0"/>
          <w:color w:val="auto"/>
        </w:rPr>
        <w:t>e</w:t>
      </w:r>
      <w:r w:rsidR="00D030AA">
        <w:rPr>
          <w:i w:val="0"/>
          <w:color w:val="auto"/>
        </w:rPr>
        <w:t>la de Consulta de Grupo Participante</w:t>
      </w:r>
      <w:r w:rsidRPr="008D188E">
        <w:rPr>
          <w:i w:val="0"/>
          <w:color w:val="auto"/>
        </w:rPr>
        <w:t>.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.2.1.1. Regras de Apresentação</w:t>
      </w:r>
    </w:p>
    <w:p w:rsidR="001E2036" w:rsidRPr="003E25B3" w:rsidRDefault="00CE2786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Ao acionar</w:t>
      </w:r>
      <w:r w:rsidR="001E2036" w:rsidRPr="003E25B3">
        <w:rPr>
          <w:i w:val="0"/>
          <w:color w:val="auto"/>
        </w:rPr>
        <w:t xml:space="preserve"> o botão Incluir, </w:t>
      </w:r>
      <w:r>
        <w:rPr>
          <w:i w:val="0"/>
          <w:color w:val="auto"/>
        </w:rPr>
        <w:t xml:space="preserve">o sistema apresenta </w:t>
      </w:r>
      <w:r w:rsidR="001E2036" w:rsidRPr="003E25B3">
        <w:rPr>
          <w:i w:val="0"/>
          <w:color w:val="auto"/>
        </w:rPr>
        <w:t xml:space="preserve">a </w:t>
      </w:r>
      <w:r w:rsidR="00D030AA">
        <w:rPr>
          <w:i w:val="0"/>
          <w:color w:val="auto"/>
        </w:rPr>
        <w:t>Tela Incluir Grupo Participante</w:t>
      </w:r>
      <w:r w:rsidR="001E2036" w:rsidRPr="003E25B3">
        <w:rPr>
          <w:i w:val="0"/>
          <w:color w:val="auto"/>
        </w:rPr>
        <w:t>.</w:t>
      </w:r>
    </w:p>
    <w:p w:rsidR="001E2036" w:rsidRPr="003E25B3" w:rsidRDefault="003E25B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4D3D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>o ícone</w:t>
      </w:r>
      <w:r w:rsidR="001E2036" w:rsidRPr="003E25B3">
        <w:rPr>
          <w:i w:val="0"/>
          <w:color w:val="auto"/>
        </w:rPr>
        <w:t xml:space="preserve"> Alterar, </w:t>
      </w:r>
      <w:r w:rsidR="002D4D3D">
        <w:rPr>
          <w:i w:val="0"/>
          <w:color w:val="auto"/>
        </w:rPr>
        <w:t xml:space="preserve">o sistema apresenta </w:t>
      </w:r>
      <w:r w:rsidR="001E2036" w:rsidRPr="003E25B3">
        <w:rPr>
          <w:i w:val="0"/>
          <w:color w:val="auto"/>
        </w:rPr>
        <w:t>a T</w:t>
      </w:r>
      <w:r w:rsidR="00D030AA">
        <w:rPr>
          <w:i w:val="0"/>
          <w:color w:val="auto"/>
        </w:rPr>
        <w:t>ela Alterar Grupo Participante</w:t>
      </w:r>
      <w:r w:rsidR="001E2036" w:rsidRPr="003E25B3">
        <w:rPr>
          <w:i w:val="0"/>
          <w:color w:val="auto"/>
        </w:rPr>
        <w:t>.</w:t>
      </w:r>
    </w:p>
    <w:p w:rsidR="001E2036" w:rsidRPr="003E25B3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4D3D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 xml:space="preserve">o botão Pesquisar, </w:t>
      </w:r>
      <w:r w:rsidR="00D030AA">
        <w:rPr>
          <w:i w:val="0"/>
          <w:color w:val="auto"/>
        </w:rPr>
        <w:t>o sistema apresentará</w:t>
      </w:r>
      <w:r w:rsidRPr="003E25B3">
        <w:rPr>
          <w:i w:val="0"/>
          <w:color w:val="auto"/>
        </w:rPr>
        <w:t xml:space="preserve"> a tabela com o resultado da pesquisa</w:t>
      </w:r>
      <w:r w:rsidR="001E2036" w:rsidRPr="003E25B3">
        <w:rPr>
          <w:i w:val="0"/>
          <w:color w:val="auto"/>
        </w:rPr>
        <w:t>.</w:t>
      </w:r>
    </w:p>
    <w:p w:rsidR="001E2036" w:rsidRPr="003E25B3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426AC0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>o botão Limpar</w:t>
      </w:r>
      <w:r w:rsidR="001E2036" w:rsidRPr="003E25B3">
        <w:rPr>
          <w:i w:val="0"/>
          <w:color w:val="auto"/>
        </w:rPr>
        <w:t>, o sis</w:t>
      </w:r>
      <w:r w:rsidRPr="003E25B3">
        <w:rPr>
          <w:i w:val="0"/>
          <w:color w:val="auto"/>
        </w:rPr>
        <w:t>tema limpará o(s) parâmetro(s) de pesquisa informado(s).</w:t>
      </w:r>
    </w:p>
    <w:p w:rsidR="00A37F98" w:rsidRPr="003E25B3" w:rsidRDefault="00A37F98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3E25B3">
        <w:rPr>
          <w:color w:val="auto"/>
        </w:rPr>
        <w:t xml:space="preserve">Ao </w:t>
      </w:r>
      <w:r w:rsidR="00426AC0">
        <w:rPr>
          <w:color w:val="auto"/>
        </w:rPr>
        <w:t xml:space="preserve">acionar </w:t>
      </w:r>
      <w:r w:rsidRPr="003E25B3">
        <w:rPr>
          <w:color w:val="auto"/>
        </w:rPr>
        <w:t>o botão</w:t>
      </w:r>
      <w:r w:rsidR="003E25B3" w:rsidRPr="003E25B3">
        <w:rPr>
          <w:color w:val="auto"/>
        </w:rPr>
        <w:t xml:space="preserve"> Cancelar, o sistema </w:t>
      </w:r>
      <w:r w:rsidR="00D030AA">
        <w:rPr>
          <w:color w:val="auto"/>
        </w:rPr>
        <w:t xml:space="preserve">retornará para a funcionalidade que o chamou </w:t>
      </w:r>
      <w:r w:rsidR="003E25B3" w:rsidRPr="003E25B3">
        <w:rPr>
          <w:color w:val="auto"/>
        </w:rPr>
        <w:t>.</w:t>
      </w:r>
    </w:p>
    <w:p w:rsidR="003E25B3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</w:t>
      </w:r>
      <w:r w:rsidR="00423060">
        <w:rPr>
          <w:color w:val="auto"/>
        </w:rPr>
        <w:t>acionar</w:t>
      </w:r>
      <w:r>
        <w:rPr>
          <w:color w:val="auto"/>
        </w:rPr>
        <w:t xml:space="preserve"> o ícone Excluir, </w:t>
      </w:r>
      <w:r w:rsidR="00423060">
        <w:rPr>
          <w:color w:val="auto"/>
        </w:rPr>
        <w:t xml:space="preserve">o sistema apresenta a Tela Excluir </w:t>
      </w:r>
      <w:r w:rsidR="00D030AA">
        <w:rPr>
          <w:color w:val="auto"/>
        </w:rPr>
        <w:t>Grupo Participante</w:t>
      </w:r>
      <w:r>
        <w:rPr>
          <w:color w:val="auto"/>
        </w:rPr>
        <w:t>.</w:t>
      </w:r>
    </w:p>
    <w:p w:rsidR="00C634E7" w:rsidRPr="00A7401F" w:rsidRDefault="00C634E7" w:rsidP="00C634E7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 </w:t>
      </w:r>
      <w:r w:rsidRPr="00A7401F">
        <w:rPr>
          <w:i w:val="0"/>
          <w:color w:val="auto"/>
        </w:rPr>
        <w:t>Ordenação padrão para apresentação da lista de</w:t>
      </w:r>
      <w:r>
        <w:rPr>
          <w:i w:val="0"/>
          <w:color w:val="auto"/>
        </w:rPr>
        <w:t xml:space="preserve"> </w:t>
      </w:r>
      <w:r w:rsidR="00D030AA">
        <w:rPr>
          <w:i w:val="0"/>
          <w:color w:val="auto"/>
        </w:rPr>
        <w:t>Grupo Participante</w:t>
      </w:r>
      <w:r>
        <w:rPr>
          <w:i w:val="0"/>
          <w:color w:val="auto"/>
        </w:rPr>
        <w:t>s</w:t>
      </w:r>
      <w:r w:rsidRPr="00A7401F">
        <w:rPr>
          <w:i w:val="0"/>
          <w:color w:val="auto"/>
        </w:rPr>
        <w:t xml:space="preserve"> deve ser </w:t>
      </w:r>
      <w:r>
        <w:rPr>
          <w:i w:val="0"/>
          <w:color w:val="auto"/>
        </w:rPr>
        <w:t>pela coluna “</w:t>
      </w:r>
      <w:r w:rsidR="00C45855">
        <w:rPr>
          <w:i w:val="0"/>
          <w:color w:val="auto"/>
        </w:rPr>
        <w:t>Grupo Participante</w:t>
      </w:r>
      <w:r w:rsidRPr="00A7401F">
        <w:rPr>
          <w:i w:val="0"/>
          <w:color w:val="auto"/>
        </w:rPr>
        <w:t>” em ordem alfabética</w:t>
      </w:r>
      <w:r>
        <w:rPr>
          <w:i w:val="0"/>
          <w:color w:val="auto"/>
        </w:rPr>
        <w:t>.</w:t>
      </w:r>
    </w:p>
    <w:p w:rsidR="00C634E7" w:rsidRPr="003E25B3" w:rsidRDefault="00C634E7" w:rsidP="00C634E7">
      <w:pPr>
        <w:pStyle w:val="PargrafodaLista"/>
        <w:rPr>
          <w:color w:val="auto"/>
        </w:rPr>
      </w:pP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lastRenderedPageBreak/>
        <w:t>2</w:t>
      </w:r>
      <w:r w:rsidR="001E2036">
        <w:rPr>
          <w:sz w:val="20"/>
        </w:rPr>
        <w:t>.2.1.2. Exceções</w:t>
      </w:r>
    </w:p>
    <w:p w:rsidR="001E2036" w:rsidRPr="008D188E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E2036" w:rsidRDefault="001327E3">
      <w:pPr>
        <w:pStyle w:val="Ttulo4"/>
        <w:numPr>
          <w:ilvl w:val="0"/>
          <w:numId w:val="0"/>
        </w:numPr>
        <w:rPr>
          <w:rFonts w:cs="Arial"/>
          <w:sz w:val="20"/>
        </w:rPr>
      </w:pPr>
      <w:bookmarkStart w:id="7" w:name="_Toc118115343"/>
      <w:r>
        <w:rPr>
          <w:rFonts w:cs="Arial"/>
          <w:sz w:val="20"/>
        </w:rPr>
        <w:t>2</w:t>
      </w:r>
      <w:r w:rsidR="001E2036">
        <w:rPr>
          <w:rFonts w:cs="Arial"/>
          <w:sz w:val="20"/>
        </w:rPr>
        <w:t>.2.1.3. Itens de Controle</w:t>
      </w:r>
      <w:bookmarkEnd w:id="7"/>
    </w:p>
    <w:p w:rsidR="001E2036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/>
    <w:tbl>
      <w:tblPr>
        <w:tblW w:w="10339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585"/>
        <w:gridCol w:w="496"/>
        <w:gridCol w:w="1110"/>
        <w:gridCol w:w="585"/>
        <w:gridCol w:w="496"/>
        <w:gridCol w:w="520"/>
        <w:gridCol w:w="985"/>
        <w:gridCol w:w="1896"/>
      </w:tblGrid>
      <w:tr w:rsidR="001E2036" w:rsidTr="0057650F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8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8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52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57650F" w:rsidTr="0057650F">
        <w:trPr>
          <w:cantSplit/>
          <w:jc w:val="center"/>
        </w:trPr>
        <w:tc>
          <w:tcPr>
            <w:tcW w:w="554" w:type="dxa"/>
            <w:vAlign w:val="center"/>
          </w:tcPr>
          <w:p w:rsidR="0057650F" w:rsidRPr="0057650F" w:rsidRDefault="0057650F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1</w:t>
            </w:r>
          </w:p>
        </w:tc>
        <w:tc>
          <w:tcPr>
            <w:tcW w:w="2120" w:type="dxa"/>
            <w:vAlign w:val="center"/>
          </w:tcPr>
          <w:p w:rsidR="0057650F" w:rsidRPr="0057650F" w:rsidRDefault="00694CFF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Nome do </w:t>
            </w:r>
            <w:r w:rsidR="0057650F" w:rsidRPr="0057650F">
              <w:rPr>
                <w:iCs/>
                <w:color w:val="auto"/>
              </w:rPr>
              <w:t>Grupo Participante</w:t>
            </w:r>
          </w:p>
        </w:tc>
        <w:tc>
          <w:tcPr>
            <w:tcW w:w="992" w:type="dxa"/>
            <w:vAlign w:val="center"/>
          </w:tcPr>
          <w:p w:rsidR="0057650F" w:rsidRPr="0057650F" w:rsidRDefault="0057650F">
            <w:pPr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150/A</w:t>
            </w:r>
          </w:p>
        </w:tc>
        <w:tc>
          <w:tcPr>
            <w:tcW w:w="585" w:type="dxa"/>
            <w:vAlign w:val="center"/>
          </w:tcPr>
          <w:p w:rsidR="0057650F" w:rsidRPr="0057650F" w:rsidRDefault="0057650F">
            <w:pPr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57650F" w:rsidRPr="0057650F" w:rsidRDefault="0057650F">
            <w:pPr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vAlign w:val="center"/>
          </w:tcPr>
          <w:p w:rsidR="0057650F" w:rsidRPr="0057650F" w:rsidRDefault="0057650F" w:rsidP="008D188E">
            <w:pPr>
              <w:jc w:val="center"/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585" w:type="dxa"/>
            <w:vAlign w:val="center"/>
          </w:tcPr>
          <w:p w:rsidR="0057650F" w:rsidRPr="0057650F" w:rsidRDefault="00180DA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496" w:type="dxa"/>
            <w:vAlign w:val="center"/>
          </w:tcPr>
          <w:p w:rsidR="0057650F" w:rsidRPr="0057650F" w:rsidRDefault="0057650F">
            <w:pPr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520" w:type="dxa"/>
          </w:tcPr>
          <w:p w:rsidR="0057650F" w:rsidRPr="0057650F" w:rsidRDefault="0057650F"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vAlign w:val="center"/>
          </w:tcPr>
          <w:p w:rsidR="0057650F" w:rsidRPr="0057650F" w:rsidRDefault="0057650F">
            <w:pPr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  <w:vAlign w:val="center"/>
          </w:tcPr>
          <w:p w:rsidR="0057650F" w:rsidRPr="0057650F" w:rsidRDefault="0057650F">
            <w:pPr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N/A</w:t>
            </w:r>
          </w:p>
        </w:tc>
      </w:tr>
      <w:tr w:rsidR="0057650F" w:rsidTr="0057650F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7650F" w:rsidRPr="0057650F" w:rsidRDefault="0057650F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3</w:t>
            </w:r>
          </w:p>
        </w:tc>
        <w:tc>
          <w:tcPr>
            <w:tcW w:w="2120" w:type="dxa"/>
            <w:vAlign w:val="center"/>
          </w:tcPr>
          <w:p w:rsidR="0057650F" w:rsidRPr="0057650F" w:rsidRDefault="0057650F">
            <w:pPr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Botão Pesquisar</w:t>
            </w:r>
          </w:p>
        </w:tc>
        <w:tc>
          <w:tcPr>
            <w:tcW w:w="992" w:type="dxa"/>
          </w:tcPr>
          <w:p w:rsidR="0057650F" w:rsidRPr="0057650F" w:rsidRDefault="0057650F"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585" w:type="dxa"/>
          </w:tcPr>
          <w:p w:rsidR="0057650F" w:rsidRPr="0057650F" w:rsidRDefault="0057650F"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57650F" w:rsidRPr="0057650F" w:rsidRDefault="0057650F" w:rsidP="00AC648F">
            <w:pPr>
              <w:jc w:val="left"/>
            </w:pPr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vAlign w:val="center"/>
          </w:tcPr>
          <w:p w:rsidR="0057650F" w:rsidRPr="0057650F" w:rsidRDefault="0057650F" w:rsidP="00AC648F">
            <w:pPr>
              <w:jc w:val="left"/>
            </w:pPr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585" w:type="dxa"/>
            <w:vAlign w:val="center"/>
          </w:tcPr>
          <w:p w:rsidR="0057650F" w:rsidRPr="0057650F" w:rsidRDefault="0057650F" w:rsidP="00AC648F">
            <w:pPr>
              <w:jc w:val="center"/>
            </w:pPr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57650F" w:rsidRPr="0057650F" w:rsidRDefault="0057650F" w:rsidP="00AC648F">
            <w:pPr>
              <w:jc w:val="center"/>
            </w:pPr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520" w:type="dxa"/>
          </w:tcPr>
          <w:p w:rsidR="0057650F" w:rsidRPr="0057650F" w:rsidRDefault="0057650F"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vAlign w:val="center"/>
          </w:tcPr>
          <w:p w:rsidR="0057650F" w:rsidRPr="0057650F" w:rsidRDefault="0057650F">
            <w:pPr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vAlign w:val="center"/>
          </w:tcPr>
          <w:p w:rsidR="0057650F" w:rsidRPr="0057650F" w:rsidRDefault="0057650F" w:rsidP="00645F29">
            <w:pPr>
              <w:jc w:val="left"/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Ao ser acionado apresenta lista de resultados.</w:t>
            </w:r>
          </w:p>
        </w:tc>
      </w:tr>
      <w:tr w:rsidR="0057650F" w:rsidTr="0057650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4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>
            <w:pPr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7650F" w:rsidRPr="0057650F" w:rsidRDefault="0057650F"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57650F" w:rsidRPr="0057650F" w:rsidRDefault="0057650F"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AC648F">
            <w:pPr>
              <w:jc w:val="left"/>
            </w:pPr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AC648F">
            <w:pPr>
              <w:jc w:val="left"/>
            </w:pPr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AC648F">
            <w:pPr>
              <w:jc w:val="center"/>
            </w:pPr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AC648F">
            <w:pPr>
              <w:jc w:val="center"/>
            </w:pPr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57650F" w:rsidRPr="0057650F" w:rsidRDefault="0057650F"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>
            <w:pPr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645F29">
            <w:pPr>
              <w:jc w:val="left"/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Ao ser acionado limpa os parâmetros de pesquisa.</w:t>
            </w:r>
          </w:p>
        </w:tc>
      </w:tr>
      <w:tr w:rsidR="0057650F" w:rsidTr="0057650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>
            <w:pPr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Ícone Alterar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7650F" w:rsidRPr="0057650F" w:rsidRDefault="0057650F"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57650F" w:rsidRPr="0057650F" w:rsidRDefault="0057650F"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AC648F">
            <w:pPr>
              <w:jc w:val="left"/>
            </w:pPr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AC648F">
            <w:pPr>
              <w:jc w:val="left"/>
            </w:pPr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AC648F">
            <w:pPr>
              <w:jc w:val="center"/>
            </w:pPr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AC648F">
            <w:pPr>
              <w:jc w:val="center"/>
            </w:pPr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57650F" w:rsidRPr="0057650F" w:rsidRDefault="0057650F"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>
            <w:pPr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645F29">
            <w:pPr>
              <w:jc w:val="left"/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A</w:t>
            </w:r>
            <w:r w:rsidR="00E608FB">
              <w:rPr>
                <w:iCs/>
                <w:color w:val="auto"/>
              </w:rPr>
              <w:t>o ser acionado apresenta tela de</w:t>
            </w:r>
            <w:r w:rsidRPr="0057650F">
              <w:rPr>
                <w:iCs/>
                <w:color w:val="auto"/>
              </w:rPr>
              <w:t xml:space="preserve"> alterar Grupo Participante.</w:t>
            </w:r>
          </w:p>
        </w:tc>
      </w:tr>
      <w:tr w:rsidR="0057650F" w:rsidTr="0057650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>
            <w:pPr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Ícone Excluir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7650F" w:rsidRPr="0057650F" w:rsidRDefault="0057650F"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57650F" w:rsidRPr="0057650F" w:rsidRDefault="0057650F"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AC648F">
            <w:pPr>
              <w:jc w:val="left"/>
            </w:pPr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AC648F">
            <w:pPr>
              <w:jc w:val="left"/>
            </w:pPr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AC648F">
            <w:pPr>
              <w:jc w:val="center"/>
            </w:pPr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AC648F">
            <w:pPr>
              <w:jc w:val="center"/>
            </w:pPr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57650F" w:rsidRPr="0057650F" w:rsidRDefault="0057650F"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>
            <w:pPr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645F29">
            <w:pPr>
              <w:jc w:val="left"/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A</w:t>
            </w:r>
            <w:r w:rsidR="00E608FB">
              <w:rPr>
                <w:iCs/>
                <w:color w:val="auto"/>
              </w:rPr>
              <w:t>o ser acionado apresenta tela de</w:t>
            </w:r>
            <w:r w:rsidRPr="0057650F">
              <w:rPr>
                <w:iCs/>
                <w:color w:val="auto"/>
              </w:rPr>
              <w:t xml:space="preserve"> excluir Grupo Participante.</w:t>
            </w:r>
          </w:p>
        </w:tc>
      </w:tr>
      <w:tr w:rsidR="0057650F" w:rsidTr="0057650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>
            <w:pPr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Botão Incluir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7650F" w:rsidRPr="0057650F" w:rsidRDefault="0057650F"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57650F" w:rsidRPr="0057650F" w:rsidRDefault="0057650F"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AC648F">
            <w:pPr>
              <w:jc w:val="left"/>
            </w:pPr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AC648F">
            <w:pPr>
              <w:jc w:val="left"/>
            </w:pPr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AC648F">
            <w:pPr>
              <w:jc w:val="center"/>
            </w:pPr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AC648F">
            <w:pPr>
              <w:jc w:val="center"/>
            </w:pPr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57650F" w:rsidRPr="0057650F" w:rsidRDefault="0057650F"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>
            <w:pPr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645F29">
            <w:pPr>
              <w:jc w:val="left"/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Ao ser acionado apresenta tela de incluir Grupo Participante.</w:t>
            </w:r>
          </w:p>
        </w:tc>
      </w:tr>
      <w:tr w:rsidR="0057650F" w:rsidTr="0057650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9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>
            <w:pPr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7650F" w:rsidRPr="0057650F" w:rsidRDefault="0057650F"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57650F" w:rsidRPr="0057650F" w:rsidRDefault="0057650F"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AC648F">
            <w:pPr>
              <w:jc w:val="left"/>
            </w:pPr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AC648F">
            <w:pPr>
              <w:jc w:val="left"/>
            </w:pPr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AC648F">
            <w:pPr>
              <w:jc w:val="center"/>
            </w:pPr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AC648F">
            <w:pPr>
              <w:jc w:val="center"/>
            </w:pPr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DB2204">
            <w:r w:rsidRPr="0057650F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2133CA">
            <w:pPr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57650F" w:rsidRPr="0057650F" w:rsidRDefault="0057650F" w:rsidP="00645F29">
            <w:pPr>
              <w:jc w:val="left"/>
              <w:rPr>
                <w:iCs/>
                <w:color w:val="auto"/>
              </w:rPr>
            </w:pPr>
            <w:r w:rsidRPr="0057650F">
              <w:rPr>
                <w:iCs/>
                <w:color w:val="auto"/>
              </w:rPr>
              <w:t>Ao ser acionado retorna para a funcionalidade que o chamou.</w:t>
            </w:r>
          </w:p>
        </w:tc>
      </w:tr>
      <w:tr w:rsidR="005426D6" w:rsidTr="0057650F">
        <w:trPr>
          <w:cantSplit/>
          <w:jc w:val="center"/>
        </w:trPr>
        <w:tc>
          <w:tcPr>
            <w:tcW w:w="10339" w:type="dxa"/>
            <w:gridSpan w:val="11"/>
            <w:shd w:val="pct25" w:color="auto" w:fill="auto"/>
            <w:vAlign w:val="center"/>
          </w:tcPr>
          <w:p w:rsidR="005426D6" w:rsidRDefault="005426D6">
            <w:pPr>
              <w:rPr>
                <w:sz w:val="22"/>
              </w:rPr>
            </w:pP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 xml:space="preserve">ValoresInteiros,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5426D6" w:rsidRPr="007E5E04" w:rsidRDefault="005426D6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</w:p>
          <w:p w:rsidR="005426D6" w:rsidRPr="007E5E04" w:rsidRDefault="005426D6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5426D6" w:rsidRPr="007E5E04" w:rsidRDefault="005426D6">
            <w:pPr>
              <w:ind w:left="1093" w:hanging="1093"/>
              <w:rPr>
                <w:sz w:val="16"/>
                <w:szCs w:val="16"/>
              </w:rPr>
            </w:pPr>
          </w:p>
          <w:p w:rsidR="005426D6" w:rsidRDefault="005426D6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E2036" w:rsidRDefault="001E2036"/>
    <w:p w:rsidR="005C1A08" w:rsidRDefault="005C1A08" w:rsidP="004D5521">
      <w:pPr>
        <w:pStyle w:val="STJNivel3"/>
      </w:pPr>
    </w:p>
    <w:p w:rsidR="00AC3C95" w:rsidRPr="00A37F98" w:rsidRDefault="001327E3" w:rsidP="004D5521">
      <w:pPr>
        <w:pStyle w:val="STJNivel3"/>
        <w:rPr>
          <w:i/>
        </w:rPr>
      </w:pPr>
      <w:bookmarkStart w:id="8" w:name="_Toc398211272"/>
      <w:r>
        <w:t>2</w:t>
      </w:r>
      <w:r w:rsidR="001E2036">
        <w:t xml:space="preserve">.2.2. </w:t>
      </w:r>
      <w:r w:rsidR="00AC3C95">
        <w:t xml:space="preserve">Tela Incluir </w:t>
      </w:r>
      <w:r w:rsidR="00D030AA">
        <w:t>Grupo Participante</w:t>
      </w:r>
      <w:bookmarkEnd w:id="8"/>
    </w:p>
    <w:p w:rsidR="00AC3C95" w:rsidRDefault="00883E2C" w:rsidP="00AC3C95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114171"/>
            <wp:effectExtent l="19050" t="0" r="5080" b="0"/>
            <wp:docPr id="16" name="Imagem 9" descr="C:\Users\rayanne.felicio\Pictures\INCLUIR GRUPO PARTICIPA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yanne.felicio\Pictures\INCLUIR GRUPO PARTICIPANT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1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C95" w:rsidRPr="008D188E" w:rsidRDefault="00AC3C95" w:rsidP="00AC3C95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2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Inclusão</w:t>
      </w:r>
      <w:r w:rsidRPr="008D188E">
        <w:rPr>
          <w:i w:val="0"/>
          <w:color w:val="auto"/>
        </w:rPr>
        <w:t xml:space="preserve"> de </w:t>
      </w:r>
      <w:r w:rsidR="00D030AA">
        <w:rPr>
          <w:i w:val="0"/>
          <w:color w:val="auto"/>
        </w:rPr>
        <w:t>Grupo Participante</w:t>
      </w:r>
      <w:r w:rsidRPr="008D188E">
        <w:rPr>
          <w:i w:val="0"/>
          <w:color w:val="auto"/>
        </w:rPr>
        <w:t>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2.2.2</w:t>
      </w:r>
      <w:r w:rsidR="00AC3C95">
        <w:rPr>
          <w:sz w:val="20"/>
        </w:rPr>
        <w:t>.1. Regras de Apresentação</w:t>
      </w:r>
    </w:p>
    <w:p w:rsidR="00AC3C95" w:rsidRPr="003E25B3" w:rsidRDefault="00AC3C95" w:rsidP="00AC3C95">
      <w:pPr>
        <w:pStyle w:val="Instruo"/>
        <w:numPr>
          <w:ilvl w:val="0"/>
          <w:numId w:val="17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</w:t>
      </w:r>
      <w:r w:rsidR="00DB2204">
        <w:rPr>
          <w:i w:val="0"/>
          <w:color w:val="auto"/>
        </w:rPr>
        <w:t xml:space="preserve"> acionar</w:t>
      </w:r>
      <w:r w:rsidRPr="003E25B3">
        <w:rPr>
          <w:i w:val="0"/>
          <w:color w:val="auto"/>
        </w:rPr>
        <w:t xml:space="preserve"> </w:t>
      </w:r>
      <w:r w:rsidR="002946E2">
        <w:rPr>
          <w:i w:val="0"/>
          <w:color w:val="auto"/>
        </w:rPr>
        <w:t>o botão Salvar, o sistema irá salvar os campos informados</w:t>
      </w:r>
      <w:r w:rsidRPr="003E25B3">
        <w:rPr>
          <w:i w:val="0"/>
          <w:color w:val="auto"/>
        </w:rPr>
        <w:t>.</w:t>
      </w:r>
    </w:p>
    <w:p w:rsidR="00AC3C95" w:rsidRPr="003E25B3" w:rsidRDefault="00AC3C95" w:rsidP="00AC3C95">
      <w:pPr>
        <w:pStyle w:val="Instruo"/>
        <w:numPr>
          <w:ilvl w:val="0"/>
          <w:numId w:val="17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</w:t>
      </w:r>
      <w:r w:rsidR="00DB2204">
        <w:rPr>
          <w:i w:val="0"/>
          <w:color w:val="auto"/>
        </w:rPr>
        <w:t xml:space="preserve"> aciona</w:t>
      </w:r>
      <w:r w:rsidRPr="003E25B3">
        <w:rPr>
          <w:i w:val="0"/>
          <w:color w:val="auto"/>
        </w:rPr>
        <w:t xml:space="preserve"> o botão Limpar, o sistema limpará o(s) </w:t>
      </w:r>
      <w:r w:rsidR="002946E2">
        <w:rPr>
          <w:i w:val="0"/>
          <w:color w:val="auto"/>
        </w:rPr>
        <w:t>campo</w:t>
      </w:r>
      <w:r w:rsidRPr="003E25B3">
        <w:rPr>
          <w:i w:val="0"/>
          <w:color w:val="auto"/>
        </w:rPr>
        <w:t>(s) informado(s).</w:t>
      </w:r>
    </w:p>
    <w:p w:rsidR="00AC3C95" w:rsidRPr="003E25B3" w:rsidRDefault="00AC3C95" w:rsidP="00AC3C95">
      <w:pPr>
        <w:pStyle w:val="PargrafodaLista"/>
        <w:numPr>
          <w:ilvl w:val="0"/>
          <w:numId w:val="17"/>
        </w:numPr>
        <w:rPr>
          <w:color w:val="auto"/>
        </w:rPr>
      </w:pPr>
      <w:r w:rsidRPr="003E25B3">
        <w:rPr>
          <w:color w:val="auto"/>
        </w:rPr>
        <w:t>Ao</w:t>
      </w:r>
      <w:r w:rsidR="00DB2204">
        <w:rPr>
          <w:color w:val="auto"/>
        </w:rPr>
        <w:t xml:space="preserve"> acionar</w:t>
      </w:r>
      <w:r w:rsidRPr="003E25B3">
        <w:rPr>
          <w:color w:val="auto"/>
        </w:rPr>
        <w:t xml:space="preserve"> o botão Cancelar, o sistema retornará para a pesquisa inicial</w:t>
      </w:r>
      <w:r w:rsidR="00A95910">
        <w:rPr>
          <w:color w:val="auto"/>
        </w:rPr>
        <w:t xml:space="preserve"> de grupo participante</w:t>
      </w:r>
      <w:r w:rsidRPr="003E25B3">
        <w:rPr>
          <w:color w:val="auto"/>
        </w:rPr>
        <w:t>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2.2.2</w:t>
      </w:r>
      <w:r w:rsidR="00AC3C95">
        <w:rPr>
          <w:sz w:val="20"/>
        </w:rPr>
        <w:t>.2. Exceções</w:t>
      </w:r>
    </w:p>
    <w:p w:rsidR="00AC3C95" w:rsidRPr="008D188E" w:rsidRDefault="00AC3C95" w:rsidP="00AC3C95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2.2.2</w:t>
      </w:r>
      <w:r w:rsidR="00AC3C95">
        <w:rPr>
          <w:rFonts w:cs="Arial"/>
          <w:sz w:val="20"/>
        </w:rPr>
        <w:t>.3. Itens de Controle</w:t>
      </w:r>
    </w:p>
    <w:p w:rsidR="00AC3C95" w:rsidRDefault="00AC3C95" w:rsidP="00AC3C95">
      <w:pPr>
        <w:pStyle w:val="Rodap"/>
        <w:tabs>
          <w:tab w:val="clear" w:pos="4320"/>
          <w:tab w:val="clear" w:pos="8640"/>
        </w:tabs>
      </w:pPr>
    </w:p>
    <w:p w:rsidR="00AC3C95" w:rsidRDefault="00AC3C95" w:rsidP="00AC3C95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AC3C95" w:rsidTr="002133CA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AC3C95" w:rsidRDefault="00EC00F2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**</w:t>
            </w:r>
            <w:r w:rsidR="00AC3C95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2F3E8E" w:rsidTr="001E63CA">
        <w:trPr>
          <w:cantSplit/>
          <w:jc w:val="center"/>
        </w:trPr>
        <w:tc>
          <w:tcPr>
            <w:tcW w:w="554" w:type="dxa"/>
            <w:vAlign w:val="center"/>
          </w:tcPr>
          <w:p w:rsidR="002F3E8E" w:rsidRPr="00DB2204" w:rsidRDefault="002F3E8E" w:rsidP="00DB2204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  <w:sz w:val="22"/>
              </w:rPr>
            </w:pPr>
            <w:r w:rsidRPr="00DB2204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2F3E8E" w:rsidRPr="00AC3C95" w:rsidRDefault="00883E2C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Nome do </w:t>
            </w:r>
            <w:r w:rsidR="002F3E8E">
              <w:rPr>
                <w:iCs/>
                <w:color w:val="auto"/>
                <w:sz w:val="22"/>
              </w:rPr>
              <w:t>Grupo Participante</w:t>
            </w:r>
          </w:p>
        </w:tc>
        <w:tc>
          <w:tcPr>
            <w:tcW w:w="992" w:type="dxa"/>
            <w:vAlign w:val="center"/>
          </w:tcPr>
          <w:p w:rsidR="002F3E8E" w:rsidRPr="00AC3C95" w:rsidRDefault="002F3E8E" w:rsidP="00D6221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</w:t>
            </w:r>
            <w:r>
              <w:rPr>
                <w:iCs/>
                <w:color w:val="auto"/>
                <w:sz w:val="22"/>
              </w:rPr>
              <w:t>5</w:t>
            </w:r>
            <w:r w:rsidRPr="00AC3C95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435" w:type="dxa"/>
            <w:vAlign w:val="center"/>
          </w:tcPr>
          <w:p w:rsidR="002F3E8E" w:rsidRPr="00AC3C95" w:rsidRDefault="002F3E8E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2F3E8E" w:rsidRPr="00AC3C95" w:rsidRDefault="002F3E8E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2F3E8E" w:rsidRPr="00AC3C95" w:rsidRDefault="002F3E8E" w:rsidP="002F3E8E">
            <w:pPr>
              <w:jc w:val="left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2F3E8E" w:rsidRPr="00AC3C95" w:rsidRDefault="002F3E8E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2F3E8E" w:rsidRPr="00AC3C95" w:rsidRDefault="002F3E8E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2F3E8E" w:rsidRDefault="002F3E8E">
            <w:r w:rsidRPr="007D0A5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2F3E8E" w:rsidRPr="00AC3C95" w:rsidRDefault="002F3E8E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2F3E8E" w:rsidRPr="00AC3C95" w:rsidRDefault="002F3E8E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2F3E8E" w:rsidTr="001E63C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F3E8E" w:rsidRPr="00AC3C95" w:rsidRDefault="002F3E8E" w:rsidP="00DB2204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2F3E8E" w:rsidRPr="00AC3C95" w:rsidRDefault="002F3E8E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</w:t>
            </w:r>
            <w:r>
              <w:rPr>
                <w:iCs/>
                <w:color w:val="auto"/>
                <w:sz w:val="22"/>
              </w:rPr>
              <w:t xml:space="preserve"> Salvar</w:t>
            </w:r>
          </w:p>
        </w:tc>
        <w:tc>
          <w:tcPr>
            <w:tcW w:w="992" w:type="dxa"/>
          </w:tcPr>
          <w:p w:rsidR="002F3E8E" w:rsidRDefault="002F3E8E">
            <w:r w:rsidRPr="008F05B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</w:tcPr>
          <w:p w:rsidR="002F3E8E" w:rsidRDefault="002F3E8E">
            <w:r w:rsidRPr="008F05B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</w:tcPr>
          <w:p w:rsidR="002F3E8E" w:rsidRDefault="002F3E8E">
            <w:r w:rsidRPr="00B631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2F3E8E" w:rsidRPr="00AC3C95" w:rsidRDefault="002F3E8E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2F3E8E" w:rsidRPr="00AC3C95" w:rsidRDefault="002F3E8E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2F3E8E" w:rsidRPr="00AC3C95" w:rsidRDefault="002F3E8E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2F3E8E" w:rsidRDefault="002F3E8E">
            <w:r w:rsidRPr="007D0A5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2F3E8E" w:rsidRPr="00AC3C95" w:rsidRDefault="002F3E8E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2F3E8E" w:rsidRPr="00AC3C95" w:rsidRDefault="002F3E8E" w:rsidP="00270828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salva os dados informados.</w:t>
            </w:r>
          </w:p>
        </w:tc>
      </w:tr>
      <w:tr w:rsidR="002F3E8E" w:rsidTr="001E63C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F3E8E" w:rsidRPr="00AC3C95" w:rsidRDefault="002F3E8E" w:rsidP="00DB2204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F3E8E" w:rsidRPr="00AC3C95" w:rsidRDefault="002F3E8E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F3E8E" w:rsidRDefault="002F3E8E">
            <w:r w:rsidRPr="008F05B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2F3E8E" w:rsidRDefault="002F3E8E">
            <w:r w:rsidRPr="008F05B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2F3E8E" w:rsidRDefault="002F3E8E">
            <w:r w:rsidRPr="00B631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2F3E8E" w:rsidRPr="00AC3C95" w:rsidRDefault="002F3E8E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F3E8E" w:rsidRPr="00AC3C95" w:rsidRDefault="002F3E8E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F3E8E" w:rsidRPr="00AC3C95" w:rsidRDefault="002F3E8E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2F3E8E" w:rsidRDefault="002F3E8E">
            <w:r w:rsidRPr="007D0A5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2F3E8E" w:rsidRPr="00AC3C95" w:rsidRDefault="002F3E8E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2F3E8E" w:rsidRPr="00AC3C95" w:rsidRDefault="002F3E8E" w:rsidP="00270828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l</w:t>
            </w:r>
            <w:r w:rsidRPr="00AC3C95">
              <w:rPr>
                <w:iCs/>
                <w:color w:val="auto"/>
                <w:sz w:val="22"/>
              </w:rPr>
              <w:t xml:space="preserve">impa os </w:t>
            </w:r>
            <w:r>
              <w:rPr>
                <w:iCs/>
                <w:color w:val="auto"/>
                <w:sz w:val="22"/>
              </w:rPr>
              <w:t>dados informados.</w:t>
            </w:r>
          </w:p>
        </w:tc>
      </w:tr>
      <w:tr w:rsidR="002F3E8E" w:rsidTr="001E63C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F3E8E" w:rsidRPr="00AC3C95" w:rsidRDefault="002F3E8E" w:rsidP="00DB2204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F3E8E" w:rsidRPr="00AC3C95" w:rsidRDefault="002F3E8E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F3E8E" w:rsidRDefault="002F3E8E">
            <w:r w:rsidRPr="008F05B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2F3E8E" w:rsidRDefault="002F3E8E">
            <w:r w:rsidRPr="008F05B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2F3E8E" w:rsidRDefault="002F3E8E">
            <w:r w:rsidRPr="00B631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2F3E8E" w:rsidRPr="00AC3C95" w:rsidRDefault="002F3E8E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F3E8E" w:rsidRPr="00AC3C95" w:rsidRDefault="002F3E8E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F3E8E" w:rsidRPr="00AC3C95" w:rsidRDefault="002F3E8E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2F3E8E" w:rsidRDefault="002F3E8E">
            <w:r w:rsidRPr="007D0A5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2F3E8E" w:rsidRPr="00AC3C95" w:rsidRDefault="002F3E8E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2F3E8E" w:rsidRPr="00AC3C95" w:rsidRDefault="002F3E8E" w:rsidP="00270828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r</w:t>
            </w:r>
            <w:r w:rsidRPr="00AC3C95">
              <w:rPr>
                <w:iCs/>
                <w:color w:val="auto"/>
                <w:sz w:val="22"/>
              </w:rPr>
              <w:t>etorna para a pesquisa inicial</w:t>
            </w:r>
            <w:r>
              <w:rPr>
                <w:iCs/>
                <w:color w:val="auto"/>
                <w:sz w:val="22"/>
              </w:rPr>
              <w:t xml:space="preserve"> de grupo participante.</w:t>
            </w:r>
          </w:p>
        </w:tc>
      </w:tr>
    </w:tbl>
    <w:p w:rsidR="006105EC" w:rsidRDefault="006105EC" w:rsidP="004D5521">
      <w:pPr>
        <w:pStyle w:val="STJNivel3"/>
      </w:pPr>
    </w:p>
    <w:p w:rsidR="006105EC" w:rsidRDefault="006105EC" w:rsidP="004D5521">
      <w:pPr>
        <w:pStyle w:val="STJNivel3"/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04"/>
      </w:tblGrid>
      <w:tr w:rsidR="006105EC" w:rsidTr="00990764">
        <w:trPr>
          <w:cantSplit/>
          <w:jc w:val="center"/>
        </w:trPr>
        <w:tc>
          <w:tcPr>
            <w:tcW w:w="9804" w:type="dxa"/>
            <w:shd w:val="pct25" w:color="auto" w:fill="auto"/>
            <w:vAlign w:val="center"/>
          </w:tcPr>
          <w:p w:rsidR="006105EC" w:rsidRDefault="006105EC" w:rsidP="00990764">
            <w:pPr>
              <w:rPr>
                <w:sz w:val="22"/>
              </w:rPr>
            </w:pPr>
          </w:p>
          <w:p w:rsidR="006105EC" w:rsidRPr="007E5E04" w:rsidRDefault="006105EC" w:rsidP="00990764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6105EC" w:rsidRPr="007E5E04" w:rsidRDefault="006105EC" w:rsidP="00990764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6105EC" w:rsidRPr="007E5E04" w:rsidRDefault="006105EC" w:rsidP="00990764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6105EC" w:rsidRPr="007E5E04" w:rsidRDefault="006105EC" w:rsidP="00990764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 xml:space="preserve">ValoresInteiros,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6105EC" w:rsidRPr="007E5E04" w:rsidRDefault="006105EC" w:rsidP="00990764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6105EC" w:rsidRPr="007E5E04" w:rsidRDefault="006105EC" w:rsidP="00990764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6105EC" w:rsidRPr="007E5E04" w:rsidRDefault="006105EC" w:rsidP="00990764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6105EC" w:rsidRPr="007E5E04" w:rsidRDefault="006105EC" w:rsidP="00990764">
            <w:pPr>
              <w:rPr>
                <w:sz w:val="16"/>
                <w:szCs w:val="16"/>
              </w:rPr>
            </w:pPr>
          </w:p>
          <w:p w:rsidR="006105EC" w:rsidRPr="007E5E04" w:rsidRDefault="006105EC" w:rsidP="00990764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6105EC" w:rsidRPr="007E5E04" w:rsidRDefault="006105EC" w:rsidP="00990764">
            <w:pPr>
              <w:ind w:left="1093" w:hanging="1093"/>
              <w:rPr>
                <w:sz w:val="16"/>
                <w:szCs w:val="16"/>
              </w:rPr>
            </w:pPr>
          </w:p>
          <w:p w:rsidR="006105EC" w:rsidRDefault="006105EC" w:rsidP="00990764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105EC" w:rsidRDefault="006105EC" w:rsidP="004D5521">
      <w:pPr>
        <w:pStyle w:val="STJNivel3"/>
      </w:pPr>
    </w:p>
    <w:p w:rsidR="004D5521" w:rsidRPr="00A37F98" w:rsidRDefault="00290B86" w:rsidP="004D5521">
      <w:pPr>
        <w:pStyle w:val="STJNivel3"/>
        <w:rPr>
          <w:i/>
        </w:rPr>
      </w:pPr>
      <w:bookmarkStart w:id="9" w:name="_Toc398211273"/>
      <w:r>
        <w:t>2.2.3</w:t>
      </w:r>
      <w:r w:rsidR="004D5521">
        <w:t xml:space="preserve">. Tela Alterar </w:t>
      </w:r>
      <w:r w:rsidR="00D030AA">
        <w:t>Grupo Participante</w:t>
      </w:r>
      <w:bookmarkEnd w:id="9"/>
    </w:p>
    <w:p w:rsidR="004D5521" w:rsidRDefault="00E74E8D" w:rsidP="004D5521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618689"/>
            <wp:effectExtent l="19050" t="0" r="5080" b="0"/>
            <wp:docPr id="18" name="Imagem 10" descr="C:\Users\rayanne.felicio\Pictures\ALTERAR GRUPO PARTICIPA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yanne.felicio\Pictures\ALTERAR GRUPO PARTICIPANT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1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521" w:rsidRPr="008D188E" w:rsidRDefault="004D5521" w:rsidP="004D5521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3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Alteração</w:t>
      </w:r>
      <w:r w:rsidRPr="008D188E">
        <w:rPr>
          <w:i w:val="0"/>
          <w:color w:val="auto"/>
        </w:rPr>
        <w:t xml:space="preserve"> de </w:t>
      </w:r>
      <w:r w:rsidR="00D030AA">
        <w:rPr>
          <w:i w:val="0"/>
          <w:color w:val="auto"/>
        </w:rPr>
        <w:t>Grupo Participante</w:t>
      </w:r>
      <w:r w:rsidRPr="008D188E">
        <w:rPr>
          <w:i w:val="0"/>
          <w:color w:val="auto"/>
        </w:rPr>
        <w:t>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2.2.3</w:t>
      </w:r>
      <w:r w:rsidR="004D5521">
        <w:rPr>
          <w:sz w:val="20"/>
        </w:rPr>
        <w:t>.1. Regras de Apresentação</w:t>
      </w:r>
    </w:p>
    <w:p w:rsidR="004D5521" w:rsidRPr="003E25B3" w:rsidRDefault="004D5521" w:rsidP="004D5521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70828">
        <w:rPr>
          <w:i w:val="0"/>
          <w:color w:val="auto"/>
        </w:rPr>
        <w:t xml:space="preserve">acionar </w:t>
      </w:r>
      <w:r>
        <w:rPr>
          <w:i w:val="0"/>
          <w:color w:val="auto"/>
        </w:rPr>
        <w:t>o botão Salvar, o sistema irá salvar os campos informados</w:t>
      </w:r>
      <w:r w:rsidRPr="003E25B3">
        <w:rPr>
          <w:i w:val="0"/>
          <w:color w:val="auto"/>
        </w:rPr>
        <w:t>.</w:t>
      </w:r>
    </w:p>
    <w:p w:rsidR="004D5521" w:rsidRPr="003E25B3" w:rsidRDefault="004D5521" w:rsidP="004D5521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70828">
        <w:rPr>
          <w:i w:val="0"/>
          <w:color w:val="auto"/>
        </w:rPr>
        <w:t>acionar</w:t>
      </w:r>
      <w:r w:rsidRPr="003E25B3">
        <w:rPr>
          <w:i w:val="0"/>
          <w:color w:val="auto"/>
        </w:rPr>
        <w:t xml:space="preserve"> o botão Limpar, o sistema limpará o(s) </w:t>
      </w:r>
      <w:r>
        <w:rPr>
          <w:i w:val="0"/>
          <w:color w:val="auto"/>
        </w:rPr>
        <w:t>campo</w:t>
      </w:r>
      <w:r w:rsidRPr="003E25B3">
        <w:rPr>
          <w:i w:val="0"/>
          <w:color w:val="auto"/>
        </w:rPr>
        <w:t>(s) informado(s).</w:t>
      </w:r>
    </w:p>
    <w:p w:rsidR="004D5521" w:rsidRPr="003E25B3" w:rsidRDefault="004D5521" w:rsidP="004D5521">
      <w:pPr>
        <w:pStyle w:val="PargrafodaLista"/>
        <w:numPr>
          <w:ilvl w:val="0"/>
          <w:numId w:val="18"/>
        </w:numPr>
        <w:rPr>
          <w:color w:val="auto"/>
        </w:rPr>
      </w:pPr>
      <w:r w:rsidRPr="003E25B3">
        <w:rPr>
          <w:color w:val="auto"/>
        </w:rPr>
        <w:t xml:space="preserve">Ao </w:t>
      </w:r>
      <w:r w:rsidR="00270828">
        <w:rPr>
          <w:color w:val="auto"/>
        </w:rPr>
        <w:t>acionar</w:t>
      </w:r>
      <w:r w:rsidRPr="003E25B3">
        <w:rPr>
          <w:color w:val="auto"/>
        </w:rPr>
        <w:t xml:space="preserve"> o botão Cancelar, o sistema retornará para a pesquisa inicial</w:t>
      </w:r>
      <w:r w:rsidR="004A7C0D">
        <w:rPr>
          <w:color w:val="auto"/>
        </w:rPr>
        <w:t xml:space="preserve"> de grupo participante</w:t>
      </w:r>
      <w:r w:rsidRPr="003E25B3">
        <w:rPr>
          <w:color w:val="auto"/>
        </w:rPr>
        <w:t>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2.2.3</w:t>
      </w:r>
      <w:r w:rsidR="004D5521">
        <w:rPr>
          <w:sz w:val="20"/>
        </w:rPr>
        <w:t>.2. Exceções</w:t>
      </w:r>
    </w:p>
    <w:p w:rsidR="004D5521" w:rsidRPr="008D188E" w:rsidRDefault="004D5521" w:rsidP="004D5521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2.2.3</w:t>
      </w:r>
      <w:r w:rsidR="004D5521">
        <w:rPr>
          <w:rFonts w:cs="Arial"/>
          <w:sz w:val="20"/>
        </w:rPr>
        <w:t>.3. Itens de Controle</w:t>
      </w:r>
    </w:p>
    <w:p w:rsidR="004D5521" w:rsidRDefault="004D5521" w:rsidP="004D5521">
      <w:pPr>
        <w:pStyle w:val="Rodap"/>
        <w:tabs>
          <w:tab w:val="clear" w:pos="4320"/>
          <w:tab w:val="clear" w:pos="8640"/>
        </w:tabs>
      </w:pPr>
    </w:p>
    <w:p w:rsidR="004D5521" w:rsidRDefault="004D5521" w:rsidP="004D5521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4D5521" w:rsidTr="002133CA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</w:tbl>
    <w:p w:rsidR="00FD38C4" w:rsidRDefault="00FD38C4" w:rsidP="001F4412">
      <w:pPr>
        <w:pStyle w:val="STJNivel3"/>
      </w:pPr>
    </w:p>
    <w:p w:rsidR="00FD38C4" w:rsidRDefault="00FD38C4" w:rsidP="001F4412">
      <w:pPr>
        <w:pStyle w:val="STJNivel3"/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FD38C4" w:rsidTr="00990764">
        <w:trPr>
          <w:cantSplit/>
          <w:jc w:val="center"/>
        </w:trPr>
        <w:tc>
          <w:tcPr>
            <w:tcW w:w="554" w:type="dxa"/>
            <w:vAlign w:val="center"/>
          </w:tcPr>
          <w:p w:rsidR="00FD38C4" w:rsidRPr="00270828" w:rsidRDefault="00FD38C4" w:rsidP="00990764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  <w:sz w:val="22"/>
              </w:rPr>
            </w:pPr>
            <w:r w:rsidRPr="00270828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Nome do Grupo Participante</w:t>
            </w:r>
          </w:p>
        </w:tc>
        <w:tc>
          <w:tcPr>
            <w:tcW w:w="992" w:type="dxa"/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435" w:type="dxa"/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FD38C4" w:rsidRPr="00AC3C95" w:rsidRDefault="00FD38C4" w:rsidP="00990764">
            <w:p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FD38C4" w:rsidRDefault="00FD38C4" w:rsidP="00990764">
            <w:r w:rsidRPr="00EF000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FD38C4" w:rsidTr="00990764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D38C4" w:rsidRPr="00AC3C95" w:rsidRDefault="00FD38C4" w:rsidP="00990764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</w:t>
            </w:r>
            <w:r>
              <w:rPr>
                <w:iCs/>
                <w:color w:val="auto"/>
                <w:sz w:val="22"/>
              </w:rPr>
              <w:t xml:space="preserve"> Salvar</w:t>
            </w:r>
          </w:p>
        </w:tc>
        <w:tc>
          <w:tcPr>
            <w:tcW w:w="992" w:type="dxa"/>
          </w:tcPr>
          <w:p w:rsidR="00FD38C4" w:rsidRDefault="00FD38C4" w:rsidP="00990764">
            <w:r w:rsidRPr="000D2F8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</w:tcPr>
          <w:p w:rsidR="00FD38C4" w:rsidRDefault="00FD38C4" w:rsidP="00990764">
            <w:r w:rsidRPr="000D2F8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FD38C4" w:rsidRDefault="00FD38C4" w:rsidP="00990764">
            <w:r w:rsidRPr="00EF000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salva os dados informados.</w:t>
            </w:r>
          </w:p>
        </w:tc>
      </w:tr>
      <w:tr w:rsidR="00FD38C4" w:rsidTr="0099076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D38C4" w:rsidRPr="00AC3C95" w:rsidRDefault="00FD38C4" w:rsidP="00990764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D38C4" w:rsidRDefault="00FD38C4" w:rsidP="00990764">
            <w:r w:rsidRPr="00E845C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FD38C4" w:rsidRDefault="00FD38C4" w:rsidP="00990764">
            <w:r w:rsidRPr="00E845C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D38C4" w:rsidRDefault="00FD38C4" w:rsidP="00990764">
            <w:r w:rsidRPr="00533AD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l</w:t>
            </w:r>
            <w:r w:rsidRPr="00AC3C95">
              <w:rPr>
                <w:iCs/>
                <w:color w:val="auto"/>
                <w:sz w:val="22"/>
              </w:rPr>
              <w:t xml:space="preserve">impa os </w:t>
            </w:r>
            <w:r>
              <w:rPr>
                <w:iCs/>
                <w:color w:val="auto"/>
                <w:sz w:val="22"/>
              </w:rPr>
              <w:t>dados informados.</w:t>
            </w:r>
          </w:p>
        </w:tc>
      </w:tr>
      <w:tr w:rsidR="00FD38C4" w:rsidTr="0099076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D38C4" w:rsidRPr="00AC3C95" w:rsidRDefault="00FD38C4" w:rsidP="00990764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D38C4" w:rsidRDefault="00FD38C4" w:rsidP="00990764">
            <w:r w:rsidRPr="00E845C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FD38C4" w:rsidRDefault="00FD38C4" w:rsidP="00990764">
            <w:r w:rsidRPr="00E845C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D38C4" w:rsidRDefault="00FD38C4" w:rsidP="00990764">
            <w:r w:rsidRPr="00533AD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D38C4" w:rsidRPr="00AC3C95" w:rsidRDefault="00FD38C4" w:rsidP="0099076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r</w:t>
            </w:r>
            <w:r w:rsidRPr="00AC3C95">
              <w:rPr>
                <w:iCs/>
                <w:color w:val="auto"/>
                <w:sz w:val="22"/>
              </w:rPr>
              <w:t>etorna para a pesquisa inicial</w:t>
            </w:r>
            <w:r>
              <w:rPr>
                <w:iCs/>
                <w:color w:val="auto"/>
                <w:sz w:val="22"/>
              </w:rPr>
              <w:t xml:space="preserve"> de grupo participante.</w:t>
            </w:r>
          </w:p>
        </w:tc>
      </w:tr>
      <w:tr w:rsidR="00FD38C4" w:rsidTr="00990764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FD38C4" w:rsidRDefault="00FD38C4" w:rsidP="00990764">
            <w:pPr>
              <w:rPr>
                <w:sz w:val="22"/>
              </w:rPr>
            </w:pPr>
          </w:p>
          <w:p w:rsidR="00FD38C4" w:rsidRPr="007E5E04" w:rsidRDefault="00FD38C4" w:rsidP="00990764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FD38C4" w:rsidRPr="007E5E04" w:rsidRDefault="00FD38C4" w:rsidP="00990764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FD38C4" w:rsidRPr="007E5E04" w:rsidRDefault="00FD38C4" w:rsidP="00990764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FD38C4" w:rsidRPr="007E5E04" w:rsidRDefault="00FD38C4" w:rsidP="00990764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 xml:space="preserve">ValoresInteiros,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FD38C4" w:rsidRPr="007E5E04" w:rsidRDefault="00FD38C4" w:rsidP="00990764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FD38C4" w:rsidRPr="007E5E04" w:rsidRDefault="00FD38C4" w:rsidP="00990764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FD38C4" w:rsidRPr="007E5E04" w:rsidRDefault="00FD38C4" w:rsidP="00990764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FD38C4" w:rsidRPr="007E5E04" w:rsidRDefault="00FD38C4" w:rsidP="00990764">
            <w:pPr>
              <w:rPr>
                <w:sz w:val="16"/>
                <w:szCs w:val="16"/>
              </w:rPr>
            </w:pPr>
          </w:p>
          <w:p w:rsidR="00FD38C4" w:rsidRPr="007E5E04" w:rsidRDefault="00FD38C4" w:rsidP="00990764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FD38C4" w:rsidRPr="007E5E04" w:rsidRDefault="00FD38C4" w:rsidP="00990764">
            <w:pPr>
              <w:ind w:left="1093" w:hanging="1093"/>
              <w:rPr>
                <w:sz w:val="16"/>
                <w:szCs w:val="16"/>
              </w:rPr>
            </w:pPr>
          </w:p>
          <w:p w:rsidR="00FD38C4" w:rsidRDefault="00FD38C4" w:rsidP="00990764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FD38C4" w:rsidRDefault="00FD38C4" w:rsidP="001F4412">
      <w:pPr>
        <w:pStyle w:val="STJNivel3"/>
      </w:pPr>
    </w:p>
    <w:p w:rsidR="001F4412" w:rsidRPr="00A37F98" w:rsidRDefault="001F4412" w:rsidP="001F4412">
      <w:pPr>
        <w:pStyle w:val="STJNivel3"/>
        <w:rPr>
          <w:i/>
        </w:rPr>
      </w:pPr>
      <w:bookmarkStart w:id="10" w:name="_Toc398211274"/>
      <w:r>
        <w:t xml:space="preserve">2.2.4. Tela Excluir </w:t>
      </w:r>
      <w:r w:rsidR="00D030AA">
        <w:t>Grupo Participante</w:t>
      </w:r>
      <w:bookmarkEnd w:id="10"/>
    </w:p>
    <w:p w:rsidR="001F4412" w:rsidRDefault="00A50201" w:rsidP="001F4412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618689"/>
            <wp:effectExtent l="19050" t="0" r="5080" b="0"/>
            <wp:docPr id="19" name="Imagem 11" descr="C:\Users\rayanne.felicio\Pictures\EXCLUIR GRUPO PARTICIPA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yanne.felicio\Pictures\EXCLUIR GRUPO PARTICIPANT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1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412" w:rsidRPr="008D188E" w:rsidRDefault="001F4412" w:rsidP="001F4412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4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Exclusão</w:t>
      </w:r>
      <w:r w:rsidRPr="008D188E">
        <w:rPr>
          <w:i w:val="0"/>
          <w:color w:val="auto"/>
        </w:rPr>
        <w:t xml:space="preserve"> de </w:t>
      </w:r>
      <w:r w:rsidR="00D030AA">
        <w:rPr>
          <w:i w:val="0"/>
          <w:color w:val="auto"/>
        </w:rPr>
        <w:t>Grupo Participante</w:t>
      </w:r>
      <w:r w:rsidRPr="008D188E">
        <w:rPr>
          <w:i w:val="0"/>
          <w:color w:val="auto"/>
        </w:rPr>
        <w:t>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2.2.4.1. Regras de Apresentação</w:t>
      </w:r>
    </w:p>
    <w:p w:rsidR="001F4412" w:rsidRPr="003E25B3" w:rsidRDefault="001F4412" w:rsidP="001F4412">
      <w:pPr>
        <w:pStyle w:val="Instruo"/>
        <w:numPr>
          <w:ilvl w:val="0"/>
          <w:numId w:val="19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5AA6">
        <w:rPr>
          <w:i w:val="0"/>
          <w:color w:val="auto"/>
        </w:rPr>
        <w:t>acionar</w:t>
      </w:r>
      <w:r w:rsidRPr="003E25B3">
        <w:rPr>
          <w:i w:val="0"/>
          <w:color w:val="auto"/>
        </w:rPr>
        <w:t xml:space="preserve"> </w:t>
      </w:r>
      <w:r w:rsidR="00AC498D">
        <w:rPr>
          <w:i w:val="0"/>
          <w:color w:val="auto"/>
        </w:rPr>
        <w:t>o botão Exclui</w:t>
      </w:r>
      <w:r>
        <w:rPr>
          <w:i w:val="0"/>
          <w:color w:val="auto"/>
        </w:rPr>
        <w:t>r, o sistema irá excluir o registro selecionado</w:t>
      </w:r>
      <w:r w:rsidRPr="003E25B3">
        <w:rPr>
          <w:i w:val="0"/>
          <w:color w:val="auto"/>
        </w:rPr>
        <w:t>.</w:t>
      </w:r>
    </w:p>
    <w:p w:rsidR="001F4412" w:rsidRPr="003E25B3" w:rsidRDefault="002D5AA6" w:rsidP="001F4412">
      <w:pPr>
        <w:pStyle w:val="PargrafodaLista"/>
        <w:numPr>
          <w:ilvl w:val="0"/>
          <w:numId w:val="19"/>
        </w:numPr>
        <w:rPr>
          <w:color w:val="auto"/>
        </w:rPr>
      </w:pPr>
      <w:r>
        <w:rPr>
          <w:color w:val="auto"/>
        </w:rPr>
        <w:t>Ao acionar</w:t>
      </w:r>
      <w:r w:rsidR="001F4412" w:rsidRPr="003E25B3">
        <w:rPr>
          <w:color w:val="auto"/>
        </w:rPr>
        <w:t xml:space="preserve"> o botão Cancelar, o sistema retornará para a pesquisa inicial</w:t>
      </w:r>
      <w:r w:rsidR="009B0552">
        <w:rPr>
          <w:color w:val="auto"/>
        </w:rPr>
        <w:t xml:space="preserve"> de grupo participante</w:t>
      </w:r>
      <w:r w:rsidR="001F4412" w:rsidRPr="003E25B3">
        <w:rPr>
          <w:color w:val="auto"/>
        </w:rPr>
        <w:t>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lastRenderedPageBreak/>
        <w:t>2.2.4.2. Exceções</w:t>
      </w:r>
    </w:p>
    <w:p w:rsidR="001F4412" w:rsidRPr="008D188E" w:rsidRDefault="001F4412" w:rsidP="001F4412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2.2.4.3. Itens de Controle</w:t>
      </w:r>
    </w:p>
    <w:p w:rsidR="001F4412" w:rsidRDefault="001F4412" w:rsidP="001F4412">
      <w:pPr>
        <w:pStyle w:val="Rodap"/>
        <w:tabs>
          <w:tab w:val="clear" w:pos="4320"/>
          <w:tab w:val="clear" w:pos="8640"/>
        </w:tabs>
      </w:pPr>
    </w:p>
    <w:p w:rsidR="001F4412" w:rsidRDefault="001F4412" w:rsidP="001F4412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1F4412" w:rsidTr="00CE2786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274579" w:rsidTr="00F20E62">
        <w:trPr>
          <w:cantSplit/>
          <w:jc w:val="center"/>
        </w:trPr>
        <w:tc>
          <w:tcPr>
            <w:tcW w:w="554" w:type="dxa"/>
            <w:vAlign w:val="center"/>
          </w:tcPr>
          <w:p w:rsidR="00274579" w:rsidRPr="002D5AA6" w:rsidRDefault="00274579" w:rsidP="002D5AA6">
            <w:pPr>
              <w:pStyle w:val="PargrafodaLista"/>
              <w:numPr>
                <w:ilvl w:val="0"/>
                <w:numId w:val="24"/>
              </w:numPr>
              <w:jc w:val="center"/>
              <w:rPr>
                <w:iCs/>
                <w:color w:val="auto"/>
                <w:sz w:val="22"/>
              </w:rPr>
            </w:pPr>
            <w:r w:rsidRPr="002D5AA6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274579" w:rsidRPr="00AC3C95" w:rsidRDefault="00967269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Nome do </w:t>
            </w:r>
            <w:r w:rsidR="00274579">
              <w:rPr>
                <w:iCs/>
                <w:color w:val="auto"/>
                <w:sz w:val="22"/>
              </w:rPr>
              <w:t>Grupo Participante</w:t>
            </w:r>
          </w:p>
        </w:tc>
        <w:tc>
          <w:tcPr>
            <w:tcW w:w="992" w:type="dxa"/>
            <w:vAlign w:val="center"/>
          </w:tcPr>
          <w:p w:rsidR="00274579" w:rsidRPr="00AC3C95" w:rsidRDefault="00274579" w:rsidP="00DD48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</w:t>
            </w:r>
            <w:r>
              <w:rPr>
                <w:iCs/>
                <w:color w:val="auto"/>
                <w:sz w:val="22"/>
              </w:rPr>
              <w:t>5</w:t>
            </w:r>
            <w:r w:rsidRPr="00AC3C95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435" w:type="dxa"/>
            <w:vAlign w:val="center"/>
          </w:tcPr>
          <w:p w:rsidR="00274579" w:rsidRPr="00AC3C95" w:rsidRDefault="00274579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274579" w:rsidRPr="00AC3C95" w:rsidRDefault="00274579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274579" w:rsidRPr="00AC3C95" w:rsidRDefault="00274579" w:rsidP="00CE2786">
            <w:p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274579" w:rsidRPr="00AC3C95" w:rsidRDefault="00274579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274579" w:rsidRPr="00AC3C95" w:rsidRDefault="00274579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274579" w:rsidRDefault="00274579">
            <w:r w:rsidRPr="00BA511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274579" w:rsidRPr="00AC3C95" w:rsidRDefault="00274579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274579" w:rsidRPr="00AC3C95" w:rsidRDefault="00274579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274579" w:rsidTr="00F20E62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74579" w:rsidRPr="00AC3C95" w:rsidRDefault="00274579" w:rsidP="002D5AA6">
            <w:pPr>
              <w:pStyle w:val="PargrafodaLista"/>
              <w:numPr>
                <w:ilvl w:val="0"/>
                <w:numId w:val="24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274579" w:rsidRPr="00AC3C95" w:rsidRDefault="00274579" w:rsidP="00274579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</w:t>
            </w:r>
            <w:r w:rsidR="00E87897">
              <w:rPr>
                <w:iCs/>
                <w:color w:val="auto"/>
                <w:sz w:val="22"/>
              </w:rPr>
              <w:t xml:space="preserve"> </w:t>
            </w:r>
            <w:r>
              <w:rPr>
                <w:iCs/>
                <w:color w:val="auto"/>
                <w:sz w:val="22"/>
              </w:rPr>
              <w:t>Excluir</w:t>
            </w:r>
          </w:p>
        </w:tc>
        <w:tc>
          <w:tcPr>
            <w:tcW w:w="992" w:type="dxa"/>
          </w:tcPr>
          <w:p w:rsidR="00274579" w:rsidRDefault="00274579">
            <w:r w:rsidRPr="00AD083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</w:tcPr>
          <w:p w:rsidR="00274579" w:rsidRDefault="00274579">
            <w:r w:rsidRPr="00AD083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274579" w:rsidRPr="00AC3C95" w:rsidRDefault="00274579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274579" w:rsidRPr="00AC3C95" w:rsidRDefault="00274579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274579" w:rsidRPr="00AC3C95" w:rsidRDefault="00274579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274579" w:rsidRPr="00AC3C95" w:rsidRDefault="00274579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274579" w:rsidRDefault="00274579">
            <w:r w:rsidRPr="00BA511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274579" w:rsidRPr="00AC3C95" w:rsidRDefault="00274579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274579" w:rsidRPr="00AC3C95" w:rsidRDefault="00274579" w:rsidP="002D5AA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exclui o registro selecionado.</w:t>
            </w:r>
          </w:p>
        </w:tc>
      </w:tr>
      <w:tr w:rsidR="00274579" w:rsidTr="00F20E62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74579" w:rsidRPr="00AC3C95" w:rsidRDefault="00274579" w:rsidP="002D5AA6">
            <w:pPr>
              <w:pStyle w:val="PargrafodaLista"/>
              <w:numPr>
                <w:ilvl w:val="0"/>
                <w:numId w:val="24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74579" w:rsidRPr="00AC3C95" w:rsidRDefault="00274579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74579" w:rsidRDefault="00274579">
            <w:r w:rsidRPr="00AD083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274579" w:rsidRDefault="00274579">
            <w:r w:rsidRPr="00AD083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74579" w:rsidRPr="00AC3C95" w:rsidRDefault="00274579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274579" w:rsidRPr="00AC3C95" w:rsidRDefault="00274579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74579" w:rsidRPr="00AC3C95" w:rsidRDefault="00274579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74579" w:rsidRPr="00AC3C95" w:rsidRDefault="00274579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274579" w:rsidRDefault="00274579">
            <w:r w:rsidRPr="00BA511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274579" w:rsidRPr="00AC3C95" w:rsidRDefault="00274579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274579" w:rsidRPr="00AC3C95" w:rsidRDefault="00274579" w:rsidP="002D5AA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r</w:t>
            </w:r>
            <w:r w:rsidRPr="00AC3C95">
              <w:rPr>
                <w:iCs/>
                <w:color w:val="auto"/>
                <w:sz w:val="22"/>
              </w:rPr>
              <w:t>etorna para a pesquisa inicial</w:t>
            </w:r>
            <w:r>
              <w:rPr>
                <w:iCs/>
                <w:color w:val="auto"/>
                <w:sz w:val="22"/>
              </w:rPr>
              <w:t>.</w:t>
            </w:r>
          </w:p>
        </w:tc>
      </w:tr>
      <w:tr w:rsidR="001F4412" w:rsidTr="00CE278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1F4412" w:rsidRDefault="001F4412" w:rsidP="00CE2786">
            <w:pPr>
              <w:rPr>
                <w:sz w:val="22"/>
              </w:rPr>
            </w:pP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 xml:space="preserve">ValoresInteiros,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1F4412" w:rsidRPr="007E5E04" w:rsidRDefault="001F4412" w:rsidP="00CE2786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</w:p>
          <w:p w:rsidR="001F4412" w:rsidRPr="007E5E04" w:rsidRDefault="001F4412" w:rsidP="00CE2786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1F4412" w:rsidRPr="007E5E04" w:rsidRDefault="001F4412" w:rsidP="00CE2786">
            <w:pPr>
              <w:ind w:left="1093" w:hanging="1093"/>
              <w:rPr>
                <w:sz w:val="16"/>
                <w:szCs w:val="16"/>
              </w:rPr>
            </w:pPr>
          </w:p>
          <w:p w:rsidR="001F4412" w:rsidRDefault="001F4412" w:rsidP="00CE2786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CE4EC2" w:rsidRDefault="00CE4EC2" w:rsidP="006A43A5">
      <w:pPr>
        <w:pStyle w:val="STJNivel3"/>
      </w:pPr>
    </w:p>
    <w:sectPr w:rsidR="00CE4EC2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496" w:rsidRDefault="00A13496">
      <w:r>
        <w:separator/>
      </w:r>
    </w:p>
  </w:endnote>
  <w:endnote w:type="continuationSeparator" w:id="0">
    <w:p w:rsidR="00A13496" w:rsidRDefault="00A134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A38" w:rsidRDefault="00843A38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843A38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843A38" w:rsidRDefault="00843A38">
          <w:r>
            <w:t>Politec Ltda.</w:t>
          </w:r>
        </w:p>
        <w:p w:rsidR="00843A38" w:rsidRDefault="00843A38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843A38" w:rsidRDefault="00843A38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843A38" w:rsidRDefault="00843A38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843A38" w:rsidRDefault="00843A3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A38" w:rsidRDefault="00843A38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843A38">
      <w:trPr>
        <w:cantSplit/>
        <w:jc w:val="center"/>
      </w:trPr>
      <w:tc>
        <w:tcPr>
          <w:tcW w:w="8005" w:type="dxa"/>
        </w:tcPr>
        <w:p w:rsidR="00843A38" w:rsidRDefault="00883E2C" w:rsidP="00520A77">
          <w:pPr>
            <w:pStyle w:val="Rodap"/>
            <w:ind w:right="360"/>
          </w:pPr>
          <w:r>
            <w:t>sigeven_este_it008_manter_grupo_participante</w:t>
          </w:r>
        </w:p>
      </w:tc>
      <w:tc>
        <w:tcPr>
          <w:tcW w:w="1705" w:type="dxa"/>
          <w:vAlign w:val="center"/>
        </w:tcPr>
        <w:p w:rsidR="00843A38" w:rsidRPr="00203AE9" w:rsidRDefault="00843A38" w:rsidP="00845586">
          <w:pPr>
            <w:pStyle w:val="Rodap"/>
            <w:jc w:val="right"/>
          </w:pPr>
          <w:r w:rsidRPr="00203AE9">
            <w:t>Pág.</w:t>
          </w:r>
          <w:r w:rsidR="006105EC">
            <w:t xml:space="preserve"> </w:t>
          </w:r>
          <w:r w:rsidR="00052568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052568">
            <w:rPr>
              <w:rStyle w:val="Nmerodepgina"/>
              <w:sz w:val="20"/>
            </w:rPr>
            <w:fldChar w:fldCharType="separate"/>
          </w:r>
          <w:r w:rsidR="005E45BC">
            <w:rPr>
              <w:rStyle w:val="Nmerodepgina"/>
              <w:noProof/>
              <w:sz w:val="20"/>
            </w:rPr>
            <w:t>2</w:t>
          </w:r>
          <w:r w:rsidR="00052568">
            <w:rPr>
              <w:rStyle w:val="Nmerodepgina"/>
              <w:sz w:val="20"/>
            </w:rPr>
            <w:fldChar w:fldCharType="end"/>
          </w:r>
          <w:r w:rsidR="008E2379"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5E45BC">
              <w:rPr>
                <w:noProof/>
              </w:rPr>
              <w:t>9</w:t>
            </w:r>
          </w:fldSimple>
        </w:p>
      </w:tc>
    </w:tr>
  </w:tbl>
  <w:p w:rsidR="00843A38" w:rsidRDefault="00843A3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496" w:rsidRDefault="00A13496">
      <w:r>
        <w:separator/>
      </w:r>
    </w:p>
  </w:footnote>
  <w:footnote w:type="continuationSeparator" w:id="0">
    <w:p w:rsidR="00A13496" w:rsidRDefault="00A134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A38" w:rsidRDefault="00843A38">
    <w:pPr>
      <w:pStyle w:val="Cabealho"/>
    </w:pPr>
    <w:bookmarkStart w:id="0" w:name="_GoBack"/>
    <w:bookmarkEnd w:id="0"/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843A38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843A38" w:rsidRDefault="00843A38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843A38" w:rsidRDefault="00843A38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843A38" w:rsidRDefault="00843A38">
          <w:pPr>
            <w:jc w:val="right"/>
            <w:rPr>
              <w:b/>
            </w:rPr>
          </w:pPr>
          <w:r w:rsidRPr="00CE5999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3.75pt" o:ole="">
                <v:imagedata r:id="rId1" o:title=""/>
              </v:shape>
              <o:OLEObject Type="Embed" ProgID="Word.Picture.8" ShapeID="_x0000_i1025" DrawAspect="Content" ObjectID="_1472998709" r:id="rId2"/>
            </w:object>
          </w:r>
        </w:p>
      </w:tc>
    </w:tr>
  </w:tbl>
  <w:p w:rsidR="00843A38" w:rsidRDefault="00843A38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843A38">
      <w:trPr>
        <w:cantSplit/>
        <w:trHeight w:val="575"/>
        <w:jc w:val="center"/>
      </w:trPr>
      <w:tc>
        <w:tcPr>
          <w:tcW w:w="720" w:type="pct"/>
          <w:vAlign w:val="center"/>
        </w:tcPr>
        <w:p w:rsidR="00843A38" w:rsidRDefault="00843A38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843A38" w:rsidRDefault="00843A38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843A38" w:rsidRPr="00B444D2" w:rsidRDefault="00843A38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Manter Grupo Participante</w:t>
          </w:r>
        </w:p>
        <w:p w:rsidR="00843A38" w:rsidRDefault="00843A38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843A38" w:rsidRDefault="00052568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843A38">
              <w:rPr>
                <w:sz w:val="24"/>
                <w:szCs w:val="24"/>
              </w:rPr>
              <w:t>SIGEVEN - Sistema Gerenciador de Eventos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843A38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843A38" w:rsidRPr="00B444D2" w:rsidRDefault="00843A38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116840</wp:posOffset>
                </wp:positionV>
                <wp:extent cx="1080135" cy="1080135"/>
                <wp:effectExtent l="0" t="0" r="5715" b="5715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843A38" w:rsidRDefault="00843A3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AC76E44"/>
    <w:multiLevelType w:val="hybridMultilevel"/>
    <w:tmpl w:val="D1B84022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17C3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6">
    <w:nsid w:val="2BB27CD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9E21F4"/>
    <w:multiLevelType w:val="hybridMultilevel"/>
    <w:tmpl w:val="7BAAA8E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DC7DA3"/>
    <w:multiLevelType w:val="hybridMultilevel"/>
    <w:tmpl w:val="69FA1A9A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0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3">
    <w:nsid w:val="4B14751C"/>
    <w:multiLevelType w:val="hybridMultilevel"/>
    <w:tmpl w:val="07B8A01E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913837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5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D695C17"/>
    <w:multiLevelType w:val="hybridMultilevel"/>
    <w:tmpl w:val="6068FF36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9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0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1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4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0"/>
  </w:num>
  <w:num w:numId="4">
    <w:abstractNumId w:val="24"/>
  </w:num>
  <w:num w:numId="5">
    <w:abstractNumId w:val="0"/>
  </w:num>
  <w:num w:numId="6">
    <w:abstractNumId w:val="2"/>
  </w:num>
  <w:num w:numId="7">
    <w:abstractNumId w:val="21"/>
  </w:num>
  <w:num w:numId="8">
    <w:abstractNumId w:val="1"/>
  </w:num>
  <w:num w:numId="9">
    <w:abstractNumId w:val="12"/>
  </w:num>
  <w:num w:numId="10">
    <w:abstractNumId w:val="9"/>
  </w:num>
  <w:num w:numId="11">
    <w:abstractNumId w:val="5"/>
  </w:num>
  <w:num w:numId="12">
    <w:abstractNumId w:val="11"/>
  </w:num>
  <w:num w:numId="13">
    <w:abstractNumId w:val="20"/>
  </w:num>
  <w:num w:numId="14">
    <w:abstractNumId w:val="19"/>
  </w:num>
  <w:num w:numId="15">
    <w:abstractNumId w:val="14"/>
  </w:num>
  <w:num w:numId="16">
    <w:abstractNumId w:val="18"/>
  </w:num>
  <w:num w:numId="17">
    <w:abstractNumId w:val="16"/>
  </w:num>
  <w:num w:numId="18">
    <w:abstractNumId w:val="6"/>
  </w:num>
  <w:num w:numId="19">
    <w:abstractNumId w:val="4"/>
  </w:num>
  <w:num w:numId="20">
    <w:abstractNumId w:val="15"/>
  </w:num>
  <w:num w:numId="21">
    <w:abstractNumId w:val="8"/>
  </w:num>
  <w:num w:numId="22">
    <w:abstractNumId w:val="17"/>
  </w:num>
  <w:num w:numId="23">
    <w:abstractNumId w:val="3"/>
  </w:num>
  <w:num w:numId="24">
    <w:abstractNumId w:val="13"/>
  </w:num>
  <w:num w:numId="25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286E"/>
    <w:rsid w:val="00002CE9"/>
    <w:rsid w:val="00021F5A"/>
    <w:rsid w:val="000348AD"/>
    <w:rsid w:val="00050D27"/>
    <w:rsid w:val="00052568"/>
    <w:rsid w:val="0005371C"/>
    <w:rsid w:val="000617DF"/>
    <w:rsid w:val="00063BB4"/>
    <w:rsid w:val="00094A08"/>
    <w:rsid w:val="000A12E1"/>
    <w:rsid w:val="000A3E7C"/>
    <w:rsid w:val="000A4591"/>
    <w:rsid w:val="000A47DD"/>
    <w:rsid w:val="000A5058"/>
    <w:rsid w:val="000B1FDE"/>
    <w:rsid w:val="00103470"/>
    <w:rsid w:val="00112916"/>
    <w:rsid w:val="001327E3"/>
    <w:rsid w:val="00157038"/>
    <w:rsid w:val="00180DA1"/>
    <w:rsid w:val="001A189E"/>
    <w:rsid w:val="001A493D"/>
    <w:rsid w:val="001B00B2"/>
    <w:rsid w:val="001D24BC"/>
    <w:rsid w:val="001E2036"/>
    <w:rsid w:val="001E5654"/>
    <w:rsid w:val="001F4412"/>
    <w:rsid w:val="00200361"/>
    <w:rsid w:val="00203AE9"/>
    <w:rsid w:val="00212C6C"/>
    <w:rsid w:val="002133CA"/>
    <w:rsid w:val="00220EBB"/>
    <w:rsid w:val="00222914"/>
    <w:rsid w:val="00226B52"/>
    <w:rsid w:val="00240F6E"/>
    <w:rsid w:val="00246405"/>
    <w:rsid w:val="00270828"/>
    <w:rsid w:val="00274579"/>
    <w:rsid w:val="00275E57"/>
    <w:rsid w:val="002906CD"/>
    <w:rsid w:val="00290B86"/>
    <w:rsid w:val="00293205"/>
    <w:rsid w:val="002946E2"/>
    <w:rsid w:val="002A0015"/>
    <w:rsid w:val="002A3478"/>
    <w:rsid w:val="002D4D3D"/>
    <w:rsid w:val="002D5AA6"/>
    <w:rsid w:val="002E73B9"/>
    <w:rsid w:val="002F3E8E"/>
    <w:rsid w:val="00321220"/>
    <w:rsid w:val="00344B01"/>
    <w:rsid w:val="00354E33"/>
    <w:rsid w:val="0036361A"/>
    <w:rsid w:val="00376D29"/>
    <w:rsid w:val="003956DE"/>
    <w:rsid w:val="003A62F9"/>
    <w:rsid w:val="003B0305"/>
    <w:rsid w:val="003B2E97"/>
    <w:rsid w:val="003C62E6"/>
    <w:rsid w:val="003D1A2C"/>
    <w:rsid w:val="003E25B3"/>
    <w:rsid w:val="003F3379"/>
    <w:rsid w:val="003F41CC"/>
    <w:rsid w:val="00423060"/>
    <w:rsid w:val="00426AC0"/>
    <w:rsid w:val="004305BA"/>
    <w:rsid w:val="004505F3"/>
    <w:rsid w:val="00457B0D"/>
    <w:rsid w:val="004768EB"/>
    <w:rsid w:val="00483546"/>
    <w:rsid w:val="00492370"/>
    <w:rsid w:val="004A7C0D"/>
    <w:rsid w:val="004B5499"/>
    <w:rsid w:val="004C5C87"/>
    <w:rsid w:val="004D5521"/>
    <w:rsid w:val="00520A77"/>
    <w:rsid w:val="00532AD7"/>
    <w:rsid w:val="00534860"/>
    <w:rsid w:val="00536369"/>
    <w:rsid w:val="005426D6"/>
    <w:rsid w:val="005719CB"/>
    <w:rsid w:val="0057650F"/>
    <w:rsid w:val="005C1A08"/>
    <w:rsid w:val="005C324F"/>
    <w:rsid w:val="005E3355"/>
    <w:rsid w:val="005E45BC"/>
    <w:rsid w:val="005F61A1"/>
    <w:rsid w:val="00600AFB"/>
    <w:rsid w:val="00605DEE"/>
    <w:rsid w:val="006105EC"/>
    <w:rsid w:val="00645F29"/>
    <w:rsid w:val="00656929"/>
    <w:rsid w:val="00694CFF"/>
    <w:rsid w:val="006A43A5"/>
    <w:rsid w:val="006B2C80"/>
    <w:rsid w:val="006F3F65"/>
    <w:rsid w:val="006F7DB5"/>
    <w:rsid w:val="00711612"/>
    <w:rsid w:val="00753FB6"/>
    <w:rsid w:val="00787E5F"/>
    <w:rsid w:val="00790AA0"/>
    <w:rsid w:val="0079257A"/>
    <w:rsid w:val="007A5EBC"/>
    <w:rsid w:val="007E3807"/>
    <w:rsid w:val="007E5E04"/>
    <w:rsid w:val="007E7632"/>
    <w:rsid w:val="007F3FC3"/>
    <w:rsid w:val="0081784C"/>
    <w:rsid w:val="00825AE1"/>
    <w:rsid w:val="00843A38"/>
    <w:rsid w:val="00845586"/>
    <w:rsid w:val="0087394A"/>
    <w:rsid w:val="00875D81"/>
    <w:rsid w:val="00880FFD"/>
    <w:rsid w:val="00883E2C"/>
    <w:rsid w:val="00884A85"/>
    <w:rsid w:val="00885209"/>
    <w:rsid w:val="008A2402"/>
    <w:rsid w:val="008B281B"/>
    <w:rsid w:val="008D188E"/>
    <w:rsid w:val="008D20F1"/>
    <w:rsid w:val="008E2379"/>
    <w:rsid w:val="008E78AB"/>
    <w:rsid w:val="008F73B0"/>
    <w:rsid w:val="00967269"/>
    <w:rsid w:val="00993D10"/>
    <w:rsid w:val="009A12DF"/>
    <w:rsid w:val="009A60A2"/>
    <w:rsid w:val="009A7B7E"/>
    <w:rsid w:val="009B0552"/>
    <w:rsid w:val="009B2F9E"/>
    <w:rsid w:val="009C47F6"/>
    <w:rsid w:val="00A13496"/>
    <w:rsid w:val="00A35FBE"/>
    <w:rsid w:val="00A37F52"/>
    <w:rsid w:val="00A37F98"/>
    <w:rsid w:val="00A50201"/>
    <w:rsid w:val="00A505CE"/>
    <w:rsid w:val="00A5164B"/>
    <w:rsid w:val="00A648D9"/>
    <w:rsid w:val="00A64D99"/>
    <w:rsid w:val="00A73DD9"/>
    <w:rsid w:val="00A95910"/>
    <w:rsid w:val="00AA6634"/>
    <w:rsid w:val="00AB539B"/>
    <w:rsid w:val="00AC1BEC"/>
    <w:rsid w:val="00AC3C95"/>
    <w:rsid w:val="00AC498D"/>
    <w:rsid w:val="00AC648F"/>
    <w:rsid w:val="00AD3A1E"/>
    <w:rsid w:val="00AD7D56"/>
    <w:rsid w:val="00B0457D"/>
    <w:rsid w:val="00B146E8"/>
    <w:rsid w:val="00B17C79"/>
    <w:rsid w:val="00B320E7"/>
    <w:rsid w:val="00B324BC"/>
    <w:rsid w:val="00B444D2"/>
    <w:rsid w:val="00B71BF2"/>
    <w:rsid w:val="00BA0AC4"/>
    <w:rsid w:val="00BC2DA1"/>
    <w:rsid w:val="00BD2F08"/>
    <w:rsid w:val="00BE666E"/>
    <w:rsid w:val="00C45855"/>
    <w:rsid w:val="00C634E7"/>
    <w:rsid w:val="00C638AD"/>
    <w:rsid w:val="00CB6295"/>
    <w:rsid w:val="00CE2786"/>
    <w:rsid w:val="00CE4EC2"/>
    <w:rsid w:val="00CE5999"/>
    <w:rsid w:val="00D030AA"/>
    <w:rsid w:val="00D147AC"/>
    <w:rsid w:val="00D244E3"/>
    <w:rsid w:val="00D33DF7"/>
    <w:rsid w:val="00D364A3"/>
    <w:rsid w:val="00D45991"/>
    <w:rsid w:val="00D55CAC"/>
    <w:rsid w:val="00D62211"/>
    <w:rsid w:val="00DA6F45"/>
    <w:rsid w:val="00DB2204"/>
    <w:rsid w:val="00DB2941"/>
    <w:rsid w:val="00DC37AB"/>
    <w:rsid w:val="00DD489C"/>
    <w:rsid w:val="00DE0E1E"/>
    <w:rsid w:val="00DE0F0A"/>
    <w:rsid w:val="00E13199"/>
    <w:rsid w:val="00E176BE"/>
    <w:rsid w:val="00E338AE"/>
    <w:rsid w:val="00E356D2"/>
    <w:rsid w:val="00E44C45"/>
    <w:rsid w:val="00E4602F"/>
    <w:rsid w:val="00E52F82"/>
    <w:rsid w:val="00E53434"/>
    <w:rsid w:val="00E608FB"/>
    <w:rsid w:val="00E74E8D"/>
    <w:rsid w:val="00E87897"/>
    <w:rsid w:val="00EB2BAD"/>
    <w:rsid w:val="00EC00F2"/>
    <w:rsid w:val="00EE01E5"/>
    <w:rsid w:val="00EE1399"/>
    <w:rsid w:val="00EF182A"/>
    <w:rsid w:val="00EF6878"/>
    <w:rsid w:val="00EF7199"/>
    <w:rsid w:val="00F600C6"/>
    <w:rsid w:val="00F80369"/>
    <w:rsid w:val="00FA0135"/>
    <w:rsid w:val="00FA2E63"/>
    <w:rsid w:val="00FB1B9A"/>
    <w:rsid w:val="00FC7E45"/>
    <w:rsid w:val="00FD21DF"/>
    <w:rsid w:val="00FD38C4"/>
    <w:rsid w:val="00FE14F0"/>
    <w:rsid w:val="00FF0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15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FC7E45"/>
    <w:pPr>
      <w:spacing w:before="60" w:after="60"/>
    </w:pPr>
    <w:rPr>
      <w:rFonts w:ascii="Arial" w:eastAsia="MS Mincho" w:hAnsi="Arial" w:cs="Arial"/>
      <w:lang w:val="en-US"/>
    </w:rPr>
  </w:style>
  <w:style w:type="paragraph" w:customStyle="1" w:styleId="STJNivel3">
    <w:name w:val="STJ Nivel 3"/>
    <w:basedOn w:val="Ttulo3"/>
    <w:autoRedefine/>
    <w:rsid w:val="004D5521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eader" Target="header3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62</TotalTime>
  <Pages>9</Pages>
  <Words>1434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9162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rayanne.felicio</cp:lastModifiedBy>
  <cp:revision>59</cp:revision>
  <cp:lastPrinted>2009-03-06T19:55:00Z</cp:lastPrinted>
  <dcterms:created xsi:type="dcterms:W3CDTF">2014-05-08T20:12:00Z</dcterms:created>
  <dcterms:modified xsi:type="dcterms:W3CDTF">2014-09-23T20:32:00Z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