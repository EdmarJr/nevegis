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295910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027920" w:rsidRPr="00B324BC" w:rsidRDefault="0002792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Sistema Gerenciador de Eventos</w:t>
                  </w:r>
                </w:p>
                <w:p w:rsidR="00027920" w:rsidRPr="00B324BC" w:rsidRDefault="0002792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27920" w:rsidRDefault="0002792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027920" w:rsidRPr="00E13199" w:rsidRDefault="0002792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Órgão</w:t>
                  </w:r>
                </w:p>
                <w:p w:rsidR="00027920" w:rsidRPr="00E13199" w:rsidRDefault="0002792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027920" w:rsidRPr="00E13199" w:rsidRDefault="00027920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Versão </w:t>
                  </w:r>
                  <w:r w:rsidR="00A404D7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1</w:t>
                  </w: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.0</w:t>
                  </w:r>
                  <w:r w:rsidR="00A404D7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0</w:t>
                  </w:r>
                </w:p>
                <w:p w:rsidR="00027920" w:rsidRDefault="00027920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5265F1" w:rsidP="00FC7E45">
            <w:pPr>
              <w:pStyle w:val="CTMISTabela"/>
              <w:rPr>
                <w:b/>
              </w:rPr>
            </w:pPr>
            <w:r>
              <w:t>23/05/2014</w:t>
            </w:r>
          </w:p>
        </w:tc>
        <w:tc>
          <w:tcPr>
            <w:tcW w:w="960" w:type="dxa"/>
          </w:tcPr>
          <w:p w:rsidR="00711612" w:rsidRPr="00EF6878" w:rsidRDefault="00F600C6" w:rsidP="00647B12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647B12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334788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084518">
        <w:trPr>
          <w:jc w:val="center"/>
        </w:trPr>
        <w:tc>
          <w:tcPr>
            <w:tcW w:w="1639" w:type="dxa"/>
          </w:tcPr>
          <w:p w:rsidR="00084518" w:rsidRDefault="00084518" w:rsidP="00FC7E45">
            <w:pPr>
              <w:pStyle w:val="CTMISTabela"/>
            </w:pPr>
            <w:r>
              <w:t>17/06/2014</w:t>
            </w:r>
          </w:p>
        </w:tc>
        <w:tc>
          <w:tcPr>
            <w:tcW w:w="960" w:type="dxa"/>
          </w:tcPr>
          <w:p w:rsidR="00084518" w:rsidRDefault="00084518" w:rsidP="00647B12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084518" w:rsidRPr="00EF6878" w:rsidRDefault="00084518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Alteração do documento.</w:t>
            </w:r>
          </w:p>
        </w:tc>
        <w:tc>
          <w:tcPr>
            <w:tcW w:w="2040" w:type="dxa"/>
          </w:tcPr>
          <w:p w:rsidR="00084518" w:rsidRDefault="00084518" w:rsidP="00FC7E45">
            <w:pPr>
              <w:pStyle w:val="CTMISTabela"/>
            </w:pPr>
            <w:r>
              <w:t>Rayanne Felício</w:t>
            </w:r>
          </w:p>
        </w:tc>
      </w:tr>
      <w:tr w:rsidR="00436882">
        <w:trPr>
          <w:jc w:val="center"/>
        </w:trPr>
        <w:tc>
          <w:tcPr>
            <w:tcW w:w="1639" w:type="dxa"/>
          </w:tcPr>
          <w:p w:rsidR="00436882" w:rsidRDefault="00436882" w:rsidP="00FC7E45">
            <w:pPr>
              <w:pStyle w:val="CTMISTabela"/>
            </w:pPr>
            <w:r>
              <w:t>24/07/2014</w:t>
            </w:r>
          </w:p>
        </w:tc>
        <w:tc>
          <w:tcPr>
            <w:tcW w:w="960" w:type="dxa"/>
          </w:tcPr>
          <w:p w:rsidR="00436882" w:rsidRDefault="00436882" w:rsidP="00647B12">
            <w:pPr>
              <w:pStyle w:val="CTMISTabela"/>
            </w:pPr>
            <w:r>
              <w:t>0.02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436882" w:rsidRDefault="00436882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 conforme parecer técnico da RSI.</w:t>
            </w:r>
          </w:p>
        </w:tc>
        <w:tc>
          <w:tcPr>
            <w:tcW w:w="2040" w:type="dxa"/>
          </w:tcPr>
          <w:p w:rsidR="00436882" w:rsidRDefault="00436882" w:rsidP="00FC7E45">
            <w:pPr>
              <w:pStyle w:val="CTMISTabela"/>
            </w:pPr>
            <w:r>
              <w:t>Reyla Rosa</w:t>
            </w:r>
          </w:p>
        </w:tc>
      </w:tr>
      <w:tr w:rsidR="006F148C">
        <w:trPr>
          <w:jc w:val="center"/>
        </w:trPr>
        <w:tc>
          <w:tcPr>
            <w:tcW w:w="1639" w:type="dxa"/>
          </w:tcPr>
          <w:p w:rsidR="006F148C" w:rsidRDefault="006F148C" w:rsidP="00FC7E45">
            <w:pPr>
              <w:pStyle w:val="CTMISTabela"/>
            </w:pPr>
            <w:r>
              <w:t>31/07/2014</w:t>
            </w:r>
          </w:p>
        </w:tc>
        <w:tc>
          <w:tcPr>
            <w:tcW w:w="960" w:type="dxa"/>
          </w:tcPr>
          <w:p w:rsidR="006F148C" w:rsidRDefault="006F148C" w:rsidP="00647B12">
            <w:pPr>
              <w:pStyle w:val="CTMISTabela"/>
            </w:pPr>
            <w:r>
              <w:t>0.03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F148C" w:rsidRDefault="006F148C" w:rsidP="00FC7E45">
            <w:pPr>
              <w:pStyle w:val="CTMISTabela"/>
              <w:rPr>
                <w:lang w:val="pt-BR"/>
              </w:rPr>
            </w:pPr>
            <w:r w:rsidRPr="00953C5D">
              <w:rPr>
                <w:lang w:val="pt-BR"/>
              </w:rPr>
              <w:t>Ajuste conforme reunião com a RSI para revisão do artefato.</w:t>
            </w:r>
          </w:p>
        </w:tc>
        <w:tc>
          <w:tcPr>
            <w:tcW w:w="2040" w:type="dxa"/>
          </w:tcPr>
          <w:p w:rsidR="006F148C" w:rsidRDefault="006F148C" w:rsidP="00FC7E45">
            <w:pPr>
              <w:pStyle w:val="CTMISTabela"/>
            </w:pPr>
            <w:r>
              <w:t>Reyla Rosa</w:t>
            </w:r>
          </w:p>
        </w:tc>
      </w:tr>
      <w:tr w:rsidR="00624209">
        <w:trPr>
          <w:jc w:val="center"/>
        </w:trPr>
        <w:tc>
          <w:tcPr>
            <w:tcW w:w="1639" w:type="dxa"/>
          </w:tcPr>
          <w:p w:rsidR="00624209" w:rsidRDefault="00624209" w:rsidP="00FC7E45">
            <w:pPr>
              <w:pStyle w:val="CTMISTabela"/>
            </w:pPr>
            <w:r>
              <w:t>11/09/2014</w:t>
            </w:r>
          </w:p>
        </w:tc>
        <w:tc>
          <w:tcPr>
            <w:tcW w:w="960" w:type="dxa"/>
          </w:tcPr>
          <w:p w:rsidR="00624209" w:rsidRDefault="00624209" w:rsidP="00647B12">
            <w:pPr>
              <w:pStyle w:val="CTMISTabela"/>
            </w:pPr>
            <w:r>
              <w:t>0.04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624209" w:rsidRPr="00953C5D" w:rsidRDefault="00624209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Ajustes conforme parecer técnico da RSI.</w:t>
            </w:r>
          </w:p>
        </w:tc>
        <w:tc>
          <w:tcPr>
            <w:tcW w:w="2040" w:type="dxa"/>
          </w:tcPr>
          <w:p w:rsidR="00624209" w:rsidRPr="00624209" w:rsidRDefault="00624209" w:rsidP="00FC7E45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Rayanne Felício</w:t>
            </w:r>
          </w:p>
        </w:tc>
      </w:tr>
      <w:tr w:rsidR="00A404D7">
        <w:trPr>
          <w:jc w:val="center"/>
        </w:trPr>
        <w:tc>
          <w:tcPr>
            <w:tcW w:w="1639" w:type="dxa"/>
          </w:tcPr>
          <w:p w:rsidR="00A404D7" w:rsidRDefault="00A404D7" w:rsidP="0069500B">
            <w:pPr>
              <w:pStyle w:val="CTMISTabela"/>
            </w:pPr>
            <w:r>
              <w:t>23/09/2014</w:t>
            </w:r>
          </w:p>
        </w:tc>
        <w:tc>
          <w:tcPr>
            <w:tcW w:w="960" w:type="dxa"/>
          </w:tcPr>
          <w:p w:rsidR="00A404D7" w:rsidRDefault="00A404D7" w:rsidP="0069500B">
            <w:pPr>
              <w:pStyle w:val="CTMISTabela"/>
            </w:pPr>
            <w:r>
              <w:t>1.00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A404D7" w:rsidRDefault="00A404D7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Ajuste da versão para homologação do documento.</w:t>
            </w:r>
            <w:r w:rsidRPr="009629C5">
              <w:rPr>
                <w:lang w:val="pt-BR"/>
              </w:rPr>
              <w:tab/>
            </w:r>
          </w:p>
        </w:tc>
        <w:tc>
          <w:tcPr>
            <w:tcW w:w="2040" w:type="dxa"/>
          </w:tcPr>
          <w:p w:rsidR="00A404D7" w:rsidRDefault="00A404D7" w:rsidP="0069500B">
            <w:pPr>
              <w:pStyle w:val="CTMISTabela"/>
              <w:rPr>
                <w:lang w:val="pt-BR"/>
              </w:rPr>
            </w:pPr>
            <w:r w:rsidRPr="009629C5">
              <w:rPr>
                <w:lang w:val="pt-BR"/>
              </w:rP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200361">
          <w:headerReference w:type="default" r:id="rId10"/>
          <w:footerReference w:type="default" r:id="rId11"/>
          <w:pgSz w:w="11907" w:h="16840" w:code="9"/>
          <w:pgMar w:top="1418" w:right="567" w:bottom="1418" w:left="1418" w:header="567" w:footer="488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E778AF" w:rsidRDefault="0029591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8212143" w:history="1">
        <w:r w:rsidR="00E778AF" w:rsidRPr="00C77499">
          <w:rPr>
            <w:rStyle w:val="Hyperlink"/>
          </w:rPr>
          <w:t>1.</w:t>
        </w:r>
        <w:r w:rsidR="00E778AF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E778AF" w:rsidRPr="00C77499">
          <w:rPr>
            <w:rStyle w:val="Hyperlink"/>
          </w:rPr>
          <w:t>INTRODUÇÃO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_Toc398212143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78AF" w:rsidRDefault="00295910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8212144" w:history="1">
        <w:r w:rsidR="00E778AF" w:rsidRPr="00C77499">
          <w:rPr>
            <w:rStyle w:val="Hyperlink"/>
            <w:lang w:val="pt-PT"/>
          </w:rPr>
          <w:t>2.</w:t>
        </w:r>
        <w:r w:rsidR="00E778AF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E778AF" w:rsidRPr="00C77499">
          <w:rPr>
            <w:rStyle w:val="Hyperlink"/>
            <w:lang w:val="pt-PT"/>
          </w:rPr>
          <w:t>Detalhamento da Apresentação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_Toc398212144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78AF" w:rsidRDefault="0029591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145" w:history="1">
        <w:r w:rsidR="00E778AF" w:rsidRPr="00C77499">
          <w:rPr>
            <w:rStyle w:val="Hyperlink"/>
          </w:rPr>
          <w:t>2.1</w:t>
        </w:r>
        <w:r w:rsidR="00E778AF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778AF" w:rsidRPr="00C77499">
          <w:rPr>
            <w:rStyle w:val="Hyperlink"/>
            <w:lang w:val="pt-PT"/>
          </w:rPr>
          <w:t>Usuário</w:t>
        </w:r>
        <w:r w:rsidR="00E778AF" w:rsidRPr="00C77499">
          <w:rPr>
            <w:rStyle w:val="Hyperlink"/>
          </w:rPr>
          <w:t>s / Atores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_Toc398212145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78AF" w:rsidRDefault="00295910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146" w:history="1">
        <w:r w:rsidR="00E778AF" w:rsidRPr="00C77499">
          <w:rPr>
            <w:rStyle w:val="Hyperlink"/>
          </w:rPr>
          <w:t>2.2</w:t>
        </w:r>
        <w:r w:rsidR="00E778AF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E778AF" w:rsidRPr="00C77499">
          <w:rPr>
            <w:rStyle w:val="Hyperlink"/>
          </w:rPr>
          <w:t>Órgão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_Toc398212146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78AF" w:rsidRDefault="0029591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147" w:history="1">
        <w:r w:rsidR="00E778AF" w:rsidRPr="00C77499">
          <w:rPr>
            <w:rStyle w:val="Hyperlink"/>
          </w:rPr>
          <w:t>2.2.1. Tela Consultar Órgão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_Toc398212147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E778AF" w:rsidRDefault="0029591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148" w:history="1">
        <w:r w:rsidR="00E778AF" w:rsidRPr="00C77499">
          <w:rPr>
            <w:rStyle w:val="Hyperlink"/>
          </w:rPr>
          <w:t>2.2.2. Tela Incluir Órgão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_Toc398212148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E778AF" w:rsidRDefault="0029591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149" w:history="1">
        <w:r w:rsidR="00E778AF" w:rsidRPr="00C77499">
          <w:rPr>
            <w:rStyle w:val="Hyperlink"/>
          </w:rPr>
          <w:t>2.2.3. Tela Alterar Órgão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_Toc398212149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E778AF" w:rsidRDefault="0029591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150" w:history="1">
        <w:r w:rsidR="00E778AF" w:rsidRPr="00C77499">
          <w:rPr>
            <w:rStyle w:val="Hyperlink"/>
          </w:rPr>
          <w:t>2.2.4. Tela Excluir Órgão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13</w:t>
        </w:r>
        <w:r>
          <w:rPr>
            <w:webHidden/>
          </w:rPr>
          <w:fldChar w:fldCharType="end"/>
        </w:r>
      </w:hyperlink>
    </w:p>
    <w:p w:rsidR="00E778AF" w:rsidRDefault="00295910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8212151" w:history="1">
        <w:r w:rsidR="00E778AF" w:rsidRPr="00C77499">
          <w:rPr>
            <w:rStyle w:val="Hyperlink"/>
          </w:rPr>
          <w:t>2.2.5. Tela Visualizar Órgão</w:t>
        </w:r>
        <w:r w:rsidR="00E778AF">
          <w:rPr>
            <w:webHidden/>
          </w:rPr>
          <w:tab/>
        </w:r>
        <w:r>
          <w:rPr>
            <w:webHidden/>
          </w:rPr>
          <w:fldChar w:fldCharType="begin"/>
        </w:r>
        <w:r w:rsidR="00E778AF">
          <w:rPr>
            <w:webHidden/>
          </w:rPr>
          <w:instrText xml:space="preserve"> PAGEREF _Toc398212151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E778AF">
          <w:rPr>
            <w:webHidden/>
          </w:rPr>
          <w:t>15</w:t>
        </w:r>
        <w:r>
          <w:rPr>
            <w:webHidden/>
          </w:rPr>
          <w:fldChar w:fldCharType="end"/>
        </w:r>
      </w:hyperlink>
    </w:p>
    <w:p w:rsidR="001E2036" w:rsidRDefault="00295910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8212143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8212144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1B00B2">
      <w:pPr>
        <w:pStyle w:val="STJNvel2"/>
      </w:pPr>
      <w:bookmarkStart w:id="4" w:name="_Toc398212145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Pr="00A37F98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1E2036" w:rsidRDefault="001E2036"/>
    <w:p w:rsidR="001E2036" w:rsidRDefault="00A37F98" w:rsidP="001B00B2">
      <w:pPr>
        <w:pStyle w:val="STJNvel2"/>
      </w:pPr>
      <w:r>
        <w:t xml:space="preserve"> </w:t>
      </w:r>
      <w:bookmarkStart w:id="5" w:name="_Toc398212146"/>
      <w:r w:rsidR="00322F18">
        <w:t>Órgão</w:t>
      </w:r>
      <w:bookmarkEnd w:id="5"/>
    </w:p>
    <w:p w:rsidR="001E2036" w:rsidRPr="004D5521" w:rsidRDefault="001B00B2" w:rsidP="004D5521">
      <w:pPr>
        <w:pStyle w:val="STJNivel3"/>
      </w:pPr>
      <w:bookmarkStart w:id="6" w:name="_Toc398212147"/>
      <w:r w:rsidRPr="004D5521">
        <w:t>2</w:t>
      </w:r>
      <w:r w:rsidR="001E2036" w:rsidRPr="004D5521">
        <w:t xml:space="preserve">.2.1. Tela </w:t>
      </w:r>
      <w:r w:rsidR="00A37F98" w:rsidRPr="004D5521">
        <w:t>Consultar</w:t>
      </w:r>
      <w:r w:rsidR="00BD58E5">
        <w:t xml:space="preserve"> Órgão</w:t>
      </w:r>
      <w:bookmarkEnd w:id="6"/>
    </w:p>
    <w:p w:rsidR="00A37F98" w:rsidRDefault="009C6E2E">
      <w:pPr>
        <w:pStyle w:val="Instruo"/>
        <w:jc w:val="center"/>
        <w:rPr>
          <w:noProof/>
        </w:rPr>
      </w:pPr>
      <w:r w:rsidRPr="009C6E2E">
        <w:rPr>
          <w:noProof/>
        </w:rPr>
        <w:drawing>
          <wp:inline distT="0" distB="0" distL="0" distR="0">
            <wp:extent cx="6300470" cy="4630755"/>
            <wp:effectExtent l="19050" t="0" r="5080" b="0"/>
            <wp:docPr id="3" name="Imagem 2" descr="C:\Users\rayanne.felicio\Pictures\CONSULTAR ORG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CONSULTAR ORGAO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4630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</w:t>
      </w:r>
      <w:r w:rsidR="00BD58E5">
        <w:rPr>
          <w:i w:val="0"/>
          <w:color w:val="auto"/>
        </w:rPr>
        <w:t>e Consulta de Órgão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461B62">
        <w:rPr>
          <w:i w:val="0"/>
          <w:color w:val="auto"/>
        </w:rPr>
        <w:t xml:space="preserve">Tela Incluir </w:t>
      </w:r>
      <w:r w:rsidR="00322F18">
        <w:rPr>
          <w:i w:val="0"/>
          <w:color w:val="auto"/>
        </w:rPr>
        <w:t>Órgão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 xml:space="preserve">ela Alterar </w:t>
      </w:r>
      <w:r w:rsidR="00322F18">
        <w:rPr>
          <w:i w:val="0"/>
          <w:color w:val="auto"/>
        </w:rPr>
        <w:t>Órgão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lastRenderedPageBreak/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360DB6" w:rsidRPr="00882CDE" w:rsidRDefault="00A37F98" w:rsidP="00882CDE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>retornará pa</w:t>
      </w:r>
      <w:r w:rsidR="00461B62">
        <w:rPr>
          <w:color w:val="auto"/>
        </w:rPr>
        <w:t>ra a</w:t>
      </w:r>
      <w:r w:rsidR="005F7E00">
        <w:rPr>
          <w:color w:val="auto"/>
        </w:rPr>
        <w:t xml:space="preserve"> tela inicial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322F18">
        <w:rPr>
          <w:color w:val="auto"/>
        </w:rPr>
        <w:t>Órgão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322F18">
        <w:rPr>
          <w:color w:val="auto"/>
        </w:rPr>
        <w:t>Órgão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322F18">
        <w:rPr>
          <w:i w:val="0"/>
          <w:color w:val="auto"/>
        </w:rPr>
        <w:t>Órgão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5469AA">
        <w:rPr>
          <w:i w:val="0"/>
          <w:color w:val="auto"/>
        </w:rPr>
        <w:t xml:space="preserve">Nome do </w:t>
      </w:r>
      <w:r w:rsidR="00322F18">
        <w:rPr>
          <w:i w:val="0"/>
          <w:color w:val="auto"/>
        </w:rPr>
        <w:t>Órgão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10008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922"/>
        <w:gridCol w:w="284"/>
        <w:gridCol w:w="1134"/>
        <w:gridCol w:w="1601"/>
      </w:tblGrid>
      <w:tr w:rsidR="001E2036" w:rsidTr="00E778AF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92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28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113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601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E2036" w:rsidTr="00E778AF">
        <w:trPr>
          <w:cantSplit/>
          <w:jc w:val="center"/>
        </w:trPr>
        <w:tc>
          <w:tcPr>
            <w:tcW w:w="554" w:type="dxa"/>
            <w:vAlign w:val="center"/>
          </w:tcPr>
          <w:p w:rsidR="001E2036" w:rsidRPr="00DD098E" w:rsidRDefault="001E2036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</w:t>
            </w:r>
          </w:p>
        </w:tc>
        <w:tc>
          <w:tcPr>
            <w:tcW w:w="2120" w:type="dxa"/>
            <w:vAlign w:val="center"/>
          </w:tcPr>
          <w:p w:rsidR="001E2036" w:rsidRPr="00DD098E" w:rsidRDefault="009D2FC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Nome do </w:t>
            </w:r>
            <w:r w:rsidR="00322F18" w:rsidRPr="00DD098E">
              <w:rPr>
                <w:iCs/>
                <w:color w:val="auto"/>
              </w:rPr>
              <w:t>Órgão</w:t>
            </w:r>
          </w:p>
        </w:tc>
        <w:tc>
          <w:tcPr>
            <w:tcW w:w="992" w:type="dxa"/>
            <w:vAlign w:val="center"/>
          </w:tcPr>
          <w:p w:rsidR="001E2036" w:rsidRPr="00DD098E" w:rsidRDefault="00920502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200</w:t>
            </w:r>
            <w:r w:rsidR="008D188E" w:rsidRPr="00DD098E">
              <w:rPr>
                <w:iCs/>
                <w:color w:val="auto"/>
              </w:rPr>
              <w:t>/A</w:t>
            </w:r>
          </w:p>
        </w:tc>
        <w:tc>
          <w:tcPr>
            <w:tcW w:w="435" w:type="dxa"/>
            <w:vAlign w:val="center"/>
          </w:tcPr>
          <w:p w:rsidR="001E2036" w:rsidRPr="00DD098E" w:rsidRDefault="001E2036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1E2036" w:rsidRPr="00DD098E" w:rsidRDefault="005426D6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vAlign w:val="center"/>
          </w:tcPr>
          <w:p w:rsidR="001E2036" w:rsidRPr="00DD098E" w:rsidRDefault="00A912E4" w:rsidP="008D188E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1E2036" w:rsidRPr="00DD098E" w:rsidRDefault="00F6068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</w:t>
            </w:r>
          </w:p>
        </w:tc>
        <w:tc>
          <w:tcPr>
            <w:tcW w:w="922" w:type="dxa"/>
            <w:vAlign w:val="center"/>
          </w:tcPr>
          <w:p w:rsidR="001E2036" w:rsidRPr="00DD098E" w:rsidRDefault="001E2036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vAlign w:val="center"/>
          </w:tcPr>
          <w:p w:rsidR="001E2036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1E2036" w:rsidRPr="00DD098E" w:rsidRDefault="008D18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Informar</w:t>
            </w:r>
          </w:p>
        </w:tc>
        <w:tc>
          <w:tcPr>
            <w:tcW w:w="1601" w:type="dxa"/>
            <w:vAlign w:val="center"/>
          </w:tcPr>
          <w:p w:rsidR="001E2036" w:rsidRPr="00DD098E" w:rsidRDefault="001E2036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F60685" w:rsidTr="00E778A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F60685" w:rsidRPr="00DD098E" w:rsidRDefault="00F60685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F60685" w:rsidRPr="00DD098E" w:rsidRDefault="00F6068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Sigla do Órgão</w:t>
            </w:r>
          </w:p>
        </w:tc>
        <w:tc>
          <w:tcPr>
            <w:tcW w:w="992" w:type="dxa"/>
            <w:vAlign w:val="center"/>
          </w:tcPr>
          <w:p w:rsidR="00F60685" w:rsidRPr="00DD098E" w:rsidRDefault="00F6068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10/A</w:t>
            </w:r>
          </w:p>
        </w:tc>
        <w:tc>
          <w:tcPr>
            <w:tcW w:w="435" w:type="dxa"/>
          </w:tcPr>
          <w:p w:rsidR="00F60685" w:rsidRPr="00DD098E" w:rsidRDefault="00F60685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F60685" w:rsidRPr="00DD098E" w:rsidRDefault="00F60685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vAlign w:val="center"/>
          </w:tcPr>
          <w:p w:rsidR="00F60685" w:rsidRPr="00DD098E" w:rsidRDefault="00E95600" w:rsidP="00F60685">
            <w:pPr>
              <w:jc w:val="center"/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F60685" w:rsidRPr="00DD098E" w:rsidRDefault="00F60685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</w:t>
            </w:r>
          </w:p>
        </w:tc>
        <w:tc>
          <w:tcPr>
            <w:tcW w:w="922" w:type="dxa"/>
            <w:vAlign w:val="center"/>
          </w:tcPr>
          <w:p w:rsidR="00F60685" w:rsidRPr="00DD098E" w:rsidRDefault="00F60685" w:rsidP="00F60685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vAlign w:val="center"/>
          </w:tcPr>
          <w:p w:rsidR="00F60685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F60685" w:rsidRPr="00DD098E" w:rsidRDefault="00F60685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br/>
              <w:t>Informar</w:t>
            </w:r>
          </w:p>
        </w:tc>
        <w:tc>
          <w:tcPr>
            <w:tcW w:w="1601" w:type="dxa"/>
          </w:tcPr>
          <w:p w:rsidR="00F60685" w:rsidRPr="00DD098E" w:rsidRDefault="00F60685">
            <w:r w:rsidRPr="00DD098E">
              <w:rPr>
                <w:iCs/>
                <w:color w:val="auto"/>
              </w:rPr>
              <w:t>N/A</w:t>
            </w:r>
          </w:p>
        </w:tc>
      </w:tr>
      <w:tr w:rsidR="00E778AF" w:rsidTr="00E778A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8AF" w:rsidRPr="00DD098E" w:rsidRDefault="00E778A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778AF" w:rsidRPr="00DD098E" w:rsidRDefault="00E778AF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</w:tcPr>
          <w:p w:rsidR="00E778AF" w:rsidRDefault="00E778AF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E778AF" w:rsidRPr="00DD098E" w:rsidRDefault="00E778AF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8AF" w:rsidRPr="00DD098E" w:rsidRDefault="00E778AF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vAlign w:val="center"/>
          </w:tcPr>
          <w:p w:rsidR="00E778AF" w:rsidRPr="00DD098E" w:rsidRDefault="00E778AF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Selecione</w:t>
            </w:r>
          </w:p>
        </w:tc>
        <w:tc>
          <w:tcPr>
            <w:tcW w:w="360" w:type="dxa"/>
            <w:vAlign w:val="center"/>
          </w:tcPr>
          <w:p w:rsidR="00E778AF" w:rsidRPr="00DD098E" w:rsidRDefault="00E778AF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</w:tcPr>
          <w:p w:rsidR="00E778AF" w:rsidRDefault="00E778AF" w:rsidP="00DA0B8D">
            <w:r>
              <w:t>Tabela do sistema Mala Direta – TIPO_ORGAO</w:t>
            </w:r>
          </w:p>
        </w:tc>
        <w:tc>
          <w:tcPr>
            <w:tcW w:w="284" w:type="dxa"/>
            <w:vAlign w:val="center"/>
          </w:tcPr>
          <w:p w:rsidR="00E778AF" w:rsidRPr="00DD098E" w:rsidRDefault="00E778AF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778AF" w:rsidRPr="00DD098E" w:rsidRDefault="00E778AF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Selecionar</w:t>
            </w:r>
          </w:p>
        </w:tc>
        <w:tc>
          <w:tcPr>
            <w:tcW w:w="1601" w:type="dxa"/>
          </w:tcPr>
          <w:p w:rsidR="00E778AF" w:rsidRPr="00DD098E" w:rsidRDefault="00E778AF">
            <w:r w:rsidRPr="00DD098E">
              <w:rPr>
                <w:iCs/>
                <w:color w:val="auto"/>
              </w:rPr>
              <w:t>N/A</w:t>
            </w:r>
          </w:p>
        </w:tc>
      </w:tr>
      <w:tr w:rsidR="00E778AF" w:rsidTr="00E778A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8AF" w:rsidRPr="00DD098E" w:rsidRDefault="00E778A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778AF" w:rsidRPr="00DD098E" w:rsidRDefault="00E778AF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Poder/Área</w:t>
            </w:r>
          </w:p>
        </w:tc>
        <w:tc>
          <w:tcPr>
            <w:tcW w:w="992" w:type="dxa"/>
          </w:tcPr>
          <w:p w:rsidR="00E778AF" w:rsidRDefault="00E778AF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E778AF" w:rsidRPr="00DD098E" w:rsidRDefault="00E778AF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8AF" w:rsidRPr="00DD098E" w:rsidRDefault="00E778AF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</w:tcPr>
          <w:p w:rsidR="00E778AF" w:rsidRPr="00DD098E" w:rsidRDefault="00E778AF">
            <w:r w:rsidRPr="00DD098E">
              <w:rPr>
                <w:iCs/>
                <w:color w:val="auto"/>
              </w:rPr>
              <w:t>Selecione</w:t>
            </w:r>
          </w:p>
        </w:tc>
        <w:tc>
          <w:tcPr>
            <w:tcW w:w="360" w:type="dxa"/>
            <w:vAlign w:val="center"/>
          </w:tcPr>
          <w:p w:rsidR="00E778AF" w:rsidRPr="00DD098E" w:rsidRDefault="00E778AF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</w:tcPr>
          <w:p w:rsidR="00E778AF" w:rsidRDefault="00E778AF" w:rsidP="00DA0B8D">
            <w:r>
              <w:t>Tabela do sistema Mala Direta – PODER_AREA</w:t>
            </w:r>
          </w:p>
        </w:tc>
        <w:tc>
          <w:tcPr>
            <w:tcW w:w="284" w:type="dxa"/>
            <w:vAlign w:val="center"/>
          </w:tcPr>
          <w:p w:rsidR="00E778AF" w:rsidRPr="00DD098E" w:rsidRDefault="00E778AF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778AF" w:rsidRPr="00DD098E" w:rsidRDefault="00E778AF" w:rsidP="00F60685">
            <w:pPr>
              <w:jc w:val="center"/>
            </w:pPr>
            <w:r w:rsidRPr="00DD098E">
              <w:rPr>
                <w:iCs/>
                <w:color w:val="auto"/>
              </w:rPr>
              <w:t>Selecionar</w:t>
            </w:r>
          </w:p>
        </w:tc>
        <w:tc>
          <w:tcPr>
            <w:tcW w:w="1601" w:type="dxa"/>
          </w:tcPr>
          <w:p w:rsidR="00E778AF" w:rsidRPr="00DD098E" w:rsidRDefault="00E778AF">
            <w:r w:rsidRPr="00DD098E">
              <w:rPr>
                <w:iCs/>
                <w:color w:val="auto"/>
              </w:rPr>
              <w:t>N/A</w:t>
            </w:r>
          </w:p>
        </w:tc>
      </w:tr>
      <w:tr w:rsidR="00E778AF" w:rsidTr="00E778A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8AF" w:rsidRPr="00DD098E" w:rsidRDefault="00E778AF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778AF" w:rsidRPr="00DD098E" w:rsidRDefault="00E778AF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</w:tcPr>
          <w:p w:rsidR="00E778AF" w:rsidRDefault="00E778AF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E778AF" w:rsidRPr="00DD098E" w:rsidRDefault="00E778AF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778AF" w:rsidRPr="00DD098E" w:rsidRDefault="00E778AF" w:rsidP="00AC648F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</w:tcPr>
          <w:p w:rsidR="00E778AF" w:rsidRPr="00DD098E" w:rsidRDefault="00E778AF">
            <w:r w:rsidRPr="00DD098E">
              <w:rPr>
                <w:iCs/>
                <w:color w:val="auto"/>
              </w:rPr>
              <w:t>Selecione</w:t>
            </w:r>
          </w:p>
        </w:tc>
        <w:tc>
          <w:tcPr>
            <w:tcW w:w="360" w:type="dxa"/>
            <w:vAlign w:val="center"/>
          </w:tcPr>
          <w:p w:rsidR="00E778AF" w:rsidRPr="00DD098E" w:rsidRDefault="00E778AF" w:rsidP="00AC648F">
            <w:p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</w:tcPr>
          <w:p w:rsidR="00E778AF" w:rsidRDefault="00E778AF" w:rsidP="00DA0B8D">
            <w:r>
              <w:t>Tabela do sistema Mala Direta – ESFERA</w:t>
            </w:r>
          </w:p>
        </w:tc>
        <w:tc>
          <w:tcPr>
            <w:tcW w:w="284" w:type="dxa"/>
            <w:vAlign w:val="center"/>
          </w:tcPr>
          <w:p w:rsidR="00E778AF" w:rsidRPr="00DD098E" w:rsidRDefault="00E778AF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778AF" w:rsidRPr="00DD098E" w:rsidRDefault="00E778AF" w:rsidP="00F60685">
            <w:pPr>
              <w:jc w:val="center"/>
            </w:pPr>
            <w:r w:rsidRPr="00DD098E">
              <w:rPr>
                <w:iCs/>
                <w:color w:val="auto"/>
              </w:rPr>
              <w:t>Selecionar</w:t>
            </w:r>
          </w:p>
        </w:tc>
        <w:tc>
          <w:tcPr>
            <w:tcW w:w="1601" w:type="dxa"/>
          </w:tcPr>
          <w:p w:rsidR="00E778AF" w:rsidRPr="00DD098E" w:rsidRDefault="00E778AF">
            <w:r w:rsidRPr="00DD098E">
              <w:rPr>
                <w:iCs/>
                <w:color w:val="auto"/>
              </w:rPr>
              <w:t>N/A</w:t>
            </w:r>
          </w:p>
        </w:tc>
      </w:tr>
      <w:tr w:rsidR="00E95600" w:rsidTr="00E778A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3</w:t>
            </w:r>
          </w:p>
        </w:tc>
        <w:tc>
          <w:tcPr>
            <w:tcW w:w="2120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Pesquisar</w:t>
            </w:r>
          </w:p>
        </w:tc>
        <w:tc>
          <w:tcPr>
            <w:tcW w:w="992" w:type="dxa"/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vAlign w:val="center"/>
          </w:tcPr>
          <w:p w:rsidR="00E95600" w:rsidRPr="00DD098E" w:rsidRDefault="00E95600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vAlign w:val="center"/>
          </w:tcPr>
          <w:p w:rsidR="00E95600" w:rsidRPr="00DD098E" w:rsidRDefault="00E95600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vAlign w:val="center"/>
          </w:tcPr>
          <w:p w:rsidR="00E95600" w:rsidRPr="00DD098E" w:rsidRDefault="00E95600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22" w:type="dxa"/>
            <w:vAlign w:val="center"/>
          </w:tcPr>
          <w:p w:rsidR="00E95600" w:rsidRPr="00DD098E" w:rsidRDefault="00E95600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vAlign w:val="center"/>
          </w:tcPr>
          <w:p w:rsidR="00E95600" w:rsidRPr="00DD098E" w:rsidRDefault="00E95600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lista de resultados.</w:t>
            </w:r>
          </w:p>
        </w:tc>
      </w:tr>
      <w:tr w:rsidR="00E95600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E95600" w:rsidRPr="00DD098E" w:rsidRDefault="00E95600"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645F2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limpa os parâmetros de pesquisa.</w:t>
            </w:r>
          </w:p>
        </w:tc>
      </w:tr>
      <w:tr w:rsidR="00E95600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E95600" w:rsidRDefault="00E95600">
            <w:r w:rsidRPr="00D5074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 de incluir Órgão.</w:t>
            </w:r>
          </w:p>
        </w:tc>
      </w:tr>
      <w:tr w:rsidR="00E95600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E95600" w:rsidRDefault="00E95600">
            <w:r w:rsidRPr="00AF4994"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E95600" w:rsidRDefault="00E95600">
            <w:r w:rsidRPr="00D5074C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E95600" w:rsidRPr="00DD098E" w:rsidRDefault="00E95600" w:rsidP="00D76681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retorna para a tela anterior.</w:t>
            </w:r>
          </w:p>
        </w:tc>
      </w:tr>
      <w:tr w:rsidR="009B1D6D" w:rsidTr="00F60685">
        <w:trPr>
          <w:cantSplit/>
          <w:trHeight w:val="391"/>
          <w:jc w:val="center"/>
        </w:trPr>
        <w:tc>
          <w:tcPr>
            <w:tcW w:w="10008" w:type="dxa"/>
            <w:gridSpan w:val="11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:rsidR="009B1D6D" w:rsidRPr="00DD098E" w:rsidRDefault="009B1D6D" w:rsidP="006551B0">
            <w:pPr>
              <w:jc w:val="center"/>
              <w:rPr>
                <w:b/>
                <w:iCs/>
                <w:color w:val="auto"/>
              </w:rPr>
            </w:pPr>
            <w:r w:rsidRPr="00DD098E">
              <w:rPr>
                <w:b/>
                <w:iCs/>
                <w:color w:val="auto"/>
              </w:rPr>
              <w:t>Resultado da Pesquisa</w:t>
            </w:r>
          </w:p>
        </w:tc>
      </w:tr>
      <w:tr w:rsidR="009B1D6D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Nome do 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9B1D6D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Sigla do 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9B1D6D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Tipo de Órgão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9B1D6D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Esfera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9B1D6D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Poder/Área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Label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9B1D6D" w:rsidRPr="00DD098E" w:rsidRDefault="009B1D6D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Primeira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primeira página de resultados da pesquisa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Anterior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página anterior de resultados da pesquisa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Próxima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próxima página de resultados da pesquisa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Última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última página de resultados da pesquisa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X(número da página)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o número da página atual e o número total de páginas do resultado da pesquisa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Total XXXX/XXXX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Exibe a quantidade de registros listados ou selecionados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76681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D33D09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</w:t>
            </w:r>
            <w:r w:rsidR="00D33D09">
              <w:rPr>
                <w:iCs/>
                <w:color w:val="auto"/>
              </w:rPr>
              <w:t>V</w:t>
            </w:r>
            <w:r w:rsidRPr="00DD098E">
              <w:rPr>
                <w:iCs/>
                <w:color w:val="auto"/>
              </w:rPr>
              <w:t>isualizar Órgão.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2133C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2133C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3C0975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Ao ser acionado apresenta tela</w:t>
            </w:r>
            <w:r w:rsidR="00ED0CC2" w:rsidRPr="00DD098E">
              <w:rPr>
                <w:iCs/>
                <w:color w:val="auto"/>
              </w:rPr>
              <w:t xml:space="preserve"> </w:t>
            </w:r>
            <w:r w:rsidR="003C0975">
              <w:rPr>
                <w:iCs/>
                <w:color w:val="auto"/>
              </w:rPr>
              <w:t>A</w:t>
            </w:r>
            <w:r w:rsidRPr="00DD098E">
              <w:rPr>
                <w:iCs/>
                <w:color w:val="auto"/>
              </w:rPr>
              <w:t>lterar Órgão.</w:t>
            </w:r>
          </w:p>
        </w:tc>
      </w:tr>
      <w:tr w:rsidR="00DD098E" w:rsidTr="00E778A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2133C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 w:rsidP="002133CA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left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922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AC648F">
            <w:pPr>
              <w:jc w:val="center"/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E95600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Click</w:t>
            </w:r>
          </w:p>
        </w:tc>
        <w:tc>
          <w:tcPr>
            <w:tcW w:w="1601" w:type="dxa"/>
            <w:tcBorders>
              <w:bottom w:val="single" w:sz="4" w:space="0" w:color="auto"/>
            </w:tcBorders>
            <w:vAlign w:val="center"/>
          </w:tcPr>
          <w:p w:rsidR="00DD098E" w:rsidRPr="00DD098E" w:rsidRDefault="00DD098E" w:rsidP="003C0975">
            <w:pPr>
              <w:jc w:val="left"/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 xml:space="preserve">Ao ser acionado apresenta tela  </w:t>
            </w:r>
            <w:r w:rsidR="003C0975">
              <w:rPr>
                <w:iCs/>
                <w:color w:val="auto"/>
              </w:rPr>
              <w:t>E</w:t>
            </w:r>
            <w:r w:rsidRPr="00DD098E">
              <w:rPr>
                <w:iCs/>
                <w:color w:val="auto"/>
              </w:rPr>
              <w:t>xcluir Órgão.</w:t>
            </w:r>
          </w:p>
        </w:tc>
      </w:tr>
      <w:tr w:rsidR="00DD098E" w:rsidTr="00F60685">
        <w:trPr>
          <w:cantSplit/>
          <w:jc w:val="center"/>
        </w:trPr>
        <w:tc>
          <w:tcPr>
            <w:tcW w:w="10008" w:type="dxa"/>
            <w:gridSpan w:val="11"/>
            <w:shd w:val="pct25" w:color="auto" w:fill="auto"/>
            <w:vAlign w:val="center"/>
          </w:tcPr>
          <w:p w:rsidR="00DD098E" w:rsidRDefault="00DD098E">
            <w:pPr>
              <w:rPr>
                <w:sz w:val="22"/>
              </w:rPr>
            </w:pP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D098E" w:rsidRPr="007E5E04" w:rsidRDefault="00DD098E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D098E" w:rsidRPr="007E5E04" w:rsidRDefault="00DD098E">
            <w:pPr>
              <w:rPr>
                <w:sz w:val="16"/>
                <w:szCs w:val="16"/>
              </w:rPr>
            </w:pPr>
          </w:p>
          <w:p w:rsidR="00DD098E" w:rsidRPr="007E5E04" w:rsidRDefault="00DD098E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D098E" w:rsidRPr="007E5E04" w:rsidRDefault="00DD098E">
            <w:pPr>
              <w:ind w:left="1093" w:hanging="1093"/>
              <w:rPr>
                <w:sz w:val="16"/>
                <w:szCs w:val="16"/>
              </w:rPr>
            </w:pPr>
          </w:p>
          <w:p w:rsidR="00DD098E" w:rsidRDefault="00DD098E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AC3C95" w:rsidRDefault="001327E3" w:rsidP="004D5521">
      <w:pPr>
        <w:pStyle w:val="STJNivel3"/>
      </w:pPr>
      <w:bookmarkStart w:id="8" w:name="_Toc398212148"/>
      <w:r>
        <w:t>2</w:t>
      </w:r>
      <w:r w:rsidR="001E2036">
        <w:t xml:space="preserve">.2.2. </w:t>
      </w:r>
      <w:r w:rsidR="00AC3C95">
        <w:t xml:space="preserve">Tela Incluir </w:t>
      </w:r>
      <w:r w:rsidR="00322F18">
        <w:t>Órgão</w:t>
      </w:r>
      <w:bookmarkEnd w:id="8"/>
    </w:p>
    <w:p w:rsidR="00A82E47" w:rsidRPr="00A37F98" w:rsidRDefault="00A82E47" w:rsidP="004D5521">
      <w:pPr>
        <w:pStyle w:val="STJNivel3"/>
        <w:rPr>
          <w:i/>
        </w:rPr>
      </w:pPr>
    </w:p>
    <w:p w:rsidR="00AC3C95" w:rsidRDefault="00B67246" w:rsidP="00AC3C9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782378"/>
            <wp:effectExtent l="19050" t="0" r="5080" b="0"/>
            <wp:docPr id="5" name="Imagem 2" descr="C:\Users\rayanne.felicio\Pictures\INCLUIR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INCLUIR ÓRGÃ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782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lastRenderedPageBreak/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322F18">
        <w:rPr>
          <w:i w:val="0"/>
          <w:color w:val="auto"/>
        </w:rPr>
        <w:t>Órgão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pesquisa inicial</w:t>
      </w:r>
      <w:r w:rsidR="00A95910">
        <w:rPr>
          <w:color w:val="auto"/>
        </w:rPr>
        <w:t xml:space="preserve"> de </w:t>
      </w:r>
      <w:r w:rsidR="00322F18">
        <w:rPr>
          <w:color w:val="auto"/>
        </w:rPr>
        <w:t>Órgão</w:t>
      </w:r>
      <w:r w:rsidRPr="003E25B3">
        <w:rPr>
          <w:color w:val="auto"/>
        </w:rPr>
        <w:t>.</w:t>
      </w:r>
    </w:p>
    <w:p w:rsidR="000735AB" w:rsidRDefault="000735AB" w:rsidP="00AC3C95">
      <w:pPr>
        <w:pStyle w:val="PargrafodaLista"/>
        <w:numPr>
          <w:ilvl w:val="0"/>
          <w:numId w:val="17"/>
        </w:numPr>
        <w:rPr>
          <w:color w:val="auto"/>
        </w:rPr>
      </w:pPr>
      <w:r>
        <w:rPr>
          <w:color w:val="auto"/>
        </w:rPr>
        <w:t>Ao acionar o ícone ao lado do campo “Tipo de Órgão”, o sistema irá apresentar a tela de Pesquisar Tipo de Órgão com opções de Incluir, Alterar, Excluir e Visualizar.</w:t>
      </w:r>
    </w:p>
    <w:p w:rsidR="000735AB" w:rsidRPr="00442223" w:rsidRDefault="000735AB" w:rsidP="00442223">
      <w:pPr>
        <w:pStyle w:val="PargrafodaLista"/>
        <w:numPr>
          <w:ilvl w:val="0"/>
          <w:numId w:val="17"/>
        </w:numPr>
        <w:rPr>
          <w:color w:val="auto"/>
        </w:rPr>
      </w:pPr>
      <w:r>
        <w:rPr>
          <w:color w:val="auto"/>
        </w:rPr>
        <w:t>Ao acionar o ícone ao lado do campo “Poder/Área”, o sistema irá apresentar a tela de Pesquisar Poder/Área com opções de Incluir, Alterar, Excluir e Visualizar.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C104D9" w:rsidRPr="00442223" w:rsidRDefault="00AC3C95" w:rsidP="00442223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C104D9" w:rsidRDefault="00C104D9" w:rsidP="00C104D9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1093"/>
        <w:gridCol w:w="360"/>
        <w:gridCol w:w="1098"/>
        <w:gridCol w:w="1783"/>
      </w:tblGrid>
      <w:tr w:rsidR="00C104D9" w:rsidRPr="009D4097" w:rsidTr="00D76681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C104D9" w:rsidRPr="009D4097" w:rsidRDefault="00C104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Pr="009D4097" w:rsidRDefault="00E9560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778AF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8AF" w:rsidRPr="009D4097" w:rsidRDefault="00E778AF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11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778AF" w:rsidRPr="009D4097" w:rsidRDefault="00E778AF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778AF" w:rsidRDefault="00E778AF"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778AF" w:rsidRDefault="00E778AF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778AF" w:rsidRDefault="00E778AF" w:rsidP="00DA0B8D">
            <w:r>
              <w:t>Tabela do sistema Mala Direta – TIPO_ORGAO</w:t>
            </w:r>
          </w:p>
        </w:tc>
        <w:tc>
          <w:tcPr>
            <w:tcW w:w="360" w:type="dxa"/>
          </w:tcPr>
          <w:p w:rsidR="00E778AF" w:rsidRDefault="00E778AF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778AF" w:rsidRDefault="00E778AF" w:rsidP="00D76681">
            <w:r>
              <w:t>Selecionar</w:t>
            </w:r>
          </w:p>
        </w:tc>
        <w:tc>
          <w:tcPr>
            <w:tcW w:w="1783" w:type="dxa"/>
          </w:tcPr>
          <w:p w:rsidR="00E778AF" w:rsidRPr="009D4097" w:rsidRDefault="00E778AF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778AF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8AF" w:rsidRPr="009D4097" w:rsidRDefault="00E778AF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11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778AF" w:rsidRPr="009D4097" w:rsidRDefault="00E778AF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778AF" w:rsidRDefault="00E778AF">
            <w:r w:rsidRPr="002725DC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778AF" w:rsidRDefault="00E778AF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778AF" w:rsidRDefault="00E778AF" w:rsidP="00DA0B8D">
            <w:r>
              <w:t>Tabela do sistema Mala Direta – PODER_AREA</w:t>
            </w:r>
          </w:p>
        </w:tc>
        <w:tc>
          <w:tcPr>
            <w:tcW w:w="360" w:type="dxa"/>
          </w:tcPr>
          <w:p w:rsidR="00E778AF" w:rsidRDefault="00E778AF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778AF" w:rsidRDefault="00E778AF">
            <w:r w:rsidRPr="00C64709">
              <w:t>Selecionar</w:t>
            </w:r>
          </w:p>
        </w:tc>
        <w:tc>
          <w:tcPr>
            <w:tcW w:w="1783" w:type="dxa"/>
          </w:tcPr>
          <w:p w:rsidR="00E778AF" w:rsidRPr="009D4097" w:rsidRDefault="00E778AF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778AF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778AF" w:rsidRPr="009D4097" w:rsidRDefault="00E778AF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E778AF" w:rsidRPr="009D4097" w:rsidRDefault="00E778AF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778AF" w:rsidRDefault="00E778AF">
            <w:r w:rsidRPr="002725DC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778AF" w:rsidRDefault="00E778AF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778AF" w:rsidRDefault="00E778AF" w:rsidP="00DA0B8D">
            <w:r>
              <w:t>Tabela do sistema Mala Direta – ESFERA</w:t>
            </w:r>
          </w:p>
        </w:tc>
        <w:tc>
          <w:tcPr>
            <w:tcW w:w="360" w:type="dxa"/>
          </w:tcPr>
          <w:p w:rsidR="00E778AF" w:rsidRDefault="00E778AF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778AF" w:rsidRDefault="00E778AF">
            <w:r w:rsidRPr="00C64709">
              <w:t>Selecionar</w:t>
            </w:r>
          </w:p>
        </w:tc>
        <w:tc>
          <w:tcPr>
            <w:tcW w:w="1783" w:type="dxa"/>
          </w:tcPr>
          <w:p w:rsidR="00E778AF" w:rsidRPr="009D4097" w:rsidRDefault="00E778AF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Complemento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Bairro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UF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Cidade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CEP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Telefone Comercial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Celular Funcional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C52D8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E573DF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A05F4B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de Rede Social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6E7E9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6E7E9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Página na Internet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6E7E9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6E7E9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204A4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AF412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49082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</w:p>
        </w:tc>
      </w:tr>
      <w:tr w:rsidR="00E95600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204A4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AF412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6E43E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</w:p>
        </w:tc>
      </w:tr>
      <w:tr w:rsidR="00E95600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C104D9">
            <w:pPr>
              <w:pStyle w:val="PargrafodaLista"/>
              <w:numPr>
                <w:ilvl w:val="0"/>
                <w:numId w:val="26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204A44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AF412E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6E43E6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A9370F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órgãos</w:t>
            </w:r>
          </w:p>
        </w:tc>
      </w:tr>
      <w:tr w:rsidR="00C104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C104D9" w:rsidRDefault="00C104D9" w:rsidP="00D76681">
            <w:pPr>
              <w:rPr>
                <w:sz w:val="22"/>
              </w:rPr>
            </w:pP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C104D9" w:rsidRPr="007E5E04" w:rsidRDefault="00C104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C104D9" w:rsidRPr="007E5E04" w:rsidRDefault="00C104D9" w:rsidP="00D76681">
            <w:pPr>
              <w:rPr>
                <w:sz w:val="16"/>
                <w:szCs w:val="16"/>
              </w:rPr>
            </w:pP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C104D9" w:rsidRPr="007E5E04" w:rsidRDefault="00C104D9" w:rsidP="00D76681">
            <w:pPr>
              <w:ind w:left="1093" w:hanging="1093"/>
              <w:rPr>
                <w:sz w:val="16"/>
                <w:szCs w:val="16"/>
              </w:rPr>
            </w:pPr>
          </w:p>
          <w:p w:rsidR="00C104D9" w:rsidRDefault="00C104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C104D9" w:rsidRPr="00C104D9" w:rsidRDefault="00C104D9" w:rsidP="00C104D9"/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p w:rsidR="004D5521" w:rsidRPr="00A37F98" w:rsidRDefault="00290B86" w:rsidP="004D5521">
      <w:pPr>
        <w:pStyle w:val="STJNivel3"/>
        <w:rPr>
          <w:i/>
        </w:rPr>
      </w:pPr>
      <w:bookmarkStart w:id="9" w:name="_Toc398212149"/>
      <w:r>
        <w:lastRenderedPageBreak/>
        <w:t>2.2.3</w:t>
      </w:r>
      <w:r w:rsidR="004D5521">
        <w:t xml:space="preserve">. Tela Alterar </w:t>
      </w:r>
      <w:r w:rsidR="00322F18">
        <w:t>Órgão</w:t>
      </w:r>
      <w:bookmarkEnd w:id="9"/>
    </w:p>
    <w:p w:rsidR="004D5521" w:rsidRDefault="002F246A" w:rsidP="004D5521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818109"/>
            <wp:effectExtent l="19050" t="0" r="5080" b="0"/>
            <wp:docPr id="7" name="Imagem 3" descr="C:\Users\rayanne.felicio\Pictures\ALTERAR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yanne.felicio\Pictures\ALTERAR ÓRGÃO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818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322F18">
        <w:rPr>
          <w:i w:val="0"/>
          <w:color w:val="auto"/>
        </w:rPr>
        <w:t>Órgão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sistema retornará para a pesquisa inicial</w:t>
      </w:r>
      <w:r w:rsidR="004A7C0D">
        <w:rPr>
          <w:color w:val="auto"/>
        </w:rPr>
        <w:t xml:space="preserve"> de </w:t>
      </w:r>
      <w:r w:rsidR="00322F18">
        <w:rPr>
          <w:color w:val="auto"/>
        </w:rPr>
        <w:t>Órgão</w:t>
      </w:r>
      <w:r w:rsidRPr="003E25B3">
        <w:rPr>
          <w:color w:val="auto"/>
        </w:rPr>
        <w:t>.</w:t>
      </w:r>
    </w:p>
    <w:p w:rsidR="000735AB" w:rsidRDefault="000735AB" w:rsidP="000735AB">
      <w:pPr>
        <w:pStyle w:val="PargrafodaLista"/>
        <w:numPr>
          <w:ilvl w:val="0"/>
          <w:numId w:val="18"/>
        </w:numPr>
        <w:rPr>
          <w:color w:val="auto"/>
        </w:rPr>
      </w:pPr>
      <w:r>
        <w:rPr>
          <w:color w:val="auto"/>
        </w:rPr>
        <w:t>Ao acionar o ícone ao lado do campo “Tipo de Órgão”, o sistema irá apresentar a tela de Pesquisar Tipo de Órgão com opções de Incluir, Alterar, Excluir e Visualizar.</w:t>
      </w:r>
    </w:p>
    <w:p w:rsidR="000735AB" w:rsidRPr="000735AB" w:rsidRDefault="000735AB" w:rsidP="000735AB">
      <w:pPr>
        <w:pStyle w:val="PargrafodaLista"/>
        <w:numPr>
          <w:ilvl w:val="0"/>
          <w:numId w:val="18"/>
        </w:numPr>
        <w:rPr>
          <w:color w:val="auto"/>
        </w:rPr>
      </w:pPr>
      <w:r>
        <w:rPr>
          <w:color w:val="auto"/>
        </w:rPr>
        <w:t>Ao acionar o ícone ao lado do campo “Poder/Área”, o sistema irá apresentar a tela de Pesquisar Poder/Área com opções de Incluir, Alterar, Excluir e Visualizar.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lastRenderedPageBreak/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1093"/>
        <w:gridCol w:w="360"/>
        <w:gridCol w:w="1098"/>
        <w:gridCol w:w="1783"/>
      </w:tblGrid>
      <w:tr w:rsidR="00446ED9" w:rsidRPr="009D4097" w:rsidTr="00D76681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446ED9" w:rsidRPr="009D4097" w:rsidRDefault="00446ED9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Pr="009D4097" w:rsidRDefault="00E95600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11" w:type="dxa"/>
          </w:tcPr>
          <w:p w:rsidR="00E95600" w:rsidRDefault="00E95600">
            <w:r w:rsidRPr="00234D32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A912E4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95600" w:rsidRDefault="00E778AF" w:rsidP="00D76681">
            <w:r>
              <w:t>Tabela do</w:t>
            </w:r>
            <w:r w:rsidR="00E95600">
              <w:t xml:space="preserve"> sistema</w:t>
            </w:r>
            <w:r>
              <w:t xml:space="preserve"> Mala Direta – TIPO_ORGAO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11" w:type="dxa"/>
          </w:tcPr>
          <w:p w:rsidR="00E95600" w:rsidRDefault="00E95600">
            <w:r w:rsidRPr="00234D32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A912E4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95600" w:rsidRDefault="00E778AF" w:rsidP="00D76681">
            <w:r>
              <w:t>Tabela do sistema Mala Direta – PODER_AREA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C64709"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</w:tcPr>
          <w:p w:rsidR="00E95600" w:rsidRDefault="00E95600">
            <w:r w:rsidRPr="00234D32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E95600" w:rsidRDefault="00A912E4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95600" w:rsidRDefault="00E778AF" w:rsidP="00D76681">
            <w:r>
              <w:t>Tabela do sistema Mala Direta – ESFERA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C64709">
              <w:t>Selecionar</w:t>
            </w:r>
          </w:p>
        </w:tc>
        <w:tc>
          <w:tcPr>
            <w:tcW w:w="1783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Complemento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Bairro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UF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Cidade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712131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CEP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Telefone Comercial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Celular Funcional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3B7668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95600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D358A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A05F4B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de Rede Social 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B6943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B6943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Página na Internet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95600" w:rsidRPr="009D4097" w:rsidRDefault="00E95600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EB6943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11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95600" w:rsidRDefault="00E95600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95600" w:rsidRDefault="00E95600">
            <w:r w:rsidRPr="004415BB">
              <w:rPr>
                <w:iCs/>
                <w:color w:val="auto"/>
              </w:rPr>
              <w:t>S</w:t>
            </w:r>
          </w:p>
        </w:tc>
        <w:tc>
          <w:tcPr>
            <w:tcW w:w="1093" w:type="dxa"/>
          </w:tcPr>
          <w:p w:rsidR="00E95600" w:rsidRDefault="00E95600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95600" w:rsidRDefault="00E95600">
            <w:r w:rsidRPr="00F56BD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95600" w:rsidRDefault="00E95600" w:rsidP="00D76681">
            <w:r w:rsidRPr="004105F7">
              <w:rPr>
                <w:iCs/>
                <w:color w:val="auto"/>
              </w:rPr>
              <w:t>Informar</w:t>
            </w:r>
          </w:p>
        </w:tc>
        <w:tc>
          <w:tcPr>
            <w:tcW w:w="1783" w:type="dxa"/>
          </w:tcPr>
          <w:p w:rsidR="00E95600" w:rsidRDefault="00E95600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E95600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Limpar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15568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4312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F56BD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Limpa os dados informados</w:t>
            </w:r>
          </w:p>
        </w:tc>
      </w:tr>
      <w:tr w:rsidR="00E95600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Salvar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15568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4312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F56BD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Salva o registro</w:t>
            </w:r>
          </w:p>
        </w:tc>
      </w:tr>
      <w:tr w:rsidR="00E95600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1829B5">
            <w:pPr>
              <w:pStyle w:val="PargrafodaLista"/>
              <w:numPr>
                <w:ilvl w:val="0"/>
                <w:numId w:val="27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E95600" w:rsidRDefault="00E95600">
            <w:r w:rsidRPr="0015568D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5600" w:rsidRDefault="00E95600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E95600" w:rsidRDefault="00E95600">
            <w:r w:rsidRPr="00431218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E95600" w:rsidRDefault="00E95600">
            <w:r w:rsidRPr="00F56BD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E95600" w:rsidRPr="009D4097" w:rsidRDefault="00E95600" w:rsidP="00C12BD3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órgãos</w:t>
            </w:r>
          </w:p>
        </w:tc>
      </w:tr>
      <w:tr w:rsidR="00446ED9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46ED9" w:rsidRDefault="00446ED9" w:rsidP="00D76681">
            <w:pPr>
              <w:rPr>
                <w:sz w:val="22"/>
              </w:rPr>
            </w:pP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46ED9" w:rsidRPr="007E5E04" w:rsidRDefault="00446ED9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46ED9" w:rsidRPr="007E5E04" w:rsidRDefault="00446ED9" w:rsidP="00D76681">
            <w:pPr>
              <w:rPr>
                <w:sz w:val="16"/>
                <w:szCs w:val="16"/>
              </w:rPr>
            </w:pP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46ED9" w:rsidRPr="007E5E04" w:rsidRDefault="00446ED9" w:rsidP="00D76681">
            <w:pPr>
              <w:ind w:left="1093" w:hanging="1093"/>
              <w:rPr>
                <w:sz w:val="16"/>
                <w:szCs w:val="16"/>
              </w:rPr>
            </w:pPr>
          </w:p>
          <w:p w:rsidR="00446ED9" w:rsidRDefault="00446ED9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46ED9" w:rsidRDefault="00446ED9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p w:rsidR="001F4412" w:rsidRPr="00A37F98" w:rsidRDefault="001F4412" w:rsidP="001F4412">
      <w:pPr>
        <w:pStyle w:val="STJNivel3"/>
        <w:rPr>
          <w:i/>
        </w:rPr>
      </w:pPr>
      <w:bookmarkStart w:id="10" w:name="_Toc398212150"/>
      <w:r>
        <w:lastRenderedPageBreak/>
        <w:t xml:space="preserve">2.2.4. Tela Excluir </w:t>
      </w:r>
      <w:r w:rsidR="00322F18">
        <w:t>Órgão</w:t>
      </w:r>
      <w:bookmarkEnd w:id="10"/>
    </w:p>
    <w:p w:rsidR="001F4412" w:rsidRDefault="00546D33" w:rsidP="001F4412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453248"/>
            <wp:effectExtent l="19050" t="0" r="5080" b="0"/>
            <wp:docPr id="4" name="Imagem 4" descr="C:\Users\rayanne.felicio\Pictures\EXCLUIR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yanne.felicio\Pictures\EXCLUIR ÓRGÃO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45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322F18">
        <w:rPr>
          <w:i w:val="0"/>
          <w:color w:val="auto"/>
        </w:rPr>
        <w:t>Órgão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</w:t>
      </w:r>
      <w:r w:rsidR="00322F18">
        <w:rPr>
          <w:color w:val="auto"/>
        </w:rPr>
        <w:t>Órgão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D76681" w:rsidRDefault="00D76681" w:rsidP="00D76681"/>
    <w:p w:rsidR="00D76681" w:rsidRPr="00D76681" w:rsidRDefault="00D76681" w:rsidP="00D76681"/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1093"/>
        <w:gridCol w:w="360"/>
        <w:gridCol w:w="1098"/>
        <w:gridCol w:w="1783"/>
      </w:tblGrid>
      <w:tr w:rsidR="00D76681" w:rsidRPr="009D4097" w:rsidTr="00D76681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lastRenderedPageBreak/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D76681" w:rsidRPr="009D4097" w:rsidRDefault="00D76681" w:rsidP="00D76681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Pr="009D4097" w:rsidRDefault="00AB2DB4" w:rsidP="00D76681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AB2DB4" w:rsidRPr="009D4097" w:rsidRDefault="00AB2DB4" w:rsidP="00F179CD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Sigla do Órgão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043802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43802" w:rsidRPr="009D4097" w:rsidRDefault="00043802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043802" w:rsidRPr="009D4097" w:rsidRDefault="00043802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11" w:type="dxa"/>
          </w:tcPr>
          <w:p w:rsidR="00043802" w:rsidRDefault="00043802">
            <w:r w:rsidRPr="002179F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043802" w:rsidRPr="009D4097" w:rsidRDefault="00043802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043802" w:rsidRPr="009D4097" w:rsidRDefault="00043802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043802" w:rsidRDefault="00043802" w:rsidP="00D76681"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043802" w:rsidRDefault="00043802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043802" w:rsidRDefault="00043802" w:rsidP="00DA0B8D">
            <w:r>
              <w:t>Tabela do sistema Mala Direta – TIPO_ORGAO</w:t>
            </w:r>
          </w:p>
        </w:tc>
        <w:tc>
          <w:tcPr>
            <w:tcW w:w="360" w:type="dxa"/>
          </w:tcPr>
          <w:p w:rsidR="00043802" w:rsidRDefault="00043802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043802" w:rsidRDefault="00043802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043802" w:rsidRPr="009D4097" w:rsidRDefault="00043802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043802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43802" w:rsidRPr="009D4097" w:rsidRDefault="00043802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043802" w:rsidRPr="009D4097" w:rsidRDefault="00043802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11" w:type="dxa"/>
          </w:tcPr>
          <w:p w:rsidR="00043802" w:rsidRDefault="00043802">
            <w:r w:rsidRPr="002179F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043802" w:rsidRPr="009D4097" w:rsidRDefault="00043802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043802" w:rsidRPr="009D4097" w:rsidRDefault="00043802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043802" w:rsidRDefault="00043802" w:rsidP="00D76681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043802" w:rsidRDefault="00043802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043802" w:rsidRDefault="00043802" w:rsidP="00DA0B8D">
            <w:r>
              <w:t>Tabela do sistema Mala Direta – PODER_AREA</w:t>
            </w:r>
          </w:p>
        </w:tc>
        <w:tc>
          <w:tcPr>
            <w:tcW w:w="360" w:type="dxa"/>
          </w:tcPr>
          <w:p w:rsidR="00043802" w:rsidRDefault="00043802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043802" w:rsidRDefault="00043802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043802" w:rsidRPr="009D4097" w:rsidRDefault="00043802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043802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043802" w:rsidRPr="009D4097" w:rsidRDefault="00043802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043802" w:rsidRPr="009D4097" w:rsidRDefault="00043802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</w:tcPr>
          <w:p w:rsidR="00043802" w:rsidRDefault="00043802">
            <w:r w:rsidRPr="002179FF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043802" w:rsidRPr="009D4097" w:rsidRDefault="00043802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043802" w:rsidRPr="009D4097" w:rsidRDefault="00043802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043802" w:rsidRDefault="00043802" w:rsidP="00D76681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043802" w:rsidRDefault="00043802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043802" w:rsidRDefault="00043802" w:rsidP="00DA0B8D">
            <w:r>
              <w:t>Tabela do sistema Mala Direta – ESFERA</w:t>
            </w:r>
          </w:p>
        </w:tc>
        <w:tc>
          <w:tcPr>
            <w:tcW w:w="360" w:type="dxa"/>
          </w:tcPr>
          <w:p w:rsidR="00043802" w:rsidRDefault="00043802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043802" w:rsidRDefault="00043802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043802" w:rsidRPr="009D4097" w:rsidRDefault="00043802" w:rsidP="00D76681">
            <w:r w:rsidRPr="009D4097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Complemento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2D01C0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Bairro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UF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Cidade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CEP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B31F91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6E31B1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Telefone Comercial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Celular Funcional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AB2DB4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A05F4B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de Rede Social 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Página na Internet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AB2DB4" w:rsidRPr="009D4097" w:rsidRDefault="00AB2DB4" w:rsidP="00D76681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11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AB2DB4" w:rsidRDefault="00AB2DB4" w:rsidP="00D76681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AB2DB4" w:rsidRDefault="00AB2DB4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AB2DB4" w:rsidRDefault="00AB2DB4" w:rsidP="00D76681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AB2DB4" w:rsidRDefault="00AB2DB4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AB2DB4" w:rsidRDefault="00AB2DB4" w:rsidP="00D76681">
            <w:r w:rsidRPr="00F97939">
              <w:rPr>
                <w:iCs/>
                <w:color w:val="auto"/>
              </w:rPr>
              <w:t>N/A</w:t>
            </w:r>
          </w:p>
        </w:tc>
      </w:tr>
      <w:tr w:rsidR="00AB2DB4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Excluir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AB2DB4" w:rsidRDefault="00AB2DB4">
            <w:r w:rsidRPr="00F743D0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B2DB4" w:rsidRDefault="00AB2DB4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B2DB4" w:rsidRDefault="00AB2DB4">
            <w:r w:rsidRPr="008B58C2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Exclui o registro selecionado</w:t>
            </w:r>
          </w:p>
        </w:tc>
      </w:tr>
      <w:tr w:rsidR="00AB2DB4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1829B5">
            <w:pPr>
              <w:pStyle w:val="PargrafodaLista"/>
              <w:numPr>
                <w:ilvl w:val="0"/>
                <w:numId w:val="28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Botão Cancelar</w:t>
            </w:r>
          </w:p>
        </w:tc>
        <w:tc>
          <w:tcPr>
            <w:tcW w:w="811" w:type="dxa"/>
            <w:tcBorders>
              <w:bottom w:val="single" w:sz="4" w:space="0" w:color="auto"/>
            </w:tcBorders>
          </w:tcPr>
          <w:p w:rsidR="00AB2DB4" w:rsidRDefault="00AB2DB4">
            <w:r w:rsidRPr="00F743D0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AB2DB4" w:rsidRDefault="00AB2DB4" w:rsidP="00D76681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B2DB4" w:rsidRDefault="00AB2DB4">
            <w:r w:rsidRPr="008B58C2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:rsidR="00AB2DB4" w:rsidRDefault="00AB2DB4">
            <w:r w:rsidRPr="00072A50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D76681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AB2DB4" w:rsidRPr="009D4097" w:rsidRDefault="00AB2DB4" w:rsidP="00762DC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órgãos</w:t>
            </w:r>
          </w:p>
        </w:tc>
      </w:tr>
      <w:tr w:rsidR="00D76681" w:rsidTr="00D76681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D76681" w:rsidRDefault="00D76681" w:rsidP="00D76681">
            <w:pPr>
              <w:rPr>
                <w:sz w:val="22"/>
              </w:rPr>
            </w:pP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D76681" w:rsidRPr="007E5E04" w:rsidRDefault="00D76681" w:rsidP="00D76681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D76681" w:rsidRPr="007E5E04" w:rsidRDefault="00D76681" w:rsidP="00D76681">
            <w:pPr>
              <w:rPr>
                <w:sz w:val="16"/>
                <w:szCs w:val="16"/>
              </w:rPr>
            </w:pP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D76681" w:rsidRPr="007E5E04" w:rsidRDefault="00D76681" w:rsidP="00D76681">
            <w:pPr>
              <w:ind w:left="1093" w:hanging="1093"/>
              <w:rPr>
                <w:sz w:val="16"/>
                <w:szCs w:val="16"/>
              </w:rPr>
            </w:pPr>
          </w:p>
          <w:p w:rsidR="00D76681" w:rsidRDefault="00D76681" w:rsidP="00D76681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Default="001F4412" w:rsidP="001F4412"/>
    <w:p w:rsidR="006A43A5" w:rsidRPr="00A37F98" w:rsidRDefault="006A43A5" w:rsidP="006A43A5">
      <w:pPr>
        <w:pStyle w:val="STJNivel3"/>
        <w:rPr>
          <w:i/>
        </w:rPr>
      </w:pPr>
      <w:bookmarkStart w:id="11" w:name="_Toc398212151"/>
      <w:r>
        <w:lastRenderedPageBreak/>
        <w:t xml:space="preserve">2.2.5. Tela Visualizar </w:t>
      </w:r>
      <w:r w:rsidR="00322F18">
        <w:t>Órgão</w:t>
      </w:r>
      <w:bookmarkEnd w:id="11"/>
    </w:p>
    <w:p w:rsidR="006A43A5" w:rsidRDefault="008D592F" w:rsidP="006A43A5">
      <w:pPr>
        <w:pStyle w:val="Instruo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6300470" cy="5745712"/>
            <wp:effectExtent l="19050" t="0" r="5080" b="0"/>
            <wp:docPr id="2" name="Imagem 2" descr="C:\Users\rayanne.felicio\Pictures\VISUALIZAR ÓRGÃ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yanne.felicio\Pictures\VISUALIZAR ÓRGÃO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574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322F18">
        <w:rPr>
          <w:i w:val="0"/>
          <w:color w:val="auto"/>
        </w:rPr>
        <w:t>Órgão</w:t>
      </w:r>
      <w:r w:rsidRPr="008D188E">
        <w:rPr>
          <w:i w:val="0"/>
          <w:color w:val="auto"/>
        </w:rPr>
        <w:t>.</w:t>
      </w:r>
    </w:p>
    <w:p w:rsidR="00360DB6" w:rsidRDefault="00360DB6" w:rsidP="000617DF">
      <w:pPr>
        <w:pStyle w:val="Ttulo4"/>
        <w:numPr>
          <w:ilvl w:val="0"/>
          <w:numId w:val="0"/>
        </w:numPr>
        <w:rPr>
          <w:sz w:val="20"/>
        </w:rPr>
      </w:pP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E13ABF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Voltar</w:t>
      </w:r>
      <w:r w:rsidR="006A43A5" w:rsidRPr="003E25B3">
        <w:rPr>
          <w:color w:val="auto"/>
        </w:rPr>
        <w:t>, o sistema retornará para a pesquisa inicial.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2.2.5.2. Exceções</w:t>
      </w:r>
    </w:p>
    <w:p w:rsidR="00116272" w:rsidRPr="008D592F" w:rsidRDefault="006A43A5" w:rsidP="008D592F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811"/>
        <w:gridCol w:w="425"/>
        <w:gridCol w:w="567"/>
        <w:gridCol w:w="567"/>
        <w:gridCol w:w="426"/>
        <w:gridCol w:w="1093"/>
        <w:gridCol w:w="360"/>
        <w:gridCol w:w="1098"/>
        <w:gridCol w:w="1783"/>
      </w:tblGrid>
      <w:tr w:rsidR="003E1B29" w:rsidRPr="009D4097" w:rsidTr="000735AB">
        <w:trPr>
          <w:cantSplit/>
          <w:trHeight w:val="1327"/>
          <w:jc w:val="center"/>
        </w:trPr>
        <w:tc>
          <w:tcPr>
            <w:tcW w:w="554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lastRenderedPageBreak/>
              <w:t>Item</w:t>
            </w:r>
          </w:p>
        </w:tc>
        <w:tc>
          <w:tcPr>
            <w:tcW w:w="2120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Descrição</w:t>
            </w:r>
          </w:p>
        </w:tc>
        <w:tc>
          <w:tcPr>
            <w:tcW w:w="811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Informação BD</w:t>
            </w:r>
          </w:p>
        </w:tc>
        <w:tc>
          <w:tcPr>
            <w:tcW w:w="425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Máscara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Obrigatório</w:t>
            </w:r>
          </w:p>
        </w:tc>
        <w:tc>
          <w:tcPr>
            <w:tcW w:w="567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Valor Padrão</w:t>
            </w:r>
          </w:p>
        </w:tc>
        <w:tc>
          <w:tcPr>
            <w:tcW w:w="426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Editável</w:t>
            </w:r>
          </w:p>
        </w:tc>
        <w:tc>
          <w:tcPr>
            <w:tcW w:w="1093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Domínio</w:t>
            </w:r>
          </w:p>
        </w:tc>
        <w:tc>
          <w:tcPr>
            <w:tcW w:w="360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TabOrder</w:t>
            </w:r>
          </w:p>
        </w:tc>
        <w:tc>
          <w:tcPr>
            <w:tcW w:w="1098" w:type="dxa"/>
            <w:shd w:val="clear" w:color="auto" w:fill="BFBFBF" w:themeFill="background1" w:themeFillShade="BF"/>
            <w:textDirection w:val="btLr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Evento</w:t>
            </w:r>
          </w:p>
        </w:tc>
        <w:tc>
          <w:tcPr>
            <w:tcW w:w="1783" w:type="dxa"/>
            <w:shd w:val="clear" w:color="auto" w:fill="BFBFBF" w:themeFill="background1" w:themeFillShade="BF"/>
            <w:vAlign w:val="center"/>
          </w:tcPr>
          <w:p w:rsidR="003E1B29" w:rsidRPr="009D4097" w:rsidRDefault="003E1B29" w:rsidP="000735AB">
            <w:pPr>
              <w:jc w:val="center"/>
              <w:rPr>
                <w:b/>
                <w:bCs/>
              </w:rPr>
            </w:pPr>
            <w:r w:rsidRPr="009D4097">
              <w:rPr>
                <w:b/>
                <w:bCs/>
              </w:rPr>
              <w:t>Ação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Nome do Órgão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>
              <w:rPr>
                <w:iCs/>
                <w:color w:val="auto"/>
              </w:rPr>
              <w:t>S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Pr="009D4097" w:rsidRDefault="00EF2AE9" w:rsidP="000735AB">
            <w:r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4B1A7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Sigla do </w:t>
            </w:r>
            <w:r w:rsidR="004B1A75">
              <w:rPr>
                <w:iCs/>
                <w:color w:val="auto"/>
              </w:rPr>
              <w:t>ó</w:t>
            </w:r>
            <w:r w:rsidRPr="009D4097">
              <w:rPr>
                <w:iCs/>
                <w:color w:val="auto"/>
              </w:rPr>
              <w:t>rgão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BF58D2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N/A</w:t>
            </w:r>
          </w:p>
        </w:tc>
      </w:tr>
      <w:tr w:rsidR="004B5AE8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AE8" w:rsidRPr="009D4097" w:rsidRDefault="004B5AE8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AE8" w:rsidRPr="009D4097" w:rsidRDefault="004B5AE8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Tipo de Órgão</w:t>
            </w:r>
          </w:p>
        </w:tc>
        <w:tc>
          <w:tcPr>
            <w:tcW w:w="811" w:type="dxa"/>
          </w:tcPr>
          <w:p w:rsidR="004B5AE8" w:rsidRDefault="004B5AE8">
            <w:r w:rsidRPr="002F062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AE8" w:rsidRPr="009D4097" w:rsidRDefault="004B5AE8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4B5AE8" w:rsidRPr="009D4097" w:rsidRDefault="004B5AE8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4B5AE8" w:rsidRDefault="004B5AE8" w:rsidP="000735AB">
            <w:r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4B5AE8" w:rsidRDefault="004B5AE8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4B5AE8" w:rsidRDefault="004B5AE8" w:rsidP="00DA0B8D">
            <w:r>
              <w:t>Tabela do sistema Mala Direta – TIPO_ORGAO</w:t>
            </w:r>
          </w:p>
        </w:tc>
        <w:tc>
          <w:tcPr>
            <w:tcW w:w="360" w:type="dxa"/>
          </w:tcPr>
          <w:p w:rsidR="004B5AE8" w:rsidRDefault="004B5AE8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4B5AE8" w:rsidRDefault="004B5AE8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4B5AE8" w:rsidRPr="009D4097" w:rsidRDefault="004B5AE8" w:rsidP="000735AB">
            <w:r w:rsidRPr="009D4097">
              <w:rPr>
                <w:iCs/>
                <w:color w:val="auto"/>
              </w:rPr>
              <w:t>N/A</w:t>
            </w:r>
          </w:p>
        </w:tc>
      </w:tr>
      <w:tr w:rsidR="004B5AE8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AE8" w:rsidRPr="009D4097" w:rsidRDefault="004B5AE8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AE8" w:rsidRPr="009D4097" w:rsidRDefault="004B5AE8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Poder/Área</w:t>
            </w:r>
          </w:p>
        </w:tc>
        <w:tc>
          <w:tcPr>
            <w:tcW w:w="811" w:type="dxa"/>
          </w:tcPr>
          <w:p w:rsidR="004B5AE8" w:rsidRDefault="004B5AE8">
            <w:r w:rsidRPr="002F062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AE8" w:rsidRPr="009D4097" w:rsidRDefault="004B5AE8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4B5AE8" w:rsidRPr="009D4097" w:rsidRDefault="004B5AE8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4B5AE8" w:rsidRDefault="004B5AE8" w:rsidP="000735AB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4B5AE8" w:rsidRDefault="004B5AE8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4B5AE8" w:rsidRDefault="004B5AE8" w:rsidP="00DA0B8D">
            <w:r>
              <w:t>Tabela do sistema Mala Direta – PODER_AREA</w:t>
            </w:r>
          </w:p>
        </w:tc>
        <w:tc>
          <w:tcPr>
            <w:tcW w:w="360" w:type="dxa"/>
          </w:tcPr>
          <w:p w:rsidR="004B5AE8" w:rsidRDefault="004B5AE8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4B5AE8" w:rsidRDefault="004B5AE8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4B5AE8" w:rsidRPr="009D4097" w:rsidRDefault="004B5AE8" w:rsidP="000735AB">
            <w:r w:rsidRPr="009D4097">
              <w:rPr>
                <w:iCs/>
                <w:color w:val="auto"/>
              </w:rPr>
              <w:t>N/A</w:t>
            </w:r>
          </w:p>
        </w:tc>
      </w:tr>
      <w:tr w:rsidR="004B5AE8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B5AE8" w:rsidRPr="009D4097" w:rsidRDefault="004B5AE8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4B5AE8" w:rsidRPr="009D4097" w:rsidRDefault="004B5AE8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Esfera</w:t>
            </w:r>
          </w:p>
        </w:tc>
        <w:tc>
          <w:tcPr>
            <w:tcW w:w="811" w:type="dxa"/>
          </w:tcPr>
          <w:p w:rsidR="004B5AE8" w:rsidRDefault="004B5AE8">
            <w:r w:rsidRPr="002F0629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vAlign w:val="center"/>
          </w:tcPr>
          <w:p w:rsidR="004B5AE8" w:rsidRPr="009D4097" w:rsidRDefault="004B5AE8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vAlign w:val="center"/>
          </w:tcPr>
          <w:p w:rsidR="004B5AE8" w:rsidRPr="009D4097" w:rsidRDefault="004B5AE8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4B5AE8" w:rsidRDefault="004B5AE8" w:rsidP="000735AB">
            <w:r w:rsidRPr="00641EFD">
              <w:rPr>
                <w:iCs/>
                <w:color w:val="auto"/>
              </w:rPr>
              <w:t>Selecione</w:t>
            </w:r>
          </w:p>
        </w:tc>
        <w:tc>
          <w:tcPr>
            <w:tcW w:w="426" w:type="dxa"/>
          </w:tcPr>
          <w:p w:rsidR="004B5AE8" w:rsidRDefault="004B5AE8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4B5AE8" w:rsidRDefault="004B5AE8" w:rsidP="00DA0B8D">
            <w:r>
              <w:t>Tabela do sistema Mala Direta – ESFERA</w:t>
            </w:r>
          </w:p>
        </w:tc>
        <w:tc>
          <w:tcPr>
            <w:tcW w:w="360" w:type="dxa"/>
          </w:tcPr>
          <w:p w:rsidR="004B5AE8" w:rsidRDefault="004B5AE8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4B5AE8" w:rsidRDefault="004B5AE8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4B5AE8" w:rsidRPr="009D4097" w:rsidRDefault="004B5AE8" w:rsidP="000735AB">
            <w:r w:rsidRPr="009D4097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2D01C0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Complemento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2D01C0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Bairro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</w:t>
            </w:r>
            <w:r w:rsidRPr="009D4097">
              <w:rPr>
                <w:iCs/>
                <w:color w:val="auto"/>
              </w:rPr>
              <w:t>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6E31B1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UF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6E31B1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Cidade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642E7B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6E31B1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CEP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10/N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84474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8E16DC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6E31B1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4B1A75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Telefone </w:t>
            </w:r>
            <w:r w:rsidR="004B1A75">
              <w:rPr>
                <w:iCs/>
                <w:color w:val="auto"/>
              </w:rPr>
              <w:t>Residencial</w:t>
            </w:r>
            <w:r w:rsidRPr="009D4097">
              <w:rPr>
                <w:iCs/>
                <w:color w:val="auto"/>
              </w:rPr>
              <w:t xml:space="preserve">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CA7F0A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Celular Funcional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Fax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70/A</w:t>
            </w:r>
          </w:p>
        </w:tc>
        <w:tc>
          <w:tcPr>
            <w:tcW w:w="425" w:type="dxa"/>
            <w:vAlign w:val="center"/>
          </w:tcPr>
          <w:p w:rsidR="00EF2AE9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A45608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A05F4B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 xml:space="preserve">Endereço de Rede Social 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E-mail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Página na Internet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100</w:t>
            </w:r>
            <w:r w:rsidRPr="009D4097">
              <w:rPr>
                <w:iCs/>
                <w:color w:val="auto"/>
              </w:rPr>
              <w:t>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URL</w:t>
            </w:r>
          </w:p>
        </w:tc>
        <w:tc>
          <w:tcPr>
            <w:tcW w:w="567" w:type="dxa"/>
          </w:tcPr>
          <w:p w:rsidR="00EF2AE9" w:rsidRPr="009D4097" w:rsidRDefault="00EF2AE9" w:rsidP="000735AB"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F97939">
              <w:rPr>
                <w:iCs/>
                <w:color w:val="auto"/>
              </w:rPr>
              <w:t>N/A</w:t>
            </w:r>
          </w:p>
        </w:tc>
      </w:tr>
      <w:tr w:rsidR="00EF2AE9" w:rsidRPr="009D4097" w:rsidTr="000735AB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EF2AE9" w:rsidRPr="009D4097" w:rsidRDefault="00EF2AE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Observação</w:t>
            </w:r>
          </w:p>
        </w:tc>
        <w:tc>
          <w:tcPr>
            <w:tcW w:w="811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200/A</w:t>
            </w:r>
          </w:p>
        </w:tc>
        <w:tc>
          <w:tcPr>
            <w:tcW w:w="425" w:type="dxa"/>
            <w:vAlign w:val="center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</w:tcPr>
          <w:p w:rsidR="00EF2AE9" w:rsidRPr="009D4097" w:rsidRDefault="00EF2AE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N</w:t>
            </w:r>
          </w:p>
        </w:tc>
        <w:tc>
          <w:tcPr>
            <w:tcW w:w="567" w:type="dxa"/>
          </w:tcPr>
          <w:p w:rsidR="00EF2AE9" w:rsidRDefault="00EF2AE9" w:rsidP="000735AB">
            <w:r w:rsidRPr="00B12CA0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</w:tcPr>
          <w:p w:rsidR="00EF2AE9" w:rsidRDefault="00EF2AE9" w:rsidP="000735AB">
            <w:r w:rsidRPr="00F7121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</w:tcPr>
          <w:p w:rsidR="00EF2AE9" w:rsidRDefault="00EF2AE9" w:rsidP="000735AB">
            <w:r w:rsidRPr="009029EC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</w:tcPr>
          <w:p w:rsidR="00EF2AE9" w:rsidRDefault="00EF2AE9">
            <w:r w:rsidRPr="00457C52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</w:tcPr>
          <w:p w:rsidR="00EF2AE9" w:rsidRDefault="00EF2AE9" w:rsidP="000735AB">
            <w:r w:rsidRPr="00EC4024">
              <w:rPr>
                <w:iCs/>
                <w:color w:val="auto"/>
              </w:rPr>
              <w:t>Label</w:t>
            </w:r>
          </w:p>
        </w:tc>
        <w:tc>
          <w:tcPr>
            <w:tcW w:w="1783" w:type="dxa"/>
          </w:tcPr>
          <w:p w:rsidR="00EF2AE9" w:rsidRDefault="00EF2AE9" w:rsidP="000735AB">
            <w:r w:rsidRPr="00F97939">
              <w:rPr>
                <w:iCs/>
                <w:color w:val="auto"/>
              </w:rPr>
              <w:t>N/A</w:t>
            </w:r>
          </w:p>
        </w:tc>
      </w:tr>
      <w:tr w:rsidR="003E1B29" w:rsidRPr="009D4097" w:rsidTr="000735AB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1829B5">
            <w:pPr>
              <w:pStyle w:val="PargrafodaLista"/>
              <w:numPr>
                <w:ilvl w:val="0"/>
                <w:numId w:val="29"/>
              </w:numPr>
              <w:jc w:val="center"/>
              <w:rPr>
                <w:iCs/>
                <w:color w:val="auto"/>
              </w:rPr>
            </w:pP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Botão Voltar</w:t>
            </w:r>
          </w:p>
        </w:tc>
        <w:tc>
          <w:tcPr>
            <w:tcW w:w="811" w:type="dxa"/>
            <w:tcBorders>
              <w:bottom w:val="single" w:sz="4" w:space="0" w:color="auto"/>
            </w:tcBorders>
            <w:vAlign w:val="center"/>
          </w:tcPr>
          <w:p w:rsidR="003E1B29" w:rsidRPr="009D4097" w:rsidRDefault="00EF2AE9" w:rsidP="000735AB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3E1B29" w:rsidRDefault="003E1B29" w:rsidP="000735AB"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E1B29" w:rsidRPr="009D4097" w:rsidRDefault="00A72E79" w:rsidP="000735AB">
            <w:pPr>
              <w:rPr>
                <w:iCs/>
                <w:color w:val="auto"/>
              </w:rPr>
            </w:pPr>
            <w:r w:rsidRPr="006E010F">
              <w:rPr>
                <w:iCs/>
                <w:color w:val="auto"/>
              </w:rPr>
              <w:t>N/A</w:t>
            </w:r>
          </w:p>
        </w:tc>
        <w:tc>
          <w:tcPr>
            <w:tcW w:w="567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</w:t>
            </w:r>
          </w:p>
        </w:tc>
        <w:tc>
          <w:tcPr>
            <w:tcW w:w="1093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0735AB">
            <w:pPr>
              <w:rPr>
                <w:iCs/>
                <w:color w:val="auto"/>
              </w:rPr>
            </w:pPr>
            <w:r w:rsidRPr="009D4097">
              <w:rPr>
                <w:iCs/>
                <w:color w:val="auto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E1B29" w:rsidRPr="009D4097" w:rsidRDefault="00EF2AE9" w:rsidP="000735AB">
            <w:pPr>
              <w:rPr>
                <w:iCs/>
                <w:color w:val="auto"/>
              </w:rPr>
            </w:pPr>
            <w:r w:rsidRPr="00DD098E">
              <w:rPr>
                <w:iCs/>
                <w:color w:val="auto"/>
              </w:rPr>
              <w:t>N/A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0735AB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Click</w:t>
            </w:r>
          </w:p>
        </w:tc>
        <w:tc>
          <w:tcPr>
            <w:tcW w:w="1783" w:type="dxa"/>
            <w:tcBorders>
              <w:bottom w:val="single" w:sz="4" w:space="0" w:color="auto"/>
            </w:tcBorders>
            <w:vAlign w:val="center"/>
          </w:tcPr>
          <w:p w:rsidR="003E1B29" w:rsidRPr="009D4097" w:rsidRDefault="003E1B29" w:rsidP="00762DCC">
            <w:pPr>
              <w:rPr>
                <w:iCs/>
                <w:color w:val="auto"/>
              </w:rPr>
            </w:pPr>
            <w:r>
              <w:rPr>
                <w:iCs/>
                <w:color w:val="auto"/>
              </w:rPr>
              <w:t>Retorna para a tela de consulta de órgãos</w:t>
            </w:r>
          </w:p>
        </w:tc>
      </w:tr>
      <w:tr w:rsidR="003E1B29" w:rsidTr="000735AB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3E1B29" w:rsidRDefault="003E1B29" w:rsidP="000735AB">
            <w:pPr>
              <w:rPr>
                <w:sz w:val="22"/>
              </w:rPr>
            </w:pPr>
          </w:p>
          <w:p w:rsidR="003E1B29" w:rsidRPr="007E5E04" w:rsidRDefault="003E1B29" w:rsidP="000735AB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3E1B29" w:rsidRPr="007E5E04" w:rsidRDefault="003E1B29" w:rsidP="000735A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3E1B29" w:rsidRPr="007E5E04" w:rsidRDefault="003E1B29" w:rsidP="000735A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3E1B29" w:rsidRPr="007E5E04" w:rsidRDefault="003E1B29" w:rsidP="000735A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 xml:space="preserve">ValoresInteiros,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3E1B29" w:rsidRPr="007E5E04" w:rsidRDefault="003E1B29" w:rsidP="000735A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Pr="007E5E04">
              <w:rPr>
                <w:sz w:val="16"/>
                <w:szCs w:val="16"/>
              </w:rPr>
              <w:t xml:space="preserve">Data (dd/mm/yyyy), 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3E1B29" w:rsidRPr="007E5E04" w:rsidRDefault="003E1B29" w:rsidP="000735AB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 xml:space="preserve">TimeStamp (dd/mm/yyyyhh:mm:ss),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3E1B29" w:rsidRPr="007E5E04" w:rsidRDefault="003E1B29" w:rsidP="000735AB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3E1B29" w:rsidRPr="007E5E04" w:rsidRDefault="003E1B29" w:rsidP="000735AB">
            <w:pPr>
              <w:rPr>
                <w:sz w:val="16"/>
                <w:szCs w:val="16"/>
              </w:rPr>
            </w:pPr>
          </w:p>
          <w:p w:rsidR="003E1B29" w:rsidRPr="007E5E04" w:rsidRDefault="003E1B29" w:rsidP="000735AB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3E1B29" w:rsidRPr="007E5E04" w:rsidRDefault="003E1B29" w:rsidP="000735AB">
            <w:pPr>
              <w:ind w:left="1093" w:hanging="1093"/>
              <w:rPr>
                <w:sz w:val="16"/>
                <w:szCs w:val="16"/>
              </w:rPr>
            </w:pPr>
          </w:p>
          <w:p w:rsidR="003E1B29" w:rsidRDefault="003E1B29" w:rsidP="000735AB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Default="006A43A5" w:rsidP="006A43A5"/>
    <w:p w:rsidR="006A43A5" w:rsidRPr="00AC3C95" w:rsidRDefault="006A43A5" w:rsidP="004D5521">
      <w:pPr>
        <w:pStyle w:val="STJNivel3"/>
      </w:pPr>
    </w:p>
    <w:sectPr w:rsidR="006A43A5" w:rsidRPr="00AC3C95" w:rsidSect="00200361">
      <w:type w:val="continuous"/>
      <w:pgSz w:w="11907" w:h="16840" w:code="9"/>
      <w:pgMar w:top="1418" w:right="567" w:bottom="1418" w:left="1418" w:header="567" w:footer="48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1096C" w:rsidRDefault="0041096C">
      <w:r>
        <w:separator/>
      </w:r>
    </w:p>
  </w:endnote>
  <w:endnote w:type="continuationSeparator" w:id="0">
    <w:p w:rsidR="0041096C" w:rsidRDefault="004109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20" w:rsidRDefault="00027920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027920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27920" w:rsidRDefault="00027920">
          <w:r>
            <w:t>Politec Ltda.</w:t>
          </w:r>
        </w:p>
        <w:p w:rsidR="00027920" w:rsidRDefault="00027920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27920" w:rsidRDefault="00027920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027920" w:rsidRDefault="00027920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027920" w:rsidRDefault="00027920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20" w:rsidRDefault="00027920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027920">
      <w:trPr>
        <w:cantSplit/>
        <w:jc w:val="center"/>
      </w:trPr>
      <w:tc>
        <w:tcPr>
          <w:tcW w:w="8005" w:type="dxa"/>
        </w:tcPr>
        <w:p w:rsidR="00027920" w:rsidRPr="00E95600" w:rsidRDefault="00027920" w:rsidP="007E0E9F">
          <w:pPr>
            <w:pStyle w:val="Rodap"/>
            <w:ind w:right="360"/>
            <w:rPr>
              <w:lang w:val="en-US"/>
            </w:rPr>
          </w:pPr>
          <w:r w:rsidRPr="00E95600">
            <w:rPr>
              <w:lang w:val="en-US"/>
            </w:rPr>
            <w:t>sigeven_este_it010_manter_orgao</w:t>
          </w:r>
        </w:p>
      </w:tc>
      <w:tc>
        <w:tcPr>
          <w:tcW w:w="1705" w:type="dxa"/>
          <w:vAlign w:val="center"/>
        </w:tcPr>
        <w:p w:rsidR="00027920" w:rsidRPr="00203AE9" w:rsidRDefault="00027920" w:rsidP="00845586">
          <w:pPr>
            <w:pStyle w:val="Rodap"/>
            <w:jc w:val="right"/>
          </w:pPr>
          <w:r w:rsidRPr="00203AE9">
            <w:t>Pág.</w:t>
          </w:r>
          <w:r w:rsidR="00295910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295910">
            <w:rPr>
              <w:rStyle w:val="Nmerodepgina"/>
              <w:sz w:val="20"/>
            </w:rPr>
            <w:fldChar w:fldCharType="separate"/>
          </w:r>
          <w:r w:rsidR="00A404D7">
            <w:rPr>
              <w:rStyle w:val="Nmerodepgina"/>
              <w:noProof/>
              <w:sz w:val="20"/>
            </w:rPr>
            <w:t>2</w:t>
          </w:r>
          <w:r w:rsidR="00295910">
            <w:rPr>
              <w:rStyle w:val="Nmerodepgina"/>
              <w:sz w:val="20"/>
            </w:rPr>
            <w:fldChar w:fldCharType="end"/>
          </w:r>
          <w:r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A404D7">
              <w:rPr>
                <w:noProof/>
              </w:rPr>
              <w:t>18</w:t>
            </w:r>
          </w:fldSimple>
        </w:p>
      </w:tc>
    </w:tr>
  </w:tbl>
  <w:p w:rsidR="00027920" w:rsidRDefault="00027920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1096C" w:rsidRDefault="0041096C">
      <w:r>
        <w:separator/>
      </w:r>
    </w:p>
  </w:footnote>
  <w:footnote w:type="continuationSeparator" w:id="0">
    <w:p w:rsidR="0041096C" w:rsidRDefault="0041096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27920" w:rsidRDefault="00027920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027920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027920" w:rsidRDefault="00027920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027920" w:rsidRDefault="00027920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027920" w:rsidRDefault="00027920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72998768" r:id="rId2"/>
            </w:object>
          </w:r>
        </w:p>
      </w:tc>
    </w:tr>
  </w:tbl>
  <w:p w:rsidR="00027920" w:rsidRDefault="00027920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027920">
      <w:trPr>
        <w:cantSplit/>
        <w:trHeight w:val="575"/>
        <w:jc w:val="center"/>
      </w:trPr>
      <w:tc>
        <w:tcPr>
          <w:tcW w:w="720" w:type="pct"/>
          <w:vAlign w:val="center"/>
        </w:tcPr>
        <w:p w:rsidR="00027920" w:rsidRDefault="00027920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027920" w:rsidRDefault="008D592F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4351020</wp:posOffset>
                </wp:positionH>
                <wp:positionV relativeFrom="paragraph">
                  <wp:posOffset>-102870</wp:posOffset>
                </wp:positionV>
                <wp:extent cx="1080135" cy="1080135"/>
                <wp:effectExtent l="19050" t="0" r="5715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0135" cy="10801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027920" w:rsidRPr="00B444D2">
            <w:rPr>
              <w:sz w:val="24"/>
              <w:szCs w:val="24"/>
            </w:rPr>
            <w:t>Especificação de Tela</w:t>
          </w:r>
        </w:p>
        <w:p w:rsidR="00027920" w:rsidRPr="00B444D2" w:rsidRDefault="0002792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Órgão</w:t>
          </w:r>
        </w:p>
        <w:p w:rsidR="00027920" w:rsidRDefault="0002792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027920" w:rsidRDefault="00295910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027920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027920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027920" w:rsidRPr="00B444D2" w:rsidRDefault="00027920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360DB6" w:rsidRDefault="00360DB6"/>
  <w:p w:rsidR="00360DB6" w:rsidRDefault="00360DB6"/>
  <w:p w:rsidR="00360DB6" w:rsidRDefault="00360DB6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35B47AF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43E375E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4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5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8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2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4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5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7">
    <w:nsid w:val="50F03E6B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7912791"/>
    <w:multiLevelType w:val="hybridMultilevel"/>
    <w:tmpl w:val="04D4AE2E"/>
    <w:lvl w:ilvl="0" w:tplc="1A36EE5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23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4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5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8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6"/>
  </w:num>
  <w:num w:numId="2">
    <w:abstractNumId w:val="27"/>
  </w:num>
  <w:num w:numId="3">
    <w:abstractNumId w:val="12"/>
  </w:num>
  <w:num w:numId="4">
    <w:abstractNumId w:val="28"/>
  </w:num>
  <w:num w:numId="5">
    <w:abstractNumId w:val="0"/>
  </w:num>
  <w:num w:numId="6">
    <w:abstractNumId w:val="4"/>
  </w:num>
  <w:num w:numId="7">
    <w:abstractNumId w:val="25"/>
  </w:num>
  <w:num w:numId="8">
    <w:abstractNumId w:val="3"/>
  </w:num>
  <w:num w:numId="9">
    <w:abstractNumId w:val="14"/>
  </w:num>
  <w:num w:numId="10">
    <w:abstractNumId w:val="11"/>
  </w:num>
  <w:num w:numId="11">
    <w:abstractNumId w:val="7"/>
  </w:num>
  <w:num w:numId="12">
    <w:abstractNumId w:val="13"/>
  </w:num>
  <w:num w:numId="13">
    <w:abstractNumId w:val="24"/>
  </w:num>
  <w:num w:numId="14">
    <w:abstractNumId w:val="23"/>
  </w:num>
  <w:num w:numId="15">
    <w:abstractNumId w:val="16"/>
  </w:num>
  <w:num w:numId="16">
    <w:abstractNumId w:val="22"/>
  </w:num>
  <w:num w:numId="17">
    <w:abstractNumId w:val="20"/>
  </w:num>
  <w:num w:numId="18">
    <w:abstractNumId w:val="8"/>
  </w:num>
  <w:num w:numId="19">
    <w:abstractNumId w:val="6"/>
  </w:num>
  <w:num w:numId="20">
    <w:abstractNumId w:val="18"/>
  </w:num>
  <w:num w:numId="21">
    <w:abstractNumId w:val="10"/>
  </w:num>
  <w:num w:numId="22">
    <w:abstractNumId w:val="21"/>
  </w:num>
  <w:num w:numId="23">
    <w:abstractNumId w:val="5"/>
  </w:num>
  <w:num w:numId="24">
    <w:abstractNumId w:val="15"/>
  </w:num>
  <w:num w:numId="25">
    <w:abstractNumId w:val="9"/>
  </w:num>
  <w:num w:numId="26">
    <w:abstractNumId w:val="2"/>
  </w:num>
  <w:num w:numId="27">
    <w:abstractNumId w:val="19"/>
  </w:num>
  <w:num w:numId="28">
    <w:abstractNumId w:val="1"/>
  </w:num>
  <w:num w:numId="29">
    <w:abstractNumId w:val="1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noPunctuationKerning/>
  <w:characterSpacingControl w:val="doNotCompress"/>
  <w:hdrShapeDefaults>
    <o:shapedefaults v:ext="edit" spidmax="63490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03B3C"/>
    <w:rsid w:val="00005634"/>
    <w:rsid w:val="00024F18"/>
    <w:rsid w:val="00027920"/>
    <w:rsid w:val="00043802"/>
    <w:rsid w:val="00043C23"/>
    <w:rsid w:val="00050D27"/>
    <w:rsid w:val="00052BC1"/>
    <w:rsid w:val="0005371C"/>
    <w:rsid w:val="000617DF"/>
    <w:rsid w:val="00063BB4"/>
    <w:rsid w:val="000735AB"/>
    <w:rsid w:val="00084518"/>
    <w:rsid w:val="00094A08"/>
    <w:rsid w:val="000A3E7C"/>
    <w:rsid w:val="000A4591"/>
    <w:rsid w:val="000A5058"/>
    <w:rsid w:val="000B1FDE"/>
    <w:rsid w:val="000C3470"/>
    <w:rsid w:val="00103470"/>
    <w:rsid w:val="00112916"/>
    <w:rsid w:val="00116272"/>
    <w:rsid w:val="001327E3"/>
    <w:rsid w:val="00146A22"/>
    <w:rsid w:val="00154E7B"/>
    <w:rsid w:val="00157038"/>
    <w:rsid w:val="00166012"/>
    <w:rsid w:val="001715EB"/>
    <w:rsid w:val="001807CC"/>
    <w:rsid w:val="001829B5"/>
    <w:rsid w:val="00194F28"/>
    <w:rsid w:val="001A189E"/>
    <w:rsid w:val="001B00B2"/>
    <w:rsid w:val="001D24BC"/>
    <w:rsid w:val="001E2036"/>
    <w:rsid w:val="001E5654"/>
    <w:rsid w:val="001F4412"/>
    <w:rsid w:val="001F72B1"/>
    <w:rsid w:val="00200361"/>
    <w:rsid w:val="00203AE9"/>
    <w:rsid w:val="00212C6C"/>
    <w:rsid w:val="002133CA"/>
    <w:rsid w:val="00216432"/>
    <w:rsid w:val="00220EBB"/>
    <w:rsid w:val="00246405"/>
    <w:rsid w:val="00252BD3"/>
    <w:rsid w:val="00261C92"/>
    <w:rsid w:val="00270828"/>
    <w:rsid w:val="00271D86"/>
    <w:rsid w:val="00275E57"/>
    <w:rsid w:val="002906CD"/>
    <w:rsid w:val="00290B86"/>
    <w:rsid w:val="00293205"/>
    <w:rsid w:val="002946E2"/>
    <w:rsid w:val="00295910"/>
    <w:rsid w:val="002A0015"/>
    <w:rsid w:val="002A3478"/>
    <w:rsid w:val="002C263D"/>
    <w:rsid w:val="002C4744"/>
    <w:rsid w:val="002D47BE"/>
    <w:rsid w:val="002D4D3D"/>
    <w:rsid w:val="002D5AA6"/>
    <w:rsid w:val="002E73B9"/>
    <w:rsid w:val="002F246A"/>
    <w:rsid w:val="003010C8"/>
    <w:rsid w:val="0031647E"/>
    <w:rsid w:val="00321220"/>
    <w:rsid w:val="00322F18"/>
    <w:rsid w:val="00334788"/>
    <w:rsid w:val="00344B01"/>
    <w:rsid w:val="00354E33"/>
    <w:rsid w:val="00360DB6"/>
    <w:rsid w:val="0036361A"/>
    <w:rsid w:val="00376D29"/>
    <w:rsid w:val="003956DE"/>
    <w:rsid w:val="003B0305"/>
    <w:rsid w:val="003C0975"/>
    <w:rsid w:val="003C62E6"/>
    <w:rsid w:val="003E1B29"/>
    <w:rsid w:val="003E25B3"/>
    <w:rsid w:val="003F09BE"/>
    <w:rsid w:val="003F41CC"/>
    <w:rsid w:val="0041096C"/>
    <w:rsid w:val="00423060"/>
    <w:rsid w:val="00426AC0"/>
    <w:rsid w:val="00436882"/>
    <w:rsid w:val="00442223"/>
    <w:rsid w:val="00446ED9"/>
    <w:rsid w:val="004505F3"/>
    <w:rsid w:val="00457B0D"/>
    <w:rsid w:val="00461B62"/>
    <w:rsid w:val="00492370"/>
    <w:rsid w:val="004A7C0D"/>
    <w:rsid w:val="004B1A75"/>
    <w:rsid w:val="004B5499"/>
    <w:rsid w:val="004B5AE8"/>
    <w:rsid w:val="004C19A7"/>
    <w:rsid w:val="004D40BD"/>
    <w:rsid w:val="004D5521"/>
    <w:rsid w:val="004E66D4"/>
    <w:rsid w:val="00507D46"/>
    <w:rsid w:val="00520A77"/>
    <w:rsid w:val="005265F1"/>
    <w:rsid w:val="00527D19"/>
    <w:rsid w:val="00532AD7"/>
    <w:rsid w:val="00534860"/>
    <w:rsid w:val="00536369"/>
    <w:rsid w:val="005426D6"/>
    <w:rsid w:val="005469AA"/>
    <w:rsid w:val="00546D33"/>
    <w:rsid w:val="005503E8"/>
    <w:rsid w:val="005719CB"/>
    <w:rsid w:val="00577EE0"/>
    <w:rsid w:val="005C324F"/>
    <w:rsid w:val="005C5216"/>
    <w:rsid w:val="005E2633"/>
    <w:rsid w:val="005E3355"/>
    <w:rsid w:val="005F61A1"/>
    <w:rsid w:val="005F7E00"/>
    <w:rsid w:val="00600AFB"/>
    <w:rsid w:val="00605C26"/>
    <w:rsid w:val="00605DEE"/>
    <w:rsid w:val="00624209"/>
    <w:rsid w:val="006247F9"/>
    <w:rsid w:val="00645F29"/>
    <w:rsid w:val="00647B12"/>
    <w:rsid w:val="006551B0"/>
    <w:rsid w:val="00656929"/>
    <w:rsid w:val="006820DD"/>
    <w:rsid w:val="006A43A5"/>
    <w:rsid w:val="006C50B8"/>
    <w:rsid w:val="006D16AF"/>
    <w:rsid w:val="006D1B15"/>
    <w:rsid w:val="006E5053"/>
    <w:rsid w:val="006F148C"/>
    <w:rsid w:val="006F7DB5"/>
    <w:rsid w:val="00711612"/>
    <w:rsid w:val="00753FB6"/>
    <w:rsid w:val="00762DCC"/>
    <w:rsid w:val="007650CF"/>
    <w:rsid w:val="00787E5F"/>
    <w:rsid w:val="00790AA0"/>
    <w:rsid w:val="007921BA"/>
    <w:rsid w:val="0079257A"/>
    <w:rsid w:val="007A5EBC"/>
    <w:rsid w:val="007B3F39"/>
    <w:rsid w:val="007D301E"/>
    <w:rsid w:val="007E0E9F"/>
    <w:rsid w:val="007E3807"/>
    <w:rsid w:val="007E5E04"/>
    <w:rsid w:val="007E7632"/>
    <w:rsid w:val="00801E85"/>
    <w:rsid w:val="0081784C"/>
    <w:rsid w:val="00843A38"/>
    <w:rsid w:val="00845586"/>
    <w:rsid w:val="00853585"/>
    <w:rsid w:val="0087394A"/>
    <w:rsid w:val="00875D81"/>
    <w:rsid w:val="00880FFD"/>
    <w:rsid w:val="00882CDE"/>
    <w:rsid w:val="00884A85"/>
    <w:rsid w:val="00884D34"/>
    <w:rsid w:val="0088744A"/>
    <w:rsid w:val="00893BED"/>
    <w:rsid w:val="008D188E"/>
    <w:rsid w:val="008D20F1"/>
    <w:rsid w:val="008D592F"/>
    <w:rsid w:val="008D6AE2"/>
    <w:rsid w:val="008E78AB"/>
    <w:rsid w:val="008F1BDB"/>
    <w:rsid w:val="008F73B0"/>
    <w:rsid w:val="00920502"/>
    <w:rsid w:val="00937875"/>
    <w:rsid w:val="00953C5D"/>
    <w:rsid w:val="00957ABA"/>
    <w:rsid w:val="00993D10"/>
    <w:rsid w:val="009978F4"/>
    <w:rsid w:val="009A12DF"/>
    <w:rsid w:val="009B0552"/>
    <w:rsid w:val="009B1D6D"/>
    <w:rsid w:val="009B2F9E"/>
    <w:rsid w:val="009C47F6"/>
    <w:rsid w:val="009C6E2E"/>
    <w:rsid w:val="009D23F6"/>
    <w:rsid w:val="009D2FC1"/>
    <w:rsid w:val="009E7FAE"/>
    <w:rsid w:val="00A1716F"/>
    <w:rsid w:val="00A23200"/>
    <w:rsid w:val="00A35FBE"/>
    <w:rsid w:val="00A37F52"/>
    <w:rsid w:val="00A37F98"/>
    <w:rsid w:val="00A404D7"/>
    <w:rsid w:val="00A505CE"/>
    <w:rsid w:val="00A5164B"/>
    <w:rsid w:val="00A648D9"/>
    <w:rsid w:val="00A72E79"/>
    <w:rsid w:val="00A73DD9"/>
    <w:rsid w:val="00A774AE"/>
    <w:rsid w:val="00A82E47"/>
    <w:rsid w:val="00A912E4"/>
    <w:rsid w:val="00A9370F"/>
    <w:rsid w:val="00A95910"/>
    <w:rsid w:val="00AA6634"/>
    <w:rsid w:val="00AB2DB4"/>
    <w:rsid w:val="00AB375F"/>
    <w:rsid w:val="00AB539B"/>
    <w:rsid w:val="00AC1BEC"/>
    <w:rsid w:val="00AC3271"/>
    <w:rsid w:val="00AC3C95"/>
    <w:rsid w:val="00AC498D"/>
    <w:rsid w:val="00AC648F"/>
    <w:rsid w:val="00AD3A1E"/>
    <w:rsid w:val="00AD7D56"/>
    <w:rsid w:val="00B0457D"/>
    <w:rsid w:val="00B146E8"/>
    <w:rsid w:val="00B17141"/>
    <w:rsid w:val="00B17C79"/>
    <w:rsid w:val="00B24AD7"/>
    <w:rsid w:val="00B324BC"/>
    <w:rsid w:val="00B338DE"/>
    <w:rsid w:val="00B41F37"/>
    <w:rsid w:val="00B444D2"/>
    <w:rsid w:val="00B67246"/>
    <w:rsid w:val="00B71BF2"/>
    <w:rsid w:val="00B870F3"/>
    <w:rsid w:val="00B95F7E"/>
    <w:rsid w:val="00BA0AC4"/>
    <w:rsid w:val="00BA133B"/>
    <w:rsid w:val="00BD2F08"/>
    <w:rsid w:val="00BD58E5"/>
    <w:rsid w:val="00BE26B4"/>
    <w:rsid w:val="00BE666E"/>
    <w:rsid w:val="00BE7820"/>
    <w:rsid w:val="00C00F10"/>
    <w:rsid w:val="00C104D9"/>
    <w:rsid w:val="00C12BD3"/>
    <w:rsid w:val="00C24066"/>
    <w:rsid w:val="00C43452"/>
    <w:rsid w:val="00C634E7"/>
    <w:rsid w:val="00C638AD"/>
    <w:rsid w:val="00CA7742"/>
    <w:rsid w:val="00CB6295"/>
    <w:rsid w:val="00CD30B1"/>
    <w:rsid w:val="00CE2786"/>
    <w:rsid w:val="00CE5999"/>
    <w:rsid w:val="00CE6C52"/>
    <w:rsid w:val="00D00013"/>
    <w:rsid w:val="00D030AA"/>
    <w:rsid w:val="00D140C0"/>
    <w:rsid w:val="00D147AC"/>
    <w:rsid w:val="00D244E3"/>
    <w:rsid w:val="00D33D09"/>
    <w:rsid w:val="00D33DF7"/>
    <w:rsid w:val="00D364A3"/>
    <w:rsid w:val="00D45991"/>
    <w:rsid w:val="00D55CAC"/>
    <w:rsid w:val="00D62211"/>
    <w:rsid w:val="00D66B56"/>
    <w:rsid w:val="00D76681"/>
    <w:rsid w:val="00D8383A"/>
    <w:rsid w:val="00D87E68"/>
    <w:rsid w:val="00DA6F45"/>
    <w:rsid w:val="00DA7DEE"/>
    <w:rsid w:val="00DB2204"/>
    <w:rsid w:val="00DB2941"/>
    <w:rsid w:val="00DB7010"/>
    <w:rsid w:val="00DC37AB"/>
    <w:rsid w:val="00DC6A73"/>
    <w:rsid w:val="00DD098E"/>
    <w:rsid w:val="00DD489C"/>
    <w:rsid w:val="00DE0E1E"/>
    <w:rsid w:val="00DE0F0A"/>
    <w:rsid w:val="00E02382"/>
    <w:rsid w:val="00E10E0D"/>
    <w:rsid w:val="00E13199"/>
    <w:rsid w:val="00E13ABF"/>
    <w:rsid w:val="00E338AE"/>
    <w:rsid w:val="00E356D2"/>
    <w:rsid w:val="00E778AF"/>
    <w:rsid w:val="00E95600"/>
    <w:rsid w:val="00EB2BAD"/>
    <w:rsid w:val="00ED0CC2"/>
    <w:rsid w:val="00EE01E5"/>
    <w:rsid w:val="00EE1399"/>
    <w:rsid w:val="00EF182A"/>
    <w:rsid w:val="00EF2AE9"/>
    <w:rsid w:val="00EF6878"/>
    <w:rsid w:val="00EF7199"/>
    <w:rsid w:val="00F179CD"/>
    <w:rsid w:val="00F600C6"/>
    <w:rsid w:val="00F60685"/>
    <w:rsid w:val="00FA3D9D"/>
    <w:rsid w:val="00FB1B9A"/>
    <w:rsid w:val="00FB710B"/>
    <w:rsid w:val="00FC7E45"/>
    <w:rsid w:val="00FE14F0"/>
    <w:rsid w:val="00FE5C4F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34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391</TotalTime>
  <Pages>18</Pages>
  <Words>2450</Words>
  <Characters>13231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15650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85</cp:revision>
  <cp:lastPrinted>2009-03-06T19:55:00Z</cp:lastPrinted>
  <dcterms:created xsi:type="dcterms:W3CDTF">2014-05-27T13:12:00Z</dcterms:created>
  <dcterms:modified xsi:type="dcterms:W3CDTF">2014-09-23T20:33:00Z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