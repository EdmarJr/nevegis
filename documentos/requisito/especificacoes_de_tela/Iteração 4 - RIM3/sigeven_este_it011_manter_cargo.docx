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E2036" w:rsidRDefault="001E2036" w:rsidP="00FF0969">
      <w:pPr>
        <w:pStyle w:val="Instruo"/>
      </w:pPr>
    </w:p>
    <w:p w:rsidR="00FF0969" w:rsidRPr="00FF0969" w:rsidRDefault="00FF0969" w:rsidP="00FF0969"/>
    <w:p w:rsidR="00FF0969" w:rsidRPr="00FF0969" w:rsidRDefault="00FF0969" w:rsidP="00FF0969"/>
    <w:p w:rsidR="00FF0969" w:rsidRPr="00FF0969" w:rsidRDefault="00FF0969" w:rsidP="00FF0969">
      <w:r>
        <w:tab/>
      </w:r>
    </w:p>
    <w:p w:rsidR="00FF0969" w:rsidRPr="00FF0969" w:rsidRDefault="00FF0969" w:rsidP="00FF0969"/>
    <w:p w:rsidR="00FF0969" w:rsidRPr="00FF0969" w:rsidRDefault="00FF0969" w:rsidP="00FF0969">
      <w:r>
        <w:tab/>
      </w:r>
    </w:p>
    <w:p w:rsidR="00FF0969" w:rsidRPr="00FF0969" w:rsidRDefault="00FF0969" w:rsidP="00FF0969">
      <w:r>
        <w:tab/>
      </w:r>
    </w:p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86224C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1026" type="#_x0000_t202" style="position:absolute;left:0;text-align:left;margin-left:-36pt;margin-top:4.4pt;width:513pt;height:132.5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" stroked="f">
            <v:textbox>
              <w:txbxContent>
                <w:p w:rsidR="00A02F90" w:rsidRPr="00B324BC" w:rsidRDefault="00A02F90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Projeto </w:t>
                  </w: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Sistema Gerenciador de Eventos</w:t>
                  </w:r>
                </w:p>
                <w:p w:rsidR="00A02F90" w:rsidRPr="00B324BC" w:rsidRDefault="00A02F90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A02F90" w:rsidRDefault="00A02F90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Especificação de Tela</w:t>
                  </w:r>
                </w:p>
                <w:p w:rsidR="00A02F90" w:rsidRPr="00E13199" w:rsidRDefault="00A02F90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Manter Cargo</w:t>
                  </w:r>
                </w:p>
                <w:p w:rsidR="00A02F90" w:rsidRPr="00E13199" w:rsidRDefault="00A02F90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A02F90" w:rsidRPr="00E13199" w:rsidRDefault="00A02F90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Versão </w:t>
                  </w:r>
                  <w:r w:rsidR="00A340F7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1</w:t>
                  </w: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.0</w:t>
                  </w:r>
                  <w:r w:rsidR="00A340F7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0</w:t>
                  </w:r>
                </w:p>
                <w:p w:rsidR="00A02F90" w:rsidRDefault="00A02F90">
                  <w:pPr>
                    <w:pStyle w:val="Titulodocumento"/>
                    <w:jc w:val="right"/>
                  </w:pPr>
                </w:p>
              </w:txbxContent>
            </v:textbox>
          </v:shape>
        </w:pict>
      </w:r>
    </w:p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>
      <w:pPr>
        <w:pStyle w:val="Rodap"/>
        <w:tabs>
          <w:tab w:val="clear" w:pos="4320"/>
          <w:tab w:val="clear" w:pos="8640"/>
        </w:tabs>
      </w:pPr>
    </w:p>
    <w:p w:rsidR="001E2036" w:rsidRDefault="001E2036">
      <w:pPr>
        <w:jc w:val="center"/>
      </w:pPr>
    </w:p>
    <w:p w:rsidR="001E2036" w:rsidRDefault="001E2036">
      <w:pPr>
        <w:pStyle w:val="Cabealho"/>
      </w:pPr>
    </w:p>
    <w:p w:rsidR="001E2036" w:rsidRDefault="001E2036">
      <w:pPr>
        <w:jc w:val="center"/>
        <w:rPr>
          <w:color w:val="auto"/>
        </w:rPr>
      </w:pPr>
    </w:p>
    <w:p w:rsidR="001E2036" w:rsidRDefault="001E2036">
      <w:pPr>
        <w:jc w:val="center"/>
        <w:rPr>
          <w:color w:val="auto"/>
        </w:rPr>
      </w:pPr>
    </w:p>
    <w:p w:rsidR="001E2036" w:rsidRDefault="001E2036">
      <w:pPr>
        <w:jc w:val="center"/>
        <w:rPr>
          <w:noProof/>
        </w:rPr>
        <w:sectPr w:rsidR="001E2036" w:rsidSect="009A12DF">
          <w:headerReference w:type="default" r:id="rId7"/>
          <w:headerReference w:type="first" r:id="rId8"/>
          <w:footerReference w:type="first" r:id="rId9"/>
          <w:pgSz w:w="11907" w:h="16840" w:code="9"/>
          <w:pgMar w:top="1134" w:right="851" w:bottom="1134" w:left="1701" w:header="720" w:footer="720" w:gutter="0"/>
          <w:cols w:space="708"/>
          <w:docGrid w:linePitch="360"/>
        </w:sectPr>
      </w:pPr>
    </w:p>
    <w:p w:rsidR="00203AE9" w:rsidRDefault="00203AE9" w:rsidP="00203AE9">
      <w:pPr>
        <w:pStyle w:val="Ttulo"/>
        <w:jc w:val="center"/>
      </w:pPr>
      <w:r>
        <w:lastRenderedPageBreak/>
        <w:t>HISTÓRICO DE REVISÃO</w:t>
      </w:r>
    </w:p>
    <w:p w:rsidR="00203AE9" w:rsidRDefault="00203AE9" w:rsidP="00203AE9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203AE9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203AE9" w:rsidRPr="001F3F4E" w:rsidRDefault="00203AE9" w:rsidP="00FC7E45">
            <w:pPr>
              <w:pStyle w:val="CTMISTabela"/>
            </w:pPr>
            <w:r w:rsidRPr="001F3F4E">
              <w:t>Data</w:t>
            </w:r>
          </w:p>
        </w:tc>
        <w:tc>
          <w:tcPr>
            <w:tcW w:w="960" w:type="dxa"/>
            <w:shd w:val="clear" w:color="auto" w:fill="C0C0C0"/>
          </w:tcPr>
          <w:p w:rsidR="00203AE9" w:rsidRPr="001F3F4E" w:rsidRDefault="00203AE9" w:rsidP="00FC7E45">
            <w:pPr>
              <w:pStyle w:val="CTMISTabela"/>
            </w:pPr>
            <w:r w:rsidRPr="001F3F4E"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203AE9" w:rsidRPr="001F3F4E" w:rsidRDefault="00203AE9" w:rsidP="00FC7E45">
            <w:pPr>
              <w:pStyle w:val="CTMISTabela"/>
            </w:pPr>
            <w:r w:rsidRPr="001F3F4E"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203AE9" w:rsidRPr="001F3F4E" w:rsidRDefault="00203AE9" w:rsidP="00FC7E45">
            <w:pPr>
              <w:pStyle w:val="CTMISTabela"/>
            </w:pPr>
            <w:r w:rsidRPr="001F3F4E">
              <w:t>Autor</w:t>
            </w:r>
          </w:p>
        </w:tc>
      </w:tr>
      <w:tr w:rsidR="00711612">
        <w:trPr>
          <w:jc w:val="center"/>
        </w:trPr>
        <w:tc>
          <w:tcPr>
            <w:tcW w:w="1639" w:type="dxa"/>
          </w:tcPr>
          <w:p w:rsidR="00711612" w:rsidRPr="00873131" w:rsidRDefault="005265F1" w:rsidP="006135D0">
            <w:pPr>
              <w:pStyle w:val="CTMISTabela"/>
              <w:rPr>
                <w:b/>
              </w:rPr>
            </w:pPr>
            <w:r>
              <w:t>2</w:t>
            </w:r>
            <w:r w:rsidR="006135D0">
              <w:t>6</w:t>
            </w:r>
            <w:r>
              <w:t>/05/2014</w:t>
            </w:r>
          </w:p>
        </w:tc>
        <w:tc>
          <w:tcPr>
            <w:tcW w:w="960" w:type="dxa"/>
          </w:tcPr>
          <w:p w:rsidR="00711612" w:rsidRPr="00EF6878" w:rsidRDefault="00F600C6" w:rsidP="000611B8">
            <w:pPr>
              <w:pStyle w:val="CTMISTabela"/>
              <w:rPr>
                <w:b/>
                <w:lang w:val="pt-BR"/>
              </w:rPr>
            </w:pPr>
            <w:r>
              <w:t>0.</w:t>
            </w:r>
            <w:r w:rsidR="00A35FBE">
              <w:t>0</w:t>
            </w:r>
            <w:r w:rsidR="000611B8">
              <w:t>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711612" w:rsidRPr="00873131" w:rsidRDefault="00711612" w:rsidP="00FC7E45">
            <w:pPr>
              <w:pStyle w:val="CTMISTabela"/>
              <w:rPr>
                <w:b/>
              </w:rPr>
            </w:pPr>
            <w:r w:rsidRPr="00EF6878">
              <w:rPr>
                <w:lang w:val="pt-BR"/>
              </w:rPr>
              <w:t>Elaboração</w:t>
            </w:r>
            <w:r>
              <w:t xml:space="preserve"> do</w:t>
            </w:r>
            <w:r w:rsidRPr="00EF6878">
              <w:rPr>
                <w:lang w:val="pt-BR"/>
              </w:rPr>
              <w:t xml:space="preserve"> documento</w:t>
            </w:r>
            <w:r w:rsidR="00865D8A">
              <w:rPr>
                <w:lang w:val="pt-BR"/>
              </w:rPr>
              <w:t>.</w:t>
            </w:r>
          </w:p>
        </w:tc>
        <w:tc>
          <w:tcPr>
            <w:tcW w:w="2040" w:type="dxa"/>
          </w:tcPr>
          <w:p w:rsidR="00711612" w:rsidRPr="00873131" w:rsidRDefault="00711612" w:rsidP="00FC7E45">
            <w:pPr>
              <w:pStyle w:val="CTMISTabela"/>
              <w:rPr>
                <w:b/>
              </w:rPr>
            </w:pPr>
            <w:r>
              <w:t>Rayanne Felício</w:t>
            </w:r>
          </w:p>
        </w:tc>
      </w:tr>
      <w:tr w:rsidR="00215BCA">
        <w:trPr>
          <w:jc w:val="center"/>
        </w:trPr>
        <w:tc>
          <w:tcPr>
            <w:tcW w:w="1639" w:type="dxa"/>
          </w:tcPr>
          <w:p w:rsidR="00215BCA" w:rsidRDefault="00215BCA" w:rsidP="006135D0">
            <w:pPr>
              <w:pStyle w:val="CTMISTabela"/>
            </w:pPr>
            <w:r>
              <w:t>17/06/2014</w:t>
            </w:r>
          </w:p>
        </w:tc>
        <w:tc>
          <w:tcPr>
            <w:tcW w:w="960" w:type="dxa"/>
          </w:tcPr>
          <w:p w:rsidR="00215BCA" w:rsidRDefault="00215BCA" w:rsidP="000611B8">
            <w:pPr>
              <w:pStyle w:val="CTMISTabela"/>
            </w:pPr>
            <w:r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215BCA" w:rsidRPr="00EF6878" w:rsidRDefault="00215BCA" w:rsidP="00FC7E45">
            <w:pPr>
              <w:pStyle w:val="CTMISTabela"/>
              <w:rPr>
                <w:lang w:val="pt-BR"/>
              </w:rPr>
            </w:pPr>
            <w:r>
              <w:rPr>
                <w:lang w:val="pt-BR"/>
              </w:rPr>
              <w:t>Alteração do documento</w:t>
            </w:r>
          </w:p>
        </w:tc>
        <w:tc>
          <w:tcPr>
            <w:tcW w:w="2040" w:type="dxa"/>
          </w:tcPr>
          <w:p w:rsidR="00215BCA" w:rsidRDefault="00215BCA" w:rsidP="00FC7E45">
            <w:pPr>
              <w:pStyle w:val="CTMISTabela"/>
            </w:pPr>
            <w:r>
              <w:t>Rayanne Felício</w:t>
            </w:r>
          </w:p>
        </w:tc>
      </w:tr>
      <w:tr w:rsidR="00CB20CF">
        <w:trPr>
          <w:jc w:val="center"/>
        </w:trPr>
        <w:tc>
          <w:tcPr>
            <w:tcW w:w="1639" w:type="dxa"/>
          </w:tcPr>
          <w:p w:rsidR="00CB20CF" w:rsidRDefault="00CB20CF" w:rsidP="006135D0">
            <w:pPr>
              <w:pStyle w:val="CTMISTabela"/>
            </w:pPr>
            <w:r>
              <w:t>24/07/2014</w:t>
            </w:r>
          </w:p>
        </w:tc>
        <w:tc>
          <w:tcPr>
            <w:tcW w:w="960" w:type="dxa"/>
          </w:tcPr>
          <w:p w:rsidR="00CB20CF" w:rsidRDefault="00CB20CF" w:rsidP="000611B8">
            <w:pPr>
              <w:pStyle w:val="CTMISTabela"/>
            </w:pPr>
            <w:r>
              <w:t>0.02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CB20CF" w:rsidRDefault="00CB20CF" w:rsidP="00FC7E45">
            <w:pPr>
              <w:pStyle w:val="CTMISTabela"/>
              <w:rPr>
                <w:lang w:val="pt-BR"/>
              </w:rPr>
            </w:pPr>
            <w:r>
              <w:rPr>
                <w:lang w:val="pt-BR"/>
              </w:rPr>
              <w:t>Ajuste conforme parecer técnico da RSI.</w:t>
            </w:r>
          </w:p>
        </w:tc>
        <w:tc>
          <w:tcPr>
            <w:tcW w:w="2040" w:type="dxa"/>
          </w:tcPr>
          <w:p w:rsidR="00CB20CF" w:rsidRDefault="00CB20CF" w:rsidP="00FC7E45">
            <w:pPr>
              <w:pStyle w:val="CTMISTabela"/>
            </w:pPr>
            <w:r>
              <w:t>Reyla Rosa</w:t>
            </w:r>
          </w:p>
        </w:tc>
      </w:tr>
      <w:tr w:rsidR="00D8266E">
        <w:trPr>
          <w:jc w:val="center"/>
        </w:trPr>
        <w:tc>
          <w:tcPr>
            <w:tcW w:w="1639" w:type="dxa"/>
          </w:tcPr>
          <w:p w:rsidR="00D8266E" w:rsidRDefault="00D8266E" w:rsidP="006135D0">
            <w:pPr>
              <w:pStyle w:val="CTMISTabela"/>
            </w:pPr>
            <w:r>
              <w:t>31/07/2014</w:t>
            </w:r>
          </w:p>
        </w:tc>
        <w:tc>
          <w:tcPr>
            <w:tcW w:w="960" w:type="dxa"/>
          </w:tcPr>
          <w:p w:rsidR="00D8266E" w:rsidRDefault="00D8266E" w:rsidP="000611B8">
            <w:pPr>
              <w:pStyle w:val="CTMISTabela"/>
            </w:pPr>
            <w:r>
              <w:t>0.03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D8266E" w:rsidRDefault="00D8266E" w:rsidP="00FC7E45">
            <w:pPr>
              <w:pStyle w:val="CTMISTabela"/>
              <w:rPr>
                <w:lang w:val="pt-BR"/>
              </w:rPr>
            </w:pPr>
            <w:r w:rsidRPr="002E734F">
              <w:rPr>
                <w:lang w:val="pt-BR"/>
              </w:rPr>
              <w:t>Ajuste conforme reunião com a RSI para revisão do artefato.</w:t>
            </w:r>
          </w:p>
        </w:tc>
        <w:tc>
          <w:tcPr>
            <w:tcW w:w="2040" w:type="dxa"/>
          </w:tcPr>
          <w:p w:rsidR="00D8266E" w:rsidRDefault="00D8266E" w:rsidP="00FC7E45">
            <w:pPr>
              <w:pStyle w:val="CTMISTabela"/>
            </w:pPr>
            <w:r>
              <w:t>Reyla Rosa</w:t>
            </w:r>
          </w:p>
        </w:tc>
      </w:tr>
      <w:tr w:rsidR="00E10763">
        <w:trPr>
          <w:jc w:val="center"/>
        </w:trPr>
        <w:tc>
          <w:tcPr>
            <w:tcW w:w="1639" w:type="dxa"/>
          </w:tcPr>
          <w:p w:rsidR="00E10763" w:rsidRDefault="00E10763" w:rsidP="006135D0">
            <w:pPr>
              <w:pStyle w:val="CTMISTabela"/>
            </w:pPr>
            <w:r>
              <w:t>11/09/2014</w:t>
            </w:r>
          </w:p>
        </w:tc>
        <w:tc>
          <w:tcPr>
            <w:tcW w:w="960" w:type="dxa"/>
          </w:tcPr>
          <w:p w:rsidR="00E10763" w:rsidRDefault="00E10763" w:rsidP="000611B8">
            <w:pPr>
              <w:pStyle w:val="CTMISTabela"/>
            </w:pPr>
            <w:r>
              <w:t>0.04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E10763" w:rsidRPr="002E734F" w:rsidRDefault="00E10763" w:rsidP="00FC7E45">
            <w:pPr>
              <w:pStyle w:val="CTMISTabela"/>
              <w:rPr>
                <w:lang w:val="pt-BR"/>
              </w:rPr>
            </w:pPr>
            <w:r>
              <w:rPr>
                <w:lang w:val="pt-BR"/>
              </w:rPr>
              <w:t>Ajustes conforme parecer técnico da RSI.</w:t>
            </w:r>
          </w:p>
        </w:tc>
        <w:tc>
          <w:tcPr>
            <w:tcW w:w="2040" w:type="dxa"/>
          </w:tcPr>
          <w:p w:rsidR="00E10763" w:rsidRPr="00E10763" w:rsidRDefault="00E10763" w:rsidP="00FC7E45">
            <w:pPr>
              <w:pStyle w:val="CTMISTabela"/>
              <w:rPr>
                <w:lang w:val="pt-BR"/>
              </w:rPr>
            </w:pPr>
            <w:r>
              <w:rPr>
                <w:lang w:val="pt-BR"/>
              </w:rPr>
              <w:t>Rayanne Felício</w:t>
            </w:r>
          </w:p>
        </w:tc>
      </w:tr>
      <w:tr w:rsidR="00A340F7">
        <w:trPr>
          <w:jc w:val="center"/>
        </w:trPr>
        <w:tc>
          <w:tcPr>
            <w:tcW w:w="1639" w:type="dxa"/>
          </w:tcPr>
          <w:p w:rsidR="00A340F7" w:rsidRDefault="00A340F7" w:rsidP="0069500B">
            <w:pPr>
              <w:pStyle w:val="CTMISTabela"/>
            </w:pPr>
            <w:r>
              <w:t>23/09/2014</w:t>
            </w:r>
          </w:p>
        </w:tc>
        <w:tc>
          <w:tcPr>
            <w:tcW w:w="960" w:type="dxa"/>
          </w:tcPr>
          <w:p w:rsidR="00A340F7" w:rsidRDefault="00A340F7" w:rsidP="0069500B">
            <w:pPr>
              <w:pStyle w:val="CTMISTabela"/>
            </w:pPr>
            <w:r>
              <w:t>1.00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A340F7" w:rsidRDefault="00A340F7" w:rsidP="0069500B">
            <w:pPr>
              <w:pStyle w:val="CTMISTabela"/>
              <w:rPr>
                <w:lang w:val="pt-BR"/>
              </w:rPr>
            </w:pPr>
            <w:r w:rsidRPr="009629C5">
              <w:rPr>
                <w:lang w:val="pt-BR"/>
              </w:rPr>
              <w:t>Ajuste da versão para homologação do documento.</w:t>
            </w:r>
            <w:r w:rsidRPr="009629C5">
              <w:rPr>
                <w:lang w:val="pt-BR"/>
              </w:rPr>
              <w:tab/>
            </w:r>
          </w:p>
        </w:tc>
        <w:tc>
          <w:tcPr>
            <w:tcW w:w="2040" w:type="dxa"/>
          </w:tcPr>
          <w:p w:rsidR="00A340F7" w:rsidRDefault="00A340F7" w:rsidP="0069500B">
            <w:pPr>
              <w:pStyle w:val="CTMISTabela"/>
              <w:rPr>
                <w:lang w:val="pt-BR"/>
              </w:rPr>
            </w:pPr>
            <w:r w:rsidRPr="009629C5">
              <w:rPr>
                <w:lang w:val="pt-BR"/>
              </w:rPr>
              <w:t>Rayanne Felício</w:t>
            </w:r>
          </w:p>
        </w:tc>
      </w:tr>
    </w:tbl>
    <w:p w:rsidR="00200361" w:rsidRDefault="001E2036">
      <w:pPr>
        <w:pStyle w:val="Ttulo"/>
        <w:widowControl w:val="0"/>
        <w:spacing w:before="0" w:after="0"/>
        <w:jc w:val="center"/>
        <w:rPr>
          <w:rFonts w:cs="Arial"/>
        </w:rPr>
        <w:sectPr w:rsidR="00200361" w:rsidSect="00200361">
          <w:headerReference w:type="default" r:id="rId10"/>
          <w:footerReference w:type="default" r:id="rId11"/>
          <w:pgSz w:w="11907" w:h="16840" w:code="9"/>
          <w:pgMar w:top="1418" w:right="567" w:bottom="1418" w:left="1418" w:header="567" w:footer="488" w:gutter="0"/>
          <w:pgNumType w:fmt="lowerRoman"/>
          <w:cols w:space="708"/>
          <w:docGrid w:linePitch="360"/>
        </w:sectPr>
      </w:pPr>
      <w:r>
        <w:rPr>
          <w:rFonts w:cs="Arial"/>
        </w:rPr>
        <w:br w:type="page"/>
      </w:r>
    </w:p>
    <w:p w:rsidR="00CB20CF" w:rsidRDefault="00CB20CF">
      <w:pPr>
        <w:pStyle w:val="Ttulo"/>
        <w:widowControl w:val="0"/>
        <w:spacing w:before="0" w:after="0"/>
        <w:jc w:val="center"/>
        <w:rPr>
          <w:caps w:val="0"/>
          <w:sz w:val="36"/>
        </w:rPr>
      </w:pPr>
    </w:p>
    <w:p w:rsidR="001E2036" w:rsidRPr="00BD2F08" w:rsidRDefault="001E2036">
      <w:pPr>
        <w:pStyle w:val="Ttulo"/>
        <w:widowControl w:val="0"/>
        <w:spacing w:before="0" w:after="0"/>
        <w:jc w:val="center"/>
        <w:rPr>
          <w:rFonts w:ascii="Times New Roman" w:hAnsi="Times New Roman"/>
          <w:b w:val="0"/>
          <w:bCs/>
          <w:i/>
          <w:caps w:val="0"/>
          <w:color w:val="000000"/>
          <w:sz w:val="24"/>
          <w:lang w:eastAsia="pt-BR"/>
        </w:rPr>
      </w:pPr>
      <w:r>
        <w:rPr>
          <w:caps w:val="0"/>
          <w:sz w:val="36"/>
        </w:rPr>
        <w:t>SUMÁRIO</w:t>
      </w:r>
    </w:p>
    <w:p w:rsidR="00442E36" w:rsidRDefault="0086224C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begin"/>
      </w:r>
      <w:r w:rsidR="001E2036" w:rsidRPr="00BD2F08"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eastAsia="pt-BR"/>
        </w:rPr>
        <w:instrText xml:space="preserve"> TOC \o "1-3" \h \z </w:instrText>
      </w: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separate"/>
      </w:r>
      <w:hyperlink w:anchor="_Toc398212669" w:history="1">
        <w:r w:rsidR="00442E36" w:rsidRPr="00176D73">
          <w:rPr>
            <w:rStyle w:val="Hyperlink"/>
          </w:rPr>
          <w:t>1.</w:t>
        </w:r>
        <w:r w:rsidR="00442E36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442E36" w:rsidRPr="00176D73">
          <w:rPr>
            <w:rStyle w:val="Hyperlink"/>
          </w:rPr>
          <w:t>INTRODUÇÃO</w:t>
        </w:r>
        <w:r w:rsidR="00442E36">
          <w:rPr>
            <w:webHidden/>
          </w:rPr>
          <w:tab/>
        </w:r>
        <w:r>
          <w:rPr>
            <w:webHidden/>
          </w:rPr>
          <w:fldChar w:fldCharType="begin"/>
        </w:r>
        <w:r w:rsidR="00442E36">
          <w:rPr>
            <w:webHidden/>
          </w:rPr>
          <w:instrText xml:space="preserve"> PAGEREF _Toc398212669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42E36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42E36" w:rsidRDefault="0086224C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398212670" w:history="1">
        <w:r w:rsidR="00442E36" w:rsidRPr="00176D73">
          <w:rPr>
            <w:rStyle w:val="Hyperlink"/>
            <w:lang w:val="pt-PT"/>
          </w:rPr>
          <w:t>2.</w:t>
        </w:r>
        <w:r w:rsidR="00442E36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442E36" w:rsidRPr="00176D73">
          <w:rPr>
            <w:rStyle w:val="Hyperlink"/>
            <w:lang w:val="pt-PT"/>
          </w:rPr>
          <w:t>Detalhamento da Apresentação</w:t>
        </w:r>
        <w:r w:rsidR="00442E36">
          <w:rPr>
            <w:webHidden/>
          </w:rPr>
          <w:tab/>
        </w:r>
        <w:r>
          <w:rPr>
            <w:webHidden/>
          </w:rPr>
          <w:fldChar w:fldCharType="begin"/>
        </w:r>
        <w:r w:rsidR="00442E36">
          <w:rPr>
            <w:webHidden/>
          </w:rPr>
          <w:instrText xml:space="preserve"> PAGEREF _Toc398212670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42E36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42E36" w:rsidRDefault="0086224C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8212671" w:history="1">
        <w:r w:rsidR="00442E36" w:rsidRPr="00176D73">
          <w:rPr>
            <w:rStyle w:val="Hyperlink"/>
          </w:rPr>
          <w:t>2.1</w:t>
        </w:r>
        <w:r w:rsidR="00442E36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442E36" w:rsidRPr="00176D73">
          <w:rPr>
            <w:rStyle w:val="Hyperlink"/>
            <w:lang w:val="pt-PT"/>
          </w:rPr>
          <w:t>Usuário</w:t>
        </w:r>
        <w:r w:rsidR="00442E36" w:rsidRPr="00176D73">
          <w:rPr>
            <w:rStyle w:val="Hyperlink"/>
          </w:rPr>
          <w:t>s / Atores</w:t>
        </w:r>
        <w:r w:rsidR="00442E36">
          <w:rPr>
            <w:webHidden/>
          </w:rPr>
          <w:tab/>
        </w:r>
        <w:r>
          <w:rPr>
            <w:webHidden/>
          </w:rPr>
          <w:fldChar w:fldCharType="begin"/>
        </w:r>
        <w:r w:rsidR="00442E36">
          <w:rPr>
            <w:webHidden/>
          </w:rPr>
          <w:instrText xml:space="preserve"> PAGEREF _Toc398212671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42E36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42E36" w:rsidRDefault="0086224C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8212672" w:history="1">
        <w:r w:rsidR="00442E36" w:rsidRPr="00176D73">
          <w:rPr>
            <w:rStyle w:val="Hyperlink"/>
          </w:rPr>
          <w:t>2.2</w:t>
        </w:r>
        <w:r w:rsidR="00442E36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442E36" w:rsidRPr="00176D73">
          <w:rPr>
            <w:rStyle w:val="Hyperlink"/>
          </w:rPr>
          <w:t>Cargo</w:t>
        </w:r>
        <w:r w:rsidR="00442E36">
          <w:rPr>
            <w:webHidden/>
          </w:rPr>
          <w:tab/>
        </w:r>
        <w:r>
          <w:rPr>
            <w:webHidden/>
          </w:rPr>
          <w:fldChar w:fldCharType="begin"/>
        </w:r>
        <w:r w:rsidR="00442E36">
          <w:rPr>
            <w:webHidden/>
          </w:rPr>
          <w:instrText xml:space="preserve"> PAGEREF _Toc398212672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42E36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42E36" w:rsidRDefault="0086224C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8212673" w:history="1">
        <w:r w:rsidR="00442E36" w:rsidRPr="00176D73">
          <w:rPr>
            <w:rStyle w:val="Hyperlink"/>
          </w:rPr>
          <w:t>2.2.1. Tela Consultar Cargo</w:t>
        </w:r>
        <w:r w:rsidR="00442E36">
          <w:rPr>
            <w:webHidden/>
          </w:rPr>
          <w:tab/>
        </w:r>
        <w:r>
          <w:rPr>
            <w:webHidden/>
          </w:rPr>
          <w:fldChar w:fldCharType="begin"/>
        </w:r>
        <w:r w:rsidR="00442E36">
          <w:rPr>
            <w:webHidden/>
          </w:rPr>
          <w:instrText xml:space="preserve"> PAGEREF _Toc398212673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42E36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42E36" w:rsidRDefault="0086224C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8212674" w:history="1">
        <w:r w:rsidR="00442E36" w:rsidRPr="00176D73">
          <w:rPr>
            <w:rStyle w:val="Hyperlink"/>
          </w:rPr>
          <w:t>2.2.2. Tela Incluir Cargo</w:t>
        </w:r>
        <w:r w:rsidR="00442E36">
          <w:rPr>
            <w:webHidden/>
          </w:rPr>
          <w:tab/>
        </w:r>
        <w:r>
          <w:rPr>
            <w:webHidden/>
          </w:rPr>
          <w:fldChar w:fldCharType="begin"/>
        </w:r>
        <w:r w:rsidR="00442E36">
          <w:rPr>
            <w:webHidden/>
          </w:rPr>
          <w:instrText xml:space="preserve"> PAGEREF _Toc398212674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42E36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442E36" w:rsidRDefault="0086224C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8212675" w:history="1">
        <w:r w:rsidR="00442E36" w:rsidRPr="00176D73">
          <w:rPr>
            <w:rStyle w:val="Hyperlink"/>
          </w:rPr>
          <w:t>2.2.3. Tela Alterar Cargo</w:t>
        </w:r>
        <w:r w:rsidR="00442E36">
          <w:rPr>
            <w:webHidden/>
          </w:rPr>
          <w:tab/>
        </w:r>
        <w:r>
          <w:rPr>
            <w:webHidden/>
          </w:rPr>
          <w:fldChar w:fldCharType="begin"/>
        </w:r>
        <w:r w:rsidR="00442E36">
          <w:rPr>
            <w:webHidden/>
          </w:rPr>
          <w:instrText xml:space="preserve"> PAGEREF _Toc398212675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42E36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42E36" w:rsidRDefault="0086224C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8212676" w:history="1">
        <w:r w:rsidR="00442E36" w:rsidRPr="00176D73">
          <w:rPr>
            <w:rStyle w:val="Hyperlink"/>
          </w:rPr>
          <w:t>2.2.4. Tela Excluir Cargo</w:t>
        </w:r>
        <w:r w:rsidR="00442E36">
          <w:rPr>
            <w:webHidden/>
          </w:rPr>
          <w:tab/>
        </w:r>
        <w:r>
          <w:rPr>
            <w:webHidden/>
          </w:rPr>
          <w:fldChar w:fldCharType="begin"/>
        </w:r>
        <w:r w:rsidR="00442E36">
          <w:rPr>
            <w:webHidden/>
          </w:rPr>
          <w:instrText xml:space="preserve"> PAGEREF _Toc398212676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42E36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442E36" w:rsidRDefault="0086224C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8212677" w:history="1">
        <w:r w:rsidR="00442E36" w:rsidRPr="00176D73">
          <w:rPr>
            <w:rStyle w:val="Hyperlink"/>
          </w:rPr>
          <w:t>2.2.5. Tela Visualizar Cargo</w:t>
        </w:r>
        <w:r w:rsidR="00442E36">
          <w:rPr>
            <w:webHidden/>
          </w:rPr>
          <w:tab/>
        </w:r>
        <w:r>
          <w:rPr>
            <w:webHidden/>
          </w:rPr>
          <w:fldChar w:fldCharType="begin"/>
        </w:r>
        <w:r w:rsidR="00442E36">
          <w:rPr>
            <w:webHidden/>
          </w:rPr>
          <w:instrText xml:space="preserve"> PAGEREF _Toc398212677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42E36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1E2036" w:rsidRDefault="0086224C">
      <w:pPr>
        <w:pStyle w:val="Sumrio1"/>
        <w:tabs>
          <w:tab w:val="clear" w:pos="539"/>
          <w:tab w:val="clear" w:pos="9540"/>
          <w:tab w:val="left" w:pos="480"/>
          <w:tab w:val="right" w:leader="dot" w:pos="9912"/>
        </w:tabs>
        <w:jc w:val="left"/>
      </w:pP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end"/>
      </w:r>
    </w:p>
    <w:p w:rsidR="001E2036" w:rsidRDefault="001E2036">
      <w:pPr>
        <w:pStyle w:val="STJNvel1"/>
      </w:pPr>
      <w:r>
        <w:br w:type="page"/>
      </w:r>
      <w:bookmarkStart w:id="1" w:name="_Toc221095147"/>
      <w:bookmarkStart w:id="2" w:name="_Toc398212669"/>
      <w:r>
        <w:lastRenderedPageBreak/>
        <w:t>INTRODUÇÃO</w:t>
      </w:r>
      <w:bookmarkEnd w:id="1"/>
      <w:bookmarkEnd w:id="2"/>
    </w:p>
    <w:p w:rsidR="001E2036" w:rsidRPr="00A5164B" w:rsidRDefault="00A5164B">
      <w:pPr>
        <w:pStyle w:val="Instruo"/>
        <w:jc w:val="both"/>
        <w:rPr>
          <w:i w:val="0"/>
          <w:color w:val="auto"/>
        </w:rPr>
      </w:pPr>
      <w:r w:rsidRPr="00A5164B">
        <w:rPr>
          <w:i w:val="0"/>
          <w:color w:val="auto"/>
        </w:rPr>
        <w:t>O objetivo do documento é especificar as interfaces de telas do Sistema e definir os tipos de campos, tamanho, obrigatoriedade e regras de apresentação que compõem cada tela.</w:t>
      </w:r>
    </w:p>
    <w:p w:rsidR="001E2036" w:rsidRDefault="001E2036"/>
    <w:p w:rsidR="001E2036" w:rsidRDefault="001E2036">
      <w:pPr>
        <w:pStyle w:val="STJNvel1"/>
        <w:rPr>
          <w:lang w:val="pt-PT"/>
        </w:rPr>
      </w:pPr>
      <w:bookmarkStart w:id="3" w:name="_Toc398212670"/>
      <w:r>
        <w:rPr>
          <w:lang w:val="pt-PT"/>
        </w:rPr>
        <w:t>Detalhamento da Apresentação</w:t>
      </w:r>
      <w:bookmarkEnd w:id="3"/>
    </w:p>
    <w:p w:rsidR="001E2036" w:rsidRPr="00A37F98" w:rsidRDefault="00A5164B">
      <w:pPr>
        <w:pStyle w:val="Instruo"/>
        <w:jc w:val="both"/>
        <w:rPr>
          <w:i w:val="0"/>
          <w:color w:val="auto"/>
        </w:rPr>
      </w:pPr>
      <w:r w:rsidRPr="00A37F98">
        <w:rPr>
          <w:i w:val="0"/>
          <w:color w:val="auto"/>
        </w:rPr>
        <w:t>As ações que serão executadas nas telas serão as seguintes: Pesquisar, Incluir, Alterar, Excluir e Visualizar.</w:t>
      </w:r>
    </w:p>
    <w:p w:rsidR="001E2036" w:rsidRDefault="001E2036"/>
    <w:p w:rsidR="001E2036" w:rsidRDefault="001E2036" w:rsidP="008D534F">
      <w:pPr>
        <w:pStyle w:val="STJNvel2"/>
      </w:pPr>
      <w:bookmarkStart w:id="4" w:name="_Toc398212671"/>
      <w:r>
        <w:rPr>
          <w:lang w:val="pt-PT"/>
        </w:rPr>
        <w:t>Usuário</w:t>
      </w:r>
      <w:r w:rsidR="00532AD7">
        <w:t xml:space="preserve">s </w:t>
      </w:r>
      <w:r>
        <w:t>/ Ator</w:t>
      </w:r>
      <w:r w:rsidR="00532AD7">
        <w:t>es</w:t>
      </w:r>
      <w:bookmarkEnd w:id="4"/>
    </w:p>
    <w:p w:rsidR="006F02E2" w:rsidRDefault="006F02E2" w:rsidP="006F02E2">
      <w:pPr>
        <w:pStyle w:val="Instruo"/>
        <w:jc w:val="both"/>
        <w:rPr>
          <w:lang w:val="pt-PT"/>
        </w:rPr>
      </w:pPr>
      <w:r w:rsidRPr="00A37F98">
        <w:rPr>
          <w:i w:val="0"/>
          <w:color w:val="auto"/>
        </w:rPr>
        <w:t>Administrador – responsável pela inclusão, alteração e exclusão dos registros nesta funcionalidade</w:t>
      </w:r>
      <w:r>
        <w:rPr>
          <w:lang w:val="pt-PT"/>
        </w:rPr>
        <w:t>.</w:t>
      </w:r>
    </w:p>
    <w:p w:rsidR="006F02E2" w:rsidRPr="006F02E2" w:rsidRDefault="006F02E2" w:rsidP="006F02E2">
      <w:pPr>
        <w:rPr>
          <w:lang w:val="pt-PT"/>
        </w:rPr>
      </w:pPr>
    </w:p>
    <w:p w:rsidR="006F02E2" w:rsidRPr="006F02E2" w:rsidRDefault="006F02E2" w:rsidP="006F02E2">
      <w:pPr>
        <w:rPr>
          <w:lang w:val="pt-PT"/>
        </w:rPr>
      </w:pPr>
      <w:r w:rsidRPr="006F02E2">
        <w:rPr>
          <w:lang w:val="pt-PT"/>
        </w:rPr>
        <w:t>Assessor – responsável pela consulta e visualização dos registros nesta funcionalidade.</w:t>
      </w:r>
    </w:p>
    <w:p w:rsidR="001E2036" w:rsidRDefault="001E2036"/>
    <w:p w:rsidR="001E2036" w:rsidRDefault="00A37F98" w:rsidP="008D534F">
      <w:pPr>
        <w:pStyle w:val="STJNvel2"/>
      </w:pPr>
      <w:r>
        <w:t xml:space="preserve"> </w:t>
      </w:r>
      <w:bookmarkStart w:id="5" w:name="_Toc398212672"/>
      <w:r w:rsidR="00A02F90">
        <w:t>Cargo</w:t>
      </w:r>
      <w:bookmarkEnd w:id="5"/>
    </w:p>
    <w:p w:rsidR="001E2036" w:rsidRDefault="001B00B2" w:rsidP="004D5521">
      <w:pPr>
        <w:pStyle w:val="STJNivel3"/>
      </w:pPr>
      <w:bookmarkStart w:id="6" w:name="_Toc398212673"/>
      <w:r w:rsidRPr="004D5521">
        <w:t>2</w:t>
      </w:r>
      <w:r w:rsidR="001E2036" w:rsidRPr="004D5521">
        <w:t xml:space="preserve">.2.1. Tela </w:t>
      </w:r>
      <w:r w:rsidR="00A37F98" w:rsidRPr="004D5521">
        <w:t>Consultar</w:t>
      </w:r>
      <w:r w:rsidR="00BD58E5">
        <w:t xml:space="preserve"> </w:t>
      </w:r>
      <w:r w:rsidR="00A02F90">
        <w:t>Cargo</w:t>
      </w:r>
      <w:bookmarkEnd w:id="6"/>
    </w:p>
    <w:p w:rsidR="00A37F98" w:rsidRDefault="001948E6" w:rsidP="001948E6">
      <w:pPr>
        <w:pStyle w:val="STJNivel3"/>
      </w:pPr>
      <w:r>
        <w:rPr>
          <w:noProof/>
          <w:lang w:eastAsia="pt-BR"/>
        </w:rPr>
        <w:drawing>
          <wp:inline distT="0" distB="0" distL="0" distR="0">
            <wp:extent cx="6300470" cy="4114225"/>
            <wp:effectExtent l="19050" t="0" r="5080" b="0"/>
            <wp:docPr id="1" name="Imagem 2" descr="C:\Users\rayanne.felicio\Pictures\CONSULTAR CAR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yanne.felicio\Pictures\CONSULTAR CARGO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11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036" w:rsidRPr="008D188E" w:rsidRDefault="001E2036">
      <w:pPr>
        <w:pStyle w:val="Instruo"/>
        <w:jc w:val="center"/>
        <w:rPr>
          <w:i w:val="0"/>
          <w:color w:val="auto"/>
        </w:rPr>
      </w:pPr>
      <w:r w:rsidRPr="008D188E">
        <w:rPr>
          <w:i w:val="0"/>
          <w:color w:val="auto"/>
        </w:rPr>
        <w:t>Figura 1 - T</w:t>
      </w:r>
      <w:r w:rsidR="00A37F98" w:rsidRPr="008D188E">
        <w:rPr>
          <w:i w:val="0"/>
          <w:color w:val="auto"/>
        </w:rPr>
        <w:t>e</w:t>
      </w:r>
      <w:r w:rsidR="00D030AA">
        <w:rPr>
          <w:i w:val="0"/>
          <w:color w:val="auto"/>
        </w:rPr>
        <w:t>la d</w:t>
      </w:r>
      <w:r w:rsidR="00BD58E5">
        <w:rPr>
          <w:i w:val="0"/>
          <w:color w:val="auto"/>
        </w:rPr>
        <w:t xml:space="preserve">e Consulta de </w:t>
      </w:r>
      <w:r w:rsidR="00A02F90">
        <w:rPr>
          <w:i w:val="0"/>
          <w:color w:val="auto"/>
        </w:rPr>
        <w:t>Cargo</w:t>
      </w:r>
      <w:r w:rsidRPr="008D188E">
        <w:rPr>
          <w:i w:val="0"/>
          <w:color w:val="auto"/>
        </w:rPr>
        <w:t>.</w:t>
      </w:r>
    </w:p>
    <w:p w:rsidR="001E2036" w:rsidRDefault="001327E3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</w:t>
      </w:r>
      <w:r w:rsidR="001E2036">
        <w:rPr>
          <w:sz w:val="20"/>
        </w:rPr>
        <w:t>.2.1.1. Regras de Apresentação</w:t>
      </w:r>
    </w:p>
    <w:p w:rsidR="001E2036" w:rsidRPr="003E25B3" w:rsidRDefault="00CE2786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>
        <w:rPr>
          <w:i w:val="0"/>
          <w:color w:val="auto"/>
        </w:rPr>
        <w:t>Ao acionar</w:t>
      </w:r>
      <w:r w:rsidR="001E2036" w:rsidRPr="003E25B3">
        <w:rPr>
          <w:i w:val="0"/>
          <w:color w:val="auto"/>
        </w:rPr>
        <w:t xml:space="preserve"> o botão Incluir, </w:t>
      </w:r>
      <w:r>
        <w:rPr>
          <w:i w:val="0"/>
          <w:color w:val="auto"/>
        </w:rPr>
        <w:t xml:space="preserve">o sistema apresenta </w:t>
      </w:r>
      <w:r w:rsidR="001E2036" w:rsidRPr="003E25B3">
        <w:rPr>
          <w:i w:val="0"/>
          <w:color w:val="auto"/>
        </w:rPr>
        <w:t xml:space="preserve">a </w:t>
      </w:r>
      <w:r w:rsidR="00461B62">
        <w:rPr>
          <w:i w:val="0"/>
          <w:color w:val="auto"/>
        </w:rPr>
        <w:t xml:space="preserve">Tela Incluir </w:t>
      </w:r>
      <w:r w:rsidR="00A02F90">
        <w:rPr>
          <w:i w:val="0"/>
          <w:color w:val="auto"/>
        </w:rPr>
        <w:t>Cargo</w:t>
      </w:r>
      <w:r w:rsidR="001E2036" w:rsidRPr="003E25B3">
        <w:rPr>
          <w:i w:val="0"/>
          <w:color w:val="auto"/>
        </w:rPr>
        <w:t>.</w:t>
      </w:r>
    </w:p>
    <w:p w:rsidR="001E2036" w:rsidRPr="003E25B3" w:rsidRDefault="003E25B3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 xml:space="preserve">Ao </w:t>
      </w:r>
      <w:r w:rsidR="002D4D3D">
        <w:rPr>
          <w:i w:val="0"/>
          <w:color w:val="auto"/>
        </w:rPr>
        <w:t xml:space="preserve">acionar </w:t>
      </w:r>
      <w:r w:rsidRPr="003E25B3">
        <w:rPr>
          <w:i w:val="0"/>
          <w:color w:val="auto"/>
        </w:rPr>
        <w:t>o ícone</w:t>
      </w:r>
      <w:r w:rsidR="001E2036" w:rsidRPr="003E25B3">
        <w:rPr>
          <w:i w:val="0"/>
          <w:color w:val="auto"/>
        </w:rPr>
        <w:t xml:space="preserve"> Alterar, </w:t>
      </w:r>
      <w:r w:rsidR="002D4D3D">
        <w:rPr>
          <w:i w:val="0"/>
          <w:color w:val="auto"/>
        </w:rPr>
        <w:t xml:space="preserve">o sistema apresenta </w:t>
      </w:r>
      <w:r w:rsidR="001E2036" w:rsidRPr="003E25B3">
        <w:rPr>
          <w:i w:val="0"/>
          <w:color w:val="auto"/>
        </w:rPr>
        <w:t>a T</w:t>
      </w:r>
      <w:r w:rsidR="00D030AA">
        <w:rPr>
          <w:i w:val="0"/>
          <w:color w:val="auto"/>
        </w:rPr>
        <w:t xml:space="preserve">ela Alterar </w:t>
      </w:r>
      <w:r w:rsidR="00A02F90">
        <w:rPr>
          <w:i w:val="0"/>
          <w:color w:val="auto"/>
        </w:rPr>
        <w:t>Cargo</w:t>
      </w:r>
      <w:r w:rsidR="001E2036" w:rsidRPr="003E25B3">
        <w:rPr>
          <w:i w:val="0"/>
          <w:color w:val="auto"/>
        </w:rPr>
        <w:t>.</w:t>
      </w:r>
    </w:p>
    <w:p w:rsidR="001E2036" w:rsidRPr="003E25B3" w:rsidRDefault="00A37F98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 xml:space="preserve">Ao </w:t>
      </w:r>
      <w:r w:rsidR="002D4D3D">
        <w:rPr>
          <w:i w:val="0"/>
          <w:color w:val="auto"/>
        </w:rPr>
        <w:t xml:space="preserve">acionar </w:t>
      </w:r>
      <w:r w:rsidRPr="003E25B3">
        <w:rPr>
          <w:i w:val="0"/>
          <w:color w:val="auto"/>
        </w:rPr>
        <w:t xml:space="preserve">o botão Pesquisar, </w:t>
      </w:r>
      <w:r w:rsidR="00D030AA">
        <w:rPr>
          <w:i w:val="0"/>
          <w:color w:val="auto"/>
        </w:rPr>
        <w:t>o sistema apresentará</w:t>
      </w:r>
      <w:r w:rsidRPr="003E25B3">
        <w:rPr>
          <w:i w:val="0"/>
          <w:color w:val="auto"/>
        </w:rPr>
        <w:t xml:space="preserve"> a tabela com o resultado da pesquisa</w:t>
      </w:r>
      <w:r w:rsidR="001E2036" w:rsidRPr="003E25B3">
        <w:rPr>
          <w:i w:val="0"/>
          <w:color w:val="auto"/>
        </w:rPr>
        <w:t>.</w:t>
      </w:r>
    </w:p>
    <w:p w:rsidR="001E2036" w:rsidRPr="003E25B3" w:rsidRDefault="00A37F98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 xml:space="preserve">Ao </w:t>
      </w:r>
      <w:r w:rsidR="00426AC0">
        <w:rPr>
          <w:i w:val="0"/>
          <w:color w:val="auto"/>
        </w:rPr>
        <w:t xml:space="preserve">acionar </w:t>
      </w:r>
      <w:r w:rsidRPr="003E25B3">
        <w:rPr>
          <w:i w:val="0"/>
          <w:color w:val="auto"/>
        </w:rPr>
        <w:t>o botão Limpar</w:t>
      </w:r>
      <w:r w:rsidR="001E2036" w:rsidRPr="003E25B3">
        <w:rPr>
          <w:i w:val="0"/>
          <w:color w:val="auto"/>
        </w:rPr>
        <w:t>, o sis</w:t>
      </w:r>
      <w:r w:rsidRPr="003E25B3">
        <w:rPr>
          <w:i w:val="0"/>
          <w:color w:val="auto"/>
        </w:rPr>
        <w:t>tema limpará o(s) parâmetro(s) de pesquisa informado(s).</w:t>
      </w:r>
    </w:p>
    <w:p w:rsidR="00A37F98" w:rsidRPr="003E25B3" w:rsidRDefault="00A37F98" w:rsidP="003E25B3">
      <w:pPr>
        <w:pStyle w:val="PargrafodaLista"/>
        <w:numPr>
          <w:ilvl w:val="0"/>
          <w:numId w:val="4"/>
        </w:numPr>
        <w:rPr>
          <w:color w:val="auto"/>
        </w:rPr>
      </w:pPr>
      <w:r w:rsidRPr="003E25B3">
        <w:rPr>
          <w:color w:val="auto"/>
        </w:rPr>
        <w:t xml:space="preserve">Ao </w:t>
      </w:r>
      <w:r w:rsidR="00426AC0">
        <w:rPr>
          <w:color w:val="auto"/>
        </w:rPr>
        <w:t xml:space="preserve">acionar </w:t>
      </w:r>
      <w:r w:rsidRPr="003E25B3">
        <w:rPr>
          <w:color w:val="auto"/>
        </w:rPr>
        <w:t>o botão</w:t>
      </w:r>
      <w:r w:rsidR="003E25B3" w:rsidRPr="003E25B3">
        <w:rPr>
          <w:color w:val="auto"/>
        </w:rPr>
        <w:t xml:space="preserve"> Cancelar, o sistema </w:t>
      </w:r>
      <w:r w:rsidR="00D030AA">
        <w:rPr>
          <w:color w:val="auto"/>
        </w:rPr>
        <w:t>retornará pa</w:t>
      </w:r>
      <w:r w:rsidR="00461B62">
        <w:rPr>
          <w:color w:val="auto"/>
        </w:rPr>
        <w:t>ra a</w:t>
      </w:r>
      <w:r w:rsidR="005F7E00">
        <w:rPr>
          <w:color w:val="auto"/>
        </w:rPr>
        <w:t xml:space="preserve"> tela inicial</w:t>
      </w:r>
      <w:r w:rsidR="003E25B3" w:rsidRPr="003E25B3">
        <w:rPr>
          <w:color w:val="auto"/>
        </w:rPr>
        <w:t>.</w:t>
      </w:r>
    </w:p>
    <w:p w:rsidR="003E25B3" w:rsidRDefault="003E25B3" w:rsidP="003E25B3">
      <w:pPr>
        <w:pStyle w:val="PargrafodaLista"/>
        <w:numPr>
          <w:ilvl w:val="0"/>
          <w:numId w:val="4"/>
        </w:numPr>
        <w:rPr>
          <w:color w:val="auto"/>
        </w:rPr>
      </w:pPr>
      <w:r>
        <w:rPr>
          <w:color w:val="auto"/>
        </w:rPr>
        <w:t xml:space="preserve">Ao </w:t>
      </w:r>
      <w:r w:rsidR="00423060">
        <w:rPr>
          <w:color w:val="auto"/>
        </w:rPr>
        <w:t xml:space="preserve">acionar </w:t>
      </w:r>
      <w:r>
        <w:rPr>
          <w:color w:val="auto"/>
        </w:rPr>
        <w:t>o ícone Visualizar,</w:t>
      </w:r>
      <w:r w:rsidR="00423060">
        <w:rPr>
          <w:color w:val="auto"/>
        </w:rPr>
        <w:t xml:space="preserve"> o sistema apresenta</w:t>
      </w:r>
      <w:r>
        <w:rPr>
          <w:color w:val="auto"/>
        </w:rPr>
        <w:t xml:space="preserve"> a Tela Visualizar </w:t>
      </w:r>
      <w:r w:rsidR="00A02F90">
        <w:rPr>
          <w:color w:val="auto"/>
        </w:rPr>
        <w:t>Cargo</w:t>
      </w:r>
      <w:r w:rsidR="00423060">
        <w:rPr>
          <w:color w:val="auto"/>
        </w:rPr>
        <w:t>.</w:t>
      </w:r>
    </w:p>
    <w:p w:rsidR="003E25B3" w:rsidRDefault="003E25B3" w:rsidP="003E25B3">
      <w:pPr>
        <w:pStyle w:val="PargrafodaLista"/>
        <w:numPr>
          <w:ilvl w:val="0"/>
          <w:numId w:val="4"/>
        </w:numPr>
        <w:rPr>
          <w:color w:val="auto"/>
        </w:rPr>
      </w:pPr>
      <w:r>
        <w:rPr>
          <w:color w:val="auto"/>
        </w:rPr>
        <w:lastRenderedPageBreak/>
        <w:t xml:space="preserve">Ao </w:t>
      </w:r>
      <w:r w:rsidR="00423060">
        <w:rPr>
          <w:color w:val="auto"/>
        </w:rPr>
        <w:t>acionar</w:t>
      </w:r>
      <w:r>
        <w:rPr>
          <w:color w:val="auto"/>
        </w:rPr>
        <w:t xml:space="preserve"> o ícone Excluir, </w:t>
      </w:r>
      <w:r w:rsidR="00423060">
        <w:rPr>
          <w:color w:val="auto"/>
        </w:rPr>
        <w:t xml:space="preserve">o sistema apresenta a Tela Excluir </w:t>
      </w:r>
      <w:r w:rsidR="00A02F90">
        <w:rPr>
          <w:color w:val="auto"/>
        </w:rPr>
        <w:t>Cargo</w:t>
      </w:r>
      <w:r>
        <w:rPr>
          <w:color w:val="auto"/>
        </w:rPr>
        <w:t>.</w:t>
      </w:r>
    </w:p>
    <w:p w:rsidR="00C634E7" w:rsidRPr="00A7401F" w:rsidRDefault="00C634E7" w:rsidP="00C634E7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>
        <w:rPr>
          <w:i w:val="0"/>
          <w:color w:val="auto"/>
        </w:rPr>
        <w:t xml:space="preserve">A </w:t>
      </w:r>
      <w:r w:rsidRPr="00A7401F">
        <w:rPr>
          <w:i w:val="0"/>
          <w:color w:val="auto"/>
        </w:rPr>
        <w:t>Ordenação padrão para apresentação da lista de</w:t>
      </w:r>
      <w:r>
        <w:rPr>
          <w:i w:val="0"/>
          <w:color w:val="auto"/>
        </w:rPr>
        <w:t xml:space="preserve"> </w:t>
      </w:r>
      <w:r w:rsidR="00A02F90">
        <w:rPr>
          <w:i w:val="0"/>
          <w:color w:val="auto"/>
        </w:rPr>
        <w:t>Cargo</w:t>
      </w:r>
      <w:r w:rsidRPr="00A7401F">
        <w:rPr>
          <w:i w:val="0"/>
          <w:color w:val="auto"/>
        </w:rPr>
        <w:t xml:space="preserve"> deve ser </w:t>
      </w:r>
      <w:r>
        <w:rPr>
          <w:i w:val="0"/>
          <w:color w:val="auto"/>
        </w:rPr>
        <w:t>pela coluna “</w:t>
      </w:r>
      <w:r w:rsidR="005469AA">
        <w:rPr>
          <w:i w:val="0"/>
          <w:color w:val="auto"/>
        </w:rPr>
        <w:t xml:space="preserve">Nome do </w:t>
      </w:r>
      <w:r w:rsidR="00A02F90">
        <w:rPr>
          <w:i w:val="0"/>
          <w:color w:val="auto"/>
        </w:rPr>
        <w:t>Cargo</w:t>
      </w:r>
      <w:r w:rsidRPr="00A7401F">
        <w:rPr>
          <w:i w:val="0"/>
          <w:color w:val="auto"/>
        </w:rPr>
        <w:t>” em ordem alfabética</w:t>
      </w:r>
      <w:r>
        <w:rPr>
          <w:i w:val="0"/>
          <w:color w:val="auto"/>
        </w:rPr>
        <w:t>.</w:t>
      </w:r>
    </w:p>
    <w:p w:rsidR="00C634E7" w:rsidRPr="003E25B3" w:rsidRDefault="00C634E7" w:rsidP="00C634E7">
      <w:pPr>
        <w:pStyle w:val="PargrafodaLista"/>
        <w:rPr>
          <w:color w:val="auto"/>
        </w:rPr>
      </w:pPr>
    </w:p>
    <w:p w:rsidR="001E2036" w:rsidRDefault="001327E3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</w:t>
      </w:r>
      <w:r w:rsidR="001E2036">
        <w:rPr>
          <w:sz w:val="20"/>
        </w:rPr>
        <w:t>.2.1.2. Exceções</w:t>
      </w:r>
    </w:p>
    <w:p w:rsidR="001E2036" w:rsidRPr="008D188E" w:rsidRDefault="008D188E" w:rsidP="008D188E">
      <w:pPr>
        <w:pStyle w:val="Instruo"/>
        <w:ind w:left="720"/>
        <w:jc w:val="both"/>
        <w:rPr>
          <w:i w:val="0"/>
          <w:color w:val="auto"/>
        </w:rPr>
      </w:pPr>
      <w:r w:rsidRPr="008D188E">
        <w:rPr>
          <w:i w:val="0"/>
          <w:color w:val="auto"/>
        </w:rPr>
        <w:t>Não se aplica.</w:t>
      </w:r>
    </w:p>
    <w:p w:rsidR="001E2036" w:rsidRDefault="001327E3">
      <w:pPr>
        <w:pStyle w:val="Ttulo4"/>
        <w:numPr>
          <w:ilvl w:val="0"/>
          <w:numId w:val="0"/>
        </w:numPr>
        <w:rPr>
          <w:rFonts w:cs="Arial"/>
          <w:sz w:val="20"/>
        </w:rPr>
      </w:pPr>
      <w:bookmarkStart w:id="7" w:name="_Toc118115343"/>
      <w:r>
        <w:rPr>
          <w:rFonts w:cs="Arial"/>
          <w:sz w:val="20"/>
        </w:rPr>
        <w:t>2</w:t>
      </w:r>
      <w:r w:rsidR="001E2036">
        <w:rPr>
          <w:rFonts w:cs="Arial"/>
          <w:sz w:val="20"/>
        </w:rPr>
        <w:t>.2.1.3. Itens de Controle</w:t>
      </w:r>
      <w:bookmarkEnd w:id="7"/>
    </w:p>
    <w:p w:rsidR="001E2036" w:rsidRDefault="001E2036">
      <w:pPr>
        <w:pStyle w:val="Rodap"/>
        <w:tabs>
          <w:tab w:val="clear" w:pos="4320"/>
          <w:tab w:val="clear" w:pos="8640"/>
        </w:tabs>
      </w:pPr>
    </w:p>
    <w:p w:rsidR="001E2036" w:rsidRDefault="001E2036"/>
    <w:tbl>
      <w:tblPr>
        <w:tblW w:w="10008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2120"/>
        <w:gridCol w:w="992"/>
        <w:gridCol w:w="488"/>
        <w:gridCol w:w="567"/>
        <w:gridCol w:w="986"/>
        <w:gridCol w:w="360"/>
        <w:gridCol w:w="537"/>
        <w:gridCol w:w="385"/>
        <w:gridCol w:w="142"/>
        <w:gridCol w:w="1094"/>
        <w:gridCol w:w="1783"/>
      </w:tblGrid>
      <w:tr w:rsidR="001E2036" w:rsidTr="002E49F5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Item</w:t>
            </w:r>
          </w:p>
        </w:tc>
        <w:tc>
          <w:tcPr>
            <w:tcW w:w="2120" w:type="dxa"/>
            <w:shd w:val="pct25" w:color="auto" w:fill="auto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Descrição</w:t>
            </w:r>
          </w:p>
        </w:tc>
        <w:tc>
          <w:tcPr>
            <w:tcW w:w="992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488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Máscara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Obrigatório</w:t>
            </w:r>
          </w:p>
        </w:tc>
        <w:tc>
          <w:tcPr>
            <w:tcW w:w="986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Valor Padrão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Editável</w:t>
            </w:r>
          </w:p>
        </w:tc>
        <w:tc>
          <w:tcPr>
            <w:tcW w:w="537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Domínio</w:t>
            </w:r>
          </w:p>
        </w:tc>
        <w:tc>
          <w:tcPr>
            <w:tcW w:w="385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TabOrder</w:t>
            </w:r>
          </w:p>
        </w:tc>
        <w:tc>
          <w:tcPr>
            <w:tcW w:w="1236" w:type="dxa"/>
            <w:gridSpan w:val="2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Evento</w:t>
            </w:r>
          </w:p>
        </w:tc>
        <w:tc>
          <w:tcPr>
            <w:tcW w:w="1783" w:type="dxa"/>
            <w:shd w:val="pct25" w:color="auto" w:fill="auto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Ação</w:t>
            </w:r>
          </w:p>
        </w:tc>
      </w:tr>
      <w:tr w:rsidR="002E49F5" w:rsidTr="002E49F5">
        <w:trPr>
          <w:cantSplit/>
          <w:jc w:val="center"/>
        </w:trPr>
        <w:tc>
          <w:tcPr>
            <w:tcW w:w="554" w:type="dxa"/>
            <w:vAlign w:val="center"/>
          </w:tcPr>
          <w:p w:rsidR="002E49F5" w:rsidRPr="00DD098E" w:rsidRDefault="002E49F5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1</w:t>
            </w:r>
          </w:p>
        </w:tc>
        <w:tc>
          <w:tcPr>
            <w:tcW w:w="2120" w:type="dxa"/>
            <w:vAlign w:val="center"/>
          </w:tcPr>
          <w:p w:rsidR="002E49F5" w:rsidRPr="00DD098E" w:rsidRDefault="002E49F5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 xml:space="preserve">Nome do </w:t>
            </w:r>
            <w:r>
              <w:rPr>
                <w:iCs/>
                <w:color w:val="auto"/>
              </w:rPr>
              <w:t>Cargo</w:t>
            </w:r>
          </w:p>
        </w:tc>
        <w:tc>
          <w:tcPr>
            <w:tcW w:w="992" w:type="dxa"/>
            <w:vAlign w:val="center"/>
          </w:tcPr>
          <w:p w:rsidR="002E49F5" w:rsidRPr="00DD098E" w:rsidRDefault="00BD1A94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</w:t>
            </w:r>
            <w:r w:rsidR="002E49F5" w:rsidRPr="00DD098E">
              <w:rPr>
                <w:iCs/>
                <w:color w:val="auto"/>
              </w:rPr>
              <w:t>00/A</w:t>
            </w:r>
          </w:p>
        </w:tc>
        <w:tc>
          <w:tcPr>
            <w:tcW w:w="488" w:type="dxa"/>
            <w:vAlign w:val="center"/>
          </w:tcPr>
          <w:p w:rsidR="002E49F5" w:rsidRPr="00DD098E" w:rsidRDefault="002E49F5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2E49F5" w:rsidRPr="00DD098E" w:rsidRDefault="002E49F5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986" w:type="dxa"/>
            <w:vAlign w:val="center"/>
          </w:tcPr>
          <w:p w:rsidR="002E49F5" w:rsidRPr="00DD098E" w:rsidRDefault="002E49F5" w:rsidP="002E49F5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vAlign w:val="center"/>
          </w:tcPr>
          <w:p w:rsidR="002E49F5" w:rsidRPr="00DD098E" w:rsidRDefault="002E49F5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S</w:t>
            </w:r>
          </w:p>
        </w:tc>
        <w:tc>
          <w:tcPr>
            <w:tcW w:w="537" w:type="dxa"/>
            <w:vAlign w:val="center"/>
          </w:tcPr>
          <w:p w:rsidR="002E49F5" w:rsidRPr="00DD098E" w:rsidRDefault="002E49F5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27" w:type="dxa"/>
            <w:gridSpan w:val="2"/>
          </w:tcPr>
          <w:p w:rsidR="002E49F5" w:rsidRDefault="002E49F5">
            <w:r w:rsidRPr="00F008FA">
              <w:rPr>
                <w:iCs/>
                <w:color w:val="auto"/>
              </w:rPr>
              <w:t>N/A</w:t>
            </w:r>
          </w:p>
        </w:tc>
        <w:tc>
          <w:tcPr>
            <w:tcW w:w="1094" w:type="dxa"/>
            <w:vAlign w:val="center"/>
          </w:tcPr>
          <w:p w:rsidR="002E49F5" w:rsidRPr="00DD098E" w:rsidRDefault="002E49F5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Informar</w:t>
            </w:r>
          </w:p>
        </w:tc>
        <w:tc>
          <w:tcPr>
            <w:tcW w:w="1783" w:type="dxa"/>
            <w:vAlign w:val="center"/>
          </w:tcPr>
          <w:p w:rsidR="002E49F5" w:rsidRPr="00DD098E" w:rsidRDefault="002E49F5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</w:tr>
      <w:tr w:rsidR="002E49F5" w:rsidTr="00EA3B4A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2E49F5" w:rsidRPr="00DD098E" w:rsidRDefault="002E49F5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3</w:t>
            </w:r>
          </w:p>
        </w:tc>
        <w:tc>
          <w:tcPr>
            <w:tcW w:w="2120" w:type="dxa"/>
            <w:vAlign w:val="center"/>
          </w:tcPr>
          <w:p w:rsidR="002E49F5" w:rsidRPr="00DD098E" w:rsidRDefault="002E49F5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Botão Pesquisar</w:t>
            </w:r>
          </w:p>
        </w:tc>
        <w:tc>
          <w:tcPr>
            <w:tcW w:w="992" w:type="dxa"/>
          </w:tcPr>
          <w:p w:rsidR="002E49F5" w:rsidRDefault="002E49F5">
            <w:r w:rsidRPr="00634018">
              <w:rPr>
                <w:iCs/>
                <w:color w:val="auto"/>
              </w:rPr>
              <w:t>N/A</w:t>
            </w:r>
          </w:p>
        </w:tc>
        <w:tc>
          <w:tcPr>
            <w:tcW w:w="488" w:type="dxa"/>
          </w:tcPr>
          <w:p w:rsidR="002E49F5" w:rsidRPr="00DD098E" w:rsidRDefault="002E49F5"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2E49F5" w:rsidRPr="00DD098E" w:rsidRDefault="002E49F5" w:rsidP="00AC648F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986" w:type="dxa"/>
            <w:vAlign w:val="center"/>
          </w:tcPr>
          <w:p w:rsidR="002E49F5" w:rsidRPr="00DD098E" w:rsidRDefault="002E49F5" w:rsidP="00AC648F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vAlign w:val="center"/>
          </w:tcPr>
          <w:p w:rsidR="002E49F5" w:rsidRPr="00DD098E" w:rsidRDefault="002E49F5" w:rsidP="00AC648F">
            <w:pPr>
              <w:jc w:val="center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37" w:type="dxa"/>
          </w:tcPr>
          <w:p w:rsidR="002E49F5" w:rsidRPr="00DD098E" w:rsidRDefault="002E49F5" w:rsidP="00EA3B4A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27" w:type="dxa"/>
            <w:gridSpan w:val="2"/>
          </w:tcPr>
          <w:p w:rsidR="002E49F5" w:rsidRDefault="002E49F5">
            <w:r w:rsidRPr="00F008FA">
              <w:rPr>
                <w:iCs/>
                <w:color w:val="auto"/>
              </w:rPr>
              <w:t>N/A</w:t>
            </w:r>
          </w:p>
        </w:tc>
        <w:tc>
          <w:tcPr>
            <w:tcW w:w="1094" w:type="dxa"/>
            <w:vAlign w:val="center"/>
          </w:tcPr>
          <w:p w:rsidR="002E49F5" w:rsidRPr="00DD098E" w:rsidRDefault="002E49F5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783" w:type="dxa"/>
            <w:vAlign w:val="center"/>
          </w:tcPr>
          <w:p w:rsidR="002E49F5" w:rsidRPr="00DD098E" w:rsidRDefault="002E49F5" w:rsidP="00645F29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Ao ser acionado apresenta lista de resultados.</w:t>
            </w:r>
          </w:p>
        </w:tc>
      </w:tr>
      <w:tr w:rsidR="002E49F5" w:rsidTr="00EA3B4A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2E49F5" w:rsidRPr="00DD098E" w:rsidRDefault="002E49F5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4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2E49F5" w:rsidRPr="00DD098E" w:rsidRDefault="002E49F5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Botão Limpar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2E49F5" w:rsidRDefault="002E49F5">
            <w:r w:rsidRPr="00634018">
              <w:rPr>
                <w:iCs/>
                <w:color w:val="auto"/>
              </w:rPr>
              <w:t>N/A</w:t>
            </w:r>
          </w:p>
        </w:tc>
        <w:tc>
          <w:tcPr>
            <w:tcW w:w="488" w:type="dxa"/>
            <w:tcBorders>
              <w:bottom w:val="single" w:sz="4" w:space="0" w:color="auto"/>
            </w:tcBorders>
          </w:tcPr>
          <w:p w:rsidR="002E49F5" w:rsidRPr="00DD098E" w:rsidRDefault="002E49F5"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E49F5" w:rsidRPr="00DD098E" w:rsidRDefault="002E49F5" w:rsidP="00AC648F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986" w:type="dxa"/>
            <w:tcBorders>
              <w:bottom w:val="single" w:sz="4" w:space="0" w:color="auto"/>
            </w:tcBorders>
            <w:vAlign w:val="center"/>
          </w:tcPr>
          <w:p w:rsidR="002E49F5" w:rsidRPr="00DD098E" w:rsidRDefault="002E49F5" w:rsidP="00AC648F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2E49F5" w:rsidRPr="00DD098E" w:rsidRDefault="002E49F5" w:rsidP="00AC648F">
            <w:pPr>
              <w:jc w:val="center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37" w:type="dxa"/>
            <w:tcBorders>
              <w:bottom w:val="single" w:sz="4" w:space="0" w:color="auto"/>
            </w:tcBorders>
          </w:tcPr>
          <w:p w:rsidR="002E49F5" w:rsidRPr="00DD098E" w:rsidRDefault="002E49F5" w:rsidP="00EA3B4A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27" w:type="dxa"/>
            <w:gridSpan w:val="2"/>
            <w:tcBorders>
              <w:bottom w:val="single" w:sz="4" w:space="0" w:color="auto"/>
            </w:tcBorders>
          </w:tcPr>
          <w:p w:rsidR="002E49F5" w:rsidRDefault="002E49F5">
            <w:r w:rsidRPr="00F008FA">
              <w:rPr>
                <w:iCs/>
                <w:color w:val="auto"/>
              </w:rPr>
              <w:t>N/A</w:t>
            </w:r>
          </w:p>
        </w:tc>
        <w:tc>
          <w:tcPr>
            <w:tcW w:w="1094" w:type="dxa"/>
            <w:tcBorders>
              <w:bottom w:val="single" w:sz="4" w:space="0" w:color="auto"/>
            </w:tcBorders>
            <w:vAlign w:val="center"/>
          </w:tcPr>
          <w:p w:rsidR="002E49F5" w:rsidRPr="00DD098E" w:rsidRDefault="002E49F5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2E49F5" w:rsidRPr="00DD098E" w:rsidRDefault="002E49F5" w:rsidP="00645F29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Ao ser acionado limpa os parâmetros de pesquisa.</w:t>
            </w:r>
          </w:p>
        </w:tc>
      </w:tr>
      <w:tr w:rsidR="002E49F5" w:rsidTr="00EA3B4A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2E49F5" w:rsidRPr="00DD098E" w:rsidRDefault="002E49F5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2E49F5" w:rsidRPr="00DD098E" w:rsidRDefault="002E49F5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Botão Incluir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2E49F5" w:rsidRDefault="002E49F5">
            <w:r w:rsidRPr="00634018">
              <w:rPr>
                <w:iCs/>
                <w:color w:val="auto"/>
              </w:rPr>
              <w:t>N/A</w:t>
            </w:r>
          </w:p>
        </w:tc>
        <w:tc>
          <w:tcPr>
            <w:tcW w:w="488" w:type="dxa"/>
            <w:tcBorders>
              <w:bottom w:val="single" w:sz="4" w:space="0" w:color="auto"/>
            </w:tcBorders>
          </w:tcPr>
          <w:p w:rsidR="002E49F5" w:rsidRDefault="002E49F5">
            <w:r w:rsidRPr="00A118F8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E49F5" w:rsidRPr="00DD098E" w:rsidRDefault="002E49F5" w:rsidP="00D76681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986" w:type="dxa"/>
            <w:tcBorders>
              <w:bottom w:val="single" w:sz="4" w:space="0" w:color="auto"/>
            </w:tcBorders>
            <w:vAlign w:val="center"/>
          </w:tcPr>
          <w:p w:rsidR="002E49F5" w:rsidRPr="00DD098E" w:rsidRDefault="002E49F5" w:rsidP="00D76681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2E49F5" w:rsidRPr="00DD098E" w:rsidRDefault="002E49F5" w:rsidP="00D76681">
            <w:pPr>
              <w:jc w:val="center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37" w:type="dxa"/>
            <w:tcBorders>
              <w:bottom w:val="single" w:sz="4" w:space="0" w:color="auto"/>
            </w:tcBorders>
          </w:tcPr>
          <w:p w:rsidR="002E49F5" w:rsidRPr="00DD098E" w:rsidRDefault="002E49F5" w:rsidP="00EA3B4A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27" w:type="dxa"/>
            <w:gridSpan w:val="2"/>
            <w:tcBorders>
              <w:bottom w:val="single" w:sz="4" w:space="0" w:color="auto"/>
            </w:tcBorders>
          </w:tcPr>
          <w:p w:rsidR="002E49F5" w:rsidRDefault="002E49F5">
            <w:r w:rsidRPr="00F008FA">
              <w:rPr>
                <w:iCs/>
                <w:color w:val="auto"/>
              </w:rPr>
              <w:t>N/A</w:t>
            </w:r>
          </w:p>
        </w:tc>
        <w:tc>
          <w:tcPr>
            <w:tcW w:w="1094" w:type="dxa"/>
            <w:tcBorders>
              <w:bottom w:val="single" w:sz="4" w:space="0" w:color="auto"/>
            </w:tcBorders>
            <w:vAlign w:val="center"/>
          </w:tcPr>
          <w:p w:rsidR="002E49F5" w:rsidRPr="00DD098E" w:rsidRDefault="002E49F5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2E49F5" w:rsidRPr="00DD098E" w:rsidRDefault="002E49F5" w:rsidP="00D76681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 xml:space="preserve">Ao ser acionado apresenta tela de incluir </w:t>
            </w:r>
            <w:r>
              <w:rPr>
                <w:iCs/>
                <w:color w:val="auto"/>
              </w:rPr>
              <w:t>Cargo</w:t>
            </w:r>
            <w:r w:rsidRPr="00DD098E">
              <w:rPr>
                <w:iCs/>
                <w:color w:val="auto"/>
              </w:rPr>
              <w:t>.</w:t>
            </w:r>
          </w:p>
        </w:tc>
      </w:tr>
      <w:tr w:rsidR="002E49F5" w:rsidTr="00EA3B4A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2E49F5" w:rsidRPr="00DD098E" w:rsidRDefault="002E49F5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2E49F5" w:rsidRPr="00DD098E" w:rsidRDefault="002E49F5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Botão Cancelar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2E49F5" w:rsidRDefault="002E49F5">
            <w:r w:rsidRPr="00634018">
              <w:rPr>
                <w:iCs/>
                <w:color w:val="auto"/>
              </w:rPr>
              <w:t>N/A</w:t>
            </w:r>
          </w:p>
        </w:tc>
        <w:tc>
          <w:tcPr>
            <w:tcW w:w="488" w:type="dxa"/>
            <w:tcBorders>
              <w:bottom w:val="single" w:sz="4" w:space="0" w:color="auto"/>
            </w:tcBorders>
          </w:tcPr>
          <w:p w:rsidR="002E49F5" w:rsidRDefault="002E49F5">
            <w:r w:rsidRPr="00A118F8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E49F5" w:rsidRPr="00DD098E" w:rsidRDefault="002E49F5" w:rsidP="00D76681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986" w:type="dxa"/>
            <w:tcBorders>
              <w:bottom w:val="single" w:sz="4" w:space="0" w:color="auto"/>
            </w:tcBorders>
            <w:vAlign w:val="center"/>
          </w:tcPr>
          <w:p w:rsidR="002E49F5" w:rsidRPr="00DD098E" w:rsidRDefault="002E49F5" w:rsidP="00D76681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2E49F5" w:rsidRPr="00DD098E" w:rsidRDefault="002E49F5" w:rsidP="00D76681">
            <w:pPr>
              <w:jc w:val="center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37" w:type="dxa"/>
            <w:tcBorders>
              <w:bottom w:val="single" w:sz="4" w:space="0" w:color="auto"/>
            </w:tcBorders>
          </w:tcPr>
          <w:p w:rsidR="002E49F5" w:rsidRPr="00DD098E" w:rsidRDefault="002E49F5" w:rsidP="00EA3B4A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27" w:type="dxa"/>
            <w:gridSpan w:val="2"/>
            <w:tcBorders>
              <w:bottom w:val="single" w:sz="4" w:space="0" w:color="auto"/>
            </w:tcBorders>
          </w:tcPr>
          <w:p w:rsidR="002E49F5" w:rsidRDefault="002E49F5">
            <w:r w:rsidRPr="00F008FA">
              <w:rPr>
                <w:iCs/>
                <w:color w:val="auto"/>
              </w:rPr>
              <w:t>N/A</w:t>
            </w:r>
          </w:p>
        </w:tc>
        <w:tc>
          <w:tcPr>
            <w:tcW w:w="1094" w:type="dxa"/>
            <w:tcBorders>
              <w:bottom w:val="single" w:sz="4" w:space="0" w:color="auto"/>
            </w:tcBorders>
            <w:vAlign w:val="center"/>
          </w:tcPr>
          <w:p w:rsidR="002E49F5" w:rsidRPr="00DD098E" w:rsidRDefault="002E49F5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2E49F5" w:rsidRPr="00DD098E" w:rsidRDefault="002E49F5" w:rsidP="00D76681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Ao ser acionado retorna para a tela anterior.</w:t>
            </w:r>
          </w:p>
        </w:tc>
      </w:tr>
      <w:tr w:rsidR="009B1D6D" w:rsidTr="00EA3B4A">
        <w:trPr>
          <w:cantSplit/>
          <w:trHeight w:val="391"/>
          <w:jc w:val="center"/>
        </w:trPr>
        <w:tc>
          <w:tcPr>
            <w:tcW w:w="10008" w:type="dxa"/>
            <w:gridSpan w:val="1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B1D6D" w:rsidRPr="00DD098E" w:rsidRDefault="009B1D6D" w:rsidP="00EA3B4A">
            <w:pPr>
              <w:jc w:val="center"/>
              <w:rPr>
                <w:b/>
                <w:iCs/>
                <w:color w:val="auto"/>
              </w:rPr>
            </w:pPr>
            <w:r w:rsidRPr="00DD098E">
              <w:rPr>
                <w:b/>
                <w:iCs/>
                <w:color w:val="auto"/>
              </w:rPr>
              <w:t>Resultado da Pesquisa</w:t>
            </w:r>
          </w:p>
        </w:tc>
      </w:tr>
      <w:tr w:rsidR="00E317B8" w:rsidTr="00EA3B4A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317B8" w:rsidRPr="00DD098E" w:rsidRDefault="00E317B8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5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E317B8" w:rsidRPr="00DD098E" w:rsidRDefault="00E317B8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 xml:space="preserve">Nome do </w:t>
            </w:r>
            <w:r>
              <w:rPr>
                <w:iCs/>
                <w:color w:val="auto"/>
              </w:rPr>
              <w:t>Cargo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317B8" w:rsidRDefault="00E317B8">
            <w:r w:rsidRPr="00F06A54">
              <w:rPr>
                <w:iCs/>
                <w:color w:val="auto"/>
              </w:rPr>
              <w:t>N/A</w:t>
            </w:r>
          </w:p>
        </w:tc>
        <w:tc>
          <w:tcPr>
            <w:tcW w:w="488" w:type="dxa"/>
            <w:tcBorders>
              <w:bottom w:val="single" w:sz="4" w:space="0" w:color="auto"/>
            </w:tcBorders>
            <w:vAlign w:val="center"/>
          </w:tcPr>
          <w:p w:rsidR="00E317B8" w:rsidRPr="00DD098E" w:rsidRDefault="00E317B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E317B8" w:rsidRPr="00DD098E" w:rsidRDefault="00E317B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986" w:type="dxa"/>
            <w:tcBorders>
              <w:bottom w:val="single" w:sz="4" w:space="0" w:color="auto"/>
            </w:tcBorders>
            <w:vAlign w:val="center"/>
          </w:tcPr>
          <w:p w:rsidR="00E317B8" w:rsidRPr="00DD098E" w:rsidRDefault="00E317B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E317B8" w:rsidRPr="00DD098E" w:rsidRDefault="00E317B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537" w:type="dxa"/>
            <w:tcBorders>
              <w:bottom w:val="single" w:sz="4" w:space="0" w:color="auto"/>
            </w:tcBorders>
          </w:tcPr>
          <w:p w:rsidR="00E317B8" w:rsidRPr="00DD098E" w:rsidRDefault="00E317B8" w:rsidP="00EA3B4A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27" w:type="dxa"/>
            <w:gridSpan w:val="2"/>
            <w:tcBorders>
              <w:bottom w:val="single" w:sz="4" w:space="0" w:color="auto"/>
            </w:tcBorders>
          </w:tcPr>
          <w:p w:rsidR="00E317B8" w:rsidRDefault="00E317B8">
            <w:r w:rsidRPr="00847A64">
              <w:rPr>
                <w:iCs/>
                <w:color w:val="auto"/>
              </w:rPr>
              <w:t>N/A</w:t>
            </w:r>
          </w:p>
        </w:tc>
        <w:tc>
          <w:tcPr>
            <w:tcW w:w="1094" w:type="dxa"/>
            <w:tcBorders>
              <w:bottom w:val="single" w:sz="4" w:space="0" w:color="auto"/>
            </w:tcBorders>
            <w:vAlign w:val="center"/>
          </w:tcPr>
          <w:p w:rsidR="00E317B8" w:rsidRPr="00DD098E" w:rsidRDefault="00E317B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Label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E317B8" w:rsidRPr="00DD098E" w:rsidRDefault="00E317B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</w:tr>
      <w:tr w:rsidR="002E734F" w:rsidTr="00E54CF3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2E734F" w:rsidRPr="00DD098E" w:rsidRDefault="002E734F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2E734F" w:rsidRPr="00DD098E" w:rsidRDefault="002E734F" w:rsidP="00802383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Ícone Visualizar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2E734F" w:rsidRDefault="002E734F" w:rsidP="00802383">
            <w:r w:rsidRPr="008B3A80">
              <w:rPr>
                <w:iCs/>
                <w:color w:val="auto"/>
              </w:rPr>
              <w:t>N/A</w:t>
            </w:r>
          </w:p>
        </w:tc>
        <w:tc>
          <w:tcPr>
            <w:tcW w:w="488" w:type="dxa"/>
            <w:tcBorders>
              <w:bottom w:val="single" w:sz="4" w:space="0" w:color="auto"/>
            </w:tcBorders>
          </w:tcPr>
          <w:p w:rsidR="002E734F" w:rsidRDefault="002E734F" w:rsidP="00802383">
            <w:r w:rsidRPr="006D59EE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E734F" w:rsidRPr="00DD098E" w:rsidRDefault="002E734F" w:rsidP="00802383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986" w:type="dxa"/>
            <w:tcBorders>
              <w:bottom w:val="single" w:sz="4" w:space="0" w:color="auto"/>
            </w:tcBorders>
            <w:vAlign w:val="center"/>
          </w:tcPr>
          <w:p w:rsidR="002E734F" w:rsidRPr="00DD098E" w:rsidRDefault="002E734F" w:rsidP="00802383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2E734F" w:rsidRPr="00DD098E" w:rsidRDefault="002E734F" w:rsidP="00802383">
            <w:pPr>
              <w:jc w:val="center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37" w:type="dxa"/>
            <w:tcBorders>
              <w:bottom w:val="single" w:sz="4" w:space="0" w:color="auto"/>
            </w:tcBorders>
          </w:tcPr>
          <w:p w:rsidR="002E734F" w:rsidRPr="00DD098E" w:rsidRDefault="002E734F" w:rsidP="00802383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27" w:type="dxa"/>
            <w:gridSpan w:val="2"/>
            <w:tcBorders>
              <w:bottom w:val="single" w:sz="4" w:space="0" w:color="auto"/>
            </w:tcBorders>
          </w:tcPr>
          <w:p w:rsidR="002E734F" w:rsidRDefault="002E734F" w:rsidP="00802383">
            <w:r w:rsidRPr="0000781E">
              <w:rPr>
                <w:iCs/>
                <w:color w:val="auto"/>
              </w:rPr>
              <w:t>N/A</w:t>
            </w:r>
          </w:p>
        </w:tc>
        <w:tc>
          <w:tcPr>
            <w:tcW w:w="1094" w:type="dxa"/>
            <w:tcBorders>
              <w:bottom w:val="single" w:sz="4" w:space="0" w:color="auto"/>
            </w:tcBorders>
            <w:vAlign w:val="center"/>
          </w:tcPr>
          <w:p w:rsidR="002E734F" w:rsidRPr="00DD098E" w:rsidRDefault="002E734F" w:rsidP="00802383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2E734F" w:rsidRPr="00DD098E" w:rsidRDefault="002E734F" w:rsidP="00802383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 xml:space="preserve">Ao ser acionado apresenta tela do visualizar </w:t>
            </w:r>
            <w:r>
              <w:rPr>
                <w:iCs/>
                <w:color w:val="auto"/>
              </w:rPr>
              <w:t>Cargo</w:t>
            </w:r>
            <w:r w:rsidRPr="00DD098E">
              <w:rPr>
                <w:iCs/>
                <w:color w:val="auto"/>
              </w:rPr>
              <w:t>.</w:t>
            </w:r>
          </w:p>
        </w:tc>
      </w:tr>
      <w:tr w:rsidR="002E734F" w:rsidTr="00E54CF3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2E734F" w:rsidRPr="00DD098E" w:rsidRDefault="002E734F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2E734F" w:rsidRPr="00DD098E" w:rsidRDefault="002E734F" w:rsidP="00802383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Ícone Alterar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2E734F" w:rsidRDefault="002E734F" w:rsidP="00802383">
            <w:r w:rsidRPr="008B3A80">
              <w:rPr>
                <w:iCs/>
                <w:color w:val="auto"/>
              </w:rPr>
              <w:t>N/A</w:t>
            </w:r>
          </w:p>
        </w:tc>
        <w:tc>
          <w:tcPr>
            <w:tcW w:w="488" w:type="dxa"/>
            <w:tcBorders>
              <w:bottom w:val="single" w:sz="4" w:space="0" w:color="auto"/>
            </w:tcBorders>
          </w:tcPr>
          <w:p w:rsidR="002E734F" w:rsidRDefault="002E734F" w:rsidP="00802383">
            <w:r w:rsidRPr="006D59EE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E734F" w:rsidRPr="00DD098E" w:rsidRDefault="002E734F" w:rsidP="00802383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986" w:type="dxa"/>
            <w:tcBorders>
              <w:bottom w:val="single" w:sz="4" w:space="0" w:color="auto"/>
            </w:tcBorders>
            <w:vAlign w:val="center"/>
          </w:tcPr>
          <w:p w:rsidR="002E734F" w:rsidRPr="00DD098E" w:rsidRDefault="002E734F" w:rsidP="00802383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2E734F" w:rsidRPr="00DD098E" w:rsidRDefault="002E734F" w:rsidP="00802383">
            <w:pPr>
              <w:jc w:val="center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37" w:type="dxa"/>
            <w:tcBorders>
              <w:bottom w:val="single" w:sz="4" w:space="0" w:color="auto"/>
            </w:tcBorders>
          </w:tcPr>
          <w:p w:rsidR="002E734F" w:rsidRPr="00DD098E" w:rsidRDefault="002E734F" w:rsidP="00802383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27" w:type="dxa"/>
            <w:gridSpan w:val="2"/>
            <w:tcBorders>
              <w:bottom w:val="single" w:sz="4" w:space="0" w:color="auto"/>
            </w:tcBorders>
          </w:tcPr>
          <w:p w:rsidR="002E734F" w:rsidRDefault="002E734F" w:rsidP="00802383">
            <w:r w:rsidRPr="0000781E">
              <w:rPr>
                <w:iCs/>
                <w:color w:val="auto"/>
              </w:rPr>
              <w:t>N/A</w:t>
            </w:r>
          </w:p>
        </w:tc>
        <w:tc>
          <w:tcPr>
            <w:tcW w:w="1094" w:type="dxa"/>
            <w:tcBorders>
              <w:bottom w:val="single" w:sz="4" w:space="0" w:color="auto"/>
            </w:tcBorders>
            <w:vAlign w:val="center"/>
          </w:tcPr>
          <w:p w:rsidR="002E734F" w:rsidRPr="00DD098E" w:rsidRDefault="002E734F" w:rsidP="00802383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2E734F" w:rsidRPr="00DD098E" w:rsidRDefault="002E734F" w:rsidP="00802383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 xml:space="preserve">Ao ser acionado apresenta tela do alterar </w:t>
            </w:r>
            <w:r>
              <w:rPr>
                <w:iCs/>
                <w:color w:val="auto"/>
              </w:rPr>
              <w:t>Cargo</w:t>
            </w:r>
            <w:r w:rsidRPr="00DD098E">
              <w:rPr>
                <w:iCs/>
                <w:color w:val="auto"/>
              </w:rPr>
              <w:t>.</w:t>
            </w:r>
          </w:p>
        </w:tc>
      </w:tr>
      <w:tr w:rsidR="002E734F" w:rsidTr="00E54CF3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2E734F" w:rsidRPr="00DD098E" w:rsidRDefault="002E734F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2E734F" w:rsidRPr="00DD098E" w:rsidRDefault="002E734F" w:rsidP="00802383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Ícone Excluir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2E734F" w:rsidRDefault="002E734F" w:rsidP="00802383">
            <w:r w:rsidRPr="008B3A80">
              <w:rPr>
                <w:iCs/>
                <w:color w:val="auto"/>
              </w:rPr>
              <w:t>N/A</w:t>
            </w:r>
          </w:p>
        </w:tc>
        <w:tc>
          <w:tcPr>
            <w:tcW w:w="488" w:type="dxa"/>
            <w:tcBorders>
              <w:bottom w:val="single" w:sz="4" w:space="0" w:color="auto"/>
            </w:tcBorders>
          </w:tcPr>
          <w:p w:rsidR="002E734F" w:rsidRDefault="002E734F" w:rsidP="00802383">
            <w:r w:rsidRPr="006D59EE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E734F" w:rsidRPr="00DD098E" w:rsidRDefault="002E734F" w:rsidP="00802383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986" w:type="dxa"/>
            <w:tcBorders>
              <w:bottom w:val="single" w:sz="4" w:space="0" w:color="auto"/>
            </w:tcBorders>
            <w:vAlign w:val="center"/>
          </w:tcPr>
          <w:p w:rsidR="002E734F" w:rsidRPr="00DD098E" w:rsidRDefault="002E734F" w:rsidP="00802383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2E734F" w:rsidRPr="00DD098E" w:rsidRDefault="002E734F" w:rsidP="00802383">
            <w:pPr>
              <w:jc w:val="center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37" w:type="dxa"/>
            <w:tcBorders>
              <w:bottom w:val="single" w:sz="4" w:space="0" w:color="auto"/>
            </w:tcBorders>
          </w:tcPr>
          <w:p w:rsidR="002E734F" w:rsidRPr="00DD098E" w:rsidRDefault="002E734F" w:rsidP="00802383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27" w:type="dxa"/>
            <w:gridSpan w:val="2"/>
            <w:tcBorders>
              <w:bottom w:val="single" w:sz="4" w:space="0" w:color="auto"/>
            </w:tcBorders>
          </w:tcPr>
          <w:p w:rsidR="002E734F" w:rsidRDefault="002E734F" w:rsidP="00802383">
            <w:r w:rsidRPr="0000781E">
              <w:rPr>
                <w:iCs/>
                <w:color w:val="auto"/>
              </w:rPr>
              <w:t>N/A</w:t>
            </w:r>
          </w:p>
        </w:tc>
        <w:tc>
          <w:tcPr>
            <w:tcW w:w="1094" w:type="dxa"/>
            <w:tcBorders>
              <w:bottom w:val="single" w:sz="4" w:space="0" w:color="auto"/>
            </w:tcBorders>
            <w:vAlign w:val="center"/>
          </w:tcPr>
          <w:p w:rsidR="002E734F" w:rsidRPr="00DD098E" w:rsidRDefault="002E734F" w:rsidP="00802383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2E734F" w:rsidRPr="00DD098E" w:rsidRDefault="002E734F" w:rsidP="00802383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 xml:space="preserve">Ao ser acionado apresenta tela do excluir </w:t>
            </w:r>
            <w:r>
              <w:rPr>
                <w:iCs/>
                <w:color w:val="auto"/>
              </w:rPr>
              <w:t>Cargo</w:t>
            </w:r>
            <w:r w:rsidRPr="00DD098E">
              <w:rPr>
                <w:iCs/>
                <w:color w:val="auto"/>
              </w:rPr>
              <w:t>.</w:t>
            </w:r>
          </w:p>
        </w:tc>
      </w:tr>
      <w:tr w:rsidR="002E734F" w:rsidTr="00EA3B4A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2E734F" w:rsidRPr="00DD098E" w:rsidRDefault="002E734F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2E734F" w:rsidRPr="00DD098E" w:rsidRDefault="002E734F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Primeira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2E734F" w:rsidRDefault="002E734F">
            <w:r w:rsidRPr="00F06A54">
              <w:rPr>
                <w:iCs/>
                <w:color w:val="auto"/>
              </w:rPr>
              <w:t>N/A</w:t>
            </w:r>
          </w:p>
        </w:tc>
        <w:tc>
          <w:tcPr>
            <w:tcW w:w="488" w:type="dxa"/>
            <w:tcBorders>
              <w:bottom w:val="single" w:sz="4" w:space="0" w:color="auto"/>
            </w:tcBorders>
          </w:tcPr>
          <w:p w:rsidR="002E734F" w:rsidRDefault="002E734F">
            <w:r w:rsidRPr="009C1E1E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E734F" w:rsidRDefault="002E734F">
            <w:r w:rsidRPr="009C1E1E">
              <w:rPr>
                <w:iCs/>
                <w:color w:val="auto"/>
              </w:rPr>
              <w:t>N/A</w:t>
            </w:r>
          </w:p>
        </w:tc>
        <w:tc>
          <w:tcPr>
            <w:tcW w:w="986" w:type="dxa"/>
            <w:tcBorders>
              <w:bottom w:val="single" w:sz="4" w:space="0" w:color="auto"/>
            </w:tcBorders>
          </w:tcPr>
          <w:p w:rsidR="002E734F" w:rsidRPr="00DD098E" w:rsidRDefault="002E734F" w:rsidP="00E317B8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2E734F" w:rsidRPr="00DD098E" w:rsidRDefault="002E734F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537" w:type="dxa"/>
            <w:tcBorders>
              <w:bottom w:val="single" w:sz="4" w:space="0" w:color="auto"/>
            </w:tcBorders>
          </w:tcPr>
          <w:p w:rsidR="002E734F" w:rsidRPr="00DD098E" w:rsidRDefault="002E734F" w:rsidP="00EA3B4A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27" w:type="dxa"/>
            <w:gridSpan w:val="2"/>
            <w:tcBorders>
              <w:bottom w:val="single" w:sz="4" w:space="0" w:color="auto"/>
            </w:tcBorders>
          </w:tcPr>
          <w:p w:rsidR="002E734F" w:rsidRDefault="002E734F">
            <w:r w:rsidRPr="00847A64">
              <w:rPr>
                <w:iCs/>
                <w:color w:val="auto"/>
              </w:rPr>
              <w:t>N/A</w:t>
            </w:r>
          </w:p>
        </w:tc>
        <w:tc>
          <w:tcPr>
            <w:tcW w:w="1094" w:type="dxa"/>
            <w:tcBorders>
              <w:bottom w:val="single" w:sz="4" w:space="0" w:color="auto"/>
            </w:tcBorders>
            <w:vAlign w:val="center"/>
          </w:tcPr>
          <w:p w:rsidR="002E734F" w:rsidRPr="00DD098E" w:rsidRDefault="002E734F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2E734F" w:rsidRPr="00DD098E" w:rsidRDefault="002E734F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Exibe a primeira página de resultados da pesquisa</w:t>
            </w:r>
            <w:r>
              <w:rPr>
                <w:iCs/>
                <w:color w:val="auto"/>
              </w:rPr>
              <w:t>.</w:t>
            </w:r>
          </w:p>
        </w:tc>
      </w:tr>
      <w:tr w:rsidR="002E734F" w:rsidTr="00EA3B4A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2E734F" w:rsidRPr="00DD098E" w:rsidRDefault="002E734F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2E734F" w:rsidRPr="00DD098E" w:rsidRDefault="002E734F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Anterior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2E734F" w:rsidRDefault="002E734F">
            <w:r w:rsidRPr="00F06A54">
              <w:rPr>
                <w:iCs/>
                <w:color w:val="auto"/>
              </w:rPr>
              <w:t>N/A</w:t>
            </w:r>
          </w:p>
        </w:tc>
        <w:tc>
          <w:tcPr>
            <w:tcW w:w="488" w:type="dxa"/>
            <w:tcBorders>
              <w:bottom w:val="single" w:sz="4" w:space="0" w:color="auto"/>
            </w:tcBorders>
          </w:tcPr>
          <w:p w:rsidR="002E734F" w:rsidRDefault="002E734F">
            <w:r w:rsidRPr="009C1E1E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E734F" w:rsidRDefault="002E734F">
            <w:r w:rsidRPr="009C1E1E">
              <w:rPr>
                <w:iCs/>
                <w:color w:val="auto"/>
              </w:rPr>
              <w:t>N/A</w:t>
            </w:r>
          </w:p>
        </w:tc>
        <w:tc>
          <w:tcPr>
            <w:tcW w:w="986" w:type="dxa"/>
            <w:tcBorders>
              <w:bottom w:val="single" w:sz="4" w:space="0" w:color="auto"/>
            </w:tcBorders>
          </w:tcPr>
          <w:p w:rsidR="002E734F" w:rsidRPr="00DD098E" w:rsidRDefault="002E734F" w:rsidP="00E317B8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2E734F" w:rsidRPr="00DD098E" w:rsidRDefault="002E734F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537" w:type="dxa"/>
            <w:tcBorders>
              <w:bottom w:val="single" w:sz="4" w:space="0" w:color="auto"/>
            </w:tcBorders>
          </w:tcPr>
          <w:p w:rsidR="002E734F" w:rsidRPr="00DD098E" w:rsidRDefault="002E734F" w:rsidP="00EA3B4A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27" w:type="dxa"/>
            <w:gridSpan w:val="2"/>
            <w:tcBorders>
              <w:bottom w:val="single" w:sz="4" w:space="0" w:color="auto"/>
            </w:tcBorders>
          </w:tcPr>
          <w:p w:rsidR="002E734F" w:rsidRDefault="002E734F">
            <w:r w:rsidRPr="00847A64">
              <w:rPr>
                <w:iCs/>
                <w:color w:val="auto"/>
              </w:rPr>
              <w:t>N/A</w:t>
            </w:r>
          </w:p>
        </w:tc>
        <w:tc>
          <w:tcPr>
            <w:tcW w:w="1094" w:type="dxa"/>
            <w:tcBorders>
              <w:bottom w:val="single" w:sz="4" w:space="0" w:color="auto"/>
            </w:tcBorders>
            <w:vAlign w:val="center"/>
          </w:tcPr>
          <w:p w:rsidR="002E734F" w:rsidRPr="00DD098E" w:rsidRDefault="002E734F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2E734F" w:rsidRPr="00DD098E" w:rsidRDefault="002E734F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Exibe a página anterior de resultados da pesquisa</w:t>
            </w:r>
            <w:r>
              <w:rPr>
                <w:iCs/>
                <w:color w:val="auto"/>
              </w:rPr>
              <w:t>.</w:t>
            </w:r>
          </w:p>
        </w:tc>
      </w:tr>
      <w:tr w:rsidR="002E734F" w:rsidTr="00EA3B4A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2E734F" w:rsidRPr="00DD098E" w:rsidRDefault="002E734F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2E734F" w:rsidRPr="00DD098E" w:rsidRDefault="002E734F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Próxima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2E734F" w:rsidRDefault="002E734F">
            <w:r w:rsidRPr="00F06A54">
              <w:rPr>
                <w:iCs/>
                <w:color w:val="auto"/>
              </w:rPr>
              <w:t>N/A</w:t>
            </w:r>
          </w:p>
        </w:tc>
        <w:tc>
          <w:tcPr>
            <w:tcW w:w="488" w:type="dxa"/>
            <w:tcBorders>
              <w:bottom w:val="single" w:sz="4" w:space="0" w:color="auto"/>
            </w:tcBorders>
          </w:tcPr>
          <w:p w:rsidR="002E734F" w:rsidRDefault="002E734F">
            <w:r w:rsidRPr="009C1E1E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E734F" w:rsidRDefault="002E734F">
            <w:r w:rsidRPr="009C1E1E">
              <w:rPr>
                <w:iCs/>
                <w:color w:val="auto"/>
              </w:rPr>
              <w:t>N/A</w:t>
            </w:r>
          </w:p>
        </w:tc>
        <w:tc>
          <w:tcPr>
            <w:tcW w:w="986" w:type="dxa"/>
            <w:tcBorders>
              <w:bottom w:val="single" w:sz="4" w:space="0" w:color="auto"/>
            </w:tcBorders>
          </w:tcPr>
          <w:p w:rsidR="002E734F" w:rsidRPr="00DD098E" w:rsidRDefault="002E734F" w:rsidP="00E317B8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2E734F" w:rsidRPr="00DD098E" w:rsidRDefault="002E734F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537" w:type="dxa"/>
            <w:tcBorders>
              <w:bottom w:val="single" w:sz="4" w:space="0" w:color="auto"/>
            </w:tcBorders>
          </w:tcPr>
          <w:p w:rsidR="002E734F" w:rsidRPr="00DD098E" w:rsidRDefault="002E734F" w:rsidP="00EA3B4A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27" w:type="dxa"/>
            <w:gridSpan w:val="2"/>
            <w:tcBorders>
              <w:bottom w:val="single" w:sz="4" w:space="0" w:color="auto"/>
            </w:tcBorders>
          </w:tcPr>
          <w:p w:rsidR="002E734F" w:rsidRDefault="002E734F">
            <w:r w:rsidRPr="00847A64">
              <w:rPr>
                <w:iCs/>
                <w:color w:val="auto"/>
              </w:rPr>
              <w:t>N/A</w:t>
            </w:r>
          </w:p>
        </w:tc>
        <w:tc>
          <w:tcPr>
            <w:tcW w:w="1094" w:type="dxa"/>
            <w:tcBorders>
              <w:bottom w:val="single" w:sz="4" w:space="0" w:color="auto"/>
            </w:tcBorders>
            <w:vAlign w:val="center"/>
          </w:tcPr>
          <w:p w:rsidR="002E734F" w:rsidRPr="00DD098E" w:rsidRDefault="002E734F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2E734F" w:rsidRPr="00DD098E" w:rsidRDefault="002E734F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Exibe a próxima página de resultados da pesquisa</w:t>
            </w:r>
            <w:r w:rsidR="007D0009">
              <w:rPr>
                <w:iCs/>
                <w:color w:val="auto"/>
              </w:rPr>
              <w:t>.</w:t>
            </w:r>
          </w:p>
        </w:tc>
      </w:tr>
      <w:tr w:rsidR="002E734F" w:rsidTr="00EA3B4A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2E734F" w:rsidRPr="00DD098E" w:rsidRDefault="002E734F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2E734F" w:rsidRPr="00DD098E" w:rsidRDefault="002E734F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Última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2E734F" w:rsidRDefault="002E734F">
            <w:r w:rsidRPr="00F06A54">
              <w:rPr>
                <w:iCs/>
                <w:color w:val="auto"/>
              </w:rPr>
              <w:t>N/A</w:t>
            </w:r>
          </w:p>
        </w:tc>
        <w:tc>
          <w:tcPr>
            <w:tcW w:w="488" w:type="dxa"/>
            <w:tcBorders>
              <w:bottom w:val="single" w:sz="4" w:space="0" w:color="auto"/>
            </w:tcBorders>
          </w:tcPr>
          <w:p w:rsidR="002E734F" w:rsidRDefault="002E734F">
            <w:r w:rsidRPr="009C1E1E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E734F" w:rsidRDefault="002E734F">
            <w:r w:rsidRPr="009C1E1E">
              <w:rPr>
                <w:iCs/>
                <w:color w:val="auto"/>
              </w:rPr>
              <w:t>N/A</w:t>
            </w:r>
          </w:p>
        </w:tc>
        <w:tc>
          <w:tcPr>
            <w:tcW w:w="986" w:type="dxa"/>
            <w:tcBorders>
              <w:bottom w:val="single" w:sz="4" w:space="0" w:color="auto"/>
            </w:tcBorders>
          </w:tcPr>
          <w:p w:rsidR="002E734F" w:rsidRPr="00DD098E" w:rsidRDefault="002E734F" w:rsidP="00E317B8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2E734F" w:rsidRPr="00DD098E" w:rsidRDefault="002E734F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537" w:type="dxa"/>
            <w:tcBorders>
              <w:bottom w:val="single" w:sz="4" w:space="0" w:color="auto"/>
            </w:tcBorders>
          </w:tcPr>
          <w:p w:rsidR="002E734F" w:rsidRPr="00DD098E" w:rsidRDefault="002E734F" w:rsidP="00EA3B4A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27" w:type="dxa"/>
            <w:gridSpan w:val="2"/>
            <w:tcBorders>
              <w:bottom w:val="single" w:sz="4" w:space="0" w:color="auto"/>
            </w:tcBorders>
          </w:tcPr>
          <w:p w:rsidR="002E734F" w:rsidRDefault="002E734F">
            <w:r w:rsidRPr="00847A64">
              <w:rPr>
                <w:iCs/>
                <w:color w:val="auto"/>
              </w:rPr>
              <w:t>N/A</w:t>
            </w:r>
          </w:p>
        </w:tc>
        <w:tc>
          <w:tcPr>
            <w:tcW w:w="1094" w:type="dxa"/>
            <w:tcBorders>
              <w:bottom w:val="single" w:sz="4" w:space="0" w:color="auto"/>
            </w:tcBorders>
            <w:vAlign w:val="center"/>
          </w:tcPr>
          <w:p w:rsidR="002E734F" w:rsidRPr="00DD098E" w:rsidRDefault="002E734F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2E734F" w:rsidRPr="00DD098E" w:rsidRDefault="002E734F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Exibe a última página de resultados da pesquisa</w:t>
            </w:r>
            <w:r w:rsidR="007D0009">
              <w:rPr>
                <w:iCs/>
                <w:color w:val="auto"/>
              </w:rPr>
              <w:t>.</w:t>
            </w:r>
          </w:p>
        </w:tc>
      </w:tr>
      <w:tr w:rsidR="002E734F" w:rsidTr="00EA3B4A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2E734F" w:rsidRPr="00DD098E" w:rsidRDefault="002E734F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2E734F" w:rsidRPr="00DD098E" w:rsidRDefault="002E734F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X</w:t>
            </w:r>
            <w:r>
              <w:rPr>
                <w:iCs/>
                <w:color w:val="auto"/>
              </w:rPr>
              <w:t xml:space="preserve"> </w:t>
            </w:r>
            <w:r w:rsidRPr="00DD098E">
              <w:rPr>
                <w:iCs/>
                <w:color w:val="auto"/>
              </w:rPr>
              <w:t>(número da página)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2E734F" w:rsidRDefault="002E734F">
            <w:r w:rsidRPr="00F06A54">
              <w:rPr>
                <w:iCs/>
                <w:color w:val="auto"/>
              </w:rPr>
              <w:t>N/A</w:t>
            </w:r>
          </w:p>
        </w:tc>
        <w:tc>
          <w:tcPr>
            <w:tcW w:w="488" w:type="dxa"/>
            <w:tcBorders>
              <w:bottom w:val="single" w:sz="4" w:space="0" w:color="auto"/>
            </w:tcBorders>
          </w:tcPr>
          <w:p w:rsidR="002E734F" w:rsidRDefault="002E734F">
            <w:r w:rsidRPr="009C1E1E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E734F" w:rsidRDefault="002E734F">
            <w:r w:rsidRPr="009C1E1E">
              <w:rPr>
                <w:iCs/>
                <w:color w:val="auto"/>
              </w:rPr>
              <w:t>N/A</w:t>
            </w:r>
          </w:p>
        </w:tc>
        <w:tc>
          <w:tcPr>
            <w:tcW w:w="986" w:type="dxa"/>
            <w:tcBorders>
              <w:bottom w:val="single" w:sz="4" w:space="0" w:color="auto"/>
            </w:tcBorders>
          </w:tcPr>
          <w:p w:rsidR="002E734F" w:rsidRPr="00DD098E" w:rsidRDefault="002E734F" w:rsidP="00E317B8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2E734F" w:rsidRPr="00DD098E" w:rsidRDefault="002E734F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537" w:type="dxa"/>
            <w:tcBorders>
              <w:bottom w:val="single" w:sz="4" w:space="0" w:color="auto"/>
            </w:tcBorders>
          </w:tcPr>
          <w:p w:rsidR="002E734F" w:rsidRPr="00DD098E" w:rsidRDefault="002E734F" w:rsidP="00EA3B4A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27" w:type="dxa"/>
            <w:gridSpan w:val="2"/>
            <w:tcBorders>
              <w:bottom w:val="single" w:sz="4" w:space="0" w:color="auto"/>
            </w:tcBorders>
          </w:tcPr>
          <w:p w:rsidR="002E734F" w:rsidRDefault="002E734F">
            <w:r w:rsidRPr="00847A64">
              <w:rPr>
                <w:iCs/>
                <w:color w:val="auto"/>
              </w:rPr>
              <w:t>N/A</w:t>
            </w:r>
          </w:p>
        </w:tc>
        <w:tc>
          <w:tcPr>
            <w:tcW w:w="1094" w:type="dxa"/>
            <w:tcBorders>
              <w:bottom w:val="single" w:sz="4" w:space="0" w:color="auto"/>
            </w:tcBorders>
            <w:vAlign w:val="center"/>
          </w:tcPr>
          <w:p w:rsidR="002E734F" w:rsidRPr="00DD098E" w:rsidRDefault="002E734F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2E734F" w:rsidRPr="00DD098E" w:rsidRDefault="002E734F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Exibe o número da página atual e o número total de páginas do resultado da pesquisa</w:t>
            </w:r>
            <w:r w:rsidR="007D0009">
              <w:rPr>
                <w:iCs/>
                <w:color w:val="auto"/>
              </w:rPr>
              <w:t>.</w:t>
            </w:r>
          </w:p>
        </w:tc>
      </w:tr>
      <w:tr w:rsidR="002E734F" w:rsidTr="00EA3B4A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2E734F" w:rsidRPr="00DD098E" w:rsidRDefault="002E734F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2E734F" w:rsidRPr="00DD098E" w:rsidRDefault="002E734F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Total XXXX/XXXX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2E734F" w:rsidRDefault="002E734F">
            <w:r w:rsidRPr="00F06A54">
              <w:rPr>
                <w:iCs/>
                <w:color w:val="auto"/>
              </w:rPr>
              <w:t>N/A</w:t>
            </w:r>
          </w:p>
        </w:tc>
        <w:tc>
          <w:tcPr>
            <w:tcW w:w="488" w:type="dxa"/>
            <w:tcBorders>
              <w:bottom w:val="single" w:sz="4" w:space="0" w:color="auto"/>
            </w:tcBorders>
          </w:tcPr>
          <w:p w:rsidR="002E734F" w:rsidRDefault="002E734F">
            <w:r w:rsidRPr="009C1E1E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E734F" w:rsidRDefault="002E734F">
            <w:r w:rsidRPr="009C1E1E">
              <w:rPr>
                <w:iCs/>
                <w:color w:val="auto"/>
              </w:rPr>
              <w:t>N/A</w:t>
            </w:r>
          </w:p>
        </w:tc>
        <w:tc>
          <w:tcPr>
            <w:tcW w:w="986" w:type="dxa"/>
            <w:tcBorders>
              <w:bottom w:val="single" w:sz="4" w:space="0" w:color="auto"/>
            </w:tcBorders>
          </w:tcPr>
          <w:p w:rsidR="002E734F" w:rsidRPr="00DD098E" w:rsidRDefault="002E734F" w:rsidP="00E317B8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2E734F" w:rsidRPr="00DD098E" w:rsidRDefault="002E734F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537" w:type="dxa"/>
            <w:tcBorders>
              <w:bottom w:val="single" w:sz="4" w:space="0" w:color="auto"/>
            </w:tcBorders>
          </w:tcPr>
          <w:p w:rsidR="002E734F" w:rsidRPr="00DD098E" w:rsidRDefault="002E734F" w:rsidP="00EA3B4A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27" w:type="dxa"/>
            <w:gridSpan w:val="2"/>
            <w:tcBorders>
              <w:bottom w:val="single" w:sz="4" w:space="0" w:color="auto"/>
            </w:tcBorders>
          </w:tcPr>
          <w:p w:rsidR="002E734F" w:rsidRDefault="002E734F">
            <w:r w:rsidRPr="00847A64">
              <w:rPr>
                <w:iCs/>
                <w:color w:val="auto"/>
              </w:rPr>
              <w:t>N/A</w:t>
            </w:r>
          </w:p>
        </w:tc>
        <w:tc>
          <w:tcPr>
            <w:tcW w:w="1094" w:type="dxa"/>
            <w:tcBorders>
              <w:bottom w:val="single" w:sz="4" w:space="0" w:color="auto"/>
            </w:tcBorders>
            <w:vAlign w:val="center"/>
          </w:tcPr>
          <w:p w:rsidR="002E734F" w:rsidRPr="00DD098E" w:rsidRDefault="002E734F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2E734F" w:rsidRPr="00DD098E" w:rsidRDefault="002E734F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Exibe a quantidade de registros listados ou selecionados</w:t>
            </w:r>
            <w:r w:rsidR="007D0009">
              <w:rPr>
                <w:iCs/>
                <w:color w:val="auto"/>
              </w:rPr>
              <w:t>.</w:t>
            </w:r>
          </w:p>
        </w:tc>
      </w:tr>
    </w:tbl>
    <w:tbl>
      <w:tblPr>
        <w:tblpPr w:leftFromText="141" w:rightFromText="141" w:vertAnchor="text" w:horzAnchor="margin" w:tblpY="106"/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008"/>
      </w:tblGrid>
      <w:tr w:rsidR="001948E6" w:rsidTr="001948E6">
        <w:trPr>
          <w:cantSplit/>
        </w:trPr>
        <w:tc>
          <w:tcPr>
            <w:tcW w:w="10008" w:type="dxa"/>
            <w:shd w:val="pct25" w:color="auto" w:fill="auto"/>
            <w:vAlign w:val="center"/>
          </w:tcPr>
          <w:p w:rsidR="001948E6" w:rsidRDefault="001948E6" w:rsidP="001948E6">
            <w:pPr>
              <w:rPr>
                <w:sz w:val="22"/>
              </w:rPr>
            </w:pPr>
          </w:p>
          <w:p w:rsidR="001948E6" w:rsidRPr="007E5E04" w:rsidRDefault="001948E6" w:rsidP="001948E6">
            <w:pPr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Máscaras:        </w:t>
            </w:r>
            <w:r w:rsidRPr="007E5E04">
              <w:rPr>
                <w:b/>
                <w:bCs/>
                <w:sz w:val="16"/>
                <w:szCs w:val="16"/>
              </w:rPr>
              <w:t>LC</w:t>
            </w:r>
            <w:r w:rsidRPr="007E5E04">
              <w:rPr>
                <w:sz w:val="16"/>
                <w:szCs w:val="16"/>
              </w:rPr>
              <w:t xml:space="preserve"> – Caracteres Caixa Baixa, </w:t>
            </w:r>
            <w:r w:rsidRPr="007E5E04">
              <w:rPr>
                <w:b/>
                <w:bCs/>
                <w:sz w:val="16"/>
                <w:szCs w:val="16"/>
              </w:rPr>
              <w:t>UC</w:t>
            </w:r>
            <w:r w:rsidRPr="007E5E04">
              <w:rPr>
                <w:sz w:val="16"/>
                <w:szCs w:val="16"/>
              </w:rPr>
              <w:t xml:space="preserve"> –Caracteres Caixa Alta, </w:t>
            </w:r>
            <w:r w:rsidRPr="007E5E04">
              <w:rPr>
                <w:b/>
                <w:bCs/>
                <w:sz w:val="16"/>
                <w:szCs w:val="16"/>
              </w:rPr>
              <w:t>CS</w:t>
            </w:r>
            <w:r w:rsidRPr="007E5E04">
              <w:rPr>
                <w:sz w:val="16"/>
                <w:szCs w:val="16"/>
              </w:rPr>
              <w:t xml:space="preserve"> – Ignora Caixa </w:t>
            </w:r>
          </w:p>
          <w:p w:rsidR="001948E6" w:rsidRPr="007E5E04" w:rsidRDefault="001948E6" w:rsidP="001948E6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Especiais,</w:t>
            </w:r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1948E6" w:rsidRPr="007E5E04" w:rsidRDefault="001948E6" w:rsidP="001948E6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– 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Acentuados</w:t>
            </w:r>
          </w:p>
          <w:p w:rsidR="001948E6" w:rsidRPr="007E5E04" w:rsidRDefault="001948E6" w:rsidP="001948E6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VN – </w:t>
            </w:r>
            <w:r w:rsidRPr="007E5E04">
              <w:rPr>
                <w:sz w:val="16"/>
                <w:szCs w:val="16"/>
              </w:rPr>
              <w:t>Valores</w:t>
            </w:r>
            <w:r>
              <w:rPr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Inteiros,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Decimais</w:t>
            </w:r>
          </w:p>
          <w:p w:rsidR="001948E6" w:rsidRPr="007E5E04" w:rsidRDefault="001948E6" w:rsidP="001948E6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DT–</w:t>
            </w:r>
            <w:r w:rsidRPr="007E5E04">
              <w:rPr>
                <w:sz w:val="16"/>
                <w:szCs w:val="16"/>
              </w:rPr>
              <w:t xml:space="preserve">Data (dd/mm/yyyy),  </w:t>
            </w:r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(mm/yyyy) </w:t>
            </w:r>
          </w:p>
          <w:p w:rsidR="001948E6" w:rsidRPr="007E5E04" w:rsidRDefault="001948E6" w:rsidP="001948E6">
            <w:pPr>
              <w:rPr>
                <w:sz w:val="16"/>
                <w:szCs w:val="16"/>
                <w:lang w:val="en-US"/>
              </w:rPr>
            </w:pP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7E5E04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7E5E04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1948E6" w:rsidRPr="007E5E04" w:rsidRDefault="001948E6" w:rsidP="001948E6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Internet</w:t>
            </w:r>
          </w:p>
          <w:p w:rsidR="001948E6" w:rsidRPr="007E5E04" w:rsidRDefault="001948E6" w:rsidP="001948E6">
            <w:pPr>
              <w:rPr>
                <w:sz w:val="16"/>
                <w:szCs w:val="16"/>
              </w:rPr>
            </w:pPr>
          </w:p>
          <w:p w:rsidR="001948E6" w:rsidRPr="007E5E04" w:rsidRDefault="001948E6" w:rsidP="001948E6">
            <w:pPr>
              <w:ind w:left="1093" w:hanging="1093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r w:rsidRPr="007E5E04">
              <w:rPr>
                <w:sz w:val="16"/>
                <w:szCs w:val="16"/>
              </w:rPr>
              <w:t xml:space="preserve">TimeStamp,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1948E6" w:rsidRPr="007E5E04" w:rsidRDefault="001948E6" w:rsidP="001948E6">
            <w:pPr>
              <w:ind w:left="1093" w:hanging="1093"/>
              <w:rPr>
                <w:sz w:val="16"/>
                <w:szCs w:val="16"/>
              </w:rPr>
            </w:pPr>
          </w:p>
          <w:p w:rsidR="001948E6" w:rsidRDefault="001948E6" w:rsidP="001948E6">
            <w:pPr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CB20CF" w:rsidRDefault="00CB20CF"/>
    <w:p w:rsidR="00CB20CF" w:rsidRDefault="00CB20CF"/>
    <w:p w:rsidR="00CB20CF" w:rsidRDefault="00CB20CF"/>
    <w:p w:rsidR="00CB20CF" w:rsidRDefault="00CB20CF"/>
    <w:p w:rsidR="00AC3C95" w:rsidRPr="00A37F98" w:rsidRDefault="001327E3" w:rsidP="004D5521">
      <w:pPr>
        <w:pStyle w:val="STJNivel3"/>
        <w:rPr>
          <w:i/>
        </w:rPr>
      </w:pPr>
      <w:bookmarkStart w:id="8" w:name="_Toc398212674"/>
      <w:r>
        <w:t>2</w:t>
      </w:r>
      <w:r w:rsidR="001E2036">
        <w:t xml:space="preserve">.2.2. </w:t>
      </w:r>
      <w:r w:rsidR="00AC3C95">
        <w:t xml:space="preserve">Tela Incluir </w:t>
      </w:r>
      <w:r w:rsidR="00A02F90">
        <w:t>Cargo</w:t>
      </w:r>
      <w:bookmarkEnd w:id="8"/>
    </w:p>
    <w:p w:rsidR="00AC3C95" w:rsidRDefault="00D00CD3" w:rsidP="00AC3C95">
      <w:pPr>
        <w:pStyle w:val="Instru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6300470" cy="2571499"/>
            <wp:effectExtent l="19050" t="0" r="5080" b="0"/>
            <wp:docPr id="2" name="Imagem 2" descr="C:\Users\rayanne.felicio\Pictures\INCLUIR CAR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yanne.felicio\Pictures\INCLUIR CARGO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571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C95" w:rsidRPr="008D188E" w:rsidRDefault="00AC3C95" w:rsidP="00AC3C95">
      <w:pPr>
        <w:pStyle w:val="Instruo"/>
        <w:jc w:val="center"/>
        <w:rPr>
          <w:i w:val="0"/>
          <w:color w:val="auto"/>
        </w:rPr>
      </w:pPr>
      <w:r w:rsidRPr="008D188E">
        <w:rPr>
          <w:i w:val="0"/>
          <w:color w:val="auto"/>
        </w:rPr>
        <w:t xml:space="preserve">Figura </w:t>
      </w:r>
      <w:r w:rsidR="00D147AC">
        <w:rPr>
          <w:i w:val="0"/>
          <w:color w:val="auto"/>
        </w:rPr>
        <w:t>2</w:t>
      </w:r>
      <w:r w:rsidRPr="008D188E">
        <w:rPr>
          <w:i w:val="0"/>
          <w:color w:val="auto"/>
        </w:rPr>
        <w:t xml:space="preserve"> - Te</w:t>
      </w:r>
      <w:r>
        <w:rPr>
          <w:i w:val="0"/>
          <w:color w:val="auto"/>
        </w:rPr>
        <w:t>la de Inclusão</w:t>
      </w:r>
      <w:r w:rsidRPr="008D188E">
        <w:rPr>
          <w:i w:val="0"/>
          <w:color w:val="auto"/>
        </w:rPr>
        <w:t xml:space="preserve"> de </w:t>
      </w:r>
      <w:r w:rsidR="00A02F90">
        <w:rPr>
          <w:i w:val="0"/>
          <w:color w:val="auto"/>
        </w:rPr>
        <w:t>Cargo</w:t>
      </w:r>
      <w:r w:rsidRPr="008D188E">
        <w:rPr>
          <w:i w:val="0"/>
          <w:color w:val="auto"/>
        </w:rPr>
        <w:t>.</w:t>
      </w:r>
    </w:p>
    <w:p w:rsidR="00AC3C95" w:rsidRDefault="0079257A" w:rsidP="00AC3C95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2.2.2</w:t>
      </w:r>
      <w:r w:rsidR="00AC3C95">
        <w:rPr>
          <w:sz w:val="20"/>
        </w:rPr>
        <w:t>.1. Regras de Apresentação</w:t>
      </w:r>
    </w:p>
    <w:p w:rsidR="00AC3C95" w:rsidRPr="003E25B3" w:rsidRDefault="00AC3C95" w:rsidP="00AC3C95">
      <w:pPr>
        <w:pStyle w:val="Instruo"/>
        <w:numPr>
          <w:ilvl w:val="0"/>
          <w:numId w:val="17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>Ao</w:t>
      </w:r>
      <w:r w:rsidR="00DB2204">
        <w:rPr>
          <w:i w:val="0"/>
          <w:color w:val="auto"/>
        </w:rPr>
        <w:t xml:space="preserve"> acionar</w:t>
      </w:r>
      <w:r w:rsidRPr="003E25B3">
        <w:rPr>
          <w:i w:val="0"/>
          <w:color w:val="auto"/>
        </w:rPr>
        <w:t xml:space="preserve"> </w:t>
      </w:r>
      <w:r w:rsidR="002946E2">
        <w:rPr>
          <w:i w:val="0"/>
          <w:color w:val="auto"/>
        </w:rPr>
        <w:t>o botão Salvar, o sistema irá salvar os campos informados</w:t>
      </w:r>
      <w:r w:rsidRPr="003E25B3">
        <w:rPr>
          <w:i w:val="0"/>
          <w:color w:val="auto"/>
        </w:rPr>
        <w:t>.</w:t>
      </w:r>
    </w:p>
    <w:p w:rsidR="00AC3C95" w:rsidRPr="003E25B3" w:rsidRDefault="00AC3C95" w:rsidP="00AC3C95">
      <w:pPr>
        <w:pStyle w:val="Instruo"/>
        <w:numPr>
          <w:ilvl w:val="0"/>
          <w:numId w:val="17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>Ao</w:t>
      </w:r>
      <w:r w:rsidR="00DB2204">
        <w:rPr>
          <w:i w:val="0"/>
          <w:color w:val="auto"/>
        </w:rPr>
        <w:t xml:space="preserve"> aciona</w:t>
      </w:r>
      <w:r w:rsidRPr="003E25B3">
        <w:rPr>
          <w:i w:val="0"/>
          <w:color w:val="auto"/>
        </w:rPr>
        <w:t xml:space="preserve"> o botão Limpar, o sistema limpará o(s) </w:t>
      </w:r>
      <w:r w:rsidR="002946E2">
        <w:rPr>
          <w:i w:val="0"/>
          <w:color w:val="auto"/>
        </w:rPr>
        <w:t>campo</w:t>
      </w:r>
      <w:r w:rsidRPr="003E25B3">
        <w:rPr>
          <w:i w:val="0"/>
          <w:color w:val="auto"/>
        </w:rPr>
        <w:t>(s) informado(s).</w:t>
      </w:r>
    </w:p>
    <w:p w:rsidR="00AC3C95" w:rsidRPr="003E25B3" w:rsidRDefault="00AC3C95" w:rsidP="00AC3C95">
      <w:pPr>
        <w:pStyle w:val="PargrafodaLista"/>
        <w:numPr>
          <w:ilvl w:val="0"/>
          <w:numId w:val="17"/>
        </w:numPr>
        <w:rPr>
          <w:color w:val="auto"/>
        </w:rPr>
      </w:pPr>
      <w:r w:rsidRPr="003E25B3">
        <w:rPr>
          <w:color w:val="auto"/>
        </w:rPr>
        <w:t>Ao</w:t>
      </w:r>
      <w:r w:rsidR="00DB2204">
        <w:rPr>
          <w:color w:val="auto"/>
        </w:rPr>
        <w:t xml:space="preserve"> acionar</w:t>
      </w:r>
      <w:r w:rsidRPr="003E25B3">
        <w:rPr>
          <w:color w:val="auto"/>
        </w:rPr>
        <w:t xml:space="preserve"> o botão Cancelar, o sistema retornará para a </w:t>
      </w:r>
      <w:r w:rsidR="0003558E">
        <w:rPr>
          <w:color w:val="auto"/>
        </w:rPr>
        <w:t>consulta</w:t>
      </w:r>
      <w:r w:rsidRPr="003E25B3">
        <w:rPr>
          <w:color w:val="auto"/>
        </w:rPr>
        <w:t xml:space="preserve"> inicial</w:t>
      </w:r>
      <w:r w:rsidR="00A95910">
        <w:rPr>
          <w:color w:val="auto"/>
        </w:rPr>
        <w:t xml:space="preserve"> de </w:t>
      </w:r>
      <w:r w:rsidR="00A02F90">
        <w:rPr>
          <w:color w:val="auto"/>
        </w:rPr>
        <w:t>Cargo</w:t>
      </w:r>
      <w:r w:rsidRPr="003E25B3">
        <w:rPr>
          <w:color w:val="auto"/>
        </w:rPr>
        <w:t>.</w:t>
      </w:r>
    </w:p>
    <w:p w:rsidR="00AC3C95" w:rsidRDefault="0079257A" w:rsidP="00AC3C95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lastRenderedPageBreak/>
        <w:t>2.2.2</w:t>
      </w:r>
      <w:r w:rsidR="00AC3C95">
        <w:rPr>
          <w:sz w:val="20"/>
        </w:rPr>
        <w:t>.2. Exceções</w:t>
      </w:r>
    </w:p>
    <w:p w:rsidR="00AC3C95" w:rsidRDefault="00AC3C95" w:rsidP="00AC3C95">
      <w:pPr>
        <w:pStyle w:val="Instruo"/>
        <w:ind w:left="720"/>
        <w:jc w:val="both"/>
        <w:rPr>
          <w:i w:val="0"/>
          <w:color w:val="auto"/>
        </w:rPr>
      </w:pPr>
      <w:r w:rsidRPr="008D188E">
        <w:rPr>
          <w:i w:val="0"/>
          <w:color w:val="auto"/>
        </w:rPr>
        <w:t>Não se aplica.</w:t>
      </w:r>
    </w:p>
    <w:p w:rsidR="00C104D9" w:rsidRPr="00C104D9" w:rsidRDefault="00C104D9" w:rsidP="00C104D9"/>
    <w:p w:rsidR="00AC3C95" w:rsidRDefault="0079257A" w:rsidP="00AC3C95">
      <w:pPr>
        <w:pStyle w:val="Ttulo4"/>
        <w:numPr>
          <w:ilvl w:val="0"/>
          <w:numId w:val="0"/>
        </w:numPr>
        <w:rPr>
          <w:rFonts w:cs="Arial"/>
          <w:sz w:val="20"/>
        </w:rPr>
      </w:pPr>
      <w:r>
        <w:rPr>
          <w:rFonts w:cs="Arial"/>
          <w:sz w:val="20"/>
        </w:rPr>
        <w:t>2.2.2</w:t>
      </w:r>
      <w:r w:rsidR="00AC3C95">
        <w:rPr>
          <w:rFonts w:cs="Arial"/>
          <w:sz w:val="20"/>
        </w:rPr>
        <w:t>.3. Itens de Controle</w:t>
      </w:r>
    </w:p>
    <w:p w:rsidR="00C104D9" w:rsidRDefault="00C104D9" w:rsidP="00C104D9"/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2120"/>
        <w:gridCol w:w="811"/>
        <w:gridCol w:w="567"/>
        <w:gridCol w:w="567"/>
        <w:gridCol w:w="567"/>
        <w:gridCol w:w="425"/>
        <w:gridCol w:w="952"/>
        <w:gridCol w:w="608"/>
        <w:gridCol w:w="992"/>
        <w:gridCol w:w="1641"/>
      </w:tblGrid>
      <w:tr w:rsidR="00C104D9" w:rsidRPr="009D4097" w:rsidTr="009B62D2">
        <w:trPr>
          <w:cantSplit/>
          <w:trHeight w:val="1327"/>
          <w:jc w:val="center"/>
        </w:trPr>
        <w:tc>
          <w:tcPr>
            <w:tcW w:w="554" w:type="dxa"/>
            <w:shd w:val="clear" w:color="auto" w:fill="BFBFBF" w:themeFill="background1" w:themeFillShade="BF"/>
            <w:textDirection w:val="btLr"/>
            <w:vAlign w:val="center"/>
          </w:tcPr>
          <w:p w:rsidR="00C104D9" w:rsidRPr="009D4097" w:rsidRDefault="00C104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Item</w:t>
            </w:r>
          </w:p>
        </w:tc>
        <w:tc>
          <w:tcPr>
            <w:tcW w:w="2120" w:type="dxa"/>
            <w:shd w:val="clear" w:color="auto" w:fill="BFBFBF" w:themeFill="background1" w:themeFillShade="BF"/>
            <w:vAlign w:val="center"/>
          </w:tcPr>
          <w:p w:rsidR="00C104D9" w:rsidRPr="009D4097" w:rsidRDefault="00C104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Descrição</w:t>
            </w:r>
          </w:p>
        </w:tc>
        <w:tc>
          <w:tcPr>
            <w:tcW w:w="811" w:type="dxa"/>
            <w:shd w:val="clear" w:color="auto" w:fill="BFBFBF" w:themeFill="background1" w:themeFillShade="BF"/>
            <w:textDirection w:val="btLr"/>
            <w:vAlign w:val="center"/>
          </w:tcPr>
          <w:p w:rsidR="00C104D9" w:rsidRPr="009D4097" w:rsidRDefault="00C104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Informação BD</w:t>
            </w: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C104D9" w:rsidRPr="009D4097" w:rsidRDefault="00C104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Máscara</w:t>
            </w: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C104D9" w:rsidRPr="009D4097" w:rsidRDefault="00C104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Obrigatório</w:t>
            </w: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C104D9" w:rsidRPr="009D4097" w:rsidRDefault="00C104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Valor Padrão</w:t>
            </w:r>
          </w:p>
        </w:tc>
        <w:tc>
          <w:tcPr>
            <w:tcW w:w="425" w:type="dxa"/>
            <w:shd w:val="clear" w:color="auto" w:fill="BFBFBF" w:themeFill="background1" w:themeFillShade="BF"/>
            <w:textDirection w:val="btLr"/>
            <w:vAlign w:val="center"/>
          </w:tcPr>
          <w:p w:rsidR="00C104D9" w:rsidRPr="009D4097" w:rsidRDefault="00C104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Editável</w:t>
            </w:r>
          </w:p>
        </w:tc>
        <w:tc>
          <w:tcPr>
            <w:tcW w:w="952" w:type="dxa"/>
            <w:shd w:val="clear" w:color="auto" w:fill="BFBFBF" w:themeFill="background1" w:themeFillShade="BF"/>
            <w:textDirection w:val="btLr"/>
            <w:vAlign w:val="center"/>
          </w:tcPr>
          <w:p w:rsidR="00C104D9" w:rsidRPr="009D4097" w:rsidRDefault="00C104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Domínio</w:t>
            </w:r>
          </w:p>
        </w:tc>
        <w:tc>
          <w:tcPr>
            <w:tcW w:w="608" w:type="dxa"/>
            <w:shd w:val="clear" w:color="auto" w:fill="BFBFBF" w:themeFill="background1" w:themeFillShade="BF"/>
            <w:textDirection w:val="btLr"/>
            <w:vAlign w:val="center"/>
          </w:tcPr>
          <w:p w:rsidR="00C104D9" w:rsidRPr="009D4097" w:rsidRDefault="00C104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TabOrder</w:t>
            </w:r>
          </w:p>
        </w:tc>
        <w:tc>
          <w:tcPr>
            <w:tcW w:w="992" w:type="dxa"/>
            <w:shd w:val="clear" w:color="auto" w:fill="BFBFBF" w:themeFill="background1" w:themeFillShade="BF"/>
            <w:textDirection w:val="btLr"/>
            <w:vAlign w:val="center"/>
          </w:tcPr>
          <w:p w:rsidR="00C104D9" w:rsidRPr="009D4097" w:rsidRDefault="00C104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Evento</w:t>
            </w:r>
          </w:p>
        </w:tc>
        <w:tc>
          <w:tcPr>
            <w:tcW w:w="1641" w:type="dxa"/>
            <w:shd w:val="clear" w:color="auto" w:fill="BFBFBF" w:themeFill="background1" w:themeFillShade="BF"/>
            <w:vAlign w:val="center"/>
          </w:tcPr>
          <w:p w:rsidR="00C104D9" w:rsidRPr="009D4097" w:rsidRDefault="00C104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Ação</w:t>
            </w:r>
          </w:p>
        </w:tc>
      </w:tr>
      <w:tr w:rsidR="00792BF8" w:rsidRPr="009D4097" w:rsidTr="009B62D2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792BF8" w:rsidRPr="009D4097" w:rsidRDefault="00792BF8" w:rsidP="00C104D9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792BF8" w:rsidRPr="009D4097" w:rsidRDefault="00792BF8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 xml:space="preserve">Nome do </w:t>
            </w:r>
            <w:r>
              <w:rPr>
                <w:iCs/>
                <w:color w:val="auto"/>
              </w:rPr>
              <w:t>Cargo</w:t>
            </w:r>
          </w:p>
        </w:tc>
        <w:tc>
          <w:tcPr>
            <w:tcW w:w="811" w:type="dxa"/>
            <w:vAlign w:val="center"/>
          </w:tcPr>
          <w:p w:rsidR="00792BF8" w:rsidRPr="009D4097" w:rsidRDefault="00BD1A94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</w:t>
            </w:r>
            <w:r w:rsidR="00792BF8">
              <w:rPr>
                <w:iCs/>
                <w:color w:val="auto"/>
              </w:rPr>
              <w:t>00/A</w:t>
            </w:r>
          </w:p>
        </w:tc>
        <w:tc>
          <w:tcPr>
            <w:tcW w:w="567" w:type="dxa"/>
            <w:vAlign w:val="center"/>
          </w:tcPr>
          <w:p w:rsidR="00792BF8" w:rsidRPr="009D4097" w:rsidRDefault="00792BF8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792BF8" w:rsidRPr="009D4097" w:rsidRDefault="00792BF8" w:rsidP="00D76681">
            <w:r>
              <w:rPr>
                <w:iCs/>
                <w:color w:val="auto"/>
              </w:rPr>
              <w:t>S</w:t>
            </w:r>
          </w:p>
        </w:tc>
        <w:tc>
          <w:tcPr>
            <w:tcW w:w="567" w:type="dxa"/>
          </w:tcPr>
          <w:p w:rsidR="00792BF8" w:rsidRDefault="00792BF8">
            <w:r w:rsidRPr="00A45608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</w:tcPr>
          <w:p w:rsidR="00792BF8" w:rsidRPr="009D4097" w:rsidRDefault="00792BF8" w:rsidP="00D76681">
            <w:r>
              <w:rPr>
                <w:iCs/>
                <w:color w:val="auto"/>
              </w:rPr>
              <w:t>S</w:t>
            </w:r>
          </w:p>
        </w:tc>
        <w:tc>
          <w:tcPr>
            <w:tcW w:w="952" w:type="dxa"/>
          </w:tcPr>
          <w:p w:rsidR="00792BF8" w:rsidRDefault="00792BF8">
            <w:r w:rsidRPr="00BF58D2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</w:tcPr>
          <w:p w:rsidR="00792BF8" w:rsidRDefault="00792BF8">
            <w:r w:rsidRPr="00D03C00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792BF8" w:rsidRPr="009D4097" w:rsidRDefault="00792BF8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Informar</w:t>
            </w:r>
          </w:p>
        </w:tc>
        <w:tc>
          <w:tcPr>
            <w:tcW w:w="1641" w:type="dxa"/>
          </w:tcPr>
          <w:p w:rsidR="00792BF8" w:rsidRPr="009D4097" w:rsidRDefault="00792BF8" w:rsidP="00D76681">
            <w:r w:rsidRPr="009D4097">
              <w:rPr>
                <w:iCs/>
                <w:color w:val="auto"/>
              </w:rPr>
              <w:t>N/A</w:t>
            </w:r>
          </w:p>
        </w:tc>
      </w:tr>
      <w:tr w:rsidR="00792BF8" w:rsidRPr="009D4097" w:rsidTr="009B62D2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92BF8" w:rsidRPr="009D4097" w:rsidRDefault="00792BF8" w:rsidP="00C104D9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792BF8" w:rsidRPr="009D4097" w:rsidRDefault="00792BF8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Botão Limpar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:rsidR="00792BF8" w:rsidRDefault="00792BF8">
            <w:r w:rsidRPr="00433CBF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792BF8" w:rsidRDefault="00792BF8" w:rsidP="00D76681">
            <w:r w:rsidRPr="006E010F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792BF8" w:rsidRDefault="00792BF8">
            <w:r w:rsidRPr="00A25D83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92BF8" w:rsidRPr="009D4097" w:rsidRDefault="00792BF8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792BF8" w:rsidRPr="009D4097" w:rsidRDefault="00792BF8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tcBorders>
              <w:bottom w:val="single" w:sz="4" w:space="0" w:color="auto"/>
            </w:tcBorders>
          </w:tcPr>
          <w:p w:rsidR="00792BF8" w:rsidRPr="009D4097" w:rsidRDefault="00792BF8" w:rsidP="009B62D2">
            <w:pPr>
              <w:jc w:val="left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</w:tcPr>
          <w:p w:rsidR="00792BF8" w:rsidRDefault="00792BF8">
            <w:r w:rsidRPr="00D03C00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792BF8" w:rsidRPr="009D4097" w:rsidRDefault="00792BF8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792BF8" w:rsidRPr="009D4097" w:rsidRDefault="00792BF8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Limpa os dados informados</w:t>
            </w:r>
            <w:r w:rsidR="00EC470B">
              <w:rPr>
                <w:iCs/>
                <w:color w:val="auto"/>
              </w:rPr>
              <w:t>.</w:t>
            </w:r>
          </w:p>
        </w:tc>
      </w:tr>
      <w:tr w:rsidR="00792BF8" w:rsidRPr="009D4097" w:rsidTr="009B62D2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92BF8" w:rsidRPr="009D4097" w:rsidRDefault="00792BF8" w:rsidP="00C104D9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792BF8" w:rsidRPr="009D4097" w:rsidRDefault="00792BF8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Botão Salvar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:rsidR="00792BF8" w:rsidRDefault="00792BF8">
            <w:r w:rsidRPr="00433CBF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792BF8" w:rsidRDefault="00792BF8" w:rsidP="00D76681">
            <w:r w:rsidRPr="006E010F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792BF8" w:rsidRDefault="00792BF8">
            <w:r w:rsidRPr="00A25D83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92BF8" w:rsidRPr="009D4097" w:rsidRDefault="00792BF8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792BF8" w:rsidRPr="009D4097" w:rsidRDefault="00792BF8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tcBorders>
              <w:bottom w:val="single" w:sz="4" w:space="0" w:color="auto"/>
            </w:tcBorders>
          </w:tcPr>
          <w:p w:rsidR="00792BF8" w:rsidRPr="009D4097" w:rsidRDefault="00792BF8" w:rsidP="009B62D2">
            <w:pPr>
              <w:jc w:val="left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</w:tcPr>
          <w:p w:rsidR="00792BF8" w:rsidRDefault="00792BF8">
            <w:r w:rsidRPr="00D03C00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792BF8" w:rsidRPr="009D4097" w:rsidRDefault="00792BF8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792BF8" w:rsidRPr="009D4097" w:rsidRDefault="00792BF8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Salva o registro</w:t>
            </w:r>
            <w:r w:rsidR="00EC470B">
              <w:rPr>
                <w:iCs/>
                <w:color w:val="auto"/>
              </w:rPr>
              <w:t>.</w:t>
            </w:r>
          </w:p>
        </w:tc>
      </w:tr>
      <w:tr w:rsidR="00792BF8" w:rsidRPr="009D4097" w:rsidTr="009B62D2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92BF8" w:rsidRPr="009D4097" w:rsidRDefault="00792BF8" w:rsidP="00C104D9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792BF8" w:rsidRPr="009D4097" w:rsidRDefault="00792BF8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Botão Cancelar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:rsidR="00792BF8" w:rsidRDefault="00792BF8">
            <w:r w:rsidRPr="00433CBF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792BF8" w:rsidRDefault="00792BF8" w:rsidP="00D76681">
            <w:r w:rsidRPr="006E010F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792BF8" w:rsidRDefault="00792BF8">
            <w:r w:rsidRPr="00A25D83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92BF8" w:rsidRPr="009D4097" w:rsidRDefault="00792BF8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792BF8" w:rsidRPr="009D4097" w:rsidRDefault="00792BF8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tcBorders>
              <w:bottom w:val="single" w:sz="4" w:space="0" w:color="auto"/>
            </w:tcBorders>
          </w:tcPr>
          <w:p w:rsidR="00792BF8" w:rsidRPr="009D4097" w:rsidRDefault="00792BF8" w:rsidP="009B62D2">
            <w:pPr>
              <w:jc w:val="left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</w:tcPr>
          <w:p w:rsidR="00792BF8" w:rsidRDefault="00792BF8">
            <w:r w:rsidRPr="00D03C00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792BF8" w:rsidRPr="009D4097" w:rsidRDefault="00792BF8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792BF8" w:rsidRPr="009D4097" w:rsidRDefault="00792BF8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Retorna para</w:t>
            </w:r>
            <w:r w:rsidR="00EC470B">
              <w:rPr>
                <w:iCs/>
                <w:color w:val="auto"/>
              </w:rPr>
              <w:t xml:space="preserve"> </w:t>
            </w:r>
            <w:r>
              <w:rPr>
                <w:iCs/>
                <w:color w:val="auto"/>
              </w:rPr>
              <w:t>a tela de consulta de cargos</w:t>
            </w:r>
            <w:r w:rsidR="00EC470B">
              <w:rPr>
                <w:iCs/>
                <w:color w:val="auto"/>
              </w:rPr>
              <w:t>.</w:t>
            </w:r>
          </w:p>
        </w:tc>
      </w:tr>
      <w:tr w:rsidR="00C104D9" w:rsidTr="00D76681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C104D9" w:rsidRDefault="00C104D9" w:rsidP="00D76681">
            <w:pPr>
              <w:rPr>
                <w:sz w:val="22"/>
              </w:rPr>
            </w:pPr>
          </w:p>
          <w:p w:rsidR="00C104D9" w:rsidRPr="007E5E04" w:rsidRDefault="00C104D9" w:rsidP="00D76681">
            <w:pPr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Máscaras:        </w:t>
            </w:r>
            <w:r w:rsidRPr="007E5E04">
              <w:rPr>
                <w:b/>
                <w:bCs/>
                <w:sz w:val="16"/>
                <w:szCs w:val="16"/>
              </w:rPr>
              <w:t>LC</w:t>
            </w:r>
            <w:r w:rsidRPr="007E5E04">
              <w:rPr>
                <w:sz w:val="16"/>
                <w:szCs w:val="16"/>
              </w:rPr>
              <w:t xml:space="preserve"> – Caracteres Caixa Baixa, </w:t>
            </w:r>
            <w:r w:rsidRPr="007E5E04">
              <w:rPr>
                <w:b/>
                <w:bCs/>
                <w:sz w:val="16"/>
                <w:szCs w:val="16"/>
              </w:rPr>
              <w:t>UC</w:t>
            </w:r>
            <w:r w:rsidRPr="007E5E04">
              <w:rPr>
                <w:sz w:val="16"/>
                <w:szCs w:val="16"/>
              </w:rPr>
              <w:t xml:space="preserve"> –Caracteres Caixa Alta, </w:t>
            </w:r>
            <w:r w:rsidRPr="007E5E04">
              <w:rPr>
                <w:b/>
                <w:bCs/>
                <w:sz w:val="16"/>
                <w:szCs w:val="16"/>
              </w:rPr>
              <w:t>CS</w:t>
            </w:r>
            <w:r w:rsidRPr="007E5E04">
              <w:rPr>
                <w:sz w:val="16"/>
                <w:szCs w:val="16"/>
              </w:rPr>
              <w:t xml:space="preserve"> – Ignora Caixa </w:t>
            </w:r>
          </w:p>
          <w:p w:rsidR="00C104D9" w:rsidRPr="007E5E04" w:rsidRDefault="00C104D9" w:rsidP="00D7668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Especiais,</w:t>
            </w:r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C104D9" w:rsidRPr="007E5E04" w:rsidRDefault="00C104D9" w:rsidP="00D7668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– 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Acentuados</w:t>
            </w:r>
          </w:p>
          <w:p w:rsidR="00C104D9" w:rsidRPr="007E5E04" w:rsidRDefault="00C104D9" w:rsidP="00D7668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VN – </w:t>
            </w:r>
            <w:r w:rsidRPr="007E5E04">
              <w:rPr>
                <w:sz w:val="16"/>
                <w:szCs w:val="16"/>
              </w:rPr>
              <w:t>Valores</w:t>
            </w:r>
            <w:r w:rsidR="00380F8E">
              <w:rPr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Inteiros,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Decimais</w:t>
            </w:r>
          </w:p>
          <w:p w:rsidR="00C104D9" w:rsidRPr="007E5E04" w:rsidRDefault="00C104D9" w:rsidP="00D7668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DT–</w:t>
            </w:r>
            <w:r w:rsidRPr="007E5E04">
              <w:rPr>
                <w:sz w:val="16"/>
                <w:szCs w:val="16"/>
              </w:rPr>
              <w:t xml:space="preserve">Data (dd/mm/yyyy),  </w:t>
            </w:r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(mm/yyyy) </w:t>
            </w:r>
          </w:p>
          <w:p w:rsidR="00C104D9" w:rsidRPr="007E5E04" w:rsidRDefault="00C104D9" w:rsidP="00D76681">
            <w:pPr>
              <w:rPr>
                <w:sz w:val="16"/>
                <w:szCs w:val="16"/>
                <w:lang w:val="en-US"/>
              </w:rPr>
            </w:pP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7E5E04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7E5E04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C104D9" w:rsidRPr="007E5E04" w:rsidRDefault="00C104D9" w:rsidP="00D7668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Internet</w:t>
            </w:r>
          </w:p>
          <w:p w:rsidR="00C104D9" w:rsidRPr="007E5E04" w:rsidRDefault="00C104D9" w:rsidP="00D76681">
            <w:pPr>
              <w:rPr>
                <w:sz w:val="16"/>
                <w:szCs w:val="16"/>
              </w:rPr>
            </w:pPr>
          </w:p>
          <w:p w:rsidR="00C104D9" w:rsidRPr="007E5E04" w:rsidRDefault="00C104D9" w:rsidP="00D76681">
            <w:pPr>
              <w:ind w:left="1093" w:hanging="1093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r w:rsidRPr="007E5E04">
              <w:rPr>
                <w:sz w:val="16"/>
                <w:szCs w:val="16"/>
              </w:rPr>
              <w:t xml:space="preserve">TimeStamp,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C104D9" w:rsidRPr="007E5E04" w:rsidRDefault="00C104D9" w:rsidP="00D76681">
            <w:pPr>
              <w:ind w:left="1093" w:hanging="1093"/>
              <w:rPr>
                <w:sz w:val="16"/>
                <w:szCs w:val="16"/>
              </w:rPr>
            </w:pPr>
          </w:p>
          <w:p w:rsidR="00C104D9" w:rsidRDefault="00C104D9" w:rsidP="00D76681">
            <w:pPr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C104D9" w:rsidRPr="00C104D9" w:rsidRDefault="00C104D9" w:rsidP="00C104D9"/>
    <w:p w:rsidR="00AC3C95" w:rsidRDefault="00AC3C95" w:rsidP="00AC3C95">
      <w:pPr>
        <w:pStyle w:val="Rodap"/>
        <w:tabs>
          <w:tab w:val="clear" w:pos="4320"/>
          <w:tab w:val="clear" w:pos="8640"/>
        </w:tabs>
      </w:pPr>
    </w:p>
    <w:p w:rsidR="00AC3C95" w:rsidRDefault="00AC3C95" w:rsidP="00AC3C95"/>
    <w:p w:rsidR="004D5521" w:rsidRPr="00A37F98" w:rsidRDefault="00290B86" w:rsidP="004D5521">
      <w:pPr>
        <w:pStyle w:val="STJNivel3"/>
        <w:rPr>
          <w:i/>
        </w:rPr>
      </w:pPr>
      <w:bookmarkStart w:id="9" w:name="_Toc398212675"/>
      <w:r>
        <w:t>2.2.3</w:t>
      </w:r>
      <w:r w:rsidR="004D5521">
        <w:t xml:space="preserve">. Tela Alterar </w:t>
      </w:r>
      <w:r w:rsidR="00A02F90">
        <w:t>Cargo</w:t>
      </w:r>
      <w:bookmarkEnd w:id="9"/>
    </w:p>
    <w:p w:rsidR="004D5521" w:rsidRDefault="00FA7928" w:rsidP="004D5521">
      <w:pPr>
        <w:pStyle w:val="Instru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6300470" cy="2571499"/>
            <wp:effectExtent l="19050" t="0" r="5080" b="0"/>
            <wp:docPr id="5" name="Imagem 3" descr="C:\Users\rayanne.felicio\Pictures\ALTERAR CAR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yanne.felicio\Pictures\ALTERAR CARGO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571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521" w:rsidRPr="008D188E" w:rsidRDefault="004D5521" w:rsidP="004D5521">
      <w:pPr>
        <w:pStyle w:val="Instruo"/>
        <w:jc w:val="center"/>
        <w:rPr>
          <w:i w:val="0"/>
          <w:color w:val="auto"/>
        </w:rPr>
      </w:pPr>
      <w:r w:rsidRPr="008D188E">
        <w:rPr>
          <w:i w:val="0"/>
          <w:color w:val="auto"/>
        </w:rPr>
        <w:t xml:space="preserve">Figura </w:t>
      </w:r>
      <w:r w:rsidR="00D147AC">
        <w:rPr>
          <w:i w:val="0"/>
          <w:color w:val="auto"/>
        </w:rPr>
        <w:t>3</w:t>
      </w:r>
      <w:r w:rsidRPr="008D188E">
        <w:rPr>
          <w:i w:val="0"/>
          <w:color w:val="auto"/>
        </w:rPr>
        <w:t xml:space="preserve"> - Te</w:t>
      </w:r>
      <w:r>
        <w:rPr>
          <w:i w:val="0"/>
          <w:color w:val="auto"/>
        </w:rPr>
        <w:t>la de Alteração</w:t>
      </w:r>
      <w:r w:rsidRPr="008D188E">
        <w:rPr>
          <w:i w:val="0"/>
          <w:color w:val="auto"/>
        </w:rPr>
        <w:t xml:space="preserve"> de </w:t>
      </w:r>
      <w:r w:rsidR="00A02F90">
        <w:rPr>
          <w:i w:val="0"/>
          <w:color w:val="auto"/>
        </w:rPr>
        <w:t>Cargo</w:t>
      </w:r>
      <w:r w:rsidRPr="008D188E">
        <w:rPr>
          <w:i w:val="0"/>
          <w:color w:val="auto"/>
        </w:rPr>
        <w:t>.</w:t>
      </w:r>
    </w:p>
    <w:p w:rsidR="004D5521" w:rsidRDefault="0079257A" w:rsidP="004D5521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lastRenderedPageBreak/>
        <w:t>2.2.3</w:t>
      </w:r>
      <w:r w:rsidR="004D5521">
        <w:rPr>
          <w:sz w:val="20"/>
        </w:rPr>
        <w:t>.1. Regras de Apresentação</w:t>
      </w:r>
    </w:p>
    <w:p w:rsidR="004D5521" w:rsidRPr="003E25B3" w:rsidRDefault="004D5521" w:rsidP="004D5521">
      <w:pPr>
        <w:pStyle w:val="Instruo"/>
        <w:numPr>
          <w:ilvl w:val="0"/>
          <w:numId w:val="18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 xml:space="preserve">Ao </w:t>
      </w:r>
      <w:r w:rsidR="00270828">
        <w:rPr>
          <w:i w:val="0"/>
          <w:color w:val="auto"/>
        </w:rPr>
        <w:t xml:space="preserve">acionar </w:t>
      </w:r>
      <w:r>
        <w:rPr>
          <w:i w:val="0"/>
          <w:color w:val="auto"/>
        </w:rPr>
        <w:t>o botão Salvar, o sistema irá salvar os campos informados</w:t>
      </w:r>
      <w:r w:rsidRPr="003E25B3">
        <w:rPr>
          <w:i w:val="0"/>
          <w:color w:val="auto"/>
        </w:rPr>
        <w:t>.</w:t>
      </w:r>
    </w:p>
    <w:p w:rsidR="004D5521" w:rsidRPr="003E25B3" w:rsidRDefault="004D5521" w:rsidP="004D5521">
      <w:pPr>
        <w:pStyle w:val="Instruo"/>
        <w:numPr>
          <w:ilvl w:val="0"/>
          <w:numId w:val="18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 xml:space="preserve">Ao </w:t>
      </w:r>
      <w:r w:rsidR="00270828">
        <w:rPr>
          <w:i w:val="0"/>
          <w:color w:val="auto"/>
        </w:rPr>
        <w:t>acionar</w:t>
      </w:r>
      <w:r w:rsidRPr="003E25B3">
        <w:rPr>
          <w:i w:val="0"/>
          <w:color w:val="auto"/>
        </w:rPr>
        <w:t xml:space="preserve"> o botão Limpar, o sistema limpará o(s) </w:t>
      </w:r>
      <w:r>
        <w:rPr>
          <w:i w:val="0"/>
          <w:color w:val="auto"/>
        </w:rPr>
        <w:t>campo</w:t>
      </w:r>
      <w:r w:rsidRPr="003E25B3">
        <w:rPr>
          <w:i w:val="0"/>
          <w:color w:val="auto"/>
        </w:rPr>
        <w:t>(s) informado(s).</w:t>
      </w:r>
    </w:p>
    <w:p w:rsidR="004D5521" w:rsidRPr="003E25B3" w:rsidRDefault="004D5521" w:rsidP="004D5521">
      <w:pPr>
        <w:pStyle w:val="PargrafodaLista"/>
        <w:numPr>
          <w:ilvl w:val="0"/>
          <w:numId w:val="18"/>
        </w:numPr>
        <w:rPr>
          <w:color w:val="auto"/>
        </w:rPr>
      </w:pPr>
      <w:r w:rsidRPr="003E25B3">
        <w:rPr>
          <w:color w:val="auto"/>
        </w:rPr>
        <w:t xml:space="preserve">Ao </w:t>
      </w:r>
      <w:r w:rsidR="00270828">
        <w:rPr>
          <w:color w:val="auto"/>
        </w:rPr>
        <w:t>acionar</w:t>
      </w:r>
      <w:r w:rsidRPr="003E25B3">
        <w:rPr>
          <w:color w:val="auto"/>
        </w:rPr>
        <w:t xml:space="preserve"> o botão Cancelar, o s</w:t>
      </w:r>
      <w:r w:rsidR="000E7CA4">
        <w:rPr>
          <w:color w:val="auto"/>
        </w:rPr>
        <w:t>istema retornará para a consulta</w:t>
      </w:r>
      <w:r w:rsidRPr="003E25B3">
        <w:rPr>
          <w:color w:val="auto"/>
        </w:rPr>
        <w:t xml:space="preserve"> inicial</w:t>
      </w:r>
      <w:r w:rsidR="004A7C0D">
        <w:rPr>
          <w:color w:val="auto"/>
        </w:rPr>
        <w:t xml:space="preserve"> de </w:t>
      </w:r>
      <w:r w:rsidR="00A02F90">
        <w:rPr>
          <w:color w:val="auto"/>
        </w:rPr>
        <w:t>Cargo</w:t>
      </w:r>
      <w:r w:rsidRPr="003E25B3">
        <w:rPr>
          <w:color w:val="auto"/>
        </w:rPr>
        <w:t>.</w:t>
      </w:r>
    </w:p>
    <w:p w:rsidR="004D5521" w:rsidRDefault="0079257A" w:rsidP="004D5521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2.2.3</w:t>
      </w:r>
      <w:r w:rsidR="004D5521">
        <w:rPr>
          <w:sz w:val="20"/>
        </w:rPr>
        <w:t>.2. Exceções</w:t>
      </w:r>
    </w:p>
    <w:p w:rsidR="004D5521" w:rsidRPr="008D188E" w:rsidRDefault="004D5521" w:rsidP="004D5521">
      <w:pPr>
        <w:pStyle w:val="Instruo"/>
        <w:ind w:left="720"/>
        <w:jc w:val="both"/>
        <w:rPr>
          <w:i w:val="0"/>
          <w:color w:val="auto"/>
        </w:rPr>
      </w:pPr>
      <w:r w:rsidRPr="008D188E">
        <w:rPr>
          <w:i w:val="0"/>
          <w:color w:val="auto"/>
        </w:rPr>
        <w:t>Não se aplica.</w:t>
      </w:r>
    </w:p>
    <w:p w:rsidR="004D5521" w:rsidRDefault="0079257A" w:rsidP="004D5521">
      <w:pPr>
        <w:pStyle w:val="Ttulo4"/>
        <w:numPr>
          <w:ilvl w:val="0"/>
          <w:numId w:val="0"/>
        </w:numPr>
        <w:rPr>
          <w:rFonts w:cs="Arial"/>
          <w:sz w:val="20"/>
        </w:rPr>
      </w:pPr>
      <w:r>
        <w:rPr>
          <w:rFonts w:cs="Arial"/>
          <w:sz w:val="20"/>
        </w:rPr>
        <w:t>2.2.3</w:t>
      </w:r>
      <w:r w:rsidR="004D5521">
        <w:rPr>
          <w:rFonts w:cs="Arial"/>
          <w:sz w:val="20"/>
        </w:rPr>
        <w:t>.3. Itens de Controle</w:t>
      </w:r>
    </w:p>
    <w:p w:rsidR="004D5521" w:rsidRDefault="004D5521" w:rsidP="004D5521">
      <w:pPr>
        <w:pStyle w:val="Rodap"/>
        <w:tabs>
          <w:tab w:val="clear" w:pos="4320"/>
          <w:tab w:val="clear" w:pos="8640"/>
        </w:tabs>
      </w:pPr>
    </w:p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2120"/>
        <w:gridCol w:w="811"/>
        <w:gridCol w:w="425"/>
        <w:gridCol w:w="567"/>
        <w:gridCol w:w="567"/>
        <w:gridCol w:w="426"/>
        <w:gridCol w:w="850"/>
        <w:gridCol w:w="603"/>
        <w:gridCol w:w="1098"/>
        <w:gridCol w:w="1783"/>
      </w:tblGrid>
      <w:tr w:rsidR="00446ED9" w:rsidRPr="009D4097" w:rsidTr="00DA0690">
        <w:trPr>
          <w:cantSplit/>
          <w:trHeight w:val="1327"/>
          <w:jc w:val="center"/>
        </w:trPr>
        <w:tc>
          <w:tcPr>
            <w:tcW w:w="554" w:type="dxa"/>
            <w:shd w:val="clear" w:color="auto" w:fill="BFBFBF" w:themeFill="background1" w:themeFillShade="BF"/>
            <w:textDirection w:val="btLr"/>
            <w:vAlign w:val="center"/>
          </w:tcPr>
          <w:p w:rsidR="00446ED9" w:rsidRPr="009D4097" w:rsidRDefault="00446E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Item</w:t>
            </w:r>
          </w:p>
        </w:tc>
        <w:tc>
          <w:tcPr>
            <w:tcW w:w="2120" w:type="dxa"/>
            <w:shd w:val="clear" w:color="auto" w:fill="BFBFBF" w:themeFill="background1" w:themeFillShade="BF"/>
            <w:vAlign w:val="center"/>
          </w:tcPr>
          <w:p w:rsidR="00446ED9" w:rsidRPr="009D4097" w:rsidRDefault="00446E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Descrição</w:t>
            </w:r>
          </w:p>
        </w:tc>
        <w:tc>
          <w:tcPr>
            <w:tcW w:w="811" w:type="dxa"/>
            <w:shd w:val="clear" w:color="auto" w:fill="BFBFBF" w:themeFill="background1" w:themeFillShade="BF"/>
            <w:textDirection w:val="btLr"/>
            <w:vAlign w:val="center"/>
          </w:tcPr>
          <w:p w:rsidR="00446ED9" w:rsidRPr="009D4097" w:rsidRDefault="00446E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Informação BD</w:t>
            </w:r>
          </w:p>
        </w:tc>
        <w:tc>
          <w:tcPr>
            <w:tcW w:w="425" w:type="dxa"/>
            <w:shd w:val="clear" w:color="auto" w:fill="BFBFBF" w:themeFill="background1" w:themeFillShade="BF"/>
            <w:textDirection w:val="btLr"/>
            <w:vAlign w:val="center"/>
          </w:tcPr>
          <w:p w:rsidR="00446ED9" w:rsidRPr="009D4097" w:rsidRDefault="00446E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Máscara</w:t>
            </w: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446ED9" w:rsidRPr="009D4097" w:rsidRDefault="00446E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Obrigatório</w:t>
            </w: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446ED9" w:rsidRPr="009D4097" w:rsidRDefault="00446E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Valor Padrão</w:t>
            </w:r>
          </w:p>
        </w:tc>
        <w:tc>
          <w:tcPr>
            <w:tcW w:w="426" w:type="dxa"/>
            <w:shd w:val="clear" w:color="auto" w:fill="BFBFBF" w:themeFill="background1" w:themeFillShade="BF"/>
            <w:textDirection w:val="btLr"/>
            <w:vAlign w:val="center"/>
          </w:tcPr>
          <w:p w:rsidR="00446ED9" w:rsidRPr="009D4097" w:rsidRDefault="00446E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Editável</w:t>
            </w:r>
          </w:p>
        </w:tc>
        <w:tc>
          <w:tcPr>
            <w:tcW w:w="850" w:type="dxa"/>
            <w:shd w:val="clear" w:color="auto" w:fill="BFBFBF" w:themeFill="background1" w:themeFillShade="BF"/>
            <w:textDirection w:val="btLr"/>
            <w:vAlign w:val="center"/>
          </w:tcPr>
          <w:p w:rsidR="00446ED9" w:rsidRPr="009D4097" w:rsidRDefault="00446E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Domínio</w:t>
            </w:r>
          </w:p>
        </w:tc>
        <w:tc>
          <w:tcPr>
            <w:tcW w:w="603" w:type="dxa"/>
            <w:shd w:val="clear" w:color="auto" w:fill="BFBFBF" w:themeFill="background1" w:themeFillShade="BF"/>
            <w:textDirection w:val="btLr"/>
            <w:vAlign w:val="center"/>
          </w:tcPr>
          <w:p w:rsidR="00446ED9" w:rsidRPr="009D4097" w:rsidRDefault="00446E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TabOrder</w:t>
            </w:r>
          </w:p>
        </w:tc>
        <w:tc>
          <w:tcPr>
            <w:tcW w:w="1098" w:type="dxa"/>
            <w:shd w:val="clear" w:color="auto" w:fill="BFBFBF" w:themeFill="background1" w:themeFillShade="BF"/>
            <w:textDirection w:val="btLr"/>
            <w:vAlign w:val="center"/>
          </w:tcPr>
          <w:p w:rsidR="00446ED9" w:rsidRPr="009D4097" w:rsidRDefault="00446E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Evento</w:t>
            </w:r>
          </w:p>
        </w:tc>
        <w:tc>
          <w:tcPr>
            <w:tcW w:w="1783" w:type="dxa"/>
            <w:shd w:val="clear" w:color="auto" w:fill="BFBFBF" w:themeFill="background1" w:themeFillShade="BF"/>
            <w:vAlign w:val="center"/>
          </w:tcPr>
          <w:p w:rsidR="00446ED9" w:rsidRPr="009D4097" w:rsidRDefault="00446E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Ação</w:t>
            </w:r>
          </w:p>
        </w:tc>
      </w:tr>
      <w:tr w:rsidR="00DA0690" w:rsidRPr="009D4097" w:rsidTr="00DA0690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DA0690" w:rsidRPr="009D4097" w:rsidRDefault="00DA0690" w:rsidP="001477EC">
            <w:pPr>
              <w:pStyle w:val="PargrafodaLista"/>
              <w:numPr>
                <w:ilvl w:val="0"/>
                <w:numId w:val="27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DA0690" w:rsidRPr="009D4097" w:rsidRDefault="00DA069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 xml:space="preserve">Nome do </w:t>
            </w:r>
            <w:r>
              <w:rPr>
                <w:iCs/>
                <w:color w:val="auto"/>
              </w:rPr>
              <w:t>Cargo</w:t>
            </w:r>
          </w:p>
        </w:tc>
        <w:tc>
          <w:tcPr>
            <w:tcW w:w="811" w:type="dxa"/>
            <w:vAlign w:val="center"/>
          </w:tcPr>
          <w:p w:rsidR="00DA0690" w:rsidRPr="009D4097" w:rsidRDefault="00BD1A94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</w:t>
            </w:r>
            <w:r w:rsidR="00DA0690">
              <w:rPr>
                <w:iCs/>
                <w:color w:val="auto"/>
              </w:rPr>
              <w:t>00/A</w:t>
            </w:r>
          </w:p>
        </w:tc>
        <w:tc>
          <w:tcPr>
            <w:tcW w:w="425" w:type="dxa"/>
            <w:vAlign w:val="center"/>
          </w:tcPr>
          <w:p w:rsidR="00DA0690" w:rsidRPr="009D4097" w:rsidRDefault="00DA069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DA0690" w:rsidRPr="009D4097" w:rsidRDefault="00DA0690" w:rsidP="00D76681">
            <w:r>
              <w:rPr>
                <w:iCs/>
                <w:color w:val="auto"/>
              </w:rPr>
              <w:t>S</w:t>
            </w:r>
          </w:p>
        </w:tc>
        <w:tc>
          <w:tcPr>
            <w:tcW w:w="567" w:type="dxa"/>
          </w:tcPr>
          <w:p w:rsidR="00DA0690" w:rsidRDefault="00DA0690" w:rsidP="00D76681">
            <w:r w:rsidRPr="00A45608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DA0690" w:rsidRPr="009D4097" w:rsidRDefault="00DA0690" w:rsidP="00D76681">
            <w:r>
              <w:rPr>
                <w:iCs/>
                <w:color w:val="auto"/>
              </w:rPr>
              <w:t>S</w:t>
            </w:r>
          </w:p>
        </w:tc>
        <w:tc>
          <w:tcPr>
            <w:tcW w:w="850" w:type="dxa"/>
          </w:tcPr>
          <w:p w:rsidR="00DA0690" w:rsidRDefault="00DA0690" w:rsidP="00D76681">
            <w:r w:rsidRPr="00BF58D2">
              <w:rPr>
                <w:iCs/>
                <w:color w:val="auto"/>
              </w:rPr>
              <w:t>N/A</w:t>
            </w:r>
          </w:p>
        </w:tc>
        <w:tc>
          <w:tcPr>
            <w:tcW w:w="603" w:type="dxa"/>
          </w:tcPr>
          <w:p w:rsidR="00DA0690" w:rsidRDefault="00DA0690">
            <w:r w:rsidRPr="00207090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  <w:vAlign w:val="center"/>
          </w:tcPr>
          <w:p w:rsidR="00DA0690" w:rsidRPr="009D4097" w:rsidRDefault="00DA069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Informar</w:t>
            </w:r>
          </w:p>
        </w:tc>
        <w:tc>
          <w:tcPr>
            <w:tcW w:w="1783" w:type="dxa"/>
          </w:tcPr>
          <w:p w:rsidR="00DA0690" w:rsidRPr="009D4097" w:rsidRDefault="00DA0690" w:rsidP="00D76681">
            <w:r w:rsidRPr="009D4097">
              <w:rPr>
                <w:iCs/>
                <w:color w:val="auto"/>
              </w:rPr>
              <w:t>N/A</w:t>
            </w:r>
          </w:p>
        </w:tc>
      </w:tr>
      <w:tr w:rsidR="00DA0690" w:rsidRPr="009D4097" w:rsidTr="00DA069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DA0690" w:rsidRPr="009D4097" w:rsidRDefault="00DA0690" w:rsidP="001477EC">
            <w:pPr>
              <w:pStyle w:val="PargrafodaLista"/>
              <w:numPr>
                <w:ilvl w:val="0"/>
                <w:numId w:val="27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DA0690" w:rsidRPr="009D4097" w:rsidRDefault="00DA069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Botão Limpar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:rsidR="00DA0690" w:rsidRDefault="00DA0690">
            <w:r w:rsidRPr="00D55709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DA0690" w:rsidRDefault="00DA0690" w:rsidP="00D76681">
            <w:r w:rsidRPr="006E010F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DA0690" w:rsidRDefault="00DA0690">
            <w:r w:rsidRPr="002804F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A0690" w:rsidRPr="009D4097" w:rsidRDefault="00DA069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DA0690" w:rsidRPr="009D4097" w:rsidRDefault="00DA069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DA0690" w:rsidRPr="009D4097" w:rsidRDefault="00DA069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603" w:type="dxa"/>
            <w:tcBorders>
              <w:bottom w:val="single" w:sz="4" w:space="0" w:color="auto"/>
            </w:tcBorders>
          </w:tcPr>
          <w:p w:rsidR="00DA0690" w:rsidRDefault="00DA0690">
            <w:r w:rsidRPr="00207090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DA0690" w:rsidRPr="009D4097" w:rsidRDefault="00DA069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DA0690" w:rsidRPr="009D4097" w:rsidRDefault="00DA069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Limpa os dados informados</w:t>
            </w:r>
            <w:r w:rsidR="00D6211B">
              <w:rPr>
                <w:iCs/>
                <w:color w:val="auto"/>
              </w:rPr>
              <w:t>.</w:t>
            </w:r>
          </w:p>
        </w:tc>
      </w:tr>
      <w:tr w:rsidR="00DA0690" w:rsidRPr="009D4097" w:rsidTr="00DA069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DA0690" w:rsidRPr="009D4097" w:rsidRDefault="00DA0690" w:rsidP="001477EC">
            <w:pPr>
              <w:pStyle w:val="PargrafodaLista"/>
              <w:numPr>
                <w:ilvl w:val="0"/>
                <w:numId w:val="27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DA0690" w:rsidRPr="009D4097" w:rsidRDefault="00DA069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Botão Salvar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:rsidR="00DA0690" w:rsidRDefault="00DA0690">
            <w:r w:rsidRPr="00D55709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DA0690" w:rsidRDefault="00DA0690" w:rsidP="00D76681">
            <w:r w:rsidRPr="006E010F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DA0690" w:rsidRDefault="00DA0690">
            <w:r w:rsidRPr="002804F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A0690" w:rsidRPr="009D4097" w:rsidRDefault="00DA069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DA0690" w:rsidRPr="009D4097" w:rsidRDefault="00DA069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DA0690" w:rsidRPr="009D4097" w:rsidRDefault="00DA069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603" w:type="dxa"/>
            <w:tcBorders>
              <w:bottom w:val="single" w:sz="4" w:space="0" w:color="auto"/>
            </w:tcBorders>
          </w:tcPr>
          <w:p w:rsidR="00DA0690" w:rsidRDefault="00DA0690">
            <w:r w:rsidRPr="00207090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DA0690" w:rsidRPr="009D4097" w:rsidRDefault="00DA069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DA0690" w:rsidRPr="009D4097" w:rsidRDefault="00DA069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Salva o registro</w:t>
            </w:r>
            <w:r w:rsidR="00D6211B">
              <w:rPr>
                <w:iCs/>
                <w:color w:val="auto"/>
              </w:rPr>
              <w:t>.</w:t>
            </w:r>
          </w:p>
        </w:tc>
      </w:tr>
      <w:tr w:rsidR="00DA0690" w:rsidRPr="009D4097" w:rsidTr="00DA069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DA0690" w:rsidRPr="009D4097" w:rsidRDefault="00DA0690" w:rsidP="001477EC">
            <w:pPr>
              <w:pStyle w:val="PargrafodaLista"/>
              <w:numPr>
                <w:ilvl w:val="0"/>
                <w:numId w:val="27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DA0690" w:rsidRPr="009D4097" w:rsidRDefault="00DA069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Botão Cancelar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:rsidR="00DA0690" w:rsidRDefault="00DA0690">
            <w:r w:rsidRPr="00D55709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DA0690" w:rsidRDefault="00DA0690" w:rsidP="00D76681">
            <w:r w:rsidRPr="006E010F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DA0690" w:rsidRDefault="00DA0690">
            <w:r w:rsidRPr="002804F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A0690" w:rsidRPr="009D4097" w:rsidRDefault="00DA069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DA0690" w:rsidRPr="009D4097" w:rsidRDefault="00DA069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DA0690" w:rsidRPr="009D4097" w:rsidRDefault="00DA069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603" w:type="dxa"/>
            <w:tcBorders>
              <w:bottom w:val="single" w:sz="4" w:space="0" w:color="auto"/>
            </w:tcBorders>
          </w:tcPr>
          <w:p w:rsidR="00DA0690" w:rsidRDefault="00DA0690">
            <w:r w:rsidRPr="00207090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DA0690" w:rsidRPr="009D4097" w:rsidRDefault="00DA069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DA0690" w:rsidRPr="009D4097" w:rsidRDefault="00DA0690" w:rsidP="0049183C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Retorna para a tela de consulta de cargos</w:t>
            </w:r>
            <w:r w:rsidR="00D6211B">
              <w:rPr>
                <w:iCs/>
                <w:color w:val="auto"/>
              </w:rPr>
              <w:t>.</w:t>
            </w:r>
          </w:p>
        </w:tc>
      </w:tr>
      <w:tr w:rsidR="00446ED9" w:rsidTr="00D76681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446ED9" w:rsidRDefault="00446ED9" w:rsidP="00D76681">
            <w:pPr>
              <w:rPr>
                <w:sz w:val="22"/>
              </w:rPr>
            </w:pPr>
          </w:p>
          <w:p w:rsidR="00446ED9" w:rsidRPr="007E5E04" w:rsidRDefault="00446ED9" w:rsidP="00D76681">
            <w:pPr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Máscaras:        </w:t>
            </w:r>
            <w:r w:rsidRPr="007E5E04">
              <w:rPr>
                <w:b/>
                <w:bCs/>
                <w:sz w:val="16"/>
                <w:szCs w:val="16"/>
              </w:rPr>
              <w:t>LC</w:t>
            </w:r>
            <w:r w:rsidRPr="007E5E04">
              <w:rPr>
                <w:sz w:val="16"/>
                <w:szCs w:val="16"/>
              </w:rPr>
              <w:t xml:space="preserve"> – Caracteres Caixa Baixa, </w:t>
            </w:r>
            <w:r w:rsidRPr="007E5E04">
              <w:rPr>
                <w:b/>
                <w:bCs/>
                <w:sz w:val="16"/>
                <w:szCs w:val="16"/>
              </w:rPr>
              <w:t>UC</w:t>
            </w:r>
            <w:r w:rsidRPr="007E5E04">
              <w:rPr>
                <w:sz w:val="16"/>
                <w:szCs w:val="16"/>
              </w:rPr>
              <w:t xml:space="preserve"> –Caracteres Caixa Alta, </w:t>
            </w:r>
            <w:r w:rsidRPr="007E5E04">
              <w:rPr>
                <w:b/>
                <w:bCs/>
                <w:sz w:val="16"/>
                <w:szCs w:val="16"/>
              </w:rPr>
              <w:t>CS</w:t>
            </w:r>
            <w:r w:rsidRPr="007E5E04">
              <w:rPr>
                <w:sz w:val="16"/>
                <w:szCs w:val="16"/>
              </w:rPr>
              <w:t xml:space="preserve"> – Ignora Caixa </w:t>
            </w:r>
          </w:p>
          <w:p w:rsidR="00446ED9" w:rsidRPr="007E5E04" w:rsidRDefault="00446ED9" w:rsidP="00D7668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Especiais,</w:t>
            </w:r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446ED9" w:rsidRPr="007E5E04" w:rsidRDefault="00446ED9" w:rsidP="00D7668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– 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Acentuados</w:t>
            </w:r>
          </w:p>
          <w:p w:rsidR="00446ED9" w:rsidRPr="007E5E04" w:rsidRDefault="00446ED9" w:rsidP="00D7668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VN – </w:t>
            </w:r>
            <w:r w:rsidRPr="007E5E04">
              <w:rPr>
                <w:sz w:val="16"/>
                <w:szCs w:val="16"/>
              </w:rPr>
              <w:t>Valores</w:t>
            </w:r>
            <w:r w:rsidR="00380F8E">
              <w:rPr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Inteiros,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Decimais</w:t>
            </w:r>
          </w:p>
          <w:p w:rsidR="00446ED9" w:rsidRPr="007E5E04" w:rsidRDefault="00446ED9" w:rsidP="00D7668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DT–</w:t>
            </w:r>
            <w:r w:rsidRPr="007E5E04">
              <w:rPr>
                <w:sz w:val="16"/>
                <w:szCs w:val="16"/>
              </w:rPr>
              <w:t xml:space="preserve">Data (dd/mm/yyyy),  </w:t>
            </w:r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(mm/yyyy) </w:t>
            </w:r>
          </w:p>
          <w:p w:rsidR="00446ED9" w:rsidRPr="007E5E04" w:rsidRDefault="00446ED9" w:rsidP="00D76681">
            <w:pPr>
              <w:rPr>
                <w:sz w:val="16"/>
                <w:szCs w:val="16"/>
                <w:lang w:val="en-US"/>
              </w:rPr>
            </w:pP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7E5E04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7E5E04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446ED9" w:rsidRPr="007E5E04" w:rsidRDefault="00446ED9" w:rsidP="00D7668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Internet</w:t>
            </w:r>
          </w:p>
          <w:p w:rsidR="00446ED9" w:rsidRPr="007E5E04" w:rsidRDefault="00446ED9" w:rsidP="00D76681">
            <w:pPr>
              <w:rPr>
                <w:sz w:val="16"/>
                <w:szCs w:val="16"/>
              </w:rPr>
            </w:pPr>
          </w:p>
          <w:p w:rsidR="00446ED9" w:rsidRPr="007E5E04" w:rsidRDefault="00446ED9" w:rsidP="00D76681">
            <w:pPr>
              <w:ind w:left="1093" w:hanging="1093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r w:rsidRPr="007E5E04">
              <w:rPr>
                <w:sz w:val="16"/>
                <w:szCs w:val="16"/>
              </w:rPr>
              <w:t xml:space="preserve">TimeStamp,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446ED9" w:rsidRPr="007E5E04" w:rsidRDefault="00446ED9" w:rsidP="00D76681">
            <w:pPr>
              <w:ind w:left="1093" w:hanging="1093"/>
              <w:rPr>
                <w:sz w:val="16"/>
                <w:szCs w:val="16"/>
              </w:rPr>
            </w:pPr>
          </w:p>
          <w:p w:rsidR="00446ED9" w:rsidRDefault="00446ED9" w:rsidP="00D76681">
            <w:pPr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446ED9" w:rsidRDefault="00446ED9" w:rsidP="004D5521">
      <w:pPr>
        <w:pStyle w:val="Rodap"/>
        <w:tabs>
          <w:tab w:val="clear" w:pos="4320"/>
          <w:tab w:val="clear" w:pos="8640"/>
        </w:tabs>
      </w:pPr>
    </w:p>
    <w:p w:rsidR="004D5521" w:rsidRDefault="004D5521" w:rsidP="004D5521"/>
    <w:p w:rsidR="001F4412" w:rsidRPr="00A37F98" w:rsidRDefault="001F4412" w:rsidP="001F4412">
      <w:pPr>
        <w:pStyle w:val="STJNivel3"/>
        <w:rPr>
          <w:i/>
        </w:rPr>
      </w:pPr>
      <w:bookmarkStart w:id="10" w:name="_Toc398212676"/>
      <w:r>
        <w:lastRenderedPageBreak/>
        <w:t xml:space="preserve">2.2.4. Tela Excluir </w:t>
      </w:r>
      <w:r w:rsidR="00A02F90">
        <w:t>Cargo</w:t>
      </w:r>
      <w:bookmarkEnd w:id="10"/>
    </w:p>
    <w:p w:rsidR="001F4412" w:rsidRDefault="00B56B32" w:rsidP="001F4412">
      <w:pPr>
        <w:pStyle w:val="Instru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6300470" cy="2303013"/>
            <wp:effectExtent l="19050" t="0" r="5080" b="0"/>
            <wp:docPr id="8" name="Imagem 4" descr="C:\Users\rayanne.felicio\Pictures\EXCLUIR CAR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yanne.felicio\Pictures\EXCLUIR CARGO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303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412" w:rsidRPr="008D188E" w:rsidRDefault="001F4412" w:rsidP="001F4412">
      <w:pPr>
        <w:pStyle w:val="Instruo"/>
        <w:jc w:val="center"/>
        <w:rPr>
          <w:i w:val="0"/>
          <w:color w:val="auto"/>
        </w:rPr>
      </w:pPr>
      <w:r w:rsidRPr="008D188E">
        <w:rPr>
          <w:i w:val="0"/>
          <w:color w:val="auto"/>
        </w:rPr>
        <w:t xml:space="preserve">Figura </w:t>
      </w:r>
      <w:r w:rsidR="00D147AC">
        <w:rPr>
          <w:i w:val="0"/>
          <w:color w:val="auto"/>
        </w:rPr>
        <w:t>4</w:t>
      </w:r>
      <w:r w:rsidRPr="008D188E">
        <w:rPr>
          <w:i w:val="0"/>
          <w:color w:val="auto"/>
        </w:rPr>
        <w:t xml:space="preserve"> - Te</w:t>
      </w:r>
      <w:r>
        <w:rPr>
          <w:i w:val="0"/>
          <w:color w:val="auto"/>
        </w:rPr>
        <w:t>la de Exclusão</w:t>
      </w:r>
      <w:r w:rsidRPr="008D188E">
        <w:rPr>
          <w:i w:val="0"/>
          <w:color w:val="auto"/>
        </w:rPr>
        <w:t xml:space="preserve"> de </w:t>
      </w:r>
      <w:r w:rsidR="00A02F90">
        <w:rPr>
          <w:i w:val="0"/>
          <w:color w:val="auto"/>
        </w:rPr>
        <w:t>Cargo</w:t>
      </w:r>
      <w:r w:rsidRPr="008D188E">
        <w:rPr>
          <w:i w:val="0"/>
          <w:color w:val="auto"/>
        </w:rPr>
        <w:t>.</w:t>
      </w:r>
    </w:p>
    <w:p w:rsidR="001F4412" w:rsidRDefault="001F4412" w:rsidP="001F4412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2.2.4.1. Regras de Apresentação</w:t>
      </w:r>
    </w:p>
    <w:p w:rsidR="001F4412" w:rsidRPr="003E25B3" w:rsidRDefault="001F4412" w:rsidP="001F4412">
      <w:pPr>
        <w:pStyle w:val="Instruo"/>
        <w:numPr>
          <w:ilvl w:val="0"/>
          <w:numId w:val="19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 xml:space="preserve">Ao </w:t>
      </w:r>
      <w:r w:rsidR="002D5AA6">
        <w:rPr>
          <w:i w:val="0"/>
          <w:color w:val="auto"/>
        </w:rPr>
        <w:t>acionar</w:t>
      </w:r>
      <w:r w:rsidRPr="003E25B3">
        <w:rPr>
          <w:i w:val="0"/>
          <w:color w:val="auto"/>
        </w:rPr>
        <w:t xml:space="preserve"> </w:t>
      </w:r>
      <w:r w:rsidR="00AC498D">
        <w:rPr>
          <w:i w:val="0"/>
          <w:color w:val="auto"/>
        </w:rPr>
        <w:t>o botão Exclui</w:t>
      </w:r>
      <w:r>
        <w:rPr>
          <w:i w:val="0"/>
          <w:color w:val="auto"/>
        </w:rPr>
        <w:t>r, o sistema irá excluir o registro selecionado</w:t>
      </w:r>
      <w:r w:rsidRPr="003E25B3">
        <w:rPr>
          <w:i w:val="0"/>
          <w:color w:val="auto"/>
        </w:rPr>
        <w:t>.</w:t>
      </w:r>
    </w:p>
    <w:p w:rsidR="001F4412" w:rsidRPr="003E25B3" w:rsidRDefault="002D5AA6" w:rsidP="001F4412">
      <w:pPr>
        <w:pStyle w:val="PargrafodaLista"/>
        <w:numPr>
          <w:ilvl w:val="0"/>
          <w:numId w:val="19"/>
        </w:numPr>
        <w:rPr>
          <w:color w:val="auto"/>
        </w:rPr>
      </w:pPr>
      <w:r>
        <w:rPr>
          <w:color w:val="auto"/>
        </w:rPr>
        <w:t>Ao acionar</w:t>
      </w:r>
      <w:r w:rsidR="001F4412" w:rsidRPr="003E25B3">
        <w:rPr>
          <w:color w:val="auto"/>
        </w:rPr>
        <w:t xml:space="preserve"> o botão Cancelar, o sistema retornará para a pesquisa inicial</w:t>
      </w:r>
      <w:r w:rsidR="009B0552">
        <w:rPr>
          <w:color w:val="auto"/>
        </w:rPr>
        <w:t xml:space="preserve"> de </w:t>
      </w:r>
      <w:r w:rsidR="00A02F90">
        <w:rPr>
          <w:color w:val="auto"/>
        </w:rPr>
        <w:t>Cargo</w:t>
      </w:r>
      <w:r w:rsidR="001F4412" w:rsidRPr="003E25B3">
        <w:rPr>
          <w:color w:val="auto"/>
        </w:rPr>
        <w:t>.</w:t>
      </w:r>
    </w:p>
    <w:p w:rsidR="001F4412" w:rsidRDefault="001F4412" w:rsidP="001F4412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2.2.4.2. Exceções</w:t>
      </w:r>
    </w:p>
    <w:p w:rsidR="001F4412" w:rsidRPr="008D188E" w:rsidRDefault="001F4412" w:rsidP="001F4412">
      <w:pPr>
        <w:pStyle w:val="Instruo"/>
        <w:ind w:left="720"/>
        <w:jc w:val="both"/>
        <w:rPr>
          <w:i w:val="0"/>
          <w:color w:val="auto"/>
        </w:rPr>
      </w:pPr>
      <w:r w:rsidRPr="008D188E">
        <w:rPr>
          <w:i w:val="0"/>
          <w:color w:val="auto"/>
        </w:rPr>
        <w:t>Não se aplica.</w:t>
      </w:r>
    </w:p>
    <w:p w:rsidR="001F4412" w:rsidRDefault="001F4412" w:rsidP="001F4412">
      <w:pPr>
        <w:pStyle w:val="Ttulo4"/>
        <w:numPr>
          <w:ilvl w:val="0"/>
          <w:numId w:val="0"/>
        </w:numPr>
        <w:rPr>
          <w:rFonts w:cs="Arial"/>
          <w:sz w:val="20"/>
        </w:rPr>
      </w:pPr>
      <w:r>
        <w:rPr>
          <w:rFonts w:cs="Arial"/>
          <w:sz w:val="20"/>
        </w:rPr>
        <w:t>2.2.4.3. Itens de Controle</w:t>
      </w:r>
    </w:p>
    <w:p w:rsidR="00D76681" w:rsidRDefault="00D76681" w:rsidP="00D76681"/>
    <w:p w:rsidR="00D76681" w:rsidRPr="00D76681" w:rsidRDefault="00D76681" w:rsidP="00D76681"/>
    <w:p w:rsidR="001F4412" w:rsidRDefault="001F4412" w:rsidP="001F4412">
      <w:pPr>
        <w:pStyle w:val="Rodap"/>
        <w:tabs>
          <w:tab w:val="clear" w:pos="4320"/>
          <w:tab w:val="clear" w:pos="8640"/>
        </w:tabs>
      </w:pPr>
    </w:p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2120"/>
        <w:gridCol w:w="811"/>
        <w:gridCol w:w="425"/>
        <w:gridCol w:w="567"/>
        <w:gridCol w:w="567"/>
        <w:gridCol w:w="426"/>
        <w:gridCol w:w="850"/>
        <w:gridCol w:w="603"/>
        <w:gridCol w:w="1098"/>
        <w:gridCol w:w="1783"/>
      </w:tblGrid>
      <w:tr w:rsidR="00D76681" w:rsidRPr="009D4097" w:rsidTr="008433CD">
        <w:trPr>
          <w:cantSplit/>
          <w:trHeight w:val="1327"/>
          <w:jc w:val="center"/>
        </w:trPr>
        <w:tc>
          <w:tcPr>
            <w:tcW w:w="554" w:type="dxa"/>
            <w:shd w:val="clear" w:color="auto" w:fill="BFBFBF" w:themeFill="background1" w:themeFillShade="BF"/>
            <w:textDirection w:val="btLr"/>
            <w:vAlign w:val="center"/>
          </w:tcPr>
          <w:p w:rsidR="00D76681" w:rsidRPr="009D4097" w:rsidRDefault="00D76681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Item</w:t>
            </w:r>
          </w:p>
        </w:tc>
        <w:tc>
          <w:tcPr>
            <w:tcW w:w="2120" w:type="dxa"/>
            <w:shd w:val="clear" w:color="auto" w:fill="BFBFBF" w:themeFill="background1" w:themeFillShade="BF"/>
            <w:vAlign w:val="center"/>
          </w:tcPr>
          <w:p w:rsidR="00D76681" w:rsidRPr="009D4097" w:rsidRDefault="00D76681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Descrição</w:t>
            </w:r>
          </w:p>
        </w:tc>
        <w:tc>
          <w:tcPr>
            <w:tcW w:w="811" w:type="dxa"/>
            <w:shd w:val="clear" w:color="auto" w:fill="BFBFBF" w:themeFill="background1" w:themeFillShade="BF"/>
            <w:textDirection w:val="btLr"/>
            <w:vAlign w:val="center"/>
          </w:tcPr>
          <w:p w:rsidR="00D76681" w:rsidRPr="009D4097" w:rsidRDefault="00D76681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Informação BD</w:t>
            </w:r>
          </w:p>
        </w:tc>
        <w:tc>
          <w:tcPr>
            <w:tcW w:w="425" w:type="dxa"/>
            <w:shd w:val="clear" w:color="auto" w:fill="BFBFBF" w:themeFill="background1" w:themeFillShade="BF"/>
            <w:textDirection w:val="btLr"/>
            <w:vAlign w:val="center"/>
          </w:tcPr>
          <w:p w:rsidR="00D76681" w:rsidRPr="009D4097" w:rsidRDefault="00D76681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Máscara</w:t>
            </w: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D76681" w:rsidRPr="009D4097" w:rsidRDefault="00D76681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Obrigatório</w:t>
            </w: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D76681" w:rsidRPr="009D4097" w:rsidRDefault="00D76681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Valor Padrão</w:t>
            </w:r>
          </w:p>
        </w:tc>
        <w:tc>
          <w:tcPr>
            <w:tcW w:w="426" w:type="dxa"/>
            <w:shd w:val="clear" w:color="auto" w:fill="BFBFBF" w:themeFill="background1" w:themeFillShade="BF"/>
            <w:textDirection w:val="btLr"/>
            <w:vAlign w:val="center"/>
          </w:tcPr>
          <w:p w:rsidR="00D76681" w:rsidRPr="009D4097" w:rsidRDefault="00D76681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Editável</w:t>
            </w:r>
          </w:p>
        </w:tc>
        <w:tc>
          <w:tcPr>
            <w:tcW w:w="850" w:type="dxa"/>
            <w:shd w:val="clear" w:color="auto" w:fill="BFBFBF" w:themeFill="background1" w:themeFillShade="BF"/>
            <w:textDirection w:val="btLr"/>
            <w:vAlign w:val="center"/>
          </w:tcPr>
          <w:p w:rsidR="00D76681" w:rsidRPr="009D4097" w:rsidRDefault="00D76681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Domínio</w:t>
            </w:r>
          </w:p>
        </w:tc>
        <w:tc>
          <w:tcPr>
            <w:tcW w:w="603" w:type="dxa"/>
            <w:shd w:val="clear" w:color="auto" w:fill="BFBFBF" w:themeFill="background1" w:themeFillShade="BF"/>
            <w:textDirection w:val="btLr"/>
            <w:vAlign w:val="center"/>
          </w:tcPr>
          <w:p w:rsidR="00D76681" w:rsidRPr="009D4097" w:rsidRDefault="00D76681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TabOrder</w:t>
            </w:r>
          </w:p>
        </w:tc>
        <w:tc>
          <w:tcPr>
            <w:tcW w:w="1098" w:type="dxa"/>
            <w:shd w:val="clear" w:color="auto" w:fill="BFBFBF" w:themeFill="background1" w:themeFillShade="BF"/>
            <w:textDirection w:val="btLr"/>
            <w:vAlign w:val="center"/>
          </w:tcPr>
          <w:p w:rsidR="00D76681" w:rsidRPr="009D4097" w:rsidRDefault="00D76681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Evento</w:t>
            </w:r>
          </w:p>
        </w:tc>
        <w:tc>
          <w:tcPr>
            <w:tcW w:w="1783" w:type="dxa"/>
            <w:shd w:val="clear" w:color="auto" w:fill="BFBFBF" w:themeFill="background1" w:themeFillShade="BF"/>
            <w:vAlign w:val="center"/>
          </w:tcPr>
          <w:p w:rsidR="00D76681" w:rsidRPr="009D4097" w:rsidRDefault="00D76681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Ação</w:t>
            </w:r>
          </w:p>
        </w:tc>
      </w:tr>
      <w:tr w:rsidR="008433CD" w:rsidRPr="009D4097" w:rsidTr="008433CD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8433CD" w:rsidRPr="009D4097" w:rsidRDefault="008433CD" w:rsidP="00CB477E">
            <w:pPr>
              <w:pStyle w:val="PargrafodaLista"/>
              <w:numPr>
                <w:ilvl w:val="0"/>
                <w:numId w:val="28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8433CD" w:rsidRPr="009D4097" w:rsidRDefault="008433CD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 xml:space="preserve">Nome do </w:t>
            </w:r>
            <w:r>
              <w:rPr>
                <w:iCs/>
                <w:color w:val="auto"/>
              </w:rPr>
              <w:t>Cargo</w:t>
            </w:r>
          </w:p>
        </w:tc>
        <w:tc>
          <w:tcPr>
            <w:tcW w:w="811" w:type="dxa"/>
            <w:vAlign w:val="center"/>
          </w:tcPr>
          <w:p w:rsidR="008433CD" w:rsidRPr="009D4097" w:rsidRDefault="008433CD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200/A</w:t>
            </w:r>
          </w:p>
        </w:tc>
        <w:tc>
          <w:tcPr>
            <w:tcW w:w="425" w:type="dxa"/>
            <w:vAlign w:val="center"/>
          </w:tcPr>
          <w:p w:rsidR="008433CD" w:rsidRPr="009D4097" w:rsidRDefault="008433CD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8433CD" w:rsidRPr="009D4097" w:rsidRDefault="008433CD" w:rsidP="00D76681">
            <w:r>
              <w:rPr>
                <w:iCs/>
                <w:color w:val="auto"/>
              </w:rPr>
              <w:t>S</w:t>
            </w:r>
          </w:p>
        </w:tc>
        <w:tc>
          <w:tcPr>
            <w:tcW w:w="567" w:type="dxa"/>
          </w:tcPr>
          <w:p w:rsidR="008433CD" w:rsidRDefault="008433CD" w:rsidP="00D76681">
            <w:r w:rsidRPr="00A45608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8433CD" w:rsidRPr="009D4097" w:rsidRDefault="008433CD" w:rsidP="00D76681">
            <w:r>
              <w:rPr>
                <w:iCs/>
                <w:color w:val="auto"/>
              </w:rPr>
              <w:t>N</w:t>
            </w:r>
          </w:p>
        </w:tc>
        <w:tc>
          <w:tcPr>
            <w:tcW w:w="850" w:type="dxa"/>
          </w:tcPr>
          <w:p w:rsidR="008433CD" w:rsidRDefault="008433CD" w:rsidP="00D76681">
            <w:r w:rsidRPr="00BF58D2">
              <w:rPr>
                <w:iCs/>
                <w:color w:val="auto"/>
              </w:rPr>
              <w:t>N/A</w:t>
            </w:r>
          </w:p>
        </w:tc>
        <w:tc>
          <w:tcPr>
            <w:tcW w:w="603" w:type="dxa"/>
          </w:tcPr>
          <w:p w:rsidR="008433CD" w:rsidRDefault="008433CD">
            <w:r w:rsidRPr="00843B72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  <w:vAlign w:val="center"/>
          </w:tcPr>
          <w:p w:rsidR="008433CD" w:rsidRPr="009D4097" w:rsidRDefault="008433CD" w:rsidP="00F179CD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Label</w:t>
            </w:r>
          </w:p>
        </w:tc>
        <w:tc>
          <w:tcPr>
            <w:tcW w:w="1783" w:type="dxa"/>
          </w:tcPr>
          <w:p w:rsidR="008433CD" w:rsidRPr="009D4097" w:rsidRDefault="008433CD" w:rsidP="00D76681">
            <w:r w:rsidRPr="009D4097">
              <w:rPr>
                <w:iCs/>
                <w:color w:val="auto"/>
              </w:rPr>
              <w:t>N/A</w:t>
            </w:r>
          </w:p>
        </w:tc>
      </w:tr>
      <w:tr w:rsidR="008433CD" w:rsidRPr="009D4097" w:rsidTr="008433CD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8433CD" w:rsidRPr="009D4097" w:rsidRDefault="008433CD" w:rsidP="00CB477E">
            <w:pPr>
              <w:pStyle w:val="PargrafodaLista"/>
              <w:numPr>
                <w:ilvl w:val="0"/>
                <w:numId w:val="28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8433CD" w:rsidRPr="009D4097" w:rsidRDefault="008433CD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Botão Excluir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:rsidR="008433CD" w:rsidRDefault="008433CD">
            <w:r w:rsidRPr="0018371B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433CD" w:rsidRDefault="008433CD" w:rsidP="00D76681">
            <w:r w:rsidRPr="006E010F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8433CD" w:rsidRDefault="008433CD">
            <w:r w:rsidRPr="00204BEA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433CD" w:rsidRPr="009D4097" w:rsidRDefault="008433CD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8433CD" w:rsidRPr="009D4097" w:rsidRDefault="008433CD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8433CD" w:rsidRPr="009D4097" w:rsidRDefault="008433CD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603" w:type="dxa"/>
            <w:tcBorders>
              <w:bottom w:val="single" w:sz="4" w:space="0" w:color="auto"/>
            </w:tcBorders>
          </w:tcPr>
          <w:p w:rsidR="008433CD" w:rsidRDefault="008433CD">
            <w:r w:rsidRPr="00843B72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8433CD" w:rsidRPr="009D4097" w:rsidRDefault="008433CD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8433CD" w:rsidRPr="009D4097" w:rsidRDefault="008433CD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Exclui o registro selecionado</w:t>
            </w:r>
            <w:r w:rsidR="00DD1C38">
              <w:rPr>
                <w:iCs/>
                <w:color w:val="auto"/>
              </w:rPr>
              <w:t>.</w:t>
            </w:r>
          </w:p>
        </w:tc>
      </w:tr>
      <w:tr w:rsidR="008433CD" w:rsidRPr="009D4097" w:rsidTr="008433CD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8433CD" w:rsidRPr="009D4097" w:rsidRDefault="008433CD" w:rsidP="00CB477E">
            <w:pPr>
              <w:pStyle w:val="PargrafodaLista"/>
              <w:numPr>
                <w:ilvl w:val="0"/>
                <w:numId w:val="28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8433CD" w:rsidRPr="009D4097" w:rsidRDefault="008433CD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Botão Cancelar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:rsidR="008433CD" w:rsidRDefault="008433CD">
            <w:r w:rsidRPr="0018371B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433CD" w:rsidRDefault="008433CD" w:rsidP="00D76681">
            <w:r w:rsidRPr="006E010F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8433CD" w:rsidRDefault="008433CD">
            <w:r w:rsidRPr="00204BEA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433CD" w:rsidRPr="009D4097" w:rsidRDefault="008433CD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8433CD" w:rsidRPr="009D4097" w:rsidRDefault="008433CD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8433CD" w:rsidRPr="009D4097" w:rsidRDefault="008433CD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603" w:type="dxa"/>
            <w:tcBorders>
              <w:bottom w:val="single" w:sz="4" w:space="0" w:color="auto"/>
            </w:tcBorders>
          </w:tcPr>
          <w:p w:rsidR="008433CD" w:rsidRDefault="008433CD">
            <w:r w:rsidRPr="00843B72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8433CD" w:rsidRPr="009D4097" w:rsidRDefault="008433CD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8433CD" w:rsidRPr="009D4097" w:rsidRDefault="008433CD" w:rsidP="0049183C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Retorna para a tela de consulta de cargos</w:t>
            </w:r>
            <w:r w:rsidR="00DD1C38">
              <w:rPr>
                <w:iCs/>
                <w:color w:val="auto"/>
              </w:rPr>
              <w:t>.</w:t>
            </w:r>
          </w:p>
        </w:tc>
      </w:tr>
      <w:tr w:rsidR="00D76681" w:rsidTr="00D76681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D76681" w:rsidRDefault="00D76681" w:rsidP="00D76681">
            <w:pPr>
              <w:rPr>
                <w:sz w:val="22"/>
              </w:rPr>
            </w:pPr>
          </w:p>
          <w:p w:rsidR="00D76681" w:rsidRPr="007E5E04" w:rsidRDefault="00D76681" w:rsidP="00D76681">
            <w:pPr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Máscaras:        </w:t>
            </w:r>
            <w:r w:rsidRPr="007E5E04">
              <w:rPr>
                <w:b/>
                <w:bCs/>
                <w:sz w:val="16"/>
                <w:szCs w:val="16"/>
              </w:rPr>
              <w:t>LC</w:t>
            </w:r>
            <w:r w:rsidRPr="007E5E04">
              <w:rPr>
                <w:sz w:val="16"/>
                <w:szCs w:val="16"/>
              </w:rPr>
              <w:t xml:space="preserve"> – Caracteres Caixa Baixa, </w:t>
            </w:r>
            <w:r w:rsidRPr="007E5E04">
              <w:rPr>
                <w:b/>
                <w:bCs/>
                <w:sz w:val="16"/>
                <w:szCs w:val="16"/>
              </w:rPr>
              <w:t>UC</w:t>
            </w:r>
            <w:r w:rsidRPr="007E5E04">
              <w:rPr>
                <w:sz w:val="16"/>
                <w:szCs w:val="16"/>
              </w:rPr>
              <w:t xml:space="preserve"> –Caracteres Caixa Alta, </w:t>
            </w:r>
            <w:r w:rsidRPr="007E5E04">
              <w:rPr>
                <w:b/>
                <w:bCs/>
                <w:sz w:val="16"/>
                <w:szCs w:val="16"/>
              </w:rPr>
              <w:t>CS</w:t>
            </w:r>
            <w:r w:rsidRPr="007E5E04">
              <w:rPr>
                <w:sz w:val="16"/>
                <w:szCs w:val="16"/>
              </w:rPr>
              <w:t xml:space="preserve"> – Ignora Caixa </w:t>
            </w:r>
          </w:p>
          <w:p w:rsidR="00D76681" w:rsidRPr="007E5E04" w:rsidRDefault="00D76681" w:rsidP="00D7668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Especiais,</w:t>
            </w:r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D76681" w:rsidRPr="007E5E04" w:rsidRDefault="00D76681" w:rsidP="00D7668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– 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Acentuados</w:t>
            </w:r>
          </w:p>
          <w:p w:rsidR="00D76681" w:rsidRPr="007E5E04" w:rsidRDefault="00D76681" w:rsidP="00D7668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VN – </w:t>
            </w:r>
            <w:r w:rsidRPr="007E5E04">
              <w:rPr>
                <w:sz w:val="16"/>
                <w:szCs w:val="16"/>
              </w:rPr>
              <w:t>Valores</w:t>
            </w:r>
            <w:r w:rsidR="00380F8E">
              <w:rPr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Inteiros,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Decimais</w:t>
            </w:r>
          </w:p>
          <w:p w:rsidR="00D76681" w:rsidRPr="007E5E04" w:rsidRDefault="00D76681" w:rsidP="00D7668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DT–</w:t>
            </w:r>
            <w:r w:rsidRPr="007E5E04">
              <w:rPr>
                <w:sz w:val="16"/>
                <w:szCs w:val="16"/>
              </w:rPr>
              <w:t xml:space="preserve">Data (dd/mm/yyyy),  </w:t>
            </w:r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(mm/yyyy) </w:t>
            </w:r>
          </w:p>
          <w:p w:rsidR="00D76681" w:rsidRPr="007E5E04" w:rsidRDefault="00D76681" w:rsidP="00D76681">
            <w:pPr>
              <w:rPr>
                <w:sz w:val="16"/>
                <w:szCs w:val="16"/>
                <w:lang w:val="en-US"/>
              </w:rPr>
            </w:pP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7E5E04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7E5E04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D76681" w:rsidRPr="007E5E04" w:rsidRDefault="00D76681" w:rsidP="00D7668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Internet</w:t>
            </w:r>
          </w:p>
          <w:p w:rsidR="00D76681" w:rsidRPr="007E5E04" w:rsidRDefault="00D76681" w:rsidP="00D76681">
            <w:pPr>
              <w:rPr>
                <w:sz w:val="16"/>
                <w:szCs w:val="16"/>
              </w:rPr>
            </w:pPr>
          </w:p>
          <w:p w:rsidR="00D76681" w:rsidRPr="007E5E04" w:rsidRDefault="00D76681" w:rsidP="00D76681">
            <w:pPr>
              <w:ind w:left="1093" w:hanging="1093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r w:rsidRPr="007E5E04">
              <w:rPr>
                <w:sz w:val="16"/>
                <w:szCs w:val="16"/>
              </w:rPr>
              <w:t xml:space="preserve">TimeStamp,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D76681" w:rsidRPr="007E5E04" w:rsidRDefault="00D76681" w:rsidP="00D76681">
            <w:pPr>
              <w:ind w:left="1093" w:hanging="1093"/>
              <w:rPr>
                <w:sz w:val="16"/>
                <w:szCs w:val="16"/>
              </w:rPr>
            </w:pPr>
          </w:p>
          <w:p w:rsidR="00D76681" w:rsidRDefault="00D76681" w:rsidP="00D76681">
            <w:pPr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1F4412" w:rsidRDefault="001F4412" w:rsidP="001F4412"/>
    <w:p w:rsidR="006A43A5" w:rsidRPr="00A37F98" w:rsidRDefault="006A43A5" w:rsidP="006A43A5">
      <w:pPr>
        <w:pStyle w:val="STJNivel3"/>
        <w:rPr>
          <w:i/>
        </w:rPr>
      </w:pPr>
      <w:bookmarkStart w:id="11" w:name="_Toc398212677"/>
      <w:r>
        <w:lastRenderedPageBreak/>
        <w:t xml:space="preserve">2.2.5. Tela Visualizar </w:t>
      </w:r>
      <w:r w:rsidR="00A02F90">
        <w:t>Cargo</w:t>
      </w:r>
      <w:bookmarkEnd w:id="11"/>
    </w:p>
    <w:p w:rsidR="006A43A5" w:rsidRDefault="00653B8D" w:rsidP="006A43A5">
      <w:pPr>
        <w:pStyle w:val="Instru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6300470" cy="2322809"/>
            <wp:effectExtent l="19050" t="0" r="5080" b="0"/>
            <wp:docPr id="9" name="Imagem 5" descr="C:\Users\rayanne.felicio\Pictures\VISUALIZAR CAR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yanne.felicio\Pictures\VISUALIZAR CARGO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322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3A5" w:rsidRPr="008D188E" w:rsidRDefault="006A43A5" w:rsidP="006A43A5">
      <w:pPr>
        <w:pStyle w:val="Instruo"/>
        <w:jc w:val="center"/>
        <w:rPr>
          <w:i w:val="0"/>
          <w:color w:val="auto"/>
        </w:rPr>
      </w:pPr>
      <w:r>
        <w:rPr>
          <w:i w:val="0"/>
          <w:color w:val="auto"/>
        </w:rPr>
        <w:t>Figura 5</w:t>
      </w:r>
      <w:r w:rsidRPr="008D188E">
        <w:rPr>
          <w:i w:val="0"/>
          <w:color w:val="auto"/>
        </w:rPr>
        <w:t xml:space="preserve"> - Te</w:t>
      </w:r>
      <w:r>
        <w:rPr>
          <w:i w:val="0"/>
          <w:color w:val="auto"/>
        </w:rPr>
        <w:t>la de Visualização</w:t>
      </w:r>
      <w:r w:rsidRPr="008D188E">
        <w:rPr>
          <w:i w:val="0"/>
          <w:color w:val="auto"/>
        </w:rPr>
        <w:t xml:space="preserve"> de </w:t>
      </w:r>
      <w:r w:rsidR="00A02F90">
        <w:rPr>
          <w:i w:val="0"/>
          <w:color w:val="auto"/>
        </w:rPr>
        <w:t>Cargo</w:t>
      </w:r>
      <w:r w:rsidRPr="008D188E">
        <w:rPr>
          <w:i w:val="0"/>
          <w:color w:val="auto"/>
        </w:rPr>
        <w:t>.</w:t>
      </w:r>
    </w:p>
    <w:p w:rsidR="006A43A5" w:rsidRPr="000617DF" w:rsidRDefault="006A43A5" w:rsidP="000617DF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2.2.5.1. Regras de Apresentação</w:t>
      </w:r>
    </w:p>
    <w:p w:rsidR="006A43A5" w:rsidRPr="003E25B3" w:rsidRDefault="00E13ABF" w:rsidP="006A43A5">
      <w:pPr>
        <w:pStyle w:val="PargrafodaLista"/>
        <w:numPr>
          <w:ilvl w:val="0"/>
          <w:numId w:val="20"/>
        </w:numPr>
        <w:rPr>
          <w:color w:val="auto"/>
        </w:rPr>
      </w:pPr>
      <w:r>
        <w:rPr>
          <w:color w:val="auto"/>
        </w:rPr>
        <w:t>Ao clicar o botão Voltar</w:t>
      </w:r>
      <w:r w:rsidR="006A43A5" w:rsidRPr="003E25B3">
        <w:rPr>
          <w:color w:val="auto"/>
        </w:rPr>
        <w:t>, o s</w:t>
      </w:r>
      <w:r w:rsidR="00445C38">
        <w:rPr>
          <w:color w:val="auto"/>
        </w:rPr>
        <w:t>istema retornará para a consulta</w:t>
      </w:r>
      <w:r w:rsidR="006A43A5" w:rsidRPr="003E25B3">
        <w:rPr>
          <w:color w:val="auto"/>
        </w:rPr>
        <w:t xml:space="preserve"> inicial</w:t>
      </w:r>
      <w:r w:rsidR="00445C38">
        <w:rPr>
          <w:color w:val="auto"/>
        </w:rPr>
        <w:t xml:space="preserve"> de cargos</w:t>
      </w:r>
      <w:r w:rsidR="006A43A5" w:rsidRPr="003E25B3">
        <w:rPr>
          <w:color w:val="auto"/>
        </w:rPr>
        <w:t>.</w:t>
      </w:r>
    </w:p>
    <w:p w:rsidR="006A43A5" w:rsidRDefault="006A43A5" w:rsidP="006A43A5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2.2.5.2. Exceções</w:t>
      </w:r>
    </w:p>
    <w:p w:rsidR="006A43A5" w:rsidRPr="008D188E" w:rsidRDefault="006A43A5" w:rsidP="006A43A5">
      <w:pPr>
        <w:pStyle w:val="Instruo"/>
        <w:ind w:left="720"/>
        <w:jc w:val="both"/>
        <w:rPr>
          <w:i w:val="0"/>
          <w:color w:val="auto"/>
        </w:rPr>
      </w:pPr>
      <w:r w:rsidRPr="008D188E">
        <w:rPr>
          <w:i w:val="0"/>
          <w:color w:val="auto"/>
        </w:rPr>
        <w:t>Não se aplica.</w:t>
      </w:r>
    </w:p>
    <w:p w:rsidR="006A43A5" w:rsidRDefault="006A43A5" w:rsidP="006A43A5">
      <w:pPr>
        <w:pStyle w:val="Ttulo4"/>
        <w:numPr>
          <w:ilvl w:val="0"/>
          <w:numId w:val="0"/>
        </w:numPr>
        <w:rPr>
          <w:rFonts w:cs="Arial"/>
          <w:sz w:val="20"/>
        </w:rPr>
      </w:pPr>
      <w:r>
        <w:rPr>
          <w:rFonts w:cs="Arial"/>
          <w:sz w:val="20"/>
        </w:rPr>
        <w:t>2.2.5.3. Itens de Controle</w:t>
      </w:r>
    </w:p>
    <w:p w:rsidR="006A43A5" w:rsidRDefault="006A43A5" w:rsidP="006A43A5">
      <w:pPr>
        <w:pStyle w:val="Rodap"/>
        <w:tabs>
          <w:tab w:val="clear" w:pos="4320"/>
          <w:tab w:val="clear" w:pos="8640"/>
        </w:tabs>
      </w:pPr>
    </w:p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2120"/>
        <w:gridCol w:w="811"/>
        <w:gridCol w:w="425"/>
        <w:gridCol w:w="567"/>
        <w:gridCol w:w="567"/>
        <w:gridCol w:w="426"/>
        <w:gridCol w:w="850"/>
        <w:gridCol w:w="603"/>
        <w:gridCol w:w="1098"/>
        <w:gridCol w:w="1783"/>
      </w:tblGrid>
      <w:tr w:rsidR="003E1B29" w:rsidRPr="009D4097" w:rsidTr="00DD4E83">
        <w:trPr>
          <w:cantSplit/>
          <w:trHeight w:val="1327"/>
          <w:jc w:val="center"/>
        </w:trPr>
        <w:tc>
          <w:tcPr>
            <w:tcW w:w="554" w:type="dxa"/>
            <w:shd w:val="clear" w:color="auto" w:fill="BFBFBF" w:themeFill="background1" w:themeFillShade="BF"/>
            <w:textDirection w:val="btLr"/>
            <w:vAlign w:val="center"/>
          </w:tcPr>
          <w:p w:rsidR="003E1B29" w:rsidRPr="009D4097" w:rsidRDefault="003E1B29" w:rsidP="00A02F90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Item</w:t>
            </w:r>
          </w:p>
        </w:tc>
        <w:tc>
          <w:tcPr>
            <w:tcW w:w="2120" w:type="dxa"/>
            <w:shd w:val="clear" w:color="auto" w:fill="BFBFBF" w:themeFill="background1" w:themeFillShade="BF"/>
            <w:vAlign w:val="center"/>
          </w:tcPr>
          <w:p w:rsidR="003E1B29" w:rsidRPr="009D4097" w:rsidRDefault="003E1B29" w:rsidP="00A02F90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Descrição</w:t>
            </w:r>
          </w:p>
        </w:tc>
        <w:tc>
          <w:tcPr>
            <w:tcW w:w="811" w:type="dxa"/>
            <w:shd w:val="clear" w:color="auto" w:fill="BFBFBF" w:themeFill="background1" w:themeFillShade="BF"/>
            <w:textDirection w:val="btLr"/>
            <w:vAlign w:val="center"/>
          </w:tcPr>
          <w:p w:rsidR="003E1B29" w:rsidRPr="009D4097" w:rsidRDefault="003E1B29" w:rsidP="00A02F90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Informação BD</w:t>
            </w:r>
          </w:p>
        </w:tc>
        <w:tc>
          <w:tcPr>
            <w:tcW w:w="425" w:type="dxa"/>
            <w:shd w:val="clear" w:color="auto" w:fill="BFBFBF" w:themeFill="background1" w:themeFillShade="BF"/>
            <w:textDirection w:val="btLr"/>
            <w:vAlign w:val="center"/>
          </w:tcPr>
          <w:p w:rsidR="003E1B29" w:rsidRPr="009D4097" w:rsidRDefault="003E1B29" w:rsidP="00A02F90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Máscara</w:t>
            </w: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3E1B29" w:rsidRPr="009D4097" w:rsidRDefault="003E1B29" w:rsidP="00A02F90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Obrigatório</w:t>
            </w: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3E1B29" w:rsidRPr="009D4097" w:rsidRDefault="003E1B29" w:rsidP="00A02F90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Valor Padrão</w:t>
            </w:r>
          </w:p>
        </w:tc>
        <w:tc>
          <w:tcPr>
            <w:tcW w:w="426" w:type="dxa"/>
            <w:shd w:val="clear" w:color="auto" w:fill="BFBFBF" w:themeFill="background1" w:themeFillShade="BF"/>
            <w:textDirection w:val="btLr"/>
            <w:vAlign w:val="center"/>
          </w:tcPr>
          <w:p w:rsidR="003E1B29" w:rsidRPr="009D4097" w:rsidRDefault="003E1B29" w:rsidP="00A02F90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Editável</w:t>
            </w:r>
          </w:p>
        </w:tc>
        <w:tc>
          <w:tcPr>
            <w:tcW w:w="850" w:type="dxa"/>
            <w:shd w:val="clear" w:color="auto" w:fill="BFBFBF" w:themeFill="background1" w:themeFillShade="BF"/>
            <w:textDirection w:val="btLr"/>
            <w:vAlign w:val="center"/>
          </w:tcPr>
          <w:p w:rsidR="003E1B29" w:rsidRPr="009D4097" w:rsidRDefault="003E1B29" w:rsidP="00A02F90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Domínio</w:t>
            </w:r>
          </w:p>
        </w:tc>
        <w:tc>
          <w:tcPr>
            <w:tcW w:w="603" w:type="dxa"/>
            <w:shd w:val="clear" w:color="auto" w:fill="BFBFBF" w:themeFill="background1" w:themeFillShade="BF"/>
            <w:textDirection w:val="btLr"/>
            <w:vAlign w:val="center"/>
          </w:tcPr>
          <w:p w:rsidR="003E1B29" w:rsidRPr="009D4097" w:rsidRDefault="003E1B29" w:rsidP="00A02F90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TabOrder</w:t>
            </w:r>
          </w:p>
        </w:tc>
        <w:tc>
          <w:tcPr>
            <w:tcW w:w="1098" w:type="dxa"/>
            <w:shd w:val="clear" w:color="auto" w:fill="BFBFBF" w:themeFill="background1" w:themeFillShade="BF"/>
            <w:textDirection w:val="btLr"/>
            <w:vAlign w:val="center"/>
          </w:tcPr>
          <w:p w:rsidR="003E1B29" w:rsidRPr="009D4097" w:rsidRDefault="003E1B29" w:rsidP="00A02F90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Evento</w:t>
            </w:r>
          </w:p>
        </w:tc>
        <w:tc>
          <w:tcPr>
            <w:tcW w:w="1783" w:type="dxa"/>
            <w:shd w:val="clear" w:color="auto" w:fill="BFBFBF" w:themeFill="background1" w:themeFillShade="BF"/>
            <w:vAlign w:val="center"/>
          </w:tcPr>
          <w:p w:rsidR="003E1B29" w:rsidRPr="009D4097" w:rsidRDefault="003E1B29" w:rsidP="00A02F90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Ação</w:t>
            </w:r>
          </w:p>
        </w:tc>
      </w:tr>
      <w:tr w:rsidR="00DD4E83" w:rsidRPr="009D4097" w:rsidTr="00DD4E83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DD4E83" w:rsidRPr="009D4097" w:rsidRDefault="00DD4E83" w:rsidP="005B115B">
            <w:pPr>
              <w:pStyle w:val="PargrafodaLista"/>
              <w:numPr>
                <w:ilvl w:val="0"/>
                <w:numId w:val="29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DD4E83" w:rsidRPr="009D4097" w:rsidRDefault="00DD4E83" w:rsidP="00A02F9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 xml:space="preserve">Nome do </w:t>
            </w:r>
            <w:r>
              <w:rPr>
                <w:iCs/>
                <w:color w:val="auto"/>
              </w:rPr>
              <w:t>Cargo</w:t>
            </w:r>
          </w:p>
        </w:tc>
        <w:tc>
          <w:tcPr>
            <w:tcW w:w="811" w:type="dxa"/>
            <w:vAlign w:val="center"/>
          </w:tcPr>
          <w:p w:rsidR="00DD4E83" w:rsidRPr="009D4097" w:rsidRDefault="00DD4E83" w:rsidP="00A02F90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200/A</w:t>
            </w:r>
          </w:p>
        </w:tc>
        <w:tc>
          <w:tcPr>
            <w:tcW w:w="425" w:type="dxa"/>
            <w:vAlign w:val="center"/>
          </w:tcPr>
          <w:p w:rsidR="00DD4E83" w:rsidRPr="009D4097" w:rsidRDefault="00DD4E83" w:rsidP="00A02F9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DD4E83" w:rsidRPr="009D4097" w:rsidRDefault="00DD4E83" w:rsidP="00A02F90">
            <w:r>
              <w:rPr>
                <w:iCs/>
                <w:color w:val="auto"/>
              </w:rPr>
              <w:t>S</w:t>
            </w:r>
          </w:p>
        </w:tc>
        <w:tc>
          <w:tcPr>
            <w:tcW w:w="567" w:type="dxa"/>
          </w:tcPr>
          <w:p w:rsidR="00DD4E83" w:rsidRDefault="00DD4E83" w:rsidP="00A02F90">
            <w:r w:rsidRPr="00A45608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DD4E83" w:rsidRPr="009D4097" w:rsidRDefault="00DD4E83" w:rsidP="00A02F90">
            <w:r>
              <w:rPr>
                <w:iCs/>
                <w:color w:val="auto"/>
              </w:rPr>
              <w:t>N</w:t>
            </w:r>
          </w:p>
        </w:tc>
        <w:tc>
          <w:tcPr>
            <w:tcW w:w="850" w:type="dxa"/>
          </w:tcPr>
          <w:p w:rsidR="00DD4E83" w:rsidRDefault="00DD4E83" w:rsidP="00A02F90">
            <w:r w:rsidRPr="00BF58D2">
              <w:rPr>
                <w:iCs/>
                <w:color w:val="auto"/>
              </w:rPr>
              <w:t>N/A</w:t>
            </w:r>
          </w:p>
        </w:tc>
        <w:tc>
          <w:tcPr>
            <w:tcW w:w="603" w:type="dxa"/>
          </w:tcPr>
          <w:p w:rsidR="00DD4E83" w:rsidRDefault="00DD4E83">
            <w:r w:rsidRPr="00D906E8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  <w:vAlign w:val="center"/>
          </w:tcPr>
          <w:p w:rsidR="00DD4E83" w:rsidRPr="009D4097" w:rsidRDefault="00DD4E83" w:rsidP="00A02F90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Label</w:t>
            </w:r>
          </w:p>
        </w:tc>
        <w:tc>
          <w:tcPr>
            <w:tcW w:w="1783" w:type="dxa"/>
          </w:tcPr>
          <w:p w:rsidR="00DD4E83" w:rsidRPr="009D4097" w:rsidRDefault="00DD4E83" w:rsidP="00A02F90">
            <w:r w:rsidRPr="009D4097">
              <w:rPr>
                <w:iCs/>
                <w:color w:val="auto"/>
              </w:rPr>
              <w:t>N/A</w:t>
            </w:r>
          </w:p>
        </w:tc>
      </w:tr>
      <w:tr w:rsidR="00DD4E83" w:rsidRPr="009D4097" w:rsidTr="00DD4E83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DD4E83" w:rsidRPr="009D4097" w:rsidRDefault="00DD4E83" w:rsidP="005B115B">
            <w:pPr>
              <w:pStyle w:val="PargrafodaLista"/>
              <w:numPr>
                <w:ilvl w:val="0"/>
                <w:numId w:val="29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DD4E83" w:rsidRPr="009D4097" w:rsidRDefault="00DD4E83" w:rsidP="00A02F90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Botão Voltar</w:t>
            </w:r>
          </w:p>
        </w:tc>
        <w:tc>
          <w:tcPr>
            <w:tcW w:w="811" w:type="dxa"/>
            <w:tcBorders>
              <w:bottom w:val="single" w:sz="4" w:space="0" w:color="auto"/>
            </w:tcBorders>
            <w:vAlign w:val="center"/>
          </w:tcPr>
          <w:p w:rsidR="00DD4E83" w:rsidRPr="009D4097" w:rsidRDefault="00DD4E83" w:rsidP="00A02F90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DD4E83" w:rsidRDefault="00DD4E83" w:rsidP="00A02F90">
            <w:r w:rsidRPr="006E010F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D4E83" w:rsidRPr="009D4097" w:rsidRDefault="00DD4E83" w:rsidP="00A02F90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D4E83" w:rsidRPr="009D4097" w:rsidRDefault="00DD4E83" w:rsidP="00A02F9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DD4E83" w:rsidRPr="009D4097" w:rsidRDefault="00DD4E83" w:rsidP="00A02F9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DD4E83" w:rsidRPr="009D4097" w:rsidRDefault="00DD4E83" w:rsidP="00A02F9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603" w:type="dxa"/>
            <w:tcBorders>
              <w:bottom w:val="single" w:sz="4" w:space="0" w:color="auto"/>
            </w:tcBorders>
          </w:tcPr>
          <w:p w:rsidR="00DD4E83" w:rsidRDefault="00DD4E83">
            <w:r w:rsidRPr="00D906E8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DD4E83" w:rsidRPr="009D4097" w:rsidRDefault="00DD4E83" w:rsidP="00A02F90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DD4E83" w:rsidRPr="009D4097" w:rsidRDefault="00DD4E83" w:rsidP="0079415A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Retorna para a tela de consulta de cargos</w:t>
            </w:r>
            <w:r w:rsidR="00C6752E">
              <w:rPr>
                <w:iCs/>
                <w:color w:val="auto"/>
              </w:rPr>
              <w:t>.</w:t>
            </w:r>
          </w:p>
        </w:tc>
      </w:tr>
      <w:tr w:rsidR="003E1B29" w:rsidTr="00A02F90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3E1B29" w:rsidRDefault="003E1B29" w:rsidP="00A02F90">
            <w:pPr>
              <w:rPr>
                <w:sz w:val="22"/>
              </w:rPr>
            </w:pPr>
          </w:p>
          <w:p w:rsidR="003E1B29" w:rsidRPr="007E5E04" w:rsidRDefault="003E1B29" w:rsidP="00A02F90">
            <w:pPr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Máscaras:        </w:t>
            </w:r>
            <w:r w:rsidRPr="007E5E04">
              <w:rPr>
                <w:b/>
                <w:bCs/>
                <w:sz w:val="16"/>
                <w:szCs w:val="16"/>
              </w:rPr>
              <w:t>LC</w:t>
            </w:r>
            <w:r w:rsidRPr="007E5E04">
              <w:rPr>
                <w:sz w:val="16"/>
                <w:szCs w:val="16"/>
              </w:rPr>
              <w:t xml:space="preserve"> – Caracteres Caixa Baixa, </w:t>
            </w:r>
            <w:r w:rsidRPr="007E5E04">
              <w:rPr>
                <w:b/>
                <w:bCs/>
                <w:sz w:val="16"/>
                <w:szCs w:val="16"/>
              </w:rPr>
              <w:t>UC</w:t>
            </w:r>
            <w:r w:rsidRPr="007E5E04">
              <w:rPr>
                <w:sz w:val="16"/>
                <w:szCs w:val="16"/>
              </w:rPr>
              <w:t xml:space="preserve"> –Caracteres Caixa Alta, </w:t>
            </w:r>
            <w:r w:rsidRPr="007E5E04">
              <w:rPr>
                <w:b/>
                <w:bCs/>
                <w:sz w:val="16"/>
                <w:szCs w:val="16"/>
              </w:rPr>
              <w:t>CS</w:t>
            </w:r>
            <w:r w:rsidRPr="007E5E04">
              <w:rPr>
                <w:sz w:val="16"/>
                <w:szCs w:val="16"/>
              </w:rPr>
              <w:t xml:space="preserve"> – Ignora Caixa </w:t>
            </w:r>
          </w:p>
          <w:p w:rsidR="003E1B29" w:rsidRPr="007E5E04" w:rsidRDefault="003E1B29" w:rsidP="00A02F90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Especiais,</w:t>
            </w:r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3E1B29" w:rsidRPr="007E5E04" w:rsidRDefault="003E1B29" w:rsidP="00A02F90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– 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Acentuados</w:t>
            </w:r>
          </w:p>
          <w:p w:rsidR="003E1B29" w:rsidRPr="007E5E04" w:rsidRDefault="003E1B29" w:rsidP="00A02F90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VN – </w:t>
            </w:r>
            <w:r w:rsidRPr="007E5E04">
              <w:rPr>
                <w:sz w:val="16"/>
                <w:szCs w:val="16"/>
              </w:rPr>
              <w:t>Valores</w:t>
            </w:r>
            <w:r w:rsidR="00380F8E">
              <w:rPr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Inteiros,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Decimais</w:t>
            </w:r>
          </w:p>
          <w:p w:rsidR="003E1B29" w:rsidRPr="007E5E04" w:rsidRDefault="003E1B29" w:rsidP="00A02F90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DT–</w:t>
            </w:r>
            <w:r w:rsidRPr="007E5E04">
              <w:rPr>
                <w:sz w:val="16"/>
                <w:szCs w:val="16"/>
              </w:rPr>
              <w:t xml:space="preserve">Data (dd/mm/yyyy),  </w:t>
            </w:r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(mm/yyyy) </w:t>
            </w:r>
          </w:p>
          <w:p w:rsidR="003E1B29" w:rsidRPr="007E5E04" w:rsidRDefault="003E1B29" w:rsidP="00A02F90">
            <w:pPr>
              <w:rPr>
                <w:sz w:val="16"/>
                <w:szCs w:val="16"/>
                <w:lang w:val="en-US"/>
              </w:rPr>
            </w:pP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7E5E04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7E5E04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3E1B29" w:rsidRPr="007E5E04" w:rsidRDefault="003E1B29" w:rsidP="00A02F90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Internet</w:t>
            </w:r>
          </w:p>
          <w:p w:rsidR="003E1B29" w:rsidRPr="007E5E04" w:rsidRDefault="003E1B29" w:rsidP="00A02F90">
            <w:pPr>
              <w:rPr>
                <w:sz w:val="16"/>
                <w:szCs w:val="16"/>
              </w:rPr>
            </w:pPr>
          </w:p>
          <w:p w:rsidR="003E1B29" w:rsidRPr="007E5E04" w:rsidRDefault="003E1B29" w:rsidP="00A02F90">
            <w:pPr>
              <w:ind w:left="1093" w:hanging="1093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r w:rsidRPr="007E5E04">
              <w:rPr>
                <w:sz w:val="16"/>
                <w:szCs w:val="16"/>
              </w:rPr>
              <w:t xml:space="preserve">TimeStamp,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3E1B29" w:rsidRPr="007E5E04" w:rsidRDefault="003E1B29" w:rsidP="00A02F90">
            <w:pPr>
              <w:ind w:left="1093" w:hanging="1093"/>
              <w:rPr>
                <w:sz w:val="16"/>
                <w:szCs w:val="16"/>
              </w:rPr>
            </w:pPr>
          </w:p>
          <w:p w:rsidR="003E1B29" w:rsidRDefault="003E1B29" w:rsidP="00A02F90">
            <w:pPr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6A43A5" w:rsidRDefault="006A43A5" w:rsidP="006A43A5"/>
    <w:p w:rsidR="006A43A5" w:rsidRPr="00AC3C95" w:rsidRDefault="006A43A5" w:rsidP="004D5521">
      <w:pPr>
        <w:pStyle w:val="STJNivel3"/>
      </w:pPr>
    </w:p>
    <w:sectPr w:rsidR="006A43A5" w:rsidRPr="00AC3C95" w:rsidSect="00200361">
      <w:type w:val="continuous"/>
      <w:pgSz w:w="11907" w:h="16840" w:code="9"/>
      <w:pgMar w:top="1418" w:right="567" w:bottom="1418" w:left="1418" w:header="567" w:footer="48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243F" w:rsidRDefault="0021243F">
      <w:r>
        <w:separator/>
      </w:r>
    </w:p>
  </w:endnote>
  <w:endnote w:type="continuationSeparator" w:id="0">
    <w:p w:rsidR="0021243F" w:rsidRDefault="002124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2F90" w:rsidRDefault="00A02F90"/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/>
    </w:tblPr>
    <w:tblGrid>
      <w:gridCol w:w="4788"/>
      <w:gridCol w:w="3037"/>
      <w:gridCol w:w="1814"/>
    </w:tblGrid>
    <w:tr w:rsidR="00A02F90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A02F90" w:rsidRDefault="00A02F90">
          <w:r>
            <w:t>Politec Ltda.</w:t>
          </w:r>
        </w:p>
        <w:p w:rsidR="00A02F90" w:rsidRDefault="00A02F90"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A02F90" w:rsidRDefault="00A02F90"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A02F90" w:rsidRDefault="00A02F90">
          <w:r>
            <w:t xml:space="preserve">Página </w:t>
          </w:r>
          <w:fldSimple w:instr=" PAGE ">
            <w:r>
              <w:rPr>
                <w:noProof/>
              </w:rPr>
              <w:t>1</w:t>
            </w:r>
          </w:fldSimple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:rsidR="00A02F90" w:rsidRDefault="00A02F90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2F90" w:rsidRDefault="00A02F90">
    <w:pPr>
      <w:pStyle w:val="Rodap"/>
    </w:pPr>
  </w:p>
  <w:tbl>
    <w:tblPr>
      <w:tblW w:w="9710" w:type="dxa"/>
      <w:jc w:val="center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005"/>
      <w:gridCol w:w="1705"/>
    </w:tblGrid>
    <w:tr w:rsidR="00A02F90">
      <w:trPr>
        <w:cantSplit/>
        <w:jc w:val="center"/>
      </w:trPr>
      <w:tc>
        <w:tcPr>
          <w:tcW w:w="8005" w:type="dxa"/>
        </w:tcPr>
        <w:p w:rsidR="00A02F90" w:rsidRDefault="002E49F5" w:rsidP="00A02F90">
          <w:pPr>
            <w:pStyle w:val="Rodap"/>
            <w:ind w:right="360"/>
          </w:pPr>
          <w:r>
            <w:t>sigeven_este_it011_manter_cargo</w:t>
          </w:r>
        </w:p>
      </w:tc>
      <w:tc>
        <w:tcPr>
          <w:tcW w:w="1705" w:type="dxa"/>
          <w:vAlign w:val="center"/>
        </w:tcPr>
        <w:p w:rsidR="00A02F90" w:rsidRPr="00203AE9" w:rsidRDefault="00A02F90" w:rsidP="00845586">
          <w:pPr>
            <w:pStyle w:val="Rodap"/>
            <w:jc w:val="right"/>
          </w:pPr>
          <w:r w:rsidRPr="00203AE9">
            <w:t>Pág.</w:t>
          </w:r>
          <w:r w:rsidR="00CB20CF">
            <w:t xml:space="preserve"> </w:t>
          </w:r>
          <w:r w:rsidR="0086224C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 \* Arabic </w:instrText>
          </w:r>
          <w:r w:rsidR="0086224C">
            <w:rPr>
              <w:rStyle w:val="Nmerodepgina"/>
              <w:sz w:val="20"/>
            </w:rPr>
            <w:fldChar w:fldCharType="separate"/>
          </w:r>
          <w:r w:rsidR="00A340F7">
            <w:rPr>
              <w:rStyle w:val="Nmerodepgina"/>
              <w:noProof/>
              <w:sz w:val="20"/>
            </w:rPr>
            <w:t>2</w:t>
          </w:r>
          <w:r w:rsidR="0086224C">
            <w:rPr>
              <w:rStyle w:val="Nmerodepgina"/>
              <w:sz w:val="20"/>
            </w:rPr>
            <w:fldChar w:fldCharType="end"/>
          </w:r>
          <w:r w:rsidR="00441D3E">
            <w:rPr>
              <w:rStyle w:val="Nmerodepgina"/>
              <w:sz w:val="20"/>
            </w:rPr>
            <w:t xml:space="preserve"> </w:t>
          </w:r>
          <w:r w:rsidRPr="00203AE9">
            <w:t xml:space="preserve">de </w:t>
          </w:r>
          <w:fldSimple w:instr=" NUMPAGES ">
            <w:r w:rsidR="00A340F7">
              <w:rPr>
                <w:noProof/>
              </w:rPr>
              <w:t>10</w:t>
            </w:r>
          </w:fldSimple>
        </w:p>
      </w:tc>
    </w:tr>
  </w:tbl>
  <w:p w:rsidR="00A02F90" w:rsidRDefault="00A02F90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243F" w:rsidRDefault="0021243F">
      <w:r>
        <w:separator/>
      </w:r>
    </w:p>
  </w:footnote>
  <w:footnote w:type="continuationSeparator" w:id="0">
    <w:p w:rsidR="0021243F" w:rsidRDefault="002124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2F90" w:rsidRDefault="00A02F90">
    <w:pPr>
      <w:pStyle w:val="Cabealho"/>
    </w:pPr>
    <w:bookmarkStart w:id="0" w:name="_GoBack"/>
    <w:bookmarkEnd w:id="0"/>
    <w:r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2514600</wp:posOffset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4962525</wp:posOffset>
          </wp:positionH>
          <wp:positionV relativeFrom="paragraph">
            <wp:posOffset>-13970</wp:posOffset>
          </wp:positionV>
          <wp:extent cx="1080135" cy="1080135"/>
          <wp:effectExtent l="0" t="0" r="5715" b="5715"/>
          <wp:wrapNone/>
          <wp:docPr id="10" name="Imagem 10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440"/>
      <w:gridCol w:w="6840"/>
      <w:gridCol w:w="1440"/>
    </w:tblGrid>
    <w:tr w:rsidR="00A02F90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A02F90" w:rsidRDefault="00A02F90">
          <w:pPr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A02F90" w:rsidRDefault="00A02F90">
          <w:pPr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:rsidR="00A02F90" w:rsidRDefault="00A02F90">
          <w:pPr>
            <w:jc w:val="right"/>
            <w:rPr>
              <w:b/>
            </w:rPr>
          </w:pPr>
          <w:r w:rsidRPr="00CE5999">
            <w:rPr>
              <w:b/>
            </w:rPr>
            <w:object w:dxaOrig="1231" w:dyaOrig="67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3.75pt" o:ole="">
                <v:imagedata r:id="rId1" o:title=""/>
              </v:shape>
              <o:OLEObject Type="Embed" ProgID="Word.Picture.8" ShapeID="_x0000_i1025" DrawAspect="Content" ObjectID="_1472998792" r:id="rId2"/>
            </w:object>
          </w:r>
        </w:p>
      </w:tc>
    </w:tr>
  </w:tbl>
  <w:p w:rsidR="00A02F90" w:rsidRDefault="00A02F90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65" w:type="pct"/>
      <w:jc w:val="center"/>
      <w:tblInd w:w="70" w:type="dxa"/>
      <w:tblCellMar>
        <w:left w:w="70" w:type="dxa"/>
        <w:right w:w="70" w:type="dxa"/>
      </w:tblCellMar>
      <w:tblLook w:val="0000"/>
    </w:tblPr>
    <w:tblGrid>
      <w:gridCol w:w="1439"/>
      <w:gridCol w:w="7564"/>
      <w:gridCol w:w="989"/>
    </w:tblGrid>
    <w:tr w:rsidR="00A02F90">
      <w:trPr>
        <w:cantSplit/>
        <w:trHeight w:val="575"/>
        <w:jc w:val="center"/>
      </w:trPr>
      <w:tc>
        <w:tcPr>
          <w:tcW w:w="720" w:type="pct"/>
          <w:vAlign w:val="center"/>
        </w:tcPr>
        <w:p w:rsidR="00A02F90" w:rsidRDefault="00A02F90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0" t="0" r="4445" b="0"/>
                <wp:wrapTopAndBottom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785" w:type="pct"/>
          <w:vAlign w:val="center"/>
        </w:tcPr>
        <w:p w:rsidR="00A02F90" w:rsidRDefault="00A02F90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 w:rsidRPr="00B444D2">
            <w:rPr>
              <w:sz w:val="24"/>
              <w:szCs w:val="24"/>
            </w:rPr>
            <w:t>Especificação de Tela</w:t>
          </w:r>
        </w:p>
        <w:p w:rsidR="00A02F90" w:rsidRPr="00B444D2" w:rsidRDefault="00A02F90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>
            <w:rPr>
              <w:sz w:val="24"/>
              <w:szCs w:val="24"/>
            </w:rPr>
            <w:t>Manter Cargo</w:t>
          </w:r>
        </w:p>
        <w:p w:rsidR="00A02F90" w:rsidRDefault="00A02F90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</w:p>
        <w:p w:rsidR="00A02F90" w:rsidRDefault="0086224C" w:rsidP="00E13199">
          <w:pPr>
            <w:pStyle w:val="Cabealho"/>
            <w:tabs>
              <w:tab w:val="right" w:pos="7970"/>
            </w:tabs>
            <w:ind w:left="-68" w:right="-57"/>
            <w:rPr>
              <w:i/>
              <w:color w:val="auto"/>
            </w:rPr>
          </w:pPr>
          <w:fldSimple w:instr=" DOCPROPERTY  SiglaNomeProjeto  \* MERGEFORMAT ">
            <w:r w:rsidR="00A02F90">
              <w:rPr>
                <w:sz w:val="24"/>
                <w:szCs w:val="24"/>
              </w:rPr>
              <w:t>SIGEVEN - Sistema Gerenciador de Eventos</w:t>
            </w:r>
          </w:fldSimple>
          <w:r w:rsidRPr="00B444D2">
            <w:rPr>
              <w:sz w:val="24"/>
              <w:szCs w:val="24"/>
            </w:rPr>
            <w:fldChar w:fldCharType="begin"/>
          </w:r>
          <w:r w:rsidR="00A02F90" w:rsidRPr="00B444D2">
            <w:rPr>
              <w:sz w:val="24"/>
              <w:szCs w:val="24"/>
            </w:rPr>
            <w:instrText xml:space="preserve"> DOCPROPERTY MANAGER </w:instrText>
          </w:r>
          <w:r w:rsidRPr="00B444D2">
            <w:rPr>
              <w:sz w:val="24"/>
              <w:szCs w:val="24"/>
            </w:rPr>
            <w:fldChar w:fldCharType="end"/>
          </w:r>
        </w:p>
      </w:tc>
      <w:tc>
        <w:tcPr>
          <w:tcW w:w="495" w:type="pct"/>
        </w:tcPr>
        <w:p w:rsidR="00A02F90" w:rsidRPr="00B444D2" w:rsidRDefault="00A02F90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>
            <w:rPr>
              <w:noProof/>
              <w:sz w:val="24"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-445135</wp:posOffset>
                </wp:positionH>
                <wp:positionV relativeFrom="paragraph">
                  <wp:posOffset>116840</wp:posOffset>
                </wp:positionV>
                <wp:extent cx="1080135" cy="1080135"/>
                <wp:effectExtent l="0" t="0" r="5715" b="5715"/>
                <wp:wrapNone/>
                <wp:docPr id="14" name="Imagem 14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:rsidR="00A02F90" w:rsidRDefault="00A02F90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B384B"/>
    <w:multiLevelType w:val="hybridMultilevel"/>
    <w:tmpl w:val="96386AD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3E375E"/>
    <w:multiLevelType w:val="hybridMultilevel"/>
    <w:tmpl w:val="04D4AE2E"/>
    <w:lvl w:ilvl="0" w:tplc="1A36EE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47F0180"/>
    <w:multiLevelType w:val="hybridMultilevel"/>
    <w:tmpl w:val="69FA1A9A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CB0C75"/>
    <w:multiLevelType w:val="hybridMultilevel"/>
    <w:tmpl w:val="4B16E5AC"/>
    <w:lvl w:ilvl="0" w:tplc="0416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4">
    <w:nsid w:val="17A3722C"/>
    <w:multiLevelType w:val="multilevel"/>
    <w:tmpl w:val="493E321E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1AC76E44"/>
    <w:multiLevelType w:val="hybridMultilevel"/>
    <w:tmpl w:val="D1B84022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D617C3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4A161E6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8">
    <w:nsid w:val="2BB27CDF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E9E21F4"/>
    <w:multiLevelType w:val="hybridMultilevel"/>
    <w:tmpl w:val="7BAAA8E8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DC7DA3"/>
    <w:multiLevelType w:val="hybridMultilevel"/>
    <w:tmpl w:val="69FA1A9A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2B068A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2">
    <w:nsid w:val="3A21441E"/>
    <w:multiLevelType w:val="hybridMultilevel"/>
    <w:tmpl w:val="55B6AF34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752644D"/>
    <w:multiLevelType w:val="multilevel"/>
    <w:tmpl w:val="493E32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4AFA202C"/>
    <w:multiLevelType w:val="multilevel"/>
    <w:tmpl w:val="40CC2CA8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5">
    <w:nsid w:val="4B14751C"/>
    <w:multiLevelType w:val="hybridMultilevel"/>
    <w:tmpl w:val="07B8A01E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913837"/>
    <w:multiLevelType w:val="multilevel"/>
    <w:tmpl w:val="86B2CC9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JNvel2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17">
    <w:nsid w:val="5528370F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C462220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D695C17"/>
    <w:multiLevelType w:val="hybridMultilevel"/>
    <w:tmpl w:val="6068FF36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7B122E"/>
    <w:multiLevelType w:val="multilevel"/>
    <w:tmpl w:val="BA7EF21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21">
    <w:nsid w:val="64F31CB8"/>
    <w:multiLevelType w:val="multilevel"/>
    <w:tmpl w:val="40CC2CA8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22">
    <w:nsid w:val="69B17D63"/>
    <w:multiLevelType w:val="hybridMultilevel"/>
    <w:tmpl w:val="04D4AE2E"/>
    <w:lvl w:ilvl="0" w:tplc="1A36EE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BD467BA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24">
    <w:nsid w:val="6E2434CC"/>
    <w:multiLevelType w:val="hybridMultilevel"/>
    <w:tmpl w:val="61009E1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F37BFE"/>
    <w:multiLevelType w:val="hybridMultilevel"/>
    <w:tmpl w:val="0AEAF6E0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75133A1"/>
    <w:multiLevelType w:val="multilevel"/>
    <w:tmpl w:val="270E9750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27">
    <w:nsid w:val="7B6A66EB"/>
    <w:multiLevelType w:val="hybridMultilevel"/>
    <w:tmpl w:val="04D4AE2E"/>
    <w:lvl w:ilvl="0" w:tplc="1A36EE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CE541AD"/>
    <w:multiLevelType w:val="hybridMultilevel"/>
    <w:tmpl w:val="04D4AE2E"/>
    <w:lvl w:ilvl="0" w:tplc="1A36EE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DB14B08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5"/>
  </w:num>
  <w:num w:numId="2">
    <w:abstractNumId w:val="26"/>
  </w:num>
  <w:num w:numId="3">
    <w:abstractNumId w:val="12"/>
  </w:num>
  <w:num w:numId="4">
    <w:abstractNumId w:val="29"/>
  </w:num>
  <w:num w:numId="5">
    <w:abstractNumId w:val="0"/>
  </w:num>
  <w:num w:numId="6">
    <w:abstractNumId w:val="4"/>
  </w:num>
  <w:num w:numId="7">
    <w:abstractNumId w:val="24"/>
  </w:num>
  <w:num w:numId="8">
    <w:abstractNumId w:val="3"/>
  </w:num>
  <w:num w:numId="9">
    <w:abstractNumId w:val="14"/>
  </w:num>
  <w:num w:numId="10">
    <w:abstractNumId w:val="11"/>
  </w:num>
  <w:num w:numId="11">
    <w:abstractNumId w:val="7"/>
  </w:num>
  <w:num w:numId="12">
    <w:abstractNumId w:val="13"/>
  </w:num>
  <w:num w:numId="13">
    <w:abstractNumId w:val="23"/>
  </w:num>
  <w:num w:numId="14">
    <w:abstractNumId w:val="21"/>
  </w:num>
  <w:num w:numId="15">
    <w:abstractNumId w:val="16"/>
  </w:num>
  <w:num w:numId="16">
    <w:abstractNumId w:val="20"/>
  </w:num>
  <w:num w:numId="17">
    <w:abstractNumId w:val="18"/>
  </w:num>
  <w:num w:numId="18">
    <w:abstractNumId w:val="8"/>
  </w:num>
  <w:num w:numId="19">
    <w:abstractNumId w:val="6"/>
  </w:num>
  <w:num w:numId="20">
    <w:abstractNumId w:val="17"/>
  </w:num>
  <w:num w:numId="21">
    <w:abstractNumId w:val="10"/>
  </w:num>
  <w:num w:numId="22">
    <w:abstractNumId w:val="19"/>
  </w:num>
  <w:num w:numId="23">
    <w:abstractNumId w:val="5"/>
  </w:num>
  <w:num w:numId="24">
    <w:abstractNumId w:val="15"/>
  </w:num>
  <w:num w:numId="25">
    <w:abstractNumId w:val="9"/>
  </w:num>
  <w:num w:numId="26">
    <w:abstractNumId w:val="1"/>
  </w:num>
  <w:num w:numId="27">
    <w:abstractNumId w:val="22"/>
  </w:num>
  <w:num w:numId="28">
    <w:abstractNumId w:val="28"/>
  </w:num>
  <w:num w:numId="29">
    <w:abstractNumId w:val="27"/>
  </w:num>
  <w:num w:numId="30">
    <w:abstractNumId w:val="2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57346"/>
  </w:hdrShapeDefaults>
  <w:footnotePr>
    <w:footnote w:id="-1"/>
    <w:footnote w:id="0"/>
  </w:footnotePr>
  <w:endnotePr>
    <w:endnote w:id="-1"/>
    <w:endnote w:id="0"/>
  </w:endnotePr>
  <w:compat/>
  <w:rsids>
    <w:rsidRoot w:val="0005371C"/>
    <w:rsid w:val="00000189"/>
    <w:rsid w:val="0000286E"/>
    <w:rsid w:val="00005634"/>
    <w:rsid w:val="0003558E"/>
    <w:rsid w:val="000425A4"/>
    <w:rsid w:val="00043C23"/>
    <w:rsid w:val="00050D27"/>
    <w:rsid w:val="00052BC1"/>
    <w:rsid w:val="0005371C"/>
    <w:rsid w:val="000611B8"/>
    <w:rsid w:val="000617DF"/>
    <w:rsid w:val="00063BB4"/>
    <w:rsid w:val="00094A08"/>
    <w:rsid w:val="000A3E7C"/>
    <w:rsid w:val="000A4591"/>
    <w:rsid w:val="000A5058"/>
    <w:rsid w:val="000B1FDE"/>
    <w:rsid w:val="000E7CA4"/>
    <w:rsid w:val="00103470"/>
    <w:rsid w:val="00107030"/>
    <w:rsid w:val="00112916"/>
    <w:rsid w:val="001327E3"/>
    <w:rsid w:val="00146A22"/>
    <w:rsid w:val="001477EC"/>
    <w:rsid w:val="00154E7B"/>
    <w:rsid w:val="00157038"/>
    <w:rsid w:val="0016488B"/>
    <w:rsid w:val="001715EB"/>
    <w:rsid w:val="001807CC"/>
    <w:rsid w:val="001818F9"/>
    <w:rsid w:val="001948E6"/>
    <w:rsid w:val="001A189E"/>
    <w:rsid w:val="001B00B2"/>
    <w:rsid w:val="001D1A01"/>
    <w:rsid w:val="001D24BC"/>
    <w:rsid w:val="001E2036"/>
    <w:rsid w:val="001E5654"/>
    <w:rsid w:val="001F4412"/>
    <w:rsid w:val="001F72B1"/>
    <w:rsid w:val="00200361"/>
    <w:rsid w:val="00203AE9"/>
    <w:rsid w:val="0021243F"/>
    <w:rsid w:val="00212C6C"/>
    <w:rsid w:val="002133CA"/>
    <w:rsid w:val="00215BCA"/>
    <w:rsid w:val="00216432"/>
    <w:rsid w:val="00220EBB"/>
    <w:rsid w:val="00246405"/>
    <w:rsid w:val="00261C92"/>
    <w:rsid w:val="00270828"/>
    <w:rsid w:val="00275E57"/>
    <w:rsid w:val="002906CD"/>
    <w:rsid w:val="00290B86"/>
    <w:rsid w:val="00293205"/>
    <w:rsid w:val="002946E2"/>
    <w:rsid w:val="002A0015"/>
    <w:rsid w:val="002A3478"/>
    <w:rsid w:val="002D47BE"/>
    <w:rsid w:val="002D4D3D"/>
    <w:rsid w:val="002D5AA6"/>
    <w:rsid w:val="002E49F5"/>
    <w:rsid w:val="002E734F"/>
    <w:rsid w:val="002E73B9"/>
    <w:rsid w:val="002F30B1"/>
    <w:rsid w:val="00321220"/>
    <w:rsid w:val="00322F18"/>
    <w:rsid w:val="00344B01"/>
    <w:rsid w:val="00354E33"/>
    <w:rsid w:val="0036361A"/>
    <w:rsid w:val="00376D29"/>
    <w:rsid w:val="00380F8E"/>
    <w:rsid w:val="003956DE"/>
    <w:rsid w:val="003A79F0"/>
    <w:rsid w:val="003B0305"/>
    <w:rsid w:val="003C62E6"/>
    <w:rsid w:val="003E1B29"/>
    <w:rsid w:val="003E25B3"/>
    <w:rsid w:val="003F41CC"/>
    <w:rsid w:val="00423060"/>
    <w:rsid w:val="00426AC0"/>
    <w:rsid w:val="00441D3E"/>
    <w:rsid w:val="00442E36"/>
    <w:rsid w:val="00445C38"/>
    <w:rsid w:val="00446ED9"/>
    <w:rsid w:val="004505F3"/>
    <w:rsid w:val="00457B0D"/>
    <w:rsid w:val="00461B62"/>
    <w:rsid w:val="0049183C"/>
    <w:rsid w:val="00492370"/>
    <w:rsid w:val="004A7C0D"/>
    <w:rsid w:val="004B5499"/>
    <w:rsid w:val="004C19A7"/>
    <w:rsid w:val="004D40BD"/>
    <w:rsid w:val="004D5521"/>
    <w:rsid w:val="004E66D4"/>
    <w:rsid w:val="00507D46"/>
    <w:rsid w:val="00520A77"/>
    <w:rsid w:val="005265F1"/>
    <w:rsid w:val="00527D19"/>
    <w:rsid w:val="00532AD7"/>
    <w:rsid w:val="00534860"/>
    <w:rsid w:val="00536369"/>
    <w:rsid w:val="005426D6"/>
    <w:rsid w:val="005469AA"/>
    <w:rsid w:val="005503E8"/>
    <w:rsid w:val="005719CB"/>
    <w:rsid w:val="00571DD5"/>
    <w:rsid w:val="00577EE0"/>
    <w:rsid w:val="005A1D88"/>
    <w:rsid w:val="005B115B"/>
    <w:rsid w:val="005C324F"/>
    <w:rsid w:val="005E2633"/>
    <w:rsid w:val="005E3355"/>
    <w:rsid w:val="005F61A1"/>
    <w:rsid w:val="005F7E00"/>
    <w:rsid w:val="00600AFB"/>
    <w:rsid w:val="00605C26"/>
    <w:rsid w:val="00605DEE"/>
    <w:rsid w:val="00611AF1"/>
    <w:rsid w:val="006135D0"/>
    <w:rsid w:val="006247F9"/>
    <w:rsid w:val="00645F29"/>
    <w:rsid w:val="006465F1"/>
    <w:rsid w:val="00653B8D"/>
    <w:rsid w:val="006551B0"/>
    <w:rsid w:val="00656929"/>
    <w:rsid w:val="006A43A5"/>
    <w:rsid w:val="006C50B8"/>
    <w:rsid w:val="006D1B15"/>
    <w:rsid w:val="006E5053"/>
    <w:rsid w:val="006F02E2"/>
    <w:rsid w:val="006F7DB5"/>
    <w:rsid w:val="00711612"/>
    <w:rsid w:val="007174FA"/>
    <w:rsid w:val="00753FB6"/>
    <w:rsid w:val="007650CF"/>
    <w:rsid w:val="00787E5F"/>
    <w:rsid w:val="00790AA0"/>
    <w:rsid w:val="0079257A"/>
    <w:rsid w:val="00792BF8"/>
    <w:rsid w:val="0079415A"/>
    <w:rsid w:val="007A5EBC"/>
    <w:rsid w:val="007B3F39"/>
    <w:rsid w:val="007D0009"/>
    <w:rsid w:val="007E0E9F"/>
    <w:rsid w:val="007E3807"/>
    <w:rsid w:val="007E5E04"/>
    <w:rsid w:val="007E6E39"/>
    <w:rsid w:val="007E7632"/>
    <w:rsid w:val="00801E85"/>
    <w:rsid w:val="0081784C"/>
    <w:rsid w:val="008433CD"/>
    <w:rsid w:val="00843A38"/>
    <w:rsid w:val="00845586"/>
    <w:rsid w:val="00853585"/>
    <w:rsid w:val="0086224C"/>
    <w:rsid w:val="00865D8A"/>
    <w:rsid w:val="0087394A"/>
    <w:rsid w:val="00875D81"/>
    <w:rsid w:val="00880FFD"/>
    <w:rsid w:val="00884A85"/>
    <w:rsid w:val="00884D34"/>
    <w:rsid w:val="0088744A"/>
    <w:rsid w:val="00893BED"/>
    <w:rsid w:val="008D188E"/>
    <w:rsid w:val="008D20F1"/>
    <w:rsid w:val="008D534F"/>
    <w:rsid w:val="008D6AE2"/>
    <w:rsid w:val="008E559F"/>
    <w:rsid w:val="008E6535"/>
    <w:rsid w:val="008E78AB"/>
    <w:rsid w:val="008F73B0"/>
    <w:rsid w:val="00920502"/>
    <w:rsid w:val="00937875"/>
    <w:rsid w:val="00957ABA"/>
    <w:rsid w:val="00965294"/>
    <w:rsid w:val="00993D10"/>
    <w:rsid w:val="009978F4"/>
    <w:rsid w:val="009A12DF"/>
    <w:rsid w:val="009B0552"/>
    <w:rsid w:val="009B1D6D"/>
    <w:rsid w:val="009B2F9E"/>
    <w:rsid w:val="009B62D2"/>
    <w:rsid w:val="009C47F6"/>
    <w:rsid w:val="009D2FC1"/>
    <w:rsid w:val="009F2C67"/>
    <w:rsid w:val="00A02F90"/>
    <w:rsid w:val="00A1716F"/>
    <w:rsid w:val="00A23200"/>
    <w:rsid w:val="00A340F7"/>
    <w:rsid w:val="00A35FBE"/>
    <w:rsid w:val="00A37F52"/>
    <w:rsid w:val="00A37F98"/>
    <w:rsid w:val="00A505CE"/>
    <w:rsid w:val="00A5164B"/>
    <w:rsid w:val="00A57101"/>
    <w:rsid w:val="00A648D9"/>
    <w:rsid w:val="00A73DD9"/>
    <w:rsid w:val="00A95910"/>
    <w:rsid w:val="00AA6634"/>
    <w:rsid w:val="00AB539B"/>
    <w:rsid w:val="00AC1BEC"/>
    <w:rsid w:val="00AC3C95"/>
    <w:rsid w:val="00AC498D"/>
    <w:rsid w:val="00AC648F"/>
    <w:rsid w:val="00AD3A1E"/>
    <w:rsid w:val="00AD7D56"/>
    <w:rsid w:val="00B0457D"/>
    <w:rsid w:val="00B146E8"/>
    <w:rsid w:val="00B17141"/>
    <w:rsid w:val="00B17C79"/>
    <w:rsid w:val="00B324BC"/>
    <w:rsid w:val="00B338DE"/>
    <w:rsid w:val="00B34D04"/>
    <w:rsid w:val="00B41F37"/>
    <w:rsid w:val="00B444D2"/>
    <w:rsid w:val="00B56B32"/>
    <w:rsid w:val="00B71BF2"/>
    <w:rsid w:val="00B870F3"/>
    <w:rsid w:val="00BA0AC4"/>
    <w:rsid w:val="00BA505F"/>
    <w:rsid w:val="00BD1A94"/>
    <w:rsid w:val="00BD2F08"/>
    <w:rsid w:val="00BD58E5"/>
    <w:rsid w:val="00BD7BFB"/>
    <w:rsid w:val="00BE666E"/>
    <w:rsid w:val="00C00F10"/>
    <w:rsid w:val="00C104D9"/>
    <w:rsid w:val="00C24066"/>
    <w:rsid w:val="00C34B03"/>
    <w:rsid w:val="00C634E7"/>
    <w:rsid w:val="00C638AD"/>
    <w:rsid w:val="00C6752E"/>
    <w:rsid w:val="00CA7742"/>
    <w:rsid w:val="00CB20CF"/>
    <w:rsid w:val="00CB477E"/>
    <w:rsid w:val="00CB6295"/>
    <w:rsid w:val="00CD30B1"/>
    <w:rsid w:val="00CE2786"/>
    <w:rsid w:val="00CE5999"/>
    <w:rsid w:val="00CE6C52"/>
    <w:rsid w:val="00D00CD3"/>
    <w:rsid w:val="00D030AA"/>
    <w:rsid w:val="00D147AC"/>
    <w:rsid w:val="00D21BA6"/>
    <w:rsid w:val="00D244E3"/>
    <w:rsid w:val="00D26B23"/>
    <w:rsid w:val="00D33DF7"/>
    <w:rsid w:val="00D364A3"/>
    <w:rsid w:val="00D45991"/>
    <w:rsid w:val="00D55CAC"/>
    <w:rsid w:val="00D6211B"/>
    <w:rsid w:val="00D62211"/>
    <w:rsid w:val="00D66B56"/>
    <w:rsid w:val="00D76681"/>
    <w:rsid w:val="00D8266E"/>
    <w:rsid w:val="00D8383A"/>
    <w:rsid w:val="00D87E68"/>
    <w:rsid w:val="00DA0690"/>
    <w:rsid w:val="00DA6F45"/>
    <w:rsid w:val="00DA7DEE"/>
    <w:rsid w:val="00DB2204"/>
    <w:rsid w:val="00DB2941"/>
    <w:rsid w:val="00DB7010"/>
    <w:rsid w:val="00DC37AB"/>
    <w:rsid w:val="00DD098E"/>
    <w:rsid w:val="00DD1C38"/>
    <w:rsid w:val="00DD489C"/>
    <w:rsid w:val="00DD4E83"/>
    <w:rsid w:val="00DE0E1E"/>
    <w:rsid w:val="00DE0F0A"/>
    <w:rsid w:val="00DF25EE"/>
    <w:rsid w:val="00E02382"/>
    <w:rsid w:val="00E07D6C"/>
    <w:rsid w:val="00E10763"/>
    <w:rsid w:val="00E10E0D"/>
    <w:rsid w:val="00E13199"/>
    <w:rsid w:val="00E13ABF"/>
    <w:rsid w:val="00E317B8"/>
    <w:rsid w:val="00E338AE"/>
    <w:rsid w:val="00E356D2"/>
    <w:rsid w:val="00E552E1"/>
    <w:rsid w:val="00EA3B4A"/>
    <w:rsid w:val="00EB2BAD"/>
    <w:rsid w:val="00EC470B"/>
    <w:rsid w:val="00ED7D5D"/>
    <w:rsid w:val="00EE01E5"/>
    <w:rsid w:val="00EE1399"/>
    <w:rsid w:val="00EF182A"/>
    <w:rsid w:val="00EF6878"/>
    <w:rsid w:val="00EF7199"/>
    <w:rsid w:val="00F179CD"/>
    <w:rsid w:val="00F26345"/>
    <w:rsid w:val="00F600C6"/>
    <w:rsid w:val="00F60685"/>
    <w:rsid w:val="00F72706"/>
    <w:rsid w:val="00FA7928"/>
    <w:rsid w:val="00FB1B9A"/>
    <w:rsid w:val="00FC7E45"/>
    <w:rsid w:val="00FE14F0"/>
    <w:rsid w:val="00FE1722"/>
    <w:rsid w:val="00FE5C4F"/>
    <w:rsid w:val="00FF09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5999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CE5999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rsid w:val="00CE5999"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rsid w:val="00CE5999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qFormat/>
    <w:rsid w:val="00CE5999"/>
    <w:pPr>
      <w:keepNext/>
      <w:numPr>
        <w:ilvl w:val="3"/>
        <w:numId w:val="2"/>
      </w:numPr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rsid w:val="00CE5999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CE5999"/>
    <w:pPr>
      <w:numPr>
        <w:numId w:val="3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CE5999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CE5999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CE5999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CE599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CE599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rsid w:val="00CE599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rsid w:val="00CE5999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sid w:val="00CE5999"/>
    <w:rPr>
      <w:color w:val="0000FF"/>
      <w:u w:val="single"/>
    </w:rPr>
  </w:style>
  <w:style w:type="paragraph" w:customStyle="1" w:styleId="Instruo">
    <w:name w:val="Instrução"/>
    <w:basedOn w:val="Normal"/>
    <w:next w:val="Normal"/>
    <w:rsid w:val="00CE5999"/>
    <w:pPr>
      <w:jc w:val="left"/>
    </w:pPr>
    <w:rPr>
      <w:i/>
      <w:color w:val="0000FF"/>
    </w:rPr>
  </w:style>
  <w:style w:type="paragraph" w:styleId="Lista">
    <w:name w:val="List"/>
    <w:basedOn w:val="Normal"/>
    <w:rsid w:val="00CE5999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rsid w:val="00CE5999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rsid w:val="00CE5999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CE5999"/>
    <w:pPr>
      <w:spacing w:after="240"/>
      <w:jc w:val="left"/>
    </w:pPr>
    <w:rPr>
      <w:b/>
      <w:color w:val="999999"/>
      <w:sz w:val="52"/>
    </w:rPr>
  </w:style>
  <w:style w:type="paragraph" w:styleId="Subttulo">
    <w:name w:val="Subtitle"/>
    <w:basedOn w:val="Normal"/>
    <w:qFormat/>
    <w:rsid w:val="00CE5999"/>
    <w:pPr>
      <w:jc w:val="right"/>
    </w:pPr>
    <w:rPr>
      <w:sz w:val="36"/>
      <w:lang w:val="en-US"/>
    </w:rPr>
  </w:style>
  <w:style w:type="paragraph" w:customStyle="1" w:styleId="STJNvel1">
    <w:name w:val="STJ Nível 1"/>
    <w:basedOn w:val="Ttulo1"/>
    <w:rsid w:val="00CE5999"/>
    <w:pPr>
      <w:numPr>
        <w:numId w:val="6"/>
      </w:numPr>
      <w:spacing w:before="0" w:after="240"/>
      <w:jc w:val="left"/>
    </w:pPr>
    <w:rPr>
      <w:bCs/>
      <w:caps w:val="0"/>
      <w:smallCaps/>
      <w:color w:val="000000"/>
      <w:sz w:val="26"/>
      <w:lang w:eastAsia="pt-BR"/>
    </w:rPr>
  </w:style>
  <w:style w:type="paragraph" w:customStyle="1" w:styleId="STJNvel2">
    <w:name w:val="STJ Nível 2"/>
    <w:basedOn w:val="Ttulo2"/>
    <w:autoRedefine/>
    <w:rsid w:val="008D534F"/>
    <w:pPr>
      <w:numPr>
        <w:numId w:val="15"/>
      </w:numPr>
      <w:tabs>
        <w:tab w:val="left" w:pos="794"/>
      </w:tabs>
      <w:spacing w:before="0"/>
      <w:jc w:val="both"/>
    </w:pPr>
    <w:rPr>
      <w:rFonts w:cs="Arial"/>
      <w:bCs/>
      <w:color w:val="000000"/>
      <w:lang w:eastAsia="pt-BR"/>
    </w:rPr>
  </w:style>
  <w:style w:type="paragraph" w:customStyle="1" w:styleId="CTMISTabela">
    <w:name w:val="CTM/IS Tabela"/>
    <w:autoRedefine/>
    <w:rsid w:val="00FC7E45"/>
    <w:pPr>
      <w:spacing w:before="60" w:after="60"/>
    </w:pPr>
    <w:rPr>
      <w:rFonts w:ascii="Arial" w:eastAsia="MS Mincho" w:hAnsi="Arial" w:cs="Arial"/>
      <w:lang w:val="en-US"/>
    </w:rPr>
  </w:style>
  <w:style w:type="paragraph" w:customStyle="1" w:styleId="STJNivel3">
    <w:name w:val="STJ Nivel 3"/>
    <w:basedOn w:val="Ttulo3"/>
    <w:autoRedefine/>
    <w:rsid w:val="004D5521"/>
    <w:pPr>
      <w:numPr>
        <w:ilvl w:val="0"/>
        <w:numId w:val="0"/>
      </w:numPr>
      <w:jc w:val="both"/>
    </w:pPr>
    <w:rPr>
      <w:rFonts w:cs="Arial"/>
      <w:sz w:val="22"/>
    </w:rPr>
  </w:style>
  <w:style w:type="character" w:styleId="Nmerodepgina">
    <w:name w:val="page number"/>
    <w:basedOn w:val="Fontepargpadro"/>
    <w:rsid w:val="00203AE9"/>
    <w:rPr>
      <w:sz w:val="16"/>
    </w:rPr>
  </w:style>
  <w:style w:type="paragraph" w:styleId="Textodebalo">
    <w:name w:val="Balloon Text"/>
    <w:basedOn w:val="Normal"/>
    <w:link w:val="TextodebaloChar"/>
    <w:rsid w:val="00A37F9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37F98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E25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header" Target="header3.xml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Tel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Template_EspecificacaoDeTela.dot</Template>
  <TotalTime>192</TotalTime>
  <Pages>10</Pages>
  <Words>1670</Words>
  <Characters>9022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</vt:lpstr>
    </vt:vector>
  </TitlesOfParts>
  <Company>Superior Tribunal de Justiça</Company>
  <LinksUpToDate>false</LinksUpToDate>
  <CharactersWithSpaces>10671</CharactersWithSpaces>
  <SharedDoc>false</SharedDoc>
  <HLinks>
    <vt:vector size="36" baseType="variant"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_Toc221097805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_Toc221097804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_Toc221097803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_Toc221097802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_Toc221097801</vt:lpwstr>
      </vt:variant>
      <vt:variant>
        <vt:i4>1769533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_Toc221097799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creator>Andreia Marques Solter de Azevedo</dc:creator>
  <cp:lastModifiedBy>rayanne.felicio</cp:lastModifiedBy>
  <cp:revision>55</cp:revision>
  <cp:lastPrinted>2009-03-06T19:55:00Z</cp:lastPrinted>
  <dcterms:created xsi:type="dcterms:W3CDTF">2014-05-29T14:34:00Z</dcterms:created>
  <dcterms:modified xsi:type="dcterms:W3CDTF">2014-09-23T20:33:00Z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o STJ">
    <vt:lpwstr>STJ XXXX/200X</vt:lpwstr>
  </property>
  <property fmtid="{D5CDD505-2E9C-101B-9397-08002B2CF9AE}" pid="3" name="SiglaNomeProjeto">
    <vt:lpwstr>&lt;Sigla do Projeto&gt; - &lt;Nome do Projeto&gt;</vt:lpwstr>
  </property>
</Properties>
</file>