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E2036" w:rsidRDefault="001E2036" w:rsidP="00FF0969">
      <w:pPr>
        <w:pStyle w:val="Instruo"/>
      </w:pPr>
    </w:p>
    <w:p w:rsidR="00FF0969" w:rsidRPr="00FF0969" w:rsidRDefault="00FF0969" w:rsidP="00FF0969"/>
    <w:p w:rsidR="00FF0969" w:rsidRPr="00FF0969" w:rsidRDefault="00FF0969" w:rsidP="00FF0969"/>
    <w:p w:rsidR="00FF0969" w:rsidRPr="00FF0969" w:rsidRDefault="00FF0969" w:rsidP="00FF0969">
      <w:r>
        <w:tab/>
      </w:r>
    </w:p>
    <w:p w:rsidR="00FF0969" w:rsidRPr="00FF0969" w:rsidRDefault="00FF0969" w:rsidP="00FF0969"/>
    <w:p w:rsidR="00FF0969" w:rsidRPr="00FF0969" w:rsidRDefault="00FF0969" w:rsidP="00FF0969">
      <w:r>
        <w:tab/>
      </w:r>
    </w:p>
    <w:p w:rsidR="00FF0969" w:rsidRPr="00FF0969" w:rsidRDefault="00FF0969" w:rsidP="00FF0969">
      <w:r>
        <w:tab/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9609DC" w:rsidRDefault="0058705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-36pt;margin-top:4.4pt;width:513pt;height:132.5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" stroked="f">
            <v:textbox>
              <w:txbxContent>
                <w:p w:rsidR="000C02EE" w:rsidRPr="00B324BC" w:rsidRDefault="000C02EE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Projeto</w:t>
                  </w:r>
                  <w:r w:rsidR="00877C51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 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Sistema Gerenciador de Eventos</w:t>
                  </w:r>
                </w:p>
                <w:p w:rsidR="000C02EE" w:rsidRPr="00B324BC" w:rsidRDefault="000C02EE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0C02EE" w:rsidRDefault="000C02EE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Especificação de Tela</w:t>
                  </w:r>
                </w:p>
                <w:p w:rsidR="000C02EE" w:rsidRPr="00E13199" w:rsidRDefault="000C02EE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Manter Ordem de Precedência</w:t>
                  </w:r>
                </w:p>
                <w:p w:rsidR="000C02EE" w:rsidRPr="00E13199" w:rsidRDefault="000C02EE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0C02EE" w:rsidRPr="00E13199" w:rsidRDefault="000C02EE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Versão </w:t>
                  </w:r>
                  <w:r w:rsidR="00D373C3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1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.0</w:t>
                  </w:r>
                  <w:bookmarkStart w:id="0" w:name="_GoBack"/>
                  <w:bookmarkEnd w:id="0"/>
                  <w:r w:rsidR="00D373C3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0</w:t>
                  </w:r>
                </w:p>
                <w:p w:rsidR="000C02EE" w:rsidRDefault="000C02EE">
                  <w:pPr>
                    <w:pStyle w:val="Titulodocumento"/>
                    <w:jc w:val="right"/>
                  </w:pPr>
                </w:p>
              </w:txbxContent>
            </v:textbox>
          </v:shape>
        </w:pict>
      </w:r>
    </w:p>
    <w:p w:rsidR="001E2036" w:rsidRPr="009609DC" w:rsidRDefault="001E2036"/>
    <w:p w:rsidR="001E2036" w:rsidRPr="009609DC" w:rsidRDefault="001E2036"/>
    <w:p w:rsidR="001E2036" w:rsidRPr="009609DC" w:rsidRDefault="001E2036"/>
    <w:p w:rsidR="001E2036" w:rsidRPr="009609DC" w:rsidRDefault="001E2036"/>
    <w:p w:rsidR="001E2036" w:rsidRPr="009609DC" w:rsidRDefault="001E2036"/>
    <w:p w:rsidR="001E2036" w:rsidRPr="009609DC" w:rsidRDefault="001E2036"/>
    <w:p w:rsidR="001E2036" w:rsidRPr="009609DC" w:rsidRDefault="001E2036">
      <w:pPr>
        <w:pStyle w:val="Rodap"/>
        <w:tabs>
          <w:tab w:val="clear" w:pos="4320"/>
          <w:tab w:val="clear" w:pos="8640"/>
        </w:tabs>
      </w:pPr>
    </w:p>
    <w:p w:rsidR="001E2036" w:rsidRPr="009609DC" w:rsidRDefault="001E2036">
      <w:pPr>
        <w:jc w:val="center"/>
      </w:pPr>
    </w:p>
    <w:p w:rsidR="001E2036" w:rsidRPr="009609DC" w:rsidRDefault="001E2036">
      <w:pPr>
        <w:pStyle w:val="Cabealho"/>
      </w:pPr>
    </w:p>
    <w:p w:rsidR="001E2036" w:rsidRPr="009609DC" w:rsidRDefault="001E2036">
      <w:pPr>
        <w:jc w:val="center"/>
        <w:rPr>
          <w:color w:val="auto"/>
        </w:rPr>
      </w:pPr>
    </w:p>
    <w:p w:rsidR="001E2036" w:rsidRPr="009609DC" w:rsidRDefault="001E2036">
      <w:pPr>
        <w:jc w:val="center"/>
        <w:rPr>
          <w:color w:val="auto"/>
        </w:rPr>
      </w:pPr>
    </w:p>
    <w:p w:rsidR="001E2036" w:rsidRPr="009609DC" w:rsidRDefault="001E2036">
      <w:pPr>
        <w:jc w:val="center"/>
        <w:rPr>
          <w:noProof/>
        </w:rPr>
        <w:sectPr w:rsidR="001E2036" w:rsidRPr="009609DC" w:rsidSect="009A12DF">
          <w:headerReference w:type="default" r:id="rId9"/>
          <w:headerReference w:type="first" r:id="rId10"/>
          <w:footerReference w:type="first" r:id="rId11"/>
          <w:pgSz w:w="11907" w:h="16840" w:code="9"/>
          <w:pgMar w:top="1134" w:right="851" w:bottom="1134" w:left="1701" w:header="720" w:footer="720" w:gutter="0"/>
          <w:cols w:space="708"/>
          <w:docGrid w:linePitch="360"/>
        </w:sectPr>
      </w:pPr>
    </w:p>
    <w:p w:rsidR="00203AE9" w:rsidRPr="009609DC" w:rsidRDefault="00203AE9" w:rsidP="00203AE9">
      <w:pPr>
        <w:pStyle w:val="Ttulo"/>
        <w:jc w:val="center"/>
      </w:pPr>
      <w:r w:rsidRPr="009609DC">
        <w:lastRenderedPageBreak/>
        <w:t>HISTÓRICO DE</w:t>
      </w:r>
      <w:r w:rsidRPr="00010696">
        <w:t xml:space="preserve"> REVISÃO</w:t>
      </w:r>
    </w:p>
    <w:p w:rsidR="00203AE9" w:rsidRPr="009609DC" w:rsidRDefault="00203AE9" w:rsidP="00203AE9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203AE9" w:rsidRPr="009609DC">
        <w:trPr>
          <w:jc w:val="center"/>
        </w:trPr>
        <w:tc>
          <w:tcPr>
            <w:tcW w:w="1639" w:type="dxa"/>
            <w:shd w:val="clear" w:color="auto" w:fill="C0C0C0"/>
          </w:tcPr>
          <w:p w:rsidR="00203AE9" w:rsidRPr="009609DC" w:rsidRDefault="00203AE9" w:rsidP="00A061B1">
            <w:pPr>
              <w:pStyle w:val="CTMISTabela"/>
            </w:pPr>
            <w:r w:rsidRPr="009609DC">
              <w:t>Data</w:t>
            </w:r>
          </w:p>
        </w:tc>
        <w:tc>
          <w:tcPr>
            <w:tcW w:w="960" w:type="dxa"/>
            <w:shd w:val="clear" w:color="auto" w:fill="C0C0C0"/>
          </w:tcPr>
          <w:p w:rsidR="00203AE9" w:rsidRPr="009609DC" w:rsidRDefault="00203AE9" w:rsidP="00A061B1">
            <w:pPr>
              <w:pStyle w:val="CTMISTabela"/>
            </w:pPr>
            <w:r w:rsidRPr="009609DC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203AE9" w:rsidRPr="009609DC" w:rsidRDefault="00203AE9" w:rsidP="00A061B1">
            <w:pPr>
              <w:pStyle w:val="CTMISTabela"/>
            </w:pPr>
            <w:r w:rsidRPr="009609DC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203AE9" w:rsidRPr="009609DC" w:rsidRDefault="00203AE9" w:rsidP="00A061B1">
            <w:pPr>
              <w:pStyle w:val="CTMISTabela"/>
            </w:pPr>
            <w:r w:rsidRPr="009609DC">
              <w:t>Autor</w:t>
            </w:r>
          </w:p>
        </w:tc>
      </w:tr>
      <w:tr w:rsidR="00203AE9" w:rsidRPr="009609DC">
        <w:trPr>
          <w:jc w:val="center"/>
        </w:trPr>
        <w:tc>
          <w:tcPr>
            <w:tcW w:w="1639" w:type="dxa"/>
          </w:tcPr>
          <w:p w:rsidR="00203AE9" w:rsidRPr="009609DC" w:rsidRDefault="007C390C" w:rsidP="00A061B1">
            <w:pPr>
              <w:pStyle w:val="CTMISTabela"/>
              <w:rPr>
                <w:b/>
              </w:rPr>
            </w:pPr>
            <w:r>
              <w:t>06/06</w:t>
            </w:r>
            <w:r w:rsidR="00E53895">
              <w:t>/2014</w:t>
            </w:r>
          </w:p>
        </w:tc>
        <w:tc>
          <w:tcPr>
            <w:tcW w:w="960" w:type="dxa"/>
          </w:tcPr>
          <w:p w:rsidR="00203AE9" w:rsidRPr="009609DC" w:rsidRDefault="005C0946" w:rsidP="00A061B1">
            <w:pPr>
              <w:pStyle w:val="CTMISTabela"/>
              <w:rPr>
                <w:b/>
              </w:rPr>
            </w:pPr>
            <w:r>
              <w:t>0.0</w:t>
            </w:r>
            <w:r w:rsidR="007C390C"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03AE9" w:rsidRPr="009609DC" w:rsidRDefault="0000286E" w:rsidP="00A061B1">
            <w:pPr>
              <w:pStyle w:val="CTMISTabela"/>
              <w:rPr>
                <w:b/>
              </w:rPr>
            </w:pPr>
            <w:r w:rsidRPr="009609DC">
              <w:t>Elaboração do documento</w:t>
            </w:r>
            <w:r w:rsidR="00880620">
              <w:t>.</w:t>
            </w:r>
          </w:p>
        </w:tc>
        <w:tc>
          <w:tcPr>
            <w:tcW w:w="2040" w:type="dxa"/>
          </w:tcPr>
          <w:p w:rsidR="00203AE9" w:rsidRPr="009609DC" w:rsidRDefault="00E53895" w:rsidP="00A061B1">
            <w:pPr>
              <w:pStyle w:val="CTMISTabela"/>
              <w:rPr>
                <w:b/>
              </w:rPr>
            </w:pPr>
            <w:r>
              <w:t>Rayanne Felício</w:t>
            </w:r>
          </w:p>
        </w:tc>
      </w:tr>
      <w:tr w:rsidR="00A061B1" w:rsidRPr="009609DC">
        <w:trPr>
          <w:jc w:val="center"/>
        </w:trPr>
        <w:tc>
          <w:tcPr>
            <w:tcW w:w="1639" w:type="dxa"/>
          </w:tcPr>
          <w:p w:rsidR="00A061B1" w:rsidRDefault="00A061B1" w:rsidP="00A061B1">
            <w:pPr>
              <w:pStyle w:val="CTMISTabela"/>
            </w:pPr>
            <w:r>
              <w:t>31/07/2014</w:t>
            </w:r>
          </w:p>
        </w:tc>
        <w:tc>
          <w:tcPr>
            <w:tcW w:w="960" w:type="dxa"/>
          </w:tcPr>
          <w:p w:rsidR="00A061B1" w:rsidRDefault="00A061B1" w:rsidP="00A061B1">
            <w:pPr>
              <w:pStyle w:val="CTMISTabela"/>
            </w:pPr>
            <w: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A061B1" w:rsidRPr="00A061B1" w:rsidRDefault="00A061B1" w:rsidP="00A061B1">
            <w:pPr>
              <w:pStyle w:val="CTMISTabela"/>
              <w:rPr>
                <w:lang w:val="pt-BR"/>
              </w:rPr>
            </w:pPr>
            <w:r w:rsidRPr="0078591A">
              <w:rPr>
                <w:lang w:val="pt-BR"/>
              </w:rPr>
              <w:t>Ajuste conforme reunião com a RSI para revisão do artefato.</w:t>
            </w:r>
          </w:p>
        </w:tc>
        <w:tc>
          <w:tcPr>
            <w:tcW w:w="2040" w:type="dxa"/>
          </w:tcPr>
          <w:p w:rsidR="00A061B1" w:rsidRDefault="00A061B1" w:rsidP="00A061B1">
            <w:pPr>
              <w:pStyle w:val="CTMISTabela"/>
            </w:pPr>
            <w:r>
              <w:t>Reyla Rosa</w:t>
            </w:r>
          </w:p>
        </w:tc>
      </w:tr>
      <w:tr w:rsidR="0078591A" w:rsidRPr="009609DC">
        <w:trPr>
          <w:jc w:val="center"/>
        </w:trPr>
        <w:tc>
          <w:tcPr>
            <w:tcW w:w="1639" w:type="dxa"/>
          </w:tcPr>
          <w:p w:rsidR="0078591A" w:rsidRDefault="0078591A" w:rsidP="00A061B1">
            <w:pPr>
              <w:pStyle w:val="CTMISTabela"/>
            </w:pPr>
            <w:r>
              <w:t>11/09/2014</w:t>
            </w:r>
          </w:p>
        </w:tc>
        <w:tc>
          <w:tcPr>
            <w:tcW w:w="960" w:type="dxa"/>
          </w:tcPr>
          <w:p w:rsidR="0078591A" w:rsidRDefault="0078591A" w:rsidP="00A061B1">
            <w:pPr>
              <w:pStyle w:val="CTMISTabela"/>
            </w:pPr>
            <w: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8591A" w:rsidRPr="0078591A" w:rsidRDefault="0078591A" w:rsidP="00A061B1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Ajustes conforme parecer técnico da RSI.</w:t>
            </w:r>
          </w:p>
        </w:tc>
        <w:tc>
          <w:tcPr>
            <w:tcW w:w="2040" w:type="dxa"/>
          </w:tcPr>
          <w:p w:rsidR="0078591A" w:rsidRPr="0078591A" w:rsidRDefault="0078591A" w:rsidP="00A061B1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Rayanne Felício</w:t>
            </w:r>
          </w:p>
        </w:tc>
      </w:tr>
      <w:tr w:rsidR="00D373C3" w:rsidRPr="009609DC">
        <w:trPr>
          <w:jc w:val="center"/>
        </w:trPr>
        <w:tc>
          <w:tcPr>
            <w:tcW w:w="1639" w:type="dxa"/>
          </w:tcPr>
          <w:p w:rsidR="00D373C3" w:rsidRDefault="00D373C3" w:rsidP="0069500B">
            <w:pPr>
              <w:pStyle w:val="CTMISTabela"/>
            </w:pPr>
            <w:r>
              <w:t>23/09/2014</w:t>
            </w:r>
          </w:p>
        </w:tc>
        <w:tc>
          <w:tcPr>
            <w:tcW w:w="960" w:type="dxa"/>
          </w:tcPr>
          <w:p w:rsidR="00D373C3" w:rsidRDefault="00D373C3" w:rsidP="0069500B">
            <w:pPr>
              <w:pStyle w:val="CTMISTabela"/>
            </w:pPr>
            <w:r>
              <w:t>1.00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D373C3" w:rsidRDefault="00D373C3" w:rsidP="0069500B">
            <w:pPr>
              <w:pStyle w:val="CTMISTabela"/>
              <w:rPr>
                <w:lang w:val="pt-BR"/>
              </w:rPr>
            </w:pPr>
            <w:r w:rsidRPr="009629C5">
              <w:rPr>
                <w:lang w:val="pt-BR"/>
              </w:rPr>
              <w:t>Ajuste da versão para homologação do documento.</w:t>
            </w:r>
            <w:r w:rsidRPr="009629C5">
              <w:rPr>
                <w:lang w:val="pt-BR"/>
              </w:rPr>
              <w:tab/>
            </w:r>
          </w:p>
        </w:tc>
        <w:tc>
          <w:tcPr>
            <w:tcW w:w="2040" w:type="dxa"/>
          </w:tcPr>
          <w:p w:rsidR="00D373C3" w:rsidRDefault="00D373C3" w:rsidP="0069500B">
            <w:pPr>
              <w:pStyle w:val="CTMISTabela"/>
              <w:rPr>
                <w:lang w:val="pt-BR"/>
              </w:rPr>
            </w:pPr>
            <w:r w:rsidRPr="009629C5">
              <w:rPr>
                <w:lang w:val="pt-BR"/>
              </w:rPr>
              <w:t>Rayanne Felício</w:t>
            </w:r>
          </w:p>
        </w:tc>
      </w:tr>
    </w:tbl>
    <w:p w:rsidR="00200361" w:rsidRPr="009609DC" w:rsidRDefault="001E2036">
      <w:pPr>
        <w:pStyle w:val="Ttulo"/>
        <w:widowControl w:val="0"/>
        <w:spacing w:before="0" w:after="0"/>
        <w:jc w:val="center"/>
        <w:rPr>
          <w:rFonts w:cs="Arial"/>
        </w:rPr>
        <w:sectPr w:rsidR="00200361" w:rsidRPr="009609DC" w:rsidSect="00200361">
          <w:headerReference w:type="default" r:id="rId12"/>
          <w:footerReference w:type="default" r:id="rId13"/>
          <w:pgSz w:w="11907" w:h="16840" w:code="9"/>
          <w:pgMar w:top="1418" w:right="567" w:bottom="1418" w:left="1418" w:header="567" w:footer="488" w:gutter="0"/>
          <w:pgNumType w:fmt="lowerRoman"/>
          <w:cols w:space="708"/>
          <w:docGrid w:linePitch="360"/>
        </w:sectPr>
      </w:pPr>
      <w:r w:rsidRPr="009609DC">
        <w:rPr>
          <w:rFonts w:cs="Arial"/>
        </w:rPr>
        <w:br w:type="page"/>
      </w:r>
    </w:p>
    <w:p w:rsidR="001E2036" w:rsidRPr="009609DC" w:rsidRDefault="001E2036">
      <w:pPr>
        <w:pStyle w:val="Ttulo"/>
        <w:widowControl w:val="0"/>
        <w:spacing w:before="0" w:after="0"/>
        <w:jc w:val="center"/>
        <w:rPr>
          <w:rFonts w:ascii="Times New Roman" w:hAnsi="Times New Roman"/>
          <w:b w:val="0"/>
          <w:bCs/>
          <w:i/>
          <w:caps w:val="0"/>
          <w:color w:val="000000"/>
          <w:sz w:val="24"/>
          <w:lang w:val="en-US" w:eastAsia="pt-BR"/>
        </w:rPr>
      </w:pPr>
      <w:r w:rsidRPr="009609DC">
        <w:rPr>
          <w:caps w:val="0"/>
          <w:sz w:val="36"/>
        </w:rPr>
        <w:lastRenderedPageBreak/>
        <w:t>SUMÁRIO</w:t>
      </w:r>
    </w:p>
    <w:p w:rsidR="00261F25" w:rsidRDefault="00587056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 w:rsidRPr="009609DC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begin"/>
      </w:r>
      <w:r w:rsidR="001E2036" w:rsidRPr="009609DC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instrText xml:space="preserve"> TOC \o "1-3" \h \z </w:instrText>
      </w:r>
      <w:r w:rsidRPr="009609DC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separate"/>
      </w:r>
      <w:hyperlink w:anchor="_Toc398213138" w:history="1">
        <w:r w:rsidR="00261F25" w:rsidRPr="00DB03FB">
          <w:rPr>
            <w:rStyle w:val="Hyperlink"/>
          </w:rPr>
          <w:t>1.</w:t>
        </w:r>
        <w:r w:rsidR="00261F25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261F25" w:rsidRPr="00DB03FB">
          <w:rPr>
            <w:rStyle w:val="Hyperlink"/>
          </w:rPr>
          <w:t>INTRODUÇÃO</w:t>
        </w:r>
        <w:r w:rsidR="00261F25">
          <w:rPr>
            <w:webHidden/>
          </w:rPr>
          <w:tab/>
        </w:r>
        <w:r>
          <w:rPr>
            <w:webHidden/>
          </w:rPr>
          <w:fldChar w:fldCharType="begin"/>
        </w:r>
        <w:r w:rsidR="00261F25">
          <w:rPr>
            <w:webHidden/>
          </w:rPr>
          <w:instrText xml:space="preserve"> PAGEREF _Toc398213138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61F2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61F25" w:rsidRDefault="00587056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98213139" w:history="1">
        <w:r w:rsidR="00261F25" w:rsidRPr="00DB03FB">
          <w:rPr>
            <w:rStyle w:val="Hyperlink"/>
            <w:lang w:val="pt-PT"/>
          </w:rPr>
          <w:t>2.</w:t>
        </w:r>
        <w:r w:rsidR="00261F25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261F25" w:rsidRPr="00DB03FB">
          <w:rPr>
            <w:rStyle w:val="Hyperlink"/>
            <w:lang w:val="pt-PT"/>
          </w:rPr>
          <w:t>Detalhamento da Apresentação</w:t>
        </w:r>
        <w:r w:rsidR="00261F25">
          <w:rPr>
            <w:webHidden/>
          </w:rPr>
          <w:tab/>
        </w:r>
        <w:r>
          <w:rPr>
            <w:webHidden/>
          </w:rPr>
          <w:fldChar w:fldCharType="begin"/>
        </w:r>
        <w:r w:rsidR="00261F25">
          <w:rPr>
            <w:webHidden/>
          </w:rPr>
          <w:instrText xml:space="preserve"> PAGEREF _Toc398213139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61F2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61F25" w:rsidRDefault="00587056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13140" w:history="1">
        <w:r w:rsidR="00261F25" w:rsidRPr="00DB03FB">
          <w:rPr>
            <w:rStyle w:val="Hyperlink"/>
          </w:rPr>
          <w:t>2.1</w:t>
        </w:r>
        <w:r w:rsidR="00261F25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261F25" w:rsidRPr="00DB03FB">
          <w:rPr>
            <w:rStyle w:val="Hyperlink"/>
            <w:lang w:val="pt-PT"/>
          </w:rPr>
          <w:t>Usuário</w:t>
        </w:r>
        <w:r w:rsidR="00261F25" w:rsidRPr="00DB03FB">
          <w:rPr>
            <w:rStyle w:val="Hyperlink"/>
          </w:rPr>
          <w:t>s / Atores</w:t>
        </w:r>
        <w:r w:rsidR="00261F25">
          <w:rPr>
            <w:webHidden/>
          </w:rPr>
          <w:tab/>
        </w:r>
        <w:r>
          <w:rPr>
            <w:webHidden/>
          </w:rPr>
          <w:fldChar w:fldCharType="begin"/>
        </w:r>
        <w:r w:rsidR="00261F25">
          <w:rPr>
            <w:webHidden/>
          </w:rPr>
          <w:instrText xml:space="preserve"> PAGEREF _Toc398213140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61F2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61F25" w:rsidRDefault="00587056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13141" w:history="1">
        <w:r w:rsidR="00261F25" w:rsidRPr="00DB03FB">
          <w:rPr>
            <w:rStyle w:val="Hyperlink"/>
          </w:rPr>
          <w:t>2.2</w:t>
        </w:r>
        <w:r w:rsidR="00261F25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261F25" w:rsidRPr="00DB03FB">
          <w:rPr>
            <w:rStyle w:val="Hyperlink"/>
          </w:rPr>
          <w:t>Ordem de Precedência</w:t>
        </w:r>
        <w:r w:rsidR="00261F25">
          <w:rPr>
            <w:webHidden/>
          </w:rPr>
          <w:tab/>
        </w:r>
        <w:r>
          <w:rPr>
            <w:webHidden/>
          </w:rPr>
          <w:fldChar w:fldCharType="begin"/>
        </w:r>
        <w:r w:rsidR="00261F25">
          <w:rPr>
            <w:webHidden/>
          </w:rPr>
          <w:instrText xml:space="preserve"> PAGEREF _Toc398213141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61F2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61F25" w:rsidRDefault="00587056">
      <w:pPr>
        <w:pStyle w:val="Sumrio3"/>
        <w:tabs>
          <w:tab w:val="left" w:pos="1760"/>
        </w:tabs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13142" w:history="1">
        <w:r w:rsidR="00261F25" w:rsidRPr="00DB03FB">
          <w:rPr>
            <w:rStyle w:val="Hyperlink"/>
          </w:rPr>
          <w:t>2.2.1.</w:t>
        </w:r>
        <w:r w:rsidR="00261F25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261F25" w:rsidRPr="00DB03FB">
          <w:rPr>
            <w:rStyle w:val="Hyperlink"/>
          </w:rPr>
          <w:t>Tela Consultar Ordem de Precedência</w:t>
        </w:r>
        <w:r w:rsidR="00261F25">
          <w:rPr>
            <w:webHidden/>
          </w:rPr>
          <w:tab/>
        </w:r>
        <w:r>
          <w:rPr>
            <w:webHidden/>
          </w:rPr>
          <w:fldChar w:fldCharType="begin"/>
        </w:r>
        <w:r w:rsidR="00261F25">
          <w:rPr>
            <w:webHidden/>
          </w:rPr>
          <w:instrText xml:space="preserve"> PAGEREF _Toc398213142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61F2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61F25" w:rsidRDefault="00587056">
      <w:pPr>
        <w:pStyle w:val="Sumrio3"/>
        <w:tabs>
          <w:tab w:val="left" w:pos="1760"/>
        </w:tabs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13143" w:history="1">
        <w:r w:rsidR="00261F25" w:rsidRPr="00DB03FB">
          <w:rPr>
            <w:rStyle w:val="Hyperlink"/>
          </w:rPr>
          <w:t>2.2.2.</w:t>
        </w:r>
        <w:r w:rsidR="00261F25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261F25" w:rsidRPr="00DB03FB">
          <w:rPr>
            <w:rStyle w:val="Hyperlink"/>
          </w:rPr>
          <w:t>Tela Incluir Ordem de Precedência</w:t>
        </w:r>
        <w:r w:rsidR="00261F25">
          <w:rPr>
            <w:webHidden/>
          </w:rPr>
          <w:tab/>
        </w:r>
        <w:r>
          <w:rPr>
            <w:webHidden/>
          </w:rPr>
          <w:fldChar w:fldCharType="begin"/>
        </w:r>
        <w:r w:rsidR="00261F25">
          <w:rPr>
            <w:webHidden/>
          </w:rPr>
          <w:instrText xml:space="preserve"> PAGEREF _Toc398213143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61F25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261F25" w:rsidRDefault="00587056">
      <w:pPr>
        <w:pStyle w:val="Sumrio3"/>
        <w:tabs>
          <w:tab w:val="left" w:pos="1760"/>
        </w:tabs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13144" w:history="1">
        <w:r w:rsidR="00261F25" w:rsidRPr="00DB03FB">
          <w:rPr>
            <w:rStyle w:val="Hyperlink"/>
          </w:rPr>
          <w:t>2.2.3.</w:t>
        </w:r>
        <w:r w:rsidR="00261F25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261F25" w:rsidRPr="00DB03FB">
          <w:rPr>
            <w:rStyle w:val="Hyperlink"/>
          </w:rPr>
          <w:t>Tela Alterar Ordem de Precedência</w:t>
        </w:r>
        <w:r w:rsidR="00261F25">
          <w:rPr>
            <w:webHidden/>
          </w:rPr>
          <w:tab/>
        </w:r>
        <w:r>
          <w:rPr>
            <w:webHidden/>
          </w:rPr>
          <w:fldChar w:fldCharType="begin"/>
        </w:r>
        <w:r w:rsidR="00261F25">
          <w:rPr>
            <w:webHidden/>
          </w:rPr>
          <w:instrText xml:space="preserve"> PAGEREF _Toc398213144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61F25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261F25" w:rsidRDefault="00587056">
      <w:pPr>
        <w:pStyle w:val="Sumrio3"/>
        <w:tabs>
          <w:tab w:val="left" w:pos="1760"/>
        </w:tabs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13145" w:history="1">
        <w:r w:rsidR="00261F25" w:rsidRPr="00DB03FB">
          <w:rPr>
            <w:rStyle w:val="Hyperlink"/>
          </w:rPr>
          <w:t>2.2.4.</w:t>
        </w:r>
        <w:r w:rsidR="00261F25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261F25" w:rsidRPr="00DB03FB">
          <w:rPr>
            <w:rStyle w:val="Hyperlink"/>
          </w:rPr>
          <w:t>Tela Visualizar Ordem de Precedência</w:t>
        </w:r>
        <w:r w:rsidR="00261F25">
          <w:rPr>
            <w:webHidden/>
          </w:rPr>
          <w:tab/>
        </w:r>
        <w:r>
          <w:rPr>
            <w:webHidden/>
          </w:rPr>
          <w:fldChar w:fldCharType="begin"/>
        </w:r>
        <w:r w:rsidR="00261F25">
          <w:rPr>
            <w:webHidden/>
          </w:rPr>
          <w:instrText xml:space="preserve"> PAGEREF _Toc398213145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61F25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261F25" w:rsidRDefault="00587056">
      <w:pPr>
        <w:pStyle w:val="Sumrio3"/>
        <w:tabs>
          <w:tab w:val="left" w:pos="1760"/>
        </w:tabs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13146" w:history="1">
        <w:r w:rsidR="00261F25" w:rsidRPr="00DB03FB">
          <w:rPr>
            <w:rStyle w:val="Hyperlink"/>
          </w:rPr>
          <w:t>2.2.5.</w:t>
        </w:r>
        <w:r w:rsidR="00261F25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261F25" w:rsidRPr="00DB03FB">
          <w:rPr>
            <w:rStyle w:val="Hyperlink"/>
          </w:rPr>
          <w:t>Tela Excluir Ordem de Precedência</w:t>
        </w:r>
        <w:r w:rsidR="00261F25">
          <w:rPr>
            <w:webHidden/>
          </w:rPr>
          <w:tab/>
        </w:r>
        <w:r>
          <w:rPr>
            <w:webHidden/>
          </w:rPr>
          <w:fldChar w:fldCharType="begin"/>
        </w:r>
        <w:r w:rsidR="00261F25">
          <w:rPr>
            <w:webHidden/>
          </w:rPr>
          <w:instrText xml:space="preserve"> PAGEREF _Toc398213146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61F25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1E2036" w:rsidRPr="009609DC" w:rsidRDefault="00587056">
      <w:pPr>
        <w:pStyle w:val="Sumrio1"/>
        <w:tabs>
          <w:tab w:val="clear" w:pos="539"/>
          <w:tab w:val="clear" w:pos="9540"/>
          <w:tab w:val="left" w:pos="480"/>
          <w:tab w:val="right" w:leader="dot" w:pos="9912"/>
        </w:tabs>
        <w:jc w:val="left"/>
      </w:pPr>
      <w:r w:rsidRPr="009609DC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end"/>
      </w:r>
    </w:p>
    <w:p w:rsidR="001E2036" w:rsidRPr="009609DC" w:rsidRDefault="001E2036">
      <w:pPr>
        <w:pStyle w:val="STJNvel1"/>
      </w:pPr>
      <w:r w:rsidRPr="009609DC">
        <w:br w:type="page"/>
      </w:r>
      <w:bookmarkStart w:id="1" w:name="_Toc221095147"/>
      <w:bookmarkStart w:id="2" w:name="_Toc385347569"/>
      <w:bookmarkStart w:id="3" w:name="_Toc398213138"/>
      <w:r w:rsidRPr="009609DC">
        <w:lastRenderedPageBreak/>
        <w:t>INTRODUÇÃO</w:t>
      </w:r>
      <w:bookmarkEnd w:id="1"/>
      <w:bookmarkEnd w:id="2"/>
      <w:bookmarkEnd w:id="3"/>
    </w:p>
    <w:p w:rsidR="001E2036" w:rsidRPr="009609DC" w:rsidRDefault="00A5164B">
      <w:pPr>
        <w:pStyle w:val="Instruo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O objetivo do documento é especificar as interfaces de telas do Sistema e definir os tipos de campos, tamanho, obrigatoriedade e regras de apresentação que compõem cada tela.</w:t>
      </w:r>
    </w:p>
    <w:p w:rsidR="001E2036" w:rsidRPr="009609DC" w:rsidRDefault="001E2036"/>
    <w:p w:rsidR="001E2036" w:rsidRPr="009609DC" w:rsidRDefault="001E2036">
      <w:pPr>
        <w:pStyle w:val="STJNvel1"/>
        <w:rPr>
          <w:lang w:val="pt-PT"/>
        </w:rPr>
      </w:pPr>
      <w:bookmarkStart w:id="4" w:name="_Toc385347570"/>
      <w:bookmarkStart w:id="5" w:name="_Toc398213139"/>
      <w:r w:rsidRPr="009609DC">
        <w:rPr>
          <w:lang w:val="pt-PT"/>
        </w:rPr>
        <w:t>Detalhamento da Apresentação</w:t>
      </w:r>
      <w:bookmarkEnd w:id="4"/>
      <w:bookmarkEnd w:id="5"/>
    </w:p>
    <w:p w:rsidR="001E2036" w:rsidRPr="009609DC" w:rsidRDefault="00A5164B">
      <w:pPr>
        <w:pStyle w:val="Instruo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As ações que serão executadas nas tel</w:t>
      </w:r>
      <w:r w:rsidR="00A041EA">
        <w:rPr>
          <w:i w:val="0"/>
          <w:color w:val="auto"/>
        </w:rPr>
        <w:t>as serão as seguintes: Consultar</w:t>
      </w:r>
      <w:r w:rsidRPr="009609DC">
        <w:rPr>
          <w:i w:val="0"/>
          <w:color w:val="auto"/>
        </w:rPr>
        <w:t>, Incluir</w:t>
      </w:r>
      <w:r w:rsidR="00447D31" w:rsidRPr="009609DC">
        <w:rPr>
          <w:i w:val="0"/>
          <w:color w:val="auto"/>
        </w:rPr>
        <w:t>, Alterar, Excluir, Visualizar</w:t>
      </w:r>
      <w:r w:rsidR="00F33D82">
        <w:rPr>
          <w:i w:val="0"/>
          <w:color w:val="auto"/>
        </w:rPr>
        <w:t xml:space="preserve"> </w:t>
      </w:r>
      <w:r w:rsidR="00C5311B">
        <w:rPr>
          <w:i w:val="0"/>
          <w:color w:val="auto"/>
        </w:rPr>
        <w:t>Lista de Ordem de Precedência</w:t>
      </w:r>
      <w:r w:rsidR="00447D31" w:rsidRPr="009609DC">
        <w:rPr>
          <w:i w:val="0"/>
          <w:color w:val="auto"/>
        </w:rPr>
        <w:t>.</w:t>
      </w:r>
    </w:p>
    <w:p w:rsidR="001E2036" w:rsidRPr="009609DC" w:rsidRDefault="001E2036"/>
    <w:p w:rsidR="001E2036" w:rsidRPr="009609DC" w:rsidRDefault="001E2036" w:rsidP="001B00B2">
      <w:pPr>
        <w:pStyle w:val="STJNvel2"/>
      </w:pPr>
      <w:bookmarkStart w:id="6" w:name="_Toc385347571"/>
      <w:bookmarkStart w:id="7" w:name="_Toc398213140"/>
      <w:r w:rsidRPr="009609DC">
        <w:rPr>
          <w:lang w:val="pt-PT"/>
        </w:rPr>
        <w:t>Usuário</w:t>
      </w:r>
      <w:r w:rsidR="00532AD7" w:rsidRPr="009609DC">
        <w:t xml:space="preserve">s </w:t>
      </w:r>
      <w:r w:rsidRPr="009609DC">
        <w:t>/ Ator</w:t>
      </w:r>
      <w:r w:rsidR="00532AD7" w:rsidRPr="009609DC">
        <w:t>es</w:t>
      </w:r>
      <w:bookmarkEnd w:id="6"/>
      <w:bookmarkEnd w:id="7"/>
    </w:p>
    <w:p w:rsidR="001E2036" w:rsidRDefault="00A37F98">
      <w:pPr>
        <w:pStyle w:val="Instruo"/>
        <w:jc w:val="both"/>
        <w:rPr>
          <w:lang w:val="pt-PT"/>
        </w:rPr>
      </w:pPr>
      <w:r w:rsidRPr="009609DC">
        <w:rPr>
          <w:i w:val="0"/>
          <w:color w:val="auto"/>
        </w:rPr>
        <w:t>Administrador – responsável pela</w:t>
      </w:r>
      <w:r w:rsidR="00A041EA">
        <w:rPr>
          <w:i w:val="0"/>
          <w:color w:val="auto"/>
        </w:rPr>
        <w:t xml:space="preserve"> consulta,</w:t>
      </w:r>
      <w:r w:rsidRPr="009609DC">
        <w:rPr>
          <w:i w:val="0"/>
          <w:color w:val="auto"/>
        </w:rPr>
        <w:t xml:space="preserve"> inclusão, alteração e exclusão dos registros nesta funcionalidade</w:t>
      </w:r>
      <w:r w:rsidRPr="009609DC">
        <w:rPr>
          <w:lang w:val="pt-PT"/>
        </w:rPr>
        <w:t>.</w:t>
      </w:r>
    </w:p>
    <w:p w:rsidR="00D61EBB" w:rsidRPr="00FF2ECB" w:rsidRDefault="00D61EBB" w:rsidP="00D61EBB">
      <w:pPr>
        <w:rPr>
          <w:lang w:val="pt-PT"/>
        </w:rPr>
      </w:pPr>
      <w:r w:rsidRPr="00160DD1">
        <w:t>Assessor</w:t>
      </w:r>
      <w:r>
        <w:t xml:space="preserve"> - </w:t>
      </w:r>
      <w:r w:rsidRPr="00160DD1">
        <w:t xml:space="preserve">Usuário com permissão de consultar </w:t>
      </w:r>
      <w:r>
        <w:t>e visualizar a ordem de precedência</w:t>
      </w:r>
      <w:r w:rsidRPr="00160DD1">
        <w:t xml:space="preserve"> no sistema</w:t>
      </w:r>
      <w:r>
        <w:t>.</w:t>
      </w:r>
    </w:p>
    <w:p w:rsidR="00D61EBB" w:rsidRPr="00D61EBB" w:rsidRDefault="00D61EBB" w:rsidP="00D61EBB">
      <w:pPr>
        <w:rPr>
          <w:lang w:val="pt-PT"/>
        </w:rPr>
      </w:pPr>
    </w:p>
    <w:p w:rsidR="001E2036" w:rsidRPr="009609DC" w:rsidRDefault="001E2036"/>
    <w:p w:rsidR="001E2036" w:rsidRPr="009609DC" w:rsidRDefault="00A37F98" w:rsidP="001B00B2">
      <w:pPr>
        <w:pStyle w:val="STJNvel2"/>
      </w:pPr>
      <w:r w:rsidRPr="009609DC">
        <w:t xml:space="preserve"> </w:t>
      </w:r>
      <w:bookmarkStart w:id="8" w:name="_Toc398213141"/>
      <w:r w:rsidR="005421B5">
        <w:t>Ordem de Precedência</w:t>
      </w:r>
      <w:bookmarkEnd w:id="8"/>
    </w:p>
    <w:p w:rsidR="001E2036" w:rsidRPr="009609DC" w:rsidRDefault="001E2036" w:rsidP="009E32BE">
      <w:pPr>
        <w:pStyle w:val="STJNivel3"/>
      </w:pPr>
      <w:r w:rsidRPr="009609DC">
        <w:t xml:space="preserve"> </w:t>
      </w:r>
      <w:bookmarkStart w:id="9" w:name="_Ref385343333"/>
      <w:bookmarkStart w:id="10" w:name="_Toc385347573"/>
      <w:bookmarkStart w:id="11" w:name="_Toc398213142"/>
      <w:r w:rsidRPr="009609DC">
        <w:t xml:space="preserve">Tela </w:t>
      </w:r>
      <w:r w:rsidR="00C5311B">
        <w:t>Consulta</w:t>
      </w:r>
      <w:r w:rsidR="00887C24" w:rsidRPr="009609DC">
        <w:t>r</w:t>
      </w:r>
      <w:bookmarkEnd w:id="9"/>
      <w:bookmarkEnd w:id="10"/>
      <w:r w:rsidR="005421B5">
        <w:t xml:space="preserve"> Ordem de Precedência</w:t>
      </w:r>
      <w:bookmarkEnd w:id="11"/>
    </w:p>
    <w:p w:rsidR="00A37F98" w:rsidRPr="009609DC" w:rsidRDefault="006F65A2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00470" cy="4630755"/>
            <wp:effectExtent l="19050" t="0" r="5080" b="0"/>
            <wp:docPr id="1" name="Imagem 2" descr="C:\Users\rayanne.felicio\Pictures\CONSULTA ORDEM DE PRECEDEN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yanne.felicio\Pictures\CONSULTA ORDEM DE PRECEDENCI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630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036" w:rsidRPr="009609DC" w:rsidRDefault="001E2036">
      <w:pPr>
        <w:pStyle w:val="Instruo"/>
        <w:jc w:val="center"/>
        <w:rPr>
          <w:i w:val="0"/>
          <w:color w:val="auto"/>
        </w:rPr>
      </w:pPr>
      <w:r w:rsidRPr="009609DC">
        <w:rPr>
          <w:i w:val="0"/>
          <w:color w:val="auto"/>
        </w:rPr>
        <w:t>Figura 1 - T</w:t>
      </w:r>
      <w:r w:rsidR="009D6A5A">
        <w:rPr>
          <w:i w:val="0"/>
          <w:color w:val="auto"/>
        </w:rPr>
        <w:t>ela</w:t>
      </w:r>
      <w:r w:rsidR="00A37F98" w:rsidRPr="009609DC">
        <w:rPr>
          <w:i w:val="0"/>
          <w:color w:val="auto"/>
        </w:rPr>
        <w:t xml:space="preserve"> </w:t>
      </w:r>
      <w:r w:rsidR="00C5311B">
        <w:rPr>
          <w:i w:val="0"/>
          <w:color w:val="auto"/>
        </w:rPr>
        <w:t>de Consulta</w:t>
      </w:r>
      <w:r w:rsidR="009D6A5A">
        <w:rPr>
          <w:i w:val="0"/>
          <w:color w:val="auto"/>
        </w:rPr>
        <w:t xml:space="preserve"> de</w:t>
      </w:r>
      <w:r w:rsidR="00C5311B">
        <w:rPr>
          <w:i w:val="0"/>
          <w:color w:val="auto"/>
        </w:rPr>
        <w:t xml:space="preserve"> Ordem de Precedência</w:t>
      </w:r>
      <w:r w:rsidRPr="009609DC">
        <w:rPr>
          <w:i w:val="0"/>
          <w:color w:val="auto"/>
        </w:rPr>
        <w:t>.</w:t>
      </w:r>
    </w:p>
    <w:p w:rsidR="001E2036" w:rsidRPr="009609DC" w:rsidRDefault="001E2036" w:rsidP="009C22EC">
      <w:pPr>
        <w:pStyle w:val="Ttulo4"/>
        <w:numPr>
          <w:ilvl w:val="0"/>
          <w:numId w:val="16"/>
        </w:numPr>
        <w:rPr>
          <w:sz w:val="20"/>
        </w:rPr>
      </w:pPr>
      <w:r w:rsidRPr="009609DC">
        <w:rPr>
          <w:sz w:val="20"/>
        </w:rPr>
        <w:lastRenderedPageBreak/>
        <w:t>Regras de Apresentação</w:t>
      </w:r>
    </w:p>
    <w:p w:rsidR="00447D31" w:rsidRPr="009609DC" w:rsidRDefault="00447D31" w:rsidP="00447D31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A</w:t>
      </w:r>
      <w:r w:rsidR="008F1B4C" w:rsidRPr="009609DC">
        <w:rPr>
          <w:i w:val="0"/>
          <w:color w:val="auto"/>
        </w:rPr>
        <w:t xml:space="preserve">o </w:t>
      </w:r>
      <w:r w:rsidR="005B7323" w:rsidRPr="009609DC">
        <w:rPr>
          <w:i w:val="0"/>
          <w:color w:val="auto"/>
        </w:rPr>
        <w:t>acionar</w:t>
      </w:r>
      <w:r w:rsidR="008F1B4C" w:rsidRPr="009609DC">
        <w:rPr>
          <w:i w:val="0"/>
          <w:color w:val="auto"/>
        </w:rPr>
        <w:t xml:space="preserve"> o botão Pesquisar, o sistema apresenta</w:t>
      </w:r>
      <w:r w:rsidRPr="009609DC">
        <w:rPr>
          <w:i w:val="0"/>
          <w:color w:val="auto"/>
        </w:rPr>
        <w:t xml:space="preserve"> a tabela com o resultado da pesquisa.</w:t>
      </w:r>
    </w:p>
    <w:p w:rsidR="00447D31" w:rsidRPr="009609DC" w:rsidRDefault="00447D31" w:rsidP="00447D31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 xml:space="preserve">Ao </w:t>
      </w:r>
      <w:r w:rsidR="005B7323" w:rsidRPr="009609DC">
        <w:rPr>
          <w:i w:val="0"/>
          <w:color w:val="auto"/>
        </w:rPr>
        <w:t>acionar</w:t>
      </w:r>
      <w:r w:rsidRPr="009609DC">
        <w:rPr>
          <w:i w:val="0"/>
          <w:color w:val="auto"/>
        </w:rPr>
        <w:t xml:space="preserve"> o</w:t>
      </w:r>
      <w:r w:rsidR="008F1B4C" w:rsidRPr="009609DC">
        <w:rPr>
          <w:i w:val="0"/>
          <w:color w:val="auto"/>
        </w:rPr>
        <w:t xml:space="preserve"> botão Limpar, o sistema limpa</w:t>
      </w:r>
      <w:r w:rsidRPr="009609DC">
        <w:rPr>
          <w:i w:val="0"/>
          <w:color w:val="auto"/>
        </w:rPr>
        <w:t xml:space="preserve"> o(s) parâmetro(s) de pesquisa informado(s).</w:t>
      </w:r>
    </w:p>
    <w:p w:rsidR="001E2036" w:rsidRPr="009609DC" w:rsidRDefault="003E25B3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 xml:space="preserve">Ao </w:t>
      </w:r>
      <w:r w:rsidR="005B7323" w:rsidRPr="009609DC">
        <w:rPr>
          <w:i w:val="0"/>
          <w:color w:val="auto"/>
        </w:rPr>
        <w:t xml:space="preserve">acionar </w:t>
      </w:r>
      <w:r w:rsidRPr="009609DC">
        <w:rPr>
          <w:i w:val="0"/>
          <w:color w:val="auto"/>
        </w:rPr>
        <w:t>o ícone</w:t>
      </w:r>
      <w:r w:rsidR="001E2036" w:rsidRPr="009609DC">
        <w:rPr>
          <w:i w:val="0"/>
          <w:color w:val="auto"/>
        </w:rPr>
        <w:t xml:space="preserve"> Alterar, </w:t>
      </w:r>
      <w:r w:rsidR="005B7323" w:rsidRPr="009609DC">
        <w:rPr>
          <w:i w:val="0"/>
          <w:color w:val="auto"/>
        </w:rPr>
        <w:t xml:space="preserve">o sistema apresenta </w:t>
      </w:r>
      <w:r w:rsidR="001E2036" w:rsidRPr="009609DC">
        <w:rPr>
          <w:i w:val="0"/>
          <w:color w:val="auto"/>
        </w:rPr>
        <w:t>a T</w:t>
      </w:r>
      <w:r w:rsidR="00A37F98" w:rsidRPr="009609DC">
        <w:rPr>
          <w:i w:val="0"/>
          <w:color w:val="auto"/>
        </w:rPr>
        <w:t xml:space="preserve">ela Alterar </w:t>
      </w:r>
      <w:r w:rsidR="000A55DE">
        <w:rPr>
          <w:i w:val="0"/>
          <w:color w:val="auto"/>
        </w:rPr>
        <w:t>Ordem de P</w:t>
      </w:r>
      <w:r w:rsidR="00613E40">
        <w:rPr>
          <w:i w:val="0"/>
          <w:color w:val="auto"/>
        </w:rPr>
        <w:t>recedência</w:t>
      </w:r>
      <w:r w:rsidR="001E2036" w:rsidRPr="009609DC">
        <w:rPr>
          <w:i w:val="0"/>
          <w:color w:val="auto"/>
        </w:rPr>
        <w:t>.</w:t>
      </w:r>
    </w:p>
    <w:p w:rsidR="009C1194" w:rsidRPr="009609DC" w:rsidRDefault="009C1194" w:rsidP="009C1194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 xml:space="preserve">Ao acionar o botão Incluir, o sistema apresenta a Tela Incluir </w:t>
      </w:r>
      <w:r w:rsidR="000A55DE">
        <w:rPr>
          <w:i w:val="0"/>
          <w:color w:val="auto"/>
        </w:rPr>
        <w:t>Ordem de P</w:t>
      </w:r>
      <w:r w:rsidR="00613E40">
        <w:rPr>
          <w:i w:val="0"/>
          <w:color w:val="auto"/>
        </w:rPr>
        <w:t>recedência</w:t>
      </w:r>
      <w:r w:rsidRPr="009609DC">
        <w:rPr>
          <w:i w:val="0"/>
          <w:color w:val="auto"/>
        </w:rPr>
        <w:t>.</w:t>
      </w:r>
    </w:p>
    <w:p w:rsidR="009C1194" w:rsidRPr="009609DC" w:rsidRDefault="009C1194" w:rsidP="009C1194"/>
    <w:p w:rsidR="00A37F98" w:rsidRPr="009609DC" w:rsidRDefault="00A37F98" w:rsidP="005B7323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 xml:space="preserve">Ao </w:t>
      </w:r>
      <w:r w:rsidR="005B7323" w:rsidRPr="009609DC">
        <w:rPr>
          <w:i w:val="0"/>
          <w:color w:val="auto"/>
        </w:rPr>
        <w:t xml:space="preserve">acionar </w:t>
      </w:r>
      <w:r w:rsidRPr="009609DC">
        <w:rPr>
          <w:i w:val="0"/>
          <w:color w:val="auto"/>
        </w:rPr>
        <w:t>o botão</w:t>
      </w:r>
      <w:r w:rsidR="006A1880">
        <w:rPr>
          <w:i w:val="0"/>
          <w:color w:val="auto"/>
        </w:rPr>
        <w:t xml:space="preserve"> Cancelar, o sistema retorna</w:t>
      </w:r>
      <w:r w:rsidR="003E25B3" w:rsidRPr="009609DC">
        <w:rPr>
          <w:i w:val="0"/>
          <w:color w:val="auto"/>
        </w:rPr>
        <w:t xml:space="preserve"> para a</w:t>
      </w:r>
      <w:r w:rsidR="006A1880">
        <w:rPr>
          <w:i w:val="0"/>
          <w:color w:val="auto"/>
        </w:rPr>
        <w:t xml:space="preserve"> Tela Inicial do Sistema</w:t>
      </w:r>
      <w:r w:rsidR="005B7323" w:rsidRPr="009609DC">
        <w:rPr>
          <w:i w:val="0"/>
          <w:color w:val="auto"/>
        </w:rPr>
        <w:t>.</w:t>
      </w:r>
    </w:p>
    <w:p w:rsidR="003E25B3" w:rsidRPr="009609DC" w:rsidRDefault="005B7323" w:rsidP="003E25B3">
      <w:pPr>
        <w:pStyle w:val="PargrafodaLista"/>
        <w:numPr>
          <w:ilvl w:val="0"/>
          <w:numId w:val="4"/>
        </w:numPr>
        <w:rPr>
          <w:color w:val="auto"/>
        </w:rPr>
      </w:pPr>
      <w:r w:rsidRPr="009609DC">
        <w:rPr>
          <w:color w:val="auto"/>
        </w:rPr>
        <w:t>Ao acionar</w:t>
      </w:r>
      <w:r w:rsidR="003E25B3" w:rsidRPr="009609DC">
        <w:rPr>
          <w:color w:val="auto"/>
        </w:rPr>
        <w:t xml:space="preserve"> o ícone Visualizar,</w:t>
      </w:r>
      <w:r w:rsidRPr="009609DC">
        <w:rPr>
          <w:color w:val="auto"/>
        </w:rPr>
        <w:t xml:space="preserve"> o sistema apresenta a </w:t>
      </w:r>
      <w:r w:rsidR="003E25B3" w:rsidRPr="009609DC">
        <w:rPr>
          <w:color w:val="auto"/>
        </w:rPr>
        <w:t xml:space="preserve">Tela Visualizar </w:t>
      </w:r>
      <w:r w:rsidR="000A55DE">
        <w:rPr>
          <w:color w:val="auto"/>
        </w:rPr>
        <w:t>Ordem de P</w:t>
      </w:r>
      <w:r w:rsidR="00613E40">
        <w:rPr>
          <w:color w:val="auto"/>
        </w:rPr>
        <w:t>recedência</w:t>
      </w:r>
      <w:r w:rsidRPr="009609DC">
        <w:rPr>
          <w:color w:val="auto"/>
        </w:rPr>
        <w:t>.</w:t>
      </w:r>
    </w:p>
    <w:p w:rsidR="003E25B3" w:rsidRPr="009609DC" w:rsidRDefault="003E25B3" w:rsidP="003E25B3">
      <w:pPr>
        <w:pStyle w:val="PargrafodaLista"/>
        <w:numPr>
          <w:ilvl w:val="0"/>
          <w:numId w:val="4"/>
        </w:numPr>
        <w:rPr>
          <w:color w:val="auto"/>
        </w:rPr>
      </w:pPr>
      <w:r w:rsidRPr="009609DC">
        <w:rPr>
          <w:color w:val="auto"/>
        </w:rPr>
        <w:t xml:space="preserve">Ao </w:t>
      </w:r>
      <w:r w:rsidR="005B7323" w:rsidRPr="009609DC">
        <w:rPr>
          <w:color w:val="auto"/>
        </w:rPr>
        <w:t>acionar</w:t>
      </w:r>
      <w:r w:rsidRPr="009609DC">
        <w:rPr>
          <w:color w:val="auto"/>
        </w:rPr>
        <w:t xml:space="preserve"> o ícone Excluir, </w:t>
      </w:r>
      <w:r w:rsidR="009C1194" w:rsidRPr="009609DC">
        <w:rPr>
          <w:color w:val="auto"/>
        </w:rPr>
        <w:t xml:space="preserve">o sistema apresenta </w:t>
      </w:r>
      <w:r w:rsidRPr="009609DC">
        <w:rPr>
          <w:color w:val="auto"/>
        </w:rPr>
        <w:t xml:space="preserve">a Tela Excluir </w:t>
      </w:r>
      <w:r w:rsidR="000A55DE">
        <w:rPr>
          <w:color w:val="auto"/>
        </w:rPr>
        <w:t>Ordem de P</w:t>
      </w:r>
      <w:r w:rsidR="00613E40">
        <w:rPr>
          <w:color w:val="auto"/>
        </w:rPr>
        <w:t>recedência</w:t>
      </w:r>
      <w:r w:rsidRPr="009609DC">
        <w:rPr>
          <w:color w:val="auto"/>
        </w:rPr>
        <w:t>.</w:t>
      </w:r>
    </w:p>
    <w:p w:rsidR="00A7401F" w:rsidRDefault="00A7401F" w:rsidP="00A7401F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>
        <w:rPr>
          <w:i w:val="0"/>
          <w:color w:val="auto"/>
        </w:rPr>
        <w:t xml:space="preserve">A </w:t>
      </w:r>
      <w:r w:rsidR="000B12CA">
        <w:rPr>
          <w:i w:val="0"/>
          <w:color w:val="auto"/>
        </w:rPr>
        <w:t>o</w:t>
      </w:r>
      <w:r w:rsidRPr="00A7401F">
        <w:rPr>
          <w:i w:val="0"/>
          <w:color w:val="auto"/>
        </w:rPr>
        <w:t xml:space="preserve">rdenação padrão para apresentação da lista de </w:t>
      </w:r>
      <w:r w:rsidR="000B12CA">
        <w:rPr>
          <w:i w:val="0"/>
          <w:color w:val="auto"/>
        </w:rPr>
        <w:t>o</w:t>
      </w:r>
      <w:r w:rsidR="00613E40">
        <w:rPr>
          <w:i w:val="0"/>
          <w:color w:val="auto"/>
        </w:rPr>
        <w:t>rdem de precedência</w:t>
      </w:r>
      <w:r w:rsidRPr="00A7401F">
        <w:rPr>
          <w:i w:val="0"/>
          <w:color w:val="auto"/>
        </w:rPr>
        <w:t xml:space="preserve"> deve ser </w:t>
      </w:r>
      <w:r w:rsidR="000B12CA">
        <w:rPr>
          <w:i w:val="0"/>
          <w:color w:val="auto"/>
        </w:rPr>
        <w:t>pela coluna “Nível</w:t>
      </w:r>
      <w:r w:rsidRPr="00A7401F">
        <w:rPr>
          <w:i w:val="0"/>
          <w:color w:val="auto"/>
        </w:rPr>
        <w:t>”</w:t>
      </w:r>
      <w:r w:rsidR="000B12CA">
        <w:rPr>
          <w:i w:val="0"/>
          <w:color w:val="auto"/>
        </w:rPr>
        <w:t xml:space="preserve"> e em seguida pela coluna “Sub-Nível”.</w:t>
      </w:r>
    </w:p>
    <w:p w:rsidR="00A7401F" w:rsidRPr="00815A06" w:rsidRDefault="00815A06" w:rsidP="00A7401F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>
        <w:rPr>
          <w:i w:val="0"/>
          <w:color w:val="auto"/>
        </w:rPr>
        <w:t>Por padrão, o sistema irá apresentar o máximo de 500 registros por página.</w:t>
      </w:r>
    </w:p>
    <w:p w:rsidR="00447D31" w:rsidRPr="009609DC" w:rsidRDefault="00447D31" w:rsidP="00447D31">
      <w:pPr>
        <w:pStyle w:val="PargrafodaLista"/>
        <w:rPr>
          <w:color w:val="auto"/>
        </w:rPr>
      </w:pPr>
    </w:p>
    <w:p w:rsidR="001E2036" w:rsidRPr="009609DC" w:rsidRDefault="001E2036" w:rsidP="009C22EC">
      <w:pPr>
        <w:pStyle w:val="Ttulo4"/>
        <w:numPr>
          <w:ilvl w:val="0"/>
          <w:numId w:val="16"/>
        </w:numPr>
        <w:rPr>
          <w:sz w:val="20"/>
        </w:rPr>
      </w:pPr>
      <w:r w:rsidRPr="009609DC">
        <w:rPr>
          <w:sz w:val="20"/>
        </w:rPr>
        <w:t>Exceções</w:t>
      </w:r>
    </w:p>
    <w:p w:rsidR="001E2036" w:rsidRPr="009609DC" w:rsidRDefault="008D188E" w:rsidP="008D188E">
      <w:pPr>
        <w:pStyle w:val="Instruo"/>
        <w:ind w:left="720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Não se aplica.</w:t>
      </w:r>
    </w:p>
    <w:p w:rsidR="001E2036" w:rsidRPr="009609DC" w:rsidRDefault="001E2036" w:rsidP="009C22EC">
      <w:pPr>
        <w:pStyle w:val="Ttulo4"/>
        <w:numPr>
          <w:ilvl w:val="0"/>
          <w:numId w:val="16"/>
        </w:numPr>
        <w:rPr>
          <w:sz w:val="20"/>
        </w:rPr>
      </w:pPr>
      <w:bookmarkStart w:id="12" w:name="_Toc118115343"/>
      <w:r w:rsidRPr="009609DC">
        <w:rPr>
          <w:sz w:val="20"/>
        </w:rPr>
        <w:t>Itens de Controle</w:t>
      </w:r>
      <w:bookmarkEnd w:id="12"/>
    </w:p>
    <w:tbl>
      <w:tblPr>
        <w:tblW w:w="10710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53"/>
        <w:gridCol w:w="630"/>
        <w:gridCol w:w="496"/>
        <w:gridCol w:w="1110"/>
        <w:gridCol w:w="630"/>
        <w:gridCol w:w="816"/>
        <w:gridCol w:w="520"/>
        <w:gridCol w:w="1292"/>
        <w:gridCol w:w="1589"/>
      </w:tblGrid>
      <w:tr w:rsidR="00E559FA" w:rsidRPr="009609DC" w:rsidTr="000B1960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Descrição</w:t>
            </w:r>
          </w:p>
        </w:tc>
        <w:tc>
          <w:tcPr>
            <w:tcW w:w="953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630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10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Valor Padrão</w:t>
            </w:r>
          </w:p>
        </w:tc>
        <w:tc>
          <w:tcPr>
            <w:tcW w:w="630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Editável</w:t>
            </w:r>
          </w:p>
        </w:tc>
        <w:tc>
          <w:tcPr>
            <w:tcW w:w="816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Domínio</w:t>
            </w:r>
          </w:p>
        </w:tc>
        <w:tc>
          <w:tcPr>
            <w:tcW w:w="520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TabOrder</w:t>
            </w:r>
          </w:p>
        </w:tc>
        <w:tc>
          <w:tcPr>
            <w:tcW w:w="1292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Evento</w:t>
            </w:r>
          </w:p>
        </w:tc>
        <w:tc>
          <w:tcPr>
            <w:tcW w:w="1589" w:type="dxa"/>
            <w:shd w:val="pct25" w:color="auto" w:fill="auto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Ação</w:t>
            </w:r>
          </w:p>
        </w:tc>
      </w:tr>
      <w:tr w:rsidR="00845F7F" w:rsidRPr="009609DC" w:rsidTr="000B1960">
        <w:trPr>
          <w:cantSplit/>
          <w:jc w:val="center"/>
        </w:trPr>
        <w:tc>
          <w:tcPr>
            <w:tcW w:w="554" w:type="dxa"/>
            <w:vAlign w:val="center"/>
          </w:tcPr>
          <w:p w:rsidR="00845F7F" w:rsidRPr="009609DC" w:rsidRDefault="00845F7F" w:rsidP="009C22EC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2120" w:type="dxa"/>
            <w:vAlign w:val="center"/>
          </w:tcPr>
          <w:p w:rsidR="00845F7F" w:rsidRPr="009609DC" w:rsidRDefault="00845F7F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Cargo</w:t>
            </w:r>
          </w:p>
        </w:tc>
        <w:tc>
          <w:tcPr>
            <w:tcW w:w="953" w:type="dxa"/>
            <w:vAlign w:val="center"/>
          </w:tcPr>
          <w:p w:rsidR="00845F7F" w:rsidRPr="009609DC" w:rsidRDefault="00845F7F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100/A</w:t>
            </w:r>
          </w:p>
        </w:tc>
        <w:tc>
          <w:tcPr>
            <w:tcW w:w="630" w:type="dxa"/>
            <w:vAlign w:val="center"/>
          </w:tcPr>
          <w:p w:rsidR="00845F7F" w:rsidRPr="009609DC" w:rsidRDefault="00845F7F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845F7F" w:rsidRPr="009609DC" w:rsidRDefault="00845F7F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vAlign w:val="center"/>
          </w:tcPr>
          <w:p w:rsidR="00845F7F" w:rsidRPr="009609DC" w:rsidRDefault="00845F7F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Selecione</w:t>
            </w:r>
          </w:p>
        </w:tc>
        <w:tc>
          <w:tcPr>
            <w:tcW w:w="630" w:type="dxa"/>
            <w:vAlign w:val="center"/>
          </w:tcPr>
          <w:p w:rsidR="00845F7F" w:rsidRPr="009609DC" w:rsidRDefault="00845F7F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816" w:type="dxa"/>
            <w:vAlign w:val="center"/>
          </w:tcPr>
          <w:p w:rsidR="00845F7F" w:rsidRPr="009609DC" w:rsidRDefault="000B1960" w:rsidP="000B1960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Tabela Cargo(Mala Direta)</w:t>
            </w:r>
          </w:p>
        </w:tc>
        <w:tc>
          <w:tcPr>
            <w:tcW w:w="520" w:type="dxa"/>
          </w:tcPr>
          <w:p w:rsidR="00845F7F" w:rsidRDefault="00845F7F">
            <w:r w:rsidRPr="00A114CE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292" w:type="dxa"/>
            <w:vAlign w:val="center"/>
          </w:tcPr>
          <w:p w:rsidR="00845F7F" w:rsidRPr="009609DC" w:rsidRDefault="00845F7F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Selecionar</w:t>
            </w:r>
          </w:p>
        </w:tc>
        <w:tc>
          <w:tcPr>
            <w:tcW w:w="1589" w:type="dxa"/>
            <w:vAlign w:val="center"/>
          </w:tcPr>
          <w:p w:rsidR="00845F7F" w:rsidRPr="009609DC" w:rsidRDefault="000B1960" w:rsidP="00794B54">
            <w:pPr>
              <w:rPr>
                <w:iCs/>
                <w:color w:val="auto"/>
                <w:sz w:val="22"/>
              </w:rPr>
            </w:pPr>
            <w:r w:rsidRPr="00A114CE">
              <w:rPr>
                <w:iCs/>
                <w:color w:val="auto"/>
                <w:sz w:val="22"/>
              </w:rPr>
              <w:t>N/A</w:t>
            </w:r>
          </w:p>
        </w:tc>
      </w:tr>
      <w:tr w:rsidR="000B1960" w:rsidRPr="009609DC" w:rsidTr="000C02EE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0B1960" w:rsidRPr="009609DC" w:rsidRDefault="000B1960" w:rsidP="009C22EC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2</w:t>
            </w:r>
          </w:p>
        </w:tc>
        <w:tc>
          <w:tcPr>
            <w:tcW w:w="2120" w:type="dxa"/>
            <w:vAlign w:val="center"/>
          </w:tcPr>
          <w:p w:rsidR="000B1960" w:rsidRPr="009609DC" w:rsidRDefault="000B1960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Órgão</w:t>
            </w:r>
          </w:p>
        </w:tc>
        <w:tc>
          <w:tcPr>
            <w:tcW w:w="953" w:type="dxa"/>
            <w:vAlign w:val="center"/>
          </w:tcPr>
          <w:p w:rsidR="000B1960" w:rsidRPr="009609DC" w:rsidRDefault="000B1960" w:rsidP="001007B7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200/A</w:t>
            </w:r>
          </w:p>
        </w:tc>
        <w:tc>
          <w:tcPr>
            <w:tcW w:w="630" w:type="dxa"/>
            <w:vAlign w:val="center"/>
          </w:tcPr>
          <w:p w:rsidR="000B1960" w:rsidRPr="009609DC" w:rsidRDefault="000B1960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</w:tcPr>
          <w:p w:rsidR="000B1960" w:rsidRDefault="000B1960">
            <w:r w:rsidRPr="00C20F3E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vAlign w:val="center"/>
          </w:tcPr>
          <w:p w:rsidR="000B1960" w:rsidRPr="009609DC" w:rsidRDefault="000B1960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Selecione</w:t>
            </w:r>
          </w:p>
        </w:tc>
        <w:tc>
          <w:tcPr>
            <w:tcW w:w="630" w:type="dxa"/>
            <w:vAlign w:val="center"/>
          </w:tcPr>
          <w:p w:rsidR="000B1960" w:rsidRPr="009609DC" w:rsidRDefault="000B1960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816" w:type="dxa"/>
            <w:vAlign w:val="center"/>
          </w:tcPr>
          <w:p w:rsidR="000B1960" w:rsidRPr="009609DC" w:rsidRDefault="000B1960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Tabela Órgão(Mala Direta)</w:t>
            </w:r>
          </w:p>
        </w:tc>
        <w:tc>
          <w:tcPr>
            <w:tcW w:w="520" w:type="dxa"/>
          </w:tcPr>
          <w:p w:rsidR="000B1960" w:rsidRDefault="000B1960">
            <w:r w:rsidRPr="00A114CE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292" w:type="dxa"/>
            <w:vAlign w:val="center"/>
          </w:tcPr>
          <w:p w:rsidR="000B1960" w:rsidRPr="009609DC" w:rsidRDefault="000B1960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Selecionar</w:t>
            </w:r>
          </w:p>
        </w:tc>
        <w:tc>
          <w:tcPr>
            <w:tcW w:w="1589" w:type="dxa"/>
          </w:tcPr>
          <w:p w:rsidR="000B1960" w:rsidRDefault="000B1960">
            <w:r w:rsidRPr="00E24813">
              <w:rPr>
                <w:iCs/>
                <w:color w:val="auto"/>
                <w:sz w:val="22"/>
              </w:rPr>
              <w:t>N/A</w:t>
            </w:r>
          </w:p>
        </w:tc>
      </w:tr>
      <w:tr w:rsidR="000B1960" w:rsidRPr="009609DC" w:rsidTr="000C02EE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B1960" w:rsidRPr="009609DC" w:rsidRDefault="000B1960" w:rsidP="009C22EC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6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0B1960" w:rsidRPr="009609DC" w:rsidRDefault="000B1960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Nível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vAlign w:val="center"/>
          </w:tcPr>
          <w:p w:rsidR="000B1960" w:rsidRPr="009609DC" w:rsidRDefault="000B1960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2/N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0B1960" w:rsidRPr="009609DC" w:rsidRDefault="006B5B44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VN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0B1960" w:rsidRDefault="000B1960">
            <w:r w:rsidRPr="00C20F3E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0B1960" w:rsidRPr="009609DC" w:rsidRDefault="000B1960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0B1960" w:rsidRPr="009609DC" w:rsidRDefault="000B1960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vAlign w:val="center"/>
          </w:tcPr>
          <w:p w:rsidR="000B1960" w:rsidRPr="009609DC" w:rsidRDefault="000B1960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0B1960" w:rsidRDefault="000B1960">
            <w:r w:rsidRPr="00A114CE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:rsidR="000B1960" w:rsidRPr="009609DC" w:rsidRDefault="000B1960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589" w:type="dxa"/>
            <w:tcBorders>
              <w:bottom w:val="single" w:sz="4" w:space="0" w:color="auto"/>
            </w:tcBorders>
          </w:tcPr>
          <w:p w:rsidR="000B1960" w:rsidRDefault="000B1960">
            <w:r w:rsidRPr="00E24813">
              <w:rPr>
                <w:iCs/>
                <w:color w:val="auto"/>
                <w:sz w:val="22"/>
              </w:rPr>
              <w:t>N/A</w:t>
            </w:r>
          </w:p>
        </w:tc>
      </w:tr>
      <w:tr w:rsidR="000B1960" w:rsidRPr="009609DC" w:rsidTr="000C02EE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B1960" w:rsidRPr="009609DC" w:rsidRDefault="000B1960" w:rsidP="009C22EC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7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0B1960" w:rsidRPr="009609DC" w:rsidRDefault="000B1960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Sub-Nível</w:t>
            </w:r>
            <w:r w:rsidRPr="009609DC">
              <w:rPr>
                <w:iCs/>
                <w:color w:val="auto"/>
                <w:sz w:val="22"/>
              </w:rPr>
              <w:t xml:space="preserve"> 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vAlign w:val="center"/>
          </w:tcPr>
          <w:p w:rsidR="000B1960" w:rsidRPr="009609DC" w:rsidRDefault="000B1960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4/D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0B1960" w:rsidRDefault="000B1960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VD</w:t>
            </w:r>
          </w:p>
          <w:p w:rsidR="00C13F9C" w:rsidRPr="009609DC" w:rsidRDefault="00C13F9C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(X,XXX)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0B1960" w:rsidRDefault="000B1960">
            <w:r w:rsidRPr="00C20F3E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0B1960" w:rsidRPr="009609DC" w:rsidRDefault="000B1960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0B1960" w:rsidRPr="009609DC" w:rsidRDefault="000B1960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vAlign w:val="center"/>
          </w:tcPr>
          <w:p w:rsidR="000B1960" w:rsidRPr="009609DC" w:rsidRDefault="000B1960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0B1960" w:rsidRDefault="000B1960">
            <w:r w:rsidRPr="00A114CE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:rsidR="000B1960" w:rsidRPr="009609DC" w:rsidRDefault="000B1960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589" w:type="dxa"/>
            <w:tcBorders>
              <w:bottom w:val="single" w:sz="4" w:space="0" w:color="auto"/>
            </w:tcBorders>
          </w:tcPr>
          <w:p w:rsidR="000B1960" w:rsidRDefault="000B1960">
            <w:r w:rsidRPr="00E24813">
              <w:rPr>
                <w:iCs/>
                <w:color w:val="auto"/>
                <w:sz w:val="22"/>
              </w:rPr>
              <w:t>N/A</w:t>
            </w:r>
          </w:p>
        </w:tc>
      </w:tr>
      <w:tr w:rsidR="000B1960" w:rsidRPr="009609DC" w:rsidTr="000C02EE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B1960" w:rsidRPr="009609DC" w:rsidRDefault="000B1960" w:rsidP="009C22EC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0B1960" w:rsidRPr="009609DC" w:rsidRDefault="000B1960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Poder/Área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vAlign w:val="center"/>
          </w:tcPr>
          <w:p w:rsidR="000B1960" w:rsidRPr="009609DC" w:rsidRDefault="000B1960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150/A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0B1960" w:rsidRPr="009609DC" w:rsidRDefault="000B1960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0B1960" w:rsidRDefault="000B1960">
            <w:r w:rsidRPr="00C20F3E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0B1960" w:rsidRPr="009609DC" w:rsidRDefault="000B1960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Selecione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0B1960" w:rsidRPr="009609DC" w:rsidRDefault="000B1960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vAlign w:val="center"/>
          </w:tcPr>
          <w:p w:rsidR="000B1960" w:rsidRPr="009609DC" w:rsidRDefault="000B1960" w:rsidP="00AC28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Tabela</w:t>
            </w:r>
            <w:r w:rsidR="00AC28CB">
              <w:rPr>
                <w:iCs/>
                <w:color w:val="auto"/>
                <w:sz w:val="22"/>
              </w:rPr>
              <w:t xml:space="preserve"> Poder/Área(Mala Direta)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0B1960" w:rsidRDefault="000B1960">
            <w:r w:rsidRPr="00A114CE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:rsidR="000B1960" w:rsidRPr="009609DC" w:rsidRDefault="000B1960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Selecionar</w:t>
            </w:r>
          </w:p>
        </w:tc>
        <w:tc>
          <w:tcPr>
            <w:tcW w:w="1589" w:type="dxa"/>
            <w:tcBorders>
              <w:bottom w:val="single" w:sz="4" w:space="0" w:color="auto"/>
            </w:tcBorders>
          </w:tcPr>
          <w:p w:rsidR="000B1960" w:rsidRDefault="000B1960">
            <w:r w:rsidRPr="00E24813">
              <w:rPr>
                <w:iCs/>
                <w:color w:val="auto"/>
                <w:sz w:val="22"/>
              </w:rPr>
              <w:t>N/A</w:t>
            </w:r>
          </w:p>
        </w:tc>
      </w:tr>
      <w:tr w:rsidR="000B1960" w:rsidRPr="009609DC" w:rsidTr="000C02EE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B1960" w:rsidRPr="009609DC" w:rsidRDefault="000B1960" w:rsidP="009C22EC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0B1960" w:rsidRPr="009609DC" w:rsidRDefault="000B1960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Esfera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vAlign w:val="center"/>
          </w:tcPr>
          <w:p w:rsidR="000B1960" w:rsidRPr="009609DC" w:rsidRDefault="000B1960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100/A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0B1960" w:rsidRPr="009609DC" w:rsidRDefault="000B1960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0B1960" w:rsidRDefault="000B1960">
            <w:r w:rsidRPr="00C20F3E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0B1960" w:rsidRPr="009609DC" w:rsidRDefault="000B1960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Selecione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0B1960" w:rsidRPr="009609DC" w:rsidRDefault="000B1960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vAlign w:val="center"/>
          </w:tcPr>
          <w:p w:rsidR="000B1960" w:rsidRPr="009609DC" w:rsidRDefault="000B1960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Tabela</w:t>
            </w:r>
            <w:r w:rsidR="00AC28CB">
              <w:rPr>
                <w:iCs/>
                <w:color w:val="auto"/>
                <w:sz w:val="22"/>
              </w:rPr>
              <w:t xml:space="preserve"> Esfera(Mala Direta)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0B1960" w:rsidRDefault="000B1960">
            <w:r w:rsidRPr="00A114CE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:rsidR="000B1960" w:rsidRPr="009609DC" w:rsidRDefault="000B1960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Selecionar</w:t>
            </w:r>
          </w:p>
        </w:tc>
        <w:tc>
          <w:tcPr>
            <w:tcW w:w="1589" w:type="dxa"/>
            <w:tcBorders>
              <w:bottom w:val="single" w:sz="4" w:space="0" w:color="auto"/>
            </w:tcBorders>
          </w:tcPr>
          <w:p w:rsidR="000B1960" w:rsidRDefault="000B1960">
            <w:r w:rsidRPr="00E24813">
              <w:rPr>
                <w:iCs/>
                <w:color w:val="auto"/>
                <w:sz w:val="22"/>
              </w:rPr>
              <w:t>N/A</w:t>
            </w:r>
          </w:p>
        </w:tc>
      </w:tr>
      <w:tr w:rsidR="00AC28CB" w:rsidRPr="009609DC" w:rsidTr="000C02EE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C28CB" w:rsidRPr="009609DC" w:rsidRDefault="00AC28CB" w:rsidP="009C22EC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8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C28CB" w:rsidRPr="009609DC" w:rsidRDefault="00AC28CB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Botão Pesquisar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vAlign w:val="center"/>
          </w:tcPr>
          <w:p w:rsidR="00AC28CB" w:rsidRPr="009609DC" w:rsidRDefault="00AC28CB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AC28CB" w:rsidRPr="009609DC" w:rsidRDefault="00AC28CB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AC28CB" w:rsidRDefault="00AC28CB">
            <w:r w:rsidRPr="00C20F3E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AC28CB" w:rsidRPr="009609DC" w:rsidRDefault="00AC28CB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AC28CB" w:rsidRPr="009609DC" w:rsidRDefault="00AC28CB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AC28CB" w:rsidRDefault="00AC28CB">
            <w:r w:rsidRPr="002910D2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AC28CB" w:rsidRDefault="00AC28CB">
            <w:r w:rsidRPr="00A114CE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:rsidR="00AC28CB" w:rsidRPr="009609DC" w:rsidRDefault="00AC28CB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vAlign w:val="center"/>
          </w:tcPr>
          <w:p w:rsidR="00AC28CB" w:rsidRPr="009609DC" w:rsidRDefault="00AC28CB" w:rsidP="00265AA0">
            <w:pPr>
              <w:rPr>
                <w:iCs/>
                <w:color w:val="auto"/>
                <w:sz w:val="22"/>
              </w:rPr>
            </w:pPr>
            <w:r w:rsidRPr="00DD098E">
              <w:rPr>
                <w:iCs/>
                <w:color w:val="auto"/>
              </w:rPr>
              <w:t>Ao ser acionado apresenta lista de resultados.</w:t>
            </w:r>
          </w:p>
        </w:tc>
      </w:tr>
      <w:tr w:rsidR="00AC28CB" w:rsidRPr="009609DC" w:rsidTr="000C02EE">
        <w:trPr>
          <w:cantSplit/>
          <w:trHeight w:val="55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C28CB" w:rsidRPr="009609DC" w:rsidRDefault="00AC28CB" w:rsidP="009C22EC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lastRenderedPageBreak/>
              <w:t>9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C28CB" w:rsidRPr="009609DC" w:rsidRDefault="00AC28CB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Botão Limpar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vAlign w:val="center"/>
          </w:tcPr>
          <w:p w:rsidR="00AC28CB" w:rsidRPr="009609DC" w:rsidRDefault="00AC28CB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AC28CB" w:rsidRPr="009609DC" w:rsidRDefault="00AC28CB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AC28CB" w:rsidRDefault="00AC28CB">
            <w:r w:rsidRPr="00C20F3E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AC28CB" w:rsidRPr="009609DC" w:rsidRDefault="00AC28CB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AC28CB" w:rsidRPr="009609DC" w:rsidRDefault="00AC28CB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AC28CB" w:rsidRDefault="00AC28CB">
            <w:r w:rsidRPr="002910D2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AC28CB" w:rsidRDefault="00AC28CB">
            <w:r w:rsidRPr="00A114CE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:rsidR="00AC28CB" w:rsidRPr="009609DC" w:rsidRDefault="00AC28CB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vAlign w:val="center"/>
          </w:tcPr>
          <w:p w:rsidR="00AC28CB" w:rsidRPr="009609DC" w:rsidRDefault="00AC28CB" w:rsidP="00794B54">
            <w:pPr>
              <w:rPr>
                <w:iCs/>
                <w:color w:val="auto"/>
                <w:sz w:val="22"/>
              </w:rPr>
            </w:pPr>
            <w:r w:rsidRPr="00DD098E">
              <w:rPr>
                <w:iCs/>
                <w:color w:val="auto"/>
              </w:rPr>
              <w:t>Ao ser acionado limpa os parâmetros de pesquisa.</w:t>
            </w:r>
          </w:p>
        </w:tc>
      </w:tr>
      <w:tr w:rsidR="000B1960" w:rsidRPr="009609DC" w:rsidTr="000C02EE">
        <w:trPr>
          <w:cantSplit/>
          <w:trHeight w:val="55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B1960" w:rsidRPr="009609DC" w:rsidRDefault="000B1960" w:rsidP="009C22EC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0B1960" w:rsidRPr="00DD098E" w:rsidRDefault="000B1960" w:rsidP="000C02EE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Botão Incluir</w:t>
            </w: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0B1960" w:rsidRDefault="000B1960" w:rsidP="000C02EE">
            <w:r w:rsidRPr="00AF4994">
              <w:rPr>
                <w:iCs/>
                <w:color w:val="auto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0B1960" w:rsidRDefault="000B1960" w:rsidP="000C02EE">
            <w:r w:rsidRPr="00D5074C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0B1960" w:rsidRPr="00DD098E" w:rsidRDefault="000B1960" w:rsidP="000C02EE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0B1960" w:rsidRPr="00DD098E" w:rsidRDefault="000B1960" w:rsidP="000C02EE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0B1960" w:rsidRPr="00DD098E" w:rsidRDefault="000B1960" w:rsidP="000C02EE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vAlign w:val="center"/>
          </w:tcPr>
          <w:p w:rsidR="000B1960" w:rsidRPr="00DD098E" w:rsidRDefault="000B1960" w:rsidP="000C02EE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vAlign w:val="center"/>
          </w:tcPr>
          <w:p w:rsidR="000B1960" w:rsidRPr="00DD098E" w:rsidRDefault="000B1960" w:rsidP="000C02EE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:rsidR="000B1960" w:rsidRPr="00DD098E" w:rsidRDefault="000B1960" w:rsidP="000C02EE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vAlign w:val="center"/>
          </w:tcPr>
          <w:p w:rsidR="000B1960" w:rsidRPr="00DD098E" w:rsidRDefault="000B1960" w:rsidP="000C02EE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Ao ser acionado</w:t>
            </w:r>
            <w:r>
              <w:rPr>
                <w:iCs/>
                <w:color w:val="auto"/>
              </w:rPr>
              <w:t xml:space="preserve"> apresenta tela de incluir ordem de precedência</w:t>
            </w:r>
            <w:r w:rsidRPr="00DD098E">
              <w:rPr>
                <w:iCs/>
                <w:color w:val="auto"/>
              </w:rPr>
              <w:t>.</w:t>
            </w:r>
          </w:p>
        </w:tc>
      </w:tr>
      <w:tr w:rsidR="000B1960" w:rsidRPr="009609DC" w:rsidTr="000C02EE">
        <w:trPr>
          <w:cantSplit/>
          <w:trHeight w:val="55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B1960" w:rsidRPr="009609DC" w:rsidRDefault="000B1960" w:rsidP="009C22EC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0B1960" w:rsidRPr="00DD098E" w:rsidRDefault="000B1960" w:rsidP="000C02EE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Botão Cancelar</w:t>
            </w: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0B1960" w:rsidRDefault="000B1960" w:rsidP="000C02EE">
            <w:r w:rsidRPr="00AF4994">
              <w:rPr>
                <w:iCs/>
                <w:color w:val="auto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0B1960" w:rsidRDefault="000B1960" w:rsidP="000C02EE">
            <w:r w:rsidRPr="00D5074C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0B1960" w:rsidRPr="00DD098E" w:rsidRDefault="000B1960" w:rsidP="000C02EE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0B1960" w:rsidRPr="00DD098E" w:rsidRDefault="000B1960" w:rsidP="000C02EE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0B1960" w:rsidRPr="00DD098E" w:rsidRDefault="000B1960" w:rsidP="000C02EE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vAlign w:val="center"/>
          </w:tcPr>
          <w:p w:rsidR="000B1960" w:rsidRPr="00DD098E" w:rsidRDefault="000B1960" w:rsidP="000C02EE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vAlign w:val="center"/>
          </w:tcPr>
          <w:p w:rsidR="000B1960" w:rsidRPr="00DD098E" w:rsidRDefault="000B1960" w:rsidP="000C02EE">
            <w:r>
              <w:t>N/A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:rsidR="000B1960" w:rsidRPr="00DD098E" w:rsidRDefault="000B1960" w:rsidP="000C02EE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vAlign w:val="center"/>
          </w:tcPr>
          <w:p w:rsidR="000B1960" w:rsidRPr="00DD098E" w:rsidRDefault="000B1960" w:rsidP="000C02EE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Ao ser acionado retorna para a tela anterior.</w:t>
            </w:r>
          </w:p>
        </w:tc>
      </w:tr>
      <w:tr w:rsidR="000B1960" w:rsidRPr="009609DC" w:rsidTr="000B1960">
        <w:trPr>
          <w:cantSplit/>
          <w:trHeight w:val="134"/>
          <w:jc w:val="center"/>
        </w:trPr>
        <w:tc>
          <w:tcPr>
            <w:tcW w:w="10710" w:type="dxa"/>
            <w:gridSpan w:val="11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B1960" w:rsidRPr="00346289" w:rsidRDefault="000B1960" w:rsidP="00E559FA">
            <w:pPr>
              <w:jc w:val="center"/>
              <w:rPr>
                <w:b/>
                <w:iCs/>
                <w:color w:val="auto"/>
                <w:sz w:val="22"/>
              </w:rPr>
            </w:pPr>
            <w:r w:rsidRPr="00346289">
              <w:rPr>
                <w:b/>
                <w:iCs/>
                <w:color w:val="auto"/>
                <w:sz w:val="22"/>
              </w:rPr>
              <w:t>Resultado da Pesquisa</w:t>
            </w:r>
          </w:p>
        </w:tc>
      </w:tr>
      <w:tr w:rsidR="002A6244" w:rsidRPr="009609DC" w:rsidTr="000B196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A6244" w:rsidRPr="009609DC" w:rsidRDefault="002A6244" w:rsidP="009C22EC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10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2A6244" w:rsidRPr="009609DC" w:rsidRDefault="002A6244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Nível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vAlign w:val="center"/>
          </w:tcPr>
          <w:p w:rsidR="002A6244" w:rsidRPr="00DD098E" w:rsidRDefault="002A6244" w:rsidP="000C02EE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2A6244" w:rsidRPr="00DD098E" w:rsidRDefault="002A6244" w:rsidP="000C02EE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2A6244" w:rsidRPr="00DD098E" w:rsidRDefault="002A6244" w:rsidP="000C02EE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2A6244" w:rsidRPr="00DD098E" w:rsidRDefault="002A6244" w:rsidP="000C02EE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2A6244" w:rsidRPr="00DD098E" w:rsidRDefault="002A6244" w:rsidP="000C02EE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vAlign w:val="center"/>
          </w:tcPr>
          <w:p w:rsidR="002A6244" w:rsidRPr="00DD098E" w:rsidRDefault="002A6244" w:rsidP="000C02EE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vAlign w:val="center"/>
          </w:tcPr>
          <w:p w:rsidR="002A6244" w:rsidRPr="009609DC" w:rsidRDefault="002A6244" w:rsidP="00794B54">
            <w:pPr>
              <w:rPr>
                <w:iCs/>
                <w:color w:val="auto"/>
                <w:sz w:val="22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:rsidR="002A6244" w:rsidRPr="009609DC" w:rsidRDefault="002A6244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589" w:type="dxa"/>
            <w:tcBorders>
              <w:bottom w:val="single" w:sz="4" w:space="0" w:color="auto"/>
            </w:tcBorders>
          </w:tcPr>
          <w:p w:rsidR="002A6244" w:rsidRDefault="002A6244">
            <w:r w:rsidRPr="00A5059F">
              <w:rPr>
                <w:iCs/>
                <w:color w:val="auto"/>
                <w:sz w:val="22"/>
              </w:rPr>
              <w:t>N/A</w:t>
            </w:r>
          </w:p>
        </w:tc>
      </w:tr>
      <w:tr w:rsidR="002A6244" w:rsidRPr="009609DC" w:rsidTr="000B196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A6244" w:rsidRPr="009609DC" w:rsidRDefault="002A6244" w:rsidP="009C22EC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11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2A6244" w:rsidRPr="009609DC" w:rsidRDefault="002A6244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Sub-Nível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vAlign w:val="center"/>
          </w:tcPr>
          <w:p w:rsidR="002A6244" w:rsidRPr="00DD098E" w:rsidRDefault="002A6244" w:rsidP="000C02EE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2A6244" w:rsidRPr="00DD098E" w:rsidRDefault="002A6244" w:rsidP="000C02EE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2A6244" w:rsidRPr="00DD098E" w:rsidRDefault="002A6244" w:rsidP="000C02EE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2A6244" w:rsidRPr="00DD098E" w:rsidRDefault="002A6244" w:rsidP="000C02EE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2A6244" w:rsidRPr="00DD098E" w:rsidRDefault="002A6244" w:rsidP="000C02EE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vAlign w:val="center"/>
          </w:tcPr>
          <w:p w:rsidR="002A6244" w:rsidRPr="00DD098E" w:rsidRDefault="002A6244" w:rsidP="000C02EE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vAlign w:val="center"/>
          </w:tcPr>
          <w:p w:rsidR="002A6244" w:rsidRPr="009609DC" w:rsidRDefault="002A6244" w:rsidP="000C02EE">
            <w:pPr>
              <w:rPr>
                <w:iCs/>
                <w:color w:val="auto"/>
                <w:sz w:val="22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1292" w:type="dxa"/>
            <w:tcBorders>
              <w:bottom w:val="single" w:sz="4" w:space="0" w:color="auto"/>
            </w:tcBorders>
          </w:tcPr>
          <w:p w:rsidR="002A6244" w:rsidRDefault="002A6244">
            <w:r w:rsidRPr="00FD1EC7"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589" w:type="dxa"/>
            <w:tcBorders>
              <w:bottom w:val="single" w:sz="4" w:space="0" w:color="auto"/>
            </w:tcBorders>
          </w:tcPr>
          <w:p w:rsidR="002A6244" w:rsidRDefault="002A6244">
            <w:r w:rsidRPr="00A5059F">
              <w:rPr>
                <w:iCs/>
                <w:color w:val="auto"/>
                <w:sz w:val="22"/>
              </w:rPr>
              <w:t>N/A</w:t>
            </w:r>
          </w:p>
        </w:tc>
      </w:tr>
      <w:tr w:rsidR="002A6244" w:rsidRPr="009609DC" w:rsidTr="000B196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A6244" w:rsidRPr="009609DC" w:rsidRDefault="002A6244" w:rsidP="009C22EC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12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2A6244" w:rsidRPr="009609DC" w:rsidRDefault="002A6244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Cargo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vAlign w:val="center"/>
          </w:tcPr>
          <w:p w:rsidR="002A6244" w:rsidRPr="00DD098E" w:rsidRDefault="002A6244" w:rsidP="000C02EE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2A6244" w:rsidRPr="00DD098E" w:rsidRDefault="002A6244" w:rsidP="000C02EE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2A6244" w:rsidRPr="00DD098E" w:rsidRDefault="002A6244" w:rsidP="000C02EE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2A6244" w:rsidRPr="00DD098E" w:rsidRDefault="002A6244" w:rsidP="000C02EE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2A6244" w:rsidRPr="00DD098E" w:rsidRDefault="002A6244" w:rsidP="000C02EE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vAlign w:val="center"/>
          </w:tcPr>
          <w:p w:rsidR="002A6244" w:rsidRPr="00DD098E" w:rsidRDefault="002A6244" w:rsidP="000C02EE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vAlign w:val="center"/>
          </w:tcPr>
          <w:p w:rsidR="002A6244" w:rsidRPr="009609DC" w:rsidRDefault="002A6244" w:rsidP="000C02EE">
            <w:pPr>
              <w:rPr>
                <w:iCs/>
                <w:color w:val="auto"/>
                <w:sz w:val="22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1292" w:type="dxa"/>
            <w:tcBorders>
              <w:bottom w:val="single" w:sz="4" w:space="0" w:color="auto"/>
            </w:tcBorders>
          </w:tcPr>
          <w:p w:rsidR="002A6244" w:rsidRDefault="002A6244">
            <w:r w:rsidRPr="00FD1EC7"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589" w:type="dxa"/>
            <w:tcBorders>
              <w:bottom w:val="single" w:sz="4" w:space="0" w:color="auto"/>
            </w:tcBorders>
          </w:tcPr>
          <w:p w:rsidR="002A6244" w:rsidRDefault="002A6244">
            <w:r w:rsidRPr="00A5059F">
              <w:rPr>
                <w:iCs/>
                <w:color w:val="auto"/>
                <w:sz w:val="22"/>
              </w:rPr>
              <w:t>N/A</w:t>
            </w:r>
          </w:p>
        </w:tc>
      </w:tr>
      <w:tr w:rsidR="002A6244" w:rsidRPr="009609DC" w:rsidTr="000B196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A6244" w:rsidRPr="009609DC" w:rsidRDefault="002A6244" w:rsidP="009C22EC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13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2A6244" w:rsidRPr="009609DC" w:rsidRDefault="002A6244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Órgão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vAlign w:val="center"/>
          </w:tcPr>
          <w:p w:rsidR="002A6244" w:rsidRPr="00DD098E" w:rsidRDefault="002A6244" w:rsidP="000C02EE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2A6244" w:rsidRPr="00DD098E" w:rsidRDefault="002A6244" w:rsidP="000C02EE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2A6244" w:rsidRPr="00DD098E" w:rsidRDefault="002A6244" w:rsidP="000C02EE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2A6244" w:rsidRPr="00DD098E" w:rsidRDefault="002A6244" w:rsidP="000C02EE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2A6244" w:rsidRPr="00DD098E" w:rsidRDefault="002A6244" w:rsidP="000C02EE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vAlign w:val="center"/>
          </w:tcPr>
          <w:p w:rsidR="002A6244" w:rsidRPr="00DD098E" w:rsidRDefault="002A6244" w:rsidP="000C02EE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vAlign w:val="center"/>
          </w:tcPr>
          <w:p w:rsidR="002A6244" w:rsidRPr="009609DC" w:rsidRDefault="002A6244" w:rsidP="000C02EE">
            <w:pPr>
              <w:rPr>
                <w:iCs/>
                <w:color w:val="auto"/>
                <w:sz w:val="22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1292" w:type="dxa"/>
            <w:tcBorders>
              <w:bottom w:val="single" w:sz="4" w:space="0" w:color="auto"/>
            </w:tcBorders>
          </w:tcPr>
          <w:p w:rsidR="002A6244" w:rsidRDefault="002A6244">
            <w:r w:rsidRPr="00FD1EC7"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vAlign w:val="center"/>
          </w:tcPr>
          <w:p w:rsidR="002A6244" w:rsidRPr="009609DC" w:rsidRDefault="002A6244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2A6244" w:rsidRPr="009609DC" w:rsidTr="000B196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A6244" w:rsidRPr="009609DC" w:rsidRDefault="002A6244" w:rsidP="009C22EC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14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2A6244" w:rsidRPr="009609DC" w:rsidRDefault="002A6244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Poder/Área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vAlign w:val="center"/>
          </w:tcPr>
          <w:p w:rsidR="002A6244" w:rsidRPr="00DD098E" w:rsidRDefault="002A6244" w:rsidP="000C02EE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2A6244" w:rsidRPr="00DD098E" w:rsidRDefault="002A6244" w:rsidP="000C02EE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2A6244" w:rsidRPr="00DD098E" w:rsidRDefault="002A6244" w:rsidP="000C02EE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2A6244" w:rsidRPr="00DD098E" w:rsidRDefault="002A6244" w:rsidP="000C02EE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2A6244" w:rsidRPr="00DD098E" w:rsidRDefault="002A6244" w:rsidP="000C02EE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vAlign w:val="center"/>
          </w:tcPr>
          <w:p w:rsidR="002A6244" w:rsidRPr="00DD098E" w:rsidRDefault="002A6244" w:rsidP="000C02EE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vAlign w:val="center"/>
          </w:tcPr>
          <w:p w:rsidR="002A6244" w:rsidRPr="009609DC" w:rsidRDefault="002A6244" w:rsidP="000C02EE">
            <w:pPr>
              <w:rPr>
                <w:iCs/>
                <w:color w:val="auto"/>
                <w:sz w:val="22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1292" w:type="dxa"/>
            <w:tcBorders>
              <w:bottom w:val="single" w:sz="4" w:space="0" w:color="auto"/>
            </w:tcBorders>
          </w:tcPr>
          <w:p w:rsidR="002A6244" w:rsidRDefault="002A6244">
            <w:r w:rsidRPr="00FD1EC7"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vAlign w:val="center"/>
          </w:tcPr>
          <w:p w:rsidR="002A6244" w:rsidRPr="009609DC" w:rsidRDefault="002A6244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2A6244" w:rsidRPr="009609DC" w:rsidTr="000B196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A6244" w:rsidRPr="009609DC" w:rsidRDefault="002A6244" w:rsidP="009C22EC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2A6244" w:rsidRPr="009609DC" w:rsidRDefault="002A6244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Esfera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vAlign w:val="center"/>
          </w:tcPr>
          <w:p w:rsidR="002A6244" w:rsidRPr="00DD098E" w:rsidRDefault="002A6244" w:rsidP="000C02EE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2A6244" w:rsidRPr="00DD098E" w:rsidRDefault="002A6244" w:rsidP="000C02EE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2A6244" w:rsidRPr="00DD098E" w:rsidRDefault="002A6244" w:rsidP="000C02EE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2A6244" w:rsidRPr="00DD098E" w:rsidRDefault="002A6244" w:rsidP="000C02EE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2A6244" w:rsidRPr="00DD098E" w:rsidRDefault="002A6244" w:rsidP="000C02EE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vAlign w:val="center"/>
          </w:tcPr>
          <w:p w:rsidR="002A6244" w:rsidRPr="00DD098E" w:rsidRDefault="002A6244" w:rsidP="000C02EE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vAlign w:val="center"/>
          </w:tcPr>
          <w:p w:rsidR="002A6244" w:rsidRPr="009609DC" w:rsidRDefault="002A6244" w:rsidP="000C02EE">
            <w:pPr>
              <w:rPr>
                <w:iCs/>
                <w:color w:val="auto"/>
                <w:sz w:val="22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:rsidR="002A6244" w:rsidRPr="009609DC" w:rsidRDefault="002A6244" w:rsidP="00794B5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vAlign w:val="center"/>
          </w:tcPr>
          <w:p w:rsidR="002A6244" w:rsidRPr="009609DC" w:rsidRDefault="002A6244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2A6244" w:rsidRPr="009609DC" w:rsidTr="000C02EE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A6244" w:rsidRPr="009609DC" w:rsidRDefault="002A6244" w:rsidP="009C22EC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15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2A6244" w:rsidRPr="009609DC" w:rsidRDefault="002A6244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Ações</w:t>
            </w: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2A6244" w:rsidRDefault="002A6244">
            <w:r w:rsidRPr="009A7605">
              <w:rPr>
                <w:iCs/>
                <w:color w:val="auto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2A6244" w:rsidRDefault="002A6244">
            <w:r w:rsidRPr="009A7605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2A6244" w:rsidRPr="009609DC" w:rsidRDefault="002A6244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2A6244" w:rsidRPr="009609DC" w:rsidRDefault="002A6244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2A6244" w:rsidRPr="009609DC" w:rsidRDefault="002A6244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vAlign w:val="center"/>
          </w:tcPr>
          <w:p w:rsidR="002A6244" w:rsidRPr="009609DC" w:rsidRDefault="002A6244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2A6244" w:rsidRDefault="002A6244">
            <w:r w:rsidRPr="00A80A67">
              <w:rPr>
                <w:iCs/>
                <w:color w:val="auto"/>
              </w:rPr>
              <w:t>N/A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:rsidR="002A6244" w:rsidRPr="009609DC" w:rsidRDefault="002A6244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vAlign w:val="center"/>
          </w:tcPr>
          <w:p w:rsidR="002A6244" w:rsidRPr="009609DC" w:rsidRDefault="002A6244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2A6244" w:rsidRPr="009609DC" w:rsidTr="000C02EE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A6244" w:rsidRPr="009609DC" w:rsidRDefault="002A6244" w:rsidP="009C22EC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16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2A6244" w:rsidRPr="009609DC" w:rsidRDefault="002A6244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Ícone Visualizar</w:t>
            </w: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2A6244" w:rsidRDefault="002A6244">
            <w:r w:rsidRPr="009A7605">
              <w:rPr>
                <w:iCs/>
                <w:color w:val="auto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2A6244" w:rsidRDefault="002A6244">
            <w:r w:rsidRPr="009A7605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2A6244" w:rsidRPr="009609DC" w:rsidRDefault="002A6244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2A6244" w:rsidRPr="009609DC" w:rsidRDefault="002A6244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2A6244" w:rsidRPr="009609DC" w:rsidRDefault="002A6244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vAlign w:val="center"/>
          </w:tcPr>
          <w:p w:rsidR="002A6244" w:rsidRPr="009609DC" w:rsidRDefault="002A6244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2A6244" w:rsidRDefault="002A6244">
            <w:r w:rsidRPr="00A80A67">
              <w:rPr>
                <w:iCs/>
                <w:color w:val="auto"/>
              </w:rPr>
              <w:t>N/A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:rsidR="002A6244" w:rsidRPr="009609DC" w:rsidRDefault="002A6244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vAlign w:val="center"/>
          </w:tcPr>
          <w:p w:rsidR="002A6244" w:rsidRPr="009609DC" w:rsidRDefault="002A6244" w:rsidP="00DE3C04">
            <w:pPr>
              <w:jc w:val="left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 xml:space="preserve">- Apresenta a mensagem de Hint </w:t>
            </w:r>
            <w:r>
              <w:rPr>
                <w:iCs/>
                <w:color w:val="auto"/>
                <w:sz w:val="22"/>
              </w:rPr>
              <w:t>–</w:t>
            </w:r>
            <w:r w:rsidRPr="009609DC">
              <w:rPr>
                <w:iCs/>
                <w:color w:val="auto"/>
                <w:sz w:val="22"/>
              </w:rPr>
              <w:t xml:space="preserve"> MSG</w:t>
            </w:r>
            <w:r>
              <w:rPr>
                <w:iCs/>
                <w:color w:val="auto"/>
                <w:sz w:val="22"/>
              </w:rPr>
              <w:t>065</w:t>
            </w:r>
            <w:r w:rsidRPr="009609DC">
              <w:rPr>
                <w:iCs/>
                <w:color w:val="auto"/>
                <w:sz w:val="22"/>
              </w:rPr>
              <w:t>;</w:t>
            </w:r>
          </w:p>
          <w:p w:rsidR="002A6244" w:rsidRPr="009609DC" w:rsidRDefault="002A6244" w:rsidP="00B6106D">
            <w:pPr>
              <w:jc w:val="left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 xml:space="preserve">- Ao ser acionado </w:t>
            </w:r>
            <w:r w:rsidRPr="00CA1696">
              <w:rPr>
                <w:iCs/>
                <w:color w:val="auto"/>
                <w:sz w:val="22"/>
              </w:rPr>
              <w:t>o sistema apresenta a</w:t>
            </w:r>
            <w:r>
              <w:rPr>
                <w:iCs/>
                <w:color w:val="auto"/>
                <w:sz w:val="22"/>
              </w:rPr>
              <w:t xml:space="preserve"> Tela</w:t>
            </w:r>
            <w:r w:rsidRPr="00CA1696">
              <w:rPr>
                <w:iCs/>
                <w:color w:val="auto"/>
                <w:sz w:val="22"/>
              </w:rPr>
              <w:t xml:space="preserve"> </w:t>
            </w:r>
            <w:fldSimple w:instr=" REF _Ref385341791 \r \h  \* MERGEFORMAT ">
              <w:r w:rsidRPr="00CA1696">
                <w:rPr>
                  <w:iCs/>
                  <w:color w:val="auto"/>
                  <w:sz w:val="22"/>
                </w:rPr>
                <w:t>2.2.4</w:t>
              </w:r>
            </w:fldSimple>
            <w:r>
              <w:rPr>
                <w:iCs/>
                <w:color w:val="auto"/>
                <w:sz w:val="22"/>
              </w:rPr>
              <w:t xml:space="preserve"> - Visualizar Ordem de</w:t>
            </w:r>
            <w:r w:rsidR="00D0062D">
              <w:rPr>
                <w:iCs/>
                <w:color w:val="auto"/>
                <w:sz w:val="22"/>
              </w:rPr>
              <w:t xml:space="preserve"> Precedência.</w:t>
            </w:r>
            <w:r>
              <w:rPr>
                <w:iCs/>
                <w:color w:val="auto"/>
                <w:sz w:val="22"/>
              </w:rPr>
              <w:t xml:space="preserve"> </w:t>
            </w:r>
          </w:p>
        </w:tc>
      </w:tr>
      <w:tr w:rsidR="002A6244" w:rsidRPr="009609DC" w:rsidTr="000C02EE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A6244" w:rsidRPr="009609DC" w:rsidRDefault="002A6244" w:rsidP="009C22EC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17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2A6244" w:rsidRPr="009609DC" w:rsidRDefault="002A6244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Ícone Alterar</w:t>
            </w: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2A6244" w:rsidRDefault="002A6244">
            <w:r w:rsidRPr="009A7605">
              <w:rPr>
                <w:iCs/>
                <w:color w:val="auto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2A6244" w:rsidRDefault="002A6244">
            <w:r w:rsidRPr="009A7605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2A6244" w:rsidRPr="009609DC" w:rsidRDefault="002A6244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2A6244" w:rsidRPr="009609DC" w:rsidRDefault="002A6244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2A6244" w:rsidRPr="009609DC" w:rsidRDefault="002A6244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vAlign w:val="center"/>
          </w:tcPr>
          <w:p w:rsidR="002A6244" w:rsidRPr="009609DC" w:rsidRDefault="002A6244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2A6244" w:rsidRDefault="002A6244">
            <w:r w:rsidRPr="00A80A67">
              <w:rPr>
                <w:iCs/>
                <w:color w:val="auto"/>
              </w:rPr>
              <w:t>N/A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:rsidR="002A6244" w:rsidRPr="009609DC" w:rsidRDefault="002A6244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vAlign w:val="center"/>
          </w:tcPr>
          <w:p w:rsidR="002A6244" w:rsidRPr="009609DC" w:rsidRDefault="002A6244" w:rsidP="00DE3C04">
            <w:pPr>
              <w:jc w:val="left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 xml:space="preserve">- Apresenta a mensagem de Hint </w:t>
            </w:r>
            <w:r>
              <w:rPr>
                <w:iCs/>
                <w:color w:val="auto"/>
                <w:sz w:val="22"/>
              </w:rPr>
              <w:t>–</w:t>
            </w:r>
            <w:r w:rsidRPr="009609DC">
              <w:rPr>
                <w:iCs/>
                <w:color w:val="auto"/>
                <w:sz w:val="22"/>
              </w:rPr>
              <w:t xml:space="preserve"> MSG</w:t>
            </w:r>
            <w:r>
              <w:rPr>
                <w:iCs/>
                <w:color w:val="auto"/>
                <w:sz w:val="22"/>
              </w:rPr>
              <w:t>064</w:t>
            </w:r>
            <w:r w:rsidRPr="009609DC">
              <w:rPr>
                <w:iCs/>
                <w:color w:val="auto"/>
                <w:sz w:val="22"/>
              </w:rPr>
              <w:t>;</w:t>
            </w:r>
          </w:p>
          <w:p w:rsidR="002A6244" w:rsidRPr="009609DC" w:rsidRDefault="002A6244" w:rsidP="00DE3C04">
            <w:pPr>
              <w:jc w:val="left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 xml:space="preserve">- Ao ser acionado o sistema apresenta a </w:t>
            </w:r>
            <w:r>
              <w:rPr>
                <w:iCs/>
                <w:color w:val="auto"/>
                <w:sz w:val="22"/>
              </w:rPr>
              <w:t xml:space="preserve">Tela </w:t>
            </w:r>
            <w:r w:rsidR="00587056">
              <w:rPr>
                <w:iCs/>
                <w:color w:val="auto"/>
                <w:sz w:val="22"/>
              </w:rPr>
              <w:fldChar w:fldCharType="begin"/>
            </w:r>
            <w:r>
              <w:rPr>
                <w:iCs/>
                <w:color w:val="auto"/>
                <w:sz w:val="22"/>
              </w:rPr>
              <w:instrText xml:space="preserve"> REF _Ref385342112 \r \h </w:instrText>
            </w:r>
            <w:r w:rsidR="00587056">
              <w:rPr>
                <w:iCs/>
                <w:color w:val="auto"/>
                <w:sz w:val="22"/>
              </w:rPr>
            </w:r>
            <w:r w:rsidR="00587056">
              <w:rPr>
                <w:iCs/>
                <w:color w:val="auto"/>
                <w:sz w:val="22"/>
              </w:rPr>
              <w:fldChar w:fldCharType="separate"/>
            </w:r>
            <w:r>
              <w:rPr>
                <w:iCs/>
                <w:color w:val="auto"/>
                <w:sz w:val="22"/>
              </w:rPr>
              <w:t>2.2.3</w:t>
            </w:r>
            <w:r w:rsidR="00587056">
              <w:rPr>
                <w:iCs/>
                <w:color w:val="auto"/>
                <w:sz w:val="22"/>
              </w:rPr>
              <w:fldChar w:fldCharType="end"/>
            </w:r>
            <w:r>
              <w:rPr>
                <w:iCs/>
                <w:color w:val="auto"/>
                <w:sz w:val="22"/>
              </w:rPr>
              <w:t xml:space="preserve"> - Alterar Ordem de Precedência</w:t>
            </w:r>
            <w:r w:rsidRPr="009609DC">
              <w:rPr>
                <w:iCs/>
                <w:color w:val="auto"/>
                <w:sz w:val="22"/>
              </w:rPr>
              <w:t>.</w:t>
            </w:r>
          </w:p>
        </w:tc>
      </w:tr>
      <w:tr w:rsidR="002A6244" w:rsidRPr="009609DC" w:rsidTr="000C02EE">
        <w:trPr>
          <w:cantSplit/>
          <w:trHeight w:val="629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A6244" w:rsidRPr="009609DC" w:rsidRDefault="002A6244" w:rsidP="009C22EC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lastRenderedPageBreak/>
              <w:t>18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2A6244" w:rsidRPr="009609DC" w:rsidRDefault="002A6244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Ícone Excluir</w:t>
            </w: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2A6244" w:rsidRDefault="002A6244">
            <w:r w:rsidRPr="001B7F50">
              <w:rPr>
                <w:iCs/>
                <w:color w:val="auto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2A6244" w:rsidRDefault="002A6244">
            <w:r w:rsidRPr="001B7F50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2A6244" w:rsidRPr="009609DC" w:rsidRDefault="002A6244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2A6244" w:rsidRPr="009609DC" w:rsidRDefault="002A6244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2A6244" w:rsidRPr="009609DC" w:rsidRDefault="002A6244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vAlign w:val="center"/>
          </w:tcPr>
          <w:p w:rsidR="002A6244" w:rsidRPr="009609DC" w:rsidRDefault="002A6244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2A6244" w:rsidRDefault="002A6244">
            <w:r w:rsidRPr="00A80A67">
              <w:rPr>
                <w:iCs/>
                <w:color w:val="auto"/>
              </w:rPr>
              <w:t>N/A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:rsidR="002A6244" w:rsidRPr="009609DC" w:rsidRDefault="002A6244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vAlign w:val="center"/>
          </w:tcPr>
          <w:p w:rsidR="002A6244" w:rsidRPr="009609DC" w:rsidRDefault="002A6244" w:rsidP="009C1194">
            <w:pPr>
              <w:jc w:val="left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 xml:space="preserve">- Apresenta a mensagem de Hint </w:t>
            </w:r>
            <w:r>
              <w:rPr>
                <w:iCs/>
                <w:color w:val="auto"/>
                <w:sz w:val="22"/>
              </w:rPr>
              <w:t>–</w:t>
            </w:r>
            <w:r w:rsidRPr="009609DC">
              <w:rPr>
                <w:iCs/>
                <w:color w:val="auto"/>
                <w:sz w:val="22"/>
              </w:rPr>
              <w:t xml:space="preserve"> MSG</w:t>
            </w:r>
            <w:r>
              <w:rPr>
                <w:iCs/>
                <w:color w:val="auto"/>
                <w:sz w:val="22"/>
              </w:rPr>
              <w:t>066</w:t>
            </w:r>
            <w:r w:rsidRPr="009609DC">
              <w:rPr>
                <w:iCs/>
                <w:color w:val="auto"/>
                <w:sz w:val="22"/>
              </w:rPr>
              <w:t>;</w:t>
            </w:r>
          </w:p>
          <w:p w:rsidR="002A6244" w:rsidRPr="009609DC" w:rsidRDefault="002A6244" w:rsidP="000C02EE">
            <w:pPr>
              <w:jc w:val="left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 xml:space="preserve">- Ao ser acionado o </w:t>
            </w:r>
            <w:r w:rsidRPr="00CA1696">
              <w:rPr>
                <w:iCs/>
                <w:color w:val="auto"/>
                <w:sz w:val="22"/>
              </w:rPr>
              <w:t>sistema apresenta a</w:t>
            </w:r>
            <w:r>
              <w:rPr>
                <w:iCs/>
                <w:color w:val="auto"/>
                <w:sz w:val="22"/>
              </w:rPr>
              <w:t xml:space="preserve"> Tela</w:t>
            </w:r>
            <w:r w:rsidRPr="00CA1696">
              <w:rPr>
                <w:iCs/>
                <w:color w:val="auto"/>
                <w:sz w:val="22"/>
              </w:rPr>
              <w:t xml:space="preserve"> </w:t>
            </w:r>
            <w:r w:rsidR="00587056">
              <w:rPr>
                <w:iCs/>
                <w:color w:val="auto"/>
                <w:sz w:val="22"/>
              </w:rPr>
              <w:fldChar w:fldCharType="begin"/>
            </w:r>
            <w:r>
              <w:rPr>
                <w:iCs/>
                <w:color w:val="auto"/>
                <w:sz w:val="22"/>
              </w:rPr>
              <w:instrText xml:space="preserve"> REF _Ref385342130 \r \h </w:instrText>
            </w:r>
            <w:r w:rsidR="00587056">
              <w:rPr>
                <w:iCs/>
                <w:color w:val="auto"/>
                <w:sz w:val="22"/>
              </w:rPr>
            </w:r>
            <w:r w:rsidR="00587056">
              <w:rPr>
                <w:iCs/>
                <w:color w:val="auto"/>
                <w:sz w:val="22"/>
              </w:rPr>
              <w:fldChar w:fldCharType="separate"/>
            </w:r>
            <w:r>
              <w:rPr>
                <w:iCs/>
                <w:color w:val="auto"/>
                <w:sz w:val="22"/>
              </w:rPr>
              <w:t>2.2.</w:t>
            </w:r>
            <w:r w:rsidR="000C02EE">
              <w:rPr>
                <w:iCs/>
                <w:color w:val="auto"/>
                <w:sz w:val="22"/>
              </w:rPr>
              <w:t>5</w:t>
            </w:r>
            <w:r w:rsidR="00587056">
              <w:rPr>
                <w:iCs/>
                <w:color w:val="auto"/>
                <w:sz w:val="22"/>
              </w:rPr>
              <w:fldChar w:fldCharType="end"/>
            </w:r>
            <w:r>
              <w:rPr>
                <w:iCs/>
                <w:color w:val="auto"/>
                <w:sz w:val="22"/>
              </w:rPr>
              <w:t xml:space="preserve"> - Excluir Ordem de Precedência</w:t>
            </w:r>
            <w:r w:rsidRPr="00CA1696">
              <w:rPr>
                <w:iCs/>
                <w:color w:val="auto"/>
                <w:sz w:val="22"/>
              </w:rPr>
              <w:t>.</w:t>
            </w:r>
          </w:p>
        </w:tc>
      </w:tr>
      <w:tr w:rsidR="00DE66A2" w:rsidRPr="009609DC" w:rsidTr="0073210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E66A2" w:rsidRPr="009609DC" w:rsidRDefault="00DE66A2" w:rsidP="009C22EC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DE66A2" w:rsidRPr="009609DC" w:rsidRDefault="00DE66A2" w:rsidP="00794B54">
            <w:pPr>
              <w:rPr>
                <w:iCs/>
                <w:color w:val="auto"/>
                <w:sz w:val="22"/>
              </w:rPr>
            </w:pPr>
            <w:r w:rsidRPr="00956879">
              <w:rPr>
                <w:iCs/>
                <w:color w:val="auto"/>
                <w:sz w:val="22"/>
              </w:rPr>
              <w:t>Primeira</w:t>
            </w: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DE66A2" w:rsidRDefault="00DE66A2">
            <w:r w:rsidRPr="000A6F5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DE66A2" w:rsidRDefault="00DE66A2">
            <w:r w:rsidRPr="000A6F5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E66A2" w:rsidRPr="009609DC" w:rsidRDefault="00DE66A2" w:rsidP="00794B54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DE66A2" w:rsidRPr="009609DC" w:rsidRDefault="00DE66A2" w:rsidP="00A7401F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DE66A2" w:rsidRPr="009609DC" w:rsidRDefault="00DE66A2" w:rsidP="00A7401F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vAlign w:val="center"/>
          </w:tcPr>
          <w:p w:rsidR="00DE66A2" w:rsidRPr="009609DC" w:rsidRDefault="00DE66A2" w:rsidP="00A7401F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DE66A2" w:rsidRDefault="00DE66A2">
            <w:r w:rsidRPr="005137A9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:rsidR="00DE66A2" w:rsidRPr="00956879" w:rsidRDefault="00DE66A2" w:rsidP="00956879">
            <w:pPr>
              <w:jc w:val="left"/>
              <w:rPr>
                <w:color w:val="auto"/>
              </w:rPr>
            </w:pPr>
            <w:r w:rsidRPr="00956879">
              <w:rPr>
                <w:color w:val="auto"/>
              </w:rPr>
              <w:t>Click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vAlign w:val="center"/>
          </w:tcPr>
          <w:p w:rsidR="00DE66A2" w:rsidRPr="00CA1696" w:rsidRDefault="00DE66A2" w:rsidP="00956879">
            <w:pPr>
              <w:jc w:val="left"/>
              <w:rPr>
                <w:iCs/>
                <w:color w:val="auto"/>
                <w:sz w:val="22"/>
              </w:rPr>
            </w:pPr>
            <w:r w:rsidRPr="00CA1696">
              <w:rPr>
                <w:iCs/>
                <w:color w:val="auto"/>
                <w:sz w:val="22"/>
              </w:rPr>
              <w:t>Exibe a primeira página de resultados da pesquisa</w:t>
            </w:r>
            <w:r w:rsidR="00D0062D">
              <w:rPr>
                <w:iCs/>
                <w:color w:val="auto"/>
                <w:sz w:val="22"/>
              </w:rPr>
              <w:t>.</w:t>
            </w:r>
          </w:p>
        </w:tc>
      </w:tr>
      <w:tr w:rsidR="00DE66A2" w:rsidRPr="009609DC" w:rsidTr="0073210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E66A2" w:rsidRPr="009609DC" w:rsidRDefault="00DE66A2" w:rsidP="009C22EC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DE66A2" w:rsidRPr="00956879" w:rsidRDefault="00DE66A2" w:rsidP="00794B54">
            <w:pPr>
              <w:rPr>
                <w:iCs/>
                <w:color w:val="auto"/>
                <w:sz w:val="22"/>
              </w:rPr>
            </w:pPr>
            <w:r w:rsidRPr="00956879">
              <w:rPr>
                <w:iCs/>
                <w:color w:val="auto"/>
                <w:sz w:val="22"/>
              </w:rPr>
              <w:t>Anterior</w:t>
            </w: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DE66A2" w:rsidRDefault="00DE66A2">
            <w:r w:rsidRPr="000A6F5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DE66A2" w:rsidRDefault="00DE66A2">
            <w:r w:rsidRPr="000A6F5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E66A2" w:rsidRDefault="00DE66A2" w:rsidP="00255EF3">
            <w:pPr>
              <w:jc w:val="left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DE66A2" w:rsidRDefault="00DE66A2" w:rsidP="00255EF3">
            <w:pPr>
              <w:jc w:val="center"/>
            </w:pPr>
            <w:r w:rsidRPr="00485EF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DE66A2" w:rsidRDefault="00DE66A2" w:rsidP="00255EF3">
            <w:pPr>
              <w:jc w:val="center"/>
            </w:pPr>
            <w:r w:rsidRPr="00485EF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vAlign w:val="center"/>
          </w:tcPr>
          <w:p w:rsidR="00DE66A2" w:rsidRDefault="00DE66A2" w:rsidP="00255EF3">
            <w:pPr>
              <w:jc w:val="center"/>
            </w:pPr>
            <w:r w:rsidRPr="00485EF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DE66A2" w:rsidRDefault="00DE66A2">
            <w:r w:rsidRPr="005137A9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:rsidR="00DE66A2" w:rsidRPr="009609DC" w:rsidRDefault="00DE66A2" w:rsidP="00794B54">
            <w:pPr>
              <w:rPr>
                <w:iCs/>
                <w:color w:val="auto"/>
                <w:sz w:val="22"/>
              </w:rPr>
            </w:pPr>
            <w:r w:rsidRPr="00956879">
              <w:rPr>
                <w:color w:val="auto"/>
              </w:rPr>
              <w:t>Click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vAlign w:val="center"/>
          </w:tcPr>
          <w:p w:rsidR="00DE66A2" w:rsidRPr="00956879" w:rsidRDefault="00DE66A2" w:rsidP="00844860">
            <w:pPr>
              <w:jc w:val="left"/>
              <w:rPr>
                <w:iCs/>
                <w:color w:val="auto"/>
                <w:sz w:val="22"/>
              </w:rPr>
            </w:pPr>
            <w:r w:rsidRPr="00956879">
              <w:rPr>
                <w:iCs/>
                <w:color w:val="auto"/>
                <w:sz w:val="22"/>
              </w:rPr>
              <w:t>Exibe a página anterior de resultados da pesquisa</w:t>
            </w:r>
            <w:r w:rsidR="00D0062D">
              <w:rPr>
                <w:iCs/>
                <w:color w:val="auto"/>
                <w:sz w:val="22"/>
              </w:rPr>
              <w:t>.</w:t>
            </w:r>
          </w:p>
        </w:tc>
      </w:tr>
      <w:tr w:rsidR="00DE66A2" w:rsidRPr="009609DC" w:rsidTr="0073210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E66A2" w:rsidRPr="009609DC" w:rsidRDefault="00DE66A2" w:rsidP="009C22EC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DE66A2" w:rsidRPr="00956879" w:rsidRDefault="00DE66A2" w:rsidP="00360C61">
            <w:pPr>
              <w:rPr>
                <w:iCs/>
                <w:color w:val="auto"/>
                <w:sz w:val="22"/>
              </w:rPr>
            </w:pPr>
            <w:r w:rsidRPr="00956879">
              <w:rPr>
                <w:iCs/>
                <w:color w:val="auto"/>
                <w:sz w:val="22"/>
              </w:rPr>
              <w:t>Próxima</w:t>
            </w:r>
            <w:r>
              <w:rPr>
                <w:iCs/>
                <w:color w:val="auto"/>
                <w:sz w:val="22"/>
              </w:rPr>
              <w:t xml:space="preserve"> </w:t>
            </w: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DE66A2" w:rsidRDefault="00DE66A2">
            <w:r w:rsidRPr="000A6F5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DE66A2" w:rsidRDefault="00DE66A2">
            <w:r w:rsidRPr="000A6F5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E66A2" w:rsidRDefault="00DE66A2" w:rsidP="00255EF3">
            <w:pPr>
              <w:jc w:val="left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DE66A2" w:rsidRDefault="00DE66A2" w:rsidP="00255EF3">
            <w:pPr>
              <w:jc w:val="center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DE66A2" w:rsidRDefault="00DE66A2" w:rsidP="00255EF3">
            <w:pPr>
              <w:jc w:val="center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vAlign w:val="center"/>
          </w:tcPr>
          <w:p w:rsidR="00DE66A2" w:rsidRDefault="00DE66A2" w:rsidP="00255EF3">
            <w:pPr>
              <w:jc w:val="center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DE66A2" w:rsidRDefault="00DE66A2">
            <w:r w:rsidRPr="005137A9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:rsidR="00DE66A2" w:rsidRPr="009609DC" w:rsidRDefault="00DE66A2" w:rsidP="00A7401F">
            <w:pPr>
              <w:rPr>
                <w:iCs/>
                <w:color w:val="auto"/>
                <w:sz w:val="22"/>
              </w:rPr>
            </w:pPr>
            <w:r w:rsidRPr="00956879">
              <w:rPr>
                <w:color w:val="auto"/>
              </w:rPr>
              <w:t>Click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vAlign w:val="center"/>
          </w:tcPr>
          <w:p w:rsidR="00DE66A2" w:rsidRPr="00956879" w:rsidRDefault="00DE66A2" w:rsidP="00CA1696">
            <w:pPr>
              <w:jc w:val="left"/>
              <w:rPr>
                <w:iCs/>
                <w:color w:val="auto"/>
                <w:sz w:val="22"/>
              </w:rPr>
            </w:pPr>
            <w:r w:rsidRPr="00956879">
              <w:rPr>
                <w:iCs/>
                <w:color w:val="auto"/>
                <w:sz w:val="22"/>
              </w:rPr>
              <w:t>Exibe a próxima página de resultados da pesquisa</w:t>
            </w:r>
            <w:r w:rsidR="00D0062D">
              <w:rPr>
                <w:iCs/>
                <w:color w:val="auto"/>
                <w:sz w:val="22"/>
              </w:rPr>
              <w:t>.</w:t>
            </w:r>
          </w:p>
        </w:tc>
      </w:tr>
      <w:tr w:rsidR="00DE66A2" w:rsidRPr="009609DC" w:rsidTr="0073210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E66A2" w:rsidRPr="009609DC" w:rsidRDefault="00DE66A2" w:rsidP="009C22EC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DE66A2" w:rsidRPr="00956879" w:rsidRDefault="00DE66A2" w:rsidP="00794B54">
            <w:pPr>
              <w:rPr>
                <w:iCs/>
                <w:color w:val="auto"/>
                <w:sz w:val="22"/>
              </w:rPr>
            </w:pPr>
            <w:r w:rsidRPr="00956879">
              <w:rPr>
                <w:iCs/>
                <w:color w:val="auto"/>
                <w:sz w:val="22"/>
              </w:rPr>
              <w:t>Última</w:t>
            </w: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DE66A2" w:rsidRDefault="00DE66A2">
            <w:r w:rsidRPr="000A6F5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DE66A2" w:rsidRDefault="00DE66A2">
            <w:r w:rsidRPr="000A6F5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E66A2" w:rsidRDefault="00DE66A2" w:rsidP="00255EF3">
            <w:pPr>
              <w:jc w:val="left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DE66A2" w:rsidRDefault="00DE66A2" w:rsidP="00255EF3">
            <w:pPr>
              <w:jc w:val="center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DE66A2" w:rsidRDefault="00DE66A2" w:rsidP="00255EF3">
            <w:pPr>
              <w:jc w:val="center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vAlign w:val="center"/>
          </w:tcPr>
          <w:p w:rsidR="00DE66A2" w:rsidRDefault="00DE66A2" w:rsidP="00255EF3">
            <w:pPr>
              <w:jc w:val="center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DE66A2" w:rsidRDefault="00DE66A2">
            <w:r w:rsidRPr="005137A9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:rsidR="00DE66A2" w:rsidRPr="009609DC" w:rsidRDefault="00DE66A2" w:rsidP="00A7401F">
            <w:pPr>
              <w:rPr>
                <w:iCs/>
                <w:color w:val="auto"/>
                <w:sz w:val="22"/>
              </w:rPr>
            </w:pPr>
            <w:r w:rsidRPr="00956879">
              <w:rPr>
                <w:color w:val="auto"/>
              </w:rPr>
              <w:t>Click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vAlign w:val="center"/>
          </w:tcPr>
          <w:p w:rsidR="00DE66A2" w:rsidRPr="00956879" w:rsidRDefault="00DE66A2" w:rsidP="00CA1696">
            <w:pPr>
              <w:jc w:val="left"/>
              <w:rPr>
                <w:iCs/>
                <w:color w:val="auto"/>
                <w:sz w:val="22"/>
              </w:rPr>
            </w:pPr>
            <w:r w:rsidRPr="00956879">
              <w:rPr>
                <w:iCs/>
                <w:color w:val="auto"/>
                <w:sz w:val="22"/>
              </w:rPr>
              <w:t>Exibe a última página de resultados da pesquisa</w:t>
            </w:r>
            <w:r w:rsidR="00D0062D">
              <w:rPr>
                <w:iCs/>
                <w:color w:val="auto"/>
                <w:sz w:val="22"/>
              </w:rPr>
              <w:t>.</w:t>
            </w:r>
          </w:p>
        </w:tc>
      </w:tr>
      <w:tr w:rsidR="00DE66A2" w:rsidRPr="009609DC" w:rsidTr="0073210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E66A2" w:rsidRPr="009609DC" w:rsidRDefault="00DE66A2" w:rsidP="009C22EC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DE66A2" w:rsidRPr="00956879" w:rsidRDefault="00DE66A2" w:rsidP="00A7401F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&lt;</w:t>
            </w:r>
            <w:r w:rsidRPr="00956879">
              <w:rPr>
                <w:iCs/>
                <w:color w:val="auto"/>
                <w:sz w:val="22"/>
              </w:rPr>
              <w:t>número da página</w:t>
            </w:r>
            <w:r>
              <w:rPr>
                <w:iCs/>
                <w:color w:val="auto"/>
                <w:sz w:val="22"/>
              </w:rPr>
              <w:t>&gt;</w:t>
            </w: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DE66A2" w:rsidRDefault="00DE66A2">
            <w:r w:rsidRPr="000A6F5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DE66A2" w:rsidRDefault="00DE66A2">
            <w:r w:rsidRPr="000A6F5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E66A2" w:rsidRDefault="00DE66A2" w:rsidP="00255EF3">
            <w:pPr>
              <w:jc w:val="left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DE66A2" w:rsidRDefault="00DE66A2" w:rsidP="00255EF3">
            <w:pPr>
              <w:jc w:val="center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DE66A2" w:rsidRDefault="00DE66A2" w:rsidP="00255EF3">
            <w:pPr>
              <w:jc w:val="center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vAlign w:val="center"/>
          </w:tcPr>
          <w:p w:rsidR="00DE66A2" w:rsidRDefault="00DE66A2" w:rsidP="00255EF3">
            <w:pPr>
              <w:jc w:val="center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DE66A2" w:rsidRDefault="00DE66A2">
            <w:r w:rsidRPr="005137A9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:rsidR="00DE66A2" w:rsidRPr="009609DC" w:rsidRDefault="00DE66A2" w:rsidP="00A7401F">
            <w:pPr>
              <w:rPr>
                <w:iCs/>
                <w:color w:val="auto"/>
                <w:sz w:val="22"/>
              </w:rPr>
            </w:pPr>
            <w:r w:rsidRPr="00956879">
              <w:rPr>
                <w:color w:val="auto"/>
              </w:rPr>
              <w:t>Click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vAlign w:val="center"/>
          </w:tcPr>
          <w:p w:rsidR="00DE66A2" w:rsidRPr="00956879" w:rsidRDefault="00DE66A2" w:rsidP="00CA1696">
            <w:pPr>
              <w:jc w:val="left"/>
              <w:rPr>
                <w:iCs/>
                <w:color w:val="auto"/>
                <w:sz w:val="22"/>
              </w:rPr>
            </w:pPr>
            <w:r w:rsidRPr="00956879">
              <w:rPr>
                <w:iCs/>
                <w:color w:val="auto"/>
                <w:sz w:val="22"/>
              </w:rPr>
              <w:t>Exibe o número da página atual e o número total de páginas do resultado da pesquisa</w:t>
            </w:r>
            <w:r w:rsidR="00D0062D">
              <w:rPr>
                <w:iCs/>
                <w:color w:val="auto"/>
                <w:sz w:val="22"/>
              </w:rPr>
              <w:t>.</w:t>
            </w:r>
          </w:p>
        </w:tc>
      </w:tr>
      <w:tr w:rsidR="00DE66A2" w:rsidRPr="009609DC" w:rsidTr="008E52D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E66A2" w:rsidRPr="009609DC" w:rsidRDefault="00DE66A2" w:rsidP="009C22EC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DE66A2" w:rsidRDefault="00DE66A2" w:rsidP="00255EF3">
            <w:pPr>
              <w:jc w:val="left"/>
              <w:rPr>
                <w:iCs/>
                <w:color w:val="auto"/>
                <w:sz w:val="22"/>
              </w:rPr>
            </w:pPr>
            <w:r w:rsidRPr="00956879">
              <w:rPr>
                <w:iCs/>
                <w:color w:val="auto"/>
                <w:sz w:val="22"/>
              </w:rPr>
              <w:t xml:space="preserve">Total </w:t>
            </w:r>
            <w:r>
              <w:rPr>
                <w:iCs/>
                <w:color w:val="auto"/>
                <w:sz w:val="22"/>
              </w:rPr>
              <w:t>&lt;quantidade de registros listados na página ou selecionados /quantidade de registros encontrados</w:t>
            </w: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DE66A2" w:rsidRDefault="00DE66A2">
            <w:r w:rsidRPr="00D147C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DE66A2" w:rsidRDefault="00DE66A2">
            <w:r w:rsidRPr="00D147C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E66A2" w:rsidRDefault="00DE66A2" w:rsidP="00255EF3">
            <w:pPr>
              <w:jc w:val="left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DE66A2" w:rsidRDefault="00DE66A2" w:rsidP="00255EF3">
            <w:pPr>
              <w:jc w:val="center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DE66A2" w:rsidRDefault="00DE66A2" w:rsidP="00255EF3">
            <w:pPr>
              <w:jc w:val="center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vAlign w:val="center"/>
          </w:tcPr>
          <w:p w:rsidR="00DE66A2" w:rsidRDefault="00DE66A2" w:rsidP="00255EF3">
            <w:pPr>
              <w:jc w:val="center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vAlign w:val="center"/>
          </w:tcPr>
          <w:p w:rsidR="00DE66A2" w:rsidRDefault="00DE66A2" w:rsidP="00B219DC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:rsidR="00DE66A2" w:rsidRPr="00956879" w:rsidRDefault="00DE66A2" w:rsidP="00794B54">
            <w:pPr>
              <w:rPr>
                <w:color w:val="auto"/>
              </w:rPr>
            </w:pPr>
            <w:r>
              <w:rPr>
                <w:color w:val="auto"/>
              </w:rPr>
              <w:t>N/A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vAlign w:val="center"/>
          </w:tcPr>
          <w:p w:rsidR="00DE66A2" w:rsidRPr="00956879" w:rsidRDefault="00DE66A2" w:rsidP="00441758">
            <w:pPr>
              <w:jc w:val="left"/>
              <w:rPr>
                <w:iCs/>
                <w:color w:val="auto"/>
                <w:sz w:val="22"/>
              </w:rPr>
            </w:pPr>
            <w:r w:rsidRPr="00956879">
              <w:rPr>
                <w:iCs/>
                <w:color w:val="auto"/>
                <w:sz w:val="22"/>
              </w:rPr>
              <w:t>Exibe a quantidade de registros listados ou selecionados</w:t>
            </w:r>
            <w:r>
              <w:rPr>
                <w:iCs/>
                <w:color w:val="auto"/>
                <w:sz w:val="22"/>
              </w:rPr>
              <w:t>/Exibe a quan</w:t>
            </w:r>
            <w:r w:rsidR="00D0062D">
              <w:rPr>
                <w:iCs/>
                <w:color w:val="auto"/>
                <w:sz w:val="22"/>
              </w:rPr>
              <w:t>tidade de registros encontrados.</w:t>
            </w:r>
          </w:p>
        </w:tc>
      </w:tr>
      <w:tr w:rsidR="002A6244" w:rsidRPr="009609DC" w:rsidTr="000B1960">
        <w:trPr>
          <w:cantSplit/>
          <w:jc w:val="center"/>
        </w:trPr>
        <w:tc>
          <w:tcPr>
            <w:tcW w:w="10710" w:type="dxa"/>
            <w:gridSpan w:val="11"/>
            <w:shd w:val="pct25" w:color="auto" w:fill="auto"/>
            <w:vAlign w:val="center"/>
          </w:tcPr>
          <w:p w:rsidR="002A6244" w:rsidRPr="009609DC" w:rsidRDefault="002A6244" w:rsidP="00794B54">
            <w:pPr>
              <w:rPr>
                <w:sz w:val="22"/>
              </w:rPr>
            </w:pPr>
          </w:p>
          <w:p w:rsidR="002A6244" w:rsidRPr="009609DC" w:rsidRDefault="002A6244" w:rsidP="00794B54">
            <w:pPr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 xml:space="preserve">Máscaras:        </w:t>
            </w:r>
            <w:r w:rsidRPr="009609DC">
              <w:rPr>
                <w:b/>
                <w:bCs/>
                <w:sz w:val="16"/>
                <w:szCs w:val="16"/>
              </w:rPr>
              <w:t>LC</w:t>
            </w:r>
            <w:r w:rsidRPr="009609DC">
              <w:rPr>
                <w:sz w:val="16"/>
                <w:szCs w:val="16"/>
              </w:rPr>
              <w:t xml:space="preserve"> – Caracteres Caixa Baixa, </w:t>
            </w:r>
            <w:r w:rsidRPr="009609DC">
              <w:rPr>
                <w:b/>
                <w:bCs/>
                <w:sz w:val="16"/>
                <w:szCs w:val="16"/>
              </w:rPr>
              <w:t>UC</w:t>
            </w:r>
            <w:r w:rsidRPr="009609DC">
              <w:rPr>
                <w:sz w:val="16"/>
                <w:szCs w:val="16"/>
              </w:rPr>
              <w:t xml:space="preserve"> –Caracteres Caixa Alta, </w:t>
            </w:r>
            <w:r w:rsidRPr="009609DC">
              <w:rPr>
                <w:b/>
                <w:bCs/>
                <w:sz w:val="16"/>
                <w:szCs w:val="16"/>
              </w:rPr>
              <w:t>CS</w:t>
            </w:r>
            <w:r w:rsidRPr="009609DC">
              <w:rPr>
                <w:sz w:val="16"/>
                <w:szCs w:val="16"/>
              </w:rPr>
              <w:t xml:space="preserve"> – Ignora Caixa </w:t>
            </w:r>
          </w:p>
          <w:p w:rsidR="002A6244" w:rsidRPr="009609DC" w:rsidRDefault="002A6244" w:rsidP="00794B54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CE –</w:t>
            </w:r>
            <w:r w:rsidRPr="009609DC">
              <w:rPr>
                <w:sz w:val="16"/>
                <w:szCs w:val="16"/>
              </w:rPr>
              <w:t xml:space="preserve"> Aceita Caracteres Especiais,</w:t>
            </w:r>
            <w:r w:rsidRPr="009609DC">
              <w:rPr>
                <w:b/>
                <w:bCs/>
                <w:sz w:val="16"/>
                <w:szCs w:val="16"/>
              </w:rPr>
              <w:t xml:space="preserve">NE – </w:t>
            </w:r>
            <w:r w:rsidRPr="009609DC">
              <w:rPr>
                <w:sz w:val="16"/>
                <w:szCs w:val="16"/>
              </w:rPr>
              <w:t>Não Aceita Caracteres Especiais</w:t>
            </w:r>
          </w:p>
          <w:p w:rsidR="002A6244" w:rsidRPr="009609DC" w:rsidRDefault="002A6244" w:rsidP="00794B54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CA</w:t>
            </w:r>
            <w:r w:rsidRPr="009609DC">
              <w:rPr>
                <w:sz w:val="16"/>
                <w:szCs w:val="16"/>
              </w:rPr>
              <w:t xml:space="preserve"> – Aceita Caracteres Acentuados, </w:t>
            </w:r>
            <w:r w:rsidRPr="009609DC">
              <w:rPr>
                <w:b/>
                <w:bCs/>
                <w:sz w:val="16"/>
                <w:szCs w:val="16"/>
              </w:rPr>
              <w:t>NA</w:t>
            </w:r>
            <w:r w:rsidRPr="009609DC">
              <w:rPr>
                <w:sz w:val="16"/>
                <w:szCs w:val="16"/>
              </w:rPr>
              <w:t xml:space="preserve"> – Não Aceita Caracteres Acentuados</w:t>
            </w:r>
          </w:p>
          <w:p w:rsidR="002A6244" w:rsidRPr="009609DC" w:rsidRDefault="002A6244" w:rsidP="00794B54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VN – </w:t>
            </w:r>
            <w:r w:rsidRPr="009609DC">
              <w:rPr>
                <w:sz w:val="16"/>
                <w:szCs w:val="16"/>
              </w:rPr>
              <w:t xml:space="preserve">ValoresInteiros, </w:t>
            </w:r>
            <w:r w:rsidRPr="009609DC">
              <w:rPr>
                <w:b/>
                <w:bCs/>
                <w:sz w:val="16"/>
                <w:szCs w:val="16"/>
              </w:rPr>
              <w:t>VD</w:t>
            </w:r>
            <w:r w:rsidRPr="009609DC">
              <w:rPr>
                <w:sz w:val="16"/>
                <w:szCs w:val="16"/>
              </w:rPr>
              <w:t xml:space="preserve"> – Valores com Casas Decimais</w:t>
            </w:r>
          </w:p>
          <w:p w:rsidR="002A6244" w:rsidRPr="009609DC" w:rsidRDefault="002A6244" w:rsidP="00794B54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DT–</w:t>
            </w:r>
            <w:r w:rsidRPr="009609DC">
              <w:rPr>
                <w:sz w:val="16"/>
                <w:szCs w:val="16"/>
              </w:rPr>
              <w:t xml:space="preserve">Data (dd/mm/yyyy),  </w:t>
            </w:r>
            <w:r w:rsidRPr="009609DC">
              <w:rPr>
                <w:b/>
                <w:bCs/>
                <w:sz w:val="16"/>
                <w:szCs w:val="16"/>
              </w:rPr>
              <w:t>MA</w:t>
            </w:r>
            <w:r w:rsidRPr="009609DC">
              <w:rPr>
                <w:sz w:val="16"/>
                <w:szCs w:val="16"/>
              </w:rPr>
              <w:t xml:space="preserve"> – Mês/Ano (mm/yyyy) </w:t>
            </w:r>
          </w:p>
          <w:p w:rsidR="002A6244" w:rsidRPr="009609DC" w:rsidRDefault="002A6244" w:rsidP="00794B54">
            <w:pPr>
              <w:rPr>
                <w:sz w:val="16"/>
                <w:szCs w:val="16"/>
                <w:lang w:val="en-US"/>
              </w:rPr>
            </w:pP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9609DC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9609DC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2A6244" w:rsidRPr="009609DC" w:rsidRDefault="002A6244" w:rsidP="00794B54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Link – </w:t>
            </w:r>
            <w:r w:rsidRPr="009609DC">
              <w:rPr>
                <w:sz w:val="16"/>
                <w:szCs w:val="16"/>
              </w:rPr>
              <w:t xml:space="preserve">Link para outra Página, </w:t>
            </w:r>
            <w:r w:rsidRPr="009609DC">
              <w:rPr>
                <w:b/>
                <w:bCs/>
                <w:sz w:val="16"/>
                <w:szCs w:val="16"/>
              </w:rPr>
              <w:t>URL –</w:t>
            </w:r>
            <w:r w:rsidRPr="009609DC">
              <w:rPr>
                <w:sz w:val="16"/>
                <w:szCs w:val="16"/>
              </w:rPr>
              <w:t xml:space="preserve"> Endereços Internet</w:t>
            </w:r>
          </w:p>
          <w:p w:rsidR="002A6244" w:rsidRPr="009609DC" w:rsidRDefault="002A6244" w:rsidP="00794B54">
            <w:pPr>
              <w:rPr>
                <w:sz w:val="16"/>
                <w:szCs w:val="16"/>
              </w:rPr>
            </w:pPr>
          </w:p>
          <w:p w:rsidR="002A6244" w:rsidRPr="009609DC" w:rsidRDefault="002A6244" w:rsidP="00794B54">
            <w:pPr>
              <w:ind w:left="1093" w:hanging="1093"/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 xml:space="preserve">Informação BD: deverá constar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9609DC">
              <w:rPr>
                <w:sz w:val="16"/>
                <w:szCs w:val="16"/>
              </w:rPr>
              <w:t xml:space="preserve"> e sua respectiva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9609DC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9609DC">
              <w:rPr>
                <w:sz w:val="16"/>
                <w:szCs w:val="16"/>
              </w:rPr>
              <w:t xml:space="preserve"> e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9609DC">
              <w:rPr>
                <w:sz w:val="16"/>
                <w:szCs w:val="16"/>
              </w:rPr>
              <w:t xml:space="preserve"> da informação. Para este último deve-se usar </w:t>
            </w:r>
            <w:r w:rsidRPr="009609DC">
              <w:rPr>
                <w:b/>
                <w:bCs/>
                <w:sz w:val="16"/>
                <w:szCs w:val="16"/>
              </w:rPr>
              <w:t>A –</w:t>
            </w:r>
            <w:r w:rsidRPr="009609DC">
              <w:rPr>
                <w:sz w:val="16"/>
                <w:szCs w:val="16"/>
              </w:rPr>
              <w:t xml:space="preserve"> Alfanumérico,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N </w:t>
            </w:r>
            <w:r w:rsidRPr="009609DC">
              <w:rPr>
                <w:sz w:val="16"/>
                <w:szCs w:val="16"/>
              </w:rPr>
              <w:t xml:space="preserve">– 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I – </w:t>
            </w:r>
            <w:r w:rsidRPr="009609DC">
              <w:rPr>
                <w:sz w:val="16"/>
                <w:szCs w:val="16"/>
              </w:rPr>
              <w:t xml:space="preserve">Inteiro, </w:t>
            </w:r>
            <w:r w:rsidRPr="009609DC">
              <w:rPr>
                <w:b/>
                <w:bCs/>
                <w:sz w:val="16"/>
                <w:szCs w:val="16"/>
              </w:rPr>
              <w:t>D –</w:t>
            </w:r>
            <w:r w:rsidRPr="009609DC">
              <w:rPr>
                <w:sz w:val="16"/>
                <w:szCs w:val="16"/>
              </w:rPr>
              <w:t xml:space="preserve"> Decimal, </w:t>
            </w:r>
            <w:r w:rsidRPr="009609DC">
              <w:rPr>
                <w:b/>
                <w:bCs/>
                <w:sz w:val="16"/>
                <w:szCs w:val="16"/>
              </w:rPr>
              <w:t xml:space="preserve">TS – </w:t>
            </w:r>
            <w:r w:rsidRPr="009609DC">
              <w:rPr>
                <w:sz w:val="16"/>
                <w:szCs w:val="16"/>
              </w:rPr>
              <w:t xml:space="preserve">TimeStamp, </w:t>
            </w:r>
            <w:r w:rsidRPr="009609DC">
              <w:rPr>
                <w:b/>
                <w:bCs/>
                <w:sz w:val="16"/>
                <w:szCs w:val="16"/>
              </w:rPr>
              <w:t xml:space="preserve">DT – </w:t>
            </w:r>
            <w:r w:rsidRPr="009609DC">
              <w:rPr>
                <w:sz w:val="16"/>
                <w:szCs w:val="16"/>
              </w:rPr>
              <w:t>Data</w:t>
            </w:r>
          </w:p>
          <w:p w:rsidR="002A6244" w:rsidRPr="009609DC" w:rsidRDefault="002A6244" w:rsidP="00794B54">
            <w:pPr>
              <w:ind w:left="1093" w:hanging="1093"/>
              <w:rPr>
                <w:sz w:val="16"/>
                <w:szCs w:val="16"/>
              </w:rPr>
            </w:pPr>
          </w:p>
          <w:p w:rsidR="002A6244" w:rsidRPr="009609DC" w:rsidRDefault="002A6244" w:rsidP="00794B54">
            <w:pPr>
              <w:rPr>
                <w:sz w:val="22"/>
              </w:rPr>
            </w:pPr>
            <w:r w:rsidRPr="009609DC">
              <w:rPr>
                <w:sz w:val="16"/>
                <w:szCs w:val="16"/>
              </w:rPr>
              <w:t xml:space="preserve">Não se Aplica: </w:t>
            </w:r>
            <w:r w:rsidRPr="009609DC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1E2036" w:rsidRPr="009609DC" w:rsidRDefault="001E2036">
      <w:pPr>
        <w:pStyle w:val="Rodap"/>
        <w:tabs>
          <w:tab w:val="clear" w:pos="4320"/>
          <w:tab w:val="clear" w:pos="8640"/>
        </w:tabs>
      </w:pPr>
    </w:p>
    <w:p w:rsidR="001E2036" w:rsidRPr="009609DC" w:rsidRDefault="001E2036"/>
    <w:p w:rsidR="001E2036" w:rsidRPr="009609DC" w:rsidRDefault="001E2036"/>
    <w:p w:rsidR="00890A9E" w:rsidRDefault="00AC3C95" w:rsidP="006F65A2">
      <w:pPr>
        <w:pStyle w:val="STJNivel3"/>
      </w:pPr>
      <w:bookmarkStart w:id="13" w:name="_Toc385347574"/>
      <w:bookmarkStart w:id="14" w:name="_Toc398213143"/>
      <w:r w:rsidRPr="009609DC">
        <w:t xml:space="preserve">Tela Incluir </w:t>
      </w:r>
      <w:r w:rsidR="004D3A18">
        <w:t>Ordem de P</w:t>
      </w:r>
      <w:r w:rsidR="00613E40">
        <w:t>recedência</w:t>
      </w:r>
      <w:bookmarkEnd w:id="13"/>
      <w:bookmarkEnd w:id="14"/>
    </w:p>
    <w:p w:rsidR="00AC3C95" w:rsidRPr="009609DC" w:rsidRDefault="006F65A2" w:rsidP="00AC3C95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00470" cy="3522843"/>
            <wp:effectExtent l="19050" t="0" r="5080" b="0"/>
            <wp:docPr id="4" name="Imagem 3" descr="C:\Users\rayanne.felicio\Pictures\incluir ORDEM DE PRECEDEN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yanne.felicio\Pictures\incluir ORDEM DE PRECEDENCIA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522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C95" w:rsidRPr="009609DC" w:rsidRDefault="00AC3C95" w:rsidP="00AC3C95">
      <w:pPr>
        <w:pStyle w:val="Instruo"/>
        <w:jc w:val="center"/>
        <w:rPr>
          <w:i w:val="0"/>
          <w:color w:val="auto"/>
        </w:rPr>
      </w:pPr>
      <w:r w:rsidRPr="009609DC">
        <w:rPr>
          <w:i w:val="0"/>
          <w:color w:val="auto"/>
        </w:rPr>
        <w:t xml:space="preserve">Figura </w:t>
      </w:r>
      <w:r w:rsidR="00D147AC" w:rsidRPr="009609DC">
        <w:rPr>
          <w:i w:val="0"/>
          <w:color w:val="auto"/>
        </w:rPr>
        <w:t>2</w:t>
      </w:r>
      <w:r w:rsidRPr="009609DC">
        <w:rPr>
          <w:i w:val="0"/>
          <w:color w:val="auto"/>
        </w:rPr>
        <w:t xml:space="preserve"> - Tela de Inclusão</w:t>
      </w:r>
      <w:r w:rsidR="008969BE" w:rsidRPr="009609DC">
        <w:rPr>
          <w:i w:val="0"/>
          <w:color w:val="auto"/>
        </w:rPr>
        <w:t xml:space="preserve"> </w:t>
      </w:r>
      <w:r w:rsidRPr="009609DC">
        <w:rPr>
          <w:i w:val="0"/>
          <w:color w:val="auto"/>
        </w:rPr>
        <w:t xml:space="preserve">de </w:t>
      </w:r>
      <w:r w:rsidR="004D3A18">
        <w:rPr>
          <w:i w:val="0"/>
          <w:color w:val="auto"/>
        </w:rPr>
        <w:t>Ordem de P</w:t>
      </w:r>
      <w:r w:rsidR="00613E40">
        <w:rPr>
          <w:i w:val="0"/>
          <w:color w:val="auto"/>
        </w:rPr>
        <w:t>recedência</w:t>
      </w:r>
      <w:r w:rsidRPr="009609DC">
        <w:rPr>
          <w:i w:val="0"/>
          <w:color w:val="auto"/>
        </w:rPr>
        <w:t>.</w:t>
      </w:r>
    </w:p>
    <w:p w:rsidR="00AC3C95" w:rsidRPr="009609DC" w:rsidRDefault="00AC3C95" w:rsidP="009C22EC">
      <w:pPr>
        <w:pStyle w:val="Ttulo4"/>
        <w:numPr>
          <w:ilvl w:val="0"/>
          <w:numId w:val="17"/>
        </w:numPr>
        <w:rPr>
          <w:sz w:val="20"/>
        </w:rPr>
      </w:pPr>
      <w:r w:rsidRPr="009609DC">
        <w:rPr>
          <w:sz w:val="20"/>
        </w:rPr>
        <w:t>Regras de Apresentação</w:t>
      </w:r>
    </w:p>
    <w:p w:rsidR="00AC3C95" w:rsidRPr="009609DC" w:rsidRDefault="00AC3C95" w:rsidP="009C22EC">
      <w:pPr>
        <w:pStyle w:val="Instruo"/>
        <w:numPr>
          <w:ilvl w:val="0"/>
          <w:numId w:val="7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 xml:space="preserve">Ao </w:t>
      </w:r>
      <w:r w:rsidR="00270DE9" w:rsidRPr="009609DC">
        <w:rPr>
          <w:i w:val="0"/>
          <w:color w:val="auto"/>
        </w:rPr>
        <w:t xml:space="preserve">acionar </w:t>
      </w:r>
      <w:r w:rsidR="001D23B2" w:rsidRPr="009609DC">
        <w:rPr>
          <w:i w:val="0"/>
          <w:color w:val="auto"/>
        </w:rPr>
        <w:t>o botão “Salvar”, o sistema salva os dados</w:t>
      </w:r>
      <w:r w:rsidR="002946E2" w:rsidRPr="009609DC">
        <w:rPr>
          <w:i w:val="0"/>
          <w:color w:val="auto"/>
        </w:rPr>
        <w:t xml:space="preserve"> informados</w:t>
      </w:r>
      <w:r w:rsidRPr="009609DC">
        <w:rPr>
          <w:i w:val="0"/>
          <w:color w:val="auto"/>
        </w:rPr>
        <w:t>.</w:t>
      </w:r>
    </w:p>
    <w:p w:rsidR="00AC3C95" w:rsidRPr="009609DC" w:rsidRDefault="00AC3C95" w:rsidP="009C22EC">
      <w:pPr>
        <w:pStyle w:val="Instruo"/>
        <w:numPr>
          <w:ilvl w:val="0"/>
          <w:numId w:val="7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 xml:space="preserve">Ao </w:t>
      </w:r>
      <w:r w:rsidR="00270DE9" w:rsidRPr="009609DC">
        <w:rPr>
          <w:i w:val="0"/>
          <w:color w:val="auto"/>
        </w:rPr>
        <w:t xml:space="preserve">acionar </w:t>
      </w:r>
      <w:r w:rsidRPr="009609DC">
        <w:rPr>
          <w:i w:val="0"/>
          <w:color w:val="auto"/>
        </w:rPr>
        <w:t xml:space="preserve">o botão </w:t>
      </w:r>
      <w:r w:rsidR="008F1B4C" w:rsidRPr="009609DC">
        <w:rPr>
          <w:i w:val="0"/>
          <w:color w:val="auto"/>
        </w:rPr>
        <w:t>“</w:t>
      </w:r>
      <w:r w:rsidRPr="009609DC">
        <w:rPr>
          <w:i w:val="0"/>
          <w:color w:val="auto"/>
        </w:rPr>
        <w:t>Limpar</w:t>
      </w:r>
      <w:r w:rsidR="001D23B2" w:rsidRPr="009609DC">
        <w:rPr>
          <w:i w:val="0"/>
          <w:color w:val="auto"/>
        </w:rPr>
        <w:t>”</w:t>
      </w:r>
      <w:r w:rsidR="008F1B4C" w:rsidRPr="009609DC">
        <w:rPr>
          <w:i w:val="0"/>
          <w:color w:val="auto"/>
        </w:rPr>
        <w:t>, o sistema limpa</w:t>
      </w:r>
      <w:r w:rsidRPr="009609DC">
        <w:rPr>
          <w:i w:val="0"/>
          <w:color w:val="auto"/>
        </w:rPr>
        <w:t xml:space="preserve"> o(s) </w:t>
      </w:r>
      <w:r w:rsidR="002946E2" w:rsidRPr="009609DC">
        <w:rPr>
          <w:i w:val="0"/>
          <w:color w:val="auto"/>
        </w:rPr>
        <w:t>campo</w:t>
      </w:r>
      <w:r w:rsidRPr="009609DC">
        <w:rPr>
          <w:i w:val="0"/>
          <w:color w:val="auto"/>
        </w:rPr>
        <w:t>(s) informado(s).</w:t>
      </w:r>
    </w:p>
    <w:p w:rsidR="00AC3C95" w:rsidRPr="009609DC" w:rsidRDefault="00AC3C95" w:rsidP="009C22EC">
      <w:pPr>
        <w:pStyle w:val="PargrafodaLista"/>
        <w:numPr>
          <w:ilvl w:val="0"/>
          <w:numId w:val="7"/>
        </w:numPr>
        <w:rPr>
          <w:color w:val="auto"/>
        </w:rPr>
      </w:pPr>
      <w:r w:rsidRPr="009609DC">
        <w:rPr>
          <w:color w:val="auto"/>
        </w:rPr>
        <w:t xml:space="preserve">Ao </w:t>
      </w:r>
      <w:r w:rsidR="00270DE9" w:rsidRPr="009609DC">
        <w:rPr>
          <w:color w:val="auto"/>
        </w:rPr>
        <w:t>acionar</w:t>
      </w:r>
      <w:r w:rsidRPr="009609DC">
        <w:rPr>
          <w:color w:val="auto"/>
        </w:rPr>
        <w:t xml:space="preserve"> o botão </w:t>
      </w:r>
      <w:r w:rsidR="008F1B4C" w:rsidRPr="009609DC">
        <w:rPr>
          <w:color w:val="auto"/>
        </w:rPr>
        <w:t>“</w:t>
      </w:r>
      <w:r w:rsidRPr="009609DC">
        <w:rPr>
          <w:color w:val="auto"/>
        </w:rPr>
        <w:t>Cancelar</w:t>
      </w:r>
      <w:r w:rsidR="008F1B4C" w:rsidRPr="009609DC">
        <w:rPr>
          <w:color w:val="auto"/>
        </w:rPr>
        <w:t>”, o sistema</w:t>
      </w:r>
      <w:r w:rsidR="00270DE9" w:rsidRPr="009609DC">
        <w:rPr>
          <w:color w:val="auto"/>
        </w:rPr>
        <w:t xml:space="preserve"> cancela a operação e </w:t>
      </w:r>
      <w:r w:rsidR="008F1B4C" w:rsidRPr="009609DC">
        <w:rPr>
          <w:color w:val="auto"/>
        </w:rPr>
        <w:t>retorna</w:t>
      </w:r>
      <w:r w:rsidRPr="009609DC">
        <w:rPr>
          <w:color w:val="auto"/>
        </w:rPr>
        <w:t xml:space="preserve"> para a </w:t>
      </w:r>
      <w:r w:rsidR="00270DE9" w:rsidRPr="009609DC">
        <w:rPr>
          <w:color w:val="auto"/>
        </w:rPr>
        <w:t xml:space="preserve">Tela Pesquisar </w:t>
      </w:r>
      <w:r w:rsidR="00613E40">
        <w:rPr>
          <w:color w:val="auto"/>
        </w:rPr>
        <w:t>Ordem de precedência</w:t>
      </w:r>
      <w:r w:rsidR="00270DE9" w:rsidRPr="009609DC">
        <w:rPr>
          <w:color w:val="auto"/>
        </w:rPr>
        <w:t>.</w:t>
      </w:r>
    </w:p>
    <w:p w:rsidR="00AC3C95" w:rsidRPr="009609DC" w:rsidRDefault="00AC3C95" w:rsidP="009C22EC">
      <w:pPr>
        <w:pStyle w:val="Ttulo4"/>
        <w:numPr>
          <w:ilvl w:val="0"/>
          <w:numId w:val="17"/>
        </w:numPr>
        <w:rPr>
          <w:sz w:val="20"/>
        </w:rPr>
      </w:pPr>
      <w:r w:rsidRPr="009609DC">
        <w:rPr>
          <w:sz w:val="20"/>
        </w:rPr>
        <w:t>Exceções</w:t>
      </w:r>
    </w:p>
    <w:p w:rsidR="00AC3C95" w:rsidRPr="009609DC" w:rsidRDefault="00AC3C95" w:rsidP="00AC3C95">
      <w:pPr>
        <w:pStyle w:val="Instruo"/>
        <w:ind w:left="720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Não se aplica.</w:t>
      </w:r>
    </w:p>
    <w:p w:rsidR="00DE66A2" w:rsidRPr="00F14763" w:rsidRDefault="00AC3C95" w:rsidP="00DE66A2">
      <w:pPr>
        <w:pStyle w:val="Ttulo4"/>
        <w:numPr>
          <w:ilvl w:val="0"/>
          <w:numId w:val="17"/>
        </w:numPr>
        <w:rPr>
          <w:sz w:val="20"/>
        </w:rPr>
      </w:pPr>
      <w:r w:rsidRPr="009609DC">
        <w:rPr>
          <w:sz w:val="20"/>
        </w:rPr>
        <w:lastRenderedPageBreak/>
        <w:t>Itens de Controle</w:t>
      </w:r>
    </w:p>
    <w:p w:rsidR="00DE66A2" w:rsidRDefault="00DE66A2" w:rsidP="00DE66A2"/>
    <w:p w:rsidR="00AC3C95" w:rsidRPr="009609DC" w:rsidRDefault="00AC3C95" w:rsidP="00AC3C95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655"/>
        <w:gridCol w:w="993"/>
        <w:gridCol w:w="567"/>
        <w:gridCol w:w="567"/>
        <w:gridCol w:w="992"/>
        <w:gridCol w:w="425"/>
        <w:gridCol w:w="992"/>
        <w:gridCol w:w="426"/>
        <w:gridCol w:w="1275"/>
        <w:gridCol w:w="1358"/>
      </w:tblGrid>
      <w:tr w:rsidR="00AC3C95" w:rsidRPr="009609DC" w:rsidTr="00DE66A2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AC3C95" w:rsidRPr="009609DC" w:rsidRDefault="00AC3C95" w:rsidP="002133CA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Item</w:t>
            </w:r>
          </w:p>
        </w:tc>
        <w:tc>
          <w:tcPr>
            <w:tcW w:w="1655" w:type="dxa"/>
            <w:shd w:val="pct25" w:color="auto" w:fill="auto"/>
            <w:vAlign w:val="center"/>
          </w:tcPr>
          <w:p w:rsidR="00AC3C95" w:rsidRPr="009609DC" w:rsidRDefault="00AC3C95" w:rsidP="002133CA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Descrição</w:t>
            </w:r>
          </w:p>
        </w:tc>
        <w:tc>
          <w:tcPr>
            <w:tcW w:w="993" w:type="dxa"/>
            <w:shd w:val="pct25" w:color="auto" w:fill="auto"/>
            <w:textDirection w:val="btLr"/>
            <w:vAlign w:val="center"/>
          </w:tcPr>
          <w:p w:rsidR="00AC3C95" w:rsidRPr="009609DC" w:rsidRDefault="00AC3C95" w:rsidP="002133CA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AC3C95" w:rsidRPr="009609DC" w:rsidRDefault="00AC3C95" w:rsidP="002133CA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Máscara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AC3C95" w:rsidRPr="009609DC" w:rsidRDefault="00AC3C95" w:rsidP="002133CA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Obrigatório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AC3C95" w:rsidRPr="009609DC" w:rsidRDefault="00AC3C95" w:rsidP="002133CA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Valor Padrão</w:t>
            </w:r>
          </w:p>
        </w:tc>
        <w:tc>
          <w:tcPr>
            <w:tcW w:w="425" w:type="dxa"/>
            <w:shd w:val="pct25" w:color="auto" w:fill="auto"/>
            <w:textDirection w:val="btLr"/>
            <w:vAlign w:val="center"/>
          </w:tcPr>
          <w:p w:rsidR="00AC3C95" w:rsidRPr="009609DC" w:rsidRDefault="00AC3C95" w:rsidP="002133CA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Editável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AC3C95" w:rsidRPr="009609DC" w:rsidRDefault="00AC3C95" w:rsidP="002133CA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Domínio</w:t>
            </w:r>
          </w:p>
        </w:tc>
        <w:tc>
          <w:tcPr>
            <w:tcW w:w="426" w:type="dxa"/>
            <w:shd w:val="pct25" w:color="auto" w:fill="auto"/>
            <w:textDirection w:val="btLr"/>
            <w:vAlign w:val="center"/>
          </w:tcPr>
          <w:p w:rsidR="00AC3C95" w:rsidRPr="009609DC" w:rsidRDefault="00AC3C95" w:rsidP="002133CA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TabOrder</w:t>
            </w:r>
          </w:p>
        </w:tc>
        <w:tc>
          <w:tcPr>
            <w:tcW w:w="1275" w:type="dxa"/>
            <w:shd w:val="pct25" w:color="auto" w:fill="auto"/>
            <w:textDirection w:val="btLr"/>
            <w:vAlign w:val="center"/>
          </w:tcPr>
          <w:p w:rsidR="00AC3C95" w:rsidRPr="009609DC" w:rsidRDefault="00AC3C95" w:rsidP="002133CA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Evento</w:t>
            </w:r>
          </w:p>
        </w:tc>
        <w:tc>
          <w:tcPr>
            <w:tcW w:w="1358" w:type="dxa"/>
            <w:shd w:val="pct25" w:color="auto" w:fill="auto"/>
            <w:vAlign w:val="center"/>
          </w:tcPr>
          <w:p w:rsidR="00AC3C95" w:rsidRPr="009609DC" w:rsidRDefault="00AC3C95" w:rsidP="002133CA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Ação</w:t>
            </w:r>
          </w:p>
        </w:tc>
      </w:tr>
      <w:tr w:rsidR="00DE66A2" w:rsidRPr="009609DC" w:rsidTr="00DE66A2">
        <w:trPr>
          <w:cantSplit/>
          <w:jc w:val="center"/>
        </w:trPr>
        <w:tc>
          <w:tcPr>
            <w:tcW w:w="554" w:type="dxa"/>
            <w:vAlign w:val="center"/>
          </w:tcPr>
          <w:p w:rsidR="00DE66A2" w:rsidRPr="009609DC" w:rsidRDefault="00DE66A2" w:rsidP="009C22EC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1655" w:type="dxa"/>
            <w:vAlign w:val="center"/>
          </w:tcPr>
          <w:p w:rsidR="00DE66A2" w:rsidRPr="009609DC" w:rsidRDefault="00DE66A2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Cargo</w:t>
            </w:r>
          </w:p>
        </w:tc>
        <w:tc>
          <w:tcPr>
            <w:tcW w:w="993" w:type="dxa"/>
            <w:vAlign w:val="center"/>
          </w:tcPr>
          <w:p w:rsidR="00DE66A2" w:rsidRPr="009609DC" w:rsidRDefault="00DE66A2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100/A</w:t>
            </w:r>
          </w:p>
        </w:tc>
        <w:tc>
          <w:tcPr>
            <w:tcW w:w="567" w:type="dxa"/>
            <w:vAlign w:val="center"/>
          </w:tcPr>
          <w:p w:rsidR="00DE66A2" w:rsidRPr="009609DC" w:rsidRDefault="00DE66A2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vAlign w:val="center"/>
          </w:tcPr>
          <w:p w:rsidR="00DE66A2" w:rsidRPr="009609DC" w:rsidRDefault="00DE66A2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992" w:type="dxa"/>
            <w:vAlign w:val="center"/>
          </w:tcPr>
          <w:p w:rsidR="00DE66A2" w:rsidRPr="009609DC" w:rsidRDefault="00DE66A2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Selecione</w:t>
            </w:r>
          </w:p>
        </w:tc>
        <w:tc>
          <w:tcPr>
            <w:tcW w:w="425" w:type="dxa"/>
            <w:vAlign w:val="center"/>
          </w:tcPr>
          <w:p w:rsidR="00DE66A2" w:rsidRPr="009609DC" w:rsidRDefault="00DE66A2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992" w:type="dxa"/>
            <w:vAlign w:val="center"/>
          </w:tcPr>
          <w:p w:rsidR="00DE66A2" w:rsidRPr="009609DC" w:rsidRDefault="00DE66A2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Tabela Cargo(Mala Direta)</w:t>
            </w:r>
          </w:p>
        </w:tc>
        <w:tc>
          <w:tcPr>
            <w:tcW w:w="426" w:type="dxa"/>
          </w:tcPr>
          <w:p w:rsidR="00DE66A2" w:rsidRDefault="00DE66A2" w:rsidP="00CF53CB">
            <w:r w:rsidRPr="00A114CE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275" w:type="dxa"/>
            <w:vAlign w:val="center"/>
          </w:tcPr>
          <w:p w:rsidR="00DE66A2" w:rsidRPr="009609DC" w:rsidRDefault="00DE66A2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Selecionar</w:t>
            </w:r>
          </w:p>
        </w:tc>
        <w:tc>
          <w:tcPr>
            <w:tcW w:w="1358" w:type="dxa"/>
            <w:vAlign w:val="center"/>
          </w:tcPr>
          <w:p w:rsidR="00DE66A2" w:rsidRPr="009609DC" w:rsidRDefault="00DE66A2" w:rsidP="00CF53CB">
            <w:pPr>
              <w:rPr>
                <w:iCs/>
                <w:color w:val="auto"/>
                <w:sz w:val="22"/>
              </w:rPr>
            </w:pPr>
            <w:r w:rsidRPr="00A114CE">
              <w:rPr>
                <w:iCs/>
                <w:color w:val="auto"/>
                <w:sz w:val="22"/>
              </w:rPr>
              <w:t>N/A</w:t>
            </w:r>
          </w:p>
        </w:tc>
      </w:tr>
      <w:tr w:rsidR="00DE66A2" w:rsidRPr="009609DC" w:rsidTr="00DE66A2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DE66A2" w:rsidRPr="009609DC" w:rsidRDefault="00DE66A2" w:rsidP="009C22EC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2</w:t>
            </w:r>
          </w:p>
        </w:tc>
        <w:tc>
          <w:tcPr>
            <w:tcW w:w="1655" w:type="dxa"/>
            <w:vAlign w:val="center"/>
          </w:tcPr>
          <w:p w:rsidR="00DE66A2" w:rsidRPr="009609DC" w:rsidRDefault="00DE66A2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Órgão</w:t>
            </w:r>
          </w:p>
        </w:tc>
        <w:tc>
          <w:tcPr>
            <w:tcW w:w="993" w:type="dxa"/>
            <w:vAlign w:val="center"/>
          </w:tcPr>
          <w:p w:rsidR="00DE66A2" w:rsidRPr="009609DC" w:rsidRDefault="00DE66A2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200/A</w:t>
            </w:r>
          </w:p>
        </w:tc>
        <w:tc>
          <w:tcPr>
            <w:tcW w:w="567" w:type="dxa"/>
            <w:vAlign w:val="center"/>
          </w:tcPr>
          <w:p w:rsidR="00DE66A2" w:rsidRPr="009609DC" w:rsidRDefault="00DE66A2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</w:tcPr>
          <w:p w:rsidR="00DE66A2" w:rsidRDefault="00DE66A2" w:rsidP="00CF53CB"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992" w:type="dxa"/>
            <w:vAlign w:val="center"/>
          </w:tcPr>
          <w:p w:rsidR="00DE66A2" w:rsidRPr="009609DC" w:rsidRDefault="00DE66A2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Selecione</w:t>
            </w:r>
          </w:p>
        </w:tc>
        <w:tc>
          <w:tcPr>
            <w:tcW w:w="425" w:type="dxa"/>
            <w:vAlign w:val="center"/>
          </w:tcPr>
          <w:p w:rsidR="00DE66A2" w:rsidRPr="009609DC" w:rsidRDefault="00DE66A2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992" w:type="dxa"/>
            <w:vAlign w:val="center"/>
          </w:tcPr>
          <w:p w:rsidR="00DE66A2" w:rsidRPr="009609DC" w:rsidRDefault="00DE66A2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Tabela Órgão(Mala Direta)</w:t>
            </w:r>
          </w:p>
        </w:tc>
        <w:tc>
          <w:tcPr>
            <w:tcW w:w="426" w:type="dxa"/>
          </w:tcPr>
          <w:p w:rsidR="00DE66A2" w:rsidRDefault="00DE66A2" w:rsidP="00CF53CB">
            <w:r w:rsidRPr="00A114CE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275" w:type="dxa"/>
            <w:vAlign w:val="center"/>
          </w:tcPr>
          <w:p w:rsidR="00DE66A2" w:rsidRPr="009609DC" w:rsidRDefault="00DE66A2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Selecionar</w:t>
            </w:r>
          </w:p>
        </w:tc>
        <w:tc>
          <w:tcPr>
            <w:tcW w:w="1358" w:type="dxa"/>
          </w:tcPr>
          <w:p w:rsidR="00DE66A2" w:rsidRDefault="00DE66A2" w:rsidP="00CF53CB">
            <w:r w:rsidRPr="00E24813">
              <w:rPr>
                <w:iCs/>
                <w:color w:val="auto"/>
                <w:sz w:val="22"/>
              </w:rPr>
              <w:t>N/A</w:t>
            </w:r>
          </w:p>
        </w:tc>
      </w:tr>
      <w:tr w:rsidR="00815A06" w:rsidRPr="009609DC" w:rsidTr="00DE66A2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815A06" w:rsidRPr="009609DC" w:rsidRDefault="00815A06" w:rsidP="009C22EC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3</w:t>
            </w:r>
          </w:p>
        </w:tc>
        <w:tc>
          <w:tcPr>
            <w:tcW w:w="1655" w:type="dxa"/>
            <w:vAlign w:val="center"/>
          </w:tcPr>
          <w:p w:rsidR="00815A06" w:rsidRPr="009609DC" w:rsidRDefault="00815A06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Nível</w:t>
            </w:r>
          </w:p>
        </w:tc>
        <w:tc>
          <w:tcPr>
            <w:tcW w:w="993" w:type="dxa"/>
            <w:vAlign w:val="center"/>
          </w:tcPr>
          <w:p w:rsidR="00815A06" w:rsidRPr="009609DC" w:rsidRDefault="00815A06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2/N</w:t>
            </w:r>
          </w:p>
        </w:tc>
        <w:tc>
          <w:tcPr>
            <w:tcW w:w="567" w:type="dxa"/>
            <w:vAlign w:val="center"/>
          </w:tcPr>
          <w:p w:rsidR="00815A06" w:rsidRPr="009609DC" w:rsidRDefault="00815A06" w:rsidP="00CB5D0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VN</w:t>
            </w:r>
          </w:p>
        </w:tc>
        <w:tc>
          <w:tcPr>
            <w:tcW w:w="567" w:type="dxa"/>
          </w:tcPr>
          <w:p w:rsidR="00815A06" w:rsidRDefault="00815A06" w:rsidP="00CF53CB"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992" w:type="dxa"/>
            <w:vAlign w:val="center"/>
          </w:tcPr>
          <w:p w:rsidR="00815A06" w:rsidRPr="009609DC" w:rsidRDefault="00815A06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25" w:type="dxa"/>
            <w:vAlign w:val="center"/>
          </w:tcPr>
          <w:p w:rsidR="00815A06" w:rsidRPr="009609DC" w:rsidRDefault="00815A06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992" w:type="dxa"/>
            <w:vAlign w:val="center"/>
          </w:tcPr>
          <w:p w:rsidR="00815A06" w:rsidRPr="009609DC" w:rsidRDefault="00815A06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26" w:type="dxa"/>
          </w:tcPr>
          <w:p w:rsidR="00815A06" w:rsidRDefault="00815A06" w:rsidP="00CF53CB">
            <w:r w:rsidRPr="00A114CE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275" w:type="dxa"/>
            <w:vAlign w:val="center"/>
          </w:tcPr>
          <w:p w:rsidR="00815A06" w:rsidRPr="009609DC" w:rsidRDefault="00815A06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358" w:type="dxa"/>
          </w:tcPr>
          <w:p w:rsidR="00815A06" w:rsidRDefault="00815A06" w:rsidP="00CF53CB">
            <w:r w:rsidRPr="00E24813">
              <w:rPr>
                <w:iCs/>
                <w:color w:val="auto"/>
                <w:sz w:val="22"/>
              </w:rPr>
              <w:t>N/A</w:t>
            </w:r>
          </w:p>
        </w:tc>
      </w:tr>
      <w:tr w:rsidR="00815A06" w:rsidRPr="009609DC" w:rsidTr="00DE66A2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815A06" w:rsidRPr="009609DC" w:rsidRDefault="00815A06" w:rsidP="009C22EC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4</w:t>
            </w:r>
          </w:p>
        </w:tc>
        <w:tc>
          <w:tcPr>
            <w:tcW w:w="1655" w:type="dxa"/>
            <w:vAlign w:val="center"/>
          </w:tcPr>
          <w:p w:rsidR="00815A06" w:rsidRPr="009609DC" w:rsidRDefault="00815A06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Sub-Nível</w:t>
            </w:r>
            <w:r w:rsidRPr="009609DC">
              <w:rPr>
                <w:iCs/>
                <w:color w:val="auto"/>
                <w:sz w:val="22"/>
              </w:rPr>
              <w:t xml:space="preserve"> </w:t>
            </w:r>
          </w:p>
        </w:tc>
        <w:tc>
          <w:tcPr>
            <w:tcW w:w="993" w:type="dxa"/>
            <w:vAlign w:val="center"/>
          </w:tcPr>
          <w:p w:rsidR="00815A06" w:rsidRPr="009609DC" w:rsidRDefault="00815A06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4/D</w:t>
            </w:r>
          </w:p>
        </w:tc>
        <w:tc>
          <w:tcPr>
            <w:tcW w:w="567" w:type="dxa"/>
            <w:vAlign w:val="center"/>
          </w:tcPr>
          <w:p w:rsidR="00815A06" w:rsidRDefault="00815A06" w:rsidP="00CB5D0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VD</w:t>
            </w:r>
          </w:p>
          <w:p w:rsidR="00C13F9C" w:rsidRPr="009609DC" w:rsidRDefault="00C13F9C" w:rsidP="00CB5D0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(X,XXX)</w:t>
            </w:r>
          </w:p>
        </w:tc>
        <w:tc>
          <w:tcPr>
            <w:tcW w:w="567" w:type="dxa"/>
          </w:tcPr>
          <w:p w:rsidR="00815A06" w:rsidRDefault="00815A06" w:rsidP="00CF53CB"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992" w:type="dxa"/>
            <w:vAlign w:val="center"/>
          </w:tcPr>
          <w:p w:rsidR="00815A06" w:rsidRPr="009609DC" w:rsidRDefault="00815A06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25" w:type="dxa"/>
            <w:vAlign w:val="center"/>
          </w:tcPr>
          <w:p w:rsidR="00815A06" w:rsidRPr="009609DC" w:rsidRDefault="00815A06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992" w:type="dxa"/>
            <w:vAlign w:val="center"/>
          </w:tcPr>
          <w:p w:rsidR="00815A06" w:rsidRPr="009609DC" w:rsidRDefault="00815A06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26" w:type="dxa"/>
          </w:tcPr>
          <w:p w:rsidR="00815A06" w:rsidRDefault="00815A06" w:rsidP="00CF53CB">
            <w:r w:rsidRPr="00A114CE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275" w:type="dxa"/>
            <w:vAlign w:val="center"/>
          </w:tcPr>
          <w:p w:rsidR="00815A06" w:rsidRPr="009609DC" w:rsidRDefault="00815A06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358" w:type="dxa"/>
          </w:tcPr>
          <w:p w:rsidR="00815A06" w:rsidRDefault="00815A06" w:rsidP="00CF53CB">
            <w:r w:rsidRPr="00E24813">
              <w:rPr>
                <w:iCs/>
                <w:color w:val="auto"/>
                <w:sz w:val="22"/>
              </w:rPr>
              <w:t>N/A</w:t>
            </w:r>
          </w:p>
        </w:tc>
      </w:tr>
      <w:tr w:rsidR="00DE66A2" w:rsidRPr="009609DC" w:rsidTr="00DE66A2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DE66A2" w:rsidRPr="009609DC" w:rsidRDefault="00DE66A2" w:rsidP="009C22EC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5</w:t>
            </w:r>
          </w:p>
        </w:tc>
        <w:tc>
          <w:tcPr>
            <w:tcW w:w="1655" w:type="dxa"/>
            <w:vAlign w:val="center"/>
          </w:tcPr>
          <w:p w:rsidR="00DE66A2" w:rsidRPr="009609DC" w:rsidRDefault="00DE66A2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Poder/Área</w:t>
            </w:r>
          </w:p>
        </w:tc>
        <w:tc>
          <w:tcPr>
            <w:tcW w:w="993" w:type="dxa"/>
            <w:vAlign w:val="center"/>
          </w:tcPr>
          <w:p w:rsidR="00DE66A2" w:rsidRPr="009609DC" w:rsidRDefault="00DE66A2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150/A</w:t>
            </w:r>
          </w:p>
        </w:tc>
        <w:tc>
          <w:tcPr>
            <w:tcW w:w="567" w:type="dxa"/>
            <w:vAlign w:val="center"/>
          </w:tcPr>
          <w:p w:rsidR="00DE66A2" w:rsidRPr="009609DC" w:rsidRDefault="00DE66A2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</w:tcPr>
          <w:p w:rsidR="00DE66A2" w:rsidRDefault="00DE66A2" w:rsidP="00CF53CB">
            <w:r w:rsidRPr="00C20F3E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992" w:type="dxa"/>
            <w:vAlign w:val="center"/>
          </w:tcPr>
          <w:p w:rsidR="00DE66A2" w:rsidRPr="009609DC" w:rsidRDefault="00DE66A2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Selecione</w:t>
            </w:r>
          </w:p>
        </w:tc>
        <w:tc>
          <w:tcPr>
            <w:tcW w:w="425" w:type="dxa"/>
            <w:vAlign w:val="center"/>
          </w:tcPr>
          <w:p w:rsidR="00DE66A2" w:rsidRPr="009609DC" w:rsidRDefault="00DE66A2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992" w:type="dxa"/>
            <w:vAlign w:val="center"/>
          </w:tcPr>
          <w:p w:rsidR="00DE66A2" w:rsidRPr="009609DC" w:rsidRDefault="00DE66A2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Tabela Poder/Área(Mala Direta)</w:t>
            </w:r>
          </w:p>
        </w:tc>
        <w:tc>
          <w:tcPr>
            <w:tcW w:w="426" w:type="dxa"/>
          </w:tcPr>
          <w:p w:rsidR="00DE66A2" w:rsidRDefault="00DE66A2" w:rsidP="00CF53CB">
            <w:r w:rsidRPr="00A114CE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275" w:type="dxa"/>
            <w:vAlign w:val="center"/>
          </w:tcPr>
          <w:p w:rsidR="00DE66A2" w:rsidRPr="009609DC" w:rsidRDefault="00DE66A2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Selecionar</w:t>
            </w:r>
          </w:p>
        </w:tc>
        <w:tc>
          <w:tcPr>
            <w:tcW w:w="1358" w:type="dxa"/>
          </w:tcPr>
          <w:p w:rsidR="00DE66A2" w:rsidRDefault="00DE66A2" w:rsidP="00CF53CB">
            <w:r w:rsidRPr="00E24813">
              <w:rPr>
                <w:iCs/>
                <w:color w:val="auto"/>
                <w:sz w:val="22"/>
              </w:rPr>
              <w:t>N/A</w:t>
            </w:r>
          </w:p>
        </w:tc>
      </w:tr>
      <w:tr w:rsidR="00DE66A2" w:rsidRPr="009609DC" w:rsidTr="00DE66A2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E66A2" w:rsidRPr="009609DC" w:rsidRDefault="00DE66A2" w:rsidP="009C22EC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6</w:t>
            </w: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DE66A2" w:rsidRPr="009609DC" w:rsidRDefault="00DE66A2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Esfera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DE66A2" w:rsidRPr="009609DC" w:rsidRDefault="00DE66A2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100/A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E66A2" w:rsidRPr="009609DC" w:rsidRDefault="00DE66A2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DE66A2" w:rsidRDefault="000A18E4" w:rsidP="00CF53CB"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DE66A2" w:rsidRPr="009609DC" w:rsidRDefault="00DE66A2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Selecione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DE66A2" w:rsidRPr="009609DC" w:rsidRDefault="00DE66A2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DE66A2" w:rsidRPr="009609DC" w:rsidRDefault="00DE66A2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Tabela Esfera(Mala Direta)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DE66A2" w:rsidRDefault="00DE66A2" w:rsidP="00CF53CB">
            <w:r w:rsidRPr="00A114CE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DE66A2" w:rsidRPr="009609DC" w:rsidRDefault="00DE66A2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Selecionar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DE66A2" w:rsidRDefault="00DE66A2" w:rsidP="00CF53CB">
            <w:r w:rsidRPr="00E24813">
              <w:rPr>
                <w:iCs/>
                <w:color w:val="auto"/>
                <w:sz w:val="22"/>
              </w:rPr>
              <w:t>N/A</w:t>
            </w:r>
          </w:p>
        </w:tc>
      </w:tr>
      <w:tr w:rsidR="00F14763" w:rsidRPr="009609DC" w:rsidTr="0037024E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9C22EC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23</w:t>
            </w: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Botão Limpar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43568F"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43568F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43568F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43568F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43568F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43568F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F14763" w:rsidRDefault="00F14763">
            <w:r w:rsidRPr="00071FD3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75610D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F14763" w:rsidRPr="009609DC" w:rsidRDefault="00F14763" w:rsidP="002D5CE0">
            <w:pPr>
              <w:jc w:val="left"/>
            </w:pPr>
            <w:r w:rsidRPr="009609DC">
              <w:rPr>
                <w:iCs/>
                <w:color w:val="auto"/>
                <w:sz w:val="22"/>
              </w:rPr>
              <w:t>Ao ser acionado limpa o(s) campo(s) informado(s).</w:t>
            </w:r>
          </w:p>
        </w:tc>
      </w:tr>
      <w:tr w:rsidR="00F14763" w:rsidRPr="009609DC" w:rsidTr="0037024E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9C22EC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24</w:t>
            </w: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Botão Salvar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43568F"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43568F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43568F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43568F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43568F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43568F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F14763" w:rsidRDefault="00F14763">
            <w:r w:rsidRPr="00071FD3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75610D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358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2D5CE0">
            <w:pPr>
              <w:rPr>
                <w:iCs/>
                <w:color w:val="FF0000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Ao ser acionado salva os dados.</w:t>
            </w:r>
          </w:p>
        </w:tc>
      </w:tr>
      <w:tr w:rsidR="00F14763" w:rsidRPr="009609DC" w:rsidTr="0037024E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9C22EC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25</w:t>
            </w: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 xml:space="preserve">Botão </w:t>
            </w:r>
            <w:r w:rsidRPr="009609DC">
              <w:rPr>
                <w:iCs/>
                <w:color w:val="auto"/>
                <w:sz w:val="22"/>
              </w:rPr>
              <w:t>Cancelar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43568F"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43568F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43568F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43568F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43568F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43568F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F14763" w:rsidRDefault="00F14763">
            <w:r w:rsidRPr="00071FD3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75610D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F14763" w:rsidRPr="00303655" w:rsidRDefault="00F14763" w:rsidP="008E1814">
            <w:pPr>
              <w:rPr>
                <w:sz w:val="22"/>
                <w:szCs w:val="22"/>
              </w:rPr>
            </w:pPr>
            <w:r w:rsidRPr="00303655">
              <w:rPr>
                <w:iCs/>
                <w:color w:val="auto"/>
                <w:sz w:val="22"/>
                <w:szCs w:val="22"/>
              </w:rPr>
              <w:t xml:space="preserve">Ao ser acionado </w:t>
            </w:r>
            <w:r w:rsidRPr="00303655">
              <w:rPr>
                <w:color w:val="auto"/>
                <w:sz w:val="22"/>
                <w:szCs w:val="22"/>
              </w:rPr>
              <w:t xml:space="preserve">cancela a operação e retorna para a Tela </w:t>
            </w:r>
            <w:r w:rsidR="008E1814">
              <w:rPr>
                <w:color w:val="auto"/>
                <w:sz w:val="22"/>
                <w:szCs w:val="22"/>
              </w:rPr>
              <w:t xml:space="preserve">Consultar Ordem </w:t>
            </w:r>
            <w:r w:rsidRPr="00303655">
              <w:rPr>
                <w:color w:val="auto"/>
                <w:sz w:val="22"/>
                <w:szCs w:val="22"/>
              </w:rPr>
              <w:t>de Precedência.</w:t>
            </w:r>
          </w:p>
        </w:tc>
      </w:tr>
      <w:tr w:rsidR="00F34DDD" w:rsidRPr="009609DC" w:rsidTr="002133CA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F34DDD" w:rsidRPr="009609DC" w:rsidRDefault="00F34DDD" w:rsidP="002133CA">
            <w:pPr>
              <w:rPr>
                <w:sz w:val="22"/>
              </w:rPr>
            </w:pPr>
          </w:p>
          <w:p w:rsidR="00F34DDD" w:rsidRPr="009609DC" w:rsidRDefault="00F34DDD" w:rsidP="002133CA">
            <w:pPr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 xml:space="preserve">Máscaras:        </w:t>
            </w:r>
            <w:r w:rsidRPr="009609DC">
              <w:rPr>
                <w:b/>
                <w:bCs/>
                <w:sz w:val="16"/>
                <w:szCs w:val="16"/>
              </w:rPr>
              <w:t>LC</w:t>
            </w:r>
            <w:r w:rsidRPr="009609DC">
              <w:rPr>
                <w:sz w:val="16"/>
                <w:szCs w:val="16"/>
              </w:rPr>
              <w:t xml:space="preserve"> – Caracteres Caixa Baixa, </w:t>
            </w:r>
            <w:r w:rsidRPr="009609DC">
              <w:rPr>
                <w:b/>
                <w:bCs/>
                <w:sz w:val="16"/>
                <w:szCs w:val="16"/>
              </w:rPr>
              <w:t>UC</w:t>
            </w:r>
            <w:r w:rsidRPr="009609DC">
              <w:rPr>
                <w:sz w:val="16"/>
                <w:szCs w:val="16"/>
              </w:rPr>
              <w:t xml:space="preserve"> –Caracteres Caixa Alta, </w:t>
            </w:r>
            <w:r w:rsidRPr="009609DC">
              <w:rPr>
                <w:b/>
                <w:bCs/>
                <w:sz w:val="16"/>
                <w:szCs w:val="16"/>
              </w:rPr>
              <w:t>CS</w:t>
            </w:r>
            <w:r w:rsidRPr="009609DC">
              <w:rPr>
                <w:sz w:val="16"/>
                <w:szCs w:val="16"/>
              </w:rPr>
              <w:t xml:space="preserve"> – Ignora Caixa </w:t>
            </w:r>
          </w:p>
          <w:p w:rsidR="00F34DDD" w:rsidRPr="009609DC" w:rsidRDefault="00F34DDD" w:rsidP="002133CA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CE –</w:t>
            </w:r>
            <w:r w:rsidRPr="009609DC">
              <w:rPr>
                <w:sz w:val="16"/>
                <w:szCs w:val="16"/>
              </w:rPr>
              <w:t xml:space="preserve"> Aceita Caracteres Especiais,</w:t>
            </w:r>
            <w:r w:rsidRPr="009609DC">
              <w:rPr>
                <w:b/>
                <w:bCs/>
                <w:sz w:val="16"/>
                <w:szCs w:val="16"/>
              </w:rPr>
              <w:t xml:space="preserve">NE – </w:t>
            </w:r>
            <w:r w:rsidRPr="009609DC">
              <w:rPr>
                <w:sz w:val="16"/>
                <w:szCs w:val="16"/>
              </w:rPr>
              <w:t>Não Aceita Caracteres Especiais</w:t>
            </w:r>
          </w:p>
          <w:p w:rsidR="00F34DDD" w:rsidRPr="009609DC" w:rsidRDefault="00F34DDD" w:rsidP="002133CA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CA</w:t>
            </w:r>
            <w:r w:rsidRPr="009609DC">
              <w:rPr>
                <w:sz w:val="16"/>
                <w:szCs w:val="16"/>
              </w:rPr>
              <w:t xml:space="preserve"> – Aceita Caracteres Acentuados, </w:t>
            </w:r>
            <w:r w:rsidRPr="009609DC">
              <w:rPr>
                <w:b/>
                <w:bCs/>
                <w:sz w:val="16"/>
                <w:szCs w:val="16"/>
              </w:rPr>
              <w:t>NA</w:t>
            </w:r>
            <w:r w:rsidRPr="009609DC">
              <w:rPr>
                <w:sz w:val="16"/>
                <w:szCs w:val="16"/>
              </w:rPr>
              <w:t xml:space="preserve"> – Não Aceita Caracteres Acentuados</w:t>
            </w:r>
          </w:p>
          <w:p w:rsidR="00F34DDD" w:rsidRPr="009609DC" w:rsidRDefault="00F34DDD" w:rsidP="002133CA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VN – </w:t>
            </w:r>
            <w:r w:rsidRPr="009609DC">
              <w:rPr>
                <w:sz w:val="16"/>
                <w:szCs w:val="16"/>
              </w:rPr>
              <w:t xml:space="preserve">ValoresInteiros, </w:t>
            </w:r>
            <w:r w:rsidRPr="009609DC">
              <w:rPr>
                <w:b/>
                <w:bCs/>
                <w:sz w:val="16"/>
                <w:szCs w:val="16"/>
              </w:rPr>
              <w:t>VD</w:t>
            </w:r>
            <w:r w:rsidRPr="009609DC">
              <w:rPr>
                <w:sz w:val="16"/>
                <w:szCs w:val="16"/>
              </w:rPr>
              <w:t xml:space="preserve"> – Valores com Casas Decimais</w:t>
            </w:r>
          </w:p>
          <w:p w:rsidR="00F34DDD" w:rsidRPr="009609DC" w:rsidRDefault="00F34DDD" w:rsidP="002133CA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DT–</w:t>
            </w:r>
            <w:r w:rsidRPr="009609DC">
              <w:rPr>
                <w:sz w:val="16"/>
                <w:szCs w:val="16"/>
              </w:rPr>
              <w:t xml:space="preserve">Data (dd/mm/yyyy),  </w:t>
            </w:r>
            <w:r w:rsidRPr="009609DC">
              <w:rPr>
                <w:b/>
                <w:bCs/>
                <w:sz w:val="16"/>
                <w:szCs w:val="16"/>
              </w:rPr>
              <w:t>MA</w:t>
            </w:r>
            <w:r w:rsidRPr="009609DC">
              <w:rPr>
                <w:sz w:val="16"/>
                <w:szCs w:val="16"/>
              </w:rPr>
              <w:t xml:space="preserve"> – Mês/Ano (mm/yyyy) </w:t>
            </w:r>
          </w:p>
          <w:p w:rsidR="00F34DDD" w:rsidRPr="009609DC" w:rsidRDefault="00F34DDD" w:rsidP="002133CA">
            <w:pPr>
              <w:rPr>
                <w:sz w:val="16"/>
                <w:szCs w:val="16"/>
                <w:lang w:val="en-US"/>
              </w:rPr>
            </w:pP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9609DC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9609DC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F34DDD" w:rsidRPr="009609DC" w:rsidRDefault="00F34DDD" w:rsidP="002133CA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Link – </w:t>
            </w:r>
            <w:r w:rsidRPr="009609DC">
              <w:rPr>
                <w:sz w:val="16"/>
                <w:szCs w:val="16"/>
              </w:rPr>
              <w:t xml:space="preserve">Link para outra Página, </w:t>
            </w:r>
            <w:r w:rsidRPr="009609DC">
              <w:rPr>
                <w:b/>
                <w:bCs/>
                <w:sz w:val="16"/>
                <w:szCs w:val="16"/>
              </w:rPr>
              <w:t>URL –</w:t>
            </w:r>
            <w:r w:rsidRPr="009609DC">
              <w:rPr>
                <w:sz w:val="16"/>
                <w:szCs w:val="16"/>
              </w:rPr>
              <w:t xml:space="preserve"> Endereços Internet</w:t>
            </w:r>
          </w:p>
          <w:p w:rsidR="00F34DDD" w:rsidRPr="009609DC" w:rsidRDefault="00F34DDD" w:rsidP="002133CA">
            <w:pPr>
              <w:rPr>
                <w:sz w:val="16"/>
                <w:szCs w:val="16"/>
              </w:rPr>
            </w:pPr>
          </w:p>
          <w:p w:rsidR="00F34DDD" w:rsidRPr="009609DC" w:rsidRDefault="00F34DDD" w:rsidP="002133CA">
            <w:pPr>
              <w:ind w:left="1093" w:hanging="1093"/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 xml:space="preserve">Informação BD: deverá constar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9609DC">
              <w:rPr>
                <w:sz w:val="16"/>
                <w:szCs w:val="16"/>
              </w:rPr>
              <w:t xml:space="preserve"> e sua respectiva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9609DC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9609DC">
              <w:rPr>
                <w:sz w:val="16"/>
                <w:szCs w:val="16"/>
              </w:rPr>
              <w:t xml:space="preserve"> e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9609DC">
              <w:rPr>
                <w:sz w:val="16"/>
                <w:szCs w:val="16"/>
              </w:rPr>
              <w:t xml:space="preserve"> da informação. Para este último deve-se usar </w:t>
            </w:r>
            <w:r w:rsidRPr="009609DC">
              <w:rPr>
                <w:b/>
                <w:bCs/>
                <w:sz w:val="16"/>
                <w:szCs w:val="16"/>
              </w:rPr>
              <w:t>A –</w:t>
            </w:r>
            <w:r w:rsidRPr="009609DC">
              <w:rPr>
                <w:sz w:val="16"/>
                <w:szCs w:val="16"/>
              </w:rPr>
              <w:t xml:space="preserve"> Alfanumérico,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N </w:t>
            </w:r>
            <w:r w:rsidRPr="009609DC">
              <w:rPr>
                <w:sz w:val="16"/>
                <w:szCs w:val="16"/>
              </w:rPr>
              <w:t xml:space="preserve">– 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I – </w:t>
            </w:r>
            <w:r w:rsidRPr="009609DC">
              <w:rPr>
                <w:sz w:val="16"/>
                <w:szCs w:val="16"/>
              </w:rPr>
              <w:t xml:space="preserve">Inteiro, </w:t>
            </w:r>
            <w:r w:rsidRPr="009609DC">
              <w:rPr>
                <w:b/>
                <w:bCs/>
                <w:sz w:val="16"/>
                <w:szCs w:val="16"/>
              </w:rPr>
              <w:t>D –</w:t>
            </w:r>
            <w:r w:rsidRPr="009609DC">
              <w:rPr>
                <w:sz w:val="16"/>
                <w:szCs w:val="16"/>
              </w:rPr>
              <w:t xml:space="preserve"> Decimal, </w:t>
            </w:r>
            <w:r w:rsidRPr="009609DC">
              <w:rPr>
                <w:b/>
                <w:bCs/>
                <w:sz w:val="16"/>
                <w:szCs w:val="16"/>
              </w:rPr>
              <w:t xml:space="preserve">TS – </w:t>
            </w:r>
            <w:r w:rsidRPr="009609DC">
              <w:rPr>
                <w:sz w:val="16"/>
                <w:szCs w:val="16"/>
              </w:rPr>
              <w:t xml:space="preserve">TimeStamp, </w:t>
            </w:r>
            <w:r w:rsidRPr="009609DC">
              <w:rPr>
                <w:b/>
                <w:bCs/>
                <w:sz w:val="16"/>
                <w:szCs w:val="16"/>
              </w:rPr>
              <w:t xml:space="preserve">DT – </w:t>
            </w:r>
            <w:r w:rsidRPr="009609DC">
              <w:rPr>
                <w:sz w:val="16"/>
                <w:szCs w:val="16"/>
              </w:rPr>
              <w:t>Data</w:t>
            </w:r>
          </w:p>
          <w:p w:rsidR="00F34DDD" w:rsidRPr="009609DC" w:rsidRDefault="00F34DDD" w:rsidP="002133CA">
            <w:pPr>
              <w:ind w:left="1093" w:hanging="1093"/>
              <w:rPr>
                <w:sz w:val="16"/>
                <w:szCs w:val="16"/>
              </w:rPr>
            </w:pPr>
          </w:p>
          <w:p w:rsidR="00F34DDD" w:rsidRPr="009609DC" w:rsidRDefault="00F34DDD" w:rsidP="002133CA">
            <w:pPr>
              <w:rPr>
                <w:sz w:val="22"/>
              </w:rPr>
            </w:pPr>
            <w:r w:rsidRPr="009609DC">
              <w:rPr>
                <w:sz w:val="16"/>
                <w:szCs w:val="16"/>
              </w:rPr>
              <w:t xml:space="preserve">Não se Aplica: </w:t>
            </w:r>
            <w:r w:rsidRPr="009609DC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4D5521" w:rsidRPr="009609DC" w:rsidRDefault="004D5521" w:rsidP="009E32BE">
      <w:pPr>
        <w:pStyle w:val="STJNivel3"/>
      </w:pPr>
      <w:bookmarkStart w:id="15" w:name="_Ref385342112"/>
      <w:bookmarkStart w:id="16" w:name="_Toc385347575"/>
      <w:bookmarkStart w:id="17" w:name="_Toc398213144"/>
      <w:r w:rsidRPr="009609DC">
        <w:t xml:space="preserve">Tela Alterar </w:t>
      </w:r>
      <w:r w:rsidR="00613E40">
        <w:t xml:space="preserve">Ordem </w:t>
      </w:r>
      <w:r w:rsidR="002E2A9B">
        <w:t>de P</w:t>
      </w:r>
      <w:r w:rsidR="00613E40">
        <w:t>recedência</w:t>
      </w:r>
      <w:bookmarkEnd w:id="15"/>
      <w:bookmarkEnd w:id="16"/>
      <w:bookmarkEnd w:id="17"/>
    </w:p>
    <w:p w:rsidR="004D5521" w:rsidRPr="009609DC" w:rsidRDefault="00796063" w:rsidP="004D5521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00470" cy="3561135"/>
            <wp:effectExtent l="19050" t="0" r="5080" b="0"/>
            <wp:docPr id="5" name="Imagem 4" descr="C:\Users\rayanne.felicio\Pictures\ALTERAR ORDEM PRECEDEN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yanne.felicio\Pictures\ALTERAR ORDEM PRECEDENCIA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56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521" w:rsidRPr="009609DC" w:rsidRDefault="004D5521" w:rsidP="004D5521">
      <w:pPr>
        <w:pStyle w:val="Instruo"/>
        <w:jc w:val="center"/>
        <w:rPr>
          <w:i w:val="0"/>
          <w:color w:val="auto"/>
        </w:rPr>
      </w:pPr>
      <w:r w:rsidRPr="009609DC">
        <w:rPr>
          <w:i w:val="0"/>
          <w:color w:val="auto"/>
        </w:rPr>
        <w:t xml:space="preserve">Figura </w:t>
      </w:r>
      <w:r w:rsidR="00D147AC" w:rsidRPr="009609DC">
        <w:rPr>
          <w:i w:val="0"/>
          <w:color w:val="auto"/>
        </w:rPr>
        <w:t>3</w:t>
      </w:r>
      <w:r w:rsidRPr="009609DC">
        <w:rPr>
          <w:i w:val="0"/>
          <w:color w:val="auto"/>
        </w:rPr>
        <w:t xml:space="preserve"> - Tela de Alteração de </w:t>
      </w:r>
      <w:r w:rsidR="002E2A9B">
        <w:rPr>
          <w:i w:val="0"/>
          <w:color w:val="auto"/>
        </w:rPr>
        <w:t>Ordem de P</w:t>
      </w:r>
      <w:r w:rsidR="00613E40">
        <w:rPr>
          <w:i w:val="0"/>
          <w:color w:val="auto"/>
        </w:rPr>
        <w:t>recedência</w:t>
      </w:r>
      <w:r w:rsidRPr="009609DC">
        <w:rPr>
          <w:i w:val="0"/>
          <w:color w:val="auto"/>
        </w:rPr>
        <w:t>.</w:t>
      </w:r>
    </w:p>
    <w:p w:rsidR="004D5521" w:rsidRPr="009609DC" w:rsidRDefault="004D5521" w:rsidP="009C22EC">
      <w:pPr>
        <w:pStyle w:val="Ttulo4"/>
        <w:numPr>
          <w:ilvl w:val="0"/>
          <w:numId w:val="18"/>
        </w:numPr>
        <w:rPr>
          <w:sz w:val="20"/>
        </w:rPr>
      </w:pPr>
      <w:r w:rsidRPr="009609DC">
        <w:rPr>
          <w:sz w:val="20"/>
        </w:rPr>
        <w:t>Regras de Apresentação</w:t>
      </w:r>
    </w:p>
    <w:p w:rsidR="00270DE9" w:rsidRPr="009609DC" w:rsidRDefault="00270DE9" w:rsidP="009C22EC">
      <w:pPr>
        <w:pStyle w:val="Instruo"/>
        <w:numPr>
          <w:ilvl w:val="0"/>
          <w:numId w:val="14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Ao acionar o botão “Salvar”, o sistema salva os dados informados.</w:t>
      </w:r>
    </w:p>
    <w:p w:rsidR="00270DE9" w:rsidRPr="009609DC" w:rsidRDefault="00270DE9" w:rsidP="009C22EC">
      <w:pPr>
        <w:pStyle w:val="Instruo"/>
        <w:numPr>
          <w:ilvl w:val="0"/>
          <w:numId w:val="14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Ao acionar o botão “Limpar”, o sistema limpa o(s) campo(s) informado(s).</w:t>
      </w:r>
    </w:p>
    <w:p w:rsidR="00270DE9" w:rsidRPr="009609DC" w:rsidRDefault="00270DE9" w:rsidP="009C22EC">
      <w:pPr>
        <w:pStyle w:val="PargrafodaLista"/>
        <w:numPr>
          <w:ilvl w:val="0"/>
          <w:numId w:val="14"/>
        </w:numPr>
        <w:rPr>
          <w:color w:val="auto"/>
        </w:rPr>
      </w:pPr>
      <w:r w:rsidRPr="009609DC">
        <w:rPr>
          <w:color w:val="auto"/>
        </w:rPr>
        <w:t xml:space="preserve">Ao acionar o botão “Cancelar”, o sistema cancela a operação e retorna para a Tela </w:t>
      </w:r>
      <w:r w:rsidR="002633ED">
        <w:rPr>
          <w:color w:val="auto"/>
        </w:rPr>
        <w:t>Consultar</w:t>
      </w:r>
      <w:r w:rsidRPr="009609DC">
        <w:rPr>
          <w:color w:val="auto"/>
        </w:rPr>
        <w:t xml:space="preserve"> </w:t>
      </w:r>
      <w:r w:rsidR="00613E40">
        <w:rPr>
          <w:color w:val="auto"/>
        </w:rPr>
        <w:t>Ordem de precedência</w:t>
      </w:r>
      <w:r w:rsidRPr="009609DC">
        <w:rPr>
          <w:color w:val="auto"/>
        </w:rPr>
        <w:t>.</w:t>
      </w:r>
    </w:p>
    <w:p w:rsidR="004D5521" w:rsidRPr="009609DC" w:rsidRDefault="004D5521" w:rsidP="009C22EC">
      <w:pPr>
        <w:pStyle w:val="Ttulo4"/>
        <w:numPr>
          <w:ilvl w:val="0"/>
          <w:numId w:val="18"/>
        </w:numPr>
        <w:rPr>
          <w:sz w:val="20"/>
        </w:rPr>
      </w:pPr>
      <w:r w:rsidRPr="009609DC">
        <w:rPr>
          <w:sz w:val="20"/>
        </w:rPr>
        <w:t>Exceções</w:t>
      </w:r>
    </w:p>
    <w:p w:rsidR="004D5521" w:rsidRPr="009609DC" w:rsidRDefault="004D5521" w:rsidP="004D5521">
      <w:pPr>
        <w:pStyle w:val="Instruo"/>
        <w:ind w:left="720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Não se aplica.</w:t>
      </w:r>
    </w:p>
    <w:p w:rsidR="004D5521" w:rsidRPr="009609DC" w:rsidRDefault="004D5521" w:rsidP="009C22EC">
      <w:pPr>
        <w:pStyle w:val="Ttulo4"/>
        <w:numPr>
          <w:ilvl w:val="0"/>
          <w:numId w:val="18"/>
        </w:numPr>
        <w:rPr>
          <w:sz w:val="20"/>
        </w:rPr>
      </w:pPr>
      <w:r w:rsidRPr="009609DC">
        <w:rPr>
          <w:sz w:val="20"/>
        </w:rPr>
        <w:lastRenderedPageBreak/>
        <w:t>Itens de Controle</w:t>
      </w: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655"/>
        <w:gridCol w:w="851"/>
        <w:gridCol w:w="709"/>
        <w:gridCol w:w="567"/>
        <w:gridCol w:w="708"/>
        <w:gridCol w:w="709"/>
        <w:gridCol w:w="810"/>
        <w:gridCol w:w="360"/>
        <w:gridCol w:w="985"/>
        <w:gridCol w:w="1896"/>
      </w:tblGrid>
      <w:tr w:rsidR="002721CD" w:rsidRPr="009609DC" w:rsidTr="00F14763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2721CD" w:rsidRPr="009609DC" w:rsidRDefault="002721CD" w:rsidP="005B732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Item</w:t>
            </w:r>
          </w:p>
        </w:tc>
        <w:tc>
          <w:tcPr>
            <w:tcW w:w="1655" w:type="dxa"/>
            <w:shd w:val="pct25" w:color="auto" w:fill="auto"/>
            <w:vAlign w:val="center"/>
          </w:tcPr>
          <w:p w:rsidR="002721CD" w:rsidRPr="009609DC" w:rsidRDefault="002721CD" w:rsidP="005B732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Descrição</w:t>
            </w:r>
          </w:p>
        </w:tc>
        <w:tc>
          <w:tcPr>
            <w:tcW w:w="851" w:type="dxa"/>
            <w:shd w:val="pct25" w:color="auto" w:fill="auto"/>
            <w:textDirection w:val="btLr"/>
            <w:vAlign w:val="center"/>
          </w:tcPr>
          <w:p w:rsidR="002721CD" w:rsidRPr="009609DC" w:rsidRDefault="002721CD" w:rsidP="005B732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709" w:type="dxa"/>
            <w:shd w:val="pct25" w:color="auto" w:fill="auto"/>
            <w:textDirection w:val="btLr"/>
            <w:vAlign w:val="center"/>
          </w:tcPr>
          <w:p w:rsidR="002721CD" w:rsidRPr="009609DC" w:rsidRDefault="002721CD" w:rsidP="005B732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Máscara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2721CD" w:rsidRPr="009609DC" w:rsidRDefault="002721CD" w:rsidP="005B732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Obrigatório</w:t>
            </w:r>
          </w:p>
        </w:tc>
        <w:tc>
          <w:tcPr>
            <w:tcW w:w="708" w:type="dxa"/>
            <w:shd w:val="pct25" w:color="auto" w:fill="auto"/>
            <w:textDirection w:val="btLr"/>
            <w:vAlign w:val="center"/>
          </w:tcPr>
          <w:p w:rsidR="002721CD" w:rsidRPr="009609DC" w:rsidRDefault="002721CD" w:rsidP="005B732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Valor Padrão</w:t>
            </w:r>
          </w:p>
        </w:tc>
        <w:tc>
          <w:tcPr>
            <w:tcW w:w="709" w:type="dxa"/>
            <w:shd w:val="pct25" w:color="auto" w:fill="auto"/>
            <w:textDirection w:val="btLr"/>
            <w:vAlign w:val="center"/>
          </w:tcPr>
          <w:p w:rsidR="002721CD" w:rsidRPr="009609DC" w:rsidRDefault="002721CD" w:rsidP="005B732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Editável</w:t>
            </w:r>
          </w:p>
        </w:tc>
        <w:tc>
          <w:tcPr>
            <w:tcW w:w="810" w:type="dxa"/>
            <w:shd w:val="pct25" w:color="auto" w:fill="auto"/>
            <w:textDirection w:val="btLr"/>
            <w:vAlign w:val="center"/>
          </w:tcPr>
          <w:p w:rsidR="002721CD" w:rsidRPr="009609DC" w:rsidRDefault="002721CD" w:rsidP="005B732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Domínio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2721CD" w:rsidRPr="009609DC" w:rsidRDefault="002721CD" w:rsidP="005B732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2721CD" w:rsidRPr="009609DC" w:rsidRDefault="002721CD" w:rsidP="005B732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2721CD" w:rsidRPr="009609DC" w:rsidRDefault="002721CD" w:rsidP="005B732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Ação</w:t>
            </w:r>
          </w:p>
        </w:tc>
      </w:tr>
      <w:tr w:rsidR="00F14763" w:rsidRPr="009609DC" w:rsidTr="00F14763">
        <w:trPr>
          <w:cantSplit/>
          <w:jc w:val="center"/>
        </w:trPr>
        <w:tc>
          <w:tcPr>
            <w:tcW w:w="554" w:type="dxa"/>
            <w:vAlign w:val="center"/>
          </w:tcPr>
          <w:p w:rsidR="00F14763" w:rsidRPr="009609DC" w:rsidRDefault="00F14763" w:rsidP="009C22EC">
            <w:pPr>
              <w:pStyle w:val="PargrafodaLista"/>
              <w:numPr>
                <w:ilvl w:val="0"/>
                <w:numId w:val="13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1655" w:type="dxa"/>
            <w:vAlign w:val="center"/>
          </w:tcPr>
          <w:p w:rsidR="00F14763" w:rsidRPr="009609DC" w:rsidRDefault="00F14763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Cargo</w:t>
            </w:r>
          </w:p>
        </w:tc>
        <w:tc>
          <w:tcPr>
            <w:tcW w:w="851" w:type="dxa"/>
            <w:vAlign w:val="center"/>
          </w:tcPr>
          <w:p w:rsidR="00F14763" w:rsidRPr="009609DC" w:rsidRDefault="00F14763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100/A</w:t>
            </w:r>
          </w:p>
        </w:tc>
        <w:tc>
          <w:tcPr>
            <w:tcW w:w="709" w:type="dxa"/>
            <w:vAlign w:val="center"/>
          </w:tcPr>
          <w:p w:rsidR="00F14763" w:rsidRPr="009609DC" w:rsidRDefault="00F14763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vAlign w:val="center"/>
          </w:tcPr>
          <w:p w:rsidR="00F14763" w:rsidRPr="009609DC" w:rsidRDefault="00F14763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708" w:type="dxa"/>
            <w:vAlign w:val="center"/>
          </w:tcPr>
          <w:p w:rsidR="00F14763" w:rsidRPr="009609DC" w:rsidRDefault="00F14763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Selecione</w:t>
            </w:r>
          </w:p>
        </w:tc>
        <w:tc>
          <w:tcPr>
            <w:tcW w:w="709" w:type="dxa"/>
            <w:vAlign w:val="center"/>
          </w:tcPr>
          <w:p w:rsidR="00F14763" w:rsidRPr="009609DC" w:rsidRDefault="00F14763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810" w:type="dxa"/>
            <w:vAlign w:val="center"/>
          </w:tcPr>
          <w:p w:rsidR="00F14763" w:rsidRPr="009609DC" w:rsidRDefault="00F14763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Tabela Cargo(Mala Direta)</w:t>
            </w:r>
          </w:p>
        </w:tc>
        <w:tc>
          <w:tcPr>
            <w:tcW w:w="360" w:type="dxa"/>
          </w:tcPr>
          <w:p w:rsidR="00F14763" w:rsidRDefault="00F14763" w:rsidP="00CF53CB">
            <w:r w:rsidRPr="00A114CE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F14763" w:rsidRPr="009609DC" w:rsidRDefault="00F14763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Selecionar</w:t>
            </w:r>
          </w:p>
        </w:tc>
        <w:tc>
          <w:tcPr>
            <w:tcW w:w="1896" w:type="dxa"/>
            <w:vAlign w:val="center"/>
          </w:tcPr>
          <w:p w:rsidR="00F14763" w:rsidRPr="009609DC" w:rsidRDefault="00F14763" w:rsidP="00CF53CB">
            <w:pPr>
              <w:rPr>
                <w:iCs/>
                <w:color w:val="auto"/>
                <w:sz w:val="22"/>
              </w:rPr>
            </w:pPr>
            <w:r w:rsidRPr="00A114CE">
              <w:rPr>
                <w:iCs/>
                <w:color w:val="auto"/>
                <w:sz w:val="22"/>
              </w:rPr>
              <w:t>N/A</w:t>
            </w:r>
          </w:p>
        </w:tc>
      </w:tr>
      <w:tr w:rsidR="00F14763" w:rsidRPr="009609DC" w:rsidTr="00F14763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F14763" w:rsidRPr="009609DC" w:rsidRDefault="00F14763" w:rsidP="009C22EC">
            <w:pPr>
              <w:pStyle w:val="PargrafodaLista"/>
              <w:numPr>
                <w:ilvl w:val="0"/>
                <w:numId w:val="13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2</w:t>
            </w:r>
          </w:p>
        </w:tc>
        <w:tc>
          <w:tcPr>
            <w:tcW w:w="1655" w:type="dxa"/>
            <w:vAlign w:val="center"/>
          </w:tcPr>
          <w:p w:rsidR="00F14763" w:rsidRPr="009609DC" w:rsidRDefault="00F14763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Órgão</w:t>
            </w:r>
          </w:p>
        </w:tc>
        <w:tc>
          <w:tcPr>
            <w:tcW w:w="851" w:type="dxa"/>
            <w:vAlign w:val="center"/>
          </w:tcPr>
          <w:p w:rsidR="00F14763" w:rsidRPr="009609DC" w:rsidRDefault="00F14763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200/A</w:t>
            </w:r>
          </w:p>
        </w:tc>
        <w:tc>
          <w:tcPr>
            <w:tcW w:w="709" w:type="dxa"/>
            <w:vAlign w:val="center"/>
          </w:tcPr>
          <w:p w:rsidR="00F14763" w:rsidRPr="009609DC" w:rsidRDefault="00F14763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</w:tcPr>
          <w:p w:rsidR="00F14763" w:rsidRDefault="00F14763" w:rsidP="00CF53CB"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708" w:type="dxa"/>
            <w:vAlign w:val="center"/>
          </w:tcPr>
          <w:p w:rsidR="00F14763" w:rsidRPr="009609DC" w:rsidRDefault="00F14763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Selecione</w:t>
            </w:r>
          </w:p>
        </w:tc>
        <w:tc>
          <w:tcPr>
            <w:tcW w:w="709" w:type="dxa"/>
            <w:vAlign w:val="center"/>
          </w:tcPr>
          <w:p w:rsidR="00F14763" w:rsidRPr="009609DC" w:rsidRDefault="00F14763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810" w:type="dxa"/>
            <w:vAlign w:val="center"/>
          </w:tcPr>
          <w:p w:rsidR="00F14763" w:rsidRPr="009609DC" w:rsidRDefault="00F14763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Tabela Órgão(Mala Direta)</w:t>
            </w:r>
          </w:p>
        </w:tc>
        <w:tc>
          <w:tcPr>
            <w:tcW w:w="360" w:type="dxa"/>
          </w:tcPr>
          <w:p w:rsidR="00F14763" w:rsidRDefault="00F14763" w:rsidP="00CF53CB">
            <w:r w:rsidRPr="00A114CE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F14763" w:rsidRPr="009609DC" w:rsidRDefault="00F14763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Selecionar</w:t>
            </w:r>
          </w:p>
        </w:tc>
        <w:tc>
          <w:tcPr>
            <w:tcW w:w="1896" w:type="dxa"/>
          </w:tcPr>
          <w:p w:rsidR="00F14763" w:rsidRDefault="00F14763" w:rsidP="00CF53CB">
            <w:r w:rsidRPr="00E24813">
              <w:rPr>
                <w:iCs/>
                <w:color w:val="auto"/>
                <w:sz w:val="22"/>
              </w:rPr>
              <w:t>N/A</w:t>
            </w:r>
          </w:p>
        </w:tc>
      </w:tr>
      <w:tr w:rsidR="00AE2642" w:rsidRPr="009609DC" w:rsidTr="00F14763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AE2642" w:rsidRPr="009609DC" w:rsidRDefault="00AE2642" w:rsidP="009C22EC">
            <w:pPr>
              <w:pStyle w:val="PargrafodaLista"/>
              <w:numPr>
                <w:ilvl w:val="0"/>
                <w:numId w:val="13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3</w:t>
            </w:r>
          </w:p>
        </w:tc>
        <w:tc>
          <w:tcPr>
            <w:tcW w:w="1655" w:type="dxa"/>
            <w:vAlign w:val="center"/>
          </w:tcPr>
          <w:p w:rsidR="00AE2642" w:rsidRPr="009609DC" w:rsidRDefault="00AE2642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Nível</w:t>
            </w:r>
          </w:p>
        </w:tc>
        <w:tc>
          <w:tcPr>
            <w:tcW w:w="851" w:type="dxa"/>
            <w:vAlign w:val="center"/>
          </w:tcPr>
          <w:p w:rsidR="00AE2642" w:rsidRPr="009609DC" w:rsidRDefault="00AE2642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2/N</w:t>
            </w:r>
          </w:p>
        </w:tc>
        <w:tc>
          <w:tcPr>
            <w:tcW w:w="709" w:type="dxa"/>
            <w:vAlign w:val="center"/>
          </w:tcPr>
          <w:p w:rsidR="00AE2642" w:rsidRPr="009609DC" w:rsidRDefault="00AE2642" w:rsidP="00CB5D0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VN</w:t>
            </w:r>
          </w:p>
        </w:tc>
        <w:tc>
          <w:tcPr>
            <w:tcW w:w="567" w:type="dxa"/>
          </w:tcPr>
          <w:p w:rsidR="00AE2642" w:rsidRDefault="00AE2642" w:rsidP="00CF53CB"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708" w:type="dxa"/>
            <w:vAlign w:val="center"/>
          </w:tcPr>
          <w:p w:rsidR="00AE2642" w:rsidRPr="009609DC" w:rsidRDefault="00AE2642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09" w:type="dxa"/>
            <w:vAlign w:val="center"/>
          </w:tcPr>
          <w:p w:rsidR="00AE2642" w:rsidRPr="009609DC" w:rsidRDefault="00AE2642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810" w:type="dxa"/>
            <w:vAlign w:val="center"/>
          </w:tcPr>
          <w:p w:rsidR="00AE2642" w:rsidRPr="009609DC" w:rsidRDefault="00AE2642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AE2642" w:rsidRDefault="00AE2642" w:rsidP="00CF53CB">
            <w:r w:rsidRPr="00A114CE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AE2642" w:rsidRPr="009609DC" w:rsidRDefault="00AE2642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</w:tcPr>
          <w:p w:rsidR="00AE2642" w:rsidRDefault="00AE2642" w:rsidP="00CF53CB">
            <w:r w:rsidRPr="00E24813">
              <w:rPr>
                <w:iCs/>
                <w:color w:val="auto"/>
                <w:sz w:val="22"/>
              </w:rPr>
              <w:t>N/A</w:t>
            </w:r>
          </w:p>
        </w:tc>
      </w:tr>
      <w:tr w:rsidR="00AE2642" w:rsidRPr="009609DC" w:rsidTr="00F14763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E2642" w:rsidRPr="009609DC" w:rsidRDefault="00AE2642" w:rsidP="009C22EC">
            <w:pPr>
              <w:pStyle w:val="PargrafodaLista"/>
              <w:numPr>
                <w:ilvl w:val="0"/>
                <w:numId w:val="13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4</w:t>
            </w:r>
          </w:p>
        </w:tc>
        <w:tc>
          <w:tcPr>
            <w:tcW w:w="1655" w:type="dxa"/>
            <w:vAlign w:val="center"/>
          </w:tcPr>
          <w:p w:rsidR="00AE2642" w:rsidRPr="009609DC" w:rsidRDefault="00AE2642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Sub-Nível</w:t>
            </w:r>
            <w:r w:rsidRPr="009609DC">
              <w:rPr>
                <w:iCs/>
                <w:color w:val="auto"/>
                <w:sz w:val="22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:rsidR="00AE2642" w:rsidRPr="009609DC" w:rsidRDefault="00AE2642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4/D</w:t>
            </w:r>
          </w:p>
        </w:tc>
        <w:tc>
          <w:tcPr>
            <w:tcW w:w="709" w:type="dxa"/>
            <w:vAlign w:val="center"/>
          </w:tcPr>
          <w:p w:rsidR="00AE2642" w:rsidRDefault="00AE2642" w:rsidP="00CB5D0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VD</w:t>
            </w:r>
          </w:p>
          <w:p w:rsidR="001943BD" w:rsidRPr="009609DC" w:rsidRDefault="001943BD" w:rsidP="00CB5D0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(X,XXX)</w:t>
            </w:r>
          </w:p>
        </w:tc>
        <w:tc>
          <w:tcPr>
            <w:tcW w:w="567" w:type="dxa"/>
          </w:tcPr>
          <w:p w:rsidR="00AE2642" w:rsidRDefault="00AE2642" w:rsidP="00CF53CB"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708" w:type="dxa"/>
            <w:vAlign w:val="center"/>
          </w:tcPr>
          <w:p w:rsidR="00AE2642" w:rsidRPr="009609DC" w:rsidRDefault="00AE2642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09" w:type="dxa"/>
            <w:vAlign w:val="center"/>
          </w:tcPr>
          <w:p w:rsidR="00AE2642" w:rsidRPr="009609DC" w:rsidRDefault="00AE2642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810" w:type="dxa"/>
            <w:vAlign w:val="center"/>
          </w:tcPr>
          <w:p w:rsidR="00AE2642" w:rsidRPr="009609DC" w:rsidRDefault="00AE2642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AE2642" w:rsidRDefault="00AE2642" w:rsidP="00CF53CB">
            <w:r w:rsidRPr="00A114CE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AE2642" w:rsidRPr="009609DC" w:rsidRDefault="00AE2642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</w:tcPr>
          <w:p w:rsidR="00AE2642" w:rsidRDefault="00AE2642" w:rsidP="00CF53CB">
            <w:r w:rsidRPr="00E24813">
              <w:rPr>
                <w:iCs/>
                <w:color w:val="auto"/>
                <w:sz w:val="22"/>
              </w:rPr>
              <w:t>N/A</w:t>
            </w:r>
          </w:p>
        </w:tc>
      </w:tr>
      <w:tr w:rsidR="00F14763" w:rsidRPr="009609DC" w:rsidTr="00F14763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F14763" w:rsidRPr="009609DC" w:rsidRDefault="00F14763" w:rsidP="009C22EC">
            <w:pPr>
              <w:pStyle w:val="PargrafodaLista"/>
              <w:numPr>
                <w:ilvl w:val="0"/>
                <w:numId w:val="13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5</w:t>
            </w:r>
          </w:p>
        </w:tc>
        <w:tc>
          <w:tcPr>
            <w:tcW w:w="1655" w:type="dxa"/>
            <w:vAlign w:val="center"/>
          </w:tcPr>
          <w:p w:rsidR="00F14763" w:rsidRPr="009609DC" w:rsidRDefault="00F14763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Poder/Área</w:t>
            </w:r>
          </w:p>
        </w:tc>
        <w:tc>
          <w:tcPr>
            <w:tcW w:w="851" w:type="dxa"/>
            <w:vAlign w:val="center"/>
          </w:tcPr>
          <w:p w:rsidR="00F14763" w:rsidRPr="009609DC" w:rsidRDefault="00F14763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150/A</w:t>
            </w:r>
          </w:p>
        </w:tc>
        <w:tc>
          <w:tcPr>
            <w:tcW w:w="709" w:type="dxa"/>
            <w:vAlign w:val="center"/>
          </w:tcPr>
          <w:p w:rsidR="00F14763" w:rsidRPr="009609DC" w:rsidRDefault="00F14763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</w:tcPr>
          <w:p w:rsidR="00F14763" w:rsidRDefault="00F14763" w:rsidP="00CF53CB">
            <w:r w:rsidRPr="00C20F3E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708" w:type="dxa"/>
            <w:vAlign w:val="center"/>
          </w:tcPr>
          <w:p w:rsidR="00F14763" w:rsidRPr="009609DC" w:rsidRDefault="00F14763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Selecione</w:t>
            </w:r>
          </w:p>
        </w:tc>
        <w:tc>
          <w:tcPr>
            <w:tcW w:w="709" w:type="dxa"/>
            <w:vAlign w:val="center"/>
          </w:tcPr>
          <w:p w:rsidR="00F14763" w:rsidRPr="009609DC" w:rsidRDefault="00F14763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810" w:type="dxa"/>
            <w:vAlign w:val="center"/>
          </w:tcPr>
          <w:p w:rsidR="00F14763" w:rsidRPr="009609DC" w:rsidRDefault="00F14763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Tabela Poder/Área(Mala Direta)</w:t>
            </w:r>
          </w:p>
        </w:tc>
        <w:tc>
          <w:tcPr>
            <w:tcW w:w="360" w:type="dxa"/>
          </w:tcPr>
          <w:p w:rsidR="00F14763" w:rsidRDefault="00F14763" w:rsidP="00CF53CB">
            <w:r w:rsidRPr="00A114CE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F14763" w:rsidRPr="009609DC" w:rsidRDefault="00F14763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Selecionar</w:t>
            </w:r>
          </w:p>
        </w:tc>
        <w:tc>
          <w:tcPr>
            <w:tcW w:w="1896" w:type="dxa"/>
          </w:tcPr>
          <w:p w:rsidR="00F14763" w:rsidRDefault="00F14763" w:rsidP="00CF53CB">
            <w:r w:rsidRPr="00E24813">
              <w:rPr>
                <w:iCs/>
                <w:color w:val="auto"/>
                <w:sz w:val="22"/>
              </w:rPr>
              <w:t>N/A</w:t>
            </w:r>
          </w:p>
        </w:tc>
      </w:tr>
      <w:tr w:rsidR="00F14763" w:rsidRPr="009609DC" w:rsidTr="00F1476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9C22EC">
            <w:pPr>
              <w:pStyle w:val="PargrafodaLista"/>
              <w:numPr>
                <w:ilvl w:val="0"/>
                <w:numId w:val="13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6</w:t>
            </w: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Esfera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100/A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F14763" w:rsidRDefault="000A18E4" w:rsidP="00CF53CB"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Selecione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Tabela Esfera(Mala Direta)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F14763" w:rsidRDefault="00F14763" w:rsidP="00CF53CB">
            <w:r w:rsidRPr="00A114CE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Selecionar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F14763" w:rsidRDefault="00F14763" w:rsidP="00CF53CB">
            <w:r w:rsidRPr="00E24813">
              <w:rPr>
                <w:iCs/>
                <w:color w:val="auto"/>
                <w:sz w:val="22"/>
              </w:rPr>
              <w:t>N/A</w:t>
            </w:r>
          </w:p>
        </w:tc>
      </w:tr>
      <w:tr w:rsidR="00F14763" w:rsidRPr="009609DC" w:rsidTr="00F1476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9C22EC">
            <w:pPr>
              <w:pStyle w:val="PargrafodaLista"/>
              <w:numPr>
                <w:ilvl w:val="0"/>
                <w:numId w:val="13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7</w:t>
            </w: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CF53CB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Botão Limpar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CF53CB"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CF53CB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CF53CB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CF53CB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CF53CB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CF53CB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F14763" w:rsidRDefault="00F14763" w:rsidP="00CF53CB">
            <w:r w:rsidRPr="00071FD3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CF53CB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F14763" w:rsidRPr="009609DC" w:rsidRDefault="00F14763" w:rsidP="00CF53CB">
            <w:pPr>
              <w:jc w:val="left"/>
            </w:pPr>
            <w:r w:rsidRPr="009609DC">
              <w:rPr>
                <w:iCs/>
                <w:color w:val="auto"/>
                <w:sz w:val="22"/>
              </w:rPr>
              <w:t>Ao ser acionado limpa o(s) campo(s) informado(s).</w:t>
            </w:r>
          </w:p>
        </w:tc>
      </w:tr>
      <w:tr w:rsidR="00F14763" w:rsidRPr="009609DC" w:rsidTr="00F1476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9C22EC">
            <w:pPr>
              <w:pStyle w:val="PargrafodaLista"/>
              <w:numPr>
                <w:ilvl w:val="0"/>
                <w:numId w:val="13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8</w:t>
            </w: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CF53CB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Botão Salvar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CF53CB"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CF53CB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CF53CB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CF53CB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CF53CB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CF53CB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F14763" w:rsidRDefault="00F14763" w:rsidP="00CF53CB">
            <w:r w:rsidRPr="00071FD3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CF53CB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CF53CB">
            <w:pPr>
              <w:rPr>
                <w:iCs/>
                <w:color w:val="FF0000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Ao ser acionado salva os dados.</w:t>
            </w:r>
          </w:p>
        </w:tc>
      </w:tr>
      <w:tr w:rsidR="00F14763" w:rsidRPr="009609DC" w:rsidTr="00F1476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9C22EC">
            <w:pPr>
              <w:pStyle w:val="PargrafodaLista"/>
              <w:numPr>
                <w:ilvl w:val="0"/>
                <w:numId w:val="13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9</w:t>
            </w: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 xml:space="preserve">Botão </w:t>
            </w:r>
            <w:r w:rsidRPr="009609DC">
              <w:rPr>
                <w:iCs/>
                <w:color w:val="auto"/>
                <w:sz w:val="22"/>
              </w:rPr>
              <w:t>Cancelar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CF53CB"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CF53CB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CF53CB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CF53CB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CF53CB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CF53CB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F14763" w:rsidRDefault="00F14763" w:rsidP="00CF53CB">
            <w:r w:rsidRPr="00071FD3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CF53CB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F14763" w:rsidRPr="00250242" w:rsidRDefault="00F14763" w:rsidP="00604ED9">
            <w:pPr>
              <w:rPr>
                <w:sz w:val="22"/>
                <w:szCs w:val="22"/>
              </w:rPr>
            </w:pPr>
            <w:r w:rsidRPr="00250242">
              <w:rPr>
                <w:iCs/>
                <w:color w:val="auto"/>
                <w:sz w:val="22"/>
                <w:szCs w:val="22"/>
              </w:rPr>
              <w:t xml:space="preserve">Ao ser acionado </w:t>
            </w:r>
            <w:r w:rsidRPr="00250242">
              <w:rPr>
                <w:color w:val="auto"/>
                <w:sz w:val="22"/>
                <w:szCs w:val="22"/>
              </w:rPr>
              <w:t xml:space="preserve">cancela a operação e retorna para a Tela </w:t>
            </w:r>
            <w:r w:rsidR="00604ED9" w:rsidRPr="00250242">
              <w:rPr>
                <w:color w:val="auto"/>
                <w:sz w:val="22"/>
                <w:szCs w:val="22"/>
              </w:rPr>
              <w:br/>
              <w:t>Consulta</w:t>
            </w:r>
            <w:r w:rsidRPr="00250242">
              <w:rPr>
                <w:color w:val="auto"/>
                <w:sz w:val="22"/>
                <w:szCs w:val="22"/>
              </w:rPr>
              <w:t>r Ordem de Precedência.</w:t>
            </w:r>
          </w:p>
        </w:tc>
      </w:tr>
      <w:tr w:rsidR="00F14763" w:rsidRPr="009609DC" w:rsidTr="005B7323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F14763" w:rsidRPr="009609DC" w:rsidRDefault="00F14763" w:rsidP="005B7323">
            <w:pPr>
              <w:rPr>
                <w:sz w:val="22"/>
              </w:rPr>
            </w:pPr>
          </w:p>
          <w:p w:rsidR="00F14763" w:rsidRPr="009609DC" w:rsidRDefault="00F14763" w:rsidP="005B7323">
            <w:pPr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 xml:space="preserve">Máscaras:        </w:t>
            </w:r>
            <w:r w:rsidRPr="009609DC">
              <w:rPr>
                <w:b/>
                <w:bCs/>
                <w:sz w:val="16"/>
                <w:szCs w:val="16"/>
              </w:rPr>
              <w:t>LC</w:t>
            </w:r>
            <w:r w:rsidRPr="009609DC">
              <w:rPr>
                <w:sz w:val="16"/>
                <w:szCs w:val="16"/>
              </w:rPr>
              <w:t xml:space="preserve"> – Caracteres Caixa Baixa, </w:t>
            </w:r>
            <w:r w:rsidRPr="009609DC">
              <w:rPr>
                <w:b/>
                <w:bCs/>
                <w:sz w:val="16"/>
                <w:szCs w:val="16"/>
              </w:rPr>
              <w:t>UC</w:t>
            </w:r>
            <w:r w:rsidRPr="009609DC">
              <w:rPr>
                <w:sz w:val="16"/>
                <w:szCs w:val="16"/>
              </w:rPr>
              <w:t xml:space="preserve"> –Caracteres Caixa Alta, </w:t>
            </w:r>
            <w:r w:rsidRPr="009609DC">
              <w:rPr>
                <w:b/>
                <w:bCs/>
                <w:sz w:val="16"/>
                <w:szCs w:val="16"/>
              </w:rPr>
              <w:t>CS</w:t>
            </w:r>
            <w:r w:rsidRPr="009609DC">
              <w:rPr>
                <w:sz w:val="16"/>
                <w:szCs w:val="16"/>
              </w:rPr>
              <w:t xml:space="preserve"> – Ignora Caixa </w:t>
            </w:r>
          </w:p>
          <w:p w:rsidR="00F14763" w:rsidRPr="009609DC" w:rsidRDefault="00F14763" w:rsidP="005B7323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CE –</w:t>
            </w:r>
            <w:r w:rsidRPr="009609DC">
              <w:rPr>
                <w:sz w:val="16"/>
                <w:szCs w:val="16"/>
              </w:rPr>
              <w:t xml:space="preserve"> Aceita Caracteres Especiais,</w:t>
            </w:r>
            <w:r w:rsidRPr="009609DC">
              <w:rPr>
                <w:b/>
                <w:bCs/>
                <w:sz w:val="16"/>
                <w:szCs w:val="16"/>
              </w:rPr>
              <w:t xml:space="preserve">NE – </w:t>
            </w:r>
            <w:r w:rsidRPr="009609DC">
              <w:rPr>
                <w:sz w:val="16"/>
                <w:szCs w:val="16"/>
              </w:rPr>
              <w:t>Não Aceita Caracteres Especiais</w:t>
            </w:r>
          </w:p>
          <w:p w:rsidR="00F14763" w:rsidRPr="009609DC" w:rsidRDefault="00F14763" w:rsidP="005B7323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CA</w:t>
            </w:r>
            <w:r w:rsidRPr="009609DC">
              <w:rPr>
                <w:sz w:val="16"/>
                <w:szCs w:val="16"/>
              </w:rPr>
              <w:t xml:space="preserve"> – Aceita Caracteres Acentuados, </w:t>
            </w:r>
            <w:r w:rsidRPr="009609DC">
              <w:rPr>
                <w:b/>
                <w:bCs/>
                <w:sz w:val="16"/>
                <w:szCs w:val="16"/>
              </w:rPr>
              <w:t>NA</w:t>
            </w:r>
            <w:r w:rsidRPr="009609DC">
              <w:rPr>
                <w:sz w:val="16"/>
                <w:szCs w:val="16"/>
              </w:rPr>
              <w:t xml:space="preserve"> – Não Aceita Caracteres Acentuados</w:t>
            </w:r>
          </w:p>
          <w:p w:rsidR="00F14763" w:rsidRPr="009609DC" w:rsidRDefault="00F14763" w:rsidP="005B7323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VN – </w:t>
            </w:r>
            <w:r w:rsidRPr="009609DC">
              <w:rPr>
                <w:sz w:val="16"/>
                <w:szCs w:val="16"/>
              </w:rPr>
              <w:t xml:space="preserve">ValoresInteiros, </w:t>
            </w:r>
            <w:r w:rsidRPr="009609DC">
              <w:rPr>
                <w:b/>
                <w:bCs/>
                <w:sz w:val="16"/>
                <w:szCs w:val="16"/>
              </w:rPr>
              <w:t>VD</w:t>
            </w:r>
            <w:r w:rsidRPr="009609DC">
              <w:rPr>
                <w:sz w:val="16"/>
                <w:szCs w:val="16"/>
              </w:rPr>
              <w:t xml:space="preserve"> – Valores com Casas Decimais</w:t>
            </w:r>
          </w:p>
          <w:p w:rsidR="00F14763" w:rsidRPr="009609DC" w:rsidRDefault="00F14763" w:rsidP="005B7323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DT–</w:t>
            </w:r>
            <w:r w:rsidRPr="009609DC">
              <w:rPr>
                <w:sz w:val="16"/>
                <w:szCs w:val="16"/>
              </w:rPr>
              <w:t xml:space="preserve">Data (dd/mm/yyyy),  </w:t>
            </w:r>
            <w:r w:rsidRPr="009609DC">
              <w:rPr>
                <w:b/>
                <w:bCs/>
                <w:sz w:val="16"/>
                <w:szCs w:val="16"/>
              </w:rPr>
              <w:t>MA</w:t>
            </w:r>
            <w:r w:rsidRPr="009609DC">
              <w:rPr>
                <w:sz w:val="16"/>
                <w:szCs w:val="16"/>
              </w:rPr>
              <w:t xml:space="preserve"> – Mês/Ano (mm/yyyy) </w:t>
            </w:r>
          </w:p>
          <w:p w:rsidR="00F14763" w:rsidRPr="009609DC" w:rsidRDefault="00F14763" w:rsidP="005B7323">
            <w:pPr>
              <w:rPr>
                <w:sz w:val="16"/>
                <w:szCs w:val="16"/>
                <w:lang w:val="en-US"/>
              </w:rPr>
            </w:pP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9609DC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9609DC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F14763" w:rsidRPr="009609DC" w:rsidRDefault="00F14763" w:rsidP="005B7323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Link – </w:t>
            </w:r>
            <w:r w:rsidRPr="009609DC">
              <w:rPr>
                <w:sz w:val="16"/>
                <w:szCs w:val="16"/>
              </w:rPr>
              <w:t xml:space="preserve">Link para outra Página, </w:t>
            </w:r>
            <w:r w:rsidRPr="009609DC">
              <w:rPr>
                <w:b/>
                <w:bCs/>
                <w:sz w:val="16"/>
                <w:szCs w:val="16"/>
              </w:rPr>
              <w:t>URL –</w:t>
            </w:r>
            <w:r w:rsidRPr="009609DC">
              <w:rPr>
                <w:sz w:val="16"/>
                <w:szCs w:val="16"/>
              </w:rPr>
              <w:t xml:space="preserve"> Endereços Internet</w:t>
            </w:r>
          </w:p>
          <w:p w:rsidR="00F14763" w:rsidRPr="009609DC" w:rsidRDefault="00F14763" w:rsidP="005B7323">
            <w:pPr>
              <w:rPr>
                <w:sz w:val="16"/>
                <w:szCs w:val="16"/>
              </w:rPr>
            </w:pPr>
          </w:p>
          <w:p w:rsidR="00F14763" w:rsidRPr="009609DC" w:rsidRDefault="00F14763" w:rsidP="005B7323">
            <w:pPr>
              <w:ind w:left="1093" w:hanging="1093"/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 xml:space="preserve">Informação BD: deverá constar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9609DC">
              <w:rPr>
                <w:sz w:val="16"/>
                <w:szCs w:val="16"/>
              </w:rPr>
              <w:t xml:space="preserve"> e sua respectiva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9609DC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9609DC">
              <w:rPr>
                <w:sz w:val="16"/>
                <w:szCs w:val="16"/>
              </w:rPr>
              <w:t xml:space="preserve"> e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9609DC">
              <w:rPr>
                <w:sz w:val="16"/>
                <w:szCs w:val="16"/>
              </w:rPr>
              <w:t xml:space="preserve"> da informação. Para este último deve-se usar </w:t>
            </w:r>
            <w:r w:rsidRPr="009609DC">
              <w:rPr>
                <w:b/>
                <w:bCs/>
                <w:sz w:val="16"/>
                <w:szCs w:val="16"/>
              </w:rPr>
              <w:t>A –</w:t>
            </w:r>
            <w:r w:rsidRPr="009609DC">
              <w:rPr>
                <w:sz w:val="16"/>
                <w:szCs w:val="16"/>
              </w:rPr>
              <w:t xml:space="preserve"> Alfanumérico,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N </w:t>
            </w:r>
            <w:r w:rsidRPr="009609DC">
              <w:rPr>
                <w:sz w:val="16"/>
                <w:szCs w:val="16"/>
              </w:rPr>
              <w:t xml:space="preserve">– 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I – </w:t>
            </w:r>
            <w:r w:rsidRPr="009609DC">
              <w:rPr>
                <w:sz w:val="16"/>
                <w:szCs w:val="16"/>
              </w:rPr>
              <w:t xml:space="preserve">Inteiro, </w:t>
            </w:r>
            <w:r w:rsidRPr="009609DC">
              <w:rPr>
                <w:b/>
                <w:bCs/>
                <w:sz w:val="16"/>
                <w:szCs w:val="16"/>
              </w:rPr>
              <w:t>D –</w:t>
            </w:r>
            <w:r w:rsidRPr="009609DC">
              <w:rPr>
                <w:sz w:val="16"/>
                <w:szCs w:val="16"/>
              </w:rPr>
              <w:t xml:space="preserve"> Decimal, </w:t>
            </w:r>
            <w:r w:rsidRPr="009609DC">
              <w:rPr>
                <w:b/>
                <w:bCs/>
                <w:sz w:val="16"/>
                <w:szCs w:val="16"/>
              </w:rPr>
              <w:t xml:space="preserve">TS – </w:t>
            </w:r>
            <w:r w:rsidRPr="009609DC">
              <w:rPr>
                <w:sz w:val="16"/>
                <w:szCs w:val="16"/>
              </w:rPr>
              <w:t xml:space="preserve">TimeStamp, </w:t>
            </w:r>
            <w:r w:rsidRPr="009609DC">
              <w:rPr>
                <w:b/>
                <w:bCs/>
                <w:sz w:val="16"/>
                <w:szCs w:val="16"/>
              </w:rPr>
              <w:t xml:space="preserve">DT – </w:t>
            </w:r>
            <w:r w:rsidRPr="009609DC">
              <w:rPr>
                <w:sz w:val="16"/>
                <w:szCs w:val="16"/>
              </w:rPr>
              <w:t>Data</w:t>
            </w:r>
          </w:p>
          <w:p w:rsidR="00F14763" w:rsidRPr="009609DC" w:rsidRDefault="00F14763" w:rsidP="005B7323">
            <w:pPr>
              <w:ind w:left="1093" w:hanging="1093"/>
              <w:rPr>
                <w:sz w:val="16"/>
                <w:szCs w:val="16"/>
              </w:rPr>
            </w:pPr>
          </w:p>
          <w:p w:rsidR="00F14763" w:rsidRPr="009609DC" w:rsidRDefault="00F14763" w:rsidP="005B7323">
            <w:pPr>
              <w:rPr>
                <w:sz w:val="22"/>
              </w:rPr>
            </w:pPr>
            <w:r w:rsidRPr="009609DC">
              <w:rPr>
                <w:sz w:val="16"/>
                <w:szCs w:val="16"/>
              </w:rPr>
              <w:t xml:space="preserve">Não se Aplica: </w:t>
            </w:r>
            <w:r w:rsidRPr="009609DC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4D5521" w:rsidRPr="009609DC" w:rsidRDefault="004D5521" w:rsidP="004D5521">
      <w:pPr>
        <w:pStyle w:val="Rodap"/>
        <w:tabs>
          <w:tab w:val="clear" w:pos="4320"/>
          <w:tab w:val="clear" w:pos="8640"/>
        </w:tabs>
      </w:pPr>
    </w:p>
    <w:p w:rsidR="004D5521" w:rsidRPr="009609DC" w:rsidRDefault="004D5521" w:rsidP="004D5521"/>
    <w:p w:rsidR="004D3A18" w:rsidRDefault="004D3A18" w:rsidP="004D3A18"/>
    <w:p w:rsidR="004D3A18" w:rsidRPr="009609DC" w:rsidRDefault="004D3A18" w:rsidP="004D3A18">
      <w:pPr>
        <w:pStyle w:val="STJNivel3"/>
        <w:spacing w:after="0"/>
      </w:pPr>
      <w:bookmarkStart w:id="18" w:name="_Toc398213145"/>
      <w:r w:rsidRPr="009609DC">
        <w:t xml:space="preserve">Tela Visualizar </w:t>
      </w:r>
      <w:r w:rsidR="00EB147A">
        <w:t>Ordem de P</w:t>
      </w:r>
      <w:r>
        <w:t>recedência</w:t>
      </w:r>
      <w:bookmarkEnd w:id="18"/>
    </w:p>
    <w:p w:rsidR="004D3A18" w:rsidRPr="004D3A18" w:rsidRDefault="004D3A18" w:rsidP="004D3A18"/>
    <w:p w:rsidR="00B21741" w:rsidRPr="009609DC" w:rsidRDefault="001618A8" w:rsidP="00445BD0">
      <w:pPr>
        <w:pStyle w:val="Instruo"/>
        <w:jc w:val="center"/>
        <w:rPr>
          <w:i w:val="0"/>
          <w:color w:val="auto"/>
        </w:rPr>
      </w:pPr>
      <w:r>
        <w:rPr>
          <w:i w:val="0"/>
          <w:noProof/>
          <w:color w:val="auto"/>
        </w:rPr>
        <w:drawing>
          <wp:inline distT="0" distB="0" distL="0" distR="0">
            <wp:extent cx="6300470" cy="3184108"/>
            <wp:effectExtent l="19050" t="0" r="5080" b="0"/>
            <wp:docPr id="9" name="Imagem 5" descr="C:\Users\rayanne.felicio\Pictures\visualizar ordem de preceden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yanne.felicio\Pictures\visualizar ordem de precedencia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184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BD0" w:rsidRPr="009609DC" w:rsidRDefault="00445BD0" w:rsidP="00445BD0">
      <w:pPr>
        <w:pStyle w:val="Instruo"/>
        <w:jc w:val="center"/>
        <w:rPr>
          <w:i w:val="0"/>
          <w:color w:val="auto"/>
        </w:rPr>
      </w:pPr>
      <w:r w:rsidRPr="009609DC">
        <w:rPr>
          <w:i w:val="0"/>
          <w:color w:val="auto"/>
        </w:rPr>
        <w:t xml:space="preserve">Figura </w:t>
      </w:r>
      <w:r w:rsidR="009D6A5A">
        <w:rPr>
          <w:i w:val="0"/>
          <w:color w:val="auto"/>
        </w:rPr>
        <w:t>4</w:t>
      </w:r>
      <w:r w:rsidRPr="009609DC">
        <w:rPr>
          <w:i w:val="0"/>
          <w:color w:val="auto"/>
        </w:rPr>
        <w:t xml:space="preserve"> - Tela de Visualização de </w:t>
      </w:r>
      <w:r w:rsidR="00EB147A">
        <w:rPr>
          <w:i w:val="0"/>
          <w:color w:val="auto"/>
        </w:rPr>
        <w:t>Ordem de P</w:t>
      </w:r>
      <w:r w:rsidR="00613E40">
        <w:rPr>
          <w:i w:val="0"/>
          <w:color w:val="auto"/>
        </w:rPr>
        <w:t>recedência</w:t>
      </w:r>
      <w:r w:rsidRPr="009609DC">
        <w:rPr>
          <w:i w:val="0"/>
          <w:color w:val="auto"/>
        </w:rPr>
        <w:t>.</w:t>
      </w:r>
    </w:p>
    <w:p w:rsidR="00445BD0" w:rsidRPr="009609DC" w:rsidRDefault="00AF3422" w:rsidP="009C22EC">
      <w:pPr>
        <w:pStyle w:val="Ttulo4"/>
        <w:numPr>
          <w:ilvl w:val="0"/>
          <w:numId w:val="19"/>
        </w:numPr>
        <w:rPr>
          <w:sz w:val="20"/>
        </w:rPr>
      </w:pPr>
      <w:r w:rsidRPr="009609DC">
        <w:rPr>
          <w:sz w:val="20"/>
        </w:rPr>
        <w:t xml:space="preserve"> </w:t>
      </w:r>
      <w:r w:rsidR="00445BD0" w:rsidRPr="009609DC">
        <w:rPr>
          <w:sz w:val="20"/>
        </w:rPr>
        <w:t>Regras de Apresentação</w:t>
      </w:r>
    </w:p>
    <w:p w:rsidR="00445BD0" w:rsidRPr="009609DC" w:rsidRDefault="00445BD0" w:rsidP="009C22EC">
      <w:pPr>
        <w:pStyle w:val="PargrafodaLista"/>
        <w:numPr>
          <w:ilvl w:val="0"/>
          <w:numId w:val="8"/>
        </w:numPr>
        <w:rPr>
          <w:color w:val="auto"/>
        </w:rPr>
      </w:pPr>
      <w:r w:rsidRPr="009609DC">
        <w:rPr>
          <w:color w:val="auto"/>
        </w:rPr>
        <w:t xml:space="preserve">Ao </w:t>
      </w:r>
      <w:r w:rsidR="00270DE9" w:rsidRPr="009609DC">
        <w:rPr>
          <w:color w:val="auto"/>
        </w:rPr>
        <w:t xml:space="preserve">acionar </w:t>
      </w:r>
      <w:r w:rsidRPr="009609DC">
        <w:rPr>
          <w:color w:val="auto"/>
        </w:rPr>
        <w:t xml:space="preserve">o botão Voltar, o sistema retornará para a </w:t>
      </w:r>
      <w:r w:rsidR="00270DE9" w:rsidRPr="009609DC">
        <w:rPr>
          <w:color w:val="auto"/>
        </w:rPr>
        <w:t xml:space="preserve">Tela </w:t>
      </w:r>
      <w:r w:rsidR="00B64C47">
        <w:rPr>
          <w:color w:val="auto"/>
        </w:rPr>
        <w:t>Consultar</w:t>
      </w:r>
      <w:r w:rsidRPr="009609DC">
        <w:rPr>
          <w:color w:val="auto"/>
        </w:rPr>
        <w:t xml:space="preserve"> </w:t>
      </w:r>
      <w:r w:rsidR="00145BCA">
        <w:rPr>
          <w:color w:val="auto"/>
        </w:rPr>
        <w:t>Ordem de P</w:t>
      </w:r>
      <w:r w:rsidR="00613E40">
        <w:rPr>
          <w:color w:val="auto"/>
        </w:rPr>
        <w:t>recedência</w:t>
      </w:r>
      <w:r w:rsidRPr="009609DC">
        <w:rPr>
          <w:color w:val="auto"/>
        </w:rPr>
        <w:t>.</w:t>
      </w:r>
    </w:p>
    <w:p w:rsidR="00445BD0" w:rsidRPr="009609DC" w:rsidRDefault="00445BD0" w:rsidP="009C22EC">
      <w:pPr>
        <w:pStyle w:val="Ttulo4"/>
        <w:numPr>
          <w:ilvl w:val="0"/>
          <w:numId w:val="19"/>
        </w:numPr>
        <w:rPr>
          <w:sz w:val="20"/>
        </w:rPr>
      </w:pPr>
      <w:r w:rsidRPr="009609DC">
        <w:rPr>
          <w:sz w:val="20"/>
        </w:rPr>
        <w:t>Exceções</w:t>
      </w:r>
    </w:p>
    <w:p w:rsidR="00445BD0" w:rsidRDefault="00445BD0" w:rsidP="00445BD0">
      <w:pPr>
        <w:pStyle w:val="Instruo"/>
        <w:ind w:left="720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Não se aplica.</w:t>
      </w:r>
    </w:p>
    <w:p w:rsidR="00273498" w:rsidRPr="00273498" w:rsidRDefault="00273498" w:rsidP="00273498"/>
    <w:p w:rsidR="00445BD0" w:rsidRPr="009609DC" w:rsidRDefault="00445BD0" w:rsidP="009C22EC">
      <w:pPr>
        <w:pStyle w:val="Ttulo4"/>
        <w:numPr>
          <w:ilvl w:val="0"/>
          <w:numId w:val="19"/>
        </w:numPr>
        <w:rPr>
          <w:sz w:val="20"/>
        </w:rPr>
      </w:pPr>
      <w:r w:rsidRPr="009609DC">
        <w:rPr>
          <w:sz w:val="20"/>
        </w:rPr>
        <w:lastRenderedPageBreak/>
        <w:t>Itens de Controle</w:t>
      </w: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92"/>
        <w:gridCol w:w="528"/>
        <w:gridCol w:w="403"/>
        <w:gridCol w:w="1110"/>
        <w:gridCol w:w="360"/>
        <w:gridCol w:w="962"/>
        <w:gridCol w:w="567"/>
        <w:gridCol w:w="850"/>
        <w:gridCol w:w="1358"/>
      </w:tblGrid>
      <w:tr w:rsidR="00447B78" w:rsidRPr="009609DC" w:rsidTr="00F14763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447B78" w:rsidRPr="009609DC" w:rsidRDefault="00447B78" w:rsidP="005B732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447B78" w:rsidRPr="009609DC" w:rsidRDefault="00447B78" w:rsidP="005B732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447B78" w:rsidRPr="009609DC" w:rsidRDefault="00447B78" w:rsidP="005B732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528" w:type="dxa"/>
            <w:shd w:val="pct25" w:color="auto" w:fill="auto"/>
            <w:textDirection w:val="btLr"/>
            <w:vAlign w:val="center"/>
          </w:tcPr>
          <w:p w:rsidR="00447B78" w:rsidRPr="009609DC" w:rsidRDefault="00447B78" w:rsidP="005B732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Máscara</w:t>
            </w:r>
          </w:p>
        </w:tc>
        <w:tc>
          <w:tcPr>
            <w:tcW w:w="403" w:type="dxa"/>
            <w:shd w:val="pct25" w:color="auto" w:fill="auto"/>
            <w:textDirection w:val="btLr"/>
            <w:vAlign w:val="center"/>
          </w:tcPr>
          <w:p w:rsidR="00447B78" w:rsidRPr="009609DC" w:rsidRDefault="00447B78" w:rsidP="005B732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10" w:type="dxa"/>
            <w:shd w:val="pct25" w:color="auto" w:fill="auto"/>
            <w:textDirection w:val="btLr"/>
            <w:vAlign w:val="center"/>
          </w:tcPr>
          <w:p w:rsidR="00447B78" w:rsidRPr="009609DC" w:rsidRDefault="00447B78" w:rsidP="005B732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447B78" w:rsidRPr="009609DC" w:rsidRDefault="00447B78" w:rsidP="005B732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Editável</w:t>
            </w:r>
          </w:p>
        </w:tc>
        <w:tc>
          <w:tcPr>
            <w:tcW w:w="962" w:type="dxa"/>
            <w:shd w:val="pct25" w:color="auto" w:fill="auto"/>
            <w:textDirection w:val="btLr"/>
            <w:vAlign w:val="center"/>
          </w:tcPr>
          <w:p w:rsidR="00447B78" w:rsidRPr="009609DC" w:rsidRDefault="00447B78" w:rsidP="005B732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Domínio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447B78" w:rsidRPr="009609DC" w:rsidRDefault="00447B78" w:rsidP="005B732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TabOrder</w:t>
            </w:r>
          </w:p>
        </w:tc>
        <w:tc>
          <w:tcPr>
            <w:tcW w:w="850" w:type="dxa"/>
            <w:shd w:val="pct25" w:color="auto" w:fill="auto"/>
            <w:textDirection w:val="btLr"/>
            <w:vAlign w:val="center"/>
          </w:tcPr>
          <w:p w:rsidR="00447B78" w:rsidRPr="009609DC" w:rsidRDefault="00447B78" w:rsidP="005B732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Evento</w:t>
            </w:r>
          </w:p>
        </w:tc>
        <w:tc>
          <w:tcPr>
            <w:tcW w:w="1358" w:type="dxa"/>
            <w:shd w:val="pct25" w:color="auto" w:fill="auto"/>
            <w:vAlign w:val="center"/>
          </w:tcPr>
          <w:p w:rsidR="00447B78" w:rsidRPr="009609DC" w:rsidRDefault="00447B78" w:rsidP="005B732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Ação</w:t>
            </w:r>
          </w:p>
        </w:tc>
      </w:tr>
      <w:tr w:rsidR="00D60B7E" w:rsidRPr="009609DC" w:rsidTr="00B616D0">
        <w:trPr>
          <w:cantSplit/>
          <w:jc w:val="center"/>
        </w:trPr>
        <w:tc>
          <w:tcPr>
            <w:tcW w:w="554" w:type="dxa"/>
            <w:vAlign w:val="center"/>
          </w:tcPr>
          <w:p w:rsidR="00D60B7E" w:rsidRPr="009609DC" w:rsidRDefault="00D60B7E" w:rsidP="009C22EC">
            <w:pPr>
              <w:pStyle w:val="PargrafodaLista"/>
              <w:numPr>
                <w:ilvl w:val="0"/>
                <w:numId w:val="2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2120" w:type="dxa"/>
            <w:vAlign w:val="center"/>
          </w:tcPr>
          <w:p w:rsidR="00D60B7E" w:rsidRPr="009609DC" w:rsidRDefault="00D60B7E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Cargo</w:t>
            </w:r>
          </w:p>
        </w:tc>
        <w:tc>
          <w:tcPr>
            <w:tcW w:w="992" w:type="dxa"/>
            <w:vAlign w:val="center"/>
          </w:tcPr>
          <w:p w:rsidR="00D60B7E" w:rsidRPr="009609DC" w:rsidRDefault="00D60B7E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100/A</w:t>
            </w:r>
          </w:p>
        </w:tc>
        <w:tc>
          <w:tcPr>
            <w:tcW w:w="528" w:type="dxa"/>
            <w:vAlign w:val="center"/>
          </w:tcPr>
          <w:p w:rsidR="00D60B7E" w:rsidRPr="009609DC" w:rsidRDefault="00D60B7E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vAlign w:val="center"/>
          </w:tcPr>
          <w:p w:rsidR="00D60B7E" w:rsidRPr="009609DC" w:rsidRDefault="00D60B7E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1110" w:type="dxa"/>
          </w:tcPr>
          <w:p w:rsidR="00D60B7E" w:rsidRDefault="00D60B7E">
            <w:r w:rsidRPr="0021465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D60B7E" w:rsidRPr="009609DC" w:rsidRDefault="00D60B7E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962" w:type="dxa"/>
            <w:vAlign w:val="center"/>
          </w:tcPr>
          <w:p w:rsidR="00D60B7E" w:rsidRPr="009609DC" w:rsidRDefault="00D60B7E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Tabela Cargo(Mala Direta)</w:t>
            </w:r>
          </w:p>
        </w:tc>
        <w:tc>
          <w:tcPr>
            <w:tcW w:w="567" w:type="dxa"/>
          </w:tcPr>
          <w:p w:rsidR="00D60B7E" w:rsidRDefault="00D60B7E" w:rsidP="00CF53CB">
            <w:r w:rsidRPr="00A114CE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50" w:type="dxa"/>
            <w:vAlign w:val="center"/>
          </w:tcPr>
          <w:p w:rsidR="00D60B7E" w:rsidRPr="009609DC" w:rsidRDefault="00D60B7E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358" w:type="dxa"/>
            <w:vAlign w:val="center"/>
          </w:tcPr>
          <w:p w:rsidR="00D60B7E" w:rsidRPr="009609DC" w:rsidRDefault="00D60B7E" w:rsidP="00CF53CB">
            <w:pPr>
              <w:rPr>
                <w:iCs/>
                <w:color w:val="auto"/>
                <w:sz w:val="22"/>
              </w:rPr>
            </w:pPr>
            <w:r w:rsidRPr="00A114CE">
              <w:rPr>
                <w:iCs/>
                <w:color w:val="auto"/>
                <w:sz w:val="22"/>
              </w:rPr>
              <w:t>N/A</w:t>
            </w:r>
          </w:p>
        </w:tc>
      </w:tr>
      <w:tr w:rsidR="00D60B7E" w:rsidRPr="009609DC" w:rsidTr="00B616D0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D60B7E" w:rsidRPr="009609DC" w:rsidRDefault="00D60B7E" w:rsidP="009C22EC">
            <w:pPr>
              <w:pStyle w:val="PargrafodaLista"/>
              <w:numPr>
                <w:ilvl w:val="0"/>
                <w:numId w:val="2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2</w:t>
            </w:r>
          </w:p>
        </w:tc>
        <w:tc>
          <w:tcPr>
            <w:tcW w:w="2120" w:type="dxa"/>
            <w:vAlign w:val="center"/>
          </w:tcPr>
          <w:p w:rsidR="00D60B7E" w:rsidRPr="009609DC" w:rsidRDefault="00D60B7E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Órgão</w:t>
            </w:r>
          </w:p>
        </w:tc>
        <w:tc>
          <w:tcPr>
            <w:tcW w:w="992" w:type="dxa"/>
            <w:vAlign w:val="center"/>
          </w:tcPr>
          <w:p w:rsidR="00D60B7E" w:rsidRPr="009609DC" w:rsidRDefault="00D60B7E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200/A</w:t>
            </w:r>
          </w:p>
        </w:tc>
        <w:tc>
          <w:tcPr>
            <w:tcW w:w="528" w:type="dxa"/>
            <w:vAlign w:val="center"/>
          </w:tcPr>
          <w:p w:rsidR="00D60B7E" w:rsidRPr="009609DC" w:rsidRDefault="00D60B7E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</w:tcPr>
          <w:p w:rsidR="00D60B7E" w:rsidRDefault="00D60B7E" w:rsidP="00CF53CB"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1110" w:type="dxa"/>
          </w:tcPr>
          <w:p w:rsidR="00D60B7E" w:rsidRDefault="00D60B7E">
            <w:r w:rsidRPr="0021465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D60B7E" w:rsidRPr="009609DC" w:rsidRDefault="00D60B7E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962" w:type="dxa"/>
            <w:vAlign w:val="center"/>
          </w:tcPr>
          <w:p w:rsidR="00D60B7E" w:rsidRPr="009609DC" w:rsidRDefault="00D60B7E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Tabela Órgão(Mala Direta)</w:t>
            </w:r>
          </w:p>
        </w:tc>
        <w:tc>
          <w:tcPr>
            <w:tcW w:w="567" w:type="dxa"/>
          </w:tcPr>
          <w:p w:rsidR="00D60B7E" w:rsidRDefault="00D60B7E" w:rsidP="00CF53CB">
            <w:r w:rsidRPr="00A114CE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50" w:type="dxa"/>
          </w:tcPr>
          <w:p w:rsidR="00D60B7E" w:rsidRDefault="00D60B7E">
            <w:r w:rsidRPr="00920CE5"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358" w:type="dxa"/>
          </w:tcPr>
          <w:p w:rsidR="00D60B7E" w:rsidRDefault="00D60B7E" w:rsidP="00CF53CB">
            <w:r w:rsidRPr="00E24813">
              <w:rPr>
                <w:iCs/>
                <w:color w:val="auto"/>
                <w:sz w:val="22"/>
              </w:rPr>
              <w:t>N/A</w:t>
            </w:r>
          </w:p>
        </w:tc>
      </w:tr>
      <w:tr w:rsidR="00897F86" w:rsidRPr="009609DC" w:rsidTr="00BF6B42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897F86" w:rsidRPr="009609DC" w:rsidRDefault="00897F86" w:rsidP="009C22EC">
            <w:pPr>
              <w:pStyle w:val="PargrafodaLista"/>
              <w:numPr>
                <w:ilvl w:val="0"/>
                <w:numId w:val="2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3</w:t>
            </w:r>
          </w:p>
        </w:tc>
        <w:tc>
          <w:tcPr>
            <w:tcW w:w="2120" w:type="dxa"/>
            <w:vAlign w:val="center"/>
          </w:tcPr>
          <w:p w:rsidR="00897F86" w:rsidRPr="009609DC" w:rsidRDefault="00897F86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Nível</w:t>
            </w:r>
          </w:p>
        </w:tc>
        <w:tc>
          <w:tcPr>
            <w:tcW w:w="992" w:type="dxa"/>
            <w:vAlign w:val="center"/>
          </w:tcPr>
          <w:p w:rsidR="00897F86" w:rsidRPr="009609DC" w:rsidRDefault="00897F86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2/N</w:t>
            </w:r>
          </w:p>
        </w:tc>
        <w:tc>
          <w:tcPr>
            <w:tcW w:w="528" w:type="dxa"/>
            <w:vAlign w:val="center"/>
          </w:tcPr>
          <w:p w:rsidR="00897F86" w:rsidRPr="009609DC" w:rsidRDefault="00897F86" w:rsidP="00CB5D0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VN</w:t>
            </w:r>
          </w:p>
        </w:tc>
        <w:tc>
          <w:tcPr>
            <w:tcW w:w="403" w:type="dxa"/>
          </w:tcPr>
          <w:p w:rsidR="00897F86" w:rsidRDefault="00897F86" w:rsidP="00CF53CB"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1110" w:type="dxa"/>
            <w:vAlign w:val="center"/>
          </w:tcPr>
          <w:p w:rsidR="00897F86" w:rsidRPr="009609DC" w:rsidRDefault="00897F86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897F86" w:rsidRPr="009609DC" w:rsidRDefault="00897F86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962" w:type="dxa"/>
            <w:vAlign w:val="center"/>
          </w:tcPr>
          <w:p w:rsidR="00897F86" w:rsidRPr="009609DC" w:rsidRDefault="00897F86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</w:tcPr>
          <w:p w:rsidR="00897F86" w:rsidRDefault="00897F86" w:rsidP="00CF53CB">
            <w:r w:rsidRPr="00A114CE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50" w:type="dxa"/>
          </w:tcPr>
          <w:p w:rsidR="00897F86" w:rsidRDefault="00897F86">
            <w:r w:rsidRPr="00920CE5"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358" w:type="dxa"/>
          </w:tcPr>
          <w:p w:rsidR="00897F86" w:rsidRDefault="00897F86" w:rsidP="00CF53CB">
            <w:r w:rsidRPr="00E24813">
              <w:rPr>
                <w:iCs/>
                <w:color w:val="auto"/>
                <w:sz w:val="22"/>
              </w:rPr>
              <w:t>N/A</w:t>
            </w:r>
          </w:p>
        </w:tc>
      </w:tr>
      <w:tr w:rsidR="00897F86" w:rsidRPr="009609DC" w:rsidTr="00BF6B42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897F86" w:rsidRPr="009609DC" w:rsidRDefault="00897F86" w:rsidP="009C22EC">
            <w:pPr>
              <w:pStyle w:val="PargrafodaLista"/>
              <w:numPr>
                <w:ilvl w:val="0"/>
                <w:numId w:val="2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4</w:t>
            </w:r>
          </w:p>
        </w:tc>
        <w:tc>
          <w:tcPr>
            <w:tcW w:w="2120" w:type="dxa"/>
            <w:vAlign w:val="center"/>
          </w:tcPr>
          <w:p w:rsidR="00897F86" w:rsidRPr="009609DC" w:rsidRDefault="00897F86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Sub-Nível</w:t>
            </w:r>
            <w:r w:rsidRPr="009609DC">
              <w:rPr>
                <w:iCs/>
                <w:color w:val="auto"/>
                <w:sz w:val="22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:rsidR="00897F86" w:rsidRPr="009609DC" w:rsidRDefault="00897F86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4/D</w:t>
            </w:r>
          </w:p>
        </w:tc>
        <w:tc>
          <w:tcPr>
            <w:tcW w:w="528" w:type="dxa"/>
            <w:vAlign w:val="center"/>
          </w:tcPr>
          <w:p w:rsidR="00897F86" w:rsidRDefault="00897F86" w:rsidP="00CB5D0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VD</w:t>
            </w:r>
          </w:p>
          <w:p w:rsidR="001943BD" w:rsidRPr="009609DC" w:rsidRDefault="001943BD" w:rsidP="00CB5D0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(X,XXX)</w:t>
            </w:r>
          </w:p>
        </w:tc>
        <w:tc>
          <w:tcPr>
            <w:tcW w:w="403" w:type="dxa"/>
          </w:tcPr>
          <w:p w:rsidR="00897F86" w:rsidRDefault="00897F86" w:rsidP="00CF53CB"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1110" w:type="dxa"/>
            <w:vAlign w:val="center"/>
          </w:tcPr>
          <w:p w:rsidR="00897F86" w:rsidRPr="009609DC" w:rsidRDefault="00897F86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897F86" w:rsidRPr="009609DC" w:rsidRDefault="00897F86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962" w:type="dxa"/>
            <w:vAlign w:val="center"/>
          </w:tcPr>
          <w:p w:rsidR="00897F86" w:rsidRPr="009609DC" w:rsidRDefault="00897F86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</w:tcPr>
          <w:p w:rsidR="00897F86" w:rsidRDefault="00897F86" w:rsidP="00CF53CB">
            <w:r w:rsidRPr="00A114CE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50" w:type="dxa"/>
          </w:tcPr>
          <w:p w:rsidR="00897F86" w:rsidRDefault="00897F86">
            <w:r w:rsidRPr="00920CE5"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358" w:type="dxa"/>
          </w:tcPr>
          <w:p w:rsidR="00897F86" w:rsidRDefault="00897F86" w:rsidP="00CF53CB">
            <w:r w:rsidRPr="00E24813">
              <w:rPr>
                <w:iCs/>
                <w:color w:val="auto"/>
                <w:sz w:val="22"/>
              </w:rPr>
              <w:t>N/A</w:t>
            </w:r>
          </w:p>
        </w:tc>
      </w:tr>
      <w:tr w:rsidR="00F14763" w:rsidRPr="009609DC" w:rsidTr="00F14763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F14763" w:rsidRPr="009609DC" w:rsidRDefault="00F14763" w:rsidP="009C22EC">
            <w:pPr>
              <w:pStyle w:val="PargrafodaLista"/>
              <w:numPr>
                <w:ilvl w:val="0"/>
                <w:numId w:val="2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5</w:t>
            </w:r>
          </w:p>
        </w:tc>
        <w:tc>
          <w:tcPr>
            <w:tcW w:w="2120" w:type="dxa"/>
            <w:vAlign w:val="center"/>
          </w:tcPr>
          <w:p w:rsidR="00F14763" w:rsidRPr="009609DC" w:rsidRDefault="00F14763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Poder/Área</w:t>
            </w:r>
          </w:p>
        </w:tc>
        <w:tc>
          <w:tcPr>
            <w:tcW w:w="992" w:type="dxa"/>
            <w:vAlign w:val="center"/>
          </w:tcPr>
          <w:p w:rsidR="00F14763" w:rsidRPr="009609DC" w:rsidRDefault="00F14763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150/A</w:t>
            </w:r>
          </w:p>
        </w:tc>
        <w:tc>
          <w:tcPr>
            <w:tcW w:w="528" w:type="dxa"/>
            <w:vAlign w:val="center"/>
          </w:tcPr>
          <w:p w:rsidR="00F14763" w:rsidRPr="009609DC" w:rsidRDefault="00F14763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</w:tcPr>
          <w:p w:rsidR="00F14763" w:rsidRDefault="00F14763" w:rsidP="00CF53CB">
            <w:r w:rsidRPr="00C20F3E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vAlign w:val="center"/>
          </w:tcPr>
          <w:p w:rsidR="00F14763" w:rsidRPr="009609DC" w:rsidRDefault="00D60B7E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F14763" w:rsidRPr="009609DC" w:rsidRDefault="00F14763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962" w:type="dxa"/>
            <w:vAlign w:val="center"/>
          </w:tcPr>
          <w:p w:rsidR="00F14763" w:rsidRPr="009609DC" w:rsidRDefault="00F14763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Tabela Poder/Área(Mala Direta)</w:t>
            </w:r>
          </w:p>
        </w:tc>
        <w:tc>
          <w:tcPr>
            <w:tcW w:w="567" w:type="dxa"/>
          </w:tcPr>
          <w:p w:rsidR="00F14763" w:rsidRDefault="00F14763" w:rsidP="00CF53CB">
            <w:r w:rsidRPr="00A114CE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50" w:type="dxa"/>
            <w:vAlign w:val="center"/>
          </w:tcPr>
          <w:p w:rsidR="00F14763" w:rsidRPr="009609DC" w:rsidRDefault="00323E24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358" w:type="dxa"/>
          </w:tcPr>
          <w:p w:rsidR="00F14763" w:rsidRDefault="00F14763" w:rsidP="00CF53CB">
            <w:r w:rsidRPr="00E24813">
              <w:rPr>
                <w:iCs/>
                <w:color w:val="auto"/>
                <w:sz w:val="22"/>
              </w:rPr>
              <w:t>N/A</w:t>
            </w:r>
          </w:p>
        </w:tc>
      </w:tr>
      <w:tr w:rsidR="00F14763" w:rsidRPr="009609DC" w:rsidTr="00F1476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9C22EC">
            <w:pPr>
              <w:pStyle w:val="PargrafodaLista"/>
              <w:numPr>
                <w:ilvl w:val="0"/>
                <w:numId w:val="2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6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Esfera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100/A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</w:tcPr>
          <w:p w:rsidR="00F14763" w:rsidRDefault="000A18E4" w:rsidP="00CF53CB"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F14763" w:rsidRPr="009609DC" w:rsidRDefault="00D60B7E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:rsidR="00F14763" w:rsidRPr="009609DC" w:rsidRDefault="00F14763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Tabela Esfera(Mala Direta)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F14763" w:rsidRDefault="00F14763" w:rsidP="00CF53CB">
            <w:r w:rsidRPr="00A114CE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F14763" w:rsidRPr="009609DC" w:rsidRDefault="00323E24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F14763" w:rsidRDefault="00F14763" w:rsidP="00CF53CB">
            <w:r w:rsidRPr="00E24813">
              <w:rPr>
                <w:iCs/>
                <w:color w:val="auto"/>
                <w:sz w:val="22"/>
              </w:rPr>
              <w:t>N/A</w:t>
            </w:r>
          </w:p>
        </w:tc>
      </w:tr>
      <w:tr w:rsidR="00323E24" w:rsidRPr="009609DC" w:rsidTr="0088307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323E24" w:rsidRPr="009609DC" w:rsidRDefault="00323E24" w:rsidP="009C22EC">
            <w:pPr>
              <w:pStyle w:val="PargrafodaLista"/>
              <w:numPr>
                <w:ilvl w:val="0"/>
                <w:numId w:val="2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7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323E24" w:rsidRPr="009D4097" w:rsidRDefault="00323E24" w:rsidP="00CF53CB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Voltar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323E24" w:rsidRPr="009D4097" w:rsidRDefault="00323E24" w:rsidP="00CF53CB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323E24" w:rsidRDefault="00323E24" w:rsidP="00CF53CB">
            <w:r w:rsidRPr="006E010F">
              <w:rPr>
                <w:iCs/>
                <w:color w:val="auto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323E24" w:rsidRPr="009D4097" w:rsidRDefault="00323E24" w:rsidP="00CF53CB">
            <w:pPr>
              <w:rPr>
                <w:iCs/>
                <w:color w:val="auto"/>
              </w:rPr>
            </w:pPr>
            <w:r w:rsidRPr="006E010F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323E24" w:rsidRPr="009D4097" w:rsidRDefault="00323E24" w:rsidP="00CF53CB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323E24" w:rsidRPr="009D4097" w:rsidRDefault="00323E24" w:rsidP="00CF53CB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:rsidR="00323E24" w:rsidRPr="009D4097" w:rsidRDefault="00323E24" w:rsidP="00CF53CB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23E24" w:rsidRPr="009D4097" w:rsidRDefault="00323E24" w:rsidP="00CF53CB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323E24" w:rsidRPr="009D4097" w:rsidRDefault="00323E24" w:rsidP="00CF53CB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358" w:type="dxa"/>
            <w:tcBorders>
              <w:bottom w:val="single" w:sz="4" w:space="0" w:color="auto"/>
            </w:tcBorders>
            <w:vAlign w:val="center"/>
          </w:tcPr>
          <w:p w:rsidR="00323E24" w:rsidRPr="009D4097" w:rsidRDefault="00323E24" w:rsidP="00CF53CB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Retorna para  a tela de consulta de ordem de precedência</w:t>
            </w:r>
            <w:r w:rsidR="001A0448">
              <w:rPr>
                <w:iCs/>
                <w:color w:val="auto"/>
              </w:rPr>
              <w:t>.</w:t>
            </w:r>
          </w:p>
        </w:tc>
      </w:tr>
      <w:tr w:rsidR="00323E24" w:rsidRPr="009609DC" w:rsidTr="005B7323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323E24" w:rsidRPr="009609DC" w:rsidRDefault="00323E24" w:rsidP="005B7323">
            <w:pPr>
              <w:rPr>
                <w:sz w:val="22"/>
              </w:rPr>
            </w:pPr>
          </w:p>
          <w:p w:rsidR="00323E24" w:rsidRPr="009609DC" w:rsidRDefault="00323E24" w:rsidP="005B7323">
            <w:pPr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 xml:space="preserve">Máscaras:        </w:t>
            </w:r>
            <w:r w:rsidRPr="009609DC">
              <w:rPr>
                <w:b/>
                <w:bCs/>
                <w:sz w:val="16"/>
                <w:szCs w:val="16"/>
              </w:rPr>
              <w:t>LC</w:t>
            </w:r>
            <w:r w:rsidRPr="009609DC">
              <w:rPr>
                <w:sz w:val="16"/>
                <w:szCs w:val="16"/>
              </w:rPr>
              <w:t xml:space="preserve"> – Caracteres Caixa Baixa, </w:t>
            </w:r>
            <w:r w:rsidRPr="009609DC">
              <w:rPr>
                <w:b/>
                <w:bCs/>
                <w:sz w:val="16"/>
                <w:szCs w:val="16"/>
              </w:rPr>
              <w:t>UC</w:t>
            </w:r>
            <w:r w:rsidRPr="009609DC">
              <w:rPr>
                <w:sz w:val="16"/>
                <w:szCs w:val="16"/>
              </w:rPr>
              <w:t xml:space="preserve"> –Caracteres Caixa Alta, </w:t>
            </w:r>
            <w:r w:rsidRPr="009609DC">
              <w:rPr>
                <w:b/>
                <w:bCs/>
                <w:sz w:val="16"/>
                <w:szCs w:val="16"/>
              </w:rPr>
              <w:t>CS</w:t>
            </w:r>
            <w:r w:rsidRPr="009609DC">
              <w:rPr>
                <w:sz w:val="16"/>
                <w:szCs w:val="16"/>
              </w:rPr>
              <w:t xml:space="preserve"> – Ignora Caixa </w:t>
            </w:r>
          </w:p>
          <w:p w:rsidR="00323E24" w:rsidRPr="009609DC" w:rsidRDefault="00323E24" w:rsidP="005B7323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CE –</w:t>
            </w:r>
            <w:r w:rsidRPr="009609DC">
              <w:rPr>
                <w:sz w:val="16"/>
                <w:szCs w:val="16"/>
              </w:rPr>
              <w:t xml:space="preserve"> Aceita Caracteres Especiais,</w:t>
            </w:r>
            <w:r w:rsidRPr="009609DC">
              <w:rPr>
                <w:b/>
                <w:bCs/>
                <w:sz w:val="16"/>
                <w:szCs w:val="16"/>
              </w:rPr>
              <w:t xml:space="preserve">NE – </w:t>
            </w:r>
            <w:r w:rsidRPr="009609DC">
              <w:rPr>
                <w:sz w:val="16"/>
                <w:szCs w:val="16"/>
              </w:rPr>
              <w:t>Não Aceita Caracteres Especiais</w:t>
            </w:r>
          </w:p>
          <w:p w:rsidR="00323E24" w:rsidRPr="009609DC" w:rsidRDefault="00323E24" w:rsidP="005B7323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CA</w:t>
            </w:r>
            <w:r w:rsidRPr="009609DC">
              <w:rPr>
                <w:sz w:val="16"/>
                <w:szCs w:val="16"/>
              </w:rPr>
              <w:t xml:space="preserve"> – Aceita Caracteres Acentuados, </w:t>
            </w:r>
            <w:r w:rsidRPr="009609DC">
              <w:rPr>
                <w:b/>
                <w:bCs/>
                <w:sz w:val="16"/>
                <w:szCs w:val="16"/>
              </w:rPr>
              <w:t>NA</w:t>
            </w:r>
            <w:r w:rsidRPr="009609DC">
              <w:rPr>
                <w:sz w:val="16"/>
                <w:szCs w:val="16"/>
              </w:rPr>
              <w:t xml:space="preserve"> – Não Aceita Caracteres Acentuados</w:t>
            </w:r>
          </w:p>
          <w:p w:rsidR="00323E24" w:rsidRPr="009609DC" w:rsidRDefault="00323E24" w:rsidP="005B7323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VN – </w:t>
            </w:r>
            <w:r w:rsidRPr="009609DC">
              <w:rPr>
                <w:sz w:val="16"/>
                <w:szCs w:val="16"/>
              </w:rPr>
              <w:t xml:space="preserve">ValoresInteiros, </w:t>
            </w:r>
            <w:r w:rsidRPr="009609DC">
              <w:rPr>
                <w:b/>
                <w:bCs/>
                <w:sz w:val="16"/>
                <w:szCs w:val="16"/>
              </w:rPr>
              <w:t>VD</w:t>
            </w:r>
            <w:r w:rsidRPr="009609DC">
              <w:rPr>
                <w:sz w:val="16"/>
                <w:szCs w:val="16"/>
              </w:rPr>
              <w:t xml:space="preserve"> – Valores com Casas Decimais</w:t>
            </w:r>
          </w:p>
          <w:p w:rsidR="00323E24" w:rsidRPr="009609DC" w:rsidRDefault="00323E24" w:rsidP="005B7323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DT–</w:t>
            </w:r>
            <w:r w:rsidRPr="009609DC">
              <w:rPr>
                <w:sz w:val="16"/>
                <w:szCs w:val="16"/>
              </w:rPr>
              <w:t xml:space="preserve">Data (dd/mm/yyyy),  </w:t>
            </w:r>
            <w:r w:rsidRPr="009609DC">
              <w:rPr>
                <w:b/>
                <w:bCs/>
                <w:sz w:val="16"/>
                <w:szCs w:val="16"/>
              </w:rPr>
              <w:t>MA</w:t>
            </w:r>
            <w:r w:rsidRPr="009609DC">
              <w:rPr>
                <w:sz w:val="16"/>
                <w:szCs w:val="16"/>
              </w:rPr>
              <w:t xml:space="preserve"> – Mês/Ano (mm/yyyy) </w:t>
            </w:r>
          </w:p>
          <w:p w:rsidR="00323E24" w:rsidRPr="009609DC" w:rsidRDefault="00323E24" w:rsidP="005B7323">
            <w:pPr>
              <w:rPr>
                <w:sz w:val="16"/>
                <w:szCs w:val="16"/>
                <w:lang w:val="en-US"/>
              </w:rPr>
            </w:pP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9609DC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9609DC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323E24" w:rsidRPr="009609DC" w:rsidRDefault="00323E24" w:rsidP="005B7323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Link – </w:t>
            </w:r>
            <w:r w:rsidRPr="009609DC">
              <w:rPr>
                <w:sz w:val="16"/>
                <w:szCs w:val="16"/>
              </w:rPr>
              <w:t xml:space="preserve">Link para outra Página, </w:t>
            </w:r>
            <w:r w:rsidRPr="009609DC">
              <w:rPr>
                <w:b/>
                <w:bCs/>
                <w:sz w:val="16"/>
                <w:szCs w:val="16"/>
              </w:rPr>
              <w:t>URL –</w:t>
            </w:r>
            <w:r w:rsidRPr="009609DC">
              <w:rPr>
                <w:sz w:val="16"/>
                <w:szCs w:val="16"/>
              </w:rPr>
              <w:t xml:space="preserve"> Endereços Internet</w:t>
            </w:r>
          </w:p>
          <w:p w:rsidR="00323E24" w:rsidRPr="009609DC" w:rsidRDefault="00323E24" w:rsidP="005B7323">
            <w:pPr>
              <w:rPr>
                <w:sz w:val="16"/>
                <w:szCs w:val="16"/>
              </w:rPr>
            </w:pPr>
          </w:p>
          <w:p w:rsidR="00323E24" w:rsidRPr="009609DC" w:rsidRDefault="00323E24" w:rsidP="005B7323">
            <w:pPr>
              <w:ind w:left="1093" w:hanging="1093"/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 xml:space="preserve">Informação BD: deverá constar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9609DC">
              <w:rPr>
                <w:sz w:val="16"/>
                <w:szCs w:val="16"/>
              </w:rPr>
              <w:t xml:space="preserve"> e sua respectiva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9609DC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9609DC">
              <w:rPr>
                <w:sz w:val="16"/>
                <w:szCs w:val="16"/>
              </w:rPr>
              <w:t xml:space="preserve"> e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9609DC">
              <w:rPr>
                <w:sz w:val="16"/>
                <w:szCs w:val="16"/>
              </w:rPr>
              <w:t xml:space="preserve"> da informação. Para este último deve-se usar </w:t>
            </w:r>
            <w:r w:rsidRPr="009609DC">
              <w:rPr>
                <w:b/>
                <w:bCs/>
                <w:sz w:val="16"/>
                <w:szCs w:val="16"/>
              </w:rPr>
              <w:t>A –</w:t>
            </w:r>
            <w:r w:rsidRPr="009609DC">
              <w:rPr>
                <w:sz w:val="16"/>
                <w:szCs w:val="16"/>
              </w:rPr>
              <w:t xml:space="preserve"> Alfanumérico,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N </w:t>
            </w:r>
            <w:r w:rsidRPr="009609DC">
              <w:rPr>
                <w:sz w:val="16"/>
                <w:szCs w:val="16"/>
              </w:rPr>
              <w:t xml:space="preserve">– 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I – </w:t>
            </w:r>
            <w:r w:rsidRPr="009609DC">
              <w:rPr>
                <w:sz w:val="16"/>
                <w:szCs w:val="16"/>
              </w:rPr>
              <w:t xml:space="preserve">Inteiro, </w:t>
            </w:r>
            <w:r w:rsidRPr="009609DC">
              <w:rPr>
                <w:b/>
                <w:bCs/>
                <w:sz w:val="16"/>
                <w:szCs w:val="16"/>
              </w:rPr>
              <w:t>D –</w:t>
            </w:r>
            <w:r w:rsidRPr="009609DC">
              <w:rPr>
                <w:sz w:val="16"/>
                <w:szCs w:val="16"/>
              </w:rPr>
              <w:t xml:space="preserve"> Decimal, </w:t>
            </w:r>
            <w:r w:rsidRPr="009609DC">
              <w:rPr>
                <w:b/>
                <w:bCs/>
                <w:sz w:val="16"/>
                <w:szCs w:val="16"/>
              </w:rPr>
              <w:t xml:space="preserve">TS – </w:t>
            </w:r>
            <w:r w:rsidRPr="009609DC">
              <w:rPr>
                <w:sz w:val="16"/>
                <w:szCs w:val="16"/>
              </w:rPr>
              <w:t xml:space="preserve">TimeStamp, </w:t>
            </w:r>
            <w:r w:rsidRPr="009609DC">
              <w:rPr>
                <w:b/>
                <w:bCs/>
                <w:sz w:val="16"/>
                <w:szCs w:val="16"/>
              </w:rPr>
              <w:t xml:space="preserve">DT – </w:t>
            </w:r>
            <w:r w:rsidRPr="009609DC">
              <w:rPr>
                <w:sz w:val="16"/>
                <w:szCs w:val="16"/>
              </w:rPr>
              <w:t>Data</w:t>
            </w:r>
          </w:p>
          <w:p w:rsidR="00323E24" w:rsidRPr="009609DC" w:rsidRDefault="00323E24" w:rsidP="005B7323">
            <w:pPr>
              <w:ind w:left="1093" w:hanging="1093"/>
              <w:rPr>
                <w:sz w:val="16"/>
                <w:szCs w:val="16"/>
              </w:rPr>
            </w:pPr>
          </w:p>
          <w:p w:rsidR="00323E24" w:rsidRPr="009609DC" w:rsidRDefault="00323E24" w:rsidP="005B7323">
            <w:pPr>
              <w:rPr>
                <w:sz w:val="22"/>
              </w:rPr>
            </w:pPr>
            <w:r w:rsidRPr="009609DC">
              <w:rPr>
                <w:sz w:val="16"/>
                <w:szCs w:val="16"/>
              </w:rPr>
              <w:t xml:space="preserve">Não se Aplica: </w:t>
            </w:r>
            <w:r w:rsidRPr="009609DC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445BD0" w:rsidRPr="009609DC" w:rsidRDefault="00445BD0" w:rsidP="00445BD0">
      <w:pPr>
        <w:pStyle w:val="Rodap"/>
        <w:tabs>
          <w:tab w:val="clear" w:pos="4320"/>
          <w:tab w:val="clear" w:pos="8640"/>
        </w:tabs>
      </w:pPr>
    </w:p>
    <w:p w:rsidR="00445BD0" w:rsidRPr="009609DC" w:rsidRDefault="00445BD0" w:rsidP="00445BD0"/>
    <w:p w:rsidR="006A43A5" w:rsidRPr="009609DC" w:rsidRDefault="006A43A5" w:rsidP="006A43A5">
      <w:pPr>
        <w:pStyle w:val="Rodap"/>
        <w:tabs>
          <w:tab w:val="clear" w:pos="4320"/>
          <w:tab w:val="clear" w:pos="8640"/>
        </w:tabs>
      </w:pPr>
    </w:p>
    <w:p w:rsidR="006A43A5" w:rsidRPr="009609DC" w:rsidRDefault="006A43A5" w:rsidP="006A43A5"/>
    <w:p w:rsidR="006A43A5" w:rsidRPr="009609DC" w:rsidRDefault="006A43A5" w:rsidP="009E32BE">
      <w:pPr>
        <w:pStyle w:val="STJNivel3"/>
        <w:numPr>
          <w:ilvl w:val="0"/>
          <w:numId w:val="0"/>
        </w:numPr>
        <w:ind w:left="708"/>
      </w:pPr>
    </w:p>
    <w:p w:rsidR="00AE54C2" w:rsidRPr="009609DC" w:rsidRDefault="00AE54C2" w:rsidP="009E32BE">
      <w:pPr>
        <w:pStyle w:val="STJNivel3"/>
      </w:pPr>
      <w:bookmarkStart w:id="19" w:name="_Ref385342130"/>
      <w:bookmarkStart w:id="20" w:name="_Toc385347578"/>
      <w:bookmarkStart w:id="21" w:name="_Toc398213146"/>
      <w:r w:rsidRPr="009609DC">
        <w:t xml:space="preserve">Tela Excluir </w:t>
      </w:r>
      <w:r w:rsidR="0063520B">
        <w:t>Ordem de P</w:t>
      </w:r>
      <w:r w:rsidR="00613E40">
        <w:t>recedência</w:t>
      </w:r>
      <w:bookmarkEnd w:id="19"/>
      <w:bookmarkEnd w:id="20"/>
      <w:bookmarkEnd w:id="21"/>
    </w:p>
    <w:p w:rsidR="00AE54C2" w:rsidRPr="009609DC" w:rsidRDefault="00796063" w:rsidP="00AE54C2">
      <w:pPr>
        <w:pStyle w:val="Instruo"/>
        <w:jc w:val="center"/>
        <w:rPr>
          <w:i w:val="0"/>
          <w:noProof/>
        </w:rPr>
      </w:pPr>
      <w:r>
        <w:rPr>
          <w:i w:val="0"/>
          <w:noProof/>
        </w:rPr>
        <w:drawing>
          <wp:inline distT="0" distB="0" distL="0" distR="0">
            <wp:extent cx="6300470" cy="3418340"/>
            <wp:effectExtent l="19050" t="0" r="5080" b="0"/>
            <wp:docPr id="7" name="Imagem 5" descr="C:\Users\rayanne.felicio\Pictures\excluir ordem de preceden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yanne.felicio\Pictures\excluir ordem de precedencia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41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4C2" w:rsidRPr="009609DC" w:rsidRDefault="00AE54C2" w:rsidP="00AE54C2">
      <w:pPr>
        <w:pStyle w:val="Instruo"/>
        <w:jc w:val="center"/>
        <w:rPr>
          <w:i w:val="0"/>
          <w:color w:val="auto"/>
        </w:rPr>
      </w:pPr>
      <w:r w:rsidRPr="009609DC">
        <w:rPr>
          <w:i w:val="0"/>
          <w:color w:val="auto"/>
        </w:rPr>
        <w:t xml:space="preserve">Figura </w:t>
      </w:r>
      <w:r w:rsidR="009D6A5A">
        <w:rPr>
          <w:i w:val="0"/>
          <w:color w:val="auto"/>
        </w:rPr>
        <w:t>6</w:t>
      </w:r>
      <w:r w:rsidRPr="009609DC">
        <w:rPr>
          <w:i w:val="0"/>
          <w:color w:val="auto"/>
        </w:rPr>
        <w:t xml:space="preserve"> - Tela de Exclusão de </w:t>
      </w:r>
      <w:r w:rsidR="0063520B">
        <w:rPr>
          <w:i w:val="0"/>
          <w:color w:val="auto"/>
        </w:rPr>
        <w:t>Ordem de P</w:t>
      </w:r>
      <w:r w:rsidR="00613E40">
        <w:rPr>
          <w:i w:val="0"/>
          <w:color w:val="auto"/>
        </w:rPr>
        <w:t>recedência</w:t>
      </w:r>
      <w:r w:rsidRPr="009609DC">
        <w:rPr>
          <w:i w:val="0"/>
          <w:color w:val="auto"/>
        </w:rPr>
        <w:t>.</w:t>
      </w:r>
    </w:p>
    <w:p w:rsidR="00973BF8" w:rsidRPr="009609DC" w:rsidRDefault="00973BF8" w:rsidP="00973BF8"/>
    <w:p w:rsidR="00AE54C2" w:rsidRPr="009609DC" w:rsidRDefault="00AE54C2" w:rsidP="009C22EC">
      <w:pPr>
        <w:pStyle w:val="Ttulo4"/>
        <w:numPr>
          <w:ilvl w:val="0"/>
          <w:numId w:val="24"/>
        </w:numPr>
        <w:rPr>
          <w:sz w:val="20"/>
        </w:rPr>
      </w:pPr>
      <w:r w:rsidRPr="009609DC">
        <w:rPr>
          <w:sz w:val="20"/>
        </w:rPr>
        <w:t>Regras de Apresentação</w:t>
      </w:r>
    </w:p>
    <w:p w:rsidR="00AE54C2" w:rsidRPr="009609DC" w:rsidRDefault="00AE54C2" w:rsidP="009C22EC">
      <w:pPr>
        <w:pStyle w:val="Instruo"/>
        <w:numPr>
          <w:ilvl w:val="0"/>
          <w:numId w:val="9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 xml:space="preserve">Ao </w:t>
      </w:r>
      <w:r w:rsidR="006A692A" w:rsidRPr="009609DC">
        <w:rPr>
          <w:i w:val="0"/>
          <w:color w:val="auto"/>
        </w:rPr>
        <w:t xml:space="preserve">acionar </w:t>
      </w:r>
      <w:r w:rsidRPr="009609DC">
        <w:rPr>
          <w:i w:val="0"/>
          <w:color w:val="auto"/>
        </w:rPr>
        <w:t xml:space="preserve">o botão </w:t>
      </w:r>
      <w:r w:rsidR="00EC0005">
        <w:rPr>
          <w:i w:val="0"/>
          <w:color w:val="auto"/>
        </w:rPr>
        <w:t>Excluir</w:t>
      </w:r>
      <w:r w:rsidRPr="009609DC">
        <w:rPr>
          <w:i w:val="0"/>
          <w:color w:val="auto"/>
        </w:rPr>
        <w:t xml:space="preserve">, o sistema </w:t>
      </w:r>
      <w:r w:rsidR="00120599" w:rsidRPr="009609DC">
        <w:rPr>
          <w:i w:val="0"/>
          <w:color w:val="auto"/>
        </w:rPr>
        <w:t>exclui o registro</w:t>
      </w:r>
      <w:r w:rsidRPr="009609DC">
        <w:rPr>
          <w:i w:val="0"/>
          <w:color w:val="auto"/>
        </w:rPr>
        <w:t>.</w:t>
      </w:r>
    </w:p>
    <w:p w:rsidR="00AE54C2" w:rsidRPr="009609DC" w:rsidRDefault="00AE54C2" w:rsidP="009C22EC">
      <w:pPr>
        <w:pStyle w:val="Instruo"/>
        <w:numPr>
          <w:ilvl w:val="0"/>
          <w:numId w:val="9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 xml:space="preserve">Ao </w:t>
      </w:r>
      <w:r w:rsidR="006A692A" w:rsidRPr="009609DC">
        <w:rPr>
          <w:i w:val="0"/>
          <w:color w:val="auto"/>
        </w:rPr>
        <w:t xml:space="preserve">acionar </w:t>
      </w:r>
      <w:r w:rsidRPr="009609DC">
        <w:rPr>
          <w:i w:val="0"/>
          <w:color w:val="auto"/>
        </w:rPr>
        <w:t>o botão Cancelar, o sistema retornará para</w:t>
      </w:r>
      <w:r w:rsidR="006A692A" w:rsidRPr="009609DC">
        <w:rPr>
          <w:i w:val="0"/>
          <w:color w:val="auto"/>
        </w:rPr>
        <w:t xml:space="preserve"> a Tela </w:t>
      </w:r>
      <w:r w:rsidR="00A368EA">
        <w:rPr>
          <w:i w:val="0"/>
          <w:color w:val="auto"/>
        </w:rPr>
        <w:t>Consulta</w:t>
      </w:r>
      <w:r w:rsidR="006A692A" w:rsidRPr="009609DC">
        <w:rPr>
          <w:i w:val="0"/>
          <w:color w:val="auto"/>
        </w:rPr>
        <w:t xml:space="preserve">r </w:t>
      </w:r>
      <w:r w:rsidR="00613E40">
        <w:rPr>
          <w:i w:val="0"/>
          <w:color w:val="auto"/>
        </w:rPr>
        <w:t>Ordem de precedência</w:t>
      </w:r>
      <w:r w:rsidRPr="009609DC">
        <w:rPr>
          <w:i w:val="0"/>
          <w:color w:val="auto"/>
        </w:rPr>
        <w:t>.</w:t>
      </w:r>
    </w:p>
    <w:p w:rsidR="00AE54C2" w:rsidRPr="009609DC" w:rsidRDefault="00AE54C2" w:rsidP="009C22EC">
      <w:pPr>
        <w:pStyle w:val="Ttulo4"/>
        <w:numPr>
          <w:ilvl w:val="0"/>
          <w:numId w:val="24"/>
        </w:numPr>
        <w:rPr>
          <w:sz w:val="20"/>
        </w:rPr>
      </w:pPr>
      <w:r w:rsidRPr="009609DC">
        <w:rPr>
          <w:sz w:val="20"/>
        </w:rPr>
        <w:t>Exceções</w:t>
      </w:r>
    </w:p>
    <w:p w:rsidR="00AE54C2" w:rsidRPr="009609DC" w:rsidRDefault="00AE54C2" w:rsidP="00AE54C2">
      <w:pPr>
        <w:pStyle w:val="Instruo"/>
        <w:ind w:left="720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Não se aplica.</w:t>
      </w:r>
    </w:p>
    <w:p w:rsidR="00AE54C2" w:rsidRPr="009609DC" w:rsidRDefault="00AE54C2" w:rsidP="009C22EC">
      <w:pPr>
        <w:pStyle w:val="Ttulo4"/>
        <w:numPr>
          <w:ilvl w:val="0"/>
          <w:numId w:val="24"/>
        </w:numPr>
        <w:rPr>
          <w:sz w:val="20"/>
        </w:rPr>
      </w:pPr>
      <w:r w:rsidRPr="009609DC">
        <w:rPr>
          <w:sz w:val="20"/>
        </w:rPr>
        <w:t>Itens de Controle</w:t>
      </w: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92"/>
        <w:gridCol w:w="528"/>
        <w:gridCol w:w="403"/>
        <w:gridCol w:w="1110"/>
        <w:gridCol w:w="360"/>
        <w:gridCol w:w="1245"/>
        <w:gridCol w:w="426"/>
        <w:gridCol w:w="708"/>
        <w:gridCol w:w="1358"/>
      </w:tblGrid>
      <w:tr w:rsidR="000D3F5A" w:rsidRPr="009609DC" w:rsidTr="00B64C47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0D3F5A" w:rsidRPr="009609DC" w:rsidRDefault="000D3F5A" w:rsidP="005B732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0D3F5A" w:rsidRPr="009609DC" w:rsidRDefault="000D3F5A" w:rsidP="005B732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0D3F5A" w:rsidRPr="009609DC" w:rsidRDefault="000D3F5A" w:rsidP="005B732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528" w:type="dxa"/>
            <w:shd w:val="pct25" w:color="auto" w:fill="auto"/>
            <w:textDirection w:val="btLr"/>
            <w:vAlign w:val="center"/>
          </w:tcPr>
          <w:p w:rsidR="000D3F5A" w:rsidRPr="009609DC" w:rsidRDefault="000D3F5A" w:rsidP="005B732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Máscara</w:t>
            </w:r>
          </w:p>
        </w:tc>
        <w:tc>
          <w:tcPr>
            <w:tcW w:w="403" w:type="dxa"/>
            <w:shd w:val="pct25" w:color="auto" w:fill="auto"/>
            <w:textDirection w:val="btLr"/>
            <w:vAlign w:val="center"/>
          </w:tcPr>
          <w:p w:rsidR="000D3F5A" w:rsidRPr="009609DC" w:rsidRDefault="000D3F5A" w:rsidP="005B732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10" w:type="dxa"/>
            <w:shd w:val="pct25" w:color="auto" w:fill="auto"/>
            <w:textDirection w:val="btLr"/>
            <w:vAlign w:val="center"/>
          </w:tcPr>
          <w:p w:rsidR="000D3F5A" w:rsidRPr="009609DC" w:rsidRDefault="000D3F5A" w:rsidP="005B732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0D3F5A" w:rsidRPr="009609DC" w:rsidRDefault="000D3F5A" w:rsidP="005B732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Editável</w:t>
            </w:r>
          </w:p>
        </w:tc>
        <w:tc>
          <w:tcPr>
            <w:tcW w:w="1245" w:type="dxa"/>
            <w:shd w:val="pct25" w:color="auto" w:fill="auto"/>
            <w:textDirection w:val="btLr"/>
            <w:vAlign w:val="center"/>
          </w:tcPr>
          <w:p w:rsidR="000D3F5A" w:rsidRPr="009609DC" w:rsidRDefault="000D3F5A" w:rsidP="005B732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Domínio</w:t>
            </w:r>
          </w:p>
        </w:tc>
        <w:tc>
          <w:tcPr>
            <w:tcW w:w="426" w:type="dxa"/>
            <w:shd w:val="pct25" w:color="auto" w:fill="auto"/>
            <w:textDirection w:val="btLr"/>
            <w:vAlign w:val="center"/>
          </w:tcPr>
          <w:p w:rsidR="000D3F5A" w:rsidRPr="009609DC" w:rsidRDefault="000D3F5A" w:rsidP="005B732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TabOrder</w:t>
            </w:r>
          </w:p>
        </w:tc>
        <w:tc>
          <w:tcPr>
            <w:tcW w:w="708" w:type="dxa"/>
            <w:shd w:val="pct25" w:color="auto" w:fill="auto"/>
            <w:textDirection w:val="btLr"/>
            <w:vAlign w:val="center"/>
          </w:tcPr>
          <w:p w:rsidR="000D3F5A" w:rsidRPr="009609DC" w:rsidRDefault="000D3F5A" w:rsidP="005B732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Evento</w:t>
            </w:r>
          </w:p>
        </w:tc>
        <w:tc>
          <w:tcPr>
            <w:tcW w:w="1358" w:type="dxa"/>
            <w:shd w:val="pct25" w:color="auto" w:fill="auto"/>
            <w:vAlign w:val="center"/>
          </w:tcPr>
          <w:p w:rsidR="000D3F5A" w:rsidRPr="009609DC" w:rsidRDefault="000D3F5A" w:rsidP="005B7323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Ação</w:t>
            </w:r>
          </w:p>
        </w:tc>
      </w:tr>
      <w:tr w:rsidR="00B64C47" w:rsidRPr="009609DC" w:rsidTr="00B64C47">
        <w:trPr>
          <w:cantSplit/>
          <w:jc w:val="center"/>
        </w:trPr>
        <w:tc>
          <w:tcPr>
            <w:tcW w:w="554" w:type="dxa"/>
            <w:vAlign w:val="center"/>
          </w:tcPr>
          <w:p w:rsidR="00B64C47" w:rsidRPr="009609DC" w:rsidRDefault="00B64C47" w:rsidP="009C22EC">
            <w:pPr>
              <w:pStyle w:val="PargrafodaLista"/>
              <w:numPr>
                <w:ilvl w:val="0"/>
                <w:numId w:val="23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2120" w:type="dxa"/>
            <w:vAlign w:val="center"/>
          </w:tcPr>
          <w:p w:rsidR="00B64C47" w:rsidRPr="009609DC" w:rsidRDefault="00B64C47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Cargo</w:t>
            </w:r>
          </w:p>
        </w:tc>
        <w:tc>
          <w:tcPr>
            <w:tcW w:w="992" w:type="dxa"/>
            <w:vAlign w:val="center"/>
          </w:tcPr>
          <w:p w:rsidR="00B64C47" w:rsidRPr="009609DC" w:rsidRDefault="00B64C47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100/A</w:t>
            </w:r>
          </w:p>
        </w:tc>
        <w:tc>
          <w:tcPr>
            <w:tcW w:w="528" w:type="dxa"/>
            <w:vAlign w:val="center"/>
          </w:tcPr>
          <w:p w:rsidR="00B64C47" w:rsidRPr="009609DC" w:rsidRDefault="00B64C47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vAlign w:val="center"/>
          </w:tcPr>
          <w:p w:rsidR="00B64C47" w:rsidRPr="009609DC" w:rsidRDefault="00B64C47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1110" w:type="dxa"/>
          </w:tcPr>
          <w:p w:rsidR="00B64C47" w:rsidRDefault="00B64C47" w:rsidP="00CF53CB">
            <w:r w:rsidRPr="0021465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B64C47" w:rsidRPr="009609DC" w:rsidRDefault="00B64C47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245" w:type="dxa"/>
            <w:vAlign w:val="center"/>
          </w:tcPr>
          <w:p w:rsidR="00B64C47" w:rsidRPr="009609DC" w:rsidRDefault="00B64C47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Tabela Cargo(Mala Direta)</w:t>
            </w:r>
          </w:p>
        </w:tc>
        <w:tc>
          <w:tcPr>
            <w:tcW w:w="426" w:type="dxa"/>
          </w:tcPr>
          <w:p w:rsidR="00B64C47" w:rsidRDefault="00B64C47" w:rsidP="00CF53CB">
            <w:r w:rsidRPr="00A114CE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08" w:type="dxa"/>
            <w:vAlign w:val="center"/>
          </w:tcPr>
          <w:p w:rsidR="00B64C47" w:rsidRPr="009609DC" w:rsidRDefault="00B64C47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358" w:type="dxa"/>
            <w:vAlign w:val="center"/>
          </w:tcPr>
          <w:p w:rsidR="00B64C47" w:rsidRPr="009609DC" w:rsidRDefault="00B64C47" w:rsidP="00CF53CB">
            <w:pPr>
              <w:rPr>
                <w:iCs/>
                <w:color w:val="auto"/>
                <w:sz w:val="22"/>
              </w:rPr>
            </w:pPr>
            <w:r w:rsidRPr="00A114CE">
              <w:rPr>
                <w:iCs/>
                <w:color w:val="auto"/>
                <w:sz w:val="22"/>
              </w:rPr>
              <w:t>N/A</w:t>
            </w:r>
          </w:p>
        </w:tc>
      </w:tr>
      <w:tr w:rsidR="00B64C47" w:rsidRPr="009609DC" w:rsidTr="00B64C47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B64C47" w:rsidRPr="009609DC" w:rsidRDefault="00B64C47" w:rsidP="009C22EC">
            <w:pPr>
              <w:pStyle w:val="PargrafodaLista"/>
              <w:numPr>
                <w:ilvl w:val="0"/>
                <w:numId w:val="23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2</w:t>
            </w:r>
          </w:p>
        </w:tc>
        <w:tc>
          <w:tcPr>
            <w:tcW w:w="2120" w:type="dxa"/>
            <w:vAlign w:val="center"/>
          </w:tcPr>
          <w:p w:rsidR="00B64C47" w:rsidRPr="009609DC" w:rsidRDefault="00B64C47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Órgão</w:t>
            </w:r>
          </w:p>
        </w:tc>
        <w:tc>
          <w:tcPr>
            <w:tcW w:w="992" w:type="dxa"/>
            <w:vAlign w:val="center"/>
          </w:tcPr>
          <w:p w:rsidR="00B64C47" w:rsidRPr="009609DC" w:rsidRDefault="00B64C47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200/A</w:t>
            </w:r>
          </w:p>
        </w:tc>
        <w:tc>
          <w:tcPr>
            <w:tcW w:w="528" w:type="dxa"/>
            <w:vAlign w:val="center"/>
          </w:tcPr>
          <w:p w:rsidR="00B64C47" w:rsidRPr="009609DC" w:rsidRDefault="00B64C47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</w:tcPr>
          <w:p w:rsidR="00B64C47" w:rsidRDefault="00B64C47" w:rsidP="00CF53CB"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1110" w:type="dxa"/>
          </w:tcPr>
          <w:p w:rsidR="00B64C47" w:rsidRDefault="00B64C47" w:rsidP="00CF53CB">
            <w:r w:rsidRPr="0021465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B64C47" w:rsidRPr="009609DC" w:rsidRDefault="00B64C47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245" w:type="dxa"/>
            <w:vAlign w:val="center"/>
          </w:tcPr>
          <w:p w:rsidR="00B64C47" w:rsidRPr="009609DC" w:rsidRDefault="00B64C47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Tabela Órgão(Mala Direta)</w:t>
            </w:r>
          </w:p>
        </w:tc>
        <w:tc>
          <w:tcPr>
            <w:tcW w:w="426" w:type="dxa"/>
          </w:tcPr>
          <w:p w:rsidR="00B64C47" w:rsidRDefault="00B64C47" w:rsidP="00CF53CB">
            <w:r w:rsidRPr="00A114CE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08" w:type="dxa"/>
          </w:tcPr>
          <w:p w:rsidR="00B64C47" w:rsidRDefault="00B64C47" w:rsidP="00CF53CB">
            <w:r w:rsidRPr="00920CE5"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358" w:type="dxa"/>
          </w:tcPr>
          <w:p w:rsidR="00B64C47" w:rsidRDefault="00B64C47" w:rsidP="00CF53CB">
            <w:r w:rsidRPr="00E24813">
              <w:rPr>
                <w:iCs/>
                <w:color w:val="auto"/>
                <w:sz w:val="22"/>
              </w:rPr>
              <w:t>N/A</w:t>
            </w:r>
          </w:p>
        </w:tc>
      </w:tr>
      <w:tr w:rsidR="00897F86" w:rsidRPr="009609DC" w:rsidTr="00B64C47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897F86" w:rsidRPr="009609DC" w:rsidRDefault="00897F86" w:rsidP="009C22EC">
            <w:pPr>
              <w:pStyle w:val="PargrafodaLista"/>
              <w:numPr>
                <w:ilvl w:val="0"/>
                <w:numId w:val="23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3</w:t>
            </w:r>
          </w:p>
        </w:tc>
        <w:tc>
          <w:tcPr>
            <w:tcW w:w="2120" w:type="dxa"/>
            <w:vAlign w:val="center"/>
          </w:tcPr>
          <w:p w:rsidR="00897F86" w:rsidRPr="009609DC" w:rsidRDefault="00897F86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Nível</w:t>
            </w:r>
          </w:p>
        </w:tc>
        <w:tc>
          <w:tcPr>
            <w:tcW w:w="992" w:type="dxa"/>
            <w:vAlign w:val="center"/>
          </w:tcPr>
          <w:p w:rsidR="00897F86" w:rsidRPr="009609DC" w:rsidRDefault="00897F86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2/N</w:t>
            </w:r>
          </w:p>
        </w:tc>
        <w:tc>
          <w:tcPr>
            <w:tcW w:w="528" w:type="dxa"/>
            <w:vAlign w:val="center"/>
          </w:tcPr>
          <w:p w:rsidR="00897F86" w:rsidRPr="009609DC" w:rsidRDefault="00897F86" w:rsidP="00CB5D0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VN</w:t>
            </w:r>
          </w:p>
        </w:tc>
        <w:tc>
          <w:tcPr>
            <w:tcW w:w="403" w:type="dxa"/>
          </w:tcPr>
          <w:p w:rsidR="00897F86" w:rsidRDefault="00897F86" w:rsidP="00CF53CB"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1110" w:type="dxa"/>
            <w:vAlign w:val="center"/>
          </w:tcPr>
          <w:p w:rsidR="00897F86" w:rsidRPr="009609DC" w:rsidRDefault="00897F86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897F86" w:rsidRPr="009609DC" w:rsidRDefault="00897F86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245" w:type="dxa"/>
            <w:vAlign w:val="center"/>
          </w:tcPr>
          <w:p w:rsidR="00897F86" w:rsidRPr="009609DC" w:rsidRDefault="00897F86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26" w:type="dxa"/>
          </w:tcPr>
          <w:p w:rsidR="00897F86" w:rsidRDefault="00897F86" w:rsidP="00CF53CB">
            <w:r w:rsidRPr="00A114CE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08" w:type="dxa"/>
          </w:tcPr>
          <w:p w:rsidR="00897F86" w:rsidRDefault="00897F86" w:rsidP="00CF53CB">
            <w:r w:rsidRPr="00920CE5"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358" w:type="dxa"/>
          </w:tcPr>
          <w:p w:rsidR="00897F86" w:rsidRDefault="00897F86" w:rsidP="00CF53CB">
            <w:r w:rsidRPr="00E24813">
              <w:rPr>
                <w:iCs/>
                <w:color w:val="auto"/>
                <w:sz w:val="22"/>
              </w:rPr>
              <w:t>N/A</w:t>
            </w:r>
          </w:p>
        </w:tc>
      </w:tr>
      <w:tr w:rsidR="00897F86" w:rsidRPr="009609DC" w:rsidTr="00B64C4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897F86" w:rsidRPr="009609DC" w:rsidRDefault="00897F86" w:rsidP="009C22EC">
            <w:pPr>
              <w:pStyle w:val="PargrafodaLista"/>
              <w:numPr>
                <w:ilvl w:val="0"/>
                <w:numId w:val="23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lastRenderedPageBreak/>
              <w:t>4</w:t>
            </w:r>
          </w:p>
        </w:tc>
        <w:tc>
          <w:tcPr>
            <w:tcW w:w="2120" w:type="dxa"/>
            <w:vAlign w:val="center"/>
          </w:tcPr>
          <w:p w:rsidR="00897F86" w:rsidRPr="009609DC" w:rsidRDefault="00897F86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Sub-Nível</w:t>
            </w:r>
            <w:r w:rsidRPr="009609DC">
              <w:rPr>
                <w:iCs/>
                <w:color w:val="auto"/>
                <w:sz w:val="22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:rsidR="00897F86" w:rsidRPr="009609DC" w:rsidRDefault="00897F86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4/D</w:t>
            </w:r>
          </w:p>
        </w:tc>
        <w:tc>
          <w:tcPr>
            <w:tcW w:w="528" w:type="dxa"/>
            <w:vAlign w:val="center"/>
          </w:tcPr>
          <w:p w:rsidR="00897F86" w:rsidRDefault="00897F86" w:rsidP="00CB5D0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VD</w:t>
            </w:r>
          </w:p>
          <w:p w:rsidR="001943BD" w:rsidRPr="009609DC" w:rsidRDefault="001943BD" w:rsidP="00CB5D04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(X,XXX)</w:t>
            </w:r>
          </w:p>
        </w:tc>
        <w:tc>
          <w:tcPr>
            <w:tcW w:w="403" w:type="dxa"/>
          </w:tcPr>
          <w:p w:rsidR="00897F86" w:rsidRDefault="00897F86" w:rsidP="00CF53CB"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1110" w:type="dxa"/>
            <w:vAlign w:val="center"/>
          </w:tcPr>
          <w:p w:rsidR="00897F86" w:rsidRPr="009609DC" w:rsidRDefault="00897F86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897F86" w:rsidRPr="009609DC" w:rsidRDefault="00897F86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245" w:type="dxa"/>
            <w:vAlign w:val="center"/>
          </w:tcPr>
          <w:p w:rsidR="00897F86" w:rsidRPr="009609DC" w:rsidRDefault="00897F86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26" w:type="dxa"/>
          </w:tcPr>
          <w:p w:rsidR="00897F86" w:rsidRDefault="00897F86" w:rsidP="00CF53CB">
            <w:r w:rsidRPr="00A114CE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08" w:type="dxa"/>
          </w:tcPr>
          <w:p w:rsidR="00897F86" w:rsidRDefault="00897F86" w:rsidP="00CF53CB">
            <w:r w:rsidRPr="00920CE5"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358" w:type="dxa"/>
          </w:tcPr>
          <w:p w:rsidR="00897F86" w:rsidRDefault="00897F86" w:rsidP="00CF53CB">
            <w:r w:rsidRPr="00E24813">
              <w:rPr>
                <w:iCs/>
                <w:color w:val="auto"/>
                <w:sz w:val="22"/>
              </w:rPr>
              <w:t>N/A</w:t>
            </w:r>
          </w:p>
        </w:tc>
      </w:tr>
      <w:tr w:rsidR="00B64C47" w:rsidRPr="009609DC" w:rsidTr="00B64C4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B64C47" w:rsidRPr="009609DC" w:rsidRDefault="00B64C47" w:rsidP="009C22EC">
            <w:pPr>
              <w:pStyle w:val="PargrafodaLista"/>
              <w:numPr>
                <w:ilvl w:val="0"/>
                <w:numId w:val="23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5</w:t>
            </w:r>
          </w:p>
        </w:tc>
        <w:tc>
          <w:tcPr>
            <w:tcW w:w="2120" w:type="dxa"/>
            <w:vAlign w:val="center"/>
          </w:tcPr>
          <w:p w:rsidR="00B64C47" w:rsidRPr="009609DC" w:rsidRDefault="00B64C47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Poder/Área</w:t>
            </w:r>
          </w:p>
        </w:tc>
        <w:tc>
          <w:tcPr>
            <w:tcW w:w="992" w:type="dxa"/>
            <w:vAlign w:val="center"/>
          </w:tcPr>
          <w:p w:rsidR="00B64C47" w:rsidRPr="009609DC" w:rsidRDefault="00B64C47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150/A</w:t>
            </w:r>
          </w:p>
        </w:tc>
        <w:tc>
          <w:tcPr>
            <w:tcW w:w="528" w:type="dxa"/>
            <w:vAlign w:val="center"/>
          </w:tcPr>
          <w:p w:rsidR="00B64C47" w:rsidRPr="009609DC" w:rsidRDefault="00B64C47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</w:tcPr>
          <w:p w:rsidR="00B64C47" w:rsidRDefault="00B64C47" w:rsidP="00CF53CB">
            <w:r w:rsidRPr="00C20F3E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vAlign w:val="center"/>
          </w:tcPr>
          <w:p w:rsidR="00B64C47" w:rsidRPr="009609DC" w:rsidRDefault="00B64C47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B64C47" w:rsidRPr="009609DC" w:rsidRDefault="00B64C47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245" w:type="dxa"/>
            <w:vAlign w:val="center"/>
          </w:tcPr>
          <w:p w:rsidR="00B64C47" w:rsidRPr="009609DC" w:rsidRDefault="00B64C47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Tabela Poder/Área(Mala Direta)</w:t>
            </w:r>
          </w:p>
        </w:tc>
        <w:tc>
          <w:tcPr>
            <w:tcW w:w="426" w:type="dxa"/>
          </w:tcPr>
          <w:p w:rsidR="00B64C47" w:rsidRDefault="00B64C47" w:rsidP="00CF53CB">
            <w:r w:rsidRPr="00A114CE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08" w:type="dxa"/>
            <w:vAlign w:val="center"/>
          </w:tcPr>
          <w:p w:rsidR="00B64C47" w:rsidRPr="009609DC" w:rsidRDefault="00B64C47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358" w:type="dxa"/>
          </w:tcPr>
          <w:p w:rsidR="00B64C47" w:rsidRDefault="00B64C47" w:rsidP="00CF53CB">
            <w:r w:rsidRPr="00E24813">
              <w:rPr>
                <w:iCs/>
                <w:color w:val="auto"/>
                <w:sz w:val="22"/>
              </w:rPr>
              <w:t>N/A</w:t>
            </w:r>
          </w:p>
        </w:tc>
      </w:tr>
      <w:tr w:rsidR="00B64C47" w:rsidRPr="009609DC" w:rsidTr="00B64C47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64C47" w:rsidRPr="009609DC" w:rsidRDefault="00B64C47" w:rsidP="009C22EC">
            <w:pPr>
              <w:pStyle w:val="PargrafodaLista"/>
              <w:numPr>
                <w:ilvl w:val="0"/>
                <w:numId w:val="23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6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B64C47" w:rsidRPr="009609DC" w:rsidRDefault="00B64C47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Esfera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B64C47" w:rsidRPr="009609DC" w:rsidRDefault="00B64C47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100/A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B64C47" w:rsidRPr="009609DC" w:rsidRDefault="00B64C47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</w:tcPr>
          <w:p w:rsidR="00B64C47" w:rsidRDefault="000A18E4" w:rsidP="00CF53CB"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B64C47" w:rsidRPr="009609DC" w:rsidRDefault="00B64C47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B64C47" w:rsidRPr="009609DC" w:rsidRDefault="00B64C47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245" w:type="dxa"/>
            <w:tcBorders>
              <w:bottom w:val="single" w:sz="4" w:space="0" w:color="auto"/>
            </w:tcBorders>
            <w:vAlign w:val="center"/>
          </w:tcPr>
          <w:p w:rsidR="00B64C47" w:rsidRPr="009609DC" w:rsidRDefault="00B64C47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Tabela Esfera(Mala Direta)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B64C47" w:rsidRDefault="00B64C47" w:rsidP="00CF53CB">
            <w:r w:rsidRPr="00A114CE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B64C47" w:rsidRPr="009609DC" w:rsidRDefault="00B64C47" w:rsidP="00CF53CB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B64C47" w:rsidRDefault="00B64C47" w:rsidP="00CF53CB">
            <w:r w:rsidRPr="00E24813">
              <w:rPr>
                <w:iCs/>
                <w:color w:val="auto"/>
                <w:sz w:val="22"/>
              </w:rPr>
              <w:t>N/A</w:t>
            </w:r>
          </w:p>
        </w:tc>
      </w:tr>
      <w:tr w:rsidR="00B64C47" w:rsidRPr="009609DC" w:rsidTr="00B64C47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64C47" w:rsidRPr="009609DC" w:rsidRDefault="00B64C47" w:rsidP="009C22EC">
            <w:pPr>
              <w:pStyle w:val="PargrafodaLista"/>
              <w:numPr>
                <w:ilvl w:val="0"/>
                <w:numId w:val="23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7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B64C47" w:rsidRPr="009D4097" w:rsidRDefault="00B64C47" w:rsidP="00CF53CB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Excluir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64C47" w:rsidRDefault="00B64C47" w:rsidP="00CF53CB">
            <w:r w:rsidRPr="00F743D0">
              <w:rPr>
                <w:iCs/>
                <w:color w:val="auto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B64C47" w:rsidRDefault="00B64C47" w:rsidP="00CF53CB">
            <w:r w:rsidRPr="006E010F">
              <w:rPr>
                <w:iCs/>
                <w:color w:val="auto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</w:tcPr>
          <w:p w:rsidR="00B64C47" w:rsidRDefault="00B64C47" w:rsidP="00CF53CB">
            <w:r w:rsidRPr="008B58C2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B64C47" w:rsidRPr="009D4097" w:rsidRDefault="00B64C47" w:rsidP="00CF53CB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B64C47" w:rsidRPr="009D4097" w:rsidRDefault="00B64C47" w:rsidP="00CF53CB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1245" w:type="dxa"/>
            <w:tcBorders>
              <w:bottom w:val="single" w:sz="4" w:space="0" w:color="auto"/>
            </w:tcBorders>
            <w:vAlign w:val="center"/>
          </w:tcPr>
          <w:p w:rsidR="00B64C47" w:rsidRPr="009D4097" w:rsidRDefault="00B64C47" w:rsidP="00CF53CB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B64C47" w:rsidRDefault="00B64C47" w:rsidP="00CF53CB">
            <w:r w:rsidRPr="00072A50">
              <w:rPr>
                <w:iCs/>
                <w:color w:val="auto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B64C47" w:rsidRPr="009D4097" w:rsidRDefault="00B64C47" w:rsidP="00CF53CB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358" w:type="dxa"/>
            <w:tcBorders>
              <w:bottom w:val="single" w:sz="4" w:space="0" w:color="auto"/>
            </w:tcBorders>
            <w:vAlign w:val="center"/>
          </w:tcPr>
          <w:p w:rsidR="00B64C47" w:rsidRPr="009D4097" w:rsidRDefault="00B64C47" w:rsidP="00CF53CB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Exclui o registro selecionado</w:t>
            </w:r>
            <w:r w:rsidR="000F0ACE">
              <w:rPr>
                <w:iCs/>
                <w:color w:val="auto"/>
              </w:rPr>
              <w:t>.</w:t>
            </w:r>
          </w:p>
        </w:tc>
      </w:tr>
      <w:tr w:rsidR="00B64C47" w:rsidRPr="009609DC" w:rsidTr="00B64C47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64C47" w:rsidRPr="009609DC" w:rsidRDefault="00B64C47" w:rsidP="009C22EC">
            <w:pPr>
              <w:pStyle w:val="PargrafodaLista"/>
              <w:numPr>
                <w:ilvl w:val="0"/>
                <w:numId w:val="23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8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B64C47" w:rsidRPr="009D4097" w:rsidRDefault="00B64C47" w:rsidP="00CF53CB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Botão Cancelar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64C47" w:rsidRDefault="00B64C47" w:rsidP="00CF53CB">
            <w:r w:rsidRPr="00F743D0">
              <w:rPr>
                <w:iCs/>
                <w:color w:val="auto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B64C47" w:rsidRDefault="00B64C47" w:rsidP="00CF53CB">
            <w:r w:rsidRPr="006E010F">
              <w:rPr>
                <w:iCs/>
                <w:color w:val="auto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</w:tcPr>
          <w:p w:rsidR="00B64C47" w:rsidRDefault="00B64C47" w:rsidP="00CF53CB">
            <w:r w:rsidRPr="008B58C2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B64C47" w:rsidRPr="009D4097" w:rsidRDefault="00B64C47" w:rsidP="00CF53CB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B64C47" w:rsidRPr="009D4097" w:rsidRDefault="00B64C47" w:rsidP="00CF53CB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1245" w:type="dxa"/>
            <w:tcBorders>
              <w:bottom w:val="single" w:sz="4" w:space="0" w:color="auto"/>
            </w:tcBorders>
            <w:vAlign w:val="center"/>
          </w:tcPr>
          <w:p w:rsidR="00B64C47" w:rsidRPr="009D4097" w:rsidRDefault="00B64C47" w:rsidP="00CF53CB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B64C47" w:rsidRDefault="00B64C47" w:rsidP="00CF53CB">
            <w:r w:rsidRPr="00072A50">
              <w:rPr>
                <w:iCs/>
                <w:color w:val="auto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B64C47" w:rsidRPr="009D4097" w:rsidRDefault="00B64C47" w:rsidP="00CF53CB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358" w:type="dxa"/>
            <w:tcBorders>
              <w:bottom w:val="single" w:sz="4" w:space="0" w:color="auto"/>
            </w:tcBorders>
            <w:vAlign w:val="center"/>
          </w:tcPr>
          <w:p w:rsidR="00B64C47" w:rsidRPr="009D4097" w:rsidRDefault="00B64C47" w:rsidP="00CF53CB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Retorna para  a tela de consulta de ordem de precedência</w:t>
            </w:r>
            <w:r w:rsidR="000F0ACE">
              <w:rPr>
                <w:iCs/>
                <w:color w:val="auto"/>
              </w:rPr>
              <w:t>.</w:t>
            </w:r>
          </w:p>
        </w:tc>
      </w:tr>
      <w:tr w:rsidR="000D3F5A" w:rsidTr="005B7323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0D3F5A" w:rsidRPr="009609DC" w:rsidRDefault="000D3F5A" w:rsidP="005B7323">
            <w:pPr>
              <w:rPr>
                <w:sz w:val="22"/>
              </w:rPr>
            </w:pPr>
          </w:p>
          <w:p w:rsidR="000D3F5A" w:rsidRPr="009609DC" w:rsidRDefault="000D3F5A" w:rsidP="005B7323">
            <w:pPr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 xml:space="preserve">Máscaras:        </w:t>
            </w:r>
            <w:r w:rsidRPr="009609DC">
              <w:rPr>
                <w:b/>
                <w:bCs/>
                <w:sz w:val="16"/>
                <w:szCs w:val="16"/>
              </w:rPr>
              <w:t>LC</w:t>
            </w:r>
            <w:r w:rsidRPr="009609DC">
              <w:rPr>
                <w:sz w:val="16"/>
                <w:szCs w:val="16"/>
              </w:rPr>
              <w:t xml:space="preserve"> – Caracteres Caixa Baixa, </w:t>
            </w:r>
            <w:r w:rsidRPr="009609DC">
              <w:rPr>
                <w:b/>
                <w:bCs/>
                <w:sz w:val="16"/>
                <w:szCs w:val="16"/>
              </w:rPr>
              <w:t>UC</w:t>
            </w:r>
            <w:r w:rsidRPr="009609DC">
              <w:rPr>
                <w:sz w:val="16"/>
                <w:szCs w:val="16"/>
              </w:rPr>
              <w:t xml:space="preserve"> –Caracteres Caixa Alta, </w:t>
            </w:r>
            <w:r w:rsidRPr="009609DC">
              <w:rPr>
                <w:b/>
                <w:bCs/>
                <w:sz w:val="16"/>
                <w:szCs w:val="16"/>
              </w:rPr>
              <w:t>CS</w:t>
            </w:r>
            <w:r w:rsidRPr="009609DC">
              <w:rPr>
                <w:sz w:val="16"/>
                <w:szCs w:val="16"/>
              </w:rPr>
              <w:t xml:space="preserve"> – Ignora Caixa </w:t>
            </w:r>
          </w:p>
          <w:p w:rsidR="000D3F5A" w:rsidRPr="009609DC" w:rsidRDefault="000D3F5A" w:rsidP="005B7323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CE –</w:t>
            </w:r>
            <w:r w:rsidRPr="009609DC">
              <w:rPr>
                <w:sz w:val="16"/>
                <w:szCs w:val="16"/>
              </w:rPr>
              <w:t xml:space="preserve"> Aceita Caracteres Especiais,</w:t>
            </w:r>
            <w:r w:rsidRPr="009609DC">
              <w:rPr>
                <w:b/>
                <w:bCs/>
                <w:sz w:val="16"/>
                <w:szCs w:val="16"/>
              </w:rPr>
              <w:t xml:space="preserve">NE – </w:t>
            </w:r>
            <w:r w:rsidRPr="009609DC">
              <w:rPr>
                <w:sz w:val="16"/>
                <w:szCs w:val="16"/>
              </w:rPr>
              <w:t>Não Aceita Caracteres Especiais</w:t>
            </w:r>
          </w:p>
          <w:p w:rsidR="000D3F5A" w:rsidRPr="009609DC" w:rsidRDefault="000D3F5A" w:rsidP="005B7323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CA</w:t>
            </w:r>
            <w:r w:rsidRPr="009609DC">
              <w:rPr>
                <w:sz w:val="16"/>
                <w:szCs w:val="16"/>
              </w:rPr>
              <w:t xml:space="preserve"> – Aceita Caracteres Acentuados, </w:t>
            </w:r>
            <w:r w:rsidRPr="009609DC">
              <w:rPr>
                <w:b/>
                <w:bCs/>
                <w:sz w:val="16"/>
                <w:szCs w:val="16"/>
              </w:rPr>
              <w:t>NA</w:t>
            </w:r>
            <w:r w:rsidRPr="009609DC">
              <w:rPr>
                <w:sz w:val="16"/>
                <w:szCs w:val="16"/>
              </w:rPr>
              <w:t xml:space="preserve"> – Não Aceita Caracteres Acentuados</w:t>
            </w:r>
          </w:p>
          <w:p w:rsidR="000D3F5A" w:rsidRPr="009609DC" w:rsidRDefault="000D3F5A" w:rsidP="005B7323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VN – </w:t>
            </w:r>
            <w:r w:rsidRPr="009609DC">
              <w:rPr>
                <w:sz w:val="16"/>
                <w:szCs w:val="16"/>
              </w:rPr>
              <w:t xml:space="preserve">ValoresInteiros, </w:t>
            </w:r>
            <w:r w:rsidRPr="009609DC">
              <w:rPr>
                <w:b/>
                <w:bCs/>
                <w:sz w:val="16"/>
                <w:szCs w:val="16"/>
              </w:rPr>
              <w:t>VD</w:t>
            </w:r>
            <w:r w:rsidRPr="009609DC">
              <w:rPr>
                <w:sz w:val="16"/>
                <w:szCs w:val="16"/>
              </w:rPr>
              <w:t xml:space="preserve"> – Valores com Casas Decimais</w:t>
            </w:r>
          </w:p>
          <w:p w:rsidR="000D3F5A" w:rsidRPr="009609DC" w:rsidRDefault="000D3F5A" w:rsidP="005B7323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DT–</w:t>
            </w:r>
            <w:r w:rsidRPr="009609DC">
              <w:rPr>
                <w:sz w:val="16"/>
                <w:szCs w:val="16"/>
              </w:rPr>
              <w:t xml:space="preserve">Data (dd/mm/yyyy),  </w:t>
            </w:r>
            <w:r w:rsidRPr="009609DC">
              <w:rPr>
                <w:b/>
                <w:bCs/>
                <w:sz w:val="16"/>
                <w:szCs w:val="16"/>
              </w:rPr>
              <w:t>MA</w:t>
            </w:r>
            <w:r w:rsidRPr="009609DC">
              <w:rPr>
                <w:sz w:val="16"/>
                <w:szCs w:val="16"/>
              </w:rPr>
              <w:t xml:space="preserve"> – Mês/Ano (mm/yyyy) </w:t>
            </w:r>
          </w:p>
          <w:p w:rsidR="000D3F5A" w:rsidRPr="009609DC" w:rsidRDefault="000D3F5A" w:rsidP="005B7323">
            <w:pPr>
              <w:rPr>
                <w:sz w:val="16"/>
                <w:szCs w:val="16"/>
                <w:lang w:val="en-US"/>
              </w:rPr>
            </w:pP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9609DC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9609DC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0D3F5A" w:rsidRPr="009609DC" w:rsidRDefault="000D3F5A" w:rsidP="005B7323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Link – </w:t>
            </w:r>
            <w:r w:rsidRPr="009609DC">
              <w:rPr>
                <w:sz w:val="16"/>
                <w:szCs w:val="16"/>
              </w:rPr>
              <w:t xml:space="preserve">Link para outra Página, </w:t>
            </w:r>
            <w:r w:rsidRPr="009609DC">
              <w:rPr>
                <w:b/>
                <w:bCs/>
                <w:sz w:val="16"/>
                <w:szCs w:val="16"/>
              </w:rPr>
              <w:t>URL –</w:t>
            </w:r>
            <w:r w:rsidRPr="009609DC">
              <w:rPr>
                <w:sz w:val="16"/>
                <w:szCs w:val="16"/>
              </w:rPr>
              <w:t xml:space="preserve"> Endereços Internet</w:t>
            </w:r>
          </w:p>
          <w:p w:rsidR="000D3F5A" w:rsidRPr="009609DC" w:rsidRDefault="000D3F5A" w:rsidP="005B7323">
            <w:pPr>
              <w:rPr>
                <w:sz w:val="16"/>
                <w:szCs w:val="16"/>
              </w:rPr>
            </w:pPr>
          </w:p>
          <w:p w:rsidR="000D3F5A" w:rsidRPr="009609DC" w:rsidRDefault="000D3F5A" w:rsidP="005B7323">
            <w:pPr>
              <w:ind w:left="1093" w:hanging="1093"/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 xml:space="preserve">Informação BD: deverá constar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9609DC">
              <w:rPr>
                <w:sz w:val="16"/>
                <w:szCs w:val="16"/>
              </w:rPr>
              <w:t xml:space="preserve"> e sua respectiva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9609DC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9609DC">
              <w:rPr>
                <w:sz w:val="16"/>
                <w:szCs w:val="16"/>
              </w:rPr>
              <w:t xml:space="preserve"> e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9609DC">
              <w:rPr>
                <w:sz w:val="16"/>
                <w:szCs w:val="16"/>
              </w:rPr>
              <w:t xml:space="preserve"> da informação. Para este último deve-se usar </w:t>
            </w:r>
            <w:r w:rsidRPr="009609DC">
              <w:rPr>
                <w:b/>
                <w:bCs/>
                <w:sz w:val="16"/>
                <w:szCs w:val="16"/>
              </w:rPr>
              <w:t>A –</w:t>
            </w:r>
            <w:r w:rsidRPr="009609DC">
              <w:rPr>
                <w:sz w:val="16"/>
                <w:szCs w:val="16"/>
              </w:rPr>
              <w:t xml:space="preserve"> Alfanumérico,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N </w:t>
            </w:r>
            <w:r w:rsidRPr="009609DC">
              <w:rPr>
                <w:sz w:val="16"/>
                <w:szCs w:val="16"/>
              </w:rPr>
              <w:t xml:space="preserve">– 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I – </w:t>
            </w:r>
            <w:r w:rsidRPr="009609DC">
              <w:rPr>
                <w:sz w:val="16"/>
                <w:szCs w:val="16"/>
              </w:rPr>
              <w:t xml:space="preserve">Inteiro, </w:t>
            </w:r>
            <w:r w:rsidRPr="009609DC">
              <w:rPr>
                <w:b/>
                <w:bCs/>
                <w:sz w:val="16"/>
                <w:szCs w:val="16"/>
              </w:rPr>
              <w:t>D –</w:t>
            </w:r>
            <w:r w:rsidRPr="009609DC">
              <w:rPr>
                <w:sz w:val="16"/>
                <w:szCs w:val="16"/>
              </w:rPr>
              <w:t xml:space="preserve"> Decimal, </w:t>
            </w:r>
            <w:r w:rsidRPr="009609DC">
              <w:rPr>
                <w:b/>
                <w:bCs/>
                <w:sz w:val="16"/>
                <w:szCs w:val="16"/>
              </w:rPr>
              <w:t xml:space="preserve">TS – </w:t>
            </w:r>
            <w:r w:rsidRPr="009609DC">
              <w:rPr>
                <w:sz w:val="16"/>
                <w:szCs w:val="16"/>
              </w:rPr>
              <w:t xml:space="preserve">TimeStamp, </w:t>
            </w:r>
            <w:r w:rsidRPr="009609DC">
              <w:rPr>
                <w:b/>
                <w:bCs/>
                <w:sz w:val="16"/>
                <w:szCs w:val="16"/>
              </w:rPr>
              <w:t xml:space="preserve">DT – </w:t>
            </w:r>
            <w:r w:rsidRPr="009609DC">
              <w:rPr>
                <w:sz w:val="16"/>
                <w:szCs w:val="16"/>
              </w:rPr>
              <w:t>Data</w:t>
            </w:r>
          </w:p>
          <w:p w:rsidR="000D3F5A" w:rsidRPr="009609DC" w:rsidRDefault="000D3F5A" w:rsidP="005B7323">
            <w:pPr>
              <w:ind w:left="1093" w:hanging="1093"/>
              <w:rPr>
                <w:sz w:val="16"/>
                <w:szCs w:val="16"/>
              </w:rPr>
            </w:pPr>
          </w:p>
          <w:p w:rsidR="000D3F5A" w:rsidRDefault="000D3F5A" w:rsidP="005B7323">
            <w:pPr>
              <w:rPr>
                <w:sz w:val="22"/>
              </w:rPr>
            </w:pPr>
            <w:r w:rsidRPr="009609DC">
              <w:rPr>
                <w:sz w:val="16"/>
                <w:szCs w:val="16"/>
              </w:rPr>
              <w:t xml:space="preserve">Não se Aplica: </w:t>
            </w:r>
            <w:r w:rsidRPr="009609DC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AE54C2" w:rsidRDefault="00AE54C2" w:rsidP="00AE54C2">
      <w:pPr>
        <w:pStyle w:val="Rodap"/>
        <w:tabs>
          <w:tab w:val="clear" w:pos="4320"/>
          <w:tab w:val="clear" w:pos="8640"/>
        </w:tabs>
      </w:pPr>
    </w:p>
    <w:p w:rsidR="00AE54C2" w:rsidRDefault="00AE54C2" w:rsidP="00AE54C2"/>
    <w:p w:rsidR="00AE54C2" w:rsidRPr="00AC3C95" w:rsidRDefault="00AE54C2" w:rsidP="009E32BE">
      <w:pPr>
        <w:pStyle w:val="STJNivel3"/>
        <w:numPr>
          <w:ilvl w:val="0"/>
          <w:numId w:val="0"/>
        </w:numPr>
        <w:ind w:left="1068"/>
        <w:jc w:val="both"/>
      </w:pPr>
    </w:p>
    <w:sectPr w:rsidR="00AE54C2" w:rsidRPr="00AC3C95" w:rsidSect="00200361">
      <w:type w:val="continuous"/>
      <w:pgSz w:w="11907" w:h="16840" w:code="9"/>
      <w:pgMar w:top="1418" w:right="567" w:bottom="1418" w:left="1418" w:header="567" w:footer="4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2DF3" w:rsidRDefault="004A2DF3">
      <w:r>
        <w:separator/>
      </w:r>
    </w:p>
  </w:endnote>
  <w:endnote w:type="continuationSeparator" w:id="0">
    <w:p w:rsidR="004A2DF3" w:rsidRDefault="004A2DF3">
      <w:r>
        <w:continuationSeparator/>
      </w:r>
    </w:p>
  </w:endnote>
  <w:endnote w:type="continuationNotice" w:id="1">
    <w:p w:rsidR="004A2DF3" w:rsidRDefault="004A2DF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2EE" w:rsidRDefault="000C02EE"/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0C02EE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0C02EE" w:rsidRDefault="000C02EE">
          <w:r>
            <w:t>Politec Ltda.</w:t>
          </w:r>
        </w:p>
        <w:p w:rsidR="000C02EE" w:rsidRDefault="000C02EE"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0C02EE" w:rsidRDefault="000C02EE"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0C02EE" w:rsidRDefault="000C02EE">
          <w:r>
            <w:t xml:space="preserve">Página </w:t>
          </w:r>
          <w:fldSimple w:instr=" PAGE ">
            <w:r>
              <w:rPr>
                <w:noProof/>
              </w:rPr>
              <w:t>1</w:t>
            </w:r>
          </w:fldSimple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:rsidR="000C02EE" w:rsidRDefault="000C02EE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2EE" w:rsidRDefault="000C02EE">
    <w:pPr>
      <w:pStyle w:val="Rodap"/>
    </w:pPr>
  </w:p>
  <w:tbl>
    <w:tblPr>
      <w:tblW w:w="9710" w:type="dxa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05"/>
      <w:gridCol w:w="1705"/>
    </w:tblGrid>
    <w:tr w:rsidR="000C02EE">
      <w:trPr>
        <w:cantSplit/>
        <w:jc w:val="center"/>
      </w:trPr>
      <w:tc>
        <w:tcPr>
          <w:tcW w:w="8005" w:type="dxa"/>
        </w:tcPr>
        <w:p w:rsidR="000C02EE" w:rsidRDefault="000C02EE" w:rsidP="001313F6">
          <w:pPr>
            <w:pStyle w:val="Rodap"/>
            <w:ind w:right="360"/>
          </w:pPr>
          <w:r>
            <w:t>sigeven_este_it012_manter_ordem_precedencia</w:t>
          </w:r>
        </w:p>
      </w:tc>
      <w:tc>
        <w:tcPr>
          <w:tcW w:w="1705" w:type="dxa"/>
          <w:vAlign w:val="center"/>
        </w:tcPr>
        <w:p w:rsidR="000C02EE" w:rsidRPr="00203AE9" w:rsidRDefault="000C02EE" w:rsidP="00845586">
          <w:pPr>
            <w:pStyle w:val="Rodap"/>
            <w:jc w:val="right"/>
          </w:pPr>
          <w:r w:rsidRPr="00203AE9">
            <w:t>Pág.</w:t>
          </w:r>
          <w:r w:rsidR="00587056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 \* Arabic </w:instrText>
          </w:r>
          <w:r w:rsidR="00587056">
            <w:rPr>
              <w:rStyle w:val="Nmerodepgina"/>
              <w:sz w:val="20"/>
            </w:rPr>
            <w:fldChar w:fldCharType="separate"/>
          </w:r>
          <w:r w:rsidR="00D373C3">
            <w:rPr>
              <w:rStyle w:val="Nmerodepgina"/>
              <w:noProof/>
              <w:sz w:val="20"/>
            </w:rPr>
            <w:t>2</w:t>
          </w:r>
          <w:r w:rsidR="00587056">
            <w:rPr>
              <w:rStyle w:val="Nmerodepgina"/>
              <w:sz w:val="20"/>
            </w:rPr>
            <w:fldChar w:fldCharType="end"/>
          </w:r>
          <w:r w:rsidR="00D0062D">
            <w:rPr>
              <w:rStyle w:val="Nmerodepgina"/>
              <w:sz w:val="20"/>
            </w:rPr>
            <w:t xml:space="preserve"> </w:t>
          </w:r>
          <w:r w:rsidRPr="00203AE9">
            <w:t xml:space="preserve">de </w:t>
          </w:r>
          <w:fldSimple w:instr=" NUMPAGES ">
            <w:r w:rsidR="00D373C3">
              <w:rPr>
                <w:noProof/>
              </w:rPr>
              <w:t>15</w:t>
            </w:r>
          </w:fldSimple>
        </w:p>
      </w:tc>
    </w:tr>
  </w:tbl>
  <w:p w:rsidR="000C02EE" w:rsidRDefault="000C02E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2DF3" w:rsidRDefault="004A2DF3">
      <w:r>
        <w:separator/>
      </w:r>
    </w:p>
  </w:footnote>
  <w:footnote w:type="continuationSeparator" w:id="0">
    <w:p w:rsidR="004A2DF3" w:rsidRDefault="004A2DF3">
      <w:r>
        <w:continuationSeparator/>
      </w:r>
    </w:p>
  </w:footnote>
  <w:footnote w:type="continuationNotice" w:id="1">
    <w:p w:rsidR="004A2DF3" w:rsidRDefault="004A2DF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2EE" w:rsidRDefault="000C02EE">
    <w:pPr>
      <w:pStyle w:val="Cabealho"/>
    </w:pPr>
    <w:r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2514600</wp:posOffset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4962525</wp:posOffset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10" name="Imagem 10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0C02EE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0C02EE" w:rsidRDefault="000C02EE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0C02EE" w:rsidRDefault="000C02EE">
          <w:pPr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0C02EE" w:rsidRDefault="000C02EE">
          <w:pPr>
            <w:jc w:val="right"/>
            <w:rPr>
              <w:b/>
            </w:rPr>
          </w:pPr>
          <w:r w:rsidRPr="00CE5999"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2.25pt;height:33.75pt" o:ole="">
                <v:imagedata r:id="rId1" o:title=""/>
              </v:shape>
              <o:OLEObject Type="Embed" ProgID="Word.Picture.8" ShapeID="_x0000_i1025" DrawAspect="Content" ObjectID="_1472998846" r:id="rId2"/>
            </w:object>
          </w:r>
        </w:p>
      </w:tc>
    </w:tr>
  </w:tbl>
  <w:p w:rsidR="000C02EE" w:rsidRDefault="000C02EE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CellMar>
        <w:left w:w="70" w:type="dxa"/>
        <w:right w:w="70" w:type="dxa"/>
      </w:tblCellMar>
      <w:tblLook w:val="0000"/>
    </w:tblPr>
    <w:tblGrid>
      <w:gridCol w:w="1439"/>
      <w:gridCol w:w="7564"/>
      <w:gridCol w:w="989"/>
    </w:tblGrid>
    <w:tr w:rsidR="000C02EE">
      <w:trPr>
        <w:cantSplit/>
        <w:trHeight w:val="575"/>
        <w:jc w:val="center"/>
      </w:trPr>
      <w:tc>
        <w:tcPr>
          <w:tcW w:w="720" w:type="pct"/>
          <w:vAlign w:val="center"/>
        </w:tcPr>
        <w:p w:rsidR="000C02EE" w:rsidRDefault="000C02EE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85" w:type="pct"/>
          <w:vAlign w:val="center"/>
        </w:tcPr>
        <w:p w:rsidR="000C02EE" w:rsidRDefault="000C02EE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 w:rsidRPr="00B444D2">
            <w:rPr>
              <w:sz w:val="24"/>
              <w:szCs w:val="24"/>
            </w:rPr>
            <w:t>Especificação de Tela</w:t>
          </w:r>
        </w:p>
        <w:p w:rsidR="000C02EE" w:rsidRPr="00B444D2" w:rsidRDefault="000C02EE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sz w:val="24"/>
              <w:szCs w:val="24"/>
            </w:rPr>
            <w:t>Manter Ordem de Precedência</w:t>
          </w:r>
        </w:p>
        <w:p w:rsidR="000C02EE" w:rsidRDefault="000C02EE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  <w:p w:rsidR="001C22D0" w:rsidRDefault="00587056" w:rsidP="00E13199">
          <w:pPr>
            <w:pStyle w:val="Cabealho"/>
            <w:tabs>
              <w:tab w:val="right" w:pos="7970"/>
            </w:tabs>
            <w:ind w:left="-68" w:right="-57"/>
          </w:pPr>
          <w:fldSimple w:instr=" DOCPROPERTY  SiglaNomeProjeto  \* MERGEFORMAT ">
            <w:r w:rsidR="000C02EE">
              <w:rPr>
                <w:sz w:val="24"/>
                <w:szCs w:val="24"/>
              </w:rPr>
              <w:t>SIGEVEN - Sistema Gerenciador de Eventos</w:t>
            </w:r>
          </w:fldSimple>
        </w:p>
        <w:p w:rsidR="001C22D0" w:rsidRDefault="001C22D0" w:rsidP="00E13199">
          <w:pPr>
            <w:pStyle w:val="Cabealho"/>
            <w:tabs>
              <w:tab w:val="right" w:pos="7970"/>
            </w:tabs>
            <w:ind w:left="-68" w:right="-57"/>
          </w:pPr>
        </w:p>
        <w:p w:rsidR="001C22D0" w:rsidRDefault="001C22D0" w:rsidP="00E13199">
          <w:pPr>
            <w:pStyle w:val="Cabealho"/>
            <w:tabs>
              <w:tab w:val="right" w:pos="7970"/>
            </w:tabs>
            <w:ind w:left="-68" w:right="-57"/>
          </w:pPr>
        </w:p>
        <w:p w:rsidR="000C02EE" w:rsidRDefault="00587056" w:rsidP="00E13199">
          <w:pPr>
            <w:pStyle w:val="Cabealho"/>
            <w:tabs>
              <w:tab w:val="right" w:pos="7970"/>
            </w:tabs>
            <w:ind w:left="-68" w:right="-57"/>
            <w:rPr>
              <w:i/>
              <w:color w:val="auto"/>
            </w:rPr>
          </w:pPr>
          <w:r w:rsidRPr="00B444D2">
            <w:rPr>
              <w:sz w:val="24"/>
              <w:szCs w:val="24"/>
            </w:rPr>
            <w:fldChar w:fldCharType="begin"/>
          </w:r>
          <w:r w:rsidR="000C02EE" w:rsidRPr="00B444D2">
            <w:rPr>
              <w:sz w:val="24"/>
              <w:szCs w:val="24"/>
            </w:rPr>
            <w:instrText xml:space="preserve"> DOCPROPERTY MANAGER </w:instrText>
          </w:r>
          <w:r w:rsidRPr="00B444D2">
            <w:rPr>
              <w:sz w:val="24"/>
              <w:szCs w:val="24"/>
            </w:rPr>
            <w:fldChar w:fldCharType="end"/>
          </w:r>
        </w:p>
      </w:tc>
      <w:tc>
        <w:tcPr>
          <w:tcW w:w="495" w:type="pct"/>
        </w:tcPr>
        <w:p w:rsidR="000C02EE" w:rsidRPr="00B444D2" w:rsidRDefault="000C02EE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-445135</wp:posOffset>
                </wp:positionH>
                <wp:positionV relativeFrom="paragraph">
                  <wp:posOffset>116840</wp:posOffset>
                </wp:positionV>
                <wp:extent cx="1080135" cy="1080135"/>
                <wp:effectExtent l="0" t="0" r="5715" b="5715"/>
                <wp:wrapNone/>
                <wp:docPr id="14" name="Imagem 14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0C02EE" w:rsidRDefault="000C02EE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73A3B"/>
    <w:multiLevelType w:val="hybridMultilevel"/>
    <w:tmpl w:val="476C84C6"/>
    <w:lvl w:ilvl="0" w:tplc="84D67DBC">
      <w:start w:val="1"/>
      <w:numFmt w:val="decimal"/>
      <w:lvlText w:val="2.2.5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90A6B"/>
    <w:multiLevelType w:val="hybridMultilevel"/>
    <w:tmpl w:val="9258D918"/>
    <w:lvl w:ilvl="0" w:tplc="F530CD72">
      <w:start w:val="1"/>
      <w:numFmt w:val="decimal"/>
      <w:lvlText w:val="2.2.4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C5468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2676B"/>
    <w:multiLevelType w:val="hybridMultilevel"/>
    <w:tmpl w:val="9F9CC93E"/>
    <w:lvl w:ilvl="0" w:tplc="E94001DA">
      <w:start w:val="1"/>
      <w:numFmt w:val="decimal"/>
      <w:pStyle w:val="STJNivel3"/>
      <w:lvlText w:val="2.2.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237F71FC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72622AD"/>
    <w:multiLevelType w:val="hybridMultilevel"/>
    <w:tmpl w:val="BA2CD394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722FEB"/>
    <w:multiLevelType w:val="hybridMultilevel"/>
    <w:tmpl w:val="0400EB04"/>
    <w:lvl w:ilvl="0" w:tplc="CFA200A4">
      <w:start w:val="1"/>
      <w:numFmt w:val="decimal"/>
      <w:lvlText w:val="2.2.5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21441E"/>
    <w:multiLevelType w:val="hybridMultilevel"/>
    <w:tmpl w:val="55B6AF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C7E5B9D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8257DD7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C4C3F8C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70326F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913837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4">
    <w:nsid w:val="50922478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3325B19"/>
    <w:multiLevelType w:val="hybridMultilevel"/>
    <w:tmpl w:val="0E0C1F9E"/>
    <w:lvl w:ilvl="0" w:tplc="4D02C964">
      <w:start w:val="1"/>
      <w:numFmt w:val="decimal"/>
      <w:lvlText w:val="2.2.2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28370F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6EC5BEA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462220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2761F25"/>
    <w:multiLevelType w:val="hybridMultilevel"/>
    <w:tmpl w:val="19366BB2"/>
    <w:lvl w:ilvl="0" w:tplc="95FC7286">
      <w:start w:val="1"/>
      <w:numFmt w:val="decimal"/>
      <w:lvlText w:val="2.2.1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B684858"/>
    <w:multiLevelType w:val="hybridMultilevel"/>
    <w:tmpl w:val="4440BC62"/>
    <w:lvl w:ilvl="0" w:tplc="9BA24192">
      <w:start w:val="1"/>
      <w:numFmt w:val="decimal"/>
      <w:lvlText w:val="2.2.3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1761C2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623A3A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F37BFE"/>
    <w:multiLevelType w:val="hybridMultilevel"/>
    <w:tmpl w:val="0AEAF6E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75133A1"/>
    <w:multiLevelType w:val="multilevel"/>
    <w:tmpl w:val="270E975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25">
    <w:nsid w:val="7DB14B08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24"/>
  </w:num>
  <w:num w:numId="3">
    <w:abstractNumId w:val="8"/>
  </w:num>
  <w:num w:numId="4">
    <w:abstractNumId w:val="25"/>
  </w:num>
  <w:num w:numId="5">
    <w:abstractNumId w:val="4"/>
  </w:num>
  <w:num w:numId="6">
    <w:abstractNumId w:val="13"/>
  </w:num>
  <w:num w:numId="7">
    <w:abstractNumId w:val="18"/>
  </w:num>
  <w:num w:numId="8">
    <w:abstractNumId w:val="16"/>
  </w:num>
  <w:num w:numId="9">
    <w:abstractNumId w:val="5"/>
  </w:num>
  <w:num w:numId="10">
    <w:abstractNumId w:val="3"/>
  </w:num>
  <w:num w:numId="11">
    <w:abstractNumId w:val="2"/>
  </w:num>
  <w:num w:numId="12">
    <w:abstractNumId w:val="11"/>
  </w:num>
  <w:num w:numId="13">
    <w:abstractNumId w:val="22"/>
  </w:num>
  <w:num w:numId="14">
    <w:abstractNumId w:val="14"/>
  </w:num>
  <w:num w:numId="15">
    <w:abstractNumId w:val="9"/>
  </w:num>
  <w:num w:numId="16">
    <w:abstractNumId w:val="19"/>
  </w:num>
  <w:num w:numId="17">
    <w:abstractNumId w:val="15"/>
  </w:num>
  <w:num w:numId="18">
    <w:abstractNumId w:val="20"/>
  </w:num>
  <w:num w:numId="19">
    <w:abstractNumId w:val="1"/>
  </w:num>
  <w:num w:numId="20">
    <w:abstractNumId w:val="0"/>
  </w:num>
  <w:num w:numId="21">
    <w:abstractNumId w:val="12"/>
  </w:num>
  <w:num w:numId="22">
    <w:abstractNumId w:val="21"/>
  </w:num>
  <w:num w:numId="23">
    <w:abstractNumId w:val="17"/>
  </w:num>
  <w:num w:numId="24">
    <w:abstractNumId w:val="7"/>
  </w:num>
  <w:num w:numId="25">
    <w:abstractNumId w:val="10"/>
  </w:num>
  <w:num w:numId="26">
    <w:abstractNumId w:val="6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38914"/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05371C"/>
    <w:rsid w:val="00000189"/>
    <w:rsid w:val="00000479"/>
    <w:rsid w:val="0000286E"/>
    <w:rsid w:val="00010696"/>
    <w:rsid w:val="00011FE7"/>
    <w:rsid w:val="00016829"/>
    <w:rsid w:val="00023A10"/>
    <w:rsid w:val="00043F96"/>
    <w:rsid w:val="0005371C"/>
    <w:rsid w:val="000617DF"/>
    <w:rsid w:val="00063842"/>
    <w:rsid w:val="00063BB4"/>
    <w:rsid w:val="00081EF9"/>
    <w:rsid w:val="00094A08"/>
    <w:rsid w:val="000A18E4"/>
    <w:rsid w:val="000A3E7C"/>
    <w:rsid w:val="000A5058"/>
    <w:rsid w:val="000A55DE"/>
    <w:rsid w:val="000B12CA"/>
    <w:rsid w:val="000B1960"/>
    <w:rsid w:val="000B1FDE"/>
    <w:rsid w:val="000B2594"/>
    <w:rsid w:val="000B2C8C"/>
    <w:rsid w:val="000C02EE"/>
    <w:rsid w:val="000D043A"/>
    <w:rsid w:val="000D3F5A"/>
    <w:rsid w:val="000E6565"/>
    <w:rsid w:val="000F0ACE"/>
    <w:rsid w:val="001007B7"/>
    <w:rsid w:val="00101AB1"/>
    <w:rsid w:val="00103470"/>
    <w:rsid w:val="00112916"/>
    <w:rsid w:val="00120599"/>
    <w:rsid w:val="001313F6"/>
    <w:rsid w:val="00131D3E"/>
    <w:rsid w:val="00132221"/>
    <w:rsid w:val="001327E3"/>
    <w:rsid w:val="001379C1"/>
    <w:rsid w:val="0014080A"/>
    <w:rsid w:val="001451C0"/>
    <w:rsid w:val="00145BCA"/>
    <w:rsid w:val="00154E7B"/>
    <w:rsid w:val="001618A8"/>
    <w:rsid w:val="001706C7"/>
    <w:rsid w:val="00186E4D"/>
    <w:rsid w:val="001943BD"/>
    <w:rsid w:val="00194F25"/>
    <w:rsid w:val="001A0448"/>
    <w:rsid w:val="001A189E"/>
    <w:rsid w:val="001A32F6"/>
    <w:rsid w:val="001A4085"/>
    <w:rsid w:val="001B00B2"/>
    <w:rsid w:val="001C22D0"/>
    <w:rsid w:val="001D23B2"/>
    <w:rsid w:val="001D24BC"/>
    <w:rsid w:val="001E037E"/>
    <w:rsid w:val="001E2036"/>
    <w:rsid w:val="001E5654"/>
    <w:rsid w:val="001F4412"/>
    <w:rsid w:val="001F5CEA"/>
    <w:rsid w:val="00200361"/>
    <w:rsid w:val="00202AE2"/>
    <w:rsid w:val="00203AE9"/>
    <w:rsid w:val="0020552A"/>
    <w:rsid w:val="00212C6C"/>
    <w:rsid w:val="002133CA"/>
    <w:rsid w:val="00213D04"/>
    <w:rsid w:val="00220EBB"/>
    <w:rsid w:val="002247F1"/>
    <w:rsid w:val="00235C9B"/>
    <w:rsid w:val="00235E45"/>
    <w:rsid w:val="00237A67"/>
    <w:rsid w:val="0024282D"/>
    <w:rsid w:val="00242AEC"/>
    <w:rsid w:val="00246405"/>
    <w:rsid w:val="00250242"/>
    <w:rsid w:val="00255EF3"/>
    <w:rsid w:val="002564FB"/>
    <w:rsid w:val="00261F25"/>
    <w:rsid w:val="002633ED"/>
    <w:rsid w:val="00265AA0"/>
    <w:rsid w:val="00270DE9"/>
    <w:rsid w:val="002721CD"/>
    <w:rsid w:val="00273498"/>
    <w:rsid w:val="00275E57"/>
    <w:rsid w:val="00290B86"/>
    <w:rsid w:val="002940DE"/>
    <w:rsid w:val="002946E2"/>
    <w:rsid w:val="002A0015"/>
    <w:rsid w:val="002A6244"/>
    <w:rsid w:val="002B0C29"/>
    <w:rsid w:val="002C6027"/>
    <w:rsid w:val="002D5CE0"/>
    <w:rsid w:val="002D7CFB"/>
    <w:rsid w:val="002E2A9B"/>
    <w:rsid w:val="002F0385"/>
    <w:rsid w:val="002F22E4"/>
    <w:rsid w:val="002F3EED"/>
    <w:rsid w:val="002F70F4"/>
    <w:rsid w:val="00303655"/>
    <w:rsid w:val="00321220"/>
    <w:rsid w:val="00323E24"/>
    <w:rsid w:val="00330C0F"/>
    <w:rsid w:val="003334F1"/>
    <w:rsid w:val="00335630"/>
    <w:rsid w:val="00343126"/>
    <w:rsid w:val="00344B01"/>
    <w:rsid w:val="00346289"/>
    <w:rsid w:val="00354E33"/>
    <w:rsid w:val="00360C61"/>
    <w:rsid w:val="0036361A"/>
    <w:rsid w:val="003756CA"/>
    <w:rsid w:val="00376D29"/>
    <w:rsid w:val="00393643"/>
    <w:rsid w:val="00395907"/>
    <w:rsid w:val="00397DA6"/>
    <w:rsid w:val="003B5D10"/>
    <w:rsid w:val="003C18E2"/>
    <w:rsid w:val="003C62E6"/>
    <w:rsid w:val="003E25B3"/>
    <w:rsid w:val="003E4065"/>
    <w:rsid w:val="003F15F8"/>
    <w:rsid w:val="003F1BC8"/>
    <w:rsid w:val="003F41CC"/>
    <w:rsid w:val="00400F5D"/>
    <w:rsid w:val="00401449"/>
    <w:rsid w:val="00416208"/>
    <w:rsid w:val="0043568F"/>
    <w:rsid w:val="004379AB"/>
    <w:rsid w:val="00441758"/>
    <w:rsid w:val="00444631"/>
    <w:rsid w:val="00445BD0"/>
    <w:rsid w:val="00447B78"/>
    <w:rsid w:val="00447D31"/>
    <w:rsid w:val="004505F3"/>
    <w:rsid w:val="004535CD"/>
    <w:rsid w:val="00455AC4"/>
    <w:rsid w:val="00457B0D"/>
    <w:rsid w:val="004623CA"/>
    <w:rsid w:val="004674A3"/>
    <w:rsid w:val="00467C78"/>
    <w:rsid w:val="004824B5"/>
    <w:rsid w:val="00492370"/>
    <w:rsid w:val="004A2DF3"/>
    <w:rsid w:val="004B5499"/>
    <w:rsid w:val="004B6189"/>
    <w:rsid w:val="004C6633"/>
    <w:rsid w:val="004D3A18"/>
    <w:rsid w:val="004D4309"/>
    <w:rsid w:val="004D5521"/>
    <w:rsid w:val="004D794F"/>
    <w:rsid w:val="004F2DC6"/>
    <w:rsid w:val="005164A6"/>
    <w:rsid w:val="00517A8E"/>
    <w:rsid w:val="00521E39"/>
    <w:rsid w:val="0052704E"/>
    <w:rsid w:val="00532AD7"/>
    <w:rsid w:val="00534860"/>
    <w:rsid w:val="005421B5"/>
    <w:rsid w:val="005426D6"/>
    <w:rsid w:val="005625CE"/>
    <w:rsid w:val="0056567F"/>
    <w:rsid w:val="00570787"/>
    <w:rsid w:val="005719CB"/>
    <w:rsid w:val="00574046"/>
    <w:rsid w:val="005836F0"/>
    <w:rsid w:val="00587056"/>
    <w:rsid w:val="005874A5"/>
    <w:rsid w:val="005B4B79"/>
    <w:rsid w:val="005B7323"/>
    <w:rsid w:val="005C0946"/>
    <w:rsid w:val="005C1E64"/>
    <w:rsid w:val="005C324F"/>
    <w:rsid w:val="005C40C0"/>
    <w:rsid w:val="005D0D69"/>
    <w:rsid w:val="005D133F"/>
    <w:rsid w:val="005E3355"/>
    <w:rsid w:val="005E73FA"/>
    <w:rsid w:val="005F000B"/>
    <w:rsid w:val="005F61A1"/>
    <w:rsid w:val="00600AFB"/>
    <w:rsid w:val="00601D50"/>
    <w:rsid w:val="00602914"/>
    <w:rsid w:val="00604ED9"/>
    <w:rsid w:val="00605DEE"/>
    <w:rsid w:val="00613E40"/>
    <w:rsid w:val="0061421E"/>
    <w:rsid w:val="0062511E"/>
    <w:rsid w:val="0063470A"/>
    <w:rsid w:val="0063520B"/>
    <w:rsid w:val="00637C99"/>
    <w:rsid w:val="0065082B"/>
    <w:rsid w:val="00674C14"/>
    <w:rsid w:val="00684E5F"/>
    <w:rsid w:val="006A1880"/>
    <w:rsid w:val="006A43A5"/>
    <w:rsid w:val="006A536F"/>
    <w:rsid w:val="006A692A"/>
    <w:rsid w:val="006B5B44"/>
    <w:rsid w:val="006B6ABE"/>
    <w:rsid w:val="006D21FD"/>
    <w:rsid w:val="006D6D1E"/>
    <w:rsid w:val="006E2FD9"/>
    <w:rsid w:val="006F65A2"/>
    <w:rsid w:val="006F7DB5"/>
    <w:rsid w:val="00724946"/>
    <w:rsid w:val="007371AA"/>
    <w:rsid w:val="00737385"/>
    <w:rsid w:val="007414CC"/>
    <w:rsid w:val="007461A8"/>
    <w:rsid w:val="0075313A"/>
    <w:rsid w:val="00753FB6"/>
    <w:rsid w:val="0075610D"/>
    <w:rsid w:val="0076016F"/>
    <w:rsid w:val="0078056D"/>
    <w:rsid w:val="00781B6A"/>
    <w:rsid w:val="0078591A"/>
    <w:rsid w:val="00787E5F"/>
    <w:rsid w:val="00790AA0"/>
    <w:rsid w:val="00790D64"/>
    <w:rsid w:val="0079257A"/>
    <w:rsid w:val="00794B54"/>
    <w:rsid w:val="00796063"/>
    <w:rsid w:val="007A0010"/>
    <w:rsid w:val="007A3D6F"/>
    <w:rsid w:val="007A5EBC"/>
    <w:rsid w:val="007A6A63"/>
    <w:rsid w:val="007B18EF"/>
    <w:rsid w:val="007C3085"/>
    <w:rsid w:val="007C390C"/>
    <w:rsid w:val="007C5FC7"/>
    <w:rsid w:val="007D5DF6"/>
    <w:rsid w:val="007E5541"/>
    <w:rsid w:val="007E5E04"/>
    <w:rsid w:val="007E7632"/>
    <w:rsid w:val="00802709"/>
    <w:rsid w:val="00804C27"/>
    <w:rsid w:val="00815A06"/>
    <w:rsid w:val="0081784C"/>
    <w:rsid w:val="00824259"/>
    <w:rsid w:val="0082472C"/>
    <w:rsid w:val="00824760"/>
    <w:rsid w:val="00827ED5"/>
    <w:rsid w:val="008305C7"/>
    <w:rsid w:val="00833EA3"/>
    <w:rsid w:val="00841F4F"/>
    <w:rsid w:val="00844860"/>
    <w:rsid w:val="00845586"/>
    <w:rsid w:val="00845F7F"/>
    <w:rsid w:val="00860EFF"/>
    <w:rsid w:val="0086701C"/>
    <w:rsid w:val="00873631"/>
    <w:rsid w:val="0087394A"/>
    <w:rsid w:val="00877C51"/>
    <w:rsid w:val="00880620"/>
    <w:rsid w:val="00880FFD"/>
    <w:rsid w:val="00884A85"/>
    <w:rsid w:val="00887C24"/>
    <w:rsid w:val="00890A9E"/>
    <w:rsid w:val="008969BE"/>
    <w:rsid w:val="0089709B"/>
    <w:rsid w:val="00897F86"/>
    <w:rsid w:val="008B308B"/>
    <w:rsid w:val="008B4384"/>
    <w:rsid w:val="008D188E"/>
    <w:rsid w:val="008D20F1"/>
    <w:rsid w:val="008E1814"/>
    <w:rsid w:val="008F1256"/>
    <w:rsid w:val="008F1B4C"/>
    <w:rsid w:val="008F73B0"/>
    <w:rsid w:val="00903361"/>
    <w:rsid w:val="009114BE"/>
    <w:rsid w:val="00913D36"/>
    <w:rsid w:val="009161F9"/>
    <w:rsid w:val="00956879"/>
    <w:rsid w:val="009609DC"/>
    <w:rsid w:val="00966BDD"/>
    <w:rsid w:val="009672C4"/>
    <w:rsid w:val="00973BF8"/>
    <w:rsid w:val="00986F93"/>
    <w:rsid w:val="00993D10"/>
    <w:rsid w:val="009A12DF"/>
    <w:rsid w:val="009B2F9E"/>
    <w:rsid w:val="009B6B7D"/>
    <w:rsid w:val="009C1194"/>
    <w:rsid w:val="009C22EC"/>
    <w:rsid w:val="009C3208"/>
    <w:rsid w:val="009D0B3D"/>
    <w:rsid w:val="009D6A5A"/>
    <w:rsid w:val="009E32BE"/>
    <w:rsid w:val="009F1D5C"/>
    <w:rsid w:val="009F21FA"/>
    <w:rsid w:val="009F5912"/>
    <w:rsid w:val="00A041EA"/>
    <w:rsid w:val="00A061B1"/>
    <w:rsid w:val="00A14EB5"/>
    <w:rsid w:val="00A3242A"/>
    <w:rsid w:val="00A368EA"/>
    <w:rsid w:val="00A37F98"/>
    <w:rsid w:val="00A505CE"/>
    <w:rsid w:val="00A5164B"/>
    <w:rsid w:val="00A57FA2"/>
    <w:rsid w:val="00A60947"/>
    <w:rsid w:val="00A648D9"/>
    <w:rsid w:val="00A6684E"/>
    <w:rsid w:val="00A6720E"/>
    <w:rsid w:val="00A71EFD"/>
    <w:rsid w:val="00A73DD9"/>
    <w:rsid w:val="00A7401F"/>
    <w:rsid w:val="00A80030"/>
    <w:rsid w:val="00AA3063"/>
    <w:rsid w:val="00AA6634"/>
    <w:rsid w:val="00AC28CB"/>
    <w:rsid w:val="00AC3C95"/>
    <w:rsid w:val="00AD1690"/>
    <w:rsid w:val="00AD3A1E"/>
    <w:rsid w:val="00AD7D56"/>
    <w:rsid w:val="00AE1D79"/>
    <w:rsid w:val="00AE2642"/>
    <w:rsid w:val="00AE3F59"/>
    <w:rsid w:val="00AE54C2"/>
    <w:rsid w:val="00AF1FC8"/>
    <w:rsid w:val="00AF3422"/>
    <w:rsid w:val="00B0457D"/>
    <w:rsid w:val="00B13A9F"/>
    <w:rsid w:val="00B146E8"/>
    <w:rsid w:val="00B17C79"/>
    <w:rsid w:val="00B21741"/>
    <w:rsid w:val="00B21893"/>
    <w:rsid w:val="00B219DC"/>
    <w:rsid w:val="00B324BC"/>
    <w:rsid w:val="00B41DAB"/>
    <w:rsid w:val="00B444D2"/>
    <w:rsid w:val="00B6106D"/>
    <w:rsid w:val="00B64907"/>
    <w:rsid w:val="00B64C47"/>
    <w:rsid w:val="00B71BF2"/>
    <w:rsid w:val="00B7540F"/>
    <w:rsid w:val="00BB0080"/>
    <w:rsid w:val="00BB42F9"/>
    <w:rsid w:val="00BB6999"/>
    <w:rsid w:val="00BD1840"/>
    <w:rsid w:val="00BD2A70"/>
    <w:rsid w:val="00BE0C00"/>
    <w:rsid w:val="00BE666E"/>
    <w:rsid w:val="00BF3112"/>
    <w:rsid w:val="00BF6CE6"/>
    <w:rsid w:val="00C13F9C"/>
    <w:rsid w:val="00C5311B"/>
    <w:rsid w:val="00C638AD"/>
    <w:rsid w:val="00C65F82"/>
    <w:rsid w:val="00C85092"/>
    <w:rsid w:val="00CA1696"/>
    <w:rsid w:val="00CA23AA"/>
    <w:rsid w:val="00CB509B"/>
    <w:rsid w:val="00CB55C3"/>
    <w:rsid w:val="00CB6295"/>
    <w:rsid w:val="00CD4EE8"/>
    <w:rsid w:val="00CD646F"/>
    <w:rsid w:val="00CE5999"/>
    <w:rsid w:val="00CF16B9"/>
    <w:rsid w:val="00CF5AC2"/>
    <w:rsid w:val="00D0062D"/>
    <w:rsid w:val="00D101FF"/>
    <w:rsid w:val="00D13A81"/>
    <w:rsid w:val="00D14006"/>
    <w:rsid w:val="00D147AC"/>
    <w:rsid w:val="00D22FD0"/>
    <w:rsid w:val="00D244E3"/>
    <w:rsid w:val="00D33DF7"/>
    <w:rsid w:val="00D364A3"/>
    <w:rsid w:val="00D373C3"/>
    <w:rsid w:val="00D45991"/>
    <w:rsid w:val="00D60B7E"/>
    <w:rsid w:val="00D60F4C"/>
    <w:rsid w:val="00D61EBB"/>
    <w:rsid w:val="00D7236A"/>
    <w:rsid w:val="00D76AA1"/>
    <w:rsid w:val="00D80106"/>
    <w:rsid w:val="00D82ED9"/>
    <w:rsid w:val="00D9314C"/>
    <w:rsid w:val="00D94A5B"/>
    <w:rsid w:val="00DA4031"/>
    <w:rsid w:val="00DC017F"/>
    <w:rsid w:val="00DD38F3"/>
    <w:rsid w:val="00DD3B7B"/>
    <w:rsid w:val="00DD6774"/>
    <w:rsid w:val="00DE3C04"/>
    <w:rsid w:val="00DE49F4"/>
    <w:rsid w:val="00DE66A2"/>
    <w:rsid w:val="00E02DE5"/>
    <w:rsid w:val="00E07CD2"/>
    <w:rsid w:val="00E13199"/>
    <w:rsid w:val="00E27CDD"/>
    <w:rsid w:val="00E30CD1"/>
    <w:rsid w:val="00E318D9"/>
    <w:rsid w:val="00E326FE"/>
    <w:rsid w:val="00E32EFA"/>
    <w:rsid w:val="00E338AE"/>
    <w:rsid w:val="00E356D2"/>
    <w:rsid w:val="00E36EEC"/>
    <w:rsid w:val="00E5110E"/>
    <w:rsid w:val="00E53669"/>
    <w:rsid w:val="00E53895"/>
    <w:rsid w:val="00E559FA"/>
    <w:rsid w:val="00E66D6A"/>
    <w:rsid w:val="00E77370"/>
    <w:rsid w:val="00E84092"/>
    <w:rsid w:val="00E9237E"/>
    <w:rsid w:val="00EA545D"/>
    <w:rsid w:val="00EA570C"/>
    <w:rsid w:val="00EB147A"/>
    <w:rsid w:val="00EB2BAD"/>
    <w:rsid w:val="00EC0005"/>
    <w:rsid w:val="00EC4751"/>
    <w:rsid w:val="00EC761B"/>
    <w:rsid w:val="00ED6F42"/>
    <w:rsid w:val="00EE01E5"/>
    <w:rsid w:val="00EE1399"/>
    <w:rsid w:val="00EF182A"/>
    <w:rsid w:val="00EF7199"/>
    <w:rsid w:val="00F06DF3"/>
    <w:rsid w:val="00F14763"/>
    <w:rsid w:val="00F33D82"/>
    <w:rsid w:val="00F33FE2"/>
    <w:rsid w:val="00F34704"/>
    <w:rsid w:val="00F34DDD"/>
    <w:rsid w:val="00F52573"/>
    <w:rsid w:val="00F5258F"/>
    <w:rsid w:val="00F80726"/>
    <w:rsid w:val="00FA2B64"/>
    <w:rsid w:val="00FB1B9A"/>
    <w:rsid w:val="00FB3008"/>
    <w:rsid w:val="00FF0969"/>
    <w:rsid w:val="00FF2893"/>
    <w:rsid w:val="00FF38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5999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CE5999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CE5999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CE5999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rsid w:val="00CE5999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CE5999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CE5999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CE5999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CE5999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CE5999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CE599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CE599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CE599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CE5999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CE5999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CE5999"/>
    <w:pPr>
      <w:jc w:val="left"/>
    </w:pPr>
    <w:rPr>
      <w:i/>
      <w:color w:val="0000FF"/>
    </w:rPr>
  </w:style>
  <w:style w:type="paragraph" w:styleId="Lista">
    <w:name w:val="List"/>
    <w:basedOn w:val="Normal"/>
    <w:rsid w:val="00CE5999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CE5999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CE5999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CE5999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CE5999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CE5999"/>
    <w:pPr>
      <w:numPr>
        <w:numId w:val="5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1B00B2"/>
    <w:pPr>
      <w:numPr>
        <w:numId w:val="6"/>
      </w:numPr>
      <w:tabs>
        <w:tab w:val="left" w:pos="794"/>
      </w:tabs>
      <w:spacing w:before="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A061B1"/>
    <w:pPr>
      <w:spacing w:before="60" w:after="60"/>
    </w:pPr>
    <w:rPr>
      <w:rFonts w:ascii="Arial" w:eastAsia="MS Mincho" w:hAnsi="Arial" w:cs="Arial"/>
      <w:lang w:val="en-US"/>
    </w:rPr>
  </w:style>
  <w:style w:type="paragraph" w:customStyle="1" w:styleId="STJNivel3">
    <w:name w:val="STJ Nivel 3"/>
    <w:basedOn w:val="Ttulo3"/>
    <w:autoRedefine/>
    <w:rsid w:val="009E32BE"/>
    <w:pPr>
      <w:numPr>
        <w:ilvl w:val="0"/>
        <w:numId w:val="10"/>
      </w:numPr>
      <w:jc w:val="center"/>
    </w:pPr>
    <w:rPr>
      <w:rFonts w:cs="Arial"/>
      <w:sz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A37F9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37F98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E25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5999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CE5999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CE5999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CE5999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rsid w:val="00CE5999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CE5999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CE5999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CE5999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CE5999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CE5999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CE599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CE599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CE599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CE5999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CE5999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CE5999"/>
    <w:pPr>
      <w:jc w:val="left"/>
    </w:pPr>
    <w:rPr>
      <w:i/>
      <w:color w:val="0000FF"/>
    </w:rPr>
  </w:style>
  <w:style w:type="paragraph" w:styleId="Lista">
    <w:name w:val="List"/>
    <w:basedOn w:val="Normal"/>
    <w:rsid w:val="00CE5999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CE5999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CE5999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CE5999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CE5999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CE5999"/>
    <w:pPr>
      <w:numPr>
        <w:numId w:val="5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1B00B2"/>
    <w:pPr>
      <w:numPr>
        <w:numId w:val="6"/>
      </w:numPr>
      <w:tabs>
        <w:tab w:val="left" w:pos="794"/>
      </w:tabs>
      <w:spacing w:before="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203AE9"/>
    <w:pPr>
      <w:spacing w:before="60" w:after="60"/>
    </w:pPr>
    <w:rPr>
      <w:rFonts w:ascii="Arial" w:eastAsia="MS Mincho" w:hAnsi="Arial" w:cs="Arial"/>
      <w:b/>
      <w:lang w:val="en-US"/>
    </w:rPr>
  </w:style>
  <w:style w:type="paragraph" w:customStyle="1" w:styleId="STJNivel3">
    <w:name w:val="STJ Nivel 3"/>
    <w:basedOn w:val="Ttulo3"/>
    <w:autoRedefine/>
    <w:rsid w:val="009E32BE"/>
    <w:pPr>
      <w:numPr>
        <w:ilvl w:val="0"/>
        <w:numId w:val="10"/>
      </w:numPr>
      <w:jc w:val="center"/>
    </w:pPr>
    <w:rPr>
      <w:rFonts w:cs="Arial"/>
      <w:sz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A37F9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37F98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E25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8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jpeg"/><Relationship Id="rId2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Te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55AEB8-D863-4A7C-9652-79498E1FFB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8F4B41-FD07-42EF-B69B-F980A38CF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Template_EspecificacaoDeTela.dot</Template>
  <TotalTime>344</TotalTime>
  <Pages>15</Pages>
  <Words>2134</Words>
  <Characters>11524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Interface de tela</vt:lpstr>
    </vt:vector>
  </TitlesOfParts>
  <Company>Superior Tribunal de Justiça</Company>
  <LinksUpToDate>false</LinksUpToDate>
  <CharactersWithSpaces>13631</CharactersWithSpaces>
  <SharedDoc>false</SharedDoc>
  <HLinks>
    <vt:vector size="36" baseType="variant"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_Toc221097805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_Toc221097804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_Toc221097803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_Toc221097802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_Toc221097801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_Toc221097799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 de tela</dc:title>
  <dc:subject>Manter Evento</dc:subject>
  <dc:creator>Viviane Roberta Calacia</dc:creator>
  <cp:lastModifiedBy>rayanne.felicio</cp:lastModifiedBy>
  <cp:revision>80</cp:revision>
  <cp:lastPrinted>2009-03-06T19:55:00Z</cp:lastPrinted>
  <dcterms:created xsi:type="dcterms:W3CDTF">2014-05-29T17:40:00Z</dcterms:created>
  <dcterms:modified xsi:type="dcterms:W3CDTF">2014-09-23T20:34:00Z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 STJ">
    <vt:lpwstr>STJ XXXX/200X</vt:lpwstr>
  </property>
  <property fmtid="{D5CDD505-2E9C-101B-9397-08002B2CF9AE}" pid="3" name="SiglaNomeProjeto">
    <vt:lpwstr>&lt;Sigla do Projeto&gt; - &lt;Nome do Projeto&gt;</vt:lpwstr>
  </property>
</Properties>
</file>