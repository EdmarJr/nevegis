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9609DC" w:rsidRDefault="006A757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B67737" w:rsidRPr="00B324BC" w:rsidRDefault="00B67737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B67737" w:rsidRPr="00B324BC" w:rsidRDefault="00B67737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B67737" w:rsidRDefault="00B67737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B67737" w:rsidRPr="00E13199" w:rsidRDefault="00B67737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E1319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Manter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Local </w:t>
                  </w:r>
                  <w:r w:rsidRPr="00E1319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d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o</w:t>
                  </w:r>
                  <w:r w:rsidRPr="00E1319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Evento</w:t>
                  </w:r>
                </w:p>
                <w:p w:rsidR="00B67737" w:rsidRPr="00E13199" w:rsidRDefault="00B67737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B67737" w:rsidRPr="00E13199" w:rsidRDefault="00B67737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Versão </w:t>
                  </w:r>
                  <w:r w:rsidR="00665FF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.</w:t>
                  </w:r>
                  <w:r w:rsidRPr="00CA1985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  <w:r w:rsidR="00665FF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</w:p>
                <w:p w:rsidR="00B67737" w:rsidRDefault="00B67737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>
      <w:pPr>
        <w:pStyle w:val="Rodap"/>
        <w:tabs>
          <w:tab w:val="clear" w:pos="4320"/>
          <w:tab w:val="clear" w:pos="8640"/>
        </w:tabs>
      </w:pPr>
    </w:p>
    <w:p w:rsidR="001E2036" w:rsidRPr="009609DC" w:rsidRDefault="001E2036">
      <w:pPr>
        <w:jc w:val="center"/>
      </w:pPr>
    </w:p>
    <w:p w:rsidR="001E2036" w:rsidRPr="009609DC" w:rsidRDefault="001E2036">
      <w:pPr>
        <w:pStyle w:val="Cabealho"/>
      </w:pPr>
    </w:p>
    <w:p w:rsidR="001E2036" w:rsidRPr="009609DC" w:rsidRDefault="001E2036">
      <w:pPr>
        <w:jc w:val="center"/>
        <w:rPr>
          <w:color w:val="auto"/>
        </w:rPr>
      </w:pPr>
    </w:p>
    <w:p w:rsidR="001E2036" w:rsidRPr="009609DC" w:rsidRDefault="001E2036">
      <w:pPr>
        <w:jc w:val="center"/>
        <w:rPr>
          <w:color w:val="auto"/>
        </w:rPr>
      </w:pPr>
    </w:p>
    <w:p w:rsidR="001E2036" w:rsidRPr="009609DC" w:rsidRDefault="001E2036">
      <w:pPr>
        <w:jc w:val="center"/>
        <w:rPr>
          <w:noProof/>
        </w:rPr>
        <w:sectPr w:rsidR="001E2036" w:rsidRPr="009609DC" w:rsidSect="009A12DF">
          <w:headerReference w:type="default" r:id="rId9"/>
          <w:headerReference w:type="first" r:id="rId10"/>
          <w:footerReference w:type="first" r:id="rId11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Pr="009609DC" w:rsidRDefault="00203AE9" w:rsidP="00203AE9">
      <w:pPr>
        <w:pStyle w:val="Ttulo"/>
        <w:jc w:val="center"/>
      </w:pPr>
      <w:r w:rsidRPr="009609DC">
        <w:lastRenderedPageBreak/>
        <w:t>HISTÓRICO DE</w:t>
      </w:r>
      <w:r w:rsidRPr="00010696">
        <w:t xml:space="preserve"> REVISÃO</w:t>
      </w:r>
    </w:p>
    <w:p w:rsidR="00203AE9" w:rsidRPr="009609DC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9609DC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9609DC" w:rsidRDefault="00203AE9" w:rsidP="00266ED3">
            <w:pPr>
              <w:pStyle w:val="CTMISTabela"/>
            </w:pPr>
            <w:r w:rsidRPr="009609DC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9609DC" w:rsidRDefault="00203AE9" w:rsidP="00266ED3">
            <w:pPr>
              <w:pStyle w:val="CTMISTabela"/>
            </w:pPr>
            <w:r w:rsidRPr="009609DC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9609DC" w:rsidRDefault="00203AE9" w:rsidP="00266ED3">
            <w:pPr>
              <w:pStyle w:val="CTMISTabela"/>
            </w:pPr>
            <w:r w:rsidRPr="009609DC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9609DC" w:rsidRDefault="00203AE9" w:rsidP="00266ED3">
            <w:pPr>
              <w:pStyle w:val="CTMISTabela"/>
            </w:pPr>
            <w:r w:rsidRPr="009609DC">
              <w:t>Autor</w:t>
            </w:r>
          </w:p>
        </w:tc>
      </w:tr>
      <w:tr w:rsidR="00203AE9" w:rsidRPr="009609DC">
        <w:trPr>
          <w:jc w:val="center"/>
        </w:trPr>
        <w:tc>
          <w:tcPr>
            <w:tcW w:w="1639" w:type="dxa"/>
          </w:tcPr>
          <w:p w:rsidR="00203AE9" w:rsidRPr="009609DC" w:rsidRDefault="002C51EE" w:rsidP="00266ED3">
            <w:pPr>
              <w:pStyle w:val="CTMISTabela"/>
              <w:rPr>
                <w:b/>
              </w:rPr>
            </w:pPr>
            <w:r>
              <w:t>04/06/2014</w:t>
            </w:r>
          </w:p>
        </w:tc>
        <w:tc>
          <w:tcPr>
            <w:tcW w:w="960" w:type="dxa"/>
          </w:tcPr>
          <w:p w:rsidR="00203AE9" w:rsidRPr="009609DC" w:rsidRDefault="005C0946" w:rsidP="00266ED3">
            <w:pPr>
              <w:pStyle w:val="CTMISTabela"/>
              <w:rPr>
                <w:b/>
              </w:rPr>
            </w:pPr>
            <w:r>
              <w:t>0.0</w:t>
            </w:r>
            <w:r w:rsidR="008F4598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9609DC" w:rsidRDefault="0000286E" w:rsidP="00266ED3">
            <w:pPr>
              <w:pStyle w:val="CTMISTabela"/>
              <w:rPr>
                <w:b/>
              </w:rPr>
            </w:pPr>
            <w:r w:rsidRPr="009609DC">
              <w:t>Elaboração do documento</w:t>
            </w:r>
            <w:r w:rsidR="00BE0804">
              <w:t>.</w:t>
            </w:r>
          </w:p>
        </w:tc>
        <w:tc>
          <w:tcPr>
            <w:tcW w:w="2040" w:type="dxa"/>
          </w:tcPr>
          <w:p w:rsidR="00203AE9" w:rsidRPr="009609DC" w:rsidRDefault="002C51EE" w:rsidP="00266ED3">
            <w:pPr>
              <w:pStyle w:val="CTMISTabela"/>
              <w:rPr>
                <w:b/>
              </w:rPr>
            </w:pPr>
            <w:r>
              <w:t>Reyla Rosa</w:t>
            </w:r>
          </w:p>
        </w:tc>
      </w:tr>
      <w:tr w:rsidR="00934533" w:rsidRPr="009609DC">
        <w:trPr>
          <w:jc w:val="center"/>
        </w:trPr>
        <w:tc>
          <w:tcPr>
            <w:tcW w:w="1639" w:type="dxa"/>
          </w:tcPr>
          <w:p w:rsidR="00934533" w:rsidRDefault="00934533" w:rsidP="00266ED3">
            <w:pPr>
              <w:pStyle w:val="CTMISTabela"/>
              <w:rPr>
                <w:b/>
              </w:rPr>
            </w:pPr>
            <w:r>
              <w:t>17/06/2014</w:t>
            </w:r>
          </w:p>
        </w:tc>
        <w:tc>
          <w:tcPr>
            <w:tcW w:w="960" w:type="dxa"/>
          </w:tcPr>
          <w:p w:rsidR="00934533" w:rsidRDefault="00934533" w:rsidP="00266ED3">
            <w:pPr>
              <w:pStyle w:val="CTMISTabela"/>
              <w:rPr>
                <w:b/>
              </w:rPr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34533" w:rsidRPr="009609DC" w:rsidRDefault="00934533" w:rsidP="00266ED3">
            <w:pPr>
              <w:pStyle w:val="CTMISTabela"/>
              <w:rPr>
                <w:b/>
              </w:rPr>
            </w:pPr>
            <w:r>
              <w:t>Revisão em pares.</w:t>
            </w:r>
          </w:p>
        </w:tc>
        <w:tc>
          <w:tcPr>
            <w:tcW w:w="2040" w:type="dxa"/>
          </w:tcPr>
          <w:p w:rsidR="00934533" w:rsidRDefault="00934533" w:rsidP="00266ED3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266ED3" w:rsidRPr="009609DC">
        <w:trPr>
          <w:jc w:val="center"/>
        </w:trPr>
        <w:tc>
          <w:tcPr>
            <w:tcW w:w="1639" w:type="dxa"/>
          </w:tcPr>
          <w:p w:rsidR="00266ED3" w:rsidRDefault="00266ED3" w:rsidP="00266ED3">
            <w:pPr>
              <w:pStyle w:val="CTMISTabela"/>
            </w:pPr>
            <w:r>
              <w:t>31/07/2014</w:t>
            </w:r>
          </w:p>
        </w:tc>
        <w:tc>
          <w:tcPr>
            <w:tcW w:w="960" w:type="dxa"/>
          </w:tcPr>
          <w:p w:rsidR="00266ED3" w:rsidRDefault="00266ED3" w:rsidP="00266ED3">
            <w:pPr>
              <w:pStyle w:val="CTMISTabela"/>
            </w:pPr>
            <w: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66ED3" w:rsidRPr="00266ED3" w:rsidRDefault="00266ED3" w:rsidP="00266ED3">
            <w:pPr>
              <w:pStyle w:val="CTMISTabela"/>
              <w:rPr>
                <w:lang w:val="pt-BR"/>
              </w:rPr>
            </w:pPr>
            <w:r w:rsidRPr="00043303">
              <w:rPr>
                <w:lang w:val="pt-BR"/>
              </w:rPr>
              <w:t>Ajuste conforme reunião com a RSI para revisão do artefato.</w:t>
            </w:r>
          </w:p>
        </w:tc>
        <w:tc>
          <w:tcPr>
            <w:tcW w:w="2040" w:type="dxa"/>
          </w:tcPr>
          <w:p w:rsidR="00266ED3" w:rsidRDefault="00266ED3" w:rsidP="00266ED3">
            <w:pPr>
              <w:pStyle w:val="CTMISTabela"/>
            </w:pPr>
            <w:r>
              <w:t>Reyla Rosa</w:t>
            </w:r>
          </w:p>
        </w:tc>
      </w:tr>
      <w:tr w:rsidR="00607ACF" w:rsidRPr="009609DC">
        <w:trPr>
          <w:jc w:val="center"/>
        </w:trPr>
        <w:tc>
          <w:tcPr>
            <w:tcW w:w="1639" w:type="dxa"/>
          </w:tcPr>
          <w:p w:rsidR="00607ACF" w:rsidRDefault="00607ACF" w:rsidP="00266ED3">
            <w:pPr>
              <w:pStyle w:val="CTMISTabela"/>
            </w:pPr>
            <w:r>
              <w:t>11/09/2014</w:t>
            </w:r>
          </w:p>
        </w:tc>
        <w:tc>
          <w:tcPr>
            <w:tcW w:w="960" w:type="dxa"/>
          </w:tcPr>
          <w:p w:rsidR="00607ACF" w:rsidRDefault="00607ACF" w:rsidP="00266ED3">
            <w:pPr>
              <w:pStyle w:val="CTMISTabela"/>
            </w:pPr>
            <w: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07ACF" w:rsidRPr="00043303" w:rsidRDefault="00607ACF" w:rsidP="00266ED3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Ajustes conforme parecer técnico da RSI.</w:t>
            </w:r>
          </w:p>
        </w:tc>
        <w:tc>
          <w:tcPr>
            <w:tcW w:w="2040" w:type="dxa"/>
          </w:tcPr>
          <w:p w:rsidR="00607ACF" w:rsidRPr="00607ACF" w:rsidRDefault="00607ACF" w:rsidP="00266ED3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  <w:tr w:rsidR="00665FFB" w:rsidRPr="009609DC">
        <w:trPr>
          <w:jc w:val="center"/>
        </w:trPr>
        <w:tc>
          <w:tcPr>
            <w:tcW w:w="1639" w:type="dxa"/>
          </w:tcPr>
          <w:p w:rsidR="00665FFB" w:rsidRDefault="00665FFB" w:rsidP="0069500B">
            <w:pPr>
              <w:pStyle w:val="CTMISTabela"/>
            </w:pPr>
            <w:r>
              <w:t>23/09/2014</w:t>
            </w:r>
          </w:p>
        </w:tc>
        <w:tc>
          <w:tcPr>
            <w:tcW w:w="960" w:type="dxa"/>
          </w:tcPr>
          <w:p w:rsidR="00665FFB" w:rsidRDefault="00665FFB" w:rsidP="0069500B">
            <w:pPr>
              <w:pStyle w:val="CTMISTabela"/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65FFB" w:rsidRDefault="00665FFB" w:rsidP="0069500B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Ajuste da versão para homologação do documento.</w:t>
            </w:r>
            <w:r w:rsidRPr="009629C5">
              <w:rPr>
                <w:lang w:val="pt-BR"/>
              </w:rPr>
              <w:tab/>
            </w:r>
          </w:p>
        </w:tc>
        <w:tc>
          <w:tcPr>
            <w:tcW w:w="2040" w:type="dxa"/>
          </w:tcPr>
          <w:p w:rsidR="00665FFB" w:rsidRDefault="00665FFB" w:rsidP="0069500B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Rayanne Felício</w:t>
            </w:r>
          </w:p>
        </w:tc>
      </w:tr>
    </w:tbl>
    <w:p w:rsidR="00200361" w:rsidRPr="009609DC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RPr="009609DC" w:rsidSect="00200361">
          <w:headerReference w:type="default" r:id="rId12"/>
          <w:footerReference w:type="default" r:id="rId13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 w:rsidRPr="009609DC">
        <w:rPr>
          <w:rFonts w:cs="Arial"/>
        </w:rPr>
        <w:br w:type="page"/>
      </w:r>
    </w:p>
    <w:p w:rsidR="001E2036" w:rsidRPr="009609DC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 w:rsidRPr="009609DC">
        <w:rPr>
          <w:caps w:val="0"/>
          <w:sz w:val="36"/>
        </w:rPr>
        <w:lastRenderedPageBreak/>
        <w:t>SUMÁRIO</w:t>
      </w:r>
    </w:p>
    <w:p w:rsidR="001C417D" w:rsidRDefault="006A757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8214000" w:history="1">
        <w:r w:rsidR="001C417D" w:rsidRPr="00AB376C">
          <w:rPr>
            <w:rStyle w:val="Hyperlink"/>
          </w:rPr>
          <w:t>1.</w:t>
        </w:r>
        <w:r w:rsidR="001C417D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1C417D" w:rsidRPr="00AB376C">
          <w:rPr>
            <w:rStyle w:val="Hyperlink"/>
          </w:rPr>
          <w:t>INTRODUÇÃO</w:t>
        </w:r>
        <w:r w:rsidR="001C417D">
          <w:rPr>
            <w:webHidden/>
          </w:rPr>
          <w:tab/>
        </w:r>
        <w:r>
          <w:rPr>
            <w:webHidden/>
          </w:rPr>
          <w:fldChar w:fldCharType="begin"/>
        </w:r>
        <w:r w:rsidR="001C417D">
          <w:rPr>
            <w:webHidden/>
          </w:rPr>
          <w:instrText xml:space="preserve"> PAGEREF _Toc398214000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C417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417D" w:rsidRDefault="006A757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8214001" w:history="1">
        <w:r w:rsidR="001C417D" w:rsidRPr="00AB376C">
          <w:rPr>
            <w:rStyle w:val="Hyperlink"/>
            <w:lang w:val="pt-PT"/>
          </w:rPr>
          <w:t>2.</w:t>
        </w:r>
        <w:r w:rsidR="001C417D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1C417D" w:rsidRPr="00AB376C">
          <w:rPr>
            <w:rStyle w:val="Hyperlink"/>
            <w:lang w:val="pt-PT"/>
          </w:rPr>
          <w:t>Detalhamento da Apresentação</w:t>
        </w:r>
        <w:r w:rsidR="001C417D">
          <w:rPr>
            <w:webHidden/>
          </w:rPr>
          <w:tab/>
        </w:r>
        <w:r>
          <w:rPr>
            <w:webHidden/>
          </w:rPr>
          <w:fldChar w:fldCharType="begin"/>
        </w:r>
        <w:r w:rsidR="001C417D">
          <w:rPr>
            <w:webHidden/>
          </w:rPr>
          <w:instrText xml:space="preserve"> PAGEREF _Toc398214001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C417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417D" w:rsidRDefault="006A757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4002" w:history="1">
        <w:r w:rsidR="001C417D" w:rsidRPr="00AB376C">
          <w:rPr>
            <w:rStyle w:val="Hyperlink"/>
          </w:rPr>
          <w:t>2.1</w:t>
        </w:r>
        <w:r w:rsidR="001C417D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1C417D" w:rsidRPr="00AB376C">
          <w:rPr>
            <w:rStyle w:val="Hyperlink"/>
            <w:lang w:val="pt-PT"/>
          </w:rPr>
          <w:t>Usuário</w:t>
        </w:r>
        <w:r w:rsidR="001C417D" w:rsidRPr="00AB376C">
          <w:rPr>
            <w:rStyle w:val="Hyperlink"/>
          </w:rPr>
          <w:t>s / Atores</w:t>
        </w:r>
        <w:r w:rsidR="001C417D">
          <w:rPr>
            <w:webHidden/>
          </w:rPr>
          <w:tab/>
        </w:r>
        <w:r>
          <w:rPr>
            <w:webHidden/>
          </w:rPr>
          <w:fldChar w:fldCharType="begin"/>
        </w:r>
        <w:r w:rsidR="001C417D">
          <w:rPr>
            <w:webHidden/>
          </w:rPr>
          <w:instrText xml:space="preserve"> PAGEREF _Toc398214002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C417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417D" w:rsidRDefault="006A757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4003" w:history="1">
        <w:r w:rsidR="001C417D" w:rsidRPr="00AB376C">
          <w:rPr>
            <w:rStyle w:val="Hyperlink"/>
          </w:rPr>
          <w:t>2.2</w:t>
        </w:r>
        <w:r w:rsidR="001C417D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1C417D" w:rsidRPr="00AB376C">
          <w:rPr>
            <w:rStyle w:val="Hyperlink"/>
          </w:rPr>
          <w:t>Local do Evento</w:t>
        </w:r>
        <w:r w:rsidR="001C417D">
          <w:rPr>
            <w:webHidden/>
          </w:rPr>
          <w:tab/>
        </w:r>
        <w:r>
          <w:rPr>
            <w:webHidden/>
          </w:rPr>
          <w:fldChar w:fldCharType="begin"/>
        </w:r>
        <w:r w:rsidR="001C417D">
          <w:rPr>
            <w:webHidden/>
          </w:rPr>
          <w:instrText xml:space="preserve"> PAGEREF _Toc398214003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C417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C417D" w:rsidRDefault="006A757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4004" w:history="1">
        <w:r w:rsidR="001C417D" w:rsidRPr="00AB376C">
          <w:rPr>
            <w:rStyle w:val="Hyperlink"/>
          </w:rPr>
          <w:t>2.2.1-Tela Pesquisar Local do Evento</w:t>
        </w:r>
        <w:r w:rsidR="001C417D">
          <w:rPr>
            <w:webHidden/>
          </w:rPr>
          <w:tab/>
        </w:r>
        <w:r>
          <w:rPr>
            <w:webHidden/>
          </w:rPr>
          <w:fldChar w:fldCharType="begin"/>
        </w:r>
        <w:r w:rsidR="001C417D">
          <w:rPr>
            <w:webHidden/>
          </w:rPr>
          <w:instrText xml:space="preserve"> PAGEREF _Toc398214004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C417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C417D" w:rsidRDefault="006A757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4005" w:history="1">
        <w:r w:rsidR="001C417D" w:rsidRPr="00AB376C">
          <w:rPr>
            <w:rStyle w:val="Hyperlink"/>
          </w:rPr>
          <w:t>2.2.2-Tela Incluir Local do Evento</w:t>
        </w:r>
        <w:r w:rsidR="001C417D">
          <w:rPr>
            <w:webHidden/>
          </w:rPr>
          <w:tab/>
        </w:r>
        <w:r>
          <w:rPr>
            <w:webHidden/>
          </w:rPr>
          <w:fldChar w:fldCharType="begin"/>
        </w:r>
        <w:r w:rsidR="001C417D">
          <w:rPr>
            <w:webHidden/>
          </w:rPr>
          <w:instrText xml:space="preserve"> PAGEREF _Toc398214005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C417D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C417D" w:rsidRDefault="006A757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4006" w:history="1">
        <w:r w:rsidR="001C417D" w:rsidRPr="00AB376C">
          <w:rPr>
            <w:rStyle w:val="Hyperlink"/>
          </w:rPr>
          <w:t>2.2.3-Tela Alterar Local do Evento</w:t>
        </w:r>
        <w:r w:rsidR="001C417D">
          <w:rPr>
            <w:webHidden/>
          </w:rPr>
          <w:tab/>
        </w:r>
        <w:r>
          <w:rPr>
            <w:webHidden/>
          </w:rPr>
          <w:fldChar w:fldCharType="begin"/>
        </w:r>
        <w:r w:rsidR="001C417D">
          <w:rPr>
            <w:webHidden/>
          </w:rPr>
          <w:instrText xml:space="preserve"> PAGEREF _Toc398214006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C417D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C417D" w:rsidRDefault="006A757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4007" w:history="1">
        <w:r w:rsidR="001C417D" w:rsidRPr="00AB376C">
          <w:rPr>
            <w:rStyle w:val="Hyperlink"/>
          </w:rPr>
          <w:t>2.2.4- Tela Visualizar Local do  Evento</w:t>
        </w:r>
        <w:r w:rsidR="001C417D">
          <w:rPr>
            <w:webHidden/>
          </w:rPr>
          <w:tab/>
        </w:r>
        <w:r>
          <w:rPr>
            <w:webHidden/>
          </w:rPr>
          <w:fldChar w:fldCharType="begin"/>
        </w:r>
        <w:r w:rsidR="001C417D">
          <w:rPr>
            <w:webHidden/>
          </w:rPr>
          <w:instrText xml:space="preserve"> PAGEREF _Toc398214007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C417D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1C417D" w:rsidRDefault="006A7578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4008" w:history="1">
        <w:r w:rsidR="001C417D" w:rsidRPr="00AB376C">
          <w:rPr>
            <w:rStyle w:val="Hyperlink"/>
          </w:rPr>
          <w:t>2.2.5- Tela Excluir Local do Evento</w:t>
        </w:r>
        <w:r w:rsidR="001C417D">
          <w:rPr>
            <w:webHidden/>
          </w:rPr>
          <w:tab/>
        </w:r>
        <w:r>
          <w:rPr>
            <w:webHidden/>
          </w:rPr>
          <w:fldChar w:fldCharType="begin"/>
        </w:r>
        <w:r w:rsidR="001C417D">
          <w:rPr>
            <w:webHidden/>
          </w:rPr>
          <w:instrText xml:space="preserve"> PAGEREF _Toc398214008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C417D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E2036" w:rsidRPr="009609DC" w:rsidRDefault="006A7578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Pr="009609DC" w:rsidRDefault="001E2036">
      <w:pPr>
        <w:pStyle w:val="STJNvel1"/>
      </w:pPr>
      <w:r w:rsidRPr="009609DC">
        <w:br w:type="page"/>
      </w:r>
      <w:bookmarkStart w:id="0" w:name="_Toc221095147"/>
      <w:bookmarkStart w:id="1" w:name="_Toc385347569"/>
      <w:bookmarkStart w:id="2" w:name="_Toc398214000"/>
      <w:r w:rsidRPr="009609DC">
        <w:lastRenderedPageBreak/>
        <w:t>INTRODUÇÃO</w:t>
      </w:r>
      <w:bookmarkEnd w:id="0"/>
      <w:bookmarkEnd w:id="1"/>
      <w:bookmarkEnd w:id="2"/>
    </w:p>
    <w:p w:rsidR="001E2036" w:rsidRPr="009609DC" w:rsidRDefault="00A5164B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Pr="009609DC" w:rsidRDefault="001E2036"/>
    <w:p w:rsidR="001E2036" w:rsidRPr="009609DC" w:rsidRDefault="001E2036">
      <w:pPr>
        <w:pStyle w:val="STJNvel1"/>
        <w:rPr>
          <w:lang w:val="pt-PT"/>
        </w:rPr>
      </w:pPr>
      <w:bookmarkStart w:id="3" w:name="_Toc385347570"/>
      <w:bookmarkStart w:id="4" w:name="_Toc398214001"/>
      <w:r w:rsidRPr="009609DC">
        <w:rPr>
          <w:lang w:val="pt-PT"/>
        </w:rPr>
        <w:t>Detalhamento da Apresentação</w:t>
      </w:r>
      <w:bookmarkEnd w:id="3"/>
      <w:bookmarkEnd w:id="4"/>
    </w:p>
    <w:p w:rsidR="001E2036" w:rsidRPr="009609DC" w:rsidRDefault="00A5164B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As ações que serão executadas nas tel</w:t>
      </w:r>
      <w:r w:rsidR="00A041EA">
        <w:rPr>
          <w:i w:val="0"/>
          <w:color w:val="auto"/>
        </w:rPr>
        <w:t xml:space="preserve">as serão as seguintes: </w:t>
      </w:r>
      <w:r w:rsidR="00E450B0">
        <w:rPr>
          <w:i w:val="0"/>
          <w:color w:val="auto"/>
        </w:rPr>
        <w:t>Pesquisar</w:t>
      </w:r>
      <w:r w:rsidRPr="009609DC">
        <w:rPr>
          <w:i w:val="0"/>
          <w:color w:val="auto"/>
        </w:rPr>
        <w:t>, Incluir</w:t>
      </w:r>
      <w:r w:rsidR="00447D31" w:rsidRPr="009609DC">
        <w:rPr>
          <w:i w:val="0"/>
          <w:color w:val="auto"/>
        </w:rPr>
        <w:t xml:space="preserve">, Alterar, Visualizar </w:t>
      </w:r>
      <w:r w:rsidR="00383483">
        <w:rPr>
          <w:i w:val="0"/>
          <w:color w:val="auto"/>
        </w:rPr>
        <w:t>e Excluir Locais do Evento.</w:t>
      </w:r>
    </w:p>
    <w:p w:rsidR="001E2036" w:rsidRPr="009609DC" w:rsidRDefault="001E2036"/>
    <w:p w:rsidR="001E2036" w:rsidRPr="009609DC" w:rsidRDefault="001E2036" w:rsidP="001B00B2">
      <w:pPr>
        <w:pStyle w:val="STJNvel2"/>
      </w:pPr>
      <w:bookmarkStart w:id="5" w:name="_Toc385347571"/>
      <w:bookmarkStart w:id="6" w:name="_Toc398214002"/>
      <w:r w:rsidRPr="009609DC">
        <w:rPr>
          <w:lang w:val="pt-PT"/>
        </w:rPr>
        <w:t>Usuário</w:t>
      </w:r>
      <w:r w:rsidR="00532AD7" w:rsidRPr="009609DC">
        <w:t xml:space="preserve">s </w:t>
      </w:r>
      <w:r w:rsidRPr="009609DC">
        <w:t>/ Ator</w:t>
      </w:r>
      <w:r w:rsidR="00532AD7" w:rsidRPr="009609DC">
        <w:t>es</w:t>
      </w:r>
      <w:bookmarkEnd w:id="5"/>
      <w:bookmarkEnd w:id="6"/>
    </w:p>
    <w:p w:rsidR="008F054D" w:rsidRDefault="008F054D" w:rsidP="008F054D">
      <w:pPr>
        <w:pStyle w:val="Instruo"/>
        <w:jc w:val="both"/>
        <w:rPr>
          <w:lang w:val="pt-PT"/>
        </w:rPr>
      </w:pPr>
      <w:r w:rsidRPr="009609DC">
        <w:rPr>
          <w:i w:val="0"/>
          <w:color w:val="auto"/>
        </w:rPr>
        <w:t>Administrador – responsável pela</w:t>
      </w:r>
      <w:r>
        <w:rPr>
          <w:i w:val="0"/>
          <w:color w:val="auto"/>
        </w:rPr>
        <w:t xml:space="preserve"> consulta, visualização,</w:t>
      </w:r>
      <w:r w:rsidRPr="009609DC">
        <w:rPr>
          <w:i w:val="0"/>
          <w:color w:val="auto"/>
        </w:rPr>
        <w:t xml:space="preserve"> inclusão, alteração e exclusão dos registros nesta funcionalidade</w:t>
      </w:r>
      <w:r w:rsidRPr="009609DC">
        <w:rPr>
          <w:lang w:val="pt-PT"/>
        </w:rPr>
        <w:t>.</w:t>
      </w:r>
    </w:p>
    <w:p w:rsidR="001E2036" w:rsidRPr="008F054D" w:rsidRDefault="008F054D" w:rsidP="008F054D">
      <w:pPr>
        <w:pStyle w:val="Instruo"/>
        <w:jc w:val="both"/>
        <w:rPr>
          <w:i w:val="0"/>
          <w:color w:val="auto"/>
        </w:rPr>
      </w:pPr>
      <w:r w:rsidRPr="008F054D">
        <w:rPr>
          <w:i w:val="0"/>
          <w:color w:val="auto"/>
        </w:rPr>
        <w:t>Assessor - Usuário com permissão de consultar e v</w:t>
      </w:r>
      <w:r>
        <w:rPr>
          <w:i w:val="0"/>
          <w:color w:val="auto"/>
        </w:rPr>
        <w:t>isualizar os locais de eventos</w:t>
      </w:r>
      <w:r w:rsidRPr="008F054D">
        <w:rPr>
          <w:i w:val="0"/>
          <w:color w:val="auto"/>
        </w:rPr>
        <w:t xml:space="preserve"> no sistema.</w:t>
      </w:r>
    </w:p>
    <w:p w:rsidR="001E2036" w:rsidRPr="009609DC" w:rsidRDefault="001E2036"/>
    <w:p w:rsidR="001E2036" w:rsidRPr="009609DC" w:rsidRDefault="00A37F98" w:rsidP="001B00B2">
      <w:pPr>
        <w:pStyle w:val="STJNvel2"/>
      </w:pPr>
      <w:r w:rsidRPr="009609DC">
        <w:lastRenderedPageBreak/>
        <w:t xml:space="preserve"> </w:t>
      </w:r>
      <w:bookmarkStart w:id="7" w:name="_Toc385347572"/>
      <w:bookmarkStart w:id="8" w:name="_Toc398214003"/>
      <w:r w:rsidR="004D105F">
        <w:t xml:space="preserve">Local do </w:t>
      </w:r>
      <w:r w:rsidRPr="009609DC">
        <w:t>Evento</w:t>
      </w:r>
      <w:bookmarkEnd w:id="7"/>
      <w:bookmarkEnd w:id="8"/>
    </w:p>
    <w:p w:rsidR="001E2036" w:rsidRPr="009609DC" w:rsidRDefault="0093526A" w:rsidP="0093526A">
      <w:pPr>
        <w:pStyle w:val="STJNivel3"/>
        <w:ind w:left="717"/>
      </w:pPr>
      <w:bookmarkStart w:id="9" w:name="_Ref385343333"/>
      <w:bookmarkStart w:id="10" w:name="_Toc385347573"/>
      <w:bookmarkStart w:id="11" w:name="_Toc398214004"/>
      <w:r>
        <w:t>2.2.1-</w:t>
      </w:r>
      <w:r w:rsidR="001E2036" w:rsidRPr="009609DC">
        <w:t xml:space="preserve">Tela </w:t>
      </w:r>
      <w:r w:rsidR="00887C24" w:rsidRPr="009609DC">
        <w:t>Pesquisar</w:t>
      </w:r>
      <w:r w:rsidR="004D105F">
        <w:t xml:space="preserve"> Local do</w:t>
      </w:r>
      <w:r w:rsidR="00A37F98" w:rsidRPr="009609DC">
        <w:t xml:space="preserve"> Evento</w:t>
      </w:r>
      <w:bookmarkEnd w:id="9"/>
      <w:bookmarkEnd w:id="10"/>
      <w:bookmarkEnd w:id="11"/>
    </w:p>
    <w:p w:rsidR="00A37F98" w:rsidRPr="009609DC" w:rsidRDefault="008C71F2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6113327"/>
            <wp:effectExtent l="19050" t="0" r="5080" b="0"/>
            <wp:docPr id="2" name="Imagem 2" descr="C:\Users\rayanne.felicio\Pictures\PESQUISAR LOCAL DO EV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PESQUISAR LOCAL DO EVENT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6113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85" w:rsidRDefault="002B0285">
      <w:pPr>
        <w:pStyle w:val="Instruo"/>
        <w:jc w:val="center"/>
        <w:rPr>
          <w:i w:val="0"/>
          <w:color w:val="auto"/>
        </w:rPr>
      </w:pPr>
    </w:p>
    <w:p w:rsidR="001E2036" w:rsidRPr="009609DC" w:rsidRDefault="001E2036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>Figura 1 - T</w:t>
      </w:r>
      <w:r w:rsidR="009D6A5A">
        <w:rPr>
          <w:i w:val="0"/>
          <w:color w:val="auto"/>
        </w:rPr>
        <w:t>ela</w:t>
      </w:r>
      <w:r w:rsidR="00A37F98" w:rsidRPr="009609DC">
        <w:rPr>
          <w:i w:val="0"/>
          <w:color w:val="auto"/>
        </w:rPr>
        <w:t xml:space="preserve"> </w:t>
      </w:r>
      <w:r w:rsidR="009D6A5A">
        <w:rPr>
          <w:i w:val="0"/>
          <w:color w:val="auto"/>
        </w:rPr>
        <w:t>Pesquisa</w:t>
      </w:r>
      <w:r w:rsidR="002B0285">
        <w:rPr>
          <w:i w:val="0"/>
          <w:color w:val="auto"/>
        </w:rPr>
        <w:t>r Local</w:t>
      </w:r>
      <w:r w:rsidR="009D6A5A">
        <w:rPr>
          <w:i w:val="0"/>
          <w:color w:val="auto"/>
        </w:rPr>
        <w:t xml:space="preserve"> </w:t>
      </w:r>
      <w:r w:rsidR="005034A0">
        <w:rPr>
          <w:i w:val="0"/>
          <w:color w:val="auto"/>
        </w:rPr>
        <w:t>do</w:t>
      </w:r>
      <w:r w:rsidR="00A37F98" w:rsidRPr="009609DC">
        <w:rPr>
          <w:i w:val="0"/>
          <w:color w:val="auto"/>
        </w:rPr>
        <w:t xml:space="preserve"> Evento</w:t>
      </w:r>
      <w:r w:rsidRPr="009609DC">
        <w:rPr>
          <w:i w:val="0"/>
          <w:color w:val="auto"/>
        </w:rPr>
        <w:t>.</w:t>
      </w:r>
    </w:p>
    <w:p w:rsidR="001E2036" w:rsidRPr="009609DC" w:rsidRDefault="001E2036" w:rsidP="009C22EC">
      <w:pPr>
        <w:pStyle w:val="Ttulo4"/>
        <w:numPr>
          <w:ilvl w:val="0"/>
          <w:numId w:val="16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447D31" w:rsidRPr="009609DC" w:rsidRDefault="00447D31" w:rsidP="00447D31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</w:t>
      </w:r>
      <w:r w:rsidR="008F1B4C" w:rsidRPr="009609DC">
        <w:rPr>
          <w:i w:val="0"/>
          <w:color w:val="auto"/>
        </w:rPr>
        <w:t xml:space="preserve">o </w:t>
      </w:r>
      <w:r w:rsidR="005B7323" w:rsidRPr="009609DC">
        <w:rPr>
          <w:i w:val="0"/>
          <w:color w:val="auto"/>
        </w:rPr>
        <w:t>acionar</w:t>
      </w:r>
      <w:r w:rsidR="008F1B4C" w:rsidRPr="009609DC">
        <w:rPr>
          <w:i w:val="0"/>
          <w:color w:val="auto"/>
        </w:rPr>
        <w:t xml:space="preserve"> o botão Pesquisar, o sistema apresenta</w:t>
      </w:r>
      <w:r w:rsidRPr="009609DC">
        <w:rPr>
          <w:i w:val="0"/>
          <w:color w:val="auto"/>
        </w:rPr>
        <w:t xml:space="preserve"> a tabela com o resultado da pesquisa.</w:t>
      </w:r>
    </w:p>
    <w:p w:rsidR="00447D31" w:rsidRPr="009609DC" w:rsidRDefault="00447D31" w:rsidP="00447D31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5B7323" w:rsidRPr="009609DC">
        <w:rPr>
          <w:i w:val="0"/>
          <w:color w:val="auto"/>
        </w:rPr>
        <w:t>acionar</w:t>
      </w:r>
      <w:r w:rsidRPr="009609DC">
        <w:rPr>
          <w:i w:val="0"/>
          <w:color w:val="auto"/>
        </w:rPr>
        <w:t xml:space="preserve"> o</w:t>
      </w:r>
      <w:r w:rsidR="008F1B4C" w:rsidRPr="009609DC">
        <w:rPr>
          <w:i w:val="0"/>
          <w:color w:val="auto"/>
        </w:rPr>
        <w:t xml:space="preserve"> botão Limpar, o sistema limpa</w:t>
      </w:r>
      <w:r w:rsidRPr="009609DC">
        <w:rPr>
          <w:i w:val="0"/>
          <w:color w:val="auto"/>
        </w:rPr>
        <w:t xml:space="preserve"> o(s) parâmetro(s) de pesquisa informado(s).</w:t>
      </w:r>
    </w:p>
    <w:p w:rsidR="001E2036" w:rsidRPr="009609DC" w:rsidRDefault="003E25B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5B7323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>o ícone</w:t>
      </w:r>
      <w:r w:rsidR="001E2036" w:rsidRPr="009609DC">
        <w:rPr>
          <w:i w:val="0"/>
          <w:color w:val="auto"/>
        </w:rPr>
        <w:t xml:space="preserve"> Alterar, </w:t>
      </w:r>
      <w:r w:rsidR="005B7323" w:rsidRPr="009609DC">
        <w:rPr>
          <w:i w:val="0"/>
          <w:color w:val="auto"/>
        </w:rPr>
        <w:t xml:space="preserve">o sistema apresenta </w:t>
      </w:r>
      <w:r w:rsidR="001E2036" w:rsidRPr="009609DC">
        <w:rPr>
          <w:i w:val="0"/>
          <w:color w:val="auto"/>
        </w:rPr>
        <w:t>a T</w:t>
      </w:r>
      <w:r w:rsidR="00A37F98" w:rsidRPr="009609DC">
        <w:rPr>
          <w:i w:val="0"/>
          <w:color w:val="auto"/>
        </w:rPr>
        <w:t>ela Alterar</w:t>
      </w:r>
      <w:r w:rsidR="00A72EA5">
        <w:rPr>
          <w:i w:val="0"/>
          <w:color w:val="auto"/>
        </w:rPr>
        <w:t xml:space="preserve"> Local do</w:t>
      </w:r>
      <w:r w:rsidR="00A37F98" w:rsidRPr="009609DC">
        <w:rPr>
          <w:i w:val="0"/>
          <w:color w:val="auto"/>
        </w:rPr>
        <w:t xml:space="preserve"> Evento</w:t>
      </w:r>
      <w:r w:rsidR="001E2036" w:rsidRPr="009609DC">
        <w:rPr>
          <w:i w:val="0"/>
          <w:color w:val="auto"/>
        </w:rPr>
        <w:t>.</w:t>
      </w:r>
    </w:p>
    <w:p w:rsidR="009C1194" w:rsidRPr="009609DC" w:rsidRDefault="009C1194" w:rsidP="009C1194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acionar o botão Incluir, o sistema apresenta a Tela Incluir </w:t>
      </w:r>
      <w:r w:rsidR="00A72EA5">
        <w:rPr>
          <w:i w:val="0"/>
          <w:color w:val="auto"/>
        </w:rPr>
        <w:t>Local do</w:t>
      </w:r>
      <w:r w:rsidR="00A72EA5" w:rsidRPr="009609DC">
        <w:rPr>
          <w:i w:val="0"/>
          <w:color w:val="auto"/>
        </w:rPr>
        <w:t xml:space="preserve"> </w:t>
      </w:r>
      <w:r w:rsidR="004044F3">
        <w:rPr>
          <w:i w:val="0"/>
          <w:color w:val="auto"/>
        </w:rPr>
        <w:t>Evento</w:t>
      </w:r>
      <w:r w:rsidR="005034A0">
        <w:rPr>
          <w:i w:val="0"/>
          <w:color w:val="auto"/>
        </w:rPr>
        <w:t>.</w:t>
      </w:r>
      <w:r w:rsidR="004044F3">
        <w:rPr>
          <w:i w:val="0"/>
          <w:color w:val="auto"/>
        </w:rPr>
        <w:t xml:space="preserve"> </w:t>
      </w:r>
    </w:p>
    <w:p w:rsidR="00A37F98" w:rsidRPr="009609DC" w:rsidRDefault="00A37F98" w:rsidP="005B732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 xml:space="preserve">Ao </w:t>
      </w:r>
      <w:r w:rsidR="005B7323" w:rsidRPr="009609DC">
        <w:rPr>
          <w:i w:val="0"/>
          <w:color w:val="auto"/>
        </w:rPr>
        <w:t xml:space="preserve">acionar </w:t>
      </w:r>
      <w:r w:rsidRPr="009609DC">
        <w:rPr>
          <w:i w:val="0"/>
          <w:color w:val="auto"/>
        </w:rPr>
        <w:t>o botão</w:t>
      </w:r>
      <w:r w:rsidR="006A1880">
        <w:rPr>
          <w:i w:val="0"/>
          <w:color w:val="auto"/>
        </w:rPr>
        <w:t xml:space="preserve"> Cancelar, o sistema retorna</w:t>
      </w:r>
      <w:r w:rsidR="003E25B3" w:rsidRPr="009609DC">
        <w:rPr>
          <w:i w:val="0"/>
          <w:color w:val="auto"/>
        </w:rPr>
        <w:t xml:space="preserve"> para a</w:t>
      </w:r>
      <w:r w:rsidR="006A1880">
        <w:rPr>
          <w:i w:val="0"/>
          <w:color w:val="auto"/>
        </w:rPr>
        <w:t xml:space="preserve"> Tela Inicial do Sistema</w:t>
      </w:r>
      <w:r w:rsidR="005B7323" w:rsidRPr="009609DC">
        <w:rPr>
          <w:i w:val="0"/>
          <w:color w:val="auto"/>
        </w:rPr>
        <w:t>.</w:t>
      </w:r>
    </w:p>
    <w:p w:rsidR="003E25B3" w:rsidRPr="009609DC" w:rsidRDefault="005B7323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9609DC">
        <w:rPr>
          <w:color w:val="auto"/>
        </w:rPr>
        <w:t>Ao acionar</w:t>
      </w:r>
      <w:r w:rsidR="003E25B3" w:rsidRPr="009609DC">
        <w:rPr>
          <w:color w:val="auto"/>
        </w:rPr>
        <w:t xml:space="preserve"> o ícone Visualizar,</w:t>
      </w:r>
      <w:r w:rsidRPr="009609DC">
        <w:rPr>
          <w:color w:val="auto"/>
        </w:rPr>
        <w:t xml:space="preserve"> o sistema apresenta a </w:t>
      </w:r>
      <w:r w:rsidR="003E25B3" w:rsidRPr="009609DC">
        <w:rPr>
          <w:color w:val="auto"/>
        </w:rPr>
        <w:t>Tela Visualizar</w:t>
      </w:r>
      <w:r w:rsidR="0057624F" w:rsidRPr="0057624F">
        <w:rPr>
          <w:color w:val="auto"/>
        </w:rPr>
        <w:t xml:space="preserve"> Local do</w:t>
      </w:r>
      <w:r w:rsidR="003E25B3" w:rsidRPr="009609DC">
        <w:rPr>
          <w:color w:val="auto"/>
        </w:rPr>
        <w:t xml:space="preserve"> Evento</w:t>
      </w:r>
      <w:r w:rsidRPr="009609DC">
        <w:rPr>
          <w:color w:val="auto"/>
        </w:rPr>
        <w:t>.</w:t>
      </w:r>
    </w:p>
    <w:p w:rsidR="003E25B3" w:rsidRPr="009609DC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9609DC">
        <w:rPr>
          <w:color w:val="auto"/>
        </w:rPr>
        <w:t xml:space="preserve">Ao </w:t>
      </w:r>
      <w:r w:rsidR="005B7323" w:rsidRPr="009609DC">
        <w:rPr>
          <w:color w:val="auto"/>
        </w:rPr>
        <w:t>acionar</w:t>
      </w:r>
      <w:r w:rsidRPr="009609DC">
        <w:rPr>
          <w:color w:val="auto"/>
        </w:rPr>
        <w:t xml:space="preserve"> o ícone Excluir, </w:t>
      </w:r>
      <w:r w:rsidR="009C1194" w:rsidRPr="009609DC">
        <w:rPr>
          <w:color w:val="auto"/>
        </w:rPr>
        <w:t xml:space="preserve">o sistema apresenta </w:t>
      </w:r>
      <w:r w:rsidRPr="009609DC">
        <w:rPr>
          <w:color w:val="auto"/>
        </w:rPr>
        <w:t xml:space="preserve">a Tela Excluir </w:t>
      </w:r>
      <w:r w:rsidR="004044F3">
        <w:rPr>
          <w:color w:val="auto"/>
        </w:rPr>
        <w:t xml:space="preserve">Local do </w:t>
      </w:r>
      <w:r w:rsidRPr="009609DC">
        <w:rPr>
          <w:color w:val="auto"/>
        </w:rPr>
        <w:t>Evento.</w:t>
      </w:r>
    </w:p>
    <w:p w:rsidR="00A7401F" w:rsidRPr="00A7401F" w:rsidRDefault="00A7401F" w:rsidP="00A7401F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lastRenderedPageBreak/>
        <w:t xml:space="preserve">A </w:t>
      </w:r>
      <w:r w:rsidRPr="00A7401F">
        <w:rPr>
          <w:i w:val="0"/>
          <w:color w:val="auto"/>
        </w:rPr>
        <w:t xml:space="preserve">Ordenação padrão para apresentação da lista de </w:t>
      </w:r>
      <w:r w:rsidR="0057624F">
        <w:rPr>
          <w:i w:val="0"/>
          <w:color w:val="auto"/>
        </w:rPr>
        <w:t>Local do</w:t>
      </w:r>
      <w:r w:rsidR="0057624F" w:rsidRPr="009609DC">
        <w:rPr>
          <w:i w:val="0"/>
          <w:color w:val="auto"/>
        </w:rPr>
        <w:t xml:space="preserve"> </w:t>
      </w:r>
      <w:r>
        <w:rPr>
          <w:i w:val="0"/>
          <w:color w:val="auto"/>
        </w:rPr>
        <w:t>Evento</w:t>
      </w:r>
      <w:r w:rsidRPr="00A7401F">
        <w:rPr>
          <w:i w:val="0"/>
          <w:color w:val="auto"/>
        </w:rPr>
        <w:t xml:space="preserve"> deve ser </w:t>
      </w:r>
      <w:r>
        <w:rPr>
          <w:i w:val="0"/>
          <w:color w:val="auto"/>
        </w:rPr>
        <w:t>pela coluna “</w:t>
      </w:r>
      <w:r w:rsidR="002624C2">
        <w:rPr>
          <w:i w:val="0"/>
          <w:color w:val="auto"/>
        </w:rPr>
        <w:t>Local</w:t>
      </w:r>
      <w:r>
        <w:rPr>
          <w:i w:val="0"/>
          <w:color w:val="auto"/>
        </w:rPr>
        <w:t xml:space="preserve"> do Evento</w:t>
      </w:r>
      <w:r w:rsidRPr="00A7401F">
        <w:rPr>
          <w:i w:val="0"/>
          <w:color w:val="auto"/>
        </w:rPr>
        <w:t>” em ordem alfabética</w:t>
      </w:r>
      <w:r>
        <w:rPr>
          <w:i w:val="0"/>
          <w:color w:val="auto"/>
        </w:rPr>
        <w:t>.</w:t>
      </w:r>
    </w:p>
    <w:p w:rsidR="00447D31" w:rsidRPr="009609DC" w:rsidRDefault="00447D31" w:rsidP="00447D31">
      <w:pPr>
        <w:pStyle w:val="PargrafodaLista"/>
        <w:rPr>
          <w:color w:val="auto"/>
        </w:rPr>
      </w:pPr>
    </w:p>
    <w:p w:rsidR="001E2036" w:rsidRPr="009609DC" w:rsidRDefault="001E2036" w:rsidP="009C22EC">
      <w:pPr>
        <w:pStyle w:val="Ttulo4"/>
        <w:numPr>
          <w:ilvl w:val="0"/>
          <w:numId w:val="16"/>
        </w:numPr>
        <w:rPr>
          <w:sz w:val="20"/>
        </w:rPr>
      </w:pPr>
      <w:r w:rsidRPr="009609DC">
        <w:rPr>
          <w:sz w:val="20"/>
        </w:rPr>
        <w:t>Exceções</w:t>
      </w:r>
    </w:p>
    <w:p w:rsidR="001E2036" w:rsidRPr="009609DC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1E2036" w:rsidRDefault="001E2036" w:rsidP="009C22EC">
      <w:pPr>
        <w:pStyle w:val="Ttulo4"/>
        <w:numPr>
          <w:ilvl w:val="0"/>
          <w:numId w:val="16"/>
        </w:numPr>
        <w:rPr>
          <w:sz w:val="20"/>
        </w:rPr>
      </w:pPr>
      <w:bookmarkStart w:id="12" w:name="_Toc118115343"/>
      <w:r w:rsidRPr="009609DC">
        <w:rPr>
          <w:sz w:val="20"/>
        </w:rPr>
        <w:t>Itens de Controle</w:t>
      </w:r>
      <w:bookmarkEnd w:id="12"/>
    </w:p>
    <w:p w:rsidR="00502905" w:rsidRDefault="00502905" w:rsidP="00502905"/>
    <w:p w:rsidR="00502905" w:rsidRPr="00502905" w:rsidRDefault="00502905" w:rsidP="0050290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514"/>
        <w:gridCol w:w="1134"/>
        <w:gridCol w:w="1134"/>
        <w:gridCol w:w="567"/>
        <w:gridCol w:w="804"/>
        <w:gridCol w:w="360"/>
        <w:gridCol w:w="496"/>
        <w:gridCol w:w="360"/>
        <w:gridCol w:w="985"/>
        <w:gridCol w:w="1896"/>
      </w:tblGrid>
      <w:tr w:rsidR="00E559FA" w:rsidRPr="009609DC" w:rsidTr="00FE0268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1514" w:type="dxa"/>
            <w:shd w:val="pct25" w:color="auto" w:fill="auto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804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E559FA" w:rsidRPr="009609DC" w:rsidRDefault="00E559FA" w:rsidP="00794B54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F87078" w:rsidRPr="009609DC" w:rsidTr="00566D50">
        <w:trPr>
          <w:cantSplit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1514" w:type="dxa"/>
            <w:vAlign w:val="center"/>
          </w:tcPr>
          <w:p w:rsidR="00F87078" w:rsidRPr="009609DC" w:rsidRDefault="00F87078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Local do Evento</w:t>
            </w:r>
          </w:p>
        </w:tc>
        <w:tc>
          <w:tcPr>
            <w:tcW w:w="1134" w:type="dxa"/>
            <w:vAlign w:val="center"/>
          </w:tcPr>
          <w:p w:rsidR="00F87078" w:rsidRPr="009609DC" w:rsidRDefault="00F87078" w:rsidP="00F775B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  <w:r>
              <w:rPr>
                <w:iCs/>
                <w:color w:val="auto"/>
                <w:sz w:val="22"/>
              </w:rPr>
              <w:t>2</w:t>
            </w:r>
            <w:r w:rsidRPr="009609DC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1134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567" w:type="dxa"/>
            <w:vAlign w:val="center"/>
          </w:tcPr>
          <w:p w:rsidR="00F87078" w:rsidRPr="009609DC" w:rsidRDefault="00F775B7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F87078" w:rsidRPr="005C023F" w:rsidRDefault="00F87078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1514" w:type="dxa"/>
            <w:vAlign w:val="center"/>
          </w:tcPr>
          <w:p w:rsidR="00F87078" w:rsidRPr="009609DC" w:rsidRDefault="00F87078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Quantidade de lugares disponíveis</w:t>
            </w:r>
          </w:p>
        </w:tc>
        <w:tc>
          <w:tcPr>
            <w:tcW w:w="1134" w:type="dxa"/>
            <w:vAlign w:val="center"/>
          </w:tcPr>
          <w:p w:rsidR="00791EBD" w:rsidRDefault="004365A3" w:rsidP="004365A3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  <w:r w:rsidR="00F87078">
              <w:rPr>
                <w:iCs/>
                <w:color w:val="auto"/>
                <w:sz w:val="22"/>
              </w:rPr>
              <w:t>/N</w:t>
            </w:r>
          </w:p>
        </w:tc>
        <w:tc>
          <w:tcPr>
            <w:tcW w:w="1134" w:type="dxa"/>
            <w:vAlign w:val="center"/>
          </w:tcPr>
          <w:p w:rsidR="00F87078" w:rsidRPr="008B521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8B52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F87078" w:rsidRPr="009609DC" w:rsidRDefault="00F775B7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F87078" w:rsidRPr="005C023F" w:rsidRDefault="00F87078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vAlign w:val="center"/>
          </w:tcPr>
          <w:p w:rsidR="00F87078" w:rsidRPr="009609DC" w:rsidRDefault="00F87078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Endereço</w:t>
            </w:r>
          </w:p>
        </w:tc>
        <w:tc>
          <w:tcPr>
            <w:tcW w:w="1134" w:type="dxa"/>
            <w:vAlign w:val="center"/>
          </w:tcPr>
          <w:p w:rsidR="00F87078" w:rsidRPr="009609DC" w:rsidRDefault="00F87078" w:rsidP="00F775B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1134" w:type="dxa"/>
          </w:tcPr>
          <w:p w:rsidR="00F87078" w:rsidRPr="008B521C" w:rsidRDefault="00F87078" w:rsidP="00F87078">
            <w:pPr>
              <w:jc w:val="center"/>
              <w:rPr>
                <w:color w:val="auto"/>
              </w:rPr>
            </w:pPr>
            <w:r w:rsidRPr="008B52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F87078" w:rsidRPr="009609DC" w:rsidRDefault="00F775B7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F87078" w:rsidRPr="005C023F" w:rsidRDefault="00F87078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vAlign w:val="center"/>
          </w:tcPr>
          <w:p w:rsidR="00F87078" w:rsidRPr="009609DC" w:rsidRDefault="00F87078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Bairro</w:t>
            </w:r>
          </w:p>
        </w:tc>
        <w:tc>
          <w:tcPr>
            <w:tcW w:w="1134" w:type="dxa"/>
            <w:vAlign w:val="center"/>
          </w:tcPr>
          <w:p w:rsidR="00F87078" w:rsidRPr="009609DC" w:rsidRDefault="00F87078" w:rsidP="00F775B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50/A</w:t>
            </w:r>
          </w:p>
        </w:tc>
        <w:tc>
          <w:tcPr>
            <w:tcW w:w="1134" w:type="dxa"/>
          </w:tcPr>
          <w:p w:rsidR="00F87078" w:rsidRPr="008B521C" w:rsidRDefault="00F87078" w:rsidP="00F87078">
            <w:pPr>
              <w:jc w:val="center"/>
              <w:rPr>
                <w:color w:val="auto"/>
              </w:rPr>
            </w:pPr>
            <w:r w:rsidRPr="008B52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vAlign w:val="center"/>
          </w:tcPr>
          <w:p w:rsidR="00F87078" w:rsidRPr="009609DC" w:rsidRDefault="00F775B7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F87078" w:rsidRPr="005C023F" w:rsidRDefault="00F87078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UF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87078" w:rsidRPr="008B521C" w:rsidRDefault="00F87078" w:rsidP="00F87078">
            <w:pPr>
              <w:jc w:val="center"/>
              <w:rPr>
                <w:color w:val="auto"/>
              </w:rPr>
            </w:pPr>
            <w:r w:rsidRPr="008B52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775B7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87078" w:rsidRPr="005C023F" w:rsidRDefault="00F87078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CEP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9D1986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9</w:t>
            </w:r>
            <w:r w:rsidR="00F87078">
              <w:rPr>
                <w:iCs/>
                <w:color w:val="auto"/>
                <w:sz w:val="22"/>
              </w:rPr>
              <w:t>/N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87078" w:rsidRPr="00FE0268" w:rsidRDefault="005C1E14" w:rsidP="007D3319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XXXXX-XXX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775B7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87078" w:rsidRPr="005C023F" w:rsidRDefault="00F87078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Telefone Comercial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9D1986" w:rsidP="009D198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13</w:t>
            </w:r>
            <w:r w:rsidR="00F87078">
              <w:rPr>
                <w:iCs/>
                <w:color w:val="auto"/>
                <w:sz w:val="22"/>
              </w:rPr>
              <w:t>/N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87078" w:rsidRPr="00691DF7" w:rsidRDefault="005C1E14" w:rsidP="007D3319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(XX)</w:t>
            </w:r>
            <w:r w:rsidR="004A2CB1">
              <w:rPr>
                <w:iCs/>
                <w:color w:val="auto"/>
              </w:rPr>
              <w:t>X</w:t>
            </w:r>
            <w:r>
              <w:rPr>
                <w:iCs/>
                <w:color w:val="auto"/>
              </w:rPr>
              <w:t>XXXX-XXXX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775B7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87078" w:rsidRPr="005C023F" w:rsidRDefault="00F87078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Fax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9D1986" w:rsidP="009D198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13</w:t>
            </w:r>
            <w:r w:rsidR="00F87078">
              <w:rPr>
                <w:iCs/>
                <w:color w:val="auto"/>
                <w:sz w:val="22"/>
              </w:rPr>
              <w:t>/N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87078" w:rsidRPr="00691DF7" w:rsidRDefault="005C1E14" w:rsidP="002B311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(XX)</w:t>
            </w:r>
            <w:r w:rsidR="004A2CB1">
              <w:rPr>
                <w:iCs/>
                <w:color w:val="auto"/>
              </w:rPr>
              <w:t>X</w:t>
            </w:r>
            <w:r>
              <w:rPr>
                <w:iCs/>
                <w:color w:val="auto"/>
              </w:rPr>
              <w:t>XXXX-XXXX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775B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87078" w:rsidRPr="005C023F" w:rsidRDefault="00F87078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Área Responsável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9D198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6D1D2B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F87078" w:rsidRPr="009609DC" w:rsidRDefault="00F87078" w:rsidP="006D1D2B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775B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87078" w:rsidRPr="005C023F" w:rsidRDefault="00F87078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Telefone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14/N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87078" w:rsidRPr="00691DF7" w:rsidRDefault="005C1E14" w:rsidP="002B311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(XX)</w:t>
            </w:r>
            <w:r w:rsidR="004A2CB1">
              <w:rPr>
                <w:iCs/>
                <w:color w:val="auto"/>
              </w:rPr>
              <w:t>X</w:t>
            </w:r>
            <w:r>
              <w:rPr>
                <w:iCs/>
                <w:color w:val="auto"/>
              </w:rPr>
              <w:t>XXXX-XXXX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775B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87078" w:rsidRPr="005C023F" w:rsidRDefault="00F87078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E-mail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5C1E14" w:rsidP="00F775B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150</w:t>
            </w:r>
            <w:r w:rsidR="00F87078">
              <w:rPr>
                <w:iCs/>
                <w:color w:val="auto"/>
                <w:sz w:val="22"/>
              </w:rPr>
              <w:t>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6D1D2B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F87078" w:rsidRPr="009609DC" w:rsidRDefault="00F87078" w:rsidP="006D1D2B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775B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87078" w:rsidRPr="005C023F" w:rsidRDefault="00F87078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170260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Pesquisar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87078" w:rsidRPr="00103D8B" w:rsidRDefault="00F87078" w:rsidP="00F87078">
            <w:pPr>
              <w:jc w:val="center"/>
              <w:rPr>
                <w:color w:val="auto"/>
              </w:rPr>
            </w:pPr>
            <w:r w:rsidRPr="00103D8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87078" w:rsidRPr="00103D8B" w:rsidRDefault="00F87078" w:rsidP="00F87078">
            <w:pPr>
              <w:jc w:val="center"/>
              <w:rPr>
                <w:color w:val="auto"/>
              </w:rPr>
            </w:pPr>
            <w:r w:rsidRPr="00103D8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87078" w:rsidRPr="005C023F" w:rsidRDefault="00F87078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8F054D" w:rsidP="007D3319">
            <w:pPr>
              <w:jc w:val="center"/>
              <w:rPr>
                <w:iCs/>
                <w:color w:val="auto"/>
                <w:sz w:val="22"/>
              </w:rPr>
            </w:pPr>
            <w:r w:rsidRPr="008F054D">
              <w:rPr>
                <w:iCs/>
                <w:color w:val="auto"/>
                <w:sz w:val="22"/>
              </w:rPr>
              <w:t>Ao ser acionado apresenta lista de resultados.</w:t>
            </w:r>
          </w:p>
        </w:tc>
      </w:tr>
      <w:tr w:rsidR="00F87078" w:rsidRPr="009609DC" w:rsidTr="00566D50">
        <w:trPr>
          <w:cantSplit/>
          <w:trHeight w:val="55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9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170260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87078" w:rsidRPr="00103D8B" w:rsidRDefault="00F87078" w:rsidP="00F87078">
            <w:pPr>
              <w:jc w:val="center"/>
              <w:rPr>
                <w:color w:val="auto"/>
              </w:rPr>
            </w:pPr>
            <w:r w:rsidRPr="00103D8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87078" w:rsidRPr="00103D8B" w:rsidRDefault="00F87078" w:rsidP="00F87078">
            <w:pPr>
              <w:jc w:val="center"/>
              <w:rPr>
                <w:color w:val="auto"/>
              </w:rPr>
            </w:pPr>
            <w:r w:rsidRPr="00103D8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87078" w:rsidRPr="005C023F" w:rsidRDefault="00F87078">
            <w:pPr>
              <w:rPr>
                <w:color w:val="auto"/>
              </w:rPr>
            </w:pPr>
            <w:r w:rsidRPr="005C023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8F054D" w:rsidP="007D3319">
            <w:pPr>
              <w:jc w:val="center"/>
              <w:rPr>
                <w:iCs/>
                <w:color w:val="auto"/>
                <w:sz w:val="22"/>
              </w:rPr>
            </w:pPr>
            <w:r w:rsidRPr="008F054D">
              <w:rPr>
                <w:iCs/>
                <w:color w:val="auto"/>
                <w:sz w:val="22"/>
              </w:rPr>
              <w:t>Ao ser acionado limpa os parâmetros de pesquisa.</w:t>
            </w:r>
          </w:p>
        </w:tc>
      </w:tr>
      <w:tr w:rsidR="000E6565" w:rsidRPr="009609DC" w:rsidTr="00E559FA">
        <w:trPr>
          <w:cantSplit/>
          <w:trHeight w:val="134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E6565" w:rsidRPr="00250F53" w:rsidRDefault="00250F53" w:rsidP="00170260">
            <w:pPr>
              <w:jc w:val="center"/>
              <w:rPr>
                <w:b/>
                <w:iCs/>
                <w:color w:val="auto"/>
                <w:sz w:val="22"/>
              </w:rPr>
            </w:pPr>
            <w:r w:rsidRPr="00250F53">
              <w:rPr>
                <w:b/>
                <w:iCs/>
                <w:color w:val="auto"/>
                <w:sz w:val="22"/>
              </w:rPr>
              <w:t>Resultado da Pesquisa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Local</w:t>
            </w:r>
            <w:r w:rsidRPr="009609DC">
              <w:rPr>
                <w:iCs/>
                <w:color w:val="auto"/>
                <w:sz w:val="22"/>
              </w:rPr>
              <w:t xml:space="preserve"> do Evento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C344FD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7A4F4F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712E4F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87078" w:rsidRPr="00AE17EC" w:rsidRDefault="00F87078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F62E5E" w:rsidRDefault="005356FF" w:rsidP="002B3116">
            <w:pPr>
              <w:jc w:val="center"/>
              <w:rPr>
                <w:iCs/>
                <w:color w:val="auto"/>
                <w:sz w:val="22"/>
              </w:rPr>
            </w:pPr>
            <w:r w:rsidRPr="00F62E5E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7A4F4F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11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Lugares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A4F4F" w:rsidRPr="00F979F4" w:rsidRDefault="007A4F4F" w:rsidP="002B3116">
            <w:pPr>
              <w:jc w:val="center"/>
              <w:rPr>
                <w:iCs/>
                <w:color w:val="auto"/>
                <w:sz w:val="22"/>
              </w:rPr>
            </w:pPr>
            <w:r w:rsidRPr="00F979F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EA4DC4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EA4DC4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12E4F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A4F4F" w:rsidRPr="00AE17EC" w:rsidRDefault="007A4F4F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A4F4F" w:rsidRPr="00F62E5E" w:rsidRDefault="007A4F4F" w:rsidP="005356FF">
            <w:pPr>
              <w:jc w:val="center"/>
              <w:rPr>
                <w:iCs/>
                <w:color w:val="auto"/>
                <w:sz w:val="22"/>
              </w:rPr>
            </w:pPr>
            <w:r w:rsidRPr="00F62E5E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7A4F4F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13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Área Responsável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7A4F4F" w:rsidRPr="009609DC" w:rsidRDefault="007A4F4F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EA4DC4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EA4DC4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12E4F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A4F4F" w:rsidRPr="00AE17EC" w:rsidRDefault="007A4F4F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A4F4F" w:rsidRPr="00F62E5E" w:rsidRDefault="007A4F4F" w:rsidP="002B3116">
            <w:pPr>
              <w:jc w:val="center"/>
              <w:rPr>
                <w:iCs/>
                <w:color w:val="auto"/>
                <w:sz w:val="22"/>
              </w:rPr>
            </w:pPr>
            <w:r w:rsidRPr="00F62E5E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7A4F4F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14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Telefone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A4F4F" w:rsidRPr="00691DF7" w:rsidRDefault="00BC18B2" w:rsidP="002B311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(XX)</w:t>
            </w:r>
            <w:r w:rsidR="004A2CB1">
              <w:rPr>
                <w:iCs/>
                <w:color w:val="auto"/>
              </w:rPr>
              <w:t>X</w:t>
            </w:r>
            <w:r>
              <w:rPr>
                <w:iCs/>
                <w:color w:val="auto"/>
              </w:rPr>
              <w:t>XXXX-XXXX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EA4DC4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EA4DC4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12E4F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A4F4F" w:rsidRPr="00AE17EC" w:rsidRDefault="007A4F4F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A4F4F" w:rsidRPr="00F62E5E" w:rsidRDefault="007A4F4F" w:rsidP="002B3116">
            <w:pPr>
              <w:jc w:val="center"/>
              <w:rPr>
                <w:iCs/>
                <w:color w:val="auto"/>
                <w:sz w:val="22"/>
              </w:rPr>
            </w:pPr>
            <w:r w:rsidRPr="00F62E5E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7A4F4F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15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170260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E-mail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7A4F4F" w:rsidRPr="009609DC" w:rsidRDefault="007A4F4F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EA4DC4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EA4DC4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12E4F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A4F4F" w:rsidRPr="00AE17EC" w:rsidRDefault="007A4F4F">
            <w:pPr>
              <w:rPr>
                <w:color w:val="auto"/>
              </w:rPr>
            </w:pPr>
            <w:r w:rsidRPr="00AE17E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7A4F4F" w:rsidRPr="00F62E5E" w:rsidRDefault="007A4F4F" w:rsidP="002B3116">
            <w:pPr>
              <w:jc w:val="center"/>
              <w:rPr>
                <w:iCs/>
                <w:color w:val="auto"/>
                <w:sz w:val="22"/>
              </w:rPr>
            </w:pPr>
            <w:r w:rsidRPr="00F62E5E"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7A4F4F" w:rsidRPr="009609DC" w:rsidRDefault="007A4F4F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16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557B5C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Ícone Visualizar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F87078" w:rsidRPr="00446CAB" w:rsidRDefault="00F87078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Apresenta a mensagem de Hint </w:t>
            </w:r>
            <w:r w:rsidR="006A75DF">
              <w:rPr>
                <w:iCs/>
                <w:color w:val="auto"/>
                <w:sz w:val="22"/>
              </w:rPr>
              <w:t>–</w:t>
            </w:r>
            <w:r w:rsidRPr="009609DC">
              <w:rPr>
                <w:iCs/>
                <w:color w:val="auto"/>
                <w:sz w:val="22"/>
              </w:rPr>
              <w:t xml:space="preserve"> MSG</w:t>
            </w:r>
            <w:r w:rsidR="006A75DF">
              <w:rPr>
                <w:iCs/>
                <w:color w:val="auto"/>
                <w:sz w:val="22"/>
              </w:rPr>
              <w:t>052</w:t>
            </w:r>
            <w:r w:rsidRPr="009609DC">
              <w:rPr>
                <w:iCs/>
                <w:color w:val="auto"/>
                <w:sz w:val="22"/>
              </w:rPr>
              <w:t>;</w:t>
            </w:r>
          </w:p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</w:t>
            </w:r>
            <w:r w:rsidRPr="00CA1696">
              <w:rPr>
                <w:iCs/>
                <w:color w:val="auto"/>
                <w:sz w:val="22"/>
              </w:rPr>
              <w:t>o sistema apresenta a</w:t>
            </w:r>
            <w:r>
              <w:rPr>
                <w:iCs/>
                <w:color w:val="auto"/>
                <w:sz w:val="22"/>
              </w:rPr>
              <w:t xml:space="preserve"> Tela</w:t>
            </w:r>
            <w:r w:rsidRPr="00CA1696">
              <w:rPr>
                <w:iCs/>
                <w:color w:val="auto"/>
                <w:sz w:val="22"/>
              </w:rPr>
              <w:t xml:space="preserve"> </w:t>
            </w:r>
            <w:fldSimple w:instr=" REF _Ref385341791 \r \h  \* MERGEFORMAT ">
              <w:r w:rsidRPr="00CA1696">
                <w:rPr>
                  <w:iCs/>
                  <w:color w:val="auto"/>
                  <w:sz w:val="22"/>
                </w:rPr>
                <w:t>2.2.4</w:t>
              </w:r>
            </w:fldSimple>
            <w:r>
              <w:rPr>
                <w:iCs/>
                <w:color w:val="auto"/>
                <w:sz w:val="22"/>
              </w:rPr>
              <w:t xml:space="preserve"> - </w:t>
            </w:r>
            <w:r w:rsidRPr="00CA1696">
              <w:rPr>
                <w:iCs/>
                <w:color w:val="auto"/>
                <w:sz w:val="22"/>
              </w:rPr>
              <w:t xml:space="preserve">Visualizar </w:t>
            </w:r>
            <w:r>
              <w:rPr>
                <w:iCs/>
                <w:color w:val="auto"/>
                <w:sz w:val="22"/>
              </w:rPr>
              <w:t xml:space="preserve">Local do </w:t>
            </w:r>
            <w:r w:rsidRPr="00CA1696">
              <w:rPr>
                <w:iCs/>
                <w:color w:val="auto"/>
                <w:sz w:val="22"/>
              </w:rPr>
              <w:t>Evento</w:t>
            </w:r>
            <w:r>
              <w:rPr>
                <w:iCs/>
                <w:color w:val="auto"/>
                <w:sz w:val="22"/>
              </w:rPr>
              <w:t xml:space="preserve"> -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17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557B5C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Ícone Alterar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F87078" w:rsidRPr="00446CAB" w:rsidRDefault="00F87078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Apresenta a mensagem de Hint </w:t>
            </w:r>
            <w:r w:rsidR="00FF7424">
              <w:rPr>
                <w:iCs/>
                <w:color w:val="auto"/>
                <w:sz w:val="22"/>
              </w:rPr>
              <w:t>–</w:t>
            </w:r>
            <w:r w:rsidRPr="009609DC">
              <w:rPr>
                <w:iCs/>
                <w:color w:val="auto"/>
                <w:sz w:val="22"/>
              </w:rPr>
              <w:t xml:space="preserve"> MSG</w:t>
            </w:r>
            <w:r w:rsidR="00FF7424">
              <w:rPr>
                <w:iCs/>
                <w:color w:val="auto"/>
                <w:sz w:val="22"/>
              </w:rPr>
              <w:t>053</w:t>
            </w:r>
            <w:r w:rsidRPr="009609DC">
              <w:rPr>
                <w:iCs/>
                <w:color w:val="auto"/>
                <w:sz w:val="22"/>
              </w:rPr>
              <w:t>;</w:t>
            </w:r>
          </w:p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o sistema apresenta a </w:t>
            </w:r>
            <w:r>
              <w:rPr>
                <w:iCs/>
                <w:color w:val="auto"/>
                <w:sz w:val="22"/>
              </w:rPr>
              <w:t xml:space="preserve">Tela </w:t>
            </w:r>
            <w:fldSimple w:instr=" REF _Ref385342112 \r \h  \* MERGEFORMAT ">
              <w:r>
                <w:rPr>
                  <w:iCs/>
                  <w:color w:val="auto"/>
                  <w:sz w:val="22"/>
                </w:rPr>
                <w:t>2.2.3</w:t>
              </w:r>
            </w:fldSimple>
            <w:r>
              <w:rPr>
                <w:iCs/>
                <w:color w:val="auto"/>
                <w:sz w:val="22"/>
              </w:rPr>
              <w:t xml:space="preserve"> - </w:t>
            </w:r>
            <w:r w:rsidRPr="009609DC">
              <w:rPr>
                <w:iCs/>
                <w:color w:val="auto"/>
                <w:sz w:val="22"/>
              </w:rPr>
              <w:t xml:space="preserve">Alterar </w:t>
            </w:r>
            <w:r>
              <w:rPr>
                <w:iCs/>
                <w:color w:val="auto"/>
                <w:sz w:val="22"/>
              </w:rPr>
              <w:t xml:space="preserve">Local do </w:t>
            </w:r>
            <w:r w:rsidRPr="009609DC">
              <w:rPr>
                <w:iCs/>
                <w:color w:val="auto"/>
                <w:sz w:val="22"/>
              </w:rPr>
              <w:t>Evento.</w:t>
            </w:r>
          </w:p>
        </w:tc>
      </w:tr>
      <w:tr w:rsidR="00F87078" w:rsidRPr="009609DC" w:rsidTr="00566D50">
        <w:trPr>
          <w:cantSplit/>
          <w:trHeight w:val="629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18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557B5C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Ícone Excluir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F87078" w:rsidRPr="00446CAB" w:rsidRDefault="00F87078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Apresenta a mensagem de Hint </w:t>
            </w:r>
            <w:r w:rsidR="00FF7424">
              <w:rPr>
                <w:iCs/>
                <w:color w:val="auto"/>
                <w:sz w:val="22"/>
              </w:rPr>
              <w:t>–</w:t>
            </w:r>
            <w:r w:rsidRPr="009609DC">
              <w:rPr>
                <w:iCs/>
                <w:color w:val="auto"/>
                <w:sz w:val="22"/>
              </w:rPr>
              <w:t xml:space="preserve"> MSG</w:t>
            </w:r>
            <w:r w:rsidR="00FF7424">
              <w:rPr>
                <w:iCs/>
                <w:color w:val="auto"/>
                <w:sz w:val="22"/>
              </w:rPr>
              <w:t>054</w:t>
            </w:r>
            <w:r w:rsidRPr="009609DC">
              <w:rPr>
                <w:iCs/>
                <w:color w:val="auto"/>
                <w:sz w:val="22"/>
              </w:rPr>
              <w:t>;</w:t>
            </w:r>
          </w:p>
          <w:p w:rsidR="00F87078" w:rsidRPr="009609DC" w:rsidRDefault="00F87078" w:rsidP="00CD1198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o </w:t>
            </w:r>
            <w:r w:rsidRPr="00CA1696">
              <w:rPr>
                <w:iCs/>
                <w:color w:val="auto"/>
                <w:sz w:val="22"/>
              </w:rPr>
              <w:t>sistema apresenta a</w:t>
            </w:r>
            <w:r>
              <w:rPr>
                <w:iCs/>
                <w:color w:val="auto"/>
                <w:sz w:val="22"/>
              </w:rPr>
              <w:t xml:space="preserve"> Tela</w:t>
            </w:r>
            <w:r w:rsidRPr="00CA1696">
              <w:rPr>
                <w:iCs/>
                <w:color w:val="auto"/>
                <w:sz w:val="22"/>
              </w:rPr>
              <w:t xml:space="preserve"> </w:t>
            </w:r>
            <w:fldSimple w:instr=" REF _Ref385342130 \r \h  \* MERGEFORMAT ">
              <w:r>
                <w:rPr>
                  <w:iCs/>
                  <w:color w:val="auto"/>
                  <w:sz w:val="22"/>
                </w:rPr>
                <w:t>2.2.</w:t>
              </w:r>
            </w:fldSimple>
            <w:r w:rsidR="00CD1198" w:rsidRPr="00CD1198">
              <w:rPr>
                <w:sz w:val="22"/>
                <w:szCs w:val="22"/>
              </w:rPr>
              <w:t>5</w:t>
            </w:r>
            <w:r>
              <w:rPr>
                <w:iCs/>
                <w:color w:val="auto"/>
                <w:sz w:val="22"/>
              </w:rPr>
              <w:t xml:space="preserve"> </w:t>
            </w:r>
            <w:r w:rsidRPr="00CA1696">
              <w:rPr>
                <w:iCs/>
                <w:color w:val="auto"/>
                <w:sz w:val="22"/>
              </w:rPr>
              <w:t xml:space="preserve">Excluir </w:t>
            </w:r>
            <w:r>
              <w:rPr>
                <w:iCs/>
                <w:color w:val="auto"/>
                <w:sz w:val="22"/>
              </w:rPr>
              <w:t xml:space="preserve">Local do </w:t>
            </w:r>
            <w:r w:rsidRPr="00CA1696">
              <w:rPr>
                <w:iCs/>
                <w:color w:val="auto"/>
                <w:sz w:val="22"/>
              </w:rPr>
              <w:t>Evento.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20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557B5C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Incluir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F87078" w:rsidRPr="00446CAB" w:rsidRDefault="00F87078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color w:val="auto"/>
              </w:rPr>
              <w:t xml:space="preserve">Ao </w:t>
            </w:r>
            <w:r w:rsidRPr="00CA1696">
              <w:rPr>
                <w:iCs/>
                <w:color w:val="auto"/>
                <w:sz w:val="22"/>
              </w:rPr>
              <w:t xml:space="preserve">ser acionado o sistema apresenta a Tela Incluir </w:t>
            </w:r>
            <w:r>
              <w:rPr>
                <w:iCs/>
                <w:color w:val="auto"/>
                <w:sz w:val="22"/>
              </w:rPr>
              <w:t xml:space="preserve">Local do </w:t>
            </w:r>
            <w:r w:rsidRPr="00CA1696">
              <w:rPr>
                <w:iCs/>
                <w:color w:val="auto"/>
                <w:sz w:val="22"/>
              </w:rPr>
              <w:t>Evento.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21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557B5C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F87078" w:rsidRPr="00446CAB" w:rsidRDefault="00F87078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CA1696">
              <w:rPr>
                <w:iCs/>
                <w:color w:val="auto"/>
                <w:sz w:val="22"/>
              </w:rPr>
              <w:t>Ao ser acionado</w:t>
            </w:r>
            <w:r w:rsidR="00387A5D" w:rsidRPr="00CA1696">
              <w:rPr>
                <w:iCs/>
                <w:color w:val="auto"/>
                <w:sz w:val="22"/>
              </w:rPr>
              <w:t xml:space="preserve"> </w:t>
            </w:r>
            <w:r w:rsidRPr="00CA1696">
              <w:rPr>
                <w:iCs/>
                <w:color w:val="auto"/>
                <w:sz w:val="22"/>
              </w:rPr>
              <w:t xml:space="preserve">o sistema </w:t>
            </w:r>
            <w:r w:rsidR="00E411C3">
              <w:rPr>
                <w:iCs/>
                <w:color w:val="auto"/>
                <w:sz w:val="22"/>
              </w:rPr>
              <w:t>retornará para a página inicial do sistema</w:t>
            </w:r>
            <w:r w:rsidRPr="00CA1696">
              <w:rPr>
                <w:iCs/>
                <w:color w:val="auto"/>
                <w:sz w:val="22"/>
              </w:rPr>
              <w:t>.</w:t>
            </w:r>
          </w:p>
        </w:tc>
      </w:tr>
      <w:tr w:rsidR="00F87078" w:rsidRPr="00820E53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557B5C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Primeira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E51D28" w:rsidRDefault="00E51D28" w:rsidP="00697087">
            <w:pPr>
              <w:jc w:val="center"/>
              <w:rPr>
                <w:iCs/>
                <w:color w:val="auto"/>
                <w:sz w:val="22"/>
              </w:rPr>
            </w:pPr>
          </w:p>
          <w:p w:rsidR="00F87078" w:rsidRPr="00697087" w:rsidRDefault="00F87078" w:rsidP="00697087">
            <w:pPr>
              <w:jc w:val="center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>
            <w:pPr>
              <w:rPr>
                <w:iCs/>
                <w:color w:val="auto"/>
                <w:sz w:val="22"/>
              </w:rPr>
            </w:pPr>
          </w:p>
          <w:p w:rsidR="00F87078" w:rsidRPr="00446CAB" w:rsidRDefault="00F87078">
            <w:pPr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color w:val="auto"/>
                <w:sz w:val="22"/>
                <w:szCs w:val="22"/>
              </w:rPr>
            </w:pPr>
            <w:r w:rsidRPr="00820E53">
              <w:rPr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iCs/>
                <w:color w:val="auto"/>
                <w:sz w:val="22"/>
                <w:szCs w:val="22"/>
              </w:rPr>
              <w:t>Exibe a primeira página de resultados da pesquisa</w:t>
            </w:r>
            <w:r w:rsidR="00C66B82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F87078" w:rsidRPr="00820E53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56879" w:rsidRDefault="00F87078" w:rsidP="00820E53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Anterior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697087" w:rsidRDefault="00F87078" w:rsidP="00820E53">
            <w:pPr>
              <w:jc w:val="left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51D28" w:rsidRDefault="00E51D28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697087" w:rsidRDefault="00F87078" w:rsidP="00820E53">
            <w:pPr>
              <w:jc w:val="left"/>
              <w:rPr>
                <w:color w:val="auto"/>
              </w:rPr>
            </w:pPr>
            <w:r w:rsidRPr="0069708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485EF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485EF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485EF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970C95" w:rsidRDefault="00970C95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446CAB" w:rsidRDefault="00F87078" w:rsidP="00820E53">
            <w:pPr>
              <w:jc w:val="left"/>
              <w:rPr>
                <w:color w:val="auto"/>
              </w:rPr>
            </w:pPr>
            <w:r w:rsidRPr="00446CA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iCs/>
                <w:color w:val="auto"/>
                <w:sz w:val="22"/>
                <w:szCs w:val="22"/>
              </w:rPr>
              <w:t>Exibe a página anterior de resultados da pesquisa</w:t>
            </w:r>
            <w:r w:rsidR="00C66B82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F87078" w:rsidRPr="00820E53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56879" w:rsidRDefault="00F87078" w:rsidP="00820E53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Próxima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0521B4" w:rsidRDefault="000521B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4024E2" w:rsidRDefault="00F87078" w:rsidP="00820E53">
            <w:pPr>
              <w:jc w:val="left"/>
              <w:rPr>
                <w:color w:val="auto"/>
              </w:rPr>
            </w:pPr>
            <w:r w:rsidRPr="004024E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iCs/>
                <w:color w:val="auto"/>
                <w:sz w:val="22"/>
                <w:szCs w:val="22"/>
              </w:rPr>
              <w:t>Exibe a próxima página de resultados da pesquisa</w:t>
            </w:r>
            <w:r w:rsidR="00C66B82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F87078" w:rsidRPr="00820E53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56879" w:rsidRDefault="00F87078" w:rsidP="00820E53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>Última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0521B4" w:rsidRDefault="000521B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4024E2" w:rsidRDefault="00F87078" w:rsidP="00820E53">
            <w:pPr>
              <w:jc w:val="left"/>
              <w:rPr>
                <w:color w:val="auto"/>
              </w:rPr>
            </w:pPr>
            <w:r w:rsidRPr="004024E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iCs/>
                <w:color w:val="auto"/>
                <w:sz w:val="22"/>
                <w:szCs w:val="22"/>
              </w:rPr>
              <w:t>Exibe a última página de resultados da pesquisa</w:t>
            </w:r>
            <w:r w:rsidR="00C66B82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F87078" w:rsidRPr="00820E53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Pr="00956879" w:rsidRDefault="00F87078" w:rsidP="00820E53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&lt;</w:t>
            </w:r>
            <w:r w:rsidRPr="00956879">
              <w:rPr>
                <w:iCs/>
                <w:color w:val="auto"/>
                <w:sz w:val="22"/>
              </w:rPr>
              <w:t>número da página</w:t>
            </w:r>
            <w:r>
              <w:rPr>
                <w:iCs/>
                <w:color w:val="auto"/>
                <w:sz w:val="22"/>
              </w:rPr>
              <w:t>&gt;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0521B4" w:rsidRDefault="000521B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0521B4" w:rsidRDefault="000521B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4024E2" w:rsidRDefault="00F87078" w:rsidP="00820E53">
            <w:pPr>
              <w:jc w:val="left"/>
              <w:rPr>
                <w:color w:val="auto"/>
              </w:rPr>
            </w:pPr>
            <w:r w:rsidRPr="004024E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color w:val="auto"/>
                <w:sz w:val="22"/>
                <w:szCs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iCs/>
                <w:color w:val="auto"/>
                <w:sz w:val="22"/>
                <w:szCs w:val="22"/>
              </w:rPr>
              <w:t>Exibe o número da página atual e o número total de páginas do resultado da pesquisa</w:t>
            </w:r>
            <w:r w:rsidR="00C66B82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F87078" w:rsidRPr="00820E53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D3319">
            <w:pPr>
              <w:pStyle w:val="PargrafodaLista"/>
              <w:numPr>
                <w:ilvl w:val="0"/>
                <w:numId w:val="11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  <w:rPr>
                <w:iCs/>
                <w:color w:val="auto"/>
                <w:sz w:val="22"/>
              </w:rPr>
            </w:pPr>
            <w:r w:rsidRPr="00956879">
              <w:rPr>
                <w:iCs/>
                <w:color w:val="auto"/>
                <w:sz w:val="22"/>
              </w:rPr>
              <w:t xml:space="preserve">Total </w:t>
            </w:r>
            <w:r>
              <w:rPr>
                <w:iCs/>
                <w:color w:val="auto"/>
                <w:sz w:val="22"/>
              </w:rPr>
              <w:t>&lt;quantidade de registros listados na página ou selecionados /quantidade de registros encontrados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322054" w:rsidRDefault="00322054" w:rsidP="00820E53">
            <w:pPr>
              <w:jc w:val="left"/>
              <w:rPr>
                <w:iCs/>
                <w:color w:val="auto"/>
                <w:sz w:val="22"/>
              </w:rPr>
            </w:pPr>
          </w:p>
          <w:p w:rsidR="00F87078" w:rsidRPr="00F52E1C" w:rsidRDefault="00F87078" w:rsidP="00820E53">
            <w:pPr>
              <w:jc w:val="left"/>
              <w:rPr>
                <w:color w:val="auto"/>
              </w:rPr>
            </w:pPr>
            <w:r w:rsidRPr="00F52E1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Default="00F87078" w:rsidP="00820E53">
            <w:pPr>
              <w:jc w:val="left"/>
            </w:pPr>
            <w:r w:rsidRPr="000E7B2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4024E2" w:rsidRDefault="00F87078" w:rsidP="00820E53">
            <w:pPr>
              <w:jc w:val="left"/>
              <w:rPr>
                <w:iCs/>
                <w:color w:val="auto"/>
                <w:sz w:val="22"/>
              </w:rPr>
            </w:pPr>
            <w:r w:rsidRPr="004024E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color w:val="auto"/>
                <w:sz w:val="22"/>
                <w:szCs w:val="22"/>
              </w:rPr>
            </w:pPr>
            <w:r w:rsidRPr="00820E53">
              <w:rPr>
                <w:color w:val="auto"/>
                <w:sz w:val="22"/>
                <w:szCs w:val="22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820E53" w:rsidRDefault="00F87078" w:rsidP="00820E53">
            <w:pPr>
              <w:jc w:val="center"/>
              <w:rPr>
                <w:iCs/>
                <w:color w:val="auto"/>
                <w:sz w:val="22"/>
                <w:szCs w:val="22"/>
              </w:rPr>
            </w:pPr>
            <w:r w:rsidRPr="00820E53">
              <w:rPr>
                <w:iCs/>
                <w:color w:val="auto"/>
                <w:sz w:val="22"/>
                <w:szCs w:val="22"/>
              </w:rPr>
              <w:t>Exibe a quantidade de registros listados ou selecionados/Exi</w:t>
            </w:r>
            <w:r w:rsidR="007B0C07" w:rsidRPr="00820E53">
              <w:rPr>
                <w:iCs/>
                <w:color w:val="auto"/>
                <w:sz w:val="22"/>
                <w:szCs w:val="22"/>
              </w:rPr>
              <w:t>-</w:t>
            </w:r>
            <w:r w:rsidRPr="00820E53">
              <w:rPr>
                <w:iCs/>
                <w:color w:val="auto"/>
                <w:sz w:val="22"/>
                <w:szCs w:val="22"/>
              </w:rPr>
              <w:t>be a quantidade de registros encontrados</w:t>
            </w:r>
            <w:r w:rsidR="00C66B82">
              <w:rPr>
                <w:iCs/>
                <w:color w:val="auto"/>
                <w:sz w:val="22"/>
                <w:szCs w:val="22"/>
              </w:rPr>
              <w:t>.</w:t>
            </w:r>
          </w:p>
        </w:tc>
      </w:tr>
      <w:tr w:rsidR="000E6565" w:rsidRPr="009609DC" w:rsidTr="00794B54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0E6565" w:rsidRPr="009609DC" w:rsidRDefault="000E6565" w:rsidP="00794B54">
            <w:pPr>
              <w:rPr>
                <w:sz w:val="22"/>
              </w:rPr>
            </w:pP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>Máscaras</w:t>
            </w:r>
            <w:r w:rsidR="000F5968">
              <w:rPr>
                <w:sz w:val="16"/>
                <w:szCs w:val="16"/>
              </w:rPr>
              <w:t>:</w:t>
            </w:r>
            <w:r w:rsidRPr="009609DC">
              <w:rPr>
                <w:sz w:val="16"/>
                <w:szCs w:val="16"/>
              </w:rPr>
              <w:t xml:space="preserve">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 w:rsidR="002639EF"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0E6565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0E6565" w:rsidRPr="009609DC" w:rsidRDefault="000E6565" w:rsidP="00794B54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0E6565" w:rsidRDefault="000E6565" w:rsidP="00794B54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D44AE5" w:rsidRDefault="00D44AE5" w:rsidP="00794B54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3865C4" w:rsidRPr="003865C4" w:rsidRDefault="003865C4" w:rsidP="00794B54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 w:rsidR="006167E5"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</w:t>
            </w:r>
            <w:r w:rsidR="006167E5">
              <w:rPr>
                <w:iCs/>
                <w:color w:val="auto"/>
                <w:sz w:val="16"/>
                <w:szCs w:val="16"/>
              </w:rPr>
              <w:t>9999-9999</w:t>
            </w:r>
          </w:p>
          <w:p w:rsidR="000E6565" w:rsidRPr="009609DC" w:rsidRDefault="000E6565" w:rsidP="00794B54">
            <w:pPr>
              <w:rPr>
                <w:sz w:val="16"/>
                <w:szCs w:val="16"/>
              </w:rPr>
            </w:pPr>
          </w:p>
          <w:p w:rsidR="000E6565" w:rsidRPr="009609DC" w:rsidRDefault="000E6565" w:rsidP="00794B54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0E6565" w:rsidRPr="009609DC" w:rsidRDefault="000E6565" w:rsidP="00794B54">
            <w:pPr>
              <w:ind w:left="1093" w:hanging="1093"/>
              <w:rPr>
                <w:sz w:val="16"/>
                <w:szCs w:val="16"/>
              </w:rPr>
            </w:pPr>
          </w:p>
          <w:p w:rsidR="000E6565" w:rsidRPr="009609DC" w:rsidRDefault="000E6565" w:rsidP="00794B54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E2036" w:rsidRPr="009609DC" w:rsidRDefault="001E2036">
      <w:pPr>
        <w:pStyle w:val="Rodap"/>
        <w:tabs>
          <w:tab w:val="clear" w:pos="4320"/>
          <w:tab w:val="clear" w:pos="8640"/>
        </w:tabs>
      </w:pPr>
    </w:p>
    <w:p w:rsidR="001E2036" w:rsidRPr="009609DC" w:rsidRDefault="001E2036"/>
    <w:p w:rsidR="001E2036" w:rsidRPr="009609DC" w:rsidRDefault="001E2036"/>
    <w:p w:rsidR="00AC3C95" w:rsidRPr="009609DC" w:rsidRDefault="002639EF" w:rsidP="008E7400">
      <w:pPr>
        <w:pStyle w:val="STJNivel3"/>
      </w:pPr>
      <w:bookmarkStart w:id="13" w:name="_Toc385347574"/>
      <w:bookmarkStart w:id="14" w:name="_Toc398214005"/>
      <w:r>
        <w:lastRenderedPageBreak/>
        <w:t>2.2.2-</w:t>
      </w:r>
      <w:r w:rsidR="00AC3C95" w:rsidRPr="009609DC">
        <w:t xml:space="preserve">Tela Incluir </w:t>
      </w:r>
      <w:r w:rsidR="00281C01">
        <w:t xml:space="preserve">Local do </w:t>
      </w:r>
      <w:r w:rsidR="00AC3C95" w:rsidRPr="009609DC">
        <w:t>Evento</w:t>
      </w:r>
      <w:bookmarkEnd w:id="13"/>
      <w:bookmarkEnd w:id="14"/>
    </w:p>
    <w:p w:rsidR="00890A9E" w:rsidRPr="009609DC" w:rsidRDefault="0050528C" w:rsidP="008E7400">
      <w:pPr>
        <w:pStyle w:val="STJNivel3"/>
      </w:pPr>
      <w:r>
        <w:rPr>
          <w:noProof/>
          <w:lang w:eastAsia="pt-BR"/>
        </w:rPr>
        <w:drawing>
          <wp:inline distT="0" distB="0" distL="0" distR="0">
            <wp:extent cx="5525713" cy="4195126"/>
            <wp:effectExtent l="19050" t="0" r="0" b="0"/>
            <wp:docPr id="8" name="Imagem 7" descr="inclu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luir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713" cy="419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95" w:rsidRPr="009609DC" w:rsidRDefault="00AC3C95" w:rsidP="00AC3C95">
      <w:pPr>
        <w:pStyle w:val="Instruo"/>
        <w:jc w:val="center"/>
        <w:rPr>
          <w:noProof/>
        </w:rPr>
      </w:pPr>
    </w:p>
    <w:p w:rsidR="00AC3C95" w:rsidRPr="009609DC" w:rsidRDefault="00AC3C95" w:rsidP="00AC3C95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D147AC" w:rsidRPr="009609DC">
        <w:rPr>
          <w:i w:val="0"/>
          <w:color w:val="auto"/>
        </w:rPr>
        <w:t>2</w:t>
      </w:r>
      <w:r w:rsidRPr="009609DC">
        <w:rPr>
          <w:i w:val="0"/>
          <w:color w:val="auto"/>
        </w:rPr>
        <w:t xml:space="preserve"> - Tela de Inclusão</w:t>
      </w:r>
      <w:r w:rsidR="008969BE" w:rsidRPr="009609DC">
        <w:rPr>
          <w:i w:val="0"/>
          <w:color w:val="auto"/>
        </w:rPr>
        <w:t xml:space="preserve"> </w:t>
      </w:r>
      <w:r w:rsidRPr="009609DC">
        <w:rPr>
          <w:i w:val="0"/>
          <w:color w:val="auto"/>
        </w:rPr>
        <w:t xml:space="preserve">de </w:t>
      </w:r>
      <w:r w:rsidR="00662DFC">
        <w:rPr>
          <w:i w:val="0"/>
          <w:color w:val="auto"/>
        </w:rPr>
        <w:t xml:space="preserve">Local do </w:t>
      </w:r>
      <w:r w:rsidRPr="009609DC">
        <w:rPr>
          <w:i w:val="0"/>
          <w:color w:val="auto"/>
        </w:rPr>
        <w:t>Evento.</w:t>
      </w:r>
    </w:p>
    <w:p w:rsidR="00AC3C95" w:rsidRPr="009609DC" w:rsidRDefault="00AC3C95" w:rsidP="009C22EC">
      <w:pPr>
        <w:pStyle w:val="Ttulo4"/>
        <w:numPr>
          <w:ilvl w:val="0"/>
          <w:numId w:val="17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FA1C01" w:rsidRPr="009609DC" w:rsidRDefault="00AC3C95" w:rsidP="00FA1C01">
      <w:pPr>
        <w:pStyle w:val="PargrafodaLista"/>
        <w:numPr>
          <w:ilvl w:val="0"/>
          <w:numId w:val="7"/>
        </w:numPr>
        <w:rPr>
          <w:color w:val="auto"/>
        </w:rPr>
      </w:pPr>
      <w:r w:rsidRPr="009609DC">
        <w:rPr>
          <w:color w:val="auto"/>
        </w:rPr>
        <w:t xml:space="preserve">Ao </w:t>
      </w:r>
      <w:r w:rsidR="00270DE9" w:rsidRPr="009609DC">
        <w:rPr>
          <w:color w:val="auto"/>
        </w:rPr>
        <w:t xml:space="preserve">acionar </w:t>
      </w:r>
      <w:r w:rsidR="001D23B2" w:rsidRPr="009609DC">
        <w:rPr>
          <w:color w:val="auto"/>
        </w:rPr>
        <w:t>o botão “Salvar”, o sistema salva os dados</w:t>
      </w:r>
      <w:r w:rsidR="002946E2" w:rsidRPr="009609DC">
        <w:rPr>
          <w:color w:val="auto"/>
        </w:rPr>
        <w:t xml:space="preserve"> informados</w:t>
      </w:r>
      <w:r w:rsidR="00FA1C01">
        <w:rPr>
          <w:i/>
          <w:color w:val="auto"/>
        </w:rPr>
        <w:t xml:space="preserve"> </w:t>
      </w:r>
      <w:r w:rsidR="00FA1C01" w:rsidRPr="00FA1C01">
        <w:rPr>
          <w:color w:val="auto"/>
        </w:rPr>
        <w:t>e</w:t>
      </w:r>
      <w:r w:rsidR="00FA1C01">
        <w:rPr>
          <w:color w:val="auto"/>
        </w:rPr>
        <w:t>, também deverá aceitar o nono dígito nos campos: Telefone Comercial, Fax e Telefone.</w:t>
      </w:r>
    </w:p>
    <w:p w:rsidR="00AC3C95" w:rsidRPr="00C81E87" w:rsidRDefault="00AC3C95" w:rsidP="009C22EC">
      <w:pPr>
        <w:pStyle w:val="Instruo"/>
        <w:numPr>
          <w:ilvl w:val="0"/>
          <w:numId w:val="7"/>
        </w:numPr>
        <w:jc w:val="both"/>
        <w:rPr>
          <w:i w:val="0"/>
          <w:color w:val="auto"/>
        </w:rPr>
      </w:pPr>
      <w:r w:rsidRPr="00C81E87">
        <w:rPr>
          <w:i w:val="0"/>
          <w:color w:val="auto"/>
        </w:rPr>
        <w:t xml:space="preserve">Ao </w:t>
      </w:r>
      <w:r w:rsidR="00270DE9" w:rsidRPr="00C81E87">
        <w:rPr>
          <w:i w:val="0"/>
          <w:color w:val="auto"/>
        </w:rPr>
        <w:t xml:space="preserve">acionar </w:t>
      </w:r>
      <w:r w:rsidRPr="00C81E87">
        <w:rPr>
          <w:i w:val="0"/>
          <w:color w:val="auto"/>
        </w:rPr>
        <w:t xml:space="preserve">o botão </w:t>
      </w:r>
      <w:r w:rsidR="008F1B4C" w:rsidRPr="00C81E87">
        <w:rPr>
          <w:i w:val="0"/>
          <w:color w:val="auto"/>
        </w:rPr>
        <w:t>“</w:t>
      </w:r>
      <w:r w:rsidRPr="00C81E87">
        <w:rPr>
          <w:i w:val="0"/>
          <w:color w:val="auto"/>
        </w:rPr>
        <w:t>Limpar</w:t>
      </w:r>
      <w:r w:rsidR="001D23B2" w:rsidRPr="00C81E87">
        <w:rPr>
          <w:i w:val="0"/>
          <w:color w:val="auto"/>
        </w:rPr>
        <w:t>”</w:t>
      </w:r>
      <w:r w:rsidR="008F1B4C" w:rsidRPr="00C81E87">
        <w:rPr>
          <w:i w:val="0"/>
          <w:color w:val="auto"/>
        </w:rPr>
        <w:t>, o sistema limpa</w:t>
      </w:r>
      <w:r w:rsidRPr="00C81E87">
        <w:rPr>
          <w:i w:val="0"/>
          <w:color w:val="auto"/>
        </w:rPr>
        <w:t xml:space="preserve"> o(s) </w:t>
      </w:r>
      <w:r w:rsidR="002946E2" w:rsidRPr="00C81E87">
        <w:rPr>
          <w:i w:val="0"/>
          <w:color w:val="auto"/>
        </w:rPr>
        <w:t>campo</w:t>
      </w:r>
      <w:r w:rsidRPr="00C81E87">
        <w:rPr>
          <w:i w:val="0"/>
          <w:color w:val="auto"/>
        </w:rPr>
        <w:t>(s) informado(s).</w:t>
      </w:r>
    </w:p>
    <w:p w:rsidR="00AC3C95" w:rsidRDefault="00AC3C95" w:rsidP="009C22EC">
      <w:pPr>
        <w:pStyle w:val="PargrafodaLista"/>
        <w:numPr>
          <w:ilvl w:val="0"/>
          <w:numId w:val="7"/>
        </w:numPr>
        <w:rPr>
          <w:color w:val="auto"/>
        </w:rPr>
      </w:pPr>
      <w:r w:rsidRPr="009609DC">
        <w:rPr>
          <w:color w:val="auto"/>
        </w:rPr>
        <w:t xml:space="preserve">Ao </w:t>
      </w:r>
      <w:r w:rsidR="00270DE9" w:rsidRPr="009609DC">
        <w:rPr>
          <w:color w:val="auto"/>
        </w:rPr>
        <w:t>acionar</w:t>
      </w:r>
      <w:r w:rsidRPr="009609DC">
        <w:rPr>
          <w:color w:val="auto"/>
        </w:rPr>
        <w:t xml:space="preserve"> o botão </w:t>
      </w:r>
      <w:r w:rsidR="008F1B4C" w:rsidRPr="009609DC">
        <w:rPr>
          <w:color w:val="auto"/>
        </w:rPr>
        <w:t>“</w:t>
      </w:r>
      <w:r w:rsidRPr="009609DC">
        <w:rPr>
          <w:color w:val="auto"/>
        </w:rPr>
        <w:t>Cancelar</w:t>
      </w:r>
      <w:r w:rsidR="008F1B4C" w:rsidRPr="009609DC">
        <w:rPr>
          <w:color w:val="auto"/>
        </w:rPr>
        <w:t>”, o sistema</w:t>
      </w:r>
      <w:r w:rsidR="00270DE9" w:rsidRPr="009609DC">
        <w:rPr>
          <w:color w:val="auto"/>
        </w:rPr>
        <w:t xml:space="preserve"> cancela a operação e </w:t>
      </w:r>
      <w:r w:rsidR="008F1B4C" w:rsidRPr="009609DC">
        <w:rPr>
          <w:color w:val="auto"/>
        </w:rPr>
        <w:t>retorna</w:t>
      </w:r>
      <w:r w:rsidRPr="009609DC">
        <w:rPr>
          <w:color w:val="auto"/>
        </w:rPr>
        <w:t xml:space="preserve"> para a </w:t>
      </w:r>
      <w:r w:rsidR="00270DE9" w:rsidRPr="009609DC">
        <w:rPr>
          <w:color w:val="auto"/>
        </w:rPr>
        <w:t xml:space="preserve">Tela Pesquisar </w:t>
      </w:r>
      <w:r w:rsidR="00C344FD">
        <w:rPr>
          <w:color w:val="auto"/>
        </w:rPr>
        <w:t>Local do Evento</w:t>
      </w:r>
      <w:r w:rsidR="00270DE9" w:rsidRPr="009609DC">
        <w:rPr>
          <w:color w:val="auto"/>
        </w:rPr>
        <w:t>.</w:t>
      </w:r>
    </w:p>
    <w:p w:rsidR="00AC3C95" w:rsidRPr="009609DC" w:rsidRDefault="00AC3C95" w:rsidP="009C22EC">
      <w:pPr>
        <w:pStyle w:val="Ttulo4"/>
        <w:numPr>
          <w:ilvl w:val="0"/>
          <w:numId w:val="17"/>
        </w:numPr>
        <w:rPr>
          <w:sz w:val="20"/>
        </w:rPr>
      </w:pPr>
      <w:r w:rsidRPr="009609DC">
        <w:rPr>
          <w:sz w:val="20"/>
        </w:rPr>
        <w:t>Exceções</w:t>
      </w:r>
    </w:p>
    <w:p w:rsidR="00AC3C95" w:rsidRDefault="00AC3C95" w:rsidP="00AC3C95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5D538A" w:rsidRDefault="005D538A" w:rsidP="005D538A"/>
    <w:p w:rsidR="00AC3C95" w:rsidRPr="009609DC" w:rsidRDefault="00AC3C95" w:rsidP="009C22EC">
      <w:pPr>
        <w:pStyle w:val="Ttulo4"/>
        <w:numPr>
          <w:ilvl w:val="0"/>
          <w:numId w:val="17"/>
        </w:numPr>
        <w:rPr>
          <w:sz w:val="20"/>
        </w:rPr>
      </w:pPr>
      <w:r w:rsidRPr="009609DC">
        <w:rPr>
          <w:sz w:val="20"/>
        </w:rPr>
        <w:t>Itens de Controle</w:t>
      </w:r>
    </w:p>
    <w:p w:rsidR="00AC3C95" w:rsidRPr="009609DC" w:rsidRDefault="00AC3C95" w:rsidP="00AC3C95"/>
    <w:tbl>
      <w:tblPr>
        <w:tblW w:w="10285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715"/>
        <w:gridCol w:w="403"/>
        <w:gridCol w:w="1110"/>
        <w:gridCol w:w="360"/>
        <w:gridCol w:w="630"/>
        <w:gridCol w:w="520"/>
        <w:gridCol w:w="985"/>
        <w:gridCol w:w="1896"/>
      </w:tblGrid>
      <w:tr w:rsidR="00AC3C95" w:rsidRPr="009609DC" w:rsidTr="002F7243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15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03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630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520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AC3C95" w:rsidRPr="009609DC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F87078" w:rsidRPr="009609DC" w:rsidTr="002F7243">
        <w:trPr>
          <w:cantSplit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2F7243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F87078" w:rsidRPr="009609DC" w:rsidRDefault="00F87078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Local do Evento</w:t>
            </w:r>
          </w:p>
        </w:tc>
        <w:tc>
          <w:tcPr>
            <w:tcW w:w="992" w:type="dxa"/>
            <w:vAlign w:val="center"/>
          </w:tcPr>
          <w:p w:rsidR="00F87078" w:rsidRPr="009609DC" w:rsidRDefault="00F87078" w:rsidP="00BA740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  <w:r>
              <w:rPr>
                <w:iCs/>
                <w:color w:val="auto"/>
                <w:sz w:val="22"/>
              </w:rPr>
              <w:t>2</w:t>
            </w:r>
            <w:r w:rsidRPr="009609DC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715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3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</w:tcPr>
          <w:p w:rsidR="00F87078" w:rsidRPr="00354058" w:rsidRDefault="00F87078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2F7243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2F7243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2</w:t>
            </w:r>
          </w:p>
        </w:tc>
        <w:tc>
          <w:tcPr>
            <w:tcW w:w="2120" w:type="dxa"/>
            <w:vAlign w:val="center"/>
          </w:tcPr>
          <w:p w:rsidR="00F87078" w:rsidRPr="009609DC" w:rsidRDefault="00F87078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Quantidade de lugares disponíveis</w:t>
            </w:r>
          </w:p>
        </w:tc>
        <w:tc>
          <w:tcPr>
            <w:tcW w:w="992" w:type="dxa"/>
            <w:vAlign w:val="center"/>
          </w:tcPr>
          <w:p w:rsidR="00F87078" w:rsidRPr="009609DC" w:rsidRDefault="00C344FD" w:rsidP="00BA740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  <w:r w:rsidR="00F87078">
              <w:rPr>
                <w:iCs/>
                <w:color w:val="auto"/>
                <w:sz w:val="22"/>
              </w:rPr>
              <w:t>/N</w:t>
            </w:r>
          </w:p>
        </w:tc>
        <w:tc>
          <w:tcPr>
            <w:tcW w:w="715" w:type="dxa"/>
          </w:tcPr>
          <w:p w:rsidR="00F87078" w:rsidRPr="001841AD" w:rsidRDefault="00F87078">
            <w:pPr>
              <w:rPr>
                <w:color w:val="auto"/>
              </w:rPr>
            </w:pPr>
            <w:r w:rsidRPr="001841A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F87078" w:rsidRPr="009609DC" w:rsidRDefault="002F7243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3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</w:tcPr>
          <w:p w:rsidR="00F87078" w:rsidRPr="00354058" w:rsidRDefault="00F87078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2F7243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2F7243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2120" w:type="dxa"/>
            <w:vAlign w:val="center"/>
          </w:tcPr>
          <w:p w:rsidR="00F87078" w:rsidRPr="009609DC" w:rsidRDefault="00F87078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Endereço</w:t>
            </w:r>
          </w:p>
        </w:tc>
        <w:tc>
          <w:tcPr>
            <w:tcW w:w="992" w:type="dxa"/>
            <w:vAlign w:val="center"/>
          </w:tcPr>
          <w:p w:rsidR="00F87078" w:rsidRPr="009609DC" w:rsidRDefault="00F87078" w:rsidP="00BA740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715" w:type="dxa"/>
          </w:tcPr>
          <w:p w:rsidR="00F87078" w:rsidRPr="001841AD" w:rsidRDefault="00F87078">
            <w:pPr>
              <w:rPr>
                <w:color w:val="auto"/>
              </w:rPr>
            </w:pPr>
            <w:r w:rsidRPr="001841A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F87078" w:rsidRPr="009609DC" w:rsidRDefault="002F7243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3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</w:tcPr>
          <w:p w:rsidR="00F87078" w:rsidRPr="00354058" w:rsidRDefault="00F87078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2F724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2F7243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F87078" w:rsidRPr="009609DC" w:rsidRDefault="00F87078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Bairro</w:t>
            </w:r>
          </w:p>
        </w:tc>
        <w:tc>
          <w:tcPr>
            <w:tcW w:w="992" w:type="dxa"/>
            <w:vAlign w:val="center"/>
          </w:tcPr>
          <w:p w:rsidR="00F87078" w:rsidRPr="009609DC" w:rsidRDefault="00F87078" w:rsidP="00BA740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50/A</w:t>
            </w:r>
          </w:p>
        </w:tc>
        <w:tc>
          <w:tcPr>
            <w:tcW w:w="715" w:type="dxa"/>
          </w:tcPr>
          <w:p w:rsidR="00F87078" w:rsidRPr="001841AD" w:rsidRDefault="00F87078">
            <w:pPr>
              <w:rPr>
                <w:color w:val="auto"/>
              </w:rPr>
            </w:pPr>
            <w:r w:rsidRPr="001841A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F87078" w:rsidRPr="009609DC" w:rsidRDefault="002F7243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3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</w:tcPr>
          <w:p w:rsidR="00F87078" w:rsidRPr="00354058" w:rsidRDefault="00F87078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2F724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2F7243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vAlign w:val="center"/>
          </w:tcPr>
          <w:p w:rsidR="00F87078" w:rsidRPr="009609DC" w:rsidRDefault="00F87078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UF</w:t>
            </w:r>
          </w:p>
        </w:tc>
        <w:tc>
          <w:tcPr>
            <w:tcW w:w="992" w:type="dxa"/>
            <w:vAlign w:val="center"/>
          </w:tcPr>
          <w:p w:rsidR="00F87078" w:rsidRPr="009609DC" w:rsidRDefault="00F87078" w:rsidP="00BA740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2/A</w:t>
            </w:r>
          </w:p>
        </w:tc>
        <w:tc>
          <w:tcPr>
            <w:tcW w:w="715" w:type="dxa"/>
          </w:tcPr>
          <w:p w:rsidR="00F87078" w:rsidRPr="001841AD" w:rsidRDefault="00F87078">
            <w:pPr>
              <w:rPr>
                <w:color w:val="auto"/>
              </w:rPr>
            </w:pPr>
            <w:r w:rsidRPr="001841A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F87078" w:rsidRPr="009609DC" w:rsidRDefault="002F7243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3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</w:tcPr>
          <w:p w:rsidR="00F87078" w:rsidRPr="00354058" w:rsidRDefault="00F87078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2F724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F7243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CEP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7C052C" w:rsidP="00BA740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9</w:t>
            </w:r>
            <w:r w:rsidR="00F87078">
              <w:rPr>
                <w:iCs/>
                <w:color w:val="auto"/>
                <w:sz w:val="22"/>
              </w:rPr>
              <w:t>/N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F87078" w:rsidRPr="00FE0268" w:rsidRDefault="00F775B7" w:rsidP="00F775B7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XXXXX-XXX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2F7243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F87078" w:rsidRPr="00354058" w:rsidRDefault="00F87078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2F724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F7243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Telefone Comercial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7C052C" w:rsidP="00BA740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13</w:t>
            </w:r>
            <w:r w:rsidR="00F87078">
              <w:rPr>
                <w:iCs/>
                <w:color w:val="auto"/>
                <w:sz w:val="22"/>
              </w:rPr>
              <w:t>/N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F87078" w:rsidRPr="00691DF7" w:rsidRDefault="00F775B7" w:rsidP="00F775B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(XX)</w:t>
            </w:r>
            <w:r w:rsidR="004A2CB1">
              <w:rPr>
                <w:iCs/>
                <w:color w:val="auto"/>
              </w:rPr>
              <w:t>X</w:t>
            </w:r>
            <w:r>
              <w:rPr>
                <w:iCs/>
                <w:color w:val="auto"/>
              </w:rPr>
              <w:t>XXXX-XXXX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2F7243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F87078" w:rsidRPr="00354058" w:rsidRDefault="00F87078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2F724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F7243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Fax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7C052C" w:rsidP="00BA740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13</w:t>
            </w:r>
            <w:r w:rsidR="00F87078">
              <w:rPr>
                <w:iCs/>
                <w:color w:val="auto"/>
                <w:sz w:val="22"/>
              </w:rPr>
              <w:t>/N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F87078" w:rsidRPr="00691DF7" w:rsidRDefault="00F775B7" w:rsidP="00F775B7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(XX)</w:t>
            </w:r>
            <w:r w:rsidR="004A2CB1">
              <w:rPr>
                <w:iCs/>
                <w:color w:val="auto"/>
              </w:rPr>
              <w:t>X</w:t>
            </w:r>
            <w:r>
              <w:rPr>
                <w:iCs/>
                <w:color w:val="auto"/>
              </w:rPr>
              <w:t xml:space="preserve">XXXX-XXXX 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2F7243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F87078" w:rsidRPr="00354058" w:rsidRDefault="00F87078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2F724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F7243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Área Responsável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3C6E62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2F7243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F87078" w:rsidRPr="00354058" w:rsidRDefault="00F87078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2F724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F7243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Telefone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596C6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</w:t>
            </w:r>
            <w:r w:rsidR="00596C6E">
              <w:rPr>
                <w:iCs/>
                <w:color w:val="auto"/>
                <w:sz w:val="22"/>
              </w:rPr>
              <w:t>3</w:t>
            </w:r>
            <w:r>
              <w:rPr>
                <w:iCs/>
                <w:color w:val="auto"/>
                <w:sz w:val="22"/>
              </w:rPr>
              <w:t>/N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F87078" w:rsidRPr="00691DF7" w:rsidRDefault="004C1A69" w:rsidP="002B311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(XX)XXXXX-XXXX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2F7243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F87078" w:rsidRPr="00354058" w:rsidRDefault="00F87078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2F724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F7243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12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E-mail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775B7" w:rsidP="00BA740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</w:t>
            </w:r>
            <w:r w:rsidR="00F87078">
              <w:rPr>
                <w:iCs/>
                <w:color w:val="auto"/>
                <w:sz w:val="22"/>
              </w:rPr>
              <w:t>50/A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2F7243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F87078" w:rsidRPr="00354058" w:rsidRDefault="00F87078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2F724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F7243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Salvar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BA740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F87078" w:rsidRPr="00354058" w:rsidRDefault="00F87078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rPr>
                <w:iCs/>
                <w:color w:val="FF0000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- Ao ser acionado salva os dados.</w:t>
            </w:r>
          </w:p>
        </w:tc>
      </w:tr>
      <w:tr w:rsidR="00F87078" w:rsidRPr="009609DC" w:rsidTr="002F724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F7243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23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BA740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F87078" w:rsidRPr="00354058" w:rsidRDefault="00F87078">
            <w:pPr>
              <w:rPr>
                <w:color w:val="auto"/>
              </w:rPr>
            </w:pPr>
            <w:r w:rsidRPr="0035405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75610D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F87078" w:rsidRPr="009609DC" w:rsidRDefault="00F87078" w:rsidP="002D5CE0">
            <w:pPr>
              <w:jc w:val="left"/>
            </w:pPr>
            <w:r w:rsidRPr="009609DC">
              <w:rPr>
                <w:iCs/>
                <w:color w:val="auto"/>
                <w:sz w:val="22"/>
              </w:rPr>
              <w:t>- Ao ser acionado limpa o(s) campo(s) informado(s).</w:t>
            </w:r>
          </w:p>
        </w:tc>
      </w:tr>
      <w:tr w:rsidR="005E73FA" w:rsidRPr="009609DC" w:rsidTr="002F724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E73FA" w:rsidRPr="009609DC" w:rsidRDefault="005E73FA" w:rsidP="009C22EC">
            <w:pPr>
              <w:pStyle w:val="PargrafodaLista"/>
              <w:numPr>
                <w:ilvl w:val="0"/>
                <w:numId w:val="12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5E73FA" w:rsidRPr="009609DC" w:rsidRDefault="005E73FA" w:rsidP="002133CA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E73FA" w:rsidRPr="009609DC" w:rsidRDefault="005E73FA" w:rsidP="00BA740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vAlign w:val="center"/>
          </w:tcPr>
          <w:p w:rsidR="005E73FA" w:rsidRPr="009609DC" w:rsidRDefault="005E73FA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5E73FA" w:rsidRPr="009609DC" w:rsidRDefault="005E73FA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5E73FA" w:rsidRPr="009609DC" w:rsidRDefault="005E73FA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5E73FA" w:rsidRPr="009609DC" w:rsidRDefault="005E73FA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5E73FA" w:rsidRPr="009609DC" w:rsidRDefault="005E73FA" w:rsidP="0043568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5E73FA" w:rsidRPr="00600B51" w:rsidRDefault="00F87078" w:rsidP="002133CA">
            <w:pPr>
              <w:rPr>
                <w:iCs/>
                <w:color w:val="auto"/>
                <w:sz w:val="22"/>
              </w:rPr>
            </w:pPr>
            <w:r w:rsidRPr="00600B5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5E73FA" w:rsidRPr="009609DC" w:rsidRDefault="005E73FA" w:rsidP="0075610D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5E73FA" w:rsidRPr="009609DC" w:rsidRDefault="000B2594">
            <w:r w:rsidRPr="009609DC">
              <w:rPr>
                <w:iCs/>
                <w:color w:val="auto"/>
                <w:sz w:val="22"/>
              </w:rPr>
              <w:t xml:space="preserve">- Ao ser acionado </w:t>
            </w:r>
            <w:r w:rsidRPr="00E73E40">
              <w:rPr>
                <w:color w:val="auto"/>
                <w:sz w:val="22"/>
                <w:szCs w:val="22"/>
              </w:rPr>
              <w:t xml:space="preserve">cancela a operação e retorna para a Tela Pesquisar </w:t>
            </w:r>
            <w:r w:rsidR="00851C35" w:rsidRPr="00E73E40">
              <w:rPr>
                <w:color w:val="auto"/>
                <w:sz w:val="22"/>
                <w:szCs w:val="22"/>
              </w:rPr>
              <w:t xml:space="preserve">Local do </w:t>
            </w:r>
            <w:r w:rsidRPr="00E73E40">
              <w:rPr>
                <w:color w:val="auto"/>
                <w:sz w:val="22"/>
                <w:szCs w:val="22"/>
              </w:rPr>
              <w:t>Evento</w:t>
            </w:r>
            <w:r w:rsidRPr="009609DC">
              <w:rPr>
                <w:color w:val="auto"/>
              </w:rPr>
              <w:t>.</w:t>
            </w:r>
          </w:p>
        </w:tc>
      </w:tr>
      <w:tr w:rsidR="00F34DDD" w:rsidRPr="009609DC" w:rsidTr="002F7243">
        <w:trPr>
          <w:cantSplit/>
          <w:jc w:val="center"/>
        </w:trPr>
        <w:tc>
          <w:tcPr>
            <w:tcW w:w="10285" w:type="dxa"/>
            <w:gridSpan w:val="11"/>
            <w:shd w:val="pct25" w:color="auto" w:fill="auto"/>
            <w:vAlign w:val="center"/>
          </w:tcPr>
          <w:p w:rsidR="00F34DDD" w:rsidRPr="009609DC" w:rsidRDefault="00F34DDD" w:rsidP="002133CA">
            <w:pPr>
              <w:rPr>
                <w:sz w:val="22"/>
              </w:rPr>
            </w:pPr>
          </w:p>
          <w:p w:rsidR="00851C35" w:rsidRPr="009609DC" w:rsidRDefault="00851C35" w:rsidP="00851C35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Máscaras: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851C35" w:rsidRPr="009609DC" w:rsidRDefault="00851C35" w:rsidP="00851C35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851C35" w:rsidRPr="009609DC" w:rsidRDefault="00851C35" w:rsidP="00851C35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851C35" w:rsidRPr="009609DC" w:rsidRDefault="00851C35" w:rsidP="00851C35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 w:rsidR="0022288C"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851C35" w:rsidRDefault="00851C35" w:rsidP="00851C35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851C35" w:rsidRPr="009609DC" w:rsidRDefault="00851C35" w:rsidP="00851C35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851C35" w:rsidRDefault="00851C35" w:rsidP="00851C35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851C35" w:rsidRDefault="00851C35" w:rsidP="00851C35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851C35" w:rsidRPr="003865C4" w:rsidRDefault="00851C35" w:rsidP="00851C35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9999-9999</w:t>
            </w:r>
          </w:p>
          <w:p w:rsidR="00851C35" w:rsidRPr="009609DC" w:rsidRDefault="00851C35" w:rsidP="00851C35">
            <w:pPr>
              <w:rPr>
                <w:sz w:val="16"/>
                <w:szCs w:val="16"/>
              </w:rPr>
            </w:pPr>
          </w:p>
          <w:p w:rsidR="00851C35" w:rsidRPr="009609DC" w:rsidRDefault="00851C35" w:rsidP="00851C35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851C35" w:rsidRPr="009609DC" w:rsidRDefault="00851C35" w:rsidP="00851C35">
            <w:pPr>
              <w:ind w:left="1093" w:hanging="1093"/>
              <w:rPr>
                <w:sz w:val="16"/>
                <w:szCs w:val="16"/>
              </w:rPr>
            </w:pPr>
          </w:p>
          <w:p w:rsidR="00F34DDD" w:rsidRPr="009609DC" w:rsidRDefault="00851C35" w:rsidP="00851C35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3E327A" w:rsidRDefault="003E327A" w:rsidP="008E7400">
      <w:pPr>
        <w:pStyle w:val="STJNivel3"/>
      </w:pPr>
      <w:bookmarkStart w:id="15" w:name="_Ref385342112"/>
      <w:bookmarkStart w:id="16" w:name="_Toc385347575"/>
    </w:p>
    <w:p w:rsidR="004D5521" w:rsidRPr="009609DC" w:rsidRDefault="00F6280A" w:rsidP="008E7400">
      <w:pPr>
        <w:pStyle w:val="STJNivel3"/>
      </w:pPr>
      <w:bookmarkStart w:id="17" w:name="_Toc398214006"/>
      <w:r>
        <w:t>2.2.3-</w:t>
      </w:r>
      <w:r w:rsidR="004D5521" w:rsidRPr="009609DC">
        <w:t>Tela Alterar</w:t>
      </w:r>
      <w:r w:rsidR="00695986">
        <w:t xml:space="preserve"> Local do</w:t>
      </w:r>
      <w:r w:rsidR="004D5521" w:rsidRPr="009609DC">
        <w:t xml:space="preserve"> Evento</w:t>
      </w:r>
      <w:bookmarkEnd w:id="15"/>
      <w:bookmarkEnd w:id="16"/>
      <w:bookmarkEnd w:id="17"/>
    </w:p>
    <w:p w:rsidR="004D5521" w:rsidRPr="009609DC" w:rsidRDefault="001B0D01" w:rsidP="004D5521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215" cy="4779010"/>
            <wp:effectExtent l="19050" t="0" r="5335" b="0"/>
            <wp:docPr id="15" name="Imagem 14" descr="alte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ar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21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21" w:rsidRPr="009609DC" w:rsidRDefault="004D5521" w:rsidP="004D5521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D147AC" w:rsidRPr="009609DC">
        <w:rPr>
          <w:i w:val="0"/>
          <w:color w:val="auto"/>
        </w:rPr>
        <w:t>3</w:t>
      </w:r>
      <w:r w:rsidRPr="009609DC">
        <w:rPr>
          <w:i w:val="0"/>
          <w:color w:val="auto"/>
        </w:rPr>
        <w:t xml:space="preserve"> - Tela de Altera</w:t>
      </w:r>
      <w:r w:rsidR="001B0D01">
        <w:rPr>
          <w:i w:val="0"/>
          <w:color w:val="auto"/>
        </w:rPr>
        <w:t>r</w:t>
      </w:r>
      <w:r w:rsidRPr="009609DC">
        <w:rPr>
          <w:i w:val="0"/>
          <w:color w:val="auto"/>
        </w:rPr>
        <w:t xml:space="preserve"> </w:t>
      </w:r>
      <w:r w:rsidR="00995B43">
        <w:rPr>
          <w:i w:val="0"/>
          <w:color w:val="auto"/>
        </w:rPr>
        <w:t xml:space="preserve">Local </w:t>
      </w:r>
      <w:r w:rsidRPr="009609DC">
        <w:rPr>
          <w:i w:val="0"/>
          <w:color w:val="auto"/>
        </w:rPr>
        <w:t>d</w:t>
      </w:r>
      <w:r w:rsidR="00995B43">
        <w:rPr>
          <w:i w:val="0"/>
          <w:color w:val="auto"/>
        </w:rPr>
        <w:t>o</w:t>
      </w:r>
      <w:r w:rsidRPr="009609DC">
        <w:rPr>
          <w:i w:val="0"/>
          <w:color w:val="auto"/>
        </w:rPr>
        <w:t xml:space="preserve"> Evento.</w:t>
      </w:r>
    </w:p>
    <w:p w:rsidR="004D5521" w:rsidRPr="009609DC" w:rsidRDefault="004D5521" w:rsidP="009C22EC">
      <w:pPr>
        <w:pStyle w:val="Ttulo4"/>
        <w:numPr>
          <w:ilvl w:val="0"/>
          <w:numId w:val="18"/>
        </w:numPr>
        <w:rPr>
          <w:sz w:val="20"/>
        </w:rPr>
      </w:pPr>
      <w:r w:rsidRPr="009609DC">
        <w:rPr>
          <w:sz w:val="20"/>
        </w:rPr>
        <w:t>Regras de Apresentação</w:t>
      </w:r>
    </w:p>
    <w:p w:rsidR="00270DE9" w:rsidRPr="009609DC" w:rsidRDefault="00270DE9" w:rsidP="009C22EC">
      <w:pPr>
        <w:pStyle w:val="Instruo"/>
        <w:numPr>
          <w:ilvl w:val="0"/>
          <w:numId w:val="1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 “Salvar”, o sistema salva os dados informados.</w:t>
      </w:r>
    </w:p>
    <w:p w:rsidR="00270DE9" w:rsidRPr="009609DC" w:rsidRDefault="00270DE9" w:rsidP="009C22EC">
      <w:pPr>
        <w:pStyle w:val="Instruo"/>
        <w:numPr>
          <w:ilvl w:val="0"/>
          <w:numId w:val="14"/>
        </w:numPr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Ao acionar o botão “Limpar”, o sistema limpa o(s) campo(s) informado(s).</w:t>
      </w:r>
    </w:p>
    <w:p w:rsidR="00270DE9" w:rsidRPr="009609DC" w:rsidRDefault="00270DE9" w:rsidP="009C22EC">
      <w:pPr>
        <w:pStyle w:val="PargrafodaLista"/>
        <w:numPr>
          <w:ilvl w:val="0"/>
          <w:numId w:val="14"/>
        </w:numPr>
        <w:rPr>
          <w:color w:val="auto"/>
        </w:rPr>
      </w:pPr>
      <w:r w:rsidRPr="009609DC">
        <w:rPr>
          <w:color w:val="auto"/>
        </w:rPr>
        <w:t xml:space="preserve">Ao acionar o botão “Cancelar”, o sistema cancela a operação e retorna para a Tela Pesquisar </w:t>
      </w:r>
      <w:r w:rsidR="00E63CDA">
        <w:rPr>
          <w:color w:val="auto"/>
        </w:rPr>
        <w:t xml:space="preserve">Local do </w:t>
      </w:r>
      <w:r w:rsidRPr="009609DC">
        <w:rPr>
          <w:color w:val="auto"/>
        </w:rPr>
        <w:t>Evento.</w:t>
      </w:r>
    </w:p>
    <w:p w:rsidR="004D5521" w:rsidRPr="009609DC" w:rsidRDefault="004D5521" w:rsidP="009C22EC">
      <w:pPr>
        <w:pStyle w:val="Ttulo4"/>
        <w:numPr>
          <w:ilvl w:val="0"/>
          <w:numId w:val="18"/>
        </w:numPr>
        <w:rPr>
          <w:sz w:val="20"/>
        </w:rPr>
      </w:pPr>
      <w:r w:rsidRPr="009609DC">
        <w:rPr>
          <w:sz w:val="20"/>
        </w:rPr>
        <w:t>Exceções</w:t>
      </w:r>
    </w:p>
    <w:p w:rsidR="004D5521" w:rsidRDefault="004D5521" w:rsidP="004D5521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DC01AB" w:rsidRDefault="00DC01AB" w:rsidP="00DC01AB"/>
    <w:p w:rsidR="004D5521" w:rsidRDefault="004D5521" w:rsidP="009C22EC">
      <w:pPr>
        <w:pStyle w:val="Ttulo4"/>
        <w:numPr>
          <w:ilvl w:val="0"/>
          <w:numId w:val="18"/>
        </w:numPr>
        <w:rPr>
          <w:sz w:val="20"/>
        </w:rPr>
      </w:pPr>
      <w:r w:rsidRPr="009609DC">
        <w:rPr>
          <w:sz w:val="20"/>
        </w:rPr>
        <w:t>Itens de Controle</w:t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528"/>
        <w:gridCol w:w="403"/>
        <w:gridCol w:w="1110"/>
        <w:gridCol w:w="360"/>
        <w:gridCol w:w="496"/>
        <w:gridCol w:w="360"/>
        <w:gridCol w:w="985"/>
        <w:gridCol w:w="1896"/>
      </w:tblGrid>
      <w:tr w:rsidR="00D26EC1" w:rsidRPr="009609DC" w:rsidTr="002B311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28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03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D26EC1" w:rsidRPr="009609DC" w:rsidRDefault="00D26EC1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F87078" w:rsidRPr="009609DC" w:rsidTr="00566D50">
        <w:trPr>
          <w:cantSplit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1</w:t>
            </w:r>
          </w:p>
        </w:tc>
        <w:tc>
          <w:tcPr>
            <w:tcW w:w="2120" w:type="dxa"/>
            <w:vAlign w:val="center"/>
          </w:tcPr>
          <w:p w:rsidR="00F87078" w:rsidRPr="009609DC" w:rsidRDefault="00F87078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Local do Evento</w:t>
            </w:r>
          </w:p>
        </w:tc>
        <w:tc>
          <w:tcPr>
            <w:tcW w:w="992" w:type="dxa"/>
            <w:vAlign w:val="center"/>
          </w:tcPr>
          <w:p w:rsidR="00F87078" w:rsidRPr="009609DC" w:rsidRDefault="00F87078" w:rsidP="00460FB1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  <w:r>
              <w:rPr>
                <w:iCs/>
                <w:color w:val="auto"/>
                <w:sz w:val="22"/>
              </w:rPr>
              <w:t>2</w:t>
            </w:r>
            <w:r w:rsidRPr="009609DC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528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F87078" w:rsidRPr="006F4184" w:rsidRDefault="00F87078">
            <w:pPr>
              <w:rPr>
                <w:color w:val="auto"/>
              </w:rPr>
            </w:pPr>
            <w:r w:rsidRPr="006F418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F87078" w:rsidRPr="009609DC" w:rsidRDefault="00F87078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Quantidade de lugares disponíveis</w:t>
            </w:r>
          </w:p>
        </w:tc>
        <w:tc>
          <w:tcPr>
            <w:tcW w:w="992" w:type="dxa"/>
            <w:vAlign w:val="center"/>
          </w:tcPr>
          <w:p w:rsidR="00F87078" w:rsidRPr="009609DC" w:rsidRDefault="005E0282" w:rsidP="005E0282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  <w:r w:rsidR="00F87078">
              <w:rPr>
                <w:iCs/>
                <w:color w:val="auto"/>
                <w:sz w:val="22"/>
              </w:rPr>
              <w:t>/N</w:t>
            </w:r>
          </w:p>
        </w:tc>
        <w:tc>
          <w:tcPr>
            <w:tcW w:w="528" w:type="dxa"/>
          </w:tcPr>
          <w:p w:rsidR="00F87078" w:rsidRPr="000233B4" w:rsidRDefault="00F87078">
            <w:pPr>
              <w:rPr>
                <w:color w:val="auto"/>
              </w:rPr>
            </w:pPr>
            <w:r w:rsidRPr="000233B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F87078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F87078" w:rsidRPr="006F4184" w:rsidRDefault="00F87078">
            <w:pPr>
              <w:rPr>
                <w:color w:val="auto"/>
              </w:rPr>
            </w:pPr>
            <w:r w:rsidRPr="006F418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B67737" w:rsidRPr="009609DC" w:rsidTr="000E54F2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B67737" w:rsidRPr="009609DC" w:rsidRDefault="00B67737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2120" w:type="dxa"/>
            <w:vAlign w:val="center"/>
          </w:tcPr>
          <w:p w:rsidR="00B67737" w:rsidRPr="009609DC" w:rsidRDefault="00B67737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Endereço</w:t>
            </w:r>
          </w:p>
        </w:tc>
        <w:tc>
          <w:tcPr>
            <w:tcW w:w="992" w:type="dxa"/>
            <w:vAlign w:val="center"/>
          </w:tcPr>
          <w:p w:rsidR="00B67737" w:rsidRPr="009609DC" w:rsidRDefault="00B67737" w:rsidP="005E0282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528" w:type="dxa"/>
          </w:tcPr>
          <w:p w:rsidR="00B67737" w:rsidRPr="000233B4" w:rsidRDefault="00B67737">
            <w:pPr>
              <w:rPr>
                <w:color w:val="auto"/>
              </w:rPr>
            </w:pPr>
            <w:r w:rsidRPr="000233B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</w:tcPr>
          <w:p w:rsidR="00B67737" w:rsidRDefault="00B67737">
            <w:r w:rsidRPr="000C254D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B67737" w:rsidRPr="006F4184" w:rsidRDefault="00B67737">
            <w:pPr>
              <w:rPr>
                <w:color w:val="auto"/>
              </w:rPr>
            </w:pPr>
            <w:r w:rsidRPr="006F418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B67737" w:rsidRPr="009609DC" w:rsidTr="000E54F2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B67737" w:rsidRPr="009609DC" w:rsidRDefault="00B67737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B67737" w:rsidRPr="009609DC" w:rsidRDefault="00B67737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Bairro</w:t>
            </w:r>
          </w:p>
        </w:tc>
        <w:tc>
          <w:tcPr>
            <w:tcW w:w="992" w:type="dxa"/>
            <w:vAlign w:val="center"/>
          </w:tcPr>
          <w:p w:rsidR="00B67737" w:rsidRPr="009609DC" w:rsidRDefault="00B67737" w:rsidP="003C6E62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50/A</w:t>
            </w:r>
          </w:p>
        </w:tc>
        <w:tc>
          <w:tcPr>
            <w:tcW w:w="528" w:type="dxa"/>
          </w:tcPr>
          <w:p w:rsidR="00B67737" w:rsidRPr="000233B4" w:rsidRDefault="00B67737">
            <w:pPr>
              <w:rPr>
                <w:color w:val="auto"/>
              </w:rPr>
            </w:pPr>
            <w:r w:rsidRPr="000233B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</w:tcPr>
          <w:p w:rsidR="00B67737" w:rsidRDefault="00B67737">
            <w:r w:rsidRPr="000C254D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B67737" w:rsidRPr="006F4184" w:rsidRDefault="00B67737">
            <w:pPr>
              <w:rPr>
                <w:color w:val="auto"/>
              </w:rPr>
            </w:pPr>
            <w:r w:rsidRPr="006F418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B67737" w:rsidRPr="009609DC" w:rsidTr="000E54F2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B67737" w:rsidRPr="009609DC" w:rsidRDefault="00B67737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vAlign w:val="center"/>
          </w:tcPr>
          <w:p w:rsidR="00B67737" w:rsidRPr="009609DC" w:rsidRDefault="00B67737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UF</w:t>
            </w:r>
          </w:p>
        </w:tc>
        <w:tc>
          <w:tcPr>
            <w:tcW w:w="992" w:type="dxa"/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2/A</w:t>
            </w:r>
          </w:p>
        </w:tc>
        <w:tc>
          <w:tcPr>
            <w:tcW w:w="528" w:type="dxa"/>
          </w:tcPr>
          <w:p w:rsidR="00B67737" w:rsidRPr="000233B4" w:rsidRDefault="00B67737">
            <w:pPr>
              <w:rPr>
                <w:color w:val="auto"/>
              </w:rPr>
            </w:pPr>
            <w:r w:rsidRPr="000233B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</w:tcPr>
          <w:p w:rsidR="00B67737" w:rsidRDefault="00B67737">
            <w:r w:rsidRPr="000C254D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B67737" w:rsidRPr="006F4184" w:rsidRDefault="00B67737">
            <w:pPr>
              <w:rPr>
                <w:color w:val="auto"/>
              </w:rPr>
            </w:pPr>
            <w:r w:rsidRPr="006F418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A8597A" w:rsidRPr="009609DC" w:rsidTr="000E54F2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CEP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9/N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A8597A" w:rsidRPr="00FE0268" w:rsidRDefault="00A8597A" w:rsidP="003454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XXXXX-XXX</w:t>
            </w: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A8597A" w:rsidRDefault="00A8597A">
            <w:r w:rsidRPr="000C254D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8597A" w:rsidRPr="006F4184" w:rsidRDefault="00A8597A">
            <w:pPr>
              <w:rPr>
                <w:color w:val="auto"/>
              </w:rPr>
            </w:pPr>
            <w:r w:rsidRPr="006F418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A8597A" w:rsidRPr="009609DC" w:rsidTr="000E54F2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Telefone Comercial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13/N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A8597A" w:rsidRPr="00691DF7" w:rsidRDefault="00A8597A" w:rsidP="003454D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(XX)</w:t>
            </w:r>
            <w:r w:rsidR="004A2CB1">
              <w:rPr>
                <w:iCs/>
                <w:color w:val="auto"/>
              </w:rPr>
              <w:t>X</w:t>
            </w:r>
            <w:r>
              <w:rPr>
                <w:iCs/>
                <w:color w:val="auto"/>
              </w:rPr>
              <w:t>XXXX-XXXX</w:t>
            </w: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A8597A" w:rsidRDefault="00A8597A">
            <w:r w:rsidRPr="000C254D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8597A" w:rsidRPr="006F4184" w:rsidRDefault="00A8597A">
            <w:pPr>
              <w:rPr>
                <w:color w:val="auto"/>
              </w:rPr>
            </w:pPr>
            <w:r w:rsidRPr="006F418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A8597A" w:rsidRPr="009609DC" w:rsidTr="000E54F2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Fax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13/N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A8597A" w:rsidRPr="00691DF7" w:rsidRDefault="00A8597A" w:rsidP="003454D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(XX)</w:t>
            </w:r>
            <w:r w:rsidR="004A2CB1">
              <w:rPr>
                <w:iCs/>
                <w:color w:val="auto"/>
              </w:rPr>
              <w:t>X</w:t>
            </w:r>
            <w:r>
              <w:rPr>
                <w:iCs/>
                <w:color w:val="auto"/>
              </w:rPr>
              <w:t xml:space="preserve">XXXX-XXXX </w:t>
            </w: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A8597A" w:rsidRDefault="00A8597A">
            <w:r w:rsidRPr="000C254D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8597A" w:rsidRPr="006F4184" w:rsidRDefault="00A8597A">
            <w:pPr>
              <w:rPr>
                <w:color w:val="auto"/>
              </w:rPr>
            </w:pPr>
            <w:r w:rsidRPr="006F418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B67737" w:rsidRPr="009609DC" w:rsidTr="000E54F2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Área Responsável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2F16DA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B67737" w:rsidRDefault="00B67737">
            <w:r w:rsidRPr="000C254D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67737" w:rsidRPr="006F4184" w:rsidRDefault="00B67737">
            <w:pPr>
              <w:rPr>
                <w:color w:val="auto"/>
              </w:rPr>
            </w:pPr>
            <w:r w:rsidRPr="006F418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B67737" w:rsidRPr="009609DC" w:rsidTr="000E54F2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Telefone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14/N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B67737" w:rsidRPr="00691DF7" w:rsidRDefault="00D949CD" w:rsidP="002B311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(XX)XXXXX-XXXX</w:t>
            </w: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B67737" w:rsidRDefault="00B67737">
            <w:r w:rsidRPr="000C254D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67737" w:rsidRPr="006F4184" w:rsidRDefault="00B67737">
            <w:pPr>
              <w:rPr>
                <w:color w:val="auto"/>
              </w:rPr>
            </w:pPr>
            <w:r w:rsidRPr="006F418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B67737" w:rsidRPr="009609DC" w:rsidTr="00B6773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12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E-mail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3C6E62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150/A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</w:tcPr>
          <w:p w:rsidR="00B67737" w:rsidRDefault="00B67737">
            <w:r w:rsidRPr="000C254D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67737" w:rsidRPr="006F4184" w:rsidRDefault="00B67737">
            <w:pPr>
              <w:rPr>
                <w:color w:val="auto"/>
              </w:rPr>
            </w:pPr>
            <w:r w:rsidRPr="006F418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67737" w:rsidRPr="009609DC" w:rsidRDefault="00B67737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Salvar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89543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87078" w:rsidRPr="006F4184" w:rsidRDefault="00F87078">
            <w:pPr>
              <w:rPr>
                <w:color w:val="auto"/>
              </w:rPr>
            </w:pPr>
            <w:r w:rsidRPr="006F418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rPr>
                <w:iCs/>
                <w:color w:val="FF0000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- Ao ser acionado salva os dados.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23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89543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0521B4" w:rsidRDefault="000521B4">
            <w:pPr>
              <w:rPr>
                <w:iCs/>
                <w:color w:val="auto"/>
                <w:sz w:val="22"/>
              </w:rPr>
            </w:pPr>
          </w:p>
          <w:p w:rsidR="00F87078" w:rsidRPr="006F4184" w:rsidRDefault="00F87078">
            <w:pPr>
              <w:rPr>
                <w:color w:val="auto"/>
              </w:rPr>
            </w:pPr>
            <w:r w:rsidRPr="006F418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F87078" w:rsidRPr="009609DC" w:rsidRDefault="00F87078" w:rsidP="002B3116">
            <w:pPr>
              <w:jc w:val="left"/>
            </w:pPr>
            <w:r w:rsidRPr="009609DC">
              <w:rPr>
                <w:iCs/>
                <w:color w:val="auto"/>
                <w:sz w:val="22"/>
              </w:rPr>
              <w:t>- Ao ser acionado limpa o(s) campo(s) informado(s).</w:t>
            </w:r>
          </w:p>
        </w:tc>
      </w:tr>
      <w:tr w:rsidR="00D26EC1" w:rsidRPr="009609DC" w:rsidTr="002B3116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26EC1" w:rsidRPr="009609DC" w:rsidRDefault="00D26EC1" w:rsidP="00D26EC1">
            <w:pPr>
              <w:pStyle w:val="PargrafodaLista"/>
              <w:numPr>
                <w:ilvl w:val="0"/>
                <w:numId w:val="27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26EC1" w:rsidRPr="009609DC" w:rsidRDefault="00D26EC1" w:rsidP="002B3116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26EC1" w:rsidRPr="009609DC" w:rsidRDefault="00D26EC1" w:rsidP="0089543F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D26EC1" w:rsidRPr="009609DC" w:rsidRDefault="00D26EC1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D26EC1" w:rsidRPr="009609DC" w:rsidRDefault="00D26EC1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26EC1" w:rsidRPr="009609DC" w:rsidRDefault="00D26EC1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26EC1" w:rsidRPr="009609DC" w:rsidRDefault="00D26EC1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26EC1" w:rsidRPr="009609DC" w:rsidRDefault="00D26EC1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26EC1" w:rsidRPr="006F4184" w:rsidRDefault="00F87078" w:rsidP="002B3116">
            <w:pPr>
              <w:rPr>
                <w:iCs/>
                <w:color w:val="auto"/>
                <w:sz w:val="22"/>
              </w:rPr>
            </w:pPr>
            <w:r w:rsidRPr="006F418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26EC1" w:rsidRPr="009609DC" w:rsidRDefault="00D26EC1" w:rsidP="002B3116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D26EC1" w:rsidRPr="009609DC" w:rsidRDefault="00D26EC1" w:rsidP="002B3116">
            <w:r w:rsidRPr="009609DC">
              <w:rPr>
                <w:iCs/>
                <w:color w:val="auto"/>
                <w:sz w:val="22"/>
              </w:rPr>
              <w:t xml:space="preserve">- Ao ser acionado </w:t>
            </w:r>
            <w:r w:rsidRPr="009609DC">
              <w:rPr>
                <w:color w:val="auto"/>
              </w:rPr>
              <w:t xml:space="preserve">cancela a operação e retorna para a Tela Pesquisar </w:t>
            </w:r>
            <w:r>
              <w:rPr>
                <w:color w:val="auto"/>
              </w:rPr>
              <w:t xml:space="preserve">Local do </w:t>
            </w:r>
            <w:r w:rsidRPr="009609DC">
              <w:rPr>
                <w:color w:val="auto"/>
              </w:rPr>
              <w:t>Evento.</w:t>
            </w:r>
          </w:p>
        </w:tc>
      </w:tr>
      <w:tr w:rsidR="00D26EC1" w:rsidRPr="009609DC" w:rsidTr="002B311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D26EC1" w:rsidRPr="009609DC" w:rsidRDefault="00D26EC1" w:rsidP="002B3116">
            <w:pPr>
              <w:rPr>
                <w:sz w:val="22"/>
              </w:rPr>
            </w:pPr>
          </w:p>
          <w:p w:rsidR="00D26EC1" w:rsidRPr="009609DC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>Máscaras:</w:t>
            </w:r>
            <w:r w:rsidR="00F6280A">
              <w:rPr>
                <w:sz w:val="16"/>
                <w:szCs w:val="16"/>
              </w:rPr>
              <w:t xml:space="preserve">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D26EC1" w:rsidRPr="009609DC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D26EC1" w:rsidRPr="009609DC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D26EC1" w:rsidRPr="009609DC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 w:rsidR="00F6280A"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D26EC1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D26EC1" w:rsidRPr="009609DC" w:rsidRDefault="00D26EC1" w:rsidP="002B3116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D26EC1" w:rsidRDefault="00D26EC1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D26EC1" w:rsidRDefault="00D26EC1" w:rsidP="002B3116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D26EC1" w:rsidRPr="003865C4" w:rsidRDefault="00D26EC1" w:rsidP="002B3116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9999-9999</w:t>
            </w:r>
          </w:p>
          <w:p w:rsidR="00D26EC1" w:rsidRPr="009609DC" w:rsidRDefault="00D26EC1" w:rsidP="002B3116">
            <w:pPr>
              <w:rPr>
                <w:sz w:val="16"/>
                <w:szCs w:val="16"/>
              </w:rPr>
            </w:pPr>
          </w:p>
          <w:p w:rsidR="00D26EC1" w:rsidRPr="009609DC" w:rsidRDefault="00D26EC1" w:rsidP="002B3116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D26EC1" w:rsidRPr="009609DC" w:rsidRDefault="00D26EC1" w:rsidP="002B3116">
            <w:pPr>
              <w:ind w:left="1093" w:hanging="1093"/>
              <w:rPr>
                <w:sz w:val="16"/>
                <w:szCs w:val="16"/>
              </w:rPr>
            </w:pPr>
          </w:p>
          <w:p w:rsidR="00D26EC1" w:rsidRPr="009609DC" w:rsidRDefault="00D26EC1" w:rsidP="002B3116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D26EC1" w:rsidRDefault="00D26EC1" w:rsidP="00D26EC1"/>
    <w:p w:rsidR="00445BD0" w:rsidRDefault="00D46E23" w:rsidP="008E7400">
      <w:pPr>
        <w:pStyle w:val="STJNivel3"/>
      </w:pPr>
      <w:bookmarkStart w:id="18" w:name="_Ref385341791"/>
      <w:bookmarkStart w:id="19" w:name="_Toc385347576"/>
      <w:bookmarkStart w:id="20" w:name="_Toc398214007"/>
      <w:r>
        <w:t xml:space="preserve">2.2.4- </w:t>
      </w:r>
      <w:r w:rsidR="005164A6" w:rsidRPr="009609DC">
        <w:t>Tela Visualizar</w:t>
      </w:r>
      <w:r w:rsidR="006E0EF6">
        <w:t xml:space="preserve"> Local do </w:t>
      </w:r>
      <w:r w:rsidR="00445BD0" w:rsidRPr="009609DC">
        <w:t xml:space="preserve"> Evento</w:t>
      </w:r>
      <w:bookmarkEnd w:id="18"/>
      <w:bookmarkEnd w:id="19"/>
      <w:bookmarkEnd w:id="20"/>
    </w:p>
    <w:p w:rsidR="001B1DF7" w:rsidRPr="009609DC" w:rsidRDefault="001B1DF7" w:rsidP="008E7400">
      <w:pPr>
        <w:pStyle w:val="STJNivel3"/>
      </w:pPr>
    </w:p>
    <w:p w:rsidR="00445BD0" w:rsidRPr="009609DC" w:rsidRDefault="00CE11E1" w:rsidP="00445BD0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69" cy="4246268"/>
            <wp:effectExtent l="19050" t="0" r="5081" b="0"/>
            <wp:docPr id="16" name="Imagem 15" descr="visualiz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izar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469" cy="424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41" w:rsidRPr="009609DC" w:rsidRDefault="00B21741" w:rsidP="00445BD0">
      <w:pPr>
        <w:pStyle w:val="Instruo"/>
        <w:jc w:val="center"/>
        <w:rPr>
          <w:i w:val="0"/>
          <w:color w:val="auto"/>
        </w:rPr>
      </w:pPr>
    </w:p>
    <w:p w:rsidR="00445BD0" w:rsidRDefault="00445BD0" w:rsidP="00445BD0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9D6A5A">
        <w:rPr>
          <w:i w:val="0"/>
          <w:color w:val="auto"/>
        </w:rPr>
        <w:t>4</w:t>
      </w:r>
      <w:r w:rsidRPr="009609DC">
        <w:rPr>
          <w:i w:val="0"/>
          <w:color w:val="auto"/>
        </w:rPr>
        <w:t xml:space="preserve"> - Tela de Visualiza</w:t>
      </w:r>
      <w:r w:rsidR="00CE11E1">
        <w:rPr>
          <w:i w:val="0"/>
          <w:color w:val="auto"/>
        </w:rPr>
        <w:t>r Local</w:t>
      </w:r>
      <w:r w:rsidRPr="009609DC">
        <w:rPr>
          <w:i w:val="0"/>
          <w:color w:val="auto"/>
        </w:rPr>
        <w:t xml:space="preserve"> de Evento.</w:t>
      </w:r>
    </w:p>
    <w:p w:rsidR="0004711C" w:rsidRDefault="0004711C" w:rsidP="0004711C"/>
    <w:p w:rsidR="0004711C" w:rsidRDefault="0004711C" w:rsidP="0004711C"/>
    <w:p w:rsidR="0004711C" w:rsidRDefault="0004711C" w:rsidP="0004711C"/>
    <w:p w:rsidR="0004711C" w:rsidRPr="0004711C" w:rsidRDefault="0004711C" w:rsidP="0004711C"/>
    <w:p w:rsidR="00445BD0" w:rsidRPr="009609DC" w:rsidRDefault="00AF3422" w:rsidP="009C22EC">
      <w:pPr>
        <w:pStyle w:val="Ttulo4"/>
        <w:numPr>
          <w:ilvl w:val="0"/>
          <w:numId w:val="19"/>
        </w:numPr>
        <w:rPr>
          <w:sz w:val="20"/>
        </w:rPr>
      </w:pPr>
      <w:r w:rsidRPr="009609DC">
        <w:rPr>
          <w:sz w:val="20"/>
        </w:rPr>
        <w:t xml:space="preserve"> </w:t>
      </w:r>
      <w:r w:rsidR="00445BD0" w:rsidRPr="009609DC">
        <w:rPr>
          <w:sz w:val="20"/>
        </w:rPr>
        <w:t>Regras de Apresentação</w:t>
      </w:r>
    </w:p>
    <w:p w:rsidR="00445BD0" w:rsidRPr="009609DC" w:rsidRDefault="00445BD0" w:rsidP="009C22EC">
      <w:pPr>
        <w:pStyle w:val="PargrafodaLista"/>
        <w:numPr>
          <w:ilvl w:val="0"/>
          <w:numId w:val="8"/>
        </w:numPr>
        <w:rPr>
          <w:color w:val="auto"/>
        </w:rPr>
      </w:pPr>
      <w:r w:rsidRPr="009609DC">
        <w:rPr>
          <w:color w:val="auto"/>
        </w:rPr>
        <w:t xml:space="preserve">Ao </w:t>
      </w:r>
      <w:r w:rsidR="00270DE9" w:rsidRPr="009609DC">
        <w:rPr>
          <w:color w:val="auto"/>
        </w:rPr>
        <w:t xml:space="preserve">acionar </w:t>
      </w:r>
      <w:r w:rsidRPr="009609DC">
        <w:rPr>
          <w:color w:val="auto"/>
        </w:rPr>
        <w:t xml:space="preserve">o botão Voltar, o sistema retornará para a </w:t>
      </w:r>
      <w:r w:rsidR="00270DE9" w:rsidRPr="009609DC">
        <w:rPr>
          <w:color w:val="auto"/>
        </w:rPr>
        <w:t>Tela P</w:t>
      </w:r>
      <w:r w:rsidRPr="009609DC">
        <w:rPr>
          <w:color w:val="auto"/>
        </w:rPr>
        <w:t>esquisa</w:t>
      </w:r>
      <w:r w:rsidR="000B2594" w:rsidRPr="009609DC">
        <w:rPr>
          <w:color w:val="auto"/>
        </w:rPr>
        <w:t>r</w:t>
      </w:r>
      <w:r w:rsidRPr="009609DC">
        <w:rPr>
          <w:color w:val="auto"/>
        </w:rPr>
        <w:t xml:space="preserve"> </w:t>
      </w:r>
      <w:r w:rsidR="007118BF">
        <w:rPr>
          <w:color w:val="auto"/>
        </w:rPr>
        <w:t xml:space="preserve">Local de </w:t>
      </w:r>
      <w:r w:rsidR="00270DE9" w:rsidRPr="009609DC">
        <w:rPr>
          <w:color w:val="auto"/>
        </w:rPr>
        <w:t>Evento</w:t>
      </w:r>
      <w:r w:rsidRPr="009609DC">
        <w:rPr>
          <w:color w:val="auto"/>
        </w:rPr>
        <w:t>.</w:t>
      </w:r>
    </w:p>
    <w:p w:rsidR="00445BD0" w:rsidRPr="009609DC" w:rsidRDefault="00445BD0" w:rsidP="009C22EC">
      <w:pPr>
        <w:pStyle w:val="Ttulo4"/>
        <w:numPr>
          <w:ilvl w:val="0"/>
          <w:numId w:val="19"/>
        </w:numPr>
        <w:rPr>
          <w:sz w:val="20"/>
        </w:rPr>
      </w:pPr>
      <w:r w:rsidRPr="009609DC">
        <w:rPr>
          <w:sz w:val="20"/>
        </w:rPr>
        <w:lastRenderedPageBreak/>
        <w:t>Exceções</w:t>
      </w:r>
    </w:p>
    <w:p w:rsidR="00445BD0" w:rsidRDefault="00445BD0" w:rsidP="00445BD0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D42406" w:rsidRDefault="00D42406" w:rsidP="00D42406"/>
    <w:p w:rsidR="00445BD0" w:rsidRDefault="00445BD0" w:rsidP="009C22EC">
      <w:pPr>
        <w:pStyle w:val="Ttulo4"/>
        <w:numPr>
          <w:ilvl w:val="0"/>
          <w:numId w:val="19"/>
        </w:numPr>
        <w:rPr>
          <w:sz w:val="20"/>
        </w:rPr>
      </w:pPr>
      <w:r w:rsidRPr="009609DC">
        <w:rPr>
          <w:sz w:val="20"/>
        </w:rPr>
        <w:t>Itens de Controle</w:t>
      </w:r>
    </w:p>
    <w:p w:rsidR="0056013B" w:rsidRDefault="0056013B" w:rsidP="0056013B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528"/>
        <w:gridCol w:w="403"/>
        <w:gridCol w:w="1110"/>
        <w:gridCol w:w="360"/>
        <w:gridCol w:w="496"/>
        <w:gridCol w:w="360"/>
        <w:gridCol w:w="985"/>
        <w:gridCol w:w="1896"/>
      </w:tblGrid>
      <w:tr w:rsidR="0056013B" w:rsidRPr="009609DC" w:rsidTr="002B311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28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03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56013B" w:rsidRPr="009609DC" w:rsidRDefault="0056013B" w:rsidP="002B3116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F87078" w:rsidRPr="009609DC" w:rsidTr="00566D50">
        <w:trPr>
          <w:cantSplit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F87078" w:rsidRPr="009609DC" w:rsidRDefault="00F87078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Local do Evento</w:t>
            </w:r>
          </w:p>
        </w:tc>
        <w:tc>
          <w:tcPr>
            <w:tcW w:w="992" w:type="dxa"/>
            <w:vAlign w:val="center"/>
          </w:tcPr>
          <w:p w:rsidR="00F87078" w:rsidRPr="009609DC" w:rsidRDefault="00F87078" w:rsidP="008F4A3F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  <w:r>
              <w:rPr>
                <w:iCs/>
                <w:color w:val="auto"/>
                <w:sz w:val="22"/>
              </w:rPr>
              <w:t>2</w:t>
            </w:r>
            <w:r w:rsidRPr="009609DC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528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vAlign w:val="center"/>
          </w:tcPr>
          <w:p w:rsidR="00F87078" w:rsidRPr="009609DC" w:rsidRDefault="00762EF9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155384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F87078" w:rsidRPr="00927FDA" w:rsidRDefault="00F87078">
            <w:pPr>
              <w:rPr>
                <w:color w:val="auto"/>
              </w:rPr>
            </w:pPr>
            <w:r w:rsidRPr="00927F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C344FD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2120" w:type="dxa"/>
            <w:vAlign w:val="center"/>
          </w:tcPr>
          <w:p w:rsidR="00F87078" w:rsidRPr="009609DC" w:rsidRDefault="00F87078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Quantidade de lugares disponíveis</w:t>
            </w:r>
          </w:p>
        </w:tc>
        <w:tc>
          <w:tcPr>
            <w:tcW w:w="992" w:type="dxa"/>
            <w:vAlign w:val="center"/>
          </w:tcPr>
          <w:p w:rsidR="00F87078" w:rsidRPr="009609DC" w:rsidRDefault="008F4A3F" w:rsidP="008F4A3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  <w:r w:rsidR="00F87078">
              <w:rPr>
                <w:iCs/>
                <w:color w:val="auto"/>
                <w:sz w:val="22"/>
              </w:rPr>
              <w:t>/N</w:t>
            </w:r>
          </w:p>
        </w:tc>
        <w:tc>
          <w:tcPr>
            <w:tcW w:w="528" w:type="dxa"/>
          </w:tcPr>
          <w:p w:rsidR="00F87078" w:rsidRPr="0095616A" w:rsidRDefault="00F87078">
            <w:pPr>
              <w:rPr>
                <w:color w:val="auto"/>
              </w:rPr>
            </w:pPr>
            <w:r w:rsidRPr="0095616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F87078" w:rsidRPr="009609DC" w:rsidRDefault="00477299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155384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F87078" w:rsidRPr="00927FDA" w:rsidRDefault="00F87078">
            <w:pPr>
              <w:rPr>
                <w:color w:val="auto"/>
              </w:rPr>
            </w:pPr>
            <w:r w:rsidRPr="00927F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C344FD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2120" w:type="dxa"/>
            <w:vAlign w:val="center"/>
          </w:tcPr>
          <w:p w:rsidR="00F87078" w:rsidRPr="009609DC" w:rsidRDefault="00F87078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Endereço</w:t>
            </w:r>
          </w:p>
        </w:tc>
        <w:tc>
          <w:tcPr>
            <w:tcW w:w="992" w:type="dxa"/>
            <w:vAlign w:val="center"/>
          </w:tcPr>
          <w:p w:rsidR="00F87078" w:rsidRPr="009609DC" w:rsidRDefault="00F87078" w:rsidP="008F4A3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528" w:type="dxa"/>
          </w:tcPr>
          <w:p w:rsidR="00F87078" w:rsidRPr="0095616A" w:rsidRDefault="00F87078">
            <w:pPr>
              <w:rPr>
                <w:color w:val="auto"/>
              </w:rPr>
            </w:pPr>
            <w:r w:rsidRPr="0095616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F87078" w:rsidRPr="009609DC" w:rsidRDefault="00477299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155384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F87078" w:rsidRPr="00927FDA" w:rsidRDefault="00F87078">
            <w:pPr>
              <w:rPr>
                <w:color w:val="auto"/>
              </w:rPr>
            </w:pPr>
            <w:r w:rsidRPr="00927F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C344FD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F87078" w:rsidRPr="009609DC" w:rsidRDefault="00F87078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Bairro</w:t>
            </w:r>
          </w:p>
        </w:tc>
        <w:tc>
          <w:tcPr>
            <w:tcW w:w="992" w:type="dxa"/>
            <w:vAlign w:val="center"/>
          </w:tcPr>
          <w:p w:rsidR="00F87078" w:rsidRPr="009609DC" w:rsidRDefault="00F87078" w:rsidP="008F4A3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50/A</w:t>
            </w:r>
          </w:p>
        </w:tc>
        <w:tc>
          <w:tcPr>
            <w:tcW w:w="528" w:type="dxa"/>
          </w:tcPr>
          <w:p w:rsidR="00F87078" w:rsidRPr="0095616A" w:rsidRDefault="00F87078">
            <w:pPr>
              <w:rPr>
                <w:color w:val="auto"/>
              </w:rPr>
            </w:pPr>
            <w:r w:rsidRPr="0095616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F87078" w:rsidRPr="009609DC" w:rsidRDefault="00477299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155384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F87078" w:rsidRPr="00927FDA" w:rsidRDefault="00F87078">
            <w:pPr>
              <w:rPr>
                <w:color w:val="auto"/>
              </w:rPr>
            </w:pPr>
            <w:r w:rsidRPr="00927F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C344FD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vAlign w:val="center"/>
          </w:tcPr>
          <w:p w:rsidR="00F87078" w:rsidRPr="009609DC" w:rsidRDefault="00F87078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UF</w:t>
            </w:r>
          </w:p>
        </w:tc>
        <w:tc>
          <w:tcPr>
            <w:tcW w:w="992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2/A</w:t>
            </w:r>
          </w:p>
        </w:tc>
        <w:tc>
          <w:tcPr>
            <w:tcW w:w="528" w:type="dxa"/>
          </w:tcPr>
          <w:p w:rsidR="00F87078" w:rsidRPr="0095616A" w:rsidRDefault="00F87078">
            <w:pPr>
              <w:rPr>
                <w:color w:val="auto"/>
              </w:rPr>
            </w:pPr>
            <w:r w:rsidRPr="0095616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F87078" w:rsidRPr="009609DC" w:rsidRDefault="00477299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155384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F87078" w:rsidRPr="00927FDA" w:rsidRDefault="00F87078">
            <w:pPr>
              <w:rPr>
                <w:color w:val="auto"/>
              </w:rPr>
            </w:pPr>
            <w:r w:rsidRPr="00927F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C344FD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A8597A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CEP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8F4A3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9/N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A8597A" w:rsidRPr="00FE0268" w:rsidRDefault="00A8597A" w:rsidP="003454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XXXXX-XXX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8597A" w:rsidRPr="00927FDA" w:rsidRDefault="00A8597A">
            <w:pPr>
              <w:rPr>
                <w:color w:val="auto"/>
              </w:rPr>
            </w:pPr>
            <w:r w:rsidRPr="00927F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A8597A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Telefone Comercial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8F4A3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13/N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A8597A" w:rsidRPr="00691DF7" w:rsidRDefault="00A8597A" w:rsidP="003454D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(XX)</w:t>
            </w:r>
            <w:r w:rsidR="004A2CB1">
              <w:rPr>
                <w:iCs/>
                <w:color w:val="auto"/>
              </w:rPr>
              <w:t>X</w:t>
            </w:r>
            <w:r>
              <w:rPr>
                <w:iCs/>
                <w:color w:val="auto"/>
              </w:rPr>
              <w:t>XXXX-XXXX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8597A" w:rsidRPr="00927FDA" w:rsidRDefault="00A8597A">
            <w:pPr>
              <w:rPr>
                <w:color w:val="auto"/>
              </w:rPr>
            </w:pPr>
            <w:r w:rsidRPr="00927F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A8597A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Fax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8F4A3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13/N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A8597A" w:rsidRPr="00691DF7" w:rsidRDefault="00A8597A" w:rsidP="003454D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(XX)</w:t>
            </w:r>
            <w:r w:rsidR="004A2CB1">
              <w:rPr>
                <w:iCs/>
                <w:color w:val="auto"/>
              </w:rPr>
              <w:t>X</w:t>
            </w:r>
            <w:r>
              <w:rPr>
                <w:iCs/>
                <w:color w:val="auto"/>
              </w:rPr>
              <w:t xml:space="preserve">XXXX-XXXX 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8597A" w:rsidRPr="00927FDA" w:rsidRDefault="00A8597A">
            <w:pPr>
              <w:rPr>
                <w:color w:val="auto"/>
              </w:rPr>
            </w:pPr>
            <w:r w:rsidRPr="00927F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8597A" w:rsidRPr="009609DC" w:rsidRDefault="00A8597A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Área Responsável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8F4A3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477299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155384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87078" w:rsidRPr="00927FDA" w:rsidRDefault="00F87078">
            <w:pPr>
              <w:rPr>
                <w:color w:val="auto"/>
              </w:rPr>
            </w:pPr>
            <w:r w:rsidRPr="00927F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C344FD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Telefone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8F4A3F" w:rsidP="008F4A3F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13</w:t>
            </w:r>
            <w:r w:rsidR="00F87078">
              <w:rPr>
                <w:iCs/>
                <w:color w:val="auto"/>
                <w:sz w:val="22"/>
              </w:rPr>
              <w:t>/N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F87078" w:rsidRPr="00691DF7" w:rsidRDefault="00D949CD" w:rsidP="002B311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(XX)XXXXX-XXXX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477299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155384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87078" w:rsidRPr="00927FDA" w:rsidRDefault="00F87078">
            <w:pPr>
              <w:rPr>
                <w:color w:val="auto"/>
              </w:rPr>
            </w:pPr>
            <w:r w:rsidRPr="00927F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C344FD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12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E-mail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EE4AFA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50/A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477299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155384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87078" w:rsidRPr="00927FDA" w:rsidRDefault="00F87078">
            <w:pPr>
              <w:rPr>
                <w:color w:val="auto"/>
              </w:rPr>
            </w:pPr>
            <w:r w:rsidRPr="00927F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C344FD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566D5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56013B">
            <w:pPr>
              <w:pStyle w:val="PargrafodaLista"/>
              <w:numPr>
                <w:ilvl w:val="0"/>
                <w:numId w:val="28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F87553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Botão </w:t>
            </w:r>
            <w:r>
              <w:rPr>
                <w:iCs/>
                <w:color w:val="auto"/>
                <w:sz w:val="22"/>
              </w:rPr>
              <w:t>Voltar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EE4AFA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7404C8" w:rsidRDefault="007404C8">
            <w:pPr>
              <w:rPr>
                <w:iCs/>
                <w:color w:val="auto"/>
                <w:sz w:val="22"/>
              </w:rPr>
            </w:pPr>
          </w:p>
          <w:p w:rsidR="00F87078" w:rsidRPr="00927FDA" w:rsidRDefault="00F87078">
            <w:pPr>
              <w:rPr>
                <w:color w:val="auto"/>
              </w:rPr>
            </w:pPr>
            <w:r w:rsidRPr="00927F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2B3116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F87553">
            <w:pPr>
              <w:rPr>
                <w:iCs/>
                <w:color w:val="FF0000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</w:t>
            </w:r>
            <w:r>
              <w:rPr>
                <w:iCs/>
                <w:color w:val="auto"/>
                <w:sz w:val="22"/>
              </w:rPr>
              <w:t>volta para a tela Pesquisar Local do Evento</w:t>
            </w:r>
            <w:r w:rsidRPr="009609DC">
              <w:rPr>
                <w:iCs/>
                <w:color w:val="auto"/>
                <w:sz w:val="22"/>
              </w:rPr>
              <w:t>.</w:t>
            </w:r>
          </w:p>
        </w:tc>
      </w:tr>
      <w:tr w:rsidR="0056013B" w:rsidRPr="009609DC" w:rsidTr="002B311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56013B" w:rsidRPr="009609DC" w:rsidRDefault="0056013B" w:rsidP="002B3116">
            <w:pPr>
              <w:rPr>
                <w:sz w:val="22"/>
              </w:rPr>
            </w:pPr>
          </w:p>
          <w:p w:rsidR="0056013B" w:rsidRPr="009609DC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>Máscaras</w:t>
            </w:r>
            <w:r w:rsidR="008F22DE">
              <w:rPr>
                <w:sz w:val="16"/>
                <w:szCs w:val="16"/>
              </w:rPr>
              <w:t>:</w:t>
            </w:r>
            <w:r w:rsidRPr="009609DC">
              <w:rPr>
                <w:sz w:val="16"/>
                <w:szCs w:val="16"/>
              </w:rPr>
              <w:t xml:space="preserve">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56013B" w:rsidRPr="009609DC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56013B" w:rsidRPr="009609DC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56013B" w:rsidRPr="009609DC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 w:rsidR="008F22DE"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56013B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56013B" w:rsidRPr="009609DC" w:rsidRDefault="0056013B" w:rsidP="002B3116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56013B" w:rsidRDefault="0056013B" w:rsidP="002B3116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56013B" w:rsidRDefault="0056013B" w:rsidP="002B3116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56013B" w:rsidRPr="003865C4" w:rsidRDefault="0056013B" w:rsidP="002B3116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9999-9999</w:t>
            </w:r>
          </w:p>
          <w:p w:rsidR="0056013B" w:rsidRPr="009609DC" w:rsidRDefault="0056013B" w:rsidP="002B3116">
            <w:pPr>
              <w:rPr>
                <w:sz w:val="16"/>
                <w:szCs w:val="16"/>
              </w:rPr>
            </w:pPr>
          </w:p>
          <w:p w:rsidR="0056013B" w:rsidRPr="009609DC" w:rsidRDefault="0056013B" w:rsidP="002B3116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56013B" w:rsidRPr="009609DC" w:rsidRDefault="0056013B" w:rsidP="002B3116">
            <w:pPr>
              <w:ind w:left="1093" w:hanging="1093"/>
              <w:rPr>
                <w:sz w:val="16"/>
                <w:szCs w:val="16"/>
              </w:rPr>
            </w:pPr>
          </w:p>
          <w:p w:rsidR="0056013B" w:rsidRPr="009609DC" w:rsidRDefault="0056013B" w:rsidP="002B3116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56013B" w:rsidRPr="0056013B" w:rsidRDefault="0056013B" w:rsidP="0056013B"/>
    <w:p w:rsidR="006A43A5" w:rsidRDefault="00576764" w:rsidP="008E7400">
      <w:pPr>
        <w:pStyle w:val="STJNivel3"/>
      </w:pPr>
      <w:bookmarkStart w:id="21" w:name="_Ref385342473"/>
      <w:bookmarkStart w:id="22" w:name="_Ref385343259"/>
      <w:bookmarkStart w:id="23" w:name="_Toc385347577"/>
      <w:bookmarkStart w:id="24" w:name="_Toc398214008"/>
      <w:r>
        <w:t xml:space="preserve">2.2.5- </w:t>
      </w:r>
      <w:r w:rsidR="006A43A5" w:rsidRPr="009609DC">
        <w:t xml:space="preserve">Tela </w:t>
      </w:r>
      <w:bookmarkEnd w:id="21"/>
      <w:bookmarkEnd w:id="22"/>
      <w:bookmarkEnd w:id="23"/>
      <w:r w:rsidR="002B3116">
        <w:t>Excluir Local do Evento</w:t>
      </w:r>
      <w:bookmarkEnd w:id="24"/>
    </w:p>
    <w:p w:rsidR="00D42406" w:rsidRPr="009609DC" w:rsidRDefault="00D42406" w:rsidP="008E7400">
      <w:pPr>
        <w:pStyle w:val="STJNivel3"/>
      </w:pPr>
    </w:p>
    <w:p w:rsidR="006A43A5" w:rsidRDefault="002B3116" w:rsidP="006A43A5">
      <w:pPr>
        <w:pStyle w:val="Instruo"/>
        <w:jc w:val="center"/>
        <w:rPr>
          <w:i w:val="0"/>
          <w:noProof/>
        </w:rPr>
      </w:pPr>
      <w:r>
        <w:rPr>
          <w:i w:val="0"/>
          <w:noProof/>
        </w:rPr>
        <w:drawing>
          <wp:inline distT="0" distB="0" distL="0" distR="0">
            <wp:extent cx="6300468" cy="4780619"/>
            <wp:effectExtent l="19050" t="0" r="5082" b="0"/>
            <wp:docPr id="17" name="Imagem 16" descr="exclu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ir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468" cy="478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16" w:rsidRPr="002B3116" w:rsidRDefault="002B3116" w:rsidP="002B3116"/>
    <w:p w:rsidR="006A43A5" w:rsidRDefault="006A43A5" w:rsidP="006A43A5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5 </w:t>
      </w:r>
      <w:r w:rsidR="009D6A5A">
        <w:rPr>
          <w:i w:val="0"/>
          <w:color w:val="auto"/>
        </w:rPr>
        <w:t>–</w:t>
      </w:r>
      <w:r w:rsidRPr="009609DC">
        <w:rPr>
          <w:i w:val="0"/>
          <w:color w:val="auto"/>
        </w:rPr>
        <w:t xml:space="preserve"> Tela</w:t>
      </w:r>
      <w:r w:rsidR="009D6A5A">
        <w:rPr>
          <w:i w:val="0"/>
          <w:color w:val="auto"/>
        </w:rPr>
        <w:t xml:space="preserve"> de</w:t>
      </w:r>
      <w:r w:rsidRPr="009609DC">
        <w:rPr>
          <w:i w:val="0"/>
          <w:color w:val="auto"/>
        </w:rPr>
        <w:t xml:space="preserve"> </w:t>
      </w:r>
      <w:r w:rsidR="00EA16B0">
        <w:rPr>
          <w:i w:val="0"/>
          <w:color w:val="auto"/>
        </w:rPr>
        <w:t>Excluir Local do Evento</w:t>
      </w:r>
      <w:r w:rsidRPr="009609DC">
        <w:rPr>
          <w:i w:val="0"/>
          <w:color w:val="auto"/>
        </w:rPr>
        <w:t>.</w:t>
      </w:r>
    </w:p>
    <w:p w:rsidR="00EA16B0" w:rsidRDefault="00EA16B0" w:rsidP="00EA16B0"/>
    <w:p w:rsidR="00EA16B0" w:rsidRDefault="00EA16B0" w:rsidP="00EA16B0"/>
    <w:p w:rsidR="006A43A5" w:rsidRPr="009609DC" w:rsidRDefault="006A43A5" w:rsidP="009C22EC">
      <w:pPr>
        <w:pStyle w:val="Ttulo4"/>
        <w:numPr>
          <w:ilvl w:val="0"/>
          <w:numId w:val="20"/>
        </w:numPr>
        <w:rPr>
          <w:sz w:val="20"/>
        </w:rPr>
      </w:pPr>
      <w:r w:rsidRPr="009609DC">
        <w:rPr>
          <w:sz w:val="20"/>
        </w:rPr>
        <w:lastRenderedPageBreak/>
        <w:t>Regras de Apresentação</w:t>
      </w:r>
    </w:p>
    <w:p w:rsidR="00EA16B0" w:rsidRPr="009609DC" w:rsidRDefault="00EA16B0" w:rsidP="00EA16B0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.</w:t>
      </w:r>
    </w:p>
    <w:p w:rsidR="006A43A5" w:rsidRPr="009609DC" w:rsidRDefault="00EA16B0" w:rsidP="009C22EC">
      <w:pPr>
        <w:pStyle w:val="PargrafodaLista"/>
        <w:numPr>
          <w:ilvl w:val="0"/>
          <w:numId w:val="15"/>
        </w:numPr>
        <w:rPr>
          <w:color w:val="auto"/>
        </w:rPr>
      </w:pPr>
      <w:r w:rsidRPr="009609DC">
        <w:rPr>
          <w:i/>
          <w:color w:val="auto"/>
        </w:rPr>
        <w:t xml:space="preserve">Ao </w:t>
      </w:r>
      <w:r w:rsidRPr="00C52EBF">
        <w:rPr>
          <w:color w:val="auto"/>
        </w:rPr>
        <w:t xml:space="preserve">acionar </w:t>
      </w:r>
      <w:r w:rsidRPr="00541C3E">
        <w:rPr>
          <w:color w:val="auto"/>
        </w:rPr>
        <w:t>o botão “</w:t>
      </w:r>
      <w:r w:rsidR="0049145A" w:rsidRPr="00541C3E">
        <w:rPr>
          <w:color w:val="auto"/>
        </w:rPr>
        <w:t>Excluir</w:t>
      </w:r>
      <w:r w:rsidRPr="000207E5">
        <w:rPr>
          <w:color w:val="auto"/>
        </w:rPr>
        <w:t>”</w:t>
      </w:r>
      <w:r w:rsidRPr="009609DC">
        <w:rPr>
          <w:i/>
          <w:color w:val="auto"/>
        </w:rPr>
        <w:t xml:space="preserve">, </w:t>
      </w:r>
      <w:r w:rsidRPr="0049145A">
        <w:rPr>
          <w:color w:val="auto"/>
        </w:rPr>
        <w:t xml:space="preserve">o sistema </w:t>
      </w:r>
      <w:r w:rsidR="0049145A" w:rsidRPr="0049145A">
        <w:rPr>
          <w:color w:val="auto"/>
        </w:rPr>
        <w:t>exclui</w:t>
      </w:r>
      <w:r w:rsidRPr="0049145A">
        <w:rPr>
          <w:color w:val="auto"/>
        </w:rPr>
        <w:t xml:space="preserve"> </w:t>
      </w:r>
      <w:r w:rsidR="0049145A">
        <w:rPr>
          <w:color w:val="auto"/>
        </w:rPr>
        <w:t>o registro.</w:t>
      </w:r>
    </w:p>
    <w:p w:rsidR="00EA16B0" w:rsidRPr="009609DC" w:rsidRDefault="00EA16B0" w:rsidP="00EA16B0">
      <w:pPr>
        <w:pStyle w:val="PargrafodaLista"/>
        <w:numPr>
          <w:ilvl w:val="0"/>
          <w:numId w:val="15"/>
        </w:numPr>
        <w:rPr>
          <w:color w:val="auto"/>
        </w:rPr>
      </w:pPr>
      <w:r w:rsidRPr="009609DC">
        <w:rPr>
          <w:color w:val="auto"/>
        </w:rPr>
        <w:t xml:space="preserve">Ao acionar o botão “Cancelar”, o sistema cancela a operação e retorna para a Tela Pesquisar </w:t>
      </w:r>
      <w:r>
        <w:rPr>
          <w:color w:val="auto"/>
        </w:rPr>
        <w:t xml:space="preserve">Local do </w:t>
      </w:r>
      <w:r w:rsidRPr="009609DC">
        <w:rPr>
          <w:color w:val="auto"/>
        </w:rPr>
        <w:t>Evento.</w:t>
      </w:r>
    </w:p>
    <w:p w:rsidR="006A43A5" w:rsidRPr="009609DC" w:rsidRDefault="006A43A5" w:rsidP="009C22EC">
      <w:pPr>
        <w:pStyle w:val="Ttulo4"/>
        <w:numPr>
          <w:ilvl w:val="0"/>
          <w:numId w:val="20"/>
        </w:numPr>
        <w:rPr>
          <w:sz w:val="20"/>
        </w:rPr>
      </w:pPr>
      <w:r w:rsidRPr="009609DC">
        <w:rPr>
          <w:sz w:val="20"/>
        </w:rPr>
        <w:t>Exceções</w:t>
      </w:r>
    </w:p>
    <w:p w:rsidR="006A43A5" w:rsidRDefault="006A43A5" w:rsidP="006A43A5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37173C" w:rsidRDefault="0037173C" w:rsidP="0037173C"/>
    <w:p w:rsidR="006A43A5" w:rsidRPr="009609DC" w:rsidRDefault="006A43A5" w:rsidP="009C22EC">
      <w:pPr>
        <w:pStyle w:val="Ttulo4"/>
        <w:numPr>
          <w:ilvl w:val="0"/>
          <w:numId w:val="20"/>
        </w:numPr>
        <w:rPr>
          <w:sz w:val="20"/>
        </w:rPr>
      </w:pPr>
      <w:r w:rsidRPr="009609DC">
        <w:rPr>
          <w:sz w:val="20"/>
        </w:rPr>
        <w:t>Itens de Controle</w:t>
      </w:r>
    </w:p>
    <w:p w:rsidR="006A43A5" w:rsidRPr="009609DC" w:rsidRDefault="006A43A5" w:rsidP="006A43A5">
      <w:pPr>
        <w:pStyle w:val="Rodap"/>
        <w:tabs>
          <w:tab w:val="clear" w:pos="4320"/>
          <w:tab w:val="clear" w:pos="8640"/>
        </w:tabs>
      </w:pPr>
    </w:p>
    <w:p w:rsidR="006A43A5" w:rsidRPr="009609DC" w:rsidRDefault="006A43A5" w:rsidP="006A43A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992"/>
        <w:gridCol w:w="709"/>
        <w:gridCol w:w="403"/>
        <w:gridCol w:w="1110"/>
        <w:gridCol w:w="360"/>
        <w:gridCol w:w="496"/>
        <w:gridCol w:w="360"/>
        <w:gridCol w:w="985"/>
        <w:gridCol w:w="1896"/>
      </w:tblGrid>
      <w:tr w:rsidR="008E7400" w:rsidRPr="009609DC" w:rsidTr="00140FF7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403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8E7400" w:rsidRPr="009609DC" w:rsidRDefault="008E7400" w:rsidP="00D8197E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F87078" w:rsidRPr="009609DC" w:rsidTr="00140FF7">
        <w:trPr>
          <w:cantSplit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1939" w:type="dxa"/>
            <w:vAlign w:val="center"/>
          </w:tcPr>
          <w:p w:rsidR="00F87078" w:rsidRPr="009609DC" w:rsidRDefault="00F87078" w:rsidP="00D8197E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Local do Evento</w:t>
            </w:r>
          </w:p>
        </w:tc>
        <w:tc>
          <w:tcPr>
            <w:tcW w:w="992" w:type="dxa"/>
            <w:vAlign w:val="center"/>
          </w:tcPr>
          <w:p w:rsidR="00F87078" w:rsidRPr="009609DC" w:rsidRDefault="00F87078" w:rsidP="00CC3B97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</w:t>
            </w:r>
            <w:r>
              <w:rPr>
                <w:iCs/>
                <w:color w:val="auto"/>
                <w:sz w:val="22"/>
              </w:rPr>
              <w:t>2</w:t>
            </w:r>
            <w:r w:rsidRPr="009609DC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709" w:type="dxa"/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155384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F87078" w:rsidRPr="005745DA" w:rsidRDefault="00F87078">
            <w:pPr>
              <w:rPr>
                <w:color w:val="auto"/>
              </w:rPr>
            </w:pPr>
            <w:r w:rsidRPr="005745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F775B7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140FF7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1939" w:type="dxa"/>
            <w:vAlign w:val="center"/>
          </w:tcPr>
          <w:p w:rsidR="00F87078" w:rsidRPr="009609DC" w:rsidRDefault="00F87078" w:rsidP="00D8197E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Quantidade de lugares disponíveis</w:t>
            </w:r>
          </w:p>
        </w:tc>
        <w:tc>
          <w:tcPr>
            <w:tcW w:w="992" w:type="dxa"/>
            <w:vAlign w:val="center"/>
          </w:tcPr>
          <w:p w:rsidR="00F87078" w:rsidRPr="009609DC" w:rsidRDefault="007A4C77" w:rsidP="00CC3B9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  <w:r w:rsidR="00F87078">
              <w:rPr>
                <w:iCs/>
                <w:color w:val="auto"/>
                <w:sz w:val="22"/>
              </w:rPr>
              <w:t>/N</w:t>
            </w:r>
          </w:p>
        </w:tc>
        <w:tc>
          <w:tcPr>
            <w:tcW w:w="709" w:type="dxa"/>
          </w:tcPr>
          <w:p w:rsidR="00F87078" w:rsidRPr="00A167AA" w:rsidRDefault="00F87078">
            <w:pPr>
              <w:rPr>
                <w:color w:val="auto"/>
              </w:rPr>
            </w:pPr>
            <w:r w:rsidRPr="00A167A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F87078" w:rsidRPr="009609DC" w:rsidRDefault="008C5F0F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155384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F87078" w:rsidRPr="005745DA" w:rsidRDefault="00F87078">
            <w:pPr>
              <w:rPr>
                <w:color w:val="auto"/>
              </w:rPr>
            </w:pPr>
            <w:r w:rsidRPr="005745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F775B7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140FF7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1939" w:type="dxa"/>
            <w:vAlign w:val="center"/>
          </w:tcPr>
          <w:p w:rsidR="00F87078" w:rsidRPr="009609DC" w:rsidRDefault="00F87078" w:rsidP="00D8197E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Endereço</w:t>
            </w:r>
          </w:p>
        </w:tc>
        <w:tc>
          <w:tcPr>
            <w:tcW w:w="992" w:type="dxa"/>
            <w:vAlign w:val="center"/>
          </w:tcPr>
          <w:p w:rsidR="00F87078" w:rsidRPr="009609DC" w:rsidRDefault="00F87078" w:rsidP="00CC3B9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200/A</w:t>
            </w:r>
          </w:p>
        </w:tc>
        <w:tc>
          <w:tcPr>
            <w:tcW w:w="709" w:type="dxa"/>
          </w:tcPr>
          <w:p w:rsidR="00F87078" w:rsidRPr="00A167AA" w:rsidRDefault="00F87078">
            <w:pPr>
              <w:rPr>
                <w:color w:val="auto"/>
              </w:rPr>
            </w:pPr>
            <w:r w:rsidRPr="00A167A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F87078" w:rsidRPr="009609DC" w:rsidRDefault="008C5F0F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155384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F87078" w:rsidRPr="005745DA" w:rsidRDefault="00F87078">
            <w:pPr>
              <w:rPr>
                <w:color w:val="auto"/>
              </w:rPr>
            </w:pPr>
            <w:r w:rsidRPr="005745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F775B7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140FF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1939" w:type="dxa"/>
            <w:vAlign w:val="center"/>
          </w:tcPr>
          <w:p w:rsidR="00F87078" w:rsidRPr="009609DC" w:rsidRDefault="00F87078" w:rsidP="00D8197E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Bairro</w:t>
            </w:r>
          </w:p>
        </w:tc>
        <w:tc>
          <w:tcPr>
            <w:tcW w:w="992" w:type="dxa"/>
            <w:vAlign w:val="center"/>
          </w:tcPr>
          <w:p w:rsidR="00F87078" w:rsidRPr="009609DC" w:rsidRDefault="00F87078" w:rsidP="00CC3B9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50/A</w:t>
            </w:r>
          </w:p>
        </w:tc>
        <w:tc>
          <w:tcPr>
            <w:tcW w:w="709" w:type="dxa"/>
          </w:tcPr>
          <w:p w:rsidR="00F87078" w:rsidRPr="00A167AA" w:rsidRDefault="00F87078">
            <w:pPr>
              <w:rPr>
                <w:color w:val="auto"/>
              </w:rPr>
            </w:pPr>
            <w:r w:rsidRPr="00A167A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F87078" w:rsidRPr="009609DC" w:rsidRDefault="008C5F0F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155384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F87078" w:rsidRPr="005745DA" w:rsidRDefault="00F87078">
            <w:pPr>
              <w:rPr>
                <w:color w:val="auto"/>
              </w:rPr>
            </w:pPr>
            <w:r w:rsidRPr="005745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F775B7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140FF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87078" w:rsidRPr="009609DC" w:rsidRDefault="00F87078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1939" w:type="dxa"/>
            <w:vAlign w:val="center"/>
          </w:tcPr>
          <w:p w:rsidR="00F87078" w:rsidRPr="009609DC" w:rsidRDefault="00F87078" w:rsidP="00D8197E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UF</w:t>
            </w:r>
          </w:p>
        </w:tc>
        <w:tc>
          <w:tcPr>
            <w:tcW w:w="992" w:type="dxa"/>
            <w:vAlign w:val="center"/>
          </w:tcPr>
          <w:p w:rsidR="00F87078" w:rsidRPr="009609DC" w:rsidRDefault="00F87078" w:rsidP="00CC3B9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2/A</w:t>
            </w:r>
          </w:p>
        </w:tc>
        <w:tc>
          <w:tcPr>
            <w:tcW w:w="709" w:type="dxa"/>
          </w:tcPr>
          <w:p w:rsidR="00F87078" w:rsidRPr="00A167AA" w:rsidRDefault="00F87078">
            <w:pPr>
              <w:rPr>
                <w:color w:val="auto"/>
              </w:rPr>
            </w:pPr>
            <w:r w:rsidRPr="00A167A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vAlign w:val="center"/>
          </w:tcPr>
          <w:p w:rsidR="00F87078" w:rsidRPr="009609DC" w:rsidRDefault="008C5F0F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F87078" w:rsidRPr="009609DC" w:rsidRDefault="00155384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F87078" w:rsidRPr="005745DA" w:rsidRDefault="00F87078">
            <w:pPr>
              <w:rPr>
                <w:color w:val="auto"/>
              </w:rPr>
            </w:pPr>
            <w:r w:rsidRPr="005745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F87078" w:rsidRPr="009609DC" w:rsidRDefault="00F775B7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BC18B2" w:rsidRPr="009609DC" w:rsidTr="00140FF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D8197E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CEP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CC3B9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9/N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C18B2" w:rsidRPr="00FE0268" w:rsidRDefault="00BC18B2" w:rsidP="003454D5">
            <w:pPr>
              <w:jc w:val="center"/>
              <w:rPr>
                <w:iCs/>
                <w:color w:val="auto"/>
                <w:sz w:val="22"/>
                <w:szCs w:val="22"/>
              </w:rPr>
            </w:pPr>
            <w:r>
              <w:rPr>
                <w:iCs/>
                <w:color w:val="auto"/>
                <w:sz w:val="22"/>
                <w:szCs w:val="22"/>
              </w:rPr>
              <w:t>XXXXX-XXX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C18B2" w:rsidRPr="005745DA" w:rsidRDefault="00BC18B2">
            <w:pPr>
              <w:rPr>
                <w:color w:val="auto"/>
              </w:rPr>
            </w:pPr>
            <w:r w:rsidRPr="005745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BC18B2" w:rsidRPr="009609DC" w:rsidTr="00140FF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7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D8197E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Telefone Comercial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CC3B9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13/N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C18B2" w:rsidRPr="00691DF7" w:rsidRDefault="00BC18B2" w:rsidP="003454D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(XX)</w:t>
            </w:r>
            <w:r w:rsidR="004A2CB1">
              <w:rPr>
                <w:iCs/>
                <w:color w:val="auto"/>
              </w:rPr>
              <w:t>X</w:t>
            </w:r>
            <w:r>
              <w:rPr>
                <w:iCs/>
                <w:color w:val="auto"/>
              </w:rPr>
              <w:t>XXXX-XXXX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C18B2" w:rsidRPr="005745DA" w:rsidRDefault="00BC18B2">
            <w:pPr>
              <w:rPr>
                <w:color w:val="auto"/>
              </w:rPr>
            </w:pPr>
            <w:r w:rsidRPr="005745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BC18B2" w:rsidRPr="009609DC" w:rsidTr="00140FF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D8197E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Fax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CC3B9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13/N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C18B2" w:rsidRPr="00691DF7" w:rsidRDefault="00BC18B2" w:rsidP="003454D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(XX)</w:t>
            </w:r>
            <w:r w:rsidR="004A2CB1">
              <w:rPr>
                <w:iCs/>
                <w:color w:val="auto"/>
              </w:rPr>
              <w:t>X</w:t>
            </w:r>
            <w:r>
              <w:rPr>
                <w:iCs/>
                <w:color w:val="auto"/>
              </w:rPr>
              <w:t xml:space="preserve">XXXX-XXXX 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C18B2" w:rsidRDefault="00BC18B2">
            <w:pPr>
              <w:rPr>
                <w:iCs/>
                <w:color w:val="auto"/>
                <w:sz w:val="22"/>
              </w:rPr>
            </w:pPr>
          </w:p>
          <w:p w:rsidR="00BC18B2" w:rsidRPr="005745DA" w:rsidRDefault="00BC18B2">
            <w:pPr>
              <w:rPr>
                <w:color w:val="auto"/>
              </w:rPr>
            </w:pPr>
            <w:r w:rsidRPr="005745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C18B2" w:rsidRPr="009609DC" w:rsidRDefault="00BC18B2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140FF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9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Área Responsável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CC3B9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8C5F0F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155384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87078" w:rsidRPr="005745DA" w:rsidRDefault="00F87078">
            <w:pPr>
              <w:rPr>
                <w:color w:val="auto"/>
              </w:rPr>
            </w:pPr>
            <w:r w:rsidRPr="005745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775B7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140FF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10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Telefone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CC3B97" w:rsidP="00CC3B9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13</w:t>
            </w:r>
            <w:r w:rsidR="00F87078">
              <w:rPr>
                <w:iCs/>
                <w:color w:val="auto"/>
                <w:sz w:val="22"/>
              </w:rPr>
              <w:t>/N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87078" w:rsidRPr="00691DF7" w:rsidRDefault="00D949CD" w:rsidP="00D8197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(XX)XXXXX-XXXX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8C5F0F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155384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87078" w:rsidRPr="005745DA" w:rsidRDefault="00F87078">
            <w:pPr>
              <w:rPr>
                <w:color w:val="auto"/>
              </w:rPr>
            </w:pPr>
            <w:r w:rsidRPr="005745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775B7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140FF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12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E-mail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5E73B7" w:rsidP="00CC3B97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150</w:t>
            </w:r>
            <w:r w:rsidR="00F87078">
              <w:rPr>
                <w:iCs/>
                <w:color w:val="auto"/>
                <w:sz w:val="22"/>
              </w:rPr>
              <w:t>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CE</w:t>
            </w:r>
          </w:p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8C5F0F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155384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87078" w:rsidRPr="005745DA" w:rsidRDefault="00F87078">
            <w:pPr>
              <w:rPr>
                <w:color w:val="auto"/>
              </w:rPr>
            </w:pPr>
            <w:r w:rsidRPr="005745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775B7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N/A</w:t>
            </w:r>
          </w:p>
        </w:tc>
      </w:tr>
      <w:tr w:rsidR="00F87078" w:rsidRPr="009609DC" w:rsidTr="00140FF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8E7400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Botão </w:t>
            </w:r>
            <w:r>
              <w:rPr>
                <w:iCs/>
                <w:color w:val="auto"/>
                <w:sz w:val="22"/>
              </w:rPr>
              <w:t>Excluir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CC3B9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F87078" w:rsidRPr="005745DA" w:rsidRDefault="00F87078">
            <w:pPr>
              <w:rPr>
                <w:color w:val="auto"/>
              </w:rPr>
            </w:pPr>
            <w:r w:rsidRPr="005745D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8E7400">
            <w:pPr>
              <w:rPr>
                <w:iCs/>
                <w:color w:val="FF0000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 xml:space="preserve">- Ao ser acionado </w:t>
            </w:r>
            <w:r>
              <w:rPr>
                <w:iCs/>
                <w:color w:val="auto"/>
                <w:sz w:val="22"/>
              </w:rPr>
              <w:t>exclui o registro</w:t>
            </w:r>
            <w:r w:rsidRPr="009609DC">
              <w:rPr>
                <w:iCs/>
                <w:color w:val="auto"/>
                <w:sz w:val="22"/>
              </w:rPr>
              <w:t>.</w:t>
            </w:r>
          </w:p>
        </w:tc>
      </w:tr>
      <w:tr w:rsidR="00F87078" w:rsidRPr="009609DC" w:rsidTr="00140FF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8E7400">
            <w:pPr>
              <w:pStyle w:val="PargrafodaLista"/>
              <w:numPr>
                <w:ilvl w:val="0"/>
                <w:numId w:val="29"/>
              </w:numPr>
              <w:tabs>
                <w:tab w:val="left" w:pos="155"/>
              </w:tabs>
              <w:jc w:val="center"/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lastRenderedPageBreak/>
              <w:t>25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CC3B97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03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jc w:val="center"/>
            </w:pPr>
            <w:r w:rsidRPr="009609D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6E5EC1" w:rsidRDefault="006E5EC1">
            <w:pPr>
              <w:rPr>
                <w:iCs/>
                <w:color w:val="auto"/>
                <w:sz w:val="22"/>
              </w:rPr>
            </w:pPr>
          </w:p>
          <w:p w:rsidR="00F87078" w:rsidRPr="006E5EC1" w:rsidRDefault="00F87078">
            <w:pPr>
              <w:rPr>
                <w:color w:val="auto"/>
              </w:rPr>
            </w:pPr>
            <w:r w:rsidRPr="006E5EC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F87078" w:rsidRPr="009609DC" w:rsidRDefault="00F87078" w:rsidP="00D8197E">
            <w:pPr>
              <w:rPr>
                <w:iCs/>
                <w:color w:val="auto"/>
                <w:sz w:val="22"/>
              </w:rPr>
            </w:pPr>
            <w:r w:rsidRPr="009609DC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F87078" w:rsidRPr="009609DC" w:rsidRDefault="00F87078" w:rsidP="00D8197E">
            <w:r w:rsidRPr="009609DC">
              <w:rPr>
                <w:iCs/>
                <w:color w:val="auto"/>
                <w:sz w:val="22"/>
              </w:rPr>
              <w:t xml:space="preserve">- Ao ser acionado </w:t>
            </w:r>
            <w:r w:rsidRPr="009609DC">
              <w:rPr>
                <w:color w:val="auto"/>
              </w:rPr>
              <w:t xml:space="preserve">cancela a operação e retorna para a Tela Pesquisar </w:t>
            </w:r>
            <w:r>
              <w:rPr>
                <w:color w:val="auto"/>
              </w:rPr>
              <w:t xml:space="preserve">Local do </w:t>
            </w:r>
            <w:r w:rsidRPr="009609DC">
              <w:rPr>
                <w:color w:val="auto"/>
              </w:rPr>
              <w:t>Evento.</w:t>
            </w:r>
          </w:p>
        </w:tc>
      </w:tr>
      <w:tr w:rsidR="008E7400" w:rsidRPr="009609DC" w:rsidTr="00D8197E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8E7400" w:rsidRPr="009609DC" w:rsidRDefault="008E7400" w:rsidP="00D8197E">
            <w:pPr>
              <w:rPr>
                <w:sz w:val="22"/>
              </w:rPr>
            </w:pPr>
          </w:p>
          <w:p w:rsidR="008E7400" w:rsidRPr="009609DC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Máscaras: </w:t>
            </w:r>
            <w:r w:rsidR="00D8521C">
              <w:rPr>
                <w:sz w:val="16"/>
                <w:szCs w:val="16"/>
              </w:rPr>
              <w:t>L</w:t>
            </w:r>
            <w:r w:rsidRPr="009609DC">
              <w:rPr>
                <w:b/>
                <w:bCs/>
                <w:sz w:val="16"/>
                <w:szCs w:val="16"/>
              </w:rPr>
              <w:t>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8E7400" w:rsidRPr="009609DC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8E7400" w:rsidRPr="009609DC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8E7400" w:rsidRPr="009609DC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 w:rsidR="00D8521C"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8E7400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8E7400" w:rsidRPr="009609DC" w:rsidRDefault="008E7400" w:rsidP="00D8197E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8E7400" w:rsidRDefault="008E7400" w:rsidP="00D8197E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8E7400" w:rsidRDefault="008E7400" w:rsidP="00D8197E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8E7400" w:rsidRPr="003865C4" w:rsidRDefault="008E7400" w:rsidP="00D8197E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9999-9999</w:t>
            </w:r>
          </w:p>
          <w:p w:rsidR="008E7400" w:rsidRPr="009609DC" w:rsidRDefault="008E7400" w:rsidP="00D8197E">
            <w:pPr>
              <w:rPr>
                <w:sz w:val="16"/>
                <w:szCs w:val="16"/>
              </w:rPr>
            </w:pPr>
          </w:p>
          <w:p w:rsidR="008E7400" w:rsidRPr="009609DC" w:rsidRDefault="008E7400" w:rsidP="00D8197E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8E7400" w:rsidRPr="009609DC" w:rsidRDefault="008E7400" w:rsidP="00D8197E">
            <w:pPr>
              <w:ind w:left="1093" w:hanging="1093"/>
              <w:rPr>
                <w:sz w:val="16"/>
                <w:szCs w:val="16"/>
              </w:rPr>
            </w:pPr>
          </w:p>
          <w:p w:rsidR="008E7400" w:rsidRPr="009609DC" w:rsidRDefault="008E7400" w:rsidP="00D8197E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E84723" w:rsidRPr="009609DC" w:rsidRDefault="00E84723" w:rsidP="00BC18B2">
      <w:pPr>
        <w:pStyle w:val="STJNivel3"/>
        <w:ind w:left="0"/>
        <w:jc w:val="both"/>
      </w:pPr>
    </w:p>
    <w:sectPr w:rsidR="00E84723" w:rsidRPr="009609DC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38F" w:rsidRDefault="004E738F">
      <w:r>
        <w:separator/>
      </w:r>
    </w:p>
  </w:endnote>
  <w:endnote w:type="continuationSeparator" w:id="0">
    <w:p w:rsidR="004E738F" w:rsidRDefault="004E738F">
      <w:r>
        <w:continuationSeparator/>
      </w:r>
    </w:p>
  </w:endnote>
  <w:endnote w:type="continuationNotice" w:id="1">
    <w:p w:rsidR="004E738F" w:rsidRDefault="004E738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737" w:rsidRDefault="00B67737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B6773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B67737" w:rsidRDefault="00B67737">
          <w:r>
            <w:t>Politec Ltda.</w:t>
          </w:r>
        </w:p>
        <w:p w:rsidR="00B67737" w:rsidRDefault="00B67737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B67737" w:rsidRDefault="00B67737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B67737" w:rsidRDefault="00B67737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B67737" w:rsidRDefault="00B6773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737" w:rsidRDefault="00B67737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B67737">
      <w:trPr>
        <w:cantSplit/>
        <w:jc w:val="center"/>
      </w:trPr>
      <w:tc>
        <w:tcPr>
          <w:tcW w:w="8005" w:type="dxa"/>
        </w:tcPr>
        <w:p w:rsidR="00B67737" w:rsidRPr="006F645F" w:rsidRDefault="00B67737" w:rsidP="005034A0">
          <w:pPr>
            <w:pStyle w:val="Rodap"/>
            <w:ind w:right="360"/>
            <w:rPr>
              <w:color w:val="auto"/>
            </w:rPr>
          </w:pPr>
          <w:r w:rsidRPr="006F645F">
            <w:rPr>
              <w:color w:val="auto"/>
            </w:rPr>
            <w:t>sigeven_este_it013_manter_local_evento</w:t>
          </w:r>
          <w:r>
            <w:rPr>
              <w:color w:val="auto"/>
            </w:rPr>
            <w:t xml:space="preserve">. </w:t>
          </w:r>
        </w:p>
      </w:tc>
      <w:tc>
        <w:tcPr>
          <w:tcW w:w="1705" w:type="dxa"/>
          <w:vAlign w:val="center"/>
        </w:tcPr>
        <w:p w:rsidR="00B67737" w:rsidRPr="00203AE9" w:rsidRDefault="00B67737" w:rsidP="00845586">
          <w:pPr>
            <w:pStyle w:val="Rodap"/>
            <w:jc w:val="right"/>
          </w:pPr>
          <w:r w:rsidRPr="00203AE9">
            <w:t>Pág.</w:t>
          </w:r>
          <w:r w:rsidR="006A7578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6A7578">
            <w:rPr>
              <w:rStyle w:val="Nmerodepgina"/>
              <w:sz w:val="20"/>
            </w:rPr>
            <w:fldChar w:fldCharType="separate"/>
          </w:r>
          <w:r w:rsidR="00665FFB">
            <w:rPr>
              <w:rStyle w:val="Nmerodepgina"/>
              <w:noProof/>
              <w:sz w:val="20"/>
            </w:rPr>
            <w:t>2</w:t>
          </w:r>
          <w:r w:rsidR="006A7578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665FFB">
              <w:rPr>
                <w:noProof/>
              </w:rPr>
              <w:t>17</w:t>
            </w:r>
          </w:fldSimple>
        </w:p>
      </w:tc>
    </w:tr>
  </w:tbl>
  <w:p w:rsidR="00B67737" w:rsidRDefault="00B6773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38F" w:rsidRDefault="004E738F">
      <w:r>
        <w:separator/>
      </w:r>
    </w:p>
  </w:footnote>
  <w:footnote w:type="continuationSeparator" w:id="0">
    <w:p w:rsidR="004E738F" w:rsidRDefault="004E738F">
      <w:r>
        <w:continuationSeparator/>
      </w:r>
    </w:p>
  </w:footnote>
  <w:footnote w:type="continuationNotice" w:id="1">
    <w:p w:rsidR="004E738F" w:rsidRDefault="004E738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737" w:rsidRDefault="00B67737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B6773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B67737" w:rsidRDefault="00B67737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B67737" w:rsidRDefault="00B67737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B67737" w:rsidRDefault="00B67737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5pt;height:33.75pt" o:ole="">
                <v:imagedata r:id="rId1" o:title=""/>
              </v:shape>
              <o:OLEObject Type="Embed" ProgID="Word.Picture.8" ShapeID="_x0000_i1025" DrawAspect="Content" ObjectID="_1472998872" r:id="rId2"/>
            </w:object>
          </w:r>
        </w:p>
      </w:tc>
    </w:tr>
  </w:tbl>
  <w:p w:rsidR="00B67737" w:rsidRDefault="00B67737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B67737">
      <w:trPr>
        <w:cantSplit/>
        <w:trHeight w:val="575"/>
        <w:jc w:val="center"/>
      </w:trPr>
      <w:tc>
        <w:tcPr>
          <w:tcW w:w="720" w:type="pct"/>
          <w:vAlign w:val="center"/>
        </w:tcPr>
        <w:p w:rsidR="00B67737" w:rsidRDefault="00B67737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B67737" w:rsidRDefault="00B67737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B67737" w:rsidRPr="00B444D2" w:rsidRDefault="00B67737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Local do Evento</w:t>
          </w:r>
        </w:p>
        <w:p w:rsidR="00B67737" w:rsidRDefault="00B67737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B67737" w:rsidRDefault="006A7578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B67737">
              <w:rPr>
                <w:sz w:val="24"/>
                <w:szCs w:val="24"/>
              </w:rPr>
              <w:t>SIGEVEN - Sistema Gerenciador de Eventos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B67737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B67737" w:rsidRPr="00B444D2" w:rsidRDefault="00B67737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0" t="0" r="5715" b="5715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B67737" w:rsidRDefault="00B6773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3A3B"/>
    <w:multiLevelType w:val="hybridMultilevel"/>
    <w:tmpl w:val="476C84C6"/>
    <w:lvl w:ilvl="0" w:tplc="84D67DBC">
      <w:start w:val="1"/>
      <w:numFmt w:val="decimal"/>
      <w:lvlText w:val="2.2.5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90A6B"/>
    <w:multiLevelType w:val="hybridMultilevel"/>
    <w:tmpl w:val="9258D918"/>
    <w:lvl w:ilvl="0" w:tplc="F530CD72">
      <w:start w:val="1"/>
      <w:numFmt w:val="decimal"/>
      <w:lvlText w:val="2.2.4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C5468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2676B"/>
    <w:multiLevelType w:val="hybridMultilevel"/>
    <w:tmpl w:val="9F9CC93E"/>
    <w:lvl w:ilvl="0" w:tplc="E94001DA">
      <w:start w:val="1"/>
      <w:numFmt w:val="decimal"/>
      <w:lvlText w:val="2.2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5E10D67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37F71FC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2622AD"/>
    <w:multiLevelType w:val="hybridMultilevel"/>
    <w:tmpl w:val="BA2CD394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9722FEB"/>
    <w:multiLevelType w:val="hybridMultilevel"/>
    <w:tmpl w:val="277AD694"/>
    <w:lvl w:ilvl="0" w:tplc="DDF0EAAC">
      <w:start w:val="1"/>
      <w:numFmt w:val="decimal"/>
      <w:lvlText w:val="2.2.6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C7E5B9D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8257DD7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C4C3F8C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70326F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5">
    <w:nsid w:val="5092247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325B19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EC5BEA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E31441B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761F25"/>
    <w:multiLevelType w:val="hybridMultilevel"/>
    <w:tmpl w:val="19366BB2"/>
    <w:lvl w:ilvl="0" w:tplc="95FC7286">
      <w:start w:val="1"/>
      <w:numFmt w:val="decimal"/>
      <w:lvlText w:val="2.2.1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684858"/>
    <w:multiLevelType w:val="hybridMultilevel"/>
    <w:tmpl w:val="4440BC62"/>
    <w:lvl w:ilvl="0" w:tplc="9BA24192">
      <w:start w:val="1"/>
      <w:numFmt w:val="decimal"/>
      <w:lvlText w:val="2.2.3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1761C2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623A3A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42918E1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8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9"/>
  </w:num>
  <w:num w:numId="4">
    <w:abstractNumId w:val="28"/>
  </w:num>
  <w:num w:numId="5">
    <w:abstractNumId w:val="5"/>
  </w:num>
  <w:num w:numId="6">
    <w:abstractNumId w:val="14"/>
  </w:num>
  <w:num w:numId="7">
    <w:abstractNumId w:val="19"/>
  </w:num>
  <w:num w:numId="8">
    <w:abstractNumId w:val="17"/>
  </w:num>
  <w:num w:numId="9">
    <w:abstractNumId w:val="6"/>
  </w:num>
  <w:num w:numId="10">
    <w:abstractNumId w:val="3"/>
  </w:num>
  <w:num w:numId="11">
    <w:abstractNumId w:val="2"/>
  </w:num>
  <w:num w:numId="12">
    <w:abstractNumId w:val="12"/>
  </w:num>
  <w:num w:numId="13">
    <w:abstractNumId w:val="24"/>
  </w:num>
  <w:num w:numId="14">
    <w:abstractNumId w:val="15"/>
  </w:num>
  <w:num w:numId="15">
    <w:abstractNumId w:val="10"/>
  </w:num>
  <w:num w:numId="16">
    <w:abstractNumId w:val="21"/>
  </w:num>
  <w:num w:numId="17">
    <w:abstractNumId w:val="16"/>
  </w:num>
  <w:num w:numId="18">
    <w:abstractNumId w:val="22"/>
  </w:num>
  <w:num w:numId="19">
    <w:abstractNumId w:val="1"/>
  </w:num>
  <w:num w:numId="20">
    <w:abstractNumId w:val="0"/>
  </w:num>
  <w:num w:numId="21">
    <w:abstractNumId w:val="13"/>
  </w:num>
  <w:num w:numId="22">
    <w:abstractNumId w:val="23"/>
  </w:num>
  <w:num w:numId="23">
    <w:abstractNumId w:val="18"/>
  </w:num>
  <w:num w:numId="24">
    <w:abstractNumId w:val="8"/>
  </w:num>
  <w:num w:numId="25">
    <w:abstractNumId w:val="11"/>
  </w:num>
  <w:num w:numId="26">
    <w:abstractNumId w:val="7"/>
  </w:num>
  <w:num w:numId="27">
    <w:abstractNumId w:val="4"/>
  </w:num>
  <w:num w:numId="28">
    <w:abstractNumId w:val="20"/>
  </w:num>
  <w:num w:numId="29">
    <w:abstractNumId w:val="26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68610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05371C"/>
    <w:rsid w:val="00000189"/>
    <w:rsid w:val="0000286E"/>
    <w:rsid w:val="00002E2D"/>
    <w:rsid w:val="00010696"/>
    <w:rsid w:val="00011FE7"/>
    <w:rsid w:val="00016829"/>
    <w:rsid w:val="000207E5"/>
    <w:rsid w:val="000233B4"/>
    <w:rsid w:val="00023A10"/>
    <w:rsid w:val="00043303"/>
    <w:rsid w:val="00043F96"/>
    <w:rsid w:val="0004711C"/>
    <w:rsid w:val="000521B4"/>
    <w:rsid w:val="0005371C"/>
    <w:rsid w:val="000617DF"/>
    <w:rsid w:val="00063842"/>
    <w:rsid w:val="00063BB4"/>
    <w:rsid w:val="000702A3"/>
    <w:rsid w:val="00081EF9"/>
    <w:rsid w:val="00091282"/>
    <w:rsid w:val="00094A08"/>
    <w:rsid w:val="000A160E"/>
    <w:rsid w:val="000A3E7C"/>
    <w:rsid w:val="000A5058"/>
    <w:rsid w:val="000B1FDE"/>
    <w:rsid w:val="000B2594"/>
    <w:rsid w:val="000B2C8C"/>
    <w:rsid w:val="000C0698"/>
    <w:rsid w:val="000D043A"/>
    <w:rsid w:val="000D3F5A"/>
    <w:rsid w:val="000E6565"/>
    <w:rsid w:val="000F5968"/>
    <w:rsid w:val="00101AB1"/>
    <w:rsid w:val="00103470"/>
    <w:rsid w:val="00103D8B"/>
    <w:rsid w:val="00107AFE"/>
    <w:rsid w:val="00112916"/>
    <w:rsid w:val="00120599"/>
    <w:rsid w:val="001240CB"/>
    <w:rsid w:val="001271EE"/>
    <w:rsid w:val="001313F6"/>
    <w:rsid w:val="00132221"/>
    <w:rsid w:val="001327E3"/>
    <w:rsid w:val="001379C1"/>
    <w:rsid w:val="0014080A"/>
    <w:rsid w:val="00140FF7"/>
    <w:rsid w:val="001451C0"/>
    <w:rsid w:val="00154E7B"/>
    <w:rsid w:val="00155384"/>
    <w:rsid w:val="00166686"/>
    <w:rsid w:val="00170260"/>
    <w:rsid w:val="001706C7"/>
    <w:rsid w:val="001767DC"/>
    <w:rsid w:val="001841AD"/>
    <w:rsid w:val="00186E4D"/>
    <w:rsid w:val="001873CC"/>
    <w:rsid w:val="00194F25"/>
    <w:rsid w:val="001A189E"/>
    <w:rsid w:val="001A32F6"/>
    <w:rsid w:val="001B00B2"/>
    <w:rsid w:val="001B0D01"/>
    <w:rsid w:val="001B1DF7"/>
    <w:rsid w:val="001C1B17"/>
    <w:rsid w:val="001C417D"/>
    <w:rsid w:val="001D23B2"/>
    <w:rsid w:val="001D24BC"/>
    <w:rsid w:val="001D4F83"/>
    <w:rsid w:val="001E2036"/>
    <w:rsid w:val="001E5654"/>
    <w:rsid w:val="001F4412"/>
    <w:rsid w:val="001F5CEA"/>
    <w:rsid w:val="00200361"/>
    <w:rsid w:val="00202AE2"/>
    <w:rsid w:val="00203AE9"/>
    <w:rsid w:val="0020552A"/>
    <w:rsid w:val="00212C6C"/>
    <w:rsid w:val="002133CA"/>
    <w:rsid w:val="00213D04"/>
    <w:rsid w:val="00215DCD"/>
    <w:rsid w:val="00220EBB"/>
    <w:rsid w:val="0022288C"/>
    <w:rsid w:val="00235E45"/>
    <w:rsid w:val="00237A67"/>
    <w:rsid w:val="00242AEC"/>
    <w:rsid w:val="00246405"/>
    <w:rsid w:val="00250F53"/>
    <w:rsid w:val="0025107E"/>
    <w:rsid w:val="00255EF3"/>
    <w:rsid w:val="002564FB"/>
    <w:rsid w:val="002624C2"/>
    <w:rsid w:val="002639EF"/>
    <w:rsid w:val="00265A27"/>
    <w:rsid w:val="00265AA0"/>
    <w:rsid w:val="00266ED3"/>
    <w:rsid w:val="00270DE9"/>
    <w:rsid w:val="00271E51"/>
    <w:rsid w:val="002721CD"/>
    <w:rsid w:val="00275E57"/>
    <w:rsid w:val="0027735A"/>
    <w:rsid w:val="00281C01"/>
    <w:rsid w:val="00290B86"/>
    <w:rsid w:val="002946E2"/>
    <w:rsid w:val="002A0015"/>
    <w:rsid w:val="002A1F7B"/>
    <w:rsid w:val="002B0285"/>
    <w:rsid w:val="002B0C29"/>
    <w:rsid w:val="002B1649"/>
    <w:rsid w:val="002B3116"/>
    <w:rsid w:val="002C11CE"/>
    <w:rsid w:val="002C51EE"/>
    <w:rsid w:val="002C6027"/>
    <w:rsid w:val="002D2A2E"/>
    <w:rsid w:val="002D5CE0"/>
    <w:rsid w:val="002D6F77"/>
    <w:rsid w:val="002E6292"/>
    <w:rsid w:val="002F0385"/>
    <w:rsid w:val="002F16DA"/>
    <w:rsid w:val="002F22E4"/>
    <w:rsid w:val="002F3EED"/>
    <w:rsid w:val="002F70F4"/>
    <w:rsid w:val="002F7243"/>
    <w:rsid w:val="00304018"/>
    <w:rsid w:val="00310CC0"/>
    <w:rsid w:val="00310F7B"/>
    <w:rsid w:val="00312E07"/>
    <w:rsid w:val="003205BD"/>
    <w:rsid w:val="00320EEE"/>
    <w:rsid w:val="00321220"/>
    <w:rsid w:val="00322054"/>
    <w:rsid w:val="003264B4"/>
    <w:rsid w:val="00330C0F"/>
    <w:rsid w:val="003334F1"/>
    <w:rsid w:val="00335630"/>
    <w:rsid w:val="00343126"/>
    <w:rsid w:val="00344B01"/>
    <w:rsid w:val="00354058"/>
    <w:rsid w:val="00354E33"/>
    <w:rsid w:val="0036091D"/>
    <w:rsid w:val="00360C61"/>
    <w:rsid w:val="0036361A"/>
    <w:rsid w:val="0037173C"/>
    <w:rsid w:val="00374047"/>
    <w:rsid w:val="003756CA"/>
    <w:rsid w:val="00376625"/>
    <w:rsid w:val="00376D29"/>
    <w:rsid w:val="00383483"/>
    <w:rsid w:val="003865C4"/>
    <w:rsid w:val="00387A5D"/>
    <w:rsid w:val="00393643"/>
    <w:rsid w:val="00395907"/>
    <w:rsid w:val="003B524E"/>
    <w:rsid w:val="003B5D10"/>
    <w:rsid w:val="003C18E2"/>
    <w:rsid w:val="003C62E6"/>
    <w:rsid w:val="003C6E62"/>
    <w:rsid w:val="003E25B3"/>
    <w:rsid w:val="003E327A"/>
    <w:rsid w:val="003F0D53"/>
    <w:rsid w:val="003F15F8"/>
    <w:rsid w:val="003F1BC8"/>
    <w:rsid w:val="003F41CC"/>
    <w:rsid w:val="00401449"/>
    <w:rsid w:val="004024E2"/>
    <w:rsid w:val="004044F3"/>
    <w:rsid w:val="00416208"/>
    <w:rsid w:val="004222AA"/>
    <w:rsid w:val="00422D2E"/>
    <w:rsid w:val="0042381D"/>
    <w:rsid w:val="00424CF6"/>
    <w:rsid w:val="0043568F"/>
    <w:rsid w:val="00435D73"/>
    <w:rsid w:val="004365A3"/>
    <w:rsid w:val="00440AE5"/>
    <w:rsid w:val="00441758"/>
    <w:rsid w:val="00443864"/>
    <w:rsid w:val="00444631"/>
    <w:rsid w:val="00445BD0"/>
    <w:rsid w:val="00446CAB"/>
    <w:rsid w:val="00447B78"/>
    <w:rsid w:val="00447D31"/>
    <w:rsid w:val="004505F3"/>
    <w:rsid w:val="004535CD"/>
    <w:rsid w:val="00455AC4"/>
    <w:rsid w:val="00457B0D"/>
    <w:rsid w:val="00460FB1"/>
    <w:rsid w:val="004623CA"/>
    <w:rsid w:val="00467C78"/>
    <w:rsid w:val="00476197"/>
    <w:rsid w:val="00477299"/>
    <w:rsid w:val="004824B5"/>
    <w:rsid w:val="0049145A"/>
    <w:rsid w:val="00492370"/>
    <w:rsid w:val="004A0856"/>
    <w:rsid w:val="004A2CB1"/>
    <w:rsid w:val="004A4EC8"/>
    <w:rsid w:val="004B1BE4"/>
    <w:rsid w:val="004B5499"/>
    <w:rsid w:val="004B6189"/>
    <w:rsid w:val="004C1A69"/>
    <w:rsid w:val="004D105F"/>
    <w:rsid w:val="004D4309"/>
    <w:rsid w:val="004D5521"/>
    <w:rsid w:val="004D794F"/>
    <w:rsid w:val="004E738F"/>
    <w:rsid w:val="004F3BC1"/>
    <w:rsid w:val="004F7C2D"/>
    <w:rsid w:val="00502905"/>
    <w:rsid w:val="005034A0"/>
    <w:rsid w:val="0050528C"/>
    <w:rsid w:val="005164A6"/>
    <w:rsid w:val="00517A8E"/>
    <w:rsid w:val="00521E39"/>
    <w:rsid w:val="00527F1A"/>
    <w:rsid w:val="00532AD7"/>
    <w:rsid w:val="00534860"/>
    <w:rsid w:val="005356FF"/>
    <w:rsid w:val="00541C3E"/>
    <w:rsid w:val="005426D6"/>
    <w:rsid w:val="0054417D"/>
    <w:rsid w:val="00545B2A"/>
    <w:rsid w:val="0055275C"/>
    <w:rsid w:val="00557B5C"/>
    <w:rsid w:val="0056013B"/>
    <w:rsid w:val="005625CE"/>
    <w:rsid w:val="0056567F"/>
    <w:rsid w:val="00566BE0"/>
    <w:rsid w:val="00566D50"/>
    <w:rsid w:val="005719CB"/>
    <w:rsid w:val="00574046"/>
    <w:rsid w:val="005745DA"/>
    <w:rsid w:val="0057624F"/>
    <w:rsid w:val="00576764"/>
    <w:rsid w:val="005835EE"/>
    <w:rsid w:val="005836F0"/>
    <w:rsid w:val="005874A5"/>
    <w:rsid w:val="00594AFC"/>
    <w:rsid w:val="00596564"/>
    <w:rsid w:val="00596596"/>
    <w:rsid w:val="00596C6E"/>
    <w:rsid w:val="005B4B79"/>
    <w:rsid w:val="005B5E79"/>
    <w:rsid w:val="005B7323"/>
    <w:rsid w:val="005C023F"/>
    <w:rsid w:val="005C0946"/>
    <w:rsid w:val="005C1E14"/>
    <w:rsid w:val="005C1E64"/>
    <w:rsid w:val="005C324F"/>
    <w:rsid w:val="005C40C0"/>
    <w:rsid w:val="005C76E7"/>
    <w:rsid w:val="005D0D69"/>
    <w:rsid w:val="005D133F"/>
    <w:rsid w:val="005D538A"/>
    <w:rsid w:val="005E0282"/>
    <w:rsid w:val="005E3355"/>
    <w:rsid w:val="005E73B7"/>
    <w:rsid w:val="005E73FA"/>
    <w:rsid w:val="005F000B"/>
    <w:rsid w:val="005F0A87"/>
    <w:rsid w:val="005F61A1"/>
    <w:rsid w:val="006007D9"/>
    <w:rsid w:val="00600AFB"/>
    <w:rsid w:val="00600B51"/>
    <w:rsid w:val="00601D50"/>
    <w:rsid w:val="00602914"/>
    <w:rsid w:val="00605770"/>
    <w:rsid w:val="00605DEE"/>
    <w:rsid w:val="00607ACF"/>
    <w:rsid w:val="0061421E"/>
    <w:rsid w:val="006167E5"/>
    <w:rsid w:val="00621E5C"/>
    <w:rsid w:val="00622285"/>
    <w:rsid w:val="0065082B"/>
    <w:rsid w:val="00654E56"/>
    <w:rsid w:val="00662DFC"/>
    <w:rsid w:val="00665FFB"/>
    <w:rsid w:val="00673106"/>
    <w:rsid w:val="00674C14"/>
    <w:rsid w:val="00675752"/>
    <w:rsid w:val="006917DC"/>
    <w:rsid w:val="00691DF7"/>
    <w:rsid w:val="00695986"/>
    <w:rsid w:val="00696734"/>
    <w:rsid w:val="00697087"/>
    <w:rsid w:val="006A1880"/>
    <w:rsid w:val="006A43A5"/>
    <w:rsid w:val="006A536F"/>
    <w:rsid w:val="006A692A"/>
    <w:rsid w:val="006A7578"/>
    <w:rsid w:val="006A75DF"/>
    <w:rsid w:val="006B6ABE"/>
    <w:rsid w:val="006C0926"/>
    <w:rsid w:val="006C474C"/>
    <w:rsid w:val="006D1D2B"/>
    <w:rsid w:val="006D21FD"/>
    <w:rsid w:val="006D6D1E"/>
    <w:rsid w:val="006E0EF6"/>
    <w:rsid w:val="006E2FD9"/>
    <w:rsid w:val="006E5EC1"/>
    <w:rsid w:val="006F1333"/>
    <w:rsid w:val="006F4184"/>
    <w:rsid w:val="006F645F"/>
    <w:rsid w:val="006F7DB5"/>
    <w:rsid w:val="007118BF"/>
    <w:rsid w:val="00712E4F"/>
    <w:rsid w:val="007210CA"/>
    <w:rsid w:val="00724946"/>
    <w:rsid w:val="00730E13"/>
    <w:rsid w:val="007371AA"/>
    <w:rsid w:val="00737385"/>
    <w:rsid w:val="007404C8"/>
    <w:rsid w:val="007414CC"/>
    <w:rsid w:val="00744E82"/>
    <w:rsid w:val="00750867"/>
    <w:rsid w:val="0075313A"/>
    <w:rsid w:val="00753FB6"/>
    <w:rsid w:val="007542EC"/>
    <w:rsid w:val="0075610D"/>
    <w:rsid w:val="0076016F"/>
    <w:rsid w:val="00762EF9"/>
    <w:rsid w:val="0078056D"/>
    <w:rsid w:val="00781B6A"/>
    <w:rsid w:val="00787E5F"/>
    <w:rsid w:val="00790AA0"/>
    <w:rsid w:val="00790D64"/>
    <w:rsid w:val="00791EBD"/>
    <w:rsid w:val="0079257A"/>
    <w:rsid w:val="00794B54"/>
    <w:rsid w:val="007A0010"/>
    <w:rsid w:val="007A3D6F"/>
    <w:rsid w:val="007A4C77"/>
    <w:rsid w:val="007A4F4F"/>
    <w:rsid w:val="007A5EBC"/>
    <w:rsid w:val="007A6A63"/>
    <w:rsid w:val="007B0C07"/>
    <w:rsid w:val="007B5ECF"/>
    <w:rsid w:val="007C052C"/>
    <w:rsid w:val="007C3085"/>
    <w:rsid w:val="007C5FC7"/>
    <w:rsid w:val="007C7B53"/>
    <w:rsid w:val="007D2227"/>
    <w:rsid w:val="007D3319"/>
    <w:rsid w:val="007D5DF6"/>
    <w:rsid w:val="007D74BE"/>
    <w:rsid w:val="007E5541"/>
    <w:rsid w:val="007E5E04"/>
    <w:rsid w:val="007E6C96"/>
    <w:rsid w:val="007E71E1"/>
    <w:rsid w:val="007E7632"/>
    <w:rsid w:val="007F4ECC"/>
    <w:rsid w:val="00802709"/>
    <w:rsid w:val="00804C27"/>
    <w:rsid w:val="0081784C"/>
    <w:rsid w:val="00820E53"/>
    <w:rsid w:val="00821807"/>
    <w:rsid w:val="0082472C"/>
    <w:rsid w:val="00827ED5"/>
    <w:rsid w:val="00833EA3"/>
    <w:rsid w:val="00835A2F"/>
    <w:rsid w:val="00840166"/>
    <w:rsid w:val="00841328"/>
    <w:rsid w:val="00841F4F"/>
    <w:rsid w:val="00844860"/>
    <w:rsid w:val="00845586"/>
    <w:rsid w:val="00851C35"/>
    <w:rsid w:val="00856F71"/>
    <w:rsid w:val="00860EFF"/>
    <w:rsid w:val="0086701C"/>
    <w:rsid w:val="00873631"/>
    <w:rsid w:val="0087394A"/>
    <w:rsid w:val="00875B60"/>
    <w:rsid w:val="00880FFD"/>
    <w:rsid w:val="00884A85"/>
    <w:rsid w:val="00887C24"/>
    <w:rsid w:val="00890A9E"/>
    <w:rsid w:val="008924B7"/>
    <w:rsid w:val="0089543F"/>
    <w:rsid w:val="008969BE"/>
    <w:rsid w:val="0089709B"/>
    <w:rsid w:val="008A5DA3"/>
    <w:rsid w:val="008B308B"/>
    <w:rsid w:val="008B4384"/>
    <w:rsid w:val="008B521C"/>
    <w:rsid w:val="008C5F0F"/>
    <w:rsid w:val="008C71F2"/>
    <w:rsid w:val="008D188E"/>
    <w:rsid w:val="008D20F1"/>
    <w:rsid w:val="008E61A0"/>
    <w:rsid w:val="008E7400"/>
    <w:rsid w:val="008F054D"/>
    <w:rsid w:val="008F1B4C"/>
    <w:rsid w:val="008F22DE"/>
    <w:rsid w:val="008F4598"/>
    <w:rsid w:val="008F4A3F"/>
    <w:rsid w:val="008F566B"/>
    <w:rsid w:val="008F73B0"/>
    <w:rsid w:val="009065C2"/>
    <w:rsid w:val="009114BE"/>
    <w:rsid w:val="00913D36"/>
    <w:rsid w:val="00927D22"/>
    <w:rsid w:val="00927FDA"/>
    <w:rsid w:val="00931DD3"/>
    <w:rsid w:val="00934533"/>
    <w:rsid w:val="0093526A"/>
    <w:rsid w:val="00954DDF"/>
    <w:rsid w:val="009550AA"/>
    <w:rsid w:val="0095616A"/>
    <w:rsid w:val="00956879"/>
    <w:rsid w:val="009609DC"/>
    <w:rsid w:val="00966BDD"/>
    <w:rsid w:val="00970C95"/>
    <w:rsid w:val="00973BF8"/>
    <w:rsid w:val="0097569E"/>
    <w:rsid w:val="00992F2C"/>
    <w:rsid w:val="00993D10"/>
    <w:rsid w:val="00995B43"/>
    <w:rsid w:val="009A05DE"/>
    <w:rsid w:val="009A12DF"/>
    <w:rsid w:val="009A1606"/>
    <w:rsid w:val="009B2F9E"/>
    <w:rsid w:val="009B6B7D"/>
    <w:rsid w:val="009C1194"/>
    <w:rsid w:val="009C22EC"/>
    <w:rsid w:val="009C3208"/>
    <w:rsid w:val="009D0B3D"/>
    <w:rsid w:val="009D1986"/>
    <w:rsid w:val="009D6A5A"/>
    <w:rsid w:val="009E19A0"/>
    <w:rsid w:val="009E32BE"/>
    <w:rsid w:val="009F1CA7"/>
    <w:rsid w:val="009F1D5C"/>
    <w:rsid w:val="009F21FA"/>
    <w:rsid w:val="009F46B9"/>
    <w:rsid w:val="009F5912"/>
    <w:rsid w:val="00A041EA"/>
    <w:rsid w:val="00A07B7C"/>
    <w:rsid w:val="00A14EB5"/>
    <w:rsid w:val="00A167AA"/>
    <w:rsid w:val="00A209CA"/>
    <w:rsid w:val="00A3242A"/>
    <w:rsid w:val="00A37F98"/>
    <w:rsid w:val="00A44672"/>
    <w:rsid w:val="00A505CE"/>
    <w:rsid w:val="00A5164B"/>
    <w:rsid w:val="00A648D9"/>
    <w:rsid w:val="00A6684E"/>
    <w:rsid w:val="00A66FEB"/>
    <w:rsid w:val="00A6720E"/>
    <w:rsid w:val="00A71EFD"/>
    <w:rsid w:val="00A72EA5"/>
    <w:rsid w:val="00A73DD9"/>
    <w:rsid w:val="00A7401F"/>
    <w:rsid w:val="00A77597"/>
    <w:rsid w:val="00A8597A"/>
    <w:rsid w:val="00A90887"/>
    <w:rsid w:val="00AA6634"/>
    <w:rsid w:val="00AB3ED3"/>
    <w:rsid w:val="00AB4BF3"/>
    <w:rsid w:val="00AC3C95"/>
    <w:rsid w:val="00AC65F4"/>
    <w:rsid w:val="00AD1690"/>
    <w:rsid w:val="00AD3A1E"/>
    <w:rsid w:val="00AD54BE"/>
    <w:rsid w:val="00AD7D56"/>
    <w:rsid w:val="00AE0F7F"/>
    <w:rsid w:val="00AE13AE"/>
    <w:rsid w:val="00AE17EC"/>
    <w:rsid w:val="00AE1D79"/>
    <w:rsid w:val="00AE3F59"/>
    <w:rsid w:val="00AE54C2"/>
    <w:rsid w:val="00AF3382"/>
    <w:rsid w:val="00AF3422"/>
    <w:rsid w:val="00B043C1"/>
    <w:rsid w:val="00B0457D"/>
    <w:rsid w:val="00B0768C"/>
    <w:rsid w:val="00B13A9F"/>
    <w:rsid w:val="00B146E8"/>
    <w:rsid w:val="00B17C79"/>
    <w:rsid w:val="00B21741"/>
    <w:rsid w:val="00B21893"/>
    <w:rsid w:val="00B219DC"/>
    <w:rsid w:val="00B30CA4"/>
    <w:rsid w:val="00B324BC"/>
    <w:rsid w:val="00B36C6D"/>
    <w:rsid w:val="00B411D1"/>
    <w:rsid w:val="00B41DAB"/>
    <w:rsid w:val="00B444D2"/>
    <w:rsid w:val="00B6106D"/>
    <w:rsid w:val="00B62DC5"/>
    <w:rsid w:val="00B64907"/>
    <w:rsid w:val="00B67737"/>
    <w:rsid w:val="00B67849"/>
    <w:rsid w:val="00B71BF2"/>
    <w:rsid w:val="00B7540F"/>
    <w:rsid w:val="00B8287F"/>
    <w:rsid w:val="00BA740F"/>
    <w:rsid w:val="00BB0080"/>
    <w:rsid w:val="00BB42F9"/>
    <w:rsid w:val="00BB6999"/>
    <w:rsid w:val="00BB6B64"/>
    <w:rsid w:val="00BC18B2"/>
    <w:rsid w:val="00BC3451"/>
    <w:rsid w:val="00BD1840"/>
    <w:rsid w:val="00BD2A70"/>
    <w:rsid w:val="00BD71E7"/>
    <w:rsid w:val="00BE0804"/>
    <w:rsid w:val="00BE666E"/>
    <w:rsid w:val="00BE6B5F"/>
    <w:rsid w:val="00C0263B"/>
    <w:rsid w:val="00C1260A"/>
    <w:rsid w:val="00C16C1D"/>
    <w:rsid w:val="00C344FD"/>
    <w:rsid w:val="00C42521"/>
    <w:rsid w:val="00C51534"/>
    <w:rsid w:val="00C52EBF"/>
    <w:rsid w:val="00C5680E"/>
    <w:rsid w:val="00C60861"/>
    <w:rsid w:val="00C638AD"/>
    <w:rsid w:val="00C65F82"/>
    <w:rsid w:val="00C66B82"/>
    <w:rsid w:val="00C727F7"/>
    <w:rsid w:val="00C81E87"/>
    <w:rsid w:val="00C85092"/>
    <w:rsid w:val="00C92639"/>
    <w:rsid w:val="00CA1696"/>
    <w:rsid w:val="00CA1985"/>
    <w:rsid w:val="00CA6598"/>
    <w:rsid w:val="00CB398D"/>
    <w:rsid w:val="00CB509B"/>
    <w:rsid w:val="00CB55C3"/>
    <w:rsid w:val="00CB6295"/>
    <w:rsid w:val="00CC3B97"/>
    <w:rsid w:val="00CD1198"/>
    <w:rsid w:val="00CD4EE8"/>
    <w:rsid w:val="00CD646F"/>
    <w:rsid w:val="00CE11E1"/>
    <w:rsid w:val="00CE5999"/>
    <w:rsid w:val="00CE7E4E"/>
    <w:rsid w:val="00CF5AC2"/>
    <w:rsid w:val="00D00EED"/>
    <w:rsid w:val="00D058DB"/>
    <w:rsid w:val="00D101FF"/>
    <w:rsid w:val="00D14006"/>
    <w:rsid w:val="00D147AC"/>
    <w:rsid w:val="00D22FD0"/>
    <w:rsid w:val="00D244E3"/>
    <w:rsid w:val="00D26EC1"/>
    <w:rsid w:val="00D3123D"/>
    <w:rsid w:val="00D33DF7"/>
    <w:rsid w:val="00D364A3"/>
    <w:rsid w:val="00D42406"/>
    <w:rsid w:val="00D43834"/>
    <w:rsid w:val="00D44AE5"/>
    <w:rsid w:val="00D45991"/>
    <w:rsid w:val="00D46E23"/>
    <w:rsid w:val="00D60F4C"/>
    <w:rsid w:val="00D7236A"/>
    <w:rsid w:val="00D76AA1"/>
    <w:rsid w:val="00D8197E"/>
    <w:rsid w:val="00D82ED9"/>
    <w:rsid w:val="00D8521C"/>
    <w:rsid w:val="00D9314C"/>
    <w:rsid w:val="00D949CD"/>
    <w:rsid w:val="00D94A5B"/>
    <w:rsid w:val="00DA4031"/>
    <w:rsid w:val="00DB2102"/>
    <w:rsid w:val="00DB730B"/>
    <w:rsid w:val="00DC017F"/>
    <w:rsid w:val="00DC01AB"/>
    <w:rsid w:val="00DC2346"/>
    <w:rsid w:val="00DD38F3"/>
    <w:rsid w:val="00DD3B7B"/>
    <w:rsid w:val="00DD6774"/>
    <w:rsid w:val="00DE3C04"/>
    <w:rsid w:val="00E0149C"/>
    <w:rsid w:val="00E02DE5"/>
    <w:rsid w:val="00E02F1F"/>
    <w:rsid w:val="00E07CD2"/>
    <w:rsid w:val="00E13199"/>
    <w:rsid w:val="00E1463D"/>
    <w:rsid w:val="00E27CDD"/>
    <w:rsid w:val="00E30CD1"/>
    <w:rsid w:val="00E318D9"/>
    <w:rsid w:val="00E326FE"/>
    <w:rsid w:val="00E32EFA"/>
    <w:rsid w:val="00E338AE"/>
    <w:rsid w:val="00E356D2"/>
    <w:rsid w:val="00E36EEC"/>
    <w:rsid w:val="00E411C3"/>
    <w:rsid w:val="00E435A0"/>
    <w:rsid w:val="00E450B0"/>
    <w:rsid w:val="00E465DD"/>
    <w:rsid w:val="00E5110E"/>
    <w:rsid w:val="00E51D28"/>
    <w:rsid w:val="00E53669"/>
    <w:rsid w:val="00E542BF"/>
    <w:rsid w:val="00E559FA"/>
    <w:rsid w:val="00E63CDA"/>
    <w:rsid w:val="00E66D6A"/>
    <w:rsid w:val="00E73E40"/>
    <w:rsid w:val="00E77370"/>
    <w:rsid w:val="00E84092"/>
    <w:rsid w:val="00E84107"/>
    <w:rsid w:val="00E84723"/>
    <w:rsid w:val="00E9237E"/>
    <w:rsid w:val="00EA16B0"/>
    <w:rsid w:val="00EA1E7E"/>
    <w:rsid w:val="00EA4DC4"/>
    <w:rsid w:val="00EA545D"/>
    <w:rsid w:val="00EB2BAD"/>
    <w:rsid w:val="00EC0005"/>
    <w:rsid w:val="00EC761B"/>
    <w:rsid w:val="00ED6F42"/>
    <w:rsid w:val="00EE01E5"/>
    <w:rsid w:val="00EE1399"/>
    <w:rsid w:val="00EE4AFA"/>
    <w:rsid w:val="00EF182A"/>
    <w:rsid w:val="00EF7199"/>
    <w:rsid w:val="00F03863"/>
    <w:rsid w:val="00F06DF3"/>
    <w:rsid w:val="00F305DA"/>
    <w:rsid w:val="00F33FE2"/>
    <w:rsid w:val="00F34704"/>
    <w:rsid w:val="00F34DDD"/>
    <w:rsid w:val="00F36AAA"/>
    <w:rsid w:val="00F47950"/>
    <w:rsid w:val="00F52573"/>
    <w:rsid w:val="00F52E1C"/>
    <w:rsid w:val="00F6280A"/>
    <w:rsid w:val="00F62E5E"/>
    <w:rsid w:val="00F775B7"/>
    <w:rsid w:val="00F87078"/>
    <w:rsid w:val="00F87553"/>
    <w:rsid w:val="00F979F4"/>
    <w:rsid w:val="00FA1C01"/>
    <w:rsid w:val="00FA2B64"/>
    <w:rsid w:val="00FB1B9A"/>
    <w:rsid w:val="00FB23DB"/>
    <w:rsid w:val="00FB3008"/>
    <w:rsid w:val="00FD1F95"/>
    <w:rsid w:val="00FD3B36"/>
    <w:rsid w:val="00FE0268"/>
    <w:rsid w:val="00FF0969"/>
    <w:rsid w:val="00FF2172"/>
    <w:rsid w:val="00FF7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5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6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66ED3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8E7400"/>
    <w:pPr>
      <w:numPr>
        <w:ilvl w:val="0"/>
        <w:numId w:val="0"/>
      </w:numPr>
      <w:ind w:left="708"/>
      <w:jc w:val="center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  <w:style w:type="character" w:styleId="Refdecomentrio">
    <w:name w:val="annotation reference"/>
    <w:basedOn w:val="Fontepargpadro"/>
    <w:rsid w:val="00F4795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47950"/>
  </w:style>
  <w:style w:type="character" w:customStyle="1" w:styleId="TextodecomentrioChar">
    <w:name w:val="Texto de comentário Char"/>
    <w:basedOn w:val="Fontepargpadro"/>
    <w:link w:val="Textodecomentrio"/>
    <w:rsid w:val="00F47950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479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47950"/>
    <w:rPr>
      <w:b/>
      <w:bCs/>
    </w:rPr>
  </w:style>
  <w:style w:type="paragraph" w:styleId="Reviso">
    <w:name w:val="Revision"/>
    <w:hidden/>
    <w:uiPriority w:val="99"/>
    <w:semiHidden/>
    <w:rsid w:val="00566D50"/>
    <w:rPr>
      <w:rFonts w:ascii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5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6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E32BE"/>
    <w:pPr>
      <w:numPr>
        <w:ilvl w:val="0"/>
        <w:numId w:val="10"/>
      </w:numPr>
      <w:jc w:val="center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E4002A-2916-476D-BB7B-BDF3106780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75CC77-3D1A-49FE-8462-D22DEB86A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98</TotalTime>
  <Pages>17</Pages>
  <Words>2338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Interface de tela</vt:lpstr>
    </vt:vector>
  </TitlesOfParts>
  <Company>Superior Tribunal de Justiça</Company>
  <LinksUpToDate>false</LinksUpToDate>
  <CharactersWithSpaces>14937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 tela</dc:title>
  <dc:subject>Manter Evento</dc:subject>
  <dc:creator>Viviane Roberta Calacia</dc:creator>
  <cp:lastModifiedBy>rayanne.felicio</cp:lastModifiedBy>
  <cp:revision>24</cp:revision>
  <cp:lastPrinted>2009-03-06T19:55:00Z</cp:lastPrinted>
  <dcterms:created xsi:type="dcterms:W3CDTF">2014-06-26T14:16:00Z</dcterms:created>
  <dcterms:modified xsi:type="dcterms:W3CDTF">2014-09-23T20:34:00Z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