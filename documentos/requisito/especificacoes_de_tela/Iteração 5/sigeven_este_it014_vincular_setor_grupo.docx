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3A2DB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5D01D3" w:rsidRPr="00B324BC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5D01D3" w:rsidRPr="00B324BC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D01D3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5D01D3" w:rsidRPr="00E13199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Vincular Setor/Grupo</w:t>
                  </w:r>
                </w:p>
                <w:p w:rsidR="005D01D3" w:rsidRPr="00E13199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5D01D3" w:rsidRPr="00E13199" w:rsidRDefault="005D01D3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ED094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ED094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5D01D3" w:rsidRDefault="005D01D3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C45D47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C45D47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C45D47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C45D47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894CF5" w:rsidP="00C45D47">
            <w:pPr>
              <w:pStyle w:val="CTMISTabela"/>
              <w:rPr>
                <w:b/>
              </w:rPr>
            </w:pPr>
            <w:r>
              <w:t>11</w:t>
            </w:r>
            <w:r w:rsidR="002C51EE">
              <w:t>/06/2014</w:t>
            </w:r>
          </w:p>
        </w:tc>
        <w:tc>
          <w:tcPr>
            <w:tcW w:w="960" w:type="dxa"/>
          </w:tcPr>
          <w:p w:rsidR="00203AE9" w:rsidRPr="009609DC" w:rsidRDefault="005C0946" w:rsidP="00C45D47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C45D47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4B7A05">
              <w:t>.</w:t>
            </w:r>
          </w:p>
        </w:tc>
        <w:tc>
          <w:tcPr>
            <w:tcW w:w="2040" w:type="dxa"/>
          </w:tcPr>
          <w:p w:rsidR="00203AE9" w:rsidRPr="009609DC" w:rsidRDefault="002C51EE" w:rsidP="00C45D47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C45D47" w:rsidRPr="009609DC">
        <w:trPr>
          <w:jc w:val="center"/>
        </w:trPr>
        <w:tc>
          <w:tcPr>
            <w:tcW w:w="1639" w:type="dxa"/>
          </w:tcPr>
          <w:p w:rsidR="00C45D47" w:rsidRDefault="00C45D47" w:rsidP="00C45D47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C45D47" w:rsidRDefault="00C45D47" w:rsidP="00C45D47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45D47" w:rsidRPr="00C45D47" w:rsidRDefault="00C45D47" w:rsidP="00C45D47">
            <w:pPr>
              <w:pStyle w:val="CTMISTabela"/>
            </w:pPr>
            <w:r w:rsidRPr="00C45D47">
              <w:t>Ajuste conforme reunião com a RSI para revisão do artefato.</w:t>
            </w:r>
          </w:p>
        </w:tc>
        <w:tc>
          <w:tcPr>
            <w:tcW w:w="2040" w:type="dxa"/>
          </w:tcPr>
          <w:p w:rsidR="00C45D47" w:rsidRDefault="00C45D47" w:rsidP="00C45D47">
            <w:pPr>
              <w:pStyle w:val="CTMISTabela"/>
            </w:pPr>
            <w:r>
              <w:t>Reyla Rosa</w:t>
            </w:r>
          </w:p>
        </w:tc>
      </w:tr>
      <w:tr w:rsidR="008A02CF" w:rsidRPr="009609DC">
        <w:trPr>
          <w:jc w:val="center"/>
        </w:trPr>
        <w:tc>
          <w:tcPr>
            <w:tcW w:w="1639" w:type="dxa"/>
          </w:tcPr>
          <w:p w:rsidR="008A02CF" w:rsidRDefault="008A02CF" w:rsidP="00C45D47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8A02CF" w:rsidRDefault="008A02CF" w:rsidP="00C45D47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A02CF" w:rsidRPr="00C45D47" w:rsidRDefault="008A02CF" w:rsidP="00C45D47">
            <w:pPr>
              <w:pStyle w:val="CTMISTabela"/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8A02CF" w:rsidRDefault="008A02CF" w:rsidP="00C45D47">
            <w:pPr>
              <w:pStyle w:val="CTMISTabela"/>
            </w:pPr>
            <w:r>
              <w:t>Rayanne Felício</w:t>
            </w:r>
          </w:p>
        </w:tc>
      </w:tr>
      <w:tr w:rsidR="003B786E" w:rsidRPr="009609DC">
        <w:trPr>
          <w:jc w:val="center"/>
        </w:trPr>
        <w:tc>
          <w:tcPr>
            <w:tcW w:w="1639" w:type="dxa"/>
          </w:tcPr>
          <w:p w:rsidR="003B786E" w:rsidRDefault="003B786E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3B786E" w:rsidRDefault="003B786E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B786E" w:rsidRDefault="003B786E" w:rsidP="0069500B">
            <w:pPr>
              <w:pStyle w:val="CTMISTabela"/>
            </w:pPr>
            <w:r w:rsidRPr="009629C5">
              <w:t>Ajuste da versão para homologação do documento.</w:t>
            </w:r>
            <w:r w:rsidRPr="009629C5">
              <w:tab/>
            </w:r>
          </w:p>
        </w:tc>
        <w:tc>
          <w:tcPr>
            <w:tcW w:w="2040" w:type="dxa"/>
          </w:tcPr>
          <w:p w:rsidR="003B786E" w:rsidRDefault="003B786E" w:rsidP="0069500B">
            <w:pPr>
              <w:pStyle w:val="CTMISTabela"/>
            </w:pPr>
            <w:r w:rsidRPr="009629C5"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102015" w:rsidRDefault="003A2DB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4313" w:history="1">
        <w:r w:rsidR="00102015" w:rsidRPr="001F1DE0">
          <w:rPr>
            <w:rStyle w:val="Hyperlink"/>
          </w:rPr>
          <w:t>1.</w:t>
        </w:r>
        <w:r w:rsidR="0010201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02015" w:rsidRPr="001F1DE0">
          <w:rPr>
            <w:rStyle w:val="Hyperlink"/>
          </w:rPr>
          <w:t>INTRODUÇÃO</w:t>
        </w:r>
        <w:r w:rsidR="00102015">
          <w:rPr>
            <w:webHidden/>
          </w:rPr>
          <w:tab/>
        </w:r>
        <w:r>
          <w:rPr>
            <w:webHidden/>
          </w:rPr>
          <w:fldChar w:fldCharType="begin"/>
        </w:r>
        <w:r w:rsidR="00102015">
          <w:rPr>
            <w:webHidden/>
          </w:rPr>
          <w:instrText xml:space="preserve"> PAGEREF _Toc398214313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20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2015" w:rsidRDefault="003A2DB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4314" w:history="1">
        <w:r w:rsidR="00102015" w:rsidRPr="001F1DE0">
          <w:rPr>
            <w:rStyle w:val="Hyperlink"/>
            <w:lang w:val="pt-PT"/>
          </w:rPr>
          <w:t>2.</w:t>
        </w:r>
        <w:r w:rsidR="00102015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02015" w:rsidRPr="001F1DE0">
          <w:rPr>
            <w:rStyle w:val="Hyperlink"/>
            <w:lang w:val="pt-PT"/>
          </w:rPr>
          <w:t>Detalhamento da Apresentação</w:t>
        </w:r>
        <w:r w:rsidR="00102015">
          <w:rPr>
            <w:webHidden/>
          </w:rPr>
          <w:tab/>
        </w:r>
        <w:r>
          <w:rPr>
            <w:webHidden/>
          </w:rPr>
          <w:fldChar w:fldCharType="begin"/>
        </w:r>
        <w:r w:rsidR="00102015">
          <w:rPr>
            <w:webHidden/>
          </w:rPr>
          <w:instrText xml:space="preserve"> PAGEREF _Toc398214314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20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2015" w:rsidRDefault="003A2DB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315" w:history="1">
        <w:r w:rsidR="00102015" w:rsidRPr="001F1DE0">
          <w:rPr>
            <w:rStyle w:val="Hyperlink"/>
          </w:rPr>
          <w:t>2.1</w:t>
        </w:r>
        <w:r w:rsidR="0010201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02015" w:rsidRPr="001F1DE0">
          <w:rPr>
            <w:rStyle w:val="Hyperlink"/>
            <w:lang w:val="pt-PT"/>
          </w:rPr>
          <w:t>Usuário</w:t>
        </w:r>
        <w:r w:rsidR="00102015" w:rsidRPr="001F1DE0">
          <w:rPr>
            <w:rStyle w:val="Hyperlink"/>
          </w:rPr>
          <w:t>s / Atores</w:t>
        </w:r>
        <w:r w:rsidR="00102015">
          <w:rPr>
            <w:webHidden/>
          </w:rPr>
          <w:tab/>
        </w:r>
        <w:r>
          <w:rPr>
            <w:webHidden/>
          </w:rPr>
          <w:fldChar w:fldCharType="begin"/>
        </w:r>
        <w:r w:rsidR="00102015">
          <w:rPr>
            <w:webHidden/>
          </w:rPr>
          <w:instrText xml:space="preserve"> PAGEREF _Toc398214315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20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2015" w:rsidRDefault="003A2DB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316" w:history="1">
        <w:r w:rsidR="00102015" w:rsidRPr="001F1DE0">
          <w:rPr>
            <w:rStyle w:val="Hyperlink"/>
          </w:rPr>
          <w:t>2.2</w:t>
        </w:r>
        <w:r w:rsidR="00102015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02015" w:rsidRPr="001F1DE0">
          <w:rPr>
            <w:rStyle w:val="Hyperlink"/>
          </w:rPr>
          <w:t>Vincular Setor/Grupo</w:t>
        </w:r>
        <w:r w:rsidR="00102015">
          <w:rPr>
            <w:webHidden/>
          </w:rPr>
          <w:tab/>
        </w:r>
        <w:r>
          <w:rPr>
            <w:webHidden/>
          </w:rPr>
          <w:fldChar w:fldCharType="begin"/>
        </w:r>
        <w:r w:rsidR="00102015">
          <w:rPr>
            <w:webHidden/>
          </w:rPr>
          <w:instrText xml:space="preserve"> PAGEREF _Toc398214316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20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02015" w:rsidRDefault="003A2DBE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317" w:history="1">
        <w:r w:rsidR="00102015" w:rsidRPr="001F1DE0">
          <w:rPr>
            <w:rStyle w:val="Hyperlink"/>
          </w:rPr>
          <w:t>2.2.1- Tela Vincular Participante(s) ao Setor/Grupo</w:t>
        </w:r>
        <w:r w:rsidR="00102015">
          <w:rPr>
            <w:webHidden/>
          </w:rPr>
          <w:tab/>
        </w:r>
        <w:r>
          <w:rPr>
            <w:webHidden/>
          </w:rPr>
          <w:fldChar w:fldCharType="begin"/>
        </w:r>
        <w:r w:rsidR="00102015">
          <w:rPr>
            <w:webHidden/>
          </w:rPr>
          <w:instrText xml:space="preserve"> PAGEREF _Toc398214317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0201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Pr="009609DC" w:rsidRDefault="003A2DBE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8214313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8214314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363CD3">
        <w:rPr>
          <w:i w:val="0"/>
          <w:color w:val="auto"/>
        </w:rPr>
        <w:t>Vincular o Setor e/ou o Grupo ao participante do Evento.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8214315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Pr="009609DC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5D01D3">
        <w:rPr>
          <w:i w:val="0"/>
          <w:color w:val="auto"/>
        </w:rPr>
        <w:t>vinculação do participante ao setor e/ou grupo do Evento</w:t>
      </w:r>
      <w:r w:rsidRPr="009609DC">
        <w:rPr>
          <w:lang w:val="pt-PT"/>
        </w:rPr>
        <w:t>.</w:t>
      </w: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7" w:name="_Toc398214316"/>
      <w:r w:rsidR="00363CD3">
        <w:t>Vincular Setor/Grupo</w:t>
      </w:r>
      <w:bookmarkEnd w:id="7"/>
    </w:p>
    <w:p w:rsidR="001E2036" w:rsidRPr="009609DC" w:rsidRDefault="0093526A" w:rsidP="0093526A">
      <w:pPr>
        <w:pStyle w:val="STJNivel3"/>
        <w:ind w:left="717"/>
      </w:pPr>
      <w:bookmarkStart w:id="8" w:name="_Ref385343333"/>
      <w:bookmarkStart w:id="9" w:name="_Toc385347573"/>
      <w:bookmarkStart w:id="10" w:name="_Toc398214317"/>
      <w:r>
        <w:t>2.2.1-</w:t>
      </w:r>
      <w:bookmarkEnd w:id="8"/>
      <w:bookmarkEnd w:id="9"/>
      <w:r w:rsidR="004A5C32" w:rsidRPr="004A5C32">
        <w:t xml:space="preserve"> </w:t>
      </w:r>
      <w:r w:rsidR="004B7A05">
        <w:t xml:space="preserve">Tela </w:t>
      </w:r>
      <w:r w:rsidR="004A5C32" w:rsidRPr="004A5C32">
        <w:t>Vincular Participante(s) ao Setor/Grupo</w:t>
      </w:r>
      <w:bookmarkEnd w:id="10"/>
    </w:p>
    <w:p w:rsidR="002B0285" w:rsidRPr="004705E3" w:rsidRDefault="00542130" w:rsidP="004705E3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679800"/>
            <wp:effectExtent l="19050" t="0" r="5080" b="0"/>
            <wp:docPr id="6" name="Imagem 2" descr="C:\Users\rayanne.felicio\Pictures\VINCULAR SETOR E GRU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VINCULAR SETOR E GRUP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5D01D3">
        <w:rPr>
          <w:i w:val="0"/>
          <w:color w:val="auto"/>
        </w:rPr>
        <w:t>Vincular Participante(s) ao Setor/Grupo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3121F" w:rsidRDefault="0043121F" w:rsidP="005D01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selecionar a primeira List</w:t>
      </w:r>
      <w:r w:rsidR="004B7A05">
        <w:rPr>
          <w:i w:val="0"/>
          <w:color w:val="auto"/>
        </w:rPr>
        <w:t>a</w:t>
      </w:r>
      <w:r>
        <w:rPr>
          <w:i w:val="0"/>
          <w:color w:val="auto"/>
        </w:rPr>
        <w:t xml:space="preserve"> Box, o sistema exibe a lista de setor.</w:t>
      </w:r>
    </w:p>
    <w:p w:rsidR="0043121F" w:rsidRDefault="0043121F" w:rsidP="005D01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selecionar a segunda Lista Box, o sistema exibe a lista de grupo.  </w:t>
      </w:r>
    </w:p>
    <w:p w:rsidR="005D01D3" w:rsidRPr="009609DC" w:rsidRDefault="005D01D3" w:rsidP="005D01D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  <w:r>
        <w:rPr>
          <w:i w:val="0"/>
          <w:color w:val="auto"/>
        </w:rPr>
        <w:t xml:space="preserve"> </w:t>
      </w:r>
    </w:p>
    <w:p w:rsidR="00A37F98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</w:t>
      </w:r>
      <w:r w:rsidR="006A1880" w:rsidRPr="00DF4540">
        <w:rPr>
          <w:i w:val="0"/>
          <w:color w:val="auto"/>
        </w:rPr>
        <w:t xml:space="preserve">Tela </w:t>
      </w:r>
      <w:r w:rsidR="00DF4540" w:rsidRPr="00DF4540">
        <w:rPr>
          <w:i w:val="0"/>
          <w:iCs/>
          <w:color w:val="auto"/>
        </w:rPr>
        <w:t>Consultar Lista de Convidados</w:t>
      </w:r>
      <w:r w:rsidR="00DC5631">
        <w:rPr>
          <w:i w:val="0"/>
          <w:iCs/>
          <w:color w:val="auto"/>
        </w:rPr>
        <w:t xml:space="preserve"> – IT004_Manter Lista de Convidados</w:t>
      </w:r>
      <w:r w:rsidR="005B7323" w:rsidRPr="009609DC">
        <w:rPr>
          <w:i w:val="0"/>
          <w:color w:val="auto"/>
        </w:rPr>
        <w:t>.</w:t>
      </w:r>
    </w:p>
    <w:p w:rsidR="001A4C11" w:rsidRDefault="001A4C11" w:rsidP="001A4C11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acionar o ícone ao lado do campo “Selecione o setor deste(s) participante(s)”, o sistema irá apresentar a tela de Pesquisar Setor – IT015_Manter Setor com opções de Incluir, Alterar, Excluir e Visualizar</w:t>
      </w:r>
      <w:r w:rsidR="00C246EF">
        <w:rPr>
          <w:color w:val="auto"/>
        </w:rPr>
        <w:t xml:space="preserve"> os setores cadastrados</w:t>
      </w:r>
      <w:r>
        <w:rPr>
          <w:color w:val="auto"/>
        </w:rPr>
        <w:t>.</w:t>
      </w:r>
    </w:p>
    <w:p w:rsidR="001A4C11" w:rsidRPr="00C246EF" w:rsidRDefault="00C246EF" w:rsidP="00C246EF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acionar o ícone ao lado do campo “Selecione o grupo deste(s) participante(s)”, o sistema irá apresentar a tela de Pesquisar Grupo Participante – IT008_Manter Grupo Participante com opções de Incluir, Alterar, Excluir e Visualizar os grupos participantes cadastrados.</w:t>
      </w:r>
    </w:p>
    <w:p w:rsidR="00A7401F" w:rsidRPr="00A7401F" w:rsidRDefault="00A7401F" w:rsidP="00A7401F"/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1" w:name="_Toc118115343"/>
      <w:r w:rsidRPr="009609DC">
        <w:rPr>
          <w:sz w:val="20"/>
        </w:rPr>
        <w:lastRenderedPageBreak/>
        <w:t>Itens de Controle</w:t>
      </w:r>
      <w:bookmarkEnd w:id="11"/>
    </w:p>
    <w:p w:rsidR="00502905" w:rsidRDefault="00502905" w:rsidP="00502905"/>
    <w:p w:rsidR="00502905" w:rsidRPr="00502905" w:rsidRDefault="00502905" w:rsidP="00502905"/>
    <w:tbl>
      <w:tblPr>
        <w:tblW w:w="9441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567"/>
        <w:gridCol w:w="567"/>
        <w:gridCol w:w="630"/>
        <w:gridCol w:w="1174"/>
        <w:gridCol w:w="557"/>
        <w:gridCol w:w="1002"/>
        <w:gridCol w:w="567"/>
        <w:gridCol w:w="851"/>
        <w:gridCol w:w="1317"/>
      </w:tblGrid>
      <w:tr w:rsidR="00D55BCB" w:rsidRPr="009609DC" w:rsidTr="00D55BCB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7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5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1002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317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D55BCB" w:rsidRPr="009609DC" w:rsidTr="00D55BCB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655" w:type="dxa"/>
            <w:vAlign w:val="center"/>
          </w:tcPr>
          <w:p w:rsidR="00F87078" w:rsidRPr="009609DC" w:rsidRDefault="0051572F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 o setor deste(s) participante(s)</w:t>
            </w:r>
          </w:p>
        </w:tc>
        <w:tc>
          <w:tcPr>
            <w:tcW w:w="567" w:type="dxa"/>
            <w:vAlign w:val="center"/>
          </w:tcPr>
          <w:p w:rsidR="00F87078" w:rsidRPr="009609DC" w:rsidRDefault="006306D2" w:rsidP="00F775B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87078" w:rsidRPr="009609DC" w:rsidRDefault="006306D2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74" w:type="dxa"/>
            <w:vAlign w:val="center"/>
          </w:tcPr>
          <w:p w:rsidR="00F87078" w:rsidRPr="009609DC" w:rsidRDefault="006306D2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557" w:type="dxa"/>
            <w:vAlign w:val="center"/>
          </w:tcPr>
          <w:p w:rsidR="00F87078" w:rsidRPr="009609DC" w:rsidRDefault="006306D2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002" w:type="dxa"/>
            <w:vAlign w:val="center"/>
          </w:tcPr>
          <w:p w:rsidR="00F87078" w:rsidRPr="009609DC" w:rsidRDefault="0081303B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Lista de setor</w:t>
            </w:r>
          </w:p>
        </w:tc>
        <w:tc>
          <w:tcPr>
            <w:tcW w:w="567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F87078" w:rsidRPr="009609DC" w:rsidRDefault="0081303B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17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D55BCB" w:rsidRPr="009609DC" w:rsidTr="00D55BCB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1303B" w:rsidRPr="009609DC" w:rsidRDefault="0081303B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655" w:type="dxa"/>
            <w:vAlign w:val="center"/>
          </w:tcPr>
          <w:p w:rsidR="0081303B" w:rsidRPr="009609DC" w:rsidRDefault="0081303B" w:rsidP="0081303B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 o grupo deste(s) participante(s)</w:t>
            </w:r>
          </w:p>
        </w:tc>
        <w:tc>
          <w:tcPr>
            <w:tcW w:w="567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74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Selecione</w:t>
            </w:r>
          </w:p>
        </w:tc>
        <w:tc>
          <w:tcPr>
            <w:tcW w:w="557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002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Lista de grupo</w:t>
            </w:r>
          </w:p>
        </w:tc>
        <w:tc>
          <w:tcPr>
            <w:tcW w:w="567" w:type="dxa"/>
          </w:tcPr>
          <w:p w:rsidR="0081303B" w:rsidRPr="005C023F" w:rsidRDefault="0081303B" w:rsidP="008F21D3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Selecionar</w:t>
            </w:r>
          </w:p>
        </w:tc>
        <w:tc>
          <w:tcPr>
            <w:tcW w:w="1317" w:type="dxa"/>
            <w:vAlign w:val="center"/>
          </w:tcPr>
          <w:p w:rsidR="0081303B" w:rsidRPr="009609DC" w:rsidRDefault="0081303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D55BCB" w:rsidRPr="009609DC" w:rsidTr="00D55BC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55BCB" w:rsidRPr="009609DC" w:rsidRDefault="00D55BCB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655" w:type="dxa"/>
            <w:vAlign w:val="center"/>
          </w:tcPr>
          <w:p w:rsidR="00D55BCB" w:rsidRPr="009609DC" w:rsidRDefault="00D55BCB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567" w:type="dxa"/>
          </w:tcPr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476F88" w:rsidRDefault="00476F88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Pr="00697087" w:rsidRDefault="00D55BCB" w:rsidP="008F21D3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Pr="00697087" w:rsidRDefault="00476F88" w:rsidP="008F21D3">
            <w:pPr>
              <w:jc w:val="center"/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>N</w:t>
            </w:r>
            <w:r w:rsidR="00D55BCB" w:rsidRPr="00697087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630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74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57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02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55BCB" w:rsidRDefault="00D55BCB" w:rsidP="008F21D3">
            <w:pPr>
              <w:rPr>
                <w:iCs/>
                <w:color w:val="auto"/>
                <w:sz w:val="22"/>
              </w:rPr>
            </w:pPr>
          </w:p>
          <w:p w:rsidR="00D55BCB" w:rsidRPr="00446CAB" w:rsidRDefault="00D55BCB" w:rsidP="008F21D3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17" w:type="dxa"/>
            <w:vAlign w:val="center"/>
          </w:tcPr>
          <w:p w:rsidR="00D55BCB" w:rsidRPr="009609DC" w:rsidRDefault="00A23F3E" w:rsidP="00A23F3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o sistema salva o registro</w:t>
            </w:r>
            <w:r w:rsidR="000D7787">
              <w:rPr>
                <w:iCs/>
                <w:color w:val="auto"/>
                <w:sz w:val="22"/>
              </w:rPr>
              <w:t>.</w:t>
            </w:r>
          </w:p>
        </w:tc>
      </w:tr>
      <w:tr w:rsidR="00D55BCB" w:rsidRPr="009609DC" w:rsidTr="00D55BC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55BCB" w:rsidRPr="009609DC" w:rsidRDefault="00D55BCB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655" w:type="dxa"/>
            <w:vAlign w:val="center"/>
          </w:tcPr>
          <w:p w:rsidR="00D55BCB" w:rsidRPr="009609DC" w:rsidRDefault="00D55BCB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567" w:type="dxa"/>
          </w:tcPr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Pr="00697087" w:rsidRDefault="00D55BCB" w:rsidP="008F21D3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</w:p>
          <w:p w:rsidR="00D55BCB" w:rsidRPr="00697087" w:rsidRDefault="00D55BCB" w:rsidP="008F21D3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74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57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002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</w:tcPr>
          <w:p w:rsidR="00D55BCB" w:rsidRDefault="00D55BCB" w:rsidP="008F21D3">
            <w:pPr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rPr>
                <w:iCs/>
                <w:color w:val="auto"/>
                <w:sz w:val="22"/>
              </w:rPr>
            </w:pPr>
          </w:p>
          <w:p w:rsidR="00D55BCB" w:rsidRDefault="00D55BCB" w:rsidP="008F21D3">
            <w:pPr>
              <w:rPr>
                <w:iCs/>
                <w:color w:val="auto"/>
                <w:sz w:val="22"/>
              </w:rPr>
            </w:pPr>
          </w:p>
          <w:p w:rsidR="00D55BCB" w:rsidRPr="00446CAB" w:rsidRDefault="00D55BCB" w:rsidP="008F21D3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D55BCB" w:rsidRPr="009609DC" w:rsidRDefault="00D55BCB" w:rsidP="008F21D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317" w:type="dxa"/>
            <w:vAlign w:val="center"/>
          </w:tcPr>
          <w:p w:rsidR="00D55BCB" w:rsidRPr="009609DC" w:rsidRDefault="00D55BCB" w:rsidP="003047C2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 xml:space="preserve">Ao ser acionado o sistema retornará para a Tela </w:t>
            </w:r>
            <w:r w:rsidR="00EC6F20" w:rsidRPr="00EC6F20">
              <w:rPr>
                <w:iCs/>
                <w:color w:val="auto"/>
                <w:sz w:val="22"/>
                <w:szCs w:val="22"/>
              </w:rPr>
              <w:t>Consultar Lista de Convidados</w:t>
            </w:r>
            <w:r w:rsidR="003B53EA">
              <w:rPr>
                <w:iCs/>
                <w:color w:val="auto"/>
                <w:sz w:val="22"/>
                <w:szCs w:val="22"/>
              </w:rPr>
              <w:t xml:space="preserve"> – IT004_Manter Lista de Convidados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0E6565" w:rsidRPr="009609DC" w:rsidTr="006306D2">
        <w:trPr>
          <w:cantSplit/>
          <w:jc w:val="center"/>
        </w:trPr>
        <w:tc>
          <w:tcPr>
            <w:tcW w:w="9441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6A43A5" w:rsidRPr="009609DC" w:rsidRDefault="006A43A5" w:rsidP="008E7400">
      <w:pPr>
        <w:pStyle w:val="STJNivel3"/>
      </w:pPr>
    </w:p>
    <w:sectPr w:rsidR="006A43A5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A52" w:rsidRDefault="00C67A52">
      <w:r>
        <w:separator/>
      </w:r>
    </w:p>
  </w:endnote>
  <w:endnote w:type="continuationSeparator" w:id="0">
    <w:p w:rsidR="00C67A52" w:rsidRDefault="00C67A52">
      <w:r>
        <w:continuationSeparator/>
      </w:r>
    </w:p>
  </w:endnote>
  <w:endnote w:type="continuationNotice" w:id="1">
    <w:p w:rsidR="00C67A52" w:rsidRDefault="00C67A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D3" w:rsidRDefault="005D01D3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5D01D3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D01D3" w:rsidRDefault="005D01D3">
          <w:r>
            <w:t>Politec Ltda.</w:t>
          </w:r>
        </w:p>
        <w:p w:rsidR="005D01D3" w:rsidRDefault="005D01D3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D01D3" w:rsidRDefault="005D01D3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5D01D3" w:rsidRDefault="005D01D3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5D01D3" w:rsidRDefault="005D01D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D3" w:rsidRDefault="005D01D3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5D01D3">
      <w:trPr>
        <w:cantSplit/>
        <w:jc w:val="center"/>
      </w:trPr>
      <w:tc>
        <w:tcPr>
          <w:tcW w:w="8005" w:type="dxa"/>
        </w:tcPr>
        <w:p w:rsidR="005D01D3" w:rsidRPr="006F645F" w:rsidRDefault="005D01D3" w:rsidP="005D2FF6">
          <w:pPr>
            <w:pStyle w:val="Rodap"/>
            <w:ind w:right="360"/>
            <w:rPr>
              <w:color w:val="auto"/>
            </w:rPr>
          </w:pPr>
          <w:r w:rsidRPr="006F645F">
            <w:rPr>
              <w:color w:val="auto"/>
            </w:rPr>
            <w:t>sigeven_este_it01</w:t>
          </w:r>
          <w:r w:rsidR="005D2FF6">
            <w:rPr>
              <w:color w:val="auto"/>
            </w:rPr>
            <w:t>4</w:t>
          </w:r>
          <w:r w:rsidRPr="006F645F">
            <w:rPr>
              <w:color w:val="auto"/>
            </w:rPr>
            <w:t>_</w:t>
          </w:r>
          <w:r>
            <w:rPr>
              <w:color w:val="auto"/>
            </w:rPr>
            <w:t>vincular_setor_grupo</w:t>
          </w:r>
          <w:r w:rsidRPr="006F645F">
            <w:rPr>
              <w:color w:val="auto"/>
            </w:rPr>
            <w:t xml:space="preserve"> </w:t>
          </w:r>
        </w:p>
      </w:tc>
      <w:tc>
        <w:tcPr>
          <w:tcW w:w="1705" w:type="dxa"/>
          <w:vAlign w:val="center"/>
        </w:tcPr>
        <w:p w:rsidR="005D01D3" w:rsidRPr="00203AE9" w:rsidRDefault="005D01D3" w:rsidP="00845586">
          <w:pPr>
            <w:pStyle w:val="Rodap"/>
            <w:jc w:val="right"/>
          </w:pPr>
          <w:r w:rsidRPr="00203AE9">
            <w:t>Pág.</w:t>
          </w:r>
          <w:r w:rsidR="003A2DBE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3A2DBE">
            <w:rPr>
              <w:rStyle w:val="Nmerodepgina"/>
              <w:sz w:val="20"/>
            </w:rPr>
            <w:fldChar w:fldCharType="separate"/>
          </w:r>
          <w:r w:rsidR="003B786E">
            <w:rPr>
              <w:rStyle w:val="Nmerodepgina"/>
              <w:noProof/>
              <w:sz w:val="20"/>
            </w:rPr>
            <w:t>2</w:t>
          </w:r>
          <w:r w:rsidR="003A2DBE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3B786E">
              <w:rPr>
                <w:noProof/>
              </w:rPr>
              <w:t>5</w:t>
            </w:r>
          </w:fldSimple>
        </w:p>
      </w:tc>
    </w:tr>
  </w:tbl>
  <w:p w:rsidR="005D01D3" w:rsidRDefault="005D01D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A52" w:rsidRDefault="00C67A52">
      <w:r>
        <w:separator/>
      </w:r>
    </w:p>
  </w:footnote>
  <w:footnote w:type="continuationSeparator" w:id="0">
    <w:p w:rsidR="00C67A52" w:rsidRDefault="00C67A52">
      <w:r>
        <w:continuationSeparator/>
      </w:r>
    </w:p>
  </w:footnote>
  <w:footnote w:type="continuationNotice" w:id="1">
    <w:p w:rsidR="00C67A52" w:rsidRDefault="00C67A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D3" w:rsidRDefault="003B55BC">
    <w:pPr>
      <w:pStyle w:val="Cabealho"/>
    </w:pPr>
    <w:r>
      <w:rPr>
        <w:b w:val="0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19050" t="0" r="4445" b="0"/>
          <wp:wrapTopAndBottom/>
          <wp:docPr id="5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19050" t="0" r="5715" b="0"/>
          <wp:wrapNone/>
          <wp:docPr id="4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5D01D3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5D01D3" w:rsidRDefault="005D01D3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5D01D3" w:rsidRDefault="005D01D3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5D01D3" w:rsidRDefault="005D01D3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72998902" r:id="rId2"/>
            </w:object>
          </w:r>
        </w:p>
      </w:tc>
    </w:tr>
  </w:tbl>
  <w:p w:rsidR="005D01D3" w:rsidRDefault="005D01D3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5D01D3">
      <w:trPr>
        <w:cantSplit/>
        <w:trHeight w:val="575"/>
        <w:jc w:val="center"/>
      </w:trPr>
      <w:tc>
        <w:tcPr>
          <w:tcW w:w="720" w:type="pct"/>
          <w:vAlign w:val="center"/>
        </w:tcPr>
        <w:p w:rsidR="005D01D3" w:rsidRDefault="003B55BC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b w:val="0"/>
              <w:i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3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5D01D3" w:rsidRDefault="005D01D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5D01D3" w:rsidRPr="00B444D2" w:rsidRDefault="008A02C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Vincular Setor/Grupo</w:t>
          </w:r>
        </w:p>
        <w:p w:rsidR="005D01D3" w:rsidRDefault="005D01D3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5D01D3" w:rsidRDefault="003A2DBE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5D01D3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5D01D3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5D01D3" w:rsidRPr="00B444D2" w:rsidRDefault="003B55BC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19050" t="0" r="5715" b="0"/>
                <wp:wrapNone/>
                <wp:docPr id="2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5D01D3" w:rsidRDefault="005D01D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28"/>
  </w:num>
  <w:num w:numId="5">
    <w:abstractNumId w:val="5"/>
  </w:num>
  <w:num w:numId="6">
    <w:abstractNumId w:val="14"/>
  </w:num>
  <w:num w:numId="7">
    <w:abstractNumId w:val="19"/>
  </w:num>
  <w:num w:numId="8">
    <w:abstractNumId w:val="17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24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22"/>
  </w:num>
  <w:num w:numId="19">
    <w:abstractNumId w:val="1"/>
  </w:num>
  <w:num w:numId="20">
    <w:abstractNumId w:val="0"/>
  </w:num>
  <w:num w:numId="21">
    <w:abstractNumId w:val="13"/>
  </w:num>
  <w:num w:numId="22">
    <w:abstractNumId w:val="23"/>
  </w:num>
  <w:num w:numId="23">
    <w:abstractNumId w:val="18"/>
  </w:num>
  <w:num w:numId="24">
    <w:abstractNumId w:val="8"/>
  </w:num>
  <w:num w:numId="25">
    <w:abstractNumId w:val="11"/>
  </w:num>
  <w:num w:numId="26">
    <w:abstractNumId w:val="7"/>
  </w:num>
  <w:num w:numId="27">
    <w:abstractNumId w:val="4"/>
  </w:num>
  <w:num w:numId="28">
    <w:abstractNumId w:val="20"/>
  </w:num>
  <w:num w:numId="29">
    <w:abstractNumId w:val="2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4274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10696"/>
    <w:rsid w:val="00010A51"/>
    <w:rsid w:val="00011FE7"/>
    <w:rsid w:val="00016829"/>
    <w:rsid w:val="000233B4"/>
    <w:rsid w:val="00023A10"/>
    <w:rsid w:val="00043F96"/>
    <w:rsid w:val="0004711C"/>
    <w:rsid w:val="000521B4"/>
    <w:rsid w:val="0005371C"/>
    <w:rsid w:val="000617DF"/>
    <w:rsid w:val="00063842"/>
    <w:rsid w:val="00063BB4"/>
    <w:rsid w:val="000702A3"/>
    <w:rsid w:val="00081EF9"/>
    <w:rsid w:val="00091282"/>
    <w:rsid w:val="00094A08"/>
    <w:rsid w:val="000A160E"/>
    <w:rsid w:val="000A3E7C"/>
    <w:rsid w:val="000A5058"/>
    <w:rsid w:val="000B1FDE"/>
    <w:rsid w:val="000B2594"/>
    <w:rsid w:val="000B2C8C"/>
    <w:rsid w:val="000D043A"/>
    <w:rsid w:val="000D3F5A"/>
    <w:rsid w:val="000D7787"/>
    <w:rsid w:val="000E6565"/>
    <w:rsid w:val="000F5968"/>
    <w:rsid w:val="00101AB1"/>
    <w:rsid w:val="00102015"/>
    <w:rsid w:val="00103470"/>
    <w:rsid w:val="00103D8B"/>
    <w:rsid w:val="00107AFE"/>
    <w:rsid w:val="00112916"/>
    <w:rsid w:val="00120599"/>
    <w:rsid w:val="001271EE"/>
    <w:rsid w:val="001313F6"/>
    <w:rsid w:val="00132221"/>
    <w:rsid w:val="001327E3"/>
    <w:rsid w:val="00134673"/>
    <w:rsid w:val="001379C1"/>
    <w:rsid w:val="0014080A"/>
    <w:rsid w:val="00140FF7"/>
    <w:rsid w:val="001451C0"/>
    <w:rsid w:val="00154E7B"/>
    <w:rsid w:val="00155384"/>
    <w:rsid w:val="00166686"/>
    <w:rsid w:val="00170260"/>
    <w:rsid w:val="001706C7"/>
    <w:rsid w:val="001767DC"/>
    <w:rsid w:val="001841AD"/>
    <w:rsid w:val="00186E4D"/>
    <w:rsid w:val="00194F25"/>
    <w:rsid w:val="001A1568"/>
    <w:rsid w:val="001A189E"/>
    <w:rsid w:val="001A32F6"/>
    <w:rsid w:val="001A4C11"/>
    <w:rsid w:val="001B00B2"/>
    <w:rsid w:val="001B0D01"/>
    <w:rsid w:val="001B1DF7"/>
    <w:rsid w:val="001C1B17"/>
    <w:rsid w:val="001D23B2"/>
    <w:rsid w:val="001D24BC"/>
    <w:rsid w:val="001E2036"/>
    <w:rsid w:val="001E5654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15DCD"/>
    <w:rsid w:val="00220EBB"/>
    <w:rsid w:val="0022288C"/>
    <w:rsid w:val="00234DB9"/>
    <w:rsid w:val="00235E45"/>
    <w:rsid w:val="00237A67"/>
    <w:rsid w:val="00242AEC"/>
    <w:rsid w:val="00246405"/>
    <w:rsid w:val="0025107E"/>
    <w:rsid w:val="00255EF3"/>
    <w:rsid w:val="002564FB"/>
    <w:rsid w:val="002624C2"/>
    <w:rsid w:val="002639EF"/>
    <w:rsid w:val="00265A27"/>
    <w:rsid w:val="00265AA0"/>
    <w:rsid w:val="00270DE9"/>
    <w:rsid w:val="002721CD"/>
    <w:rsid w:val="00275E57"/>
    <w:rsid w:val="002768D7"/>
    <w:rsid w:val="0027735A"/>
    <w:rsid w:val="00281C01"/>
    <w:rsid w:val="00290B86"/>
    <w:rsid w:val="002946E2"/>
    <w:rsid w:val="002A0015"/>
    <w:rsid w:val="002A1F7B"/>
    <w:rsid w:val="002B0285"/>
    <w:rsid w:val="002B0C29"/>
    <w:rsid w:val="002B1649"/>
    <w:rsid w:val="002B3116"/>
    <w:rsid w:val="002C11CE"/>
    <w:rsid w:val="002C51EE"/>
    <w:rsid w:val="002C6027"/>
    <w:rsid w:val="002D2A2E"/>
    <w:rsid w:val="002D5CE0"/>
    <w:rsid w:val="002F0385"/>
    <w:rsid w:val="002F22E4"/>
    <w:rsid w:val="002F3ADF"/>
    <w:rsid w:val="002F3EED"/>
    <w:rsid w:val="002F70F4"/>
    <w:rsid w:val="002F7243"/>
    <w:rsid w:val="00304018"/>
    <w:rsid w:val="003047C2"/>
    <w:rsid w:val="003069F2"/>
    <w:rsid w:val="003070F0"/>
    <w:rsid w:val="00310CC0"/>
    <w:rsid w:val="00310F7B"/>
    <w:rsid w:val="00312E07"/>
    <w:rsid w:val="003205BD"/>
    <w:rsid w:val="00320EEE"/>
    <w:rsid w:val="00321220"/>
    <w:rsid w:val="00322054"/>
    <w:rsid w:val="00330C0F"/>
    <w:rsid w:val="003334F1"/>
    <w:rsid w:val="00335630"/>
    <w:rsid w:val="00343126"/>
    <w:rsid w:val="00344B01"/>
    <w:rsid w:val="00354058"/>
    <w:rsid w:val="00354E33"/>
    <w:rsid w:val="0036091D"/>
    <w:rsid w:val="00360C61"/>
    <w:rsid w:val="0036361A"/>
    <w:rsid w:val="00363CD3"/>
    <w:rsid w:val="0037173C"/>
    <w:rsid w:val="00374047"/>
    <w:rsid w:val="003756CA"/>
    <w:rsid w:val="00376625"/>
    <w:rsid w:val="00376D29"/>
    <w:rsid w:val="00383483"/>
    <w:rsid w:val="003865C4"/>
    <w:rsid w:val="00393643"/>
    <w:rsid w:val="00395907"/>
    <w:rsid w:val="003A2DBE"/>
    <w:rsid w:val="003B53EA"/>
    <w:rsid w:val="003B55BC"/>
    <w:rsid w:val="003B5D10"/>
    <w:rsid w:val="003B786E"/>
    <w:rsid w:val="003C18E2"/>
    <w:rsid w:val="003C62E6"/>
    <w:rsid w:val="003C6E62"/>
    <w:rsid w:val="003E25B3"/>
    <w:rsid w:val="003E327A"/>
    <w:rsid w:val="003F0D53"/>
    <w:rsid w:val="003F15F8"/>
    <w:rsid w:val="003F1BC8"/>
    <w:rsid w:val="003F41CC"/>
    <w:rsid w:val="00401449"/>
    <w:rsid w:val="004024E2"/>
    <w:rsid w:val="004044F3"/>
    <w:rsid w:val="00416208"/>
    <w:rsid w:val="004222AA"/>
    <w:rsid w:val="0042381D"/>
    <w:rsid w:val="0043121F"/>
    <w:rsid w:val="0043568F"/>
    <w:rsid w:val="00435D73"/>
    <w:rsid w:val="004365A3"/>
    <w:rsid w:val="00440AE5"/>
    <w:rsid w:val="00441758"/>
    <w:rsid w:val="00443864"/>
    <w:rsid w:val="00444631"/>
    <w:rsid w:val="00445BD0"/>
    <w:rsid w:val="00446CAB"/>
    <w:rsid w:val="00447B78"/>
    <w:rsid w:val="00447D31"/>
    <w:rsid w:val="004505F3"/>
    <w:rsid w:val="004535CD"/>
    <w:rsid w:val="00455AC4"/>
    <w:rsid w:val="00457B0D"/>
    <w:rsid w:val="00460FB1"/>
    <w:rsid w:val="004623CA"/>
    <w:rsid w:val="00467C78"/>
    <w:rsid w:val="004705E3"/>
    <w:rsid w:val="00471A3F"/>
    <w:rsid w:val="00476197"/>
    <w:rsid w:val="00476F88"/>
    <w:rsid w:val="00477299"/>
    <w:rsid w:val="00477488"/>
    <w:rsid w:val="004824B5"/>
    <w:rsid w:val="0049145A"/>
    <w:rsid w:val="00492370"/>
    <w:rsid w:val="004A5612"/>
    <w:rsid w:val="004A5C32"/>
    <w:rsid w:val="004B1BE4"/>
    <w:rsid w:val="004B5499"/>
    <w:rsid w:val="004B6189"/>
    <w:rsid w:val="004B7A05"/>
    <w:rsid w:val="004D105F"/>
    <w:rsid w:val="004D4309"/>
    <w:rsid w:val="004D5521"/>
    <w:rsid w:val="004D794F"/>
    <w:rsid w:val="004E2DC5"/>
    <w:rsid w:val="004F7C2D"/>
    <w:rsid w:val="00502905"/>
    <w:rsid w:val="0050528C"/>
    <w:rsid w:val="0051572F"/>
    <w:rsid w:val="005164A6"/>
    <w:rsid w:val="00517A8E"/>
    <w:rsid w:val="00521E39"/>
    <w:rsid w:val="00527F1A"/>
    <w:rsid w:val="00532AD7"/>
    <w:rsid w:val="00534860"/>
    <w:rsid w:val="005356FF"/>
    <w:rsid w:val="00542130"/>
    <w:rsid w:val="005426D6"/>
    <w:rsid w:val="00545B2A"/>
    <w:rsid w:val="0055275C"/>
    <w:rsid w:val="00557B5C"/>
    <w:rsid w:val="0056013B"/>
    <w:rsid w:val="005625CE"/>
    <w:rsid w:val="0056567F"/>
    <w:rsid w:val="00566BE0"/>
    <w:rsid w:val="00566D50"/>
    <w:rsid w:val="005719CB"/>
    <w:rsid w:val="00574046"/>
    <w:rsid w:val="005745DA"/>
    <w:rsid w:val="0057624F"/>
    <w:rsid w:val="00576764"/>
    <w:rsid w:val="005835EE"/>
    <w:rsid w:val="005836F0"/>
    <w:rsid w:val="005874A5"/>
    <w:rsid w:val="00594AFC"/>
    <w:rsid w:val="00596596"/>
    <w:rsid w:val="00596C6E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D01D3"/>
    <w:rsid w:val="005D0D69"/>
    <w:rsid w:val="005D133F"/>
    <w:rsid w:val="005D2FF6"/>
    <w:rsid w:val="005D538A"/>
    <w:rsid w:val="005E0282"/>
    <w:rsid w:val="005E3355"/>
    <w:rsid w:val="005E73B7"/>
    <w:rsid w:val="005E73FA"/>
    <w:rsid w:val="005F000B"/>
    <w:rsid w:val="005F61A1"/>
    <w:rsid w:val="006007D9"/>
    <w:rsid w:val="00600AFB"/>
    <w:rsid w:val="00600B51"/>
    <w:rsid w:val="00601D50"/>
    <w:rsid w:val="00602914"/>
    <w:rsid w:val="00605770"/>
    <w:rsid w:val="00605DEE"/>
    <w:rsid w:val="0061421E"/>
    <w:rsid w:val="006167E5"/>
    <w:rsid w:val="00621E5C"/>
    <w:rsid w:val="00622285"/>
    <w:rsid w:val="006306D2"/>
    <w:rsid w:val="0065082B"/>
    <w:rsid w:val="00654E56"/>
    <w:rsid w:val="00662DFC"/>
    <w:rsid w:val="00673106"/>
    <w:rsid w:val="00674C14"/>
    <w:rsid w:val="00675752"/>
    <w:rsid w:val="006917DC"/>
    <w:rsid w:val="00691DF7"/>
    <w:rsid w:val="00695986"/>
    <w:rsid w:val="00696734"/>
    <w:rsid w:val="00697087"/>
    <w:rsid w:val="006A1880"/>
    <w:rsid w:val="006A43A5"/>
    <w:rsid w:val="006A536F"/>
    <w:rsid w:val="006A692A"/>
    <w:rsid w:val="006A75DF"/>
    <w:rsid w:val="006B6ABE"/>
    <w:rsid w:val="006C0926"/>
    <w:rsid w:val="006C474C"/>
    <w:rsid w:val="006D1D2B"/>
    <w:rsid w:val="006D21FD"/>
    <w:rsid w:val="006D6D1E"/>
    <w:rsid w:val="006E0EF6"/>
    <w:rsid w:val="006E2FD9"/>
    <w:rsid w:val="006E5EC1"/>
    <w:rsid w:val="006E725E"/>
    <w:rsid w:val="006F1333"/>
    <w:rsid w:val="006F4184"/>
    <w:rsid w:val="006F645F"/>
    <w:rsid w:val="006F7DB5"/>
    <w:rsid w:val="007118BF"/>
    <w:rsid w:val="007210CA"/>
    <w:rsid w:val="00724946"/>
    <w:rsid w:val="00730E13"/>
    <w:rsid w:val="00732054"/>
    <w:rsid w:val="007371AA"/>
    <w:rsid w:val="00737385"/>
    <w:rsid w:val="007404C8"/>
    <w:rsid w:val="007414CC"/>
    <w:rsid w:val="00744E82"/>
    <w:rsid w:val="00750867"/>
    <w:rsid w:val="0075313A"/>
    <w:rsid w:val="00753FB6"/>
    <w:rsid w:val="007542EC"/>
    <w:rsid w:val="0075610D"/>
    <w:rsid w:val="0076016F"/>
    <w:rsid w:val="0078056D"/>
    <w:rsid w:val="00781B6A"/>
    <w:rsid w:val="00783B48"/>
    <w:rsid w:val="007848F7"/>
    <w:rsid w:val="00787E5F"/>
    <w:rsid w:val="00790AA0"/>
    <w:rsid w:val="00790D64"/>
    <w:rsid w:val="00791EBD"/>
    <w:rsid w:val="0079257A"/>
    <w:rsid w:val="00794B54"/>
    <w:rsid w:val="007A0010"/>
    <w:rsid w:val="007A3D6F"/>
    <w:rsid w:val="007A4C77"/>
    <w:rsid w:val="007A5EBC"/>
    <w:rsid w:val="007A6A63"/>
    <w:rsid w:val="007B0C07"/>
    <w:rsid w:val="007B5ECF"/>
    <w:rsid w:val="007C052C"/>
    <w:rsid w:val="007C3085"/>
    <w:rsid w:val="007C5FC7"/>
    <w:rsid w:val="007C7B53"/>
    <w:rsid w:val="007D2227"/>
    <w:rsid w:val="007D3319"/>
    <w:rsid w:val="007D5DF6"/>
    <w:rsid w:val="007D74BE"/>
    <w:rsid w:val="007E5541"/>
    <w:rsid w:val="007E5E04"/>
    <w:rsid w:val="007E7632"/>
    <w:rsid w:val="007F4ECC"/>
    <w:rsid w:val="00802709"/>
    <w:rsid w:val="00804C27"/>
    <w:rsid w:val="0081303B"/>
    <w:rsid w:val="0081784C"/>
    <w:rsid w:val="0082472C"/>
    <w:rsid w:val="00827ED5"/>
    <w:rsid w:val="008313A6"/>
    <w:rsid w:val="00833EA3"/>
    <w:rsid w:val="00840166"/>
    <w:rsid w:val="00841328"/>
    <w:rsid w:val="00841F4F"/>
    <w:rsid w:val="00844860"/>
    <w:rsid w:val="00845586"/>
    <w:rsid w:val="00851C35"/>
    <w:rsid w:val="00856F71"/>
    <w:rsid w:val="00860EFF"/>
    <w:rsid w:val="0086701C"/>
    <w:rsid w:val="00873631"/>
    <w:rsid w:val="0087394A"/>
    <w:rsid w:val="00875B60"/>
    <w:rsid w:val="00880FFD"/>
    <w:rsid w:val="00884A85"/>
    <w:rsid w:val="00887C24"/>
    <w:rsid w:val="00890A9E"/>
    <w:rsid w:val="008924B7"/>
    <w:rsid w:val="00894CF5"/>
    <w:rsid w:val="0089543F"/>
    <w:rsid w:val="008969BE"/>
    <w:rsid w:val="0089709B"/>
    <w:rsid w:val="008A02CF"/>
    <w:rsid w:val="008B308B"/>
    <w:rsid w:val="008B4384"/>
    <w:rsid w:val="008B521C"/>
    <w:rsid w:val="008D188E"/>
    <w:rsid w:val="008D20F1"/>
    <w:rsid w:val="008E72C4"/>
    <w:rsid w:val="008E7400"/>
    <w:rsid w:val="008F1B4C"/>
    <w:rsid w:val="008F21D3"/>
    <w:rsid w:val="008F22DE"/>
    <w:rsid w:val="008F4598"/>
    <w:rsid w:val="008F4A3F"/>
    <w:rsid w:val="008F566B"/>
    <w:rsid w:val="008F73B0"/>
    <w:rsid w:val="009065C2"/>
    <w:rsid w:val="009114BE"/>
    <w:rsid w:val="00913D36"/>
    <w:rsid w:val="00927D22"/>
    <w:rsid w:val="00927FDA"/>
    <w:rsid w:val="00931DD3"/>
    <w:rsid w:val="0093526A"/>
    <w:rsid w:val="0095616A"/>
    <w:rsid w:val="00956879"/>
    <w:rsid w:val="009609DC"/>
    <w:rsid w:val="00966BDD"/>
    <w:rsid w:val="00970C95"/>
    <w:rsid w:val="00973BF8"/>
    <w:rsid w:val="0097569E"/>
    <w:rsid w:val="00992F2C"/>
    <w:rsid w:val="00993D10"/>
    <w:rsid w:val="00995B43"/>
    <w:rsid w:val="009A05DE"/>
    <w:rsid w:val="009A12DF"/>
    <w:rsid w:val="009B2F9E"/>
    <w:rsid w:val="009B6B7D"/>
    <w:rsid w:val="009C1194"/>
    <w:rsid w:val="009C19F9"/>
    <w:rsid w:val="009C22EC"/>
    <w:rsid w:val="009C3208"/>
    <w:rsid w:val="009D0B3D"/>
    <w:rsid w:val="009D1986"/>
    <w:rsid w:val="009D6A5A"/>
    <w:rsid w:val="009E19A0"/>
    <w:rsid w:val="009E32BE"/>
    <w:rsid w:val="009F1CA7"/>
    <w:rsid w:val="009F1D5C"/>
    <w:rsid w:val="009F21FA"/>
    <w:rsid w:val="009F46B9"/>
    <w:rsid w:val="009F5912"/>
    <w:rsid w:val="00A041EA"/>
    <w:rsid w:val="00A14EB5"/>
    <w:rsid w:val="00A167AA"/>
    <w:rsid w:val="00A209CA"/>
    <w:rsid w:val="00A23F3E"/>
    <w:rsid w:val="00A3242A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90887"/>
    <w:rsid w:val="00AA6634"/>
    <w:rsid w:val="00AB3ED3"/>
    <w:rsid w:val="00AC3C95"/>
    <w:rsid w:val="00AC65F4"/>
    <w:rsid w:val="00AC7D82"/>
    <w:rsid w:val="00AD1690"/>
    <w:rsid w:val="00AD3A1E"/>
    <w:rsid w:val="00AD54BE"/>
    <w:rsid w:val="00AD7D56"/>
    <w:rsid w:val="00AE0F7F"/>
    <w:rsid w:val="00AE17EC"/>
    <w:rsid w:val="00AE1D79"/>
    <w:rsid w:val="00AE3F59"/>
    <w:rsid w:val="00AE54C2"/>
    <w:rsid w:val="00AF3382"/>
    <w:rsid w:val="00AF3422"/>
    <w:rsid w:val="00B043C1"/>
    <w:rsid w:val="00B0457D"/>
    <w:rsid w:val="00B13A9F"/>
    <w:rsid w:val="00B146E8"/>
    <w:rsid w:val="00B17C79"/>
    <w:rsid w:val="00B21741"/>
    <w:rsid w:val="00B21893"/>
    <w:rsid w:val="00B219DC"/>
    <w:rsid w:val="00B30CA4"/>
    <w:rsid w:val="00B324BC"/>
    <w:rsid w:val="00B36C6D"/>
    <w:rsid w:val="00B411D1"/>
    <w:rsid w:val="00B41DAB"/>
    <w:rsid w:val="00B444D2"/>
    <w:rsid w:val="00B6106D"/>
    <w:rsid w:val="00B62DC5"/>
    <w:rsid w:val="00B64907"/>
    <w:rsid w:val="00B67849"/>
    <w:rsid w:val="00B71BF2"/>
    <w:rsid w:val="00B7540F"/>
    <w:rsid w:val="00BA0F40"/>
    <w:rsid w:val="00BA740F"/>
    <w:rsid w:val="00BB0080"/>
    <w:rsid w:val="00BB42F9"/>
    <w:rsid w:val="00BB6999"/>
    <w:rsid w:val="00BB6B64"/>
    <w:rsid w:val="00BC3451"/>
    <w:rsid w:val="00BD1840"/>
    <w:rsid w:val="00BD2A70"/>
    <w:rsid w:val="00BD71E7"/>
    <w:rsid w:val="00BE666E"/>
    <w:rsid w:val="00BE6B5F"/>
    <w:rsid w:val="00C0263B"/>
    <w:rsid w:val="00C246EF"/>
    <w:rsid w:val="00C344FD"/>
    <w:rsid w:val="00C42521"/>
    <w:rsid w:val="00C45D47"/>
    <w:rsid w:val="00C5680E"/>
    <w:rsid w:val="00C60861"/>
    <w:rsid w:val="00C638AD"/>
    <w:rsid w:val="00C65F82"/>
    <w:rsid w:val="00C67A52"/>
    <w:rsid w:val="00C727F7"/>
    <w:rsid w:val="00C85092"/>
    <w:rsid w:val="00C92639"/>
    <w:rsid w:val="00CA1696"/>
    <w:rsid w:val="00CA1985"/>
    <w:rsid w:val="00CB398D"/>
    <w:rsid w:val="00CB509B"/>
    <w:rsid w:val="00CB55C3"/>
    <w:rsid w:val="00CB6295"/>
    <w:rsid w:val="00CC3B97"/>
    <w:rsid w:val="00CD4EE8"/>
    <w:rsid w:val="00CD646F"/>
    <w:rsid w:val="00CE11E1"/>
    <w:rsid w:val="00CE5999"/>
    <w:rsid w:val="00CF5AC2"/>
    <w:rsid w:val="00D00EED"/>
    <w:rsid w:val="00D018A5"/>
    <w:rsid w:val="00D058DB"/>
    <w:rsid w:val="00D101FF"/>
    <w:rsid w:val="00D14006"/>
    <w:rsid w:val="00D147AC"/>
    <w:rsid w:val="00D22FD0"/>
    <w:rsid w:val="00D244E3"/>
    <w:rsid w:val="00D26EC1"/>
    <w:rsid w:val="00D3123D"/>
    <w:rsid w:val="00D33DF7"/>
    <w:rsid w:val="00D364A3"/>
    <w:rsid w:val="00D42406"/>
    <w:rsid w:val="00D43834"/>
    <w:rsid w:val="00D44AE5"/>
    <w:rsid w:val="00D45991"/>
    <w:rsid w:val="00D46E23"/>
    <w:rsid w:val="00D55BCB"/>
    <w:rsid w:val="00D60F4C"/>
    <w:rsid w:val="00D7236A"/>
    <w:rsid w:val="00D76AA1"/>
    <w:rsid w:val="00D8197E"/>
    <w:rsid w:val="00D82ED9"/>
    <w:rsid w:val="00D8521C"/>
    <w:rsid w:val="00D92EB0"/>
    <w:rsid w:val="00D9314C"/>
    <w:rsid w:val="00D94A5B"/>
    <w:rsid w:val="00DA4031"/>
    <w:rsid w:val="00DB2102"/>
    <w:rsid w:val="00DC017F"/>
    <w:rsid w:val="00DC01AB"/>
    <w:rsid w:val="00DC2346"/>
    <w:rsid w:val="00DC5631"/>
    <w:rsid w:val="00DD34B0"/>
    <w:rsid w:val="00DD38F3"/>
    <w:rsid w:val="00DD3B7B"/>
    <w:rsid w:val="00DD6774"/>
    <w:rsid w:val="00DE3C04"/>
    <w:rsid w:val="00DF4540"/>
    <w:rsid w:val="00DF66A1"/>
    <w:rsid w:val="00E02DE5"/>
    <w:rsid w:val="00E02F1F"/>
    <w:rsid w:val="00E07CD2"/>
    <w:rsid w:val="00E13199"/>
    <w:rsid w:val="00E1463D"/>
    <w:rsid w:val="00E27CDD"/>
    <w:rsid w:val="00E30CD1"/>
    <w:rsid w:val="00E318D9"/>
    <w:rsid w:val="00E326FE"/>
    <w:rsid w:val="00E32EFA"/>
    <w:rsid w:val="00E338AE"/>
    <w:rsid w:val="00E356D2"/>
    <w:rsid w:val="00E36EEC"/>
    <w:rsid w:val="00E435A0"/>
    <w:rsid w:val="00E450B0"/>
    <w:rsid w:val="00E465DD"/>
    <w:rsid w:val="00E5110E"/>
    <w:rsid w:val="00E51D28"/>
    <w:rsid w:val="00E53669"/>
    <w:rsid w:val="00E542BF"/>
    <w:rsid w:val="00E559FA"/>
    <w:rsid w:val="00E63CDA"/>
    <w:rsid w:val="00E66D6A"/>
    <w:rsid w:val="00E73E40"/>
    <w:rsid w:val="00E77370"/>
    <w:rsid w:val="00E83D22"/>
    <w:rsid w:val="00E84092"/>
    <w:rsid w:val="00E9237E"/>
    <w:rsid w:val="00EA16B0"/>
    <w:rsid w:val="00EA1E7E"/>
    <w:rsid w:val="00EA545D"/>
    <w:rsid w:val="00EB2BAD"/>
    <w:rsid w:val="00EC0005"/>
    <w:rsid w:val="00EC6F20"/>
    <w:rsid w:val="00EC761B"/>
    <w:rsid w:val="00ED0944"/>
    <w:rsid w:val="00ED6F42"/>
    <w:rsid w:val="00EE01E5"/>
    <w:rsid w:val="00EE1399"/>
    <w:rsid w:val="00EE4AFA"/>
    <w:rsid w:val="00EF182A"/>
    <w:rsid w:val="00EF7199"/>
    <w:rsid w:val="00F06DF3"/>
    <w:rsid w:val="00F305DA"/>
    <w:rsid w:val="00F314CA"/>
    <w:rsid w:val="00F33FE2"/>
    <w:rsid w:val="00F34704"/>
    <w:rsid w:val="00F34DDD"/>
    <w:rsid w:val="00F47950"/>
    <w:rsid w:val="00F52573"/>
    <w:rsid w:val="00F52E1C"/>
    <w:rsid w:val="00F6280A"/>
    <w:rsid w:val="00F62E5E"/>
    <w:rsid w:val="00F775B7"/>
    <w:rsid w:val="00F87078"/>
    <w:rsid w:val="00F87553"/>
    <w:rsid w:val="00F979F4"/>
    <w:rsid w:val="00FA1938"/>
    <w:rsid w:val="00FA2B64"/>
    <w:rsid w:val="00FB1B9A"/>
    <w:rsid w:val="00FB3008"/>
    <w:rsid w:val="00FD1F95"/>
    <w:rsid w:val="00FD3B36"/>
    <w:rsid w:val="00FE0268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C45D47"/>
    <w:pPr>
      <w:spacing w:before="60" w:after="60"/>
    </w:pPr>
    <w:rPr>
      <w:rFonts w:ascii="Arial" w:eastAsia="MS Mincho" w:hAnsi="Arial" w:cs="Arial"/>
    </w:rPr>
  </w:style>
  <w:style w:type="paragraph" w:customStyle="1" w:styleId="STJNivel3">
    <w:name w:val="STJ Nivel 3"/>
    <w:basedOn w:val="Ttulo3"/>
    <w:autoRedefine/>
    <w:rsid w:val="008E7400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7C682-3CC5-442B-A44C-46F94883EC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C266D4-4047-4AB0-A1D1-3668042F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13</TotalTime>
  <Pages>5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3728</CharactersWithSpaces>
  <SharedDoc>false</SharedDoc>
  <HLinks>
    <vt:vector size="30" baseType="variant"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_Toc386558903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_Toc386558902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_Toc386558901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_Toc386558900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_Toc386558899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16</cp:revision>
  <cp:lastPrinted>2009-03-06T19:55:00Z</cp:lastPrinted>
  <dcterms:created xsi:type="dcterms:W3CDTF">2014-06-26T12:35:00Z</dcterms:created>
  <dcterms:modified xsi:type="dcterms:W3CDTF">2014-09-23T20:35:00Z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