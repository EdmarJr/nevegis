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04613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543F9B" w:rsidRPr="00B324BC" w:rsidRDefault="00543F9B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543F9B" w:rsidRPr="00B324BC" w:rsidRDefault="00543F9B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543F9B" w:rsidRDefault="00543F9B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543F9B" w:rsidRPr="00E13199" w:rsidRDefault="00543F9B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Pesquisa Avançada de Participante</w:t>
                  </w:r>
                </w:p>
                <w:p w:rsidR="00543F9B" w:rsidRPr="00E13199" w:rsidRDefault="00543F9B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543F9B" w:rsidRPr="00E13199" w:rsidRDefault="00543F9B" w:rsidP="009D5777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3309F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Pr="00CA19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3309F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543F9B" w:rsidRDefault="00543F9B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6E069E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6E069E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6E069E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6E069E">
            <w:pPr>
              <w:pStyle w:val="CTMISTabela"/>
            </w:pPr>
            <w:r w:rsidRPr="001F3F4E"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9D5777" w:rsidP="006E069E">
            <w:pPr>
              <w:pStyle w:val="CTMISTabela"/>
              <w:rPr>
                <w:b/>
              </w:rPr>
            </w:pPr>
            <w:r>
              <w:t>18/06/2014</w:t>
            </w:r>
          </w:p>
        </w:tc>
        <w:tc>
          <w:tcPr>
            <w:tcW w:w="960" w:type="dxa"/>
          </w:tcPr>
          <w:p w:rsidR="00203AE9" w:rsidRPr="00873131" w:rsidRDefault="00623E75" w:rsidP="006E069E">
            <w:pPr>
              <w:pStyle w:val="CTMISTabela"/>
              <w:rPr>
                <w:b/>
              </w:rPr>
            </w:pPr>
            <w:r>
              <w:t>0.</w:t>
            </w:r>
            <w:r w:rsidR="009B0E25">
              <w:t>0</w:t>
            </w:r>
            <w:r w:rsidR="009D5777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00286E" w:rsidP="006E069E">
            <w:pPr>
              <w:pStyle w:val="CTMISTabela"/>
              <w:rPr>
                <w:b/>
              </w:rPr>
            </w:pPr>
            <w:r>
              <w:t>Elaboração do documento</w:t>
            </w:r>
            <w:r w:rsidR="00821A3C">
              <w:t>.</w:t>
            </w:r>
          </w:p>
        </w:tc>
        <w:tc>
          <w:tcPr>
            <w:tcW w:w="2040" w:type="dxa"/>
          </w:tcPr>
          <w:p w:rsidR="00203AE9" w:rsidRPr="00873131" w:rsidRDefault="009D5777" w:rsidP="006E069E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5900F0">
        <w:trPr>
          <w:jc w:val="center"/>
        </w:trPr>
        <w:tc>
          <w:tcPr>
            <w:tcW w:w="1639" w:type="dxa"/>
          </w:tcPr>
          <w:p w:rsidR="005900F0" w:rsidRDefault="005900F0" w:rsidP="006E069E">
            <w:pPr>
              <w:pStyle w:val="CTMISTabela"/>
              <w:rPr>
                <w:b/>
              </w:rPr>
            </w:pPr>
            <w:r>
              <w:t>23/06/2014</w:t>
            </w:r>
          </w:p>
        </w:tc>
        <w:tc>
          <w:tcPr>
            <w:tcW w:w="960" w:type="dxa"/>
          </w:tcPr>
          <w:p w:rsidR="005900F0" w:rsidRDefault="005900F0" w:rsidP="006E069E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00F0" w:rsidRDefault="005900F0" w:rsidP="006E069E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</w:tcPr>
          <w:p w:rsidR="005900F0" w:rsidRDefault="005900F0" w:rsidP="006E069E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6E069E">
        <w:trPr>
          <w:jc w:val="center"/>
        </w:trPr>
        <w:tc>
          <w:tcPr>
            <w:tcW w:w="1639" w:type="dxa"/>
          </w:tcPr>
          <w:p w:rsidR="006E069E" w:rsidRDefault="006E069E" w:rsidP="006E069E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6E069E" w:rsidRDefault="006E069E" w:rsidP="006E069E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E069E" w:rsidRPr="006E069E" w:rsidRDefault="006E069E" w:rsidP="006E069E">
            <w:pPr>
              <w:pStyle w:val="CTMISTabela"/>
              <w:rPr>
                <w:lang w:val="pt-BR"/>
              </w:rPr>
            </w:pPr>
            <w:r w:rsidRPr="003309FF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6E069E" w:rsidRDefault="006E069E" w:rsidP="006E069E">
            <w:pPr>
              <w:pStyle w:val="CTMISTabela"/>
            </w:pPr>
            <w:r>
              <w:t>Reyla Rosa</w:t>
            </w:r>
          </w:p>
        </w:tc>
      </w:tr>
      <w:tr w:rsidR="003309FF">
        <w:trPr>
          <w:jc w:val="center"/>
        </w:trPr>
        <w:tc>
          <w:tcPr>
            <w:tcW w:w="1639" w:type="dxa"/>
          </w:tcPr>
          <w:p w:rsidR="003309FF" w:rsidRDefault="003309FF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3309FF" w:rsidRDefault="003309FF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309FF" w:rsidRDefault="003309FF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3309FF" w:rsidRDefault="003309FF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B9254C" w:rsidRDefault="0004613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1895185" w:history="1">
        <w:r w:rsidR="00B9254C" w:rsidRPr="003A616E">
          <w:rPr>
            <w:rStyle w:val="Hyperlink"/>
          </w:rPr>
          <w:t>1.</w:t>
        </w:r>
        <w:r w:rsidR="00B9254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9254C" w:rsidRPr="003A616E">
          <w:rPr>
            <w:rStyle w:val="Hyperlink"/>
          </w:rPr>
          <w:t>INTRODUÇÃO</w:t>
        </w:r>
        <w:r w:rsidR="00B9254C">
          <w:rPr>
            <w:webHidden/>
          </w:rPr>
          <w:tab/>
        </w:r>
        <w:r>
          <w:rPr>
            <w:webHidden/>
          </w:rPr>
          <w:fldChar w:fldCharType="begin"/>
        </w:r>
        <w:r w:rsidR="00B9254C">
          <w:rPr>
            <w:webHidden/>
          </w:rPr>
          <w:instrText xml:space="preserve"> PAGEREF _Toc391895185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25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9254C" w:rsidRDefault="0004613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1895186" w:history="1">
        <w:r w:rsidR="00B9254C" w:rsidRPr="003A616E">
          <w:rPr>
            <w:rStyle w:val="Hyperlink"/>
            <w:lang w:val="pt-PT"/>
          </w:rPr>
          <w:t>2.</w:t>
        </w:r>
        <w:r w:rsidR="00B9254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B9254C" w:rsidRPr="003A616E">
          <w:rPr>
            <w:rStyle w:val="Hyperlink"/>
            <w:lang w:val="pt-PT"/>
          </w:rPr>
          <w:t>Detalhamento da Apresentação</w:t>
        </w:r>
        <w:r w:rsidR="00B9254C">
          <w:rPr>
            <w:webHidden/>
          </w:rPr>
          <w:tab/>
        </w:r>
        <w:r>
          <w:rPr>
            <w:webHidden/>
          </w:rPr>
          <w:fldChar w:fldCharType="begin"/>
        </w:r>
        <w:r w:rsidR="00B9254C">
          <w:rPr>
            <w:webHidden/>
          </w:rPr>
          <w:instrText xml:space="preserve"> PAGEREF _Toc391895186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25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9254C" w:rsidRDefault="0004613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95187" w:history="1">
        <w:r w:rsidR="00B9254C" w:rsidRPr="003A616E">
          <w:rPr>
            <w:rStyle w:val="Hyperlink"/>
          </w:rPr>
          <w:t>2.1</w:t>
        </w:r>
        <w:r w:rsidR="00B9254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B9254C" w:rsidRPr="003A616E">
          <w:rPr>
            <w:rStyle w:val="Hyperlink"/>
            <w:lang w:val="pt-PT"/>
          </w:rPr>
          <w:t>Usuário</w:t>
        </w:r>
        <w:r w:rsidR="00B9254C" w:rsidRPr="003A616E">
          <w:rPr>
            <w:rStyle w:val="Hyperlink"/>
          </w:rPr>
          <w:t>s / Atores</w:t>
        </w:r>
        <w:r w:rsidR="00B9254C">
          <w:rPr>
            <w:webHidden/>
          </w:rPr>
          <w:tab/>
        </w:r>
        <w:r>
          <w:rPr>
            <w:webHidden/>
          </w:rPr>
          <w:fldChar w:fldCharType="begin"/>
        </w:r>
        <w:r w:rsidR="00B9254C">
          <w:rPr>
            <w:webHidden/>
          </w:rPr>
          <w:instrText xml:space="preserve"> PAGEREF _Toc391895187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25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9254C" w:rsidRDefault="0004613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95188" w:history="1">
        <w:r w:rsidR="00B9254C" w:rsidRPr="003A616E">
          <w:rPr>
            <w:rStyle w:val="Hyperlink"/>
          </w:rPr>
          <w:t>2.2</w:t>
        </w:r>
        <w:r w:rsidR="00B9254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B9254C" w:rsidRPr="003A616E">
          <w:rPr>
            <w:rStyle w:val="Hyperlink"/>
          </w:rPr>
          <w:t>Pesquisa Avançada de Participante</w:t>
        </w:r>
        <w:r w:rsidR="00B9254C">
          <w:rPr>
            <w:webHidden/>
          </w:rPr>
          <w:tab/>
        </w:r>
        <w:r>
          <w:rPr>
            <w:webHidden/>
          </w:rPr>
          <w:fldChar w:fldCharType="begin"/>
        </w:r>
        <w:r w:rsidR="00B9254C">
          <w:rPr>
            <w:webHidden/>
          </w:rPr>
          <w:instrText xml:space="preserve"> PAGEREF _Toc391895188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25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9254C" w:rsidRDefault="0004613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895189" w:history="1">
        <w:r w:rsidR="00B9254C" w:rsidRPr="003A616E">
          <w:rPr>
            <w:rStyle w:val="Hyperlink"/>
          </w:rPr>
          <w:t>2.2.1. Tela Pesquisa Avançada de Participante</w:t>
        </w:r>
        <w:r w:rsidR="00B9254C">
          <w:rPr>
            <w:webHidden/>
          </w:rPr>
          <w:tab/>
        </w:r>
        <w:r>
          <w:rPr>
            <w:webHidden/>
          </w:rPr>
          <w:fldChar w:fldCharType="begin"/>
        </w:r>
        <w:r w:rsidR="00B9254C">
          <w:rPr>
            <w:webHidden/>
          </w:rPr>
          <w:instrText xml:space="preserve"> PAGEREF _Toc391895189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25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E2036" w:rsidRDefault="00046131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1895185"/>
      <w:r>
        <w:lastRenderedPageBreak/>
        <w:t>INTRODUÇÃO</w:t>
      </w:r>
      <w:bookmarkEnd w:id="0"/>
      <w:bookmarkEnd w:id="1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1895186"/>
      <w:r>
        <w:rPr>
          <w:lang w:val="pt-PT"/>
        </w:rPr>
        <w:t>Detalhamento da Apresentação</w:t>
      </w:r>
      <w:bookmarkEnd w:id="2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</w:t>
      </w:r>
      <w:r w:rsidR="00892322">
        <w:rPr>
          <w:i w:val="0"/>
          <w:color w:val="auto"/>
        </w:rPr>
        <w:t xml:space="preserve"> e Visualizar.</w:t>
      </w:r>
    </w:p>
    <w:p w:rsidR="001E2036" w:rsidRDefault="001E2036"/>
    <w:p w:rsidR="001E2036" w:rsidRDefault="001E2036" w:rsidP="001B00B2">
      <w:pPr>
        <w:pStyle w:val="STJNvel2"/>
      </w:pPr>
      <w:bookmarkStart w:id="3" w:name="_Toc391895187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E2036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</w:t>
      </w:r>
      <w:r w:rsidR="00EB24FC">
        <w:rPr>
          <w:i w:val="0"/>
          <w:color w:val="auto"/>
        </w:rPr>
        <w:t xml:space="preserve"> consulta</w:t>
      </w:r>
      <w:r w:rsidRPr="00A37F98">
        <w:rPr>
          <w:i w:val="0"/>
          <w:color w:val="auto"/>
        </w:rPr>
        <w:t xml:space="preserve"> dos registros nesta funcionalidade</w:t>
      </w:r>
      <w:r>
        <w:rPr>
          <w:lang w:val="pt-PT"/>
        </w:rPr>
        <w:t>.</w:t>
      </w:r>
    </w:p>
    <w:p w:rsidR="00EB24FC" w:rsidRDefault="00EB24FC" w:rsidP="00EB24FC">
      <w:pPr>
        <w:rPr>
          <w:lang w:val="pt-PT"/>
        </w:rPr>
      </w:pPr>
    </w:p>
    <w:p w:rsidR="00EB24FC" w:rsidRPr="00EB24FC" w:rsidRDefault="00EB24FC" w:rsidP="00EB24FC">
      <w:pPr>
        <w:rPr>
          <w:lang w:val="pt-PT"/>
        </w:rPr>
      </w:pPr>
      <w:r>
        <w:rPr>
          <w:lang w:val="pt-PT"/>
        </w:rPr>
        <w:t>Assessor – responsável pela consulta dos registros nesta funcionalidade.</w:t>
      </w:r>
    </w:p>
    <w:p w:rsidR="001E2036" w:rsidRDefault="001E2036"/>
    <w:p w:rsidR="001E2036" w:rsidRDefault="00A37F98" w:rsidP="001B00B2">
      <w:pPr>
        <w:pStyle w:val="STJNvel2"/>
      </w:pPr>
      <w:r>
        <w:lastRenderedPageBreak/>
        <w:t xml:space="preserve"> </w:t>
      </w:r>
      <w:bookmarkStart w:id="4" w:name="_Toc391895188"/>
      <w:r w:rsidR="00710E4E">
        <w:t>Pesquisa Avançada de Participante</w:t>
      </w:r>
      <w:bookmarkEnd w:id="4"/>
    </w:p>
    <w:p w:rsidR="001E2036" w:rsidRPr="004D5521" w:rsidRDefault="001B00B2" w:rsidP="00477C0F">
      <w:pPr>
        <w:pStyle w:val="STJNivel3"/>
      </w:pPr>
      <w:bookmarkStart w:id="5" w:name="_Toc391895189"/>
      <w:r w:rsidRPr="004D5521">
        <w:t>2</w:t>
      </w:r>
      <w:r w:rsidR="001E2036" w:rsidRPr="004D5521">
        <w:t xml:space="preserve">.2.1. Tela </w:t>
      </w:r>
      <w:r w:rsidR="00710E4E">
        <w:t>Pesquisa Avançada de Participante</w:t>
      </w:r>
      <w:bookmarkEnd w:id="5"/>
    </w:p>
    <w:p w:rsidR="00A37F98" w:rsidRDefault="00B10A0B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60848" cy="7515225"/>
            <wp:effectExtent l="19050" t="0" r="0" b="0"/>
            <wp:docPr id="2" name="Imagem 2" descr="C:\Users\rayanne.felicio\Pictures\PESQUISA AVANÇ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PESQUISA AVANÇAD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37" cy="751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C2201">
        <w:rPr>
          <w:i w:val="0"/>
          <w:color w:val="auto"/>
        </w:rPr>
        <w:t xml:space="preserve">la de </w:t>
      </w:r>
      <w:r w:rsidR="00B1727F">
        <w:rPr>
          <w:i w:val="0"/>
          <w:color w:val="auto"/>
        </w:rPr>
        <w:t>Pesquisa Avançada de Participantes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</w:t>
      </w:r>
      <w:r w:rsidR="001E2036">
        <w:rPr>
          <w:sz w:val="20"/>
        </w:rPr>
        <w:t>.2.1.1. Regras de Apresentação</w:t>
      </w:r>
    </w:p>
    <w:p w:rsidR="001B52C6" w:rsidRPr="003E25B3" w:rsidRDefault="001B52C6" w:rsidP="001B52C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botão Pesquisar, será apresentada a tabela com o resultado da pesquisa.</w:t>
      </w:r>
    </w:p>
    <w:p w:rsidR="0067703F" w:rsidRPr="003E25B3" w:rsidRDefault="0067703F" w:rsidP="0067703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botão Limpar, o sistema limpará o(s) parâmetro(s) de pesquisa informado(s).</w:t>
      </w:r>
    </w:p>
    <w:p w:rsidR="0067703F" w:rsidRDefault="0067703F" w:rsidP="0067703F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clicar o botão Cancelar, o sistema retornará para a </w:t>
      </w:r>
      <w:r w:rsidR="00A04E49">
        <w:rPr>
          <w:color w:val="auto"/>
        </w:rPr>
        <w:t>Tela Consultar Lista de Convidados</w:t>
      </w:r>
      <w:r>
        <w:rPr>
          <w:color w:val="auto"/>
        </w:rPr>
        <w:t>.</w:t>
      </w:r>
    </w:p>
    <w:p w:rsidR="00A64FD3" w:rsidRDefault="00A64FD3" w:rsidP="00A64FD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clicar no botão Pesquisa Simples, será apresentada a Tela </w:t>
      </w:r>
      <w:r w:rsidR="008219B2" w:rsidRPr="008219B2">
        <w:rPr>
          <w:i w:val="0"/>
          <w:color w:val="auto"/>
        </w:rPr>
        <w:t>Consultar Lista de Convidados</w:t>
      </w:r>
      <w:r w:rsidR="00543F9B">
        <w:rPr>
          <w:i w:val="0"/>
          <w:color w:val="auto"/>
        </w:rPr>
        <w:t xml:space="preserve"> – IT004_Manter Lista de Convidados</w:t>
      </w:r>
      <w:r>
        <w:rPr>
          <w:i w:val="0"/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ícone Visualizar, será apresentada a Tela Visualizar Participante</w:t>
      </w:r>
      <w:r w:rsidR="00543F9B">
        <w:rPr>
          <w:color w:val="auto"/>
        </w:rPr>
        <w:t xml:space="preserve"> - </w:t>
      </w:r>
      <w:r w:rsidR="00543F9B" w:rsidRPr="00543F9B">
        <w:rPr>
          <w:color w:val="auto"/>
        </w:rPr>
        <w:t>IT004_Manter Lista de Convidados</w:t>
      </w:r>
      <w:r>
        <w:rPr>
          <w:color w:val="auto"/>
        </w:rPr>
        <w:t>.</w:t>
      </w:r>
    </w:p>
    <w:p w:rsidR="00A64FD3" w:rsidRPr="003E25B3" w:rsidRDefault="00A64FD3" w:rsidP="00A64FD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o ícone Alterar, </w:t>
      </w:r>
      <w:r>
        <w:rPr>
          <w:i w:val="0"/>
          <w:color w:val="auto"/>
        </w:rPr>
        <w:t xml:space="preserve">será apresentada </w:t>
      </w:r>
      <w:r w:rsidRPr="003E25B3">
        <w:rPr>
          <w:i w:val="0"/>
          <w:color w:val="auto"/>
        </w:rPr>
        <w:t>a T</w:t>
      </w:r>
      <w:r>
        <w:rPr>
          <w:i w:val="0"/>
          <w:color w:val="auto"/>
        </w:rPr>
        <w:t>ela Alterar Participante</w:t>
      </w:r>
      <w:r w:rsidR="00543F9B">
        <w:rPr>
          <w:i w:val="0"/>
          <w:color w:val="auto"/>
        </w:rPr>
        <w:t xml:space="preserve"> - IT004_Manter Lista de Convidados</w:t>
      </w:r>
      <w:r w:rsidRPr="003E25B3">
        <w:rPr>
          <w:i w:val="0"/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ícone Excluir, será apresentada a Tela Excluir Participante</w:t>
      </w:r>
      <w:r w:rsidR="00226AF9">
        <w:rPr>
          <w:color w:val="auto"/>
        </w:rPr>
        <w:t xml:space="preserve"> - </w:t>
      </w:r>
      <w:r w:rsidR="00226AF9" w:rsidRPr="00226AF9">
        <w:rPr>
          <w:color w:val="auto"/>
        </w:rPr>
        <w:t>IT004_Manter Lista de Convidados</w:t>
      </w:r>
      <w:r>
        <w:rPr>
          <w:color w:val="auto"/>
        </w:rPr>
        <w:t>.</w:t>
      </w:r>
    </w:p>
    <w:p w:rsidR="00A64FD3" w:rsidRPr="003E25B3" w:rsidRDefault="00A64FD3" w:rsidP="00A64FD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botão Incluir</w:t>
      </w:r>
      <w:r>
        <w:rPr>
          <w:i w:val="0"/>
          <w:color w:val="auto"/>
        </w:rPr>
        <w:t xml:space="preserve"> participante não cadastrado</w:t>
      </w:r>
      <w:r w:rsidRPr="003E25B3">
        <w:rPr>
          <w:i w:val="0"/>
          <w:color w:val="auto"/>
        </w:rPr>
        <w:t xml:space="preserve">, </w:t>
      </w:r>
      <w:r>
        <w:rPr>
          <w:i w:val="0"/>
          <w:color w:val="auto"/>
        </w:rPr>
        <w:t xml:space="preserve">será apresentada </w:t>
      </w:r>
      <w:r w:rsidRPr="003E25B3">
        <w:rPr>
          <w:i w:val="0"/>
          <w:color w:val="auto"/>
        </w:rPr>
        <w:t xml:space="preserve">a </w:t>
      </w:r>
      <w:r>
        <w:rPr>
          <w:i w:val="0"/>
          <w:color w:val="auto"/>
        </w:rPr>
        <w:t>Tela Incluir Participante não cadastrado</w:t>
      </w:r>
      <w:r w:rsidR="00226AF9">
        <w:rPr>
          <w:i w:val="0"/>
          <w:color w:val="auto"/>
        </w:rPr>
        <w:t xml:space="preserve"> - IT004_Manter Lista de Convidados</w:t>
      </w:r>
      <w:r w:rsidRPr="003E25B3">
        <w:rPr>
          <w:i w:val="0"/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Verificar Registros Duplicados, será apresentada a Tela Verificar Registros Duplicados</w:t>
      </w:r>
      <w:r w:rsidR="00FD5812">
        <w:rPr>
          <w:color w:val="auto"/>
        </w:rPr>
        <w:t xml:space="preserve"> – IT002_Verificar Registros Duplicados</w:t>
      </w:r>
      <w:r>
        <w:rPr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Vincular Setor/Grupo, será apresentada a Tela Vincular Setor/Grupo</w:t>
      </w:r>
      <w:r w:rsidR="00C21F90">
        <w:rPr>
          <w:color w:val="auto"/>
        </w:rPr>
        <w:t xml:space="preserve"> – IT014_Vincular Setor/Grupo</w:t>
      </w:r>
      <w:r>
        <w:rPr>
          <w:color w:val="auto"/>
        </w:rPr>
        <w:t>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Gerar Etiqueta, será apresentada a Tela Gerar Etiqueta.</w:t>
      </w:r>
    </w:p>
    <w:p w:rsidR="00A64FD3" w:rsidRPr="0056430C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 w:rsidRPr="0056430C">
        <w:rPr>
          <w:color w:val="auto"/>
        </w:rPr>
        <w:t>Ao clicar o botão Confirmar Presença Antecipada, o valor da coluna “Presença Antecipada” na tabela de resultado da pesquisa será alterado pelo sistema para “Sim”.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Representado por, será apresentada a Tela Representado por.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Representante de, será apresentada a Tela Representante de.</w:t>
      </w:r>
    </w:p>
    <w:p w:rsidR="00A64FD3" w:rsidRDefault="00A64FD3" w:rsidP="00A64FD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botão Confirmar Presença Física, será apresentada a Tela Confirmar Presença Física.</w:t>
      </w:r>
    </w:p>
    <w:p w:rsidR="00255C0F" w:rsidRDefault="00255C0F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Por padrão serão exibidas todas as colunas do participante no resultado da pesquisa.</w:t>
      </w:r>
    </w:p>
    <w:p w:rsidR="00D400FD" w:rsidRDefault="00D400FD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selecionar a primeira check-box</w:t>
      </w:r>
      <w:r w:rsidR="00821A3C">
        <w:rPr>
          <w:color w:val="auto"/>
        </w:rPr>
        <w:t>es</w:t>
      </w:r>
      <w:r>
        <w:rPr>
          <w:color w:val="auto"/>
        </w:rPr>
        <w:t xml:space="preserve"> da primeira coluna do resultado da pesquisa, todas as check-box</w:t>
      </w:r>
      <w:r w:rsidR="00821A3C">
        <w:rPr>
          <w:color w:val="auto"/>
        </w:rPr>
        <w:t>es</w:t>
      </w:r>
      <w:r>
        <w:rPr>
          <w:color w:val="auto"/>
        </w:rPr>
        <w:t xml:space="preserve"> seguintes serão selecionadas no resultado da pesquisa.</w:t>
      </w:r>
    </w:p>
    <w:p w:rsidR="00274A93" w:rsidRDefault="00274A9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O Total de registros do resultado da pesquisa deverá apresentar a quantidade de registros listados ou selecionados pelo ator e a quantidade total dos registros do resultado da pesquisa.</w:t>
      </w:r>
    </w:p>
    <w:p w:rsidR="00712490" w:rsidRPr="0056430C" w:rsidRDefault="00712490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56430C">
        <w:rPr>
          <w:color w:val="auto"/>
        </w:rPr>
        <w:t>Ao clicar em qualquer parte da linha, a mesma será selecionada, ou se clicar no check-box</w:t>
      </w:r>
      <w:r w:rsidR="00821A3C">
        <w:rPr>
          <w:color w:val="auto"/>
        </w:rPr>
        <w:t>es</w:t>
      </w:r>
      <w:r w:rsidRPr="0056430C">
        <w:rPr>
          <w:color w:val="auto"/>
        </w:rPr>
        <w:t xml:space="preserve"> da linha, a cor da linha vai mudar.</w:t>
      </w:r>
    </w:p>
    <w:p w:rsidR="004F3626" w:rsidRPr="0056430C" w:rsidRDefault="004F3626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56430C">
        <w:rPr>
          <w:color w:val="auto"/>
        </w:rPr>
        <w:t>Ao selecionar as linhas o sistema deve exibir o total de registros selecionados.</w:t>
      </w:r>
    </w:p>
    <w:p w:rsidR="00CB3B7B" w:rsidRDefault="00CB3B7B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 ordenação da lista deverá seguir a ordem alfabética</w:t>
      </w:r>
      <w:r w:rsidR="00013129">
        <w:rPr>
          <w:color w:val="auto"/>
        </w:rPr>
        <w:t xml:space="preserve"> dos nomes dos participantes.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 w:rsidP="00DB270D">
      <w:pPr>
        <w:pStyle w:val="Ttulo4"/>
        <w:numPr>
          <w:ilvl w:val="0"/>
          <w:numId w:val="0"/>
        </w:numPr>
      </w:pPr>
      <w:bookmarkStart w:id="6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6"/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655"/>
        <w:gridCol w:w="851"/>
        <w:gridCol w:w="850"/>
        <w:gridCol w:w="567"/>
        <w:gridCol w:w="567"/>
        <w:gridCol w:w="426"/>
        <w:gridCol w:w="1093"/>
        <w:gridCol w:w="360"/>
        <w:gridCol w:w="1098"/>
        <w:gridCol w:w="1783"/>
      </w:tblGrid>
      <w:tr w:rsidR="001E2036" w:rsidTr="00177101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1655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pct25" w:color="auto" w:fill="auto"/>
            <w:textDirection w:val="btLr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1E2036" w:rsidRPr="009D4097" w:rsidRDefault="001E2036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1E2036" w:rsidTr="00177101">
        <w:trPr>
          <w:cantSplit/>
          <w:jc w:val="center"/>
        </w:trPr>
        <w:tc>
          <w:tcPr>
            <w:tcW w:w="554" w:type="dxa"/>
            <w:vAlign w:val="center"/>
          </w:tcPr>
          <w:p w:rsidR="001E2036" w:rsidRPr="00227A02" w:rsidRDefault="001E2036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1E2036" w:rsidRPr="001855E1" w:rsidRDefault="00891BA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Nome do</w:t>
            </w:r>
            <w:r w:rsidR="00EA2066" w:rsidRPr="001855E1">
              <w:rPr>
                <w:iCs/>
                <w:color w:val="auto"/>
                <w:sz w:val="22"/>
                <w:szCs w:val="22"/>
              </w:rPr>
              <w:t xml:space="preserve"> Participante</w:t>
            </w:r>
          </w:p>
        </w:tc>
        <w:tc>
          <w:tcPr>
            <w:tcW w:w="851" w:type="dxa"/>
            <w:vAlign w:val="center"/>
          </w:tcPr>
          <w:p w:rsidR="001E2036" w:rsidRPr="001855E1" w:rsidRDefault="0051282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150</w:t>
            </w:r>
            <w:r w:rsidR="008D188E"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1E2036" w:rsidRPr="001855E1" w:rsidRDefault="00573D2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1E2036" w:rsidRPr="001855E1" w:rsidRDefault="005426D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1E2036" w:rsidRPr="001855E1" w:rsidRDefault="003B01E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1E2036" w:rsidRPr="001855E1" w:rsidRDefault="005A28A9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1E2036" w:rsidRPr="001855E1" w:rsidRDefault="001E203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Pr="001855E1" w:rsidRDefault="00D92621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1E2036" w:rsidRPr="001855E1" w:rsidRDefault="008D188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1E2036" w:rsidRPr="001855E1" w:rsidRDefault="001E203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BA26DF" w:rsidTr="00177101">
        <w:trPr>
          <w:cantSplit/>
          <w:trHeight w:val="341"/>
          <w:jc w:val="center"/>
        </w:trPr>
        <w:tc>
          <w:tcPr>
            <w:tcW w:w="554" w:type="dxa"/>
            <w:vAlign w:val="center"/>
          </w:tcPr>
          <w:p w:rsidR="00BA26DF" w:rsidRPr="00227A02" w:rsidRDefault="00BA26D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BA26DF" w:rsidRPr="001855E1" w:rsidRDefault="00BA26D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Título</w:t>
            </w:r>
          </w:p>
        </w:tc>
        <w:tc>
          <w:tcPr>
            <w:tcW w:w="851" w:type="dxa"/>
            <w:vAlign w:val="center"/>
          </w:tcPr>
          <w:p w:rsidR="00BA26DF" w:rsidRPr="001855E1" w:rsidRDefault="00573D2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BA26DF" w:rsidRPr="001855E1" w:rsidRDefault="00573D2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BA26DF" w:rsidRPr="001855E1" w:rsidRDefault="00331A18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BA26DF" w:rsidRPr="001855E1" w:rsidRDefault="00331A18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BA26DF" w:rsidRPr="001855E1" w:rsidRDefault="00331A18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BA26DF" w:rsidRPr="001855E1" w:rsidRDefault="006C6BB0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A26DF" w:rsidRPr="001855E1" w:rsidRDefault="006C6BB0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BA26DF" w:rsidRPr="001855E1" w:rsidRDefault="006C6BB0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BA26DF" w:rsidRPr="001855E1" w:rsidRDefault="006C6BB0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BA26DF" w:rsidTr="00177101">
        <w:trPr>
          <w:cantSplit/>
          <w:trHeight w:val="341"/>
          <w:jc w:val="center"/>
        </w:trPr>
        <w:tc>
          <w:tcPr>
            <w:tcW w:w="554" w:type="dxa"/>
            <w:vAlign w:val="center"/>
          </w:tcPr>
          <w:p w:rsidR="00BA26DF" w:rsidRPr="00227A02" w:rsidRDefault="00BA26D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BA26DF" w:rsidRPr="001855E1" w:rsidRDefault="00BA26D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Situação</w:t>
            </w:r>
          </w:p>
        </w:tc>
        <w:tc>
          <w:tcPr>
            <w:tcW w:w="851" w:type="dxa"/>
            <w:vAlign w:val="center"/>
          </w:tcPr>
          <w:p w:rsidR="00BA26DF" w:rsidRPr="001855E1" w:rsidRDefault="003B01E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BA26DF" w:rsidRPr="001855E1" w:rsidRDefault="003B01E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BA26DF" w:rsidRPr="001855E1" w:rsidRDefault="003B01E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BA26DF" w:rsidRPr="001855E1" w:rsidRDefault="003B01E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  <w:vAlign w:val="center"/>
          </w:tcPr>
          <w:p w:rsidR="00BA26DF" w:rsidRPr="001855E1" w:rsidRDefault="003B01E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BA26DF" w:rsidRPr="001855E1" w:rsidRDefault="003B01E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Ativo / Aposentado</w:t>
            </w:r>
          </w:p>
        </w:tc>
        <w:tc>
          <w:tcPr>
            <w:tcW w:w="360" w:type="dxa"/>
            <w:vAlign w:val="center"/>
          </w:tcPr>
          <w:p w:rsidR="00BA26DF" w:rsidRPr="001855E1" w:rsidRDefault="00D92621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BA26DF" w:rsidRPr="001855E1" w:rsidRDefault="00D92621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Selecionar</w:t>
            </w:r>
          </w:p>
        </w:tc>
        <w:tc>
          <w:tcPr>
            <w:tcW w:w="1783" w:type="dxa"/>
            <w:vAlign w:val="center"/>
          </w:tcPr>
          <w:p w:rsidR="00BA26DF" w:rsidRPr="001855E1" w:rsidRDefault="00D92621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4757AA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757AA" w:rsidRPr="009D4097" w:rsidRDefault="004757AA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4757AA" w:rsidRPr="001855E1" w:rsidRDefault="004757AA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Sexo</w:t>
            </w:r>
          </w:p>
        </w:tc>
        <w:tc>
          <w:tcPr>
            <w:tcW w:w="851" w:type="dxa"/>
            <w:vAlign w:val="center"/>
          </w:tcPr>
          <w:p w:rsidR="004757AA" w:rsidRPr="001855E1" w:rsidRDefault="003B01E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4757AA" w:rsidRPr="001855E1" w:rsidRDefault="00BA60F0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4757AA" w:rsidRPr="001855E1" w:rsidRDefault="004757AA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4757AA" w:rsidRPr="001855E1" w:rsidRDefault="00B066D5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</w:tcPr>
          <w:p w:rsidR="004757AA" w:rsidRPr="001855E1" w:rsidRDefault="004757AA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4757AA" w:rsidRPr="001855E1" w:rsidRDefault="004757AA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Masculino / Feminino</w:t>
            </w:r>
          </w:p>
        </w:tc>
        <w:tc>
          <w:tcPr>
            <w:tcW w:w="360" w:type="dxa"/>
            <w:vAlign w:val="center"/>
          </w:tcPr>
          <w:p w:rsidR="004757AA" w:rsidRPr="001855E1" w:rsidRDefault="00D92621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4757AA" w:rsidRPr="001855E1" w:rsidRDefault="004757AA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Selecionar</w:t>
            </w:r>
          </w:p>
        </w:tc>
        <w:tc>
          <w:tcPr>
            <w:tcW w:w="1783" w:type="dxa"/>
            <w:vAlign w:val="center"/>
          </w:tcPr>
          <w:p w:rsidR="004757AA" w:rsidRPr="001855E1" w:rsidRDefault="004757AA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AF6001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F6001" w:rsidRPr="009D4097" w:rsidRDefault="00AF6001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AF6001" w:rsidRPr="001855E1" w:rsidRDefault="00AF6001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Tratamento</w:t>
            </w:r>
          </w:p>
        </w:tc>
        <w:tc>
          <w:tcPr>
            <w:tcW w:w="851" w:type="dxa"/>
            <w:vAlign w:val="center"/>
          </w:tcPr>
          <w:p w:rsidR="00AF6001" w:rsidRPr="001855E1" w:rsidRDefault="00341BAC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AF6001" w:rsidRPr="001855E1" w:rsidRDefault="00AF6001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</w:tcPr>
          <w:p w:rsidR="00D54E02" w:rsidRDefault="00D54E02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F6001" w:rsidRPr="001855E1" w:rsidRDefault="00AF6001" w:rsidP="009A6641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AF6001" w:rsidRPr="001855E1" w:rsidRDefault="00B066D5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</w:tcPr>
          <w:p w:rsidR="00D54E02" w:rsidRDefault="00D54E02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F6001" w:rsidRPr="001855E1" w:rsidRDefault="00AF6001" w:rsidP="009A6641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AF6001" w:rsidRPr="001855E1" w:rsidRDefault="00B450A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Lista de Tratamento</w:t>
            </w:r>
          </w:p>
        </w:tc>
        <w:tc>
          <w:tcPr>
            <w:tcW w:w="360" w:type="dxa"/>
            <w:vAlign w:val="center"/>
          </w:tcPr>
          <w:p w:rsidR="00AF6001" w:rsidRPr="001855E1" w:rsidRDefault="00A26C58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AF6001" w:rsidRPr="001855E1" w:rsidRDefault="00AF6001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  <w:t>Selecionar</w:t>
            </w:r>
          </w:p>
        </w:tc>
        <w:tc>
          <w:tcPr>
            <w:tcW w:w="1783" w:type="dxa"/>
            <w:vAlign w:val="center"/>
          </w:tcPr>
          <w:p w:rsidR="00AF6001" w:rsidRPr="001855E1" w:rsidRDefault="00A8228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572EBD" w:rsidTr="00543F9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72EBD" w:rsidRPr="009D4097" w:rsidRDefault="00572E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572EBD" w:rsidRPr="001855E1" w:rsidRDefault="00572E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Nascimento</w:t>
            </w:r>
          </w:p>
        </w:tc>
        <w:tc>
          <w:tcPr>
            <w:tcW w:w="851" w:type="dxa"/>
            <w:vAlign w:val="center"/>
          </w:tcPr>
          <w:p w:rsidR="00572EBD" w:rsidRPr="001855E1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572EBD" w:rsidRPr="001855E1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sz w:val="22"/>
                <w:szCs w:val="22"/>
              </w:rPr>
              <w:t>dd/mm/yyyy</w:t>
            </w:r>
          </w:p>
        </w:tc>
        <w:tc>
          <w:tcPr>
            <w:tcW w:w="567" w:type="dxa"/>
            <w:vAlign w:val="center"/>
          </w:tcPr>
          <w:p w:rsidR="00572EBD" w:rsidRPr="001855E1" w:rsidRDefault="00572E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572EBD" w:rsidRPr="001855E1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572EBD" w:rsidRPr="001855E1" w:rsidRDefault="00572E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572EBD" w:rsidRPr="001855E1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572EBD" w:rsidRPr="001855E1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572EBD" w:rsidRPr="001855E1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572EBD" w:rsidRPr="001855E1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10525E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0525E" w:rsidRPr="009D4097" w:rsidRDefault="0010525E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10525E" w:rsidRPr="00CD22AD" w:rsidRDefault="008419C1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 xml:space="preserve">Nome do </w:t>
            </w:r>
            <w:r w:rsidR="0010525E" w:rsidRPr="00CD22AD">
              <w:rPr>
                <w:iCs/>
                <w:color w:val="auto"/>
                <w:sz w:val="22"/>
                <w:szCs w:val="22"/>
              </w:rPr>
              <w:t>cônjuge</w:t>
            </w:r>
          </w:p>
        </w:tc>
        <w:tc>
          <w:tcPr>
            <w:tcW w:w="851" w:type="dxa"/>
            <w:vAlign w:val="center"/>
          </w:tcPr>
          <w:p w:rsidR="0010525E" w:rsidRPr="00CD22AD" w:rsidRDefault="0010525E" w:rsidP="007F4EB8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10525E" w:rsidRPr="00CD22AD" w:rsidRDefault="0010525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10525E" w:rsidRPr="00CD22AD" w:rsidRDefault="0010525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10525E" w:rsidRPr="00CD22AD" w:rsidRDefault="0010525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10525E" w:rsidRPr="00CD22AD" w:rsidRDefault="0010525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10525E" w:rsidRPr="00CD22AD" w:rsidRDefault="0010525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0525E" w:rsidRPr="00CD22AD" w:rsidRDefault="0010525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10525E" w:rsidRPr="00CD22AD" w:rsidRDefault="0010525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10525E" w:rsidRPr="00CD22AD" w:rsidRDefault="0010525E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870A17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70A17" w:rsidRPr="009D4097" w:rsidRDefault="00870A17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870A17" w:rsidRPr="00CD22AD" w:rsidRDefault="00870A17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O cônjuge é uma autoridade?</w:t>
            </w:r>
          </w:p>
        </w:tc>
        <w:tc>
          <w:tcPr>
            <w:tcW w:w="851" w:type="dxa"/>
            <w:vAlign w:val="center"/>
          </w:tcPr>
          <w:p w:rsidR="00870A17" w:rsidRPr="00CD22AD" w:rsidRDefault="00870A17" w:rsidP="007F4EB8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870A17" w:rsidRPr="00CD22AD" w:rsidRDefault="00870A1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870A17" w:rsidRPr="00CD22AD" w:rsidRDefault="00870A1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870A17" w:rsidRPr="00CD22AD" w:rsidRDefault="00870A1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  <w:vAlign w:val="center"/>
          </w:tcPr>
          <w:p w:rsidR="00870A17" w:rsidRPr="00CD22AD" w:rsidRDefault="00870A1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870A17" w:rsidRPr="00CD22AD" w:rsidRDefault="00870A1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Sim/Não</w:t>
            </w:r>
          </w:p>
        </w:tc>
        <w:tc>
          <w:tcPr>
            <w:tcW w:w="360" w:type="dxa"/>
            <w:vAlign w:val="center"/>
          </w:tcPr>
          <w:p w:rsidR="00870A17" w:rsidRPr="00CD22AD" w:rsidRDefault="00870A1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870A17" w:rsidRPr="00CD22AD" w:rsidRDefault="00870A1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Selecionar</w:t>
            </w:r>
          </w:p>
        </w:tc>
        <w:tc>
          <w:tcPr>
            <w:tcW w:w="1783" w:type="dxa"/>
            <w:vAlign w:val="center"/>
          </w:tcPr>
          <w:p w:rsidR="00870A17" w:rsidRPr="00CD22AD" w:rsidRDefault="00870A17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F709BF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709BF" w:rsidRPr="009D4097" w:rsidRDefault="00F709B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709BF" w:rsidRPr="00CD22AD" w:rsidRDefault="00F709B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Título do cônjuge</w:t>
            </w:r>
          </w:p>
        </w:tc>
        <w:tc>
          <w:tcPr>
            <w:tcW w:w="851" w:type="dxa"/>
            <w:vAlign w:val="center"/>
          </w:tcPr>
          <w:p w:rsidR="00F709BF" w:rsidRPr="00CD22AD" w:rsidRDefault="00F709BF" w:rsidP="007F4EB8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F709BF" w:rsidRPr="00CD22AD" w:rsidRDefault="00F709B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F709BF" w:rsidRPr="00CD22AD" w:rsidRDefault="00F709B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F709BF" w:rsidRPr="00CD22AD" w:rsidRDefault="00F709B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F709BF" w:rsidRPr="00CD22AD" w:rsidRDefault="00F709B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F709BF" w:rsidRPr="00CD22AD" w:rsidRDefault="00F709B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709BF" w:rsidRPr="00CD22AD" w:rsidRDefault="00F709B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F709BF" w:rsidRPr="00CD22AD" w:rsidRDefault="00F709B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F709BF" w:rsidRPr="00CD22AD" w:rsidRDefault="00F709B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572EBD" w:rsidTr="00543F9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72EBD" w:rsidRPr="009D4097" w:rsidRDefault="00572EB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572EBD" w:rsidRPr="00CD22AD" w:rsidRDefault="00572EB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Cargo do cônjuge</w:t>
            </w:r>
          </w:p>
        </w:tc>
        <w:tc>
          <w:tcPr>
            <w:tcW w:w="851" w:type="dxa"/>
            <w:vAlign w:val="center"/>
          </w:tcPr>
          <w:p w:rsidR="00572EBD" w:rsidRPr="00CD22AD" w:rsidRDefault="00572EBD" w:rsidP="004757AA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572EBD" w:rsidRPr="00CD22AD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572EBD" w:rsidRPr="001855E1" w:rsidRDefault="00572EBD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572EBD" w:rsidRPr="00CD22AD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572EBD" w:rsidRPr="00CD22AD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572EBD" w:rsidRPr="00CD22AD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572EBD" w:rsidRPr="00CD22AD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572EBD" w:rsidRPr="00CD22AD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572EBD" w:rsidRPr="00CD22AD" w:rsidRDefault="00572EB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013EA2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13EA2" w:rsidRPr="009D4097" w:rsidRDefault="00013EA2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013EA2" w:rsidRPr="00CD22AD" w:rsidRDefault="00013EA2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Órgão do cônjuge</w:t>
            </w:r>
          </w:p>
        </w:tc>
        <w:tc>
          <w:tcPr>
            <w:tcW w:w="851" w:type="dxa"/>
            <w:vAlign w:val="center"/>
          </w:tcPr>
          <w:p w:rsidR="00013EA2" w:rsidRPr="00CD22AD" w:rsidRDefault="00013EA2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013EA2" w:rsidRPr="00CD22AD" w:rsidRDefault="00013EA2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013EA2" w:rsidRPr="00CD22AD" w:rsidRDefault="00013EA2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013EA2" w:rsidRPr="00CD22AD" w:rsidRDefault="00013EA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013EA2" w:rsidRPr="00CD22AD" w:rsidRDefault="00013EA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013EA2" w:rsidRPr="00CD22AD" w:rsidRDefault="00013EA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013EA2" w:rsidRPr="00CD22AD" w:rsidRDefault="00013EA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013EA2" w:rsidRPr="00CD22AD" w:rsidRDefault="00013EA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013EA2" w:rsidRPr="00CD22AD" w:rsidRDefault="00013EA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753CAD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53CAD" w:rsidRPr="009D4097" w:rsidRDefault="00753CAD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753CAD" w:rsidRPr="00CD22AD" w:rsidRDefault="00753CAD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Endereço</w:t>
            </w:r>
          </w:p>
        </w:tc>
        <w:tc>
          <w:tcPr>
            <w:tcW w:w="851" w:type="dxa"/>
            <w:vAlign w:val="center"/>
          </w:tcPr>
          <w:p w:rsidR="00753CAD" w:rsidRPr="00CD22AD" w:rsidRDefault="00753CAD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753CAD" w:rsidRPr="00CD22AD" w:rsidRDefault="00753CA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753CAD" w:rsidRPr="00CD22AD" w:rsidRDefault="00753CAD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753CAD" w:rsidRPr="00CD22AD" w:rsidRDefault="00753CA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753CAD" w:rsidRPr="00CD22AD" w:rsidRDefault="00753CA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753CAD" w:rsidRPr="00CD22AD" w:rsidRDefault="00753CA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753CAD" w:rsidRPr="00CD22AD" w:rsidRDefault="00753CA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753CAD" w:rsidRPr="00CD22AD" w:rsidRDefault="00753CA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753CAD" w:rsidRPr="00CD22AD" w:rsidRDefault="00753CAD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677F8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677F8" w:rsidRPr="009D4097" w:rsidRDefault="00E677F8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E677F8" w:rsidRPr="00CD22AD" w:rsidRDefault="00E677F8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Complemento</w:t>
            </w:r>
          </w:p>
        </w:tc>
        <w:tc>
          <w:tcPr>
            <w:tcW w:w="851" w:type="dxa"/>
            <w:vAlign w:val="center"/>
          </w:tcPr>
          <w:p w:rsidR="00E677F8" w:rsidRPr="00CD22AD" w:rsidRDefault="00E677F8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E677F8" w:rsidRPr="00CD22AD" w:rsidRDefault="00E67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E677F8" w:rsidRPr="00CD22AD" w:rsidRDefault="00E67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E677F8" w:rsidRPr="00CD22AD" w:rsidRDefault="00E67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E677F8" w:rsidRPr="00CD22AD" w:rsidRDefault="00E67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E677F8" w:rsidRPr="00CD22AD" w:rsidRDefault="00E67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E677F8" w:rsidRPr="00CD22AD" w:rsidRDefault="00E67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E677F8" w:rsidRPr="00CD22AD" w:rsidRDefault="00E67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E677F8" w:rsidRPr="00CD22AD" w:rsidRDefault="00E67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FD093F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D093F" w:rsidRPr="009D4097" w:rsidRDefault="00FD09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D093F" w:rsidRPr="00CD22AD" w:rsidRDefault="00FD093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Bairro</w:t>
            </w:r>
          </w:p>
        </w:tc>
        <w:tc>
          <w:tcPr>
            <w:tcW w:w="851" w:type="dxa"/>
            <w:vAlign w:val="center"/>
          </w:tcPr>
          <w:p w:rsidR="00FD093F" w:rsidRPr="00CD22AD" w:rsidRDefault="00FD093F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FD093F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D093F" w:rsidRPr="009D4097" w:rsidRDefault="00FD09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D093F" w:rsidRPr="00CD22AD" w:rsidRDefault="00FD093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Cidade</w:t>
            </w:r>
          </w:p>
        </w:tc>
        <w:tc>
          <w:tcPr>
            <w:tcW w:w="851" w:type="dxa"/>
            <w:vAlign w:val="center"/>
          </w:tcPr>
          <w:p w:rsidR="00FD093F" w:rsidRPr="00CD22AD" w:rsidRDefault="00FD093F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FD093F" w:rsidRPr="00CD22AD" w:rsidRDefault="00FD09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503B1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503B1" w:rsidRPr="009D4097" w:rsidRDefault="00C503B1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503B1" w:rsidRPr="00CD22AD" w:rsidRDefault="00C503B1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UF</w:t>
            </w:r>
          </w:p>
        </w:tc>
        <w:tc>
          <w:tcPr>
            <w:tcW w:w="851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2/A</w:t>
            </w:r>
          </w:p>
        </w:tc>
        <w:tc>
          <w:tcPr>
            <w:tcW w:w="850" w:type="dxa"/>
          </w:tcPr>
          <w:p w:rsidR="008457F8" w:rsidRDefault="008457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 </w:t>
            </w:r>
          </w:p>
          <w:p w:rsidR="00C503B1" w:rsidRPr="00CD22AD" w:rsidRDefault="00C503B1" w:rsidP="007F4EB8">
            <w:pPr>
              <w:jc w:val="center"/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C503B1" w:rsidRPr="00CD22AD" w:rsidRDefault="00C503B1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503B1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503B1" w:rsidRPr="009D4097" w:rsidRDefault="00C503B1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503B1" w:rsidRPr="00CD22AD" w:rsidRDefault="00C503B1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CEP</w:t>
            </w:r>
          </w:p>
        </w:tc>
        <w:tc>
          <w:tcPr>
            <w:tcW w:w="851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9/N</w:t>
            </w:r>
          </w:p>
        </w:tc>
        <w:tc>
          <w:tcPr>
            <w:tcW w:w="850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XXXXX-XXX</w:t>
            </w:r>
          </w:p>
        </w:tc>
        <w:tc>
          <w:tcPr>
            <w:tcW w:w="567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C503B1" w:rsidRPr="00CD22AD" w:rsidRDefault="00C503B1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503B1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503B1" w:rsidRPr="009D4097" w:rsidRDefault="00C503B1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503B1" w:rsidRPr="00CD22AD" w:rsidRDefault="00C503B1" w:rsidP="004506C0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 xml:space="preserve">Telefone </w:t>
            </w:r>
            <w:r w:rsidR="004506C0" w:rsidRPr="00CD22AD">
              <w:rPr>
                <w:iCs/>
                <w:color w:val="auto"/>
                <w:sz w:val="22"/>
                <w:szCs w:val="22"/>
              </w:rPr>
              <w:t>Residencial</w:t>
            </w:r>
          </w:p>
        </w:tc>
        <w:tc>
          <w:tcPr>
            <w:tcW w:w="851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13/N</w:t>
            </w:r>
          </w:p>
        </w:tc>
        <w:tc>
          <w:tcPr>
            <w:tcW w:w="850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C503B1" w:rsidRPr="00CD22AD" w:rsidRDefault="00C503B1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C503B1" w:rsidRPr="00CD22AD" w:rsidRDefault="00C503B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434D3F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34D3F" w:rsidRPr="009D4097" w:rsidRDefault="00434D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434D3F" w:rsidRPr="00CD22AD" w:rsidRDefault="00434D3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Telefone Celular</w:t>
            </w:r>
          </w:p>
        </w:tc>
        <w:tc>
          <w:tcPr>
            <w:tcW w:w="851" w:type="dxa"/>
            <w:vAlign w:val="center"/>
          </w:tcPr>
          <w:p w:rsidR="00434D3F" w:rsidRPr="00CD22AD" w:rsidRDefault="00434D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13/N</w:t>
            </w:r>
          </w:p>
        </w:tc>
        <w:tc>
          <w:tcPr>
            <w:tcW w:w="850" w:type="dxa"/>
            <w:vAlign w:val="center"/>
          </w:tcPr>
          <w:p w:rsidR="00434D3F" w:rsidRPr="00CD22AD" w:rsidRDefault="00434D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vAlign w:val="center"/>
          </w:tcPr>
          <w:p w:rsidR="00434D3F" w:rsidRPr="00CD22AD" w:rsidRDefault="00434D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434D3F" w:rsidRPr="00CD22AD" w:rsidRDefault="00434D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434D3F" w:rsidRPr="00CD22AD" w:rsidRDefault="00434D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434D3F" w:rsidRPr="00CD22AD" w:rsidRDefault="00434D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434D3F" w:rsidRPr="00CD22AD" w:rsidRDefault="00434D3F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434D3F" w:rsidRPr="00CD22AD" w:rsidRDefault="00434D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434D3F" w:rsidRPr="00CD22AD" w:rsidRDefault="00434D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51660B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1660B" w:rsidRPr="009D4097" w:rsidRDefault="0051660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51660B" w:rsidRPr="00CD22AD" w:rsidRDefault="0051660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Endereço de rede social</w:t>
            </w:r>
          </w:p>
        </w:tc>
        <w:tc>
          <w:tcPr>
            <w:tcW w:w="851" w:type="dxa"/>
            <w:vAlign w:val="center"/>
          </w:tcPr>
          <w:p w:rsidR="0051660B" w:rsidRPr="00CD22AD" w:rsidRDefault="0051660B">
            <w:pPr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51660B" w:rsidRPr="00CD22AD" w:rsidRDefault="0051660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CE/CA</w:t>
            </w:r>
          </w:p>
        </w:tc>
        <w:tc>
          <w:tcPr>
            <w:tcW w:w="567" w:type="dxa"/>
            <w:vAlign w:val="center"/>
          </w:tcPr>
          <w:p w:rsidR="0051660B" w:rsidRPr="00CD22AD" w:rsidRDefault="0051660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51660B" w:rsidRPr="009609DC" w:rsidRDefault="0051660B" w:rsidP="007F4EB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51660B" w:rsidRPr="009609DC" w:rsidRDefault="0051660B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51660B" w:rsidRPr="009609DC" w:rsidRDefault="0051660B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51660B" w:rsidRPr="00AE17EC" w:rsidRDefault="0051660B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51660B" w:rsidRPr="00CD22AD" w:rsidRDefault="0051660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51660B" w:rsidRPr="00CD22AD" w:rsidRDefault="0051660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6C1A00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C1A00" w:rsidRPr="009D4097" w:rsidRDefault="006C1A00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6C1A00" w:rsidRPr="00CD22AD" w:rsidRDefault="006C1A00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E-mail</w:t>
            </w:r>
          </w:p>
        </w:tc>
        <w:tc>
          <w:tcPr>
            <w:tcW w:w="851" w:type="dxa"/>
            <w:vAlign w:val="center"/>
          </w:tcPr>
          <w:p w:rsidR="006C1A00" w:rsidRPr="00CD22AD" w:rsidRDefault="006C1A00">
            <w:pPr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6C1A00" w:rsidRPr="00CD22AD" w:rsidRDefault="006C1A00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CE/CA</w:t>
            </w:r>
          </w:p>
        </w:tc>
        <w:tc>
          <w:tcPr>
            <w:tcW w:w="567" w:type="dxa"/>
            <w:vAlign w:val="center"/>
          </w:tcPr>
          <w:p w:rsidR="006C1A00" w:rsidRPr="009609DC" w:rsidRDefault="006C1A00" w:rsidP="006C1A00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vAlign w:val="center"/>
          </w:tcPr>
          <w:p w:rsidR="006C1A00" w:rsidRPr="009609DC" w:rsidRDefault="006C1A00" w:rsidP="007F4EB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6C1A00" w:rsidRPr="009609DC" w:rsidRDefault="006C1A00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6C1A00" w:rsidRPr="009609DC" w:rsidRDefault="006C1A00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6C1A00" w:rsidRPr="00AE17EC" w:rsidRDefault="006C1A00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6C1A00" w:rsidRPr="00CD22AD" w:rsidRDefault="006C1A00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6C1A00" w:rsidRPr="00CD22AD" w:rsidRDefault="006C1A00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7F0094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F0094" w:rsidRPr="009D4097" w:rsidRDefault="007F009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7F0094" w:rsidRPr="00CD22AD" w:rsidRDefault="007F0094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Cargo</w:t>
            </w:r>
          </w:p>
        </w:tc>
        <w:tc>
          <w:tcPr>
            <w:tcW w:w="851" w:type="dxa"/>
            <w:vAlign w:val="center"/>
          </w:tcPr>
          <w:p w:rsidR="007F0094" w:rsidRPr="001855E1" w:rsidRDefault="007F009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7F0094" w:rsidRPr="001855E1" w:rsidRDefault="007F009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</w:tcPr>
          <w:p w:rsidR="007F0094" w:rsidRDefault="007F009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F0094" w:rsidRPr="001855E1" w:rsidRDefault="007F0094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7F0094" w:rsidRPr="001855E1" w:rsidRDefault="007F009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</w:tcPr>
          <w:p w:rsidR="007E0ECE" w:rsidRDefault="007E0ECE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F0094" w:rsidRPr="001855E1" w:rsidRDefault="007F0094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7F0094" w:rsidRPr="001855E1" w:rsidRDefault="007F0094" w:rsidP="00A3257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de </w:t>
            </w:r>
            <w:r w:rsidR="00A32574">
              <w:rPr>
                <w:iCs/>
                <w:color w:val="auto"/>
                <w:sz w:val="22"/>
                <w:szCs w:val="22"/>
              </w:rPr>
              <w:t>Cargo</w:t>
            </w:r>
          </w:p>
        </w:tc>
        <w:tc>
          <w:tcPr>
            <w:tcW w:w="360" w:type="dxa"/>
            <w:vAlign w:val="center"/>
          </w:tcPr>
          <w:p w:rsidR="007F0094" w:rsidRPr="001855E1" w:rsidRDefault="007F009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7F0094" w:rsidRPr="001855E1" w:rsidRDefault="007F009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  <w:t>Selecionar</w:t>
            </w:r>
          </w:p>
        </w:tc>
        <w:tc>
          <w:tcPr>
            <w:tcW w:w="1783" w:type="dxa"/>
            <w:vAlign w:val="center"/>
          </w:tcPr>
          <w:p w:rsidR="007F0094" w:rsidRPr="001855E1" w:rsidRDefault="007F009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DA0D44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A0D44" w:rsidRPr="009D4097" w:rsidRDefault="00DA0D4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DA0D44" w:rsidRPr="0043106B" w:rsidRDefault="00434D3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43106B">
              <w:rPr>
                <w:iCs/>
                <w:color w:val="auto"/>
                <w:sz w:val="22"/>
                <w:szCs w:val="22"/>
              </w:rPr>
              <w:t>Etiqueta</w:t>
            </w:r>
          </w:p>
        </w:tc>
        <w:tc>
          <w:tcPr>
            <w:tcW w:w="851" w:type="dxa"/>
            <w:vAlign w:val="center"/>
          </w:tcPr>
          <w:p w:rsidR="00DA0D44" w:rsidRPr="00CD22AD" w:rsidRDefault="0043106B">
            <w:pPr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200/A</w:t>
            </w:r>
          </w:p>
        </w:tc>
        <w:tc>
          <w:tcPr>
            <w:tcW w:w="850" w:type="dxa"/>
            <w:vAlign w:val="center"/>
          </w:tcPr>
          <w:p w:rsidR="00DA0D44" w:rsidRPr="00CD22AD" w:rsidRDefault="0043106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CE/CA</w:t>
            </w:r>
          </w:p>
        </w:tc>
        <w:tc>
          <w:tcPr>
            <w:tcW w:w="567" w:type="dxa"/>
            <w:vAlign w:val="center"/>
          </w:tcPr>
          <w:p w:rsidR="00DA0D44" w:rsidRPr="00CD22AD" w:rsidRDefault="0043106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DA0D44" w:rsidRPr="00CD22AD" w:rsidRDefault="0043106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DA0D44" w:rsidRPr="00CD22AD" w:rsidRDefault="0043106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</w:tcPr>
          <w:p w:rsidR="0043106B" w:rsidRDefault="0043106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DA0D44" w:rsidRPr="00CD22AD" w:rsidRDefault="0043106B" w:rsidP="009A6641">
            <w:pPr>
              <w:jc w:val="center"/>
              <w:rPr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DA0D44" w:rsidRPr="00CD22AD" w:rsidRDefault="0043106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DA0D44" w:rsidRPr="00CD22AD" w:rsidRDefault="0043106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DA0D44" w:rsidRPr="00CD22AD" w:rsidRDefault="005C408C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570B6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570B6" w:rsidRPr="009D4097" w:rsidRDefault="00C570B6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570B6" w:rsidRPr="00434D3F" w:rsidRDefault="00C570B6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Nome do Órgão</w:t>
            </w:r>
          </w:p>
        </w:tc>
        <w:tc>
          <w:tcPr>
            <w:tcW w:w="851" w:type="dxa"/>
            <w:vAlign w:val="center"/>
          </w:tcPr>
          <w:p w:rsidR="00C570B6" w:rsidRPr="001855E1" w:rsidRDefault="00C570B6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C570B6" w:rsidRPr="001855E1" w:rsidRDefault="00C570B6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</w:tcPr>
          <w:p w:rsidR="00C570B6" w:rsidRDefault="00C570B6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570B6" w:rsidRPr="001855E1" w:rsidRDefault="00C570B6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570B6" w:rsidRPr="001855E1" w:rsidRDefault="00C570B6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</w:tcPr>
          <w:p w:rsidR="00C570B6" w:rsidRDefault="00C570B6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570B6" w:rsidRPr="001855E1" w:rsidRDefault="00C570B6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C570B6" w:rsidRPr="001855E1" w:rsidRDefault="00C570B6" w:rsidP="00C570B6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</w:t>
            </w:r>
            <w:r>
              <w:rPr>
                <w:iCs/>
                <w:color w:val="auto"/>
                <w:sz w:val="22"/>
                <w:szCs w:val="22"/>
              </w:rPr>
              <w:t>de nome do Órgão</w:t>
            </w:r>
          </w:p>
        </w:tc>
        <w:tc>
          <w:tcPr>
            <w:tcW w:w="360" w:type="dxa"/>
            <w:vAlign w:val="center"/>
          </w:tcPr>
          <w:p w:rsidR="00C570B6" w:rsidRPr="001855E1" w:rsidRDefault="00C570B6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570B6" w:rsidRPr="001855E1" w:rsidRDefault="00C570B6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  <w:t>Selecionar</w:t>
            </w:r>
          </w:p>
        </w:tc>
        <w:tc>
          <w:tcPr>
            <w:tcW w:w="1783" w:type="dxa"/>
            <w:vAlign w:val="center"/>
          </w:tcPr>
          <w:p w:rsidR="00C570B6" w:rsidRPr="001855E1" w:rsidRDefault="00C570B6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DA0D44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A0D44" w:rsidRPr="009D4097" w:rsidRDefault="00DA0D4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DA0D44" w:rsidRPr="00434D3F" w:rsidRDefault="00EC5632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Sigla do </w:t>
            </w:r>
            <w:r w:rsidR="00625B57">
              <w:rPr>
                <w:iCs/>
                <w:color w:val="auto"/>
                <w:sz w:val="22"/>
                <w:szCs w:val="22"/>
              </w:rPr>
              <w:t>Órgão</w:t>
            </w:r>
          </w:p>
        </w:tc>
        <w:tc>
          <w:tcPr>
            <w:tcW w:w="851" w:type="dxa"/>
            <w:vAlign w:val="center"/>
          </w:tcPr>
          <w:p w:rsidR="00DA0D44" w:rsidRPr="00434D3F" w:rsidRDefault="00C570B6">
            <w:pPr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DA0D44" w:rsidRPr="00434D3F" w:rsidRDefault="00C570B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DA0D44" w:rsidRPr="00434D3F" w:rsidRDefault="00C570B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DA0D44" w:rsidRPr="00434D3F" w:rsidRDefault="00C570B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DA0D44" w:rsidRPr="00434D3F" w:rsidRDefault="00C570B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</w:tcPr>
          <w:p w:rsidR="00C570B6" w:rsidRDefault="00C570B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DA0D44" w:rsidRPr="00434D3F" w:rsidRDefault="00C570B6" w:rsidP="009A6641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DA0D44" w:rsidRPr="00434D3F" w:rsidRDefault="00C570B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DA0D44" w:rsidRPr="00434D3F" w:rsidRDefault="00C570B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DA0D44" w:rsidRPr="00434D3F" w:rsidRDefault="00C570B6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95E6C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95E6C" w:rsidRPr="009D4097" w:rsidRDefault="00C95E6C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95E6C" w:rsidRPr="00434D3F" w:rsidRDefault="00C95E6C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Tipo de Órgão</w:t>
            </w:r>
          </w:p>
        </w:tc>
        <w:tc>
          <w:tcPr>
            <w:tcW w:w="851" w:type="dxa"/>
            <w:vAlign w:val="center"/>
          </w:tcPr>
          <w:p w:rsidR="00C95E6C" w:rsidRPr="001855E1" w:rsidRDefault="00C95E6C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C95E6C" w:rsidRPr="001855E1" w:rsidRDefault="00C95E6C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</w:tcPr>
          <w:p w:rsidR="00C95E6C" w:rsidRDefault="00C95E6C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95E6C" w:rsidRPr="001855E1" w:rsidRDefault="00C95E6C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95E6C" w:rsidRPr="001855E1" w:rsidRDefault="00C95E6C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</w:tcPr>
          <w:p w:rsidR="00C95E6C" w:rsidRDefault="00C95E6C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95E6C" w:rsidRPr="001855E1" w:rsidRDefault="00C95E6C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C95E6C" w:rsidRPr="001855E1" w:rsidRDefault="00C95E6C" w:rsidP="000E3E5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</w:t>
            </w:r>
            <w:r>
              <w:rPr>
                <w:iCs/>
                <w:color w:val="auto"/>
                <w:sz w:val="22"/>
                <w:szCs w:val="22"/>
              </w:rPr>
              <w:t xml:space="preserve">de </w:t>
            </w:r>
            <w:r w:rsidR="000E3E58">
              <w:rPr>
                <w:iCs/>
                <w:color w:val="auto"/>
                <w:sz w:val="22"/>
                <w:szCs w:val="22"/>
              </w:rPr>
              <w:t>tipo</w:t>
            </w:r>
            <w:r>
              <w:rPr>
                <w:iCs/>
                <w:color w:val="auto"/>
                <w:sz w:val="22"/>
                <w:szCs w:val="22"/>
              </w:rPr>
              <w:t xml:space="preserve"> d</w:t>
            </w:r>
            <w:r w:rsidR="000E3E58">
              <w:rPr>
                <w:iCs/>
                <w:color w:val="auto"/>
                <w:sz w:val="22"/>
                <w:szCs w:val="22"/>
              </w:rPr>
              <w:t>e</w:t>
            </w:r>
            <w:r>
              <w:rPr>
                <w:iCs/>
                <w:color w:val="auto"/>
                <w:sz w:val="22"/>
                <w:szCs w:val="22"/>
              </w:rPr>
              <w:t xml:space="preserve"> Órgão</w:t>
            </w:r>
          </w:p>
        </w:tc>
        <w:tc>
          <w:tcPr>
            <w:tcW w:w="360" w:type="dxa"/>
            <w:vAlign w:val="center"/>
          </w:tcPr>
          <w:p w:rsidR="00C95E6C" w:rsidRPr="001855E1" w:rsidRDefault="00C95E6C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95E6C" w:rsidRPr="001855E1" w:rsidRDefault="00C95E6C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  <w:t>Selecionar</w:t>
            </w:r>
          </w:p>
        </w:tc>
        <w:tc>
          <w:tcPr>
            <w:tcW w:w="1783" w:type="dxa"/>
            <w:vAlign w:val="center"/>
          </w:tcPr>
          <w:p w:rsidR="00C95E6C" w:rsidRPr="001855E1" w:rsidRDefault="00C95E6C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23544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23544" w:rsidRPr="009D4097" w:rsidRDefault="00C23544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23544" w:rsidRPr="00434D3F" w:rsidRDefault="00C23544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Poder/Área</w:t>
            </w:r>
          </w:p>
        </w:tc>
        <w:tc>
          <w:tcPr>
            <w:tcW w:w="851" w:type="dxa"/>
            <w:vAlign w:val="center"/>
          </w:tcPr>
          <w:p w:rsidR="00C23544" w:rsidRPr="001855E1" w:rsidRDefault="00C2354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C23544" w:rsidRPr="001855E1" w:rsidRDefault="00C2354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</w:tcPr>
          <w:p w:rsidR="00C23544" w:rsidRDefault="00C2354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23544" w:rsidRPr="001855E1" w:rsidRDefault="00C23544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23544" w:rsidRPr="001855E1" w:rsidRDefault="00C2354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</w:tcPr>
          <w:p w:rsidR="00C23544" w:rsidRDefault="00C2354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C23544" w:rsidRPr="001855E1" w:rsidRDefault="00C23544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C23544" w:rsidRPr="001855E1" w:rsidRDefault="00C23544" w:rsidP="00C2354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</w:t>
            </w:r>
            <w:r>
              <w:rPr>
                <w:iCs/>
                <w:color w:val="auto"/>
                <w:sz w:val="22"/>
                <w:szCs w:val="22"/>
              </w:rPr>
              <w:t>de Poder/Área</w:t>
            </w:r>
          </w:p>
        </w:tc>
        <w:tc>
          <w:tcPr>
            <w:tcW w:w="360" w:type="dxa"/>
            <w:vAlign w:val="center"/>
          </w:tcPr>
          <w:p w:rsidR="00C23544" w:rsidRPr="001855E1" w:rsidRDefault="00C2354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23544" w:rsidRPr="001855E1" w:rsidRDefault="00C2354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  <w:t>Selecionar</w:t>
            </w:r>
          </w:p>
        </w:tc>
        <w:tc>
          <w:tcPr>
            <w:tcW w:w="1783" w:type="dxa"/>
            <w:vAlign w:val="center"/>
          </w:tcPr>
          <w:p w:rsidR="00C23544" w:rsidRPr="001855E1" w:rsidRDefault="00C23544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AD1E07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D1E07" w:rsidRPr="009D4097" w:rsidRDefault="00AD1E07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AD1E07" w:rsidRPr="00434D3F" w:rsidRDefault="00AD1E07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Esfera</w:t>
            </w:r>
          </w:p>
        </w:tc>
        <w:tc>
          <w:tcPr>
            <w:tcW w:w="851" w:type="dxa"/>
            <w:vAlign w:val="center"/>
          </w:tcPr>
          <w:p w:rsidR="00AD1E07" w:rsidRPr="001855E1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vAlign w:val="center"/>
          </w:tcPr>
          <w:p w:rsidR="00AD1E07" w:rsidRPr="001855E1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</w:tcPr>
          <w:p w:rsidR="00AD1E07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1E07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1E07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1E07" w:rsidRPr="001855E1" w:rsidRDefault="00AD1E07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AD1E07" w:rsidRPr="001855E1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</w:tcPr>
          <w:p w:rsidR="00AD1E07" w:rsidRDefault="00AD1E07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1E07" w:rsidRDefault="00AD1E07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1E07" w:rsidRDefault="00AD1E07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D1E07" w:rsidRPr="001855E1" w:rsidRDefault="00AD1E07" w:rsidP="00543F9B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AD1E07" w:rsidRPr="003B13E5" w:rsidRDefault="00AD1E07" w:rsidP="00C2354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B13E5">
              <w:rPr>
                <w:iCs/>
                <w:color w:val="auto"/>
                <w:sz w:val="22"/>
                <w:szCs w:val="22"/>
              </w:rPr>
              <w:t>Municipal/Estadual/Federal/Internacional/Outros</w:t>
            </w:r>
          </w:p>
        </w:tc>
        <w:tc>
          <w:tcPr>
            <w:tcW w:w="360" w:type="dxa"/>
            <w:vAlign w:val="center"/>
          </w:tcPr>
          <w:p w:rsidR="00AD1E07" w:rsidRPr="001855E1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AD1E07" w:rsidRPr="001855E1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  <w:t>Selecionar</w:t>
            </w:r>
          </w:p>
        </w:tc>
        <w:tc>
          <w:tcPr>
            <w:tcW w:w="1783" w:type="dxa"/>
            <w:vAlign w:val="center"/>
          </w:tcPr>
          <w:p w:rsidR="00AD1E07" w:rsidRPr="001855E1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E49F9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E49F9" w:rsidRPr="009D4097" w:rsidRDefault="00CE49F9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E49F9" w:rsidRPr="00434D3F" w:rsidRDefault="00CE49F9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</w:t>
            </w:r>
          </w:p>
        </w:tc>
        <w:tc>
          <w:tcPr>
            <w:tcW w:w="851" w:type="dxa"/>
            <w:vAlign w:val="center"/>
          </w:tcPr>
          <w:p w:rsidR="00CE49F9" w:rsidRPr="00CD22AD" w:rsidRDefault="00CE49F9" w:rsidP="007F4EB8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E49F9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E49F9" w:rsidRPr="009D4097" w:rsidRDefault="00CE49F9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E49F9" w:rsidRPr="00387834" w:rsidRDefault="00CE49F9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Complemento</w:t>
            </w:r>
          </w:p>
        </w:tc>
        <w:tc>
          <w:tcPr>
            <w:tcW w:w="851" w:type="dxa"/>
            <w:vAlign w:val="center"/>
          </w:tcPr>
          <w:p w:rsidR="00CE49F9" w:rsidRPr="00CD22AD" w:rsidRDefault="00CE49F9" w:rsidP="007F4EB8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CE49F9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E49F9" w:rsidRPr="009D4097" w:rsidRDefault="00CE49F9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CE49F9" w:rsidRPr="00387834" w:rsidRDefault="00CE49F9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Bairro</w:t>
            </w:r>
          </w:p>
        </w:tc>
        <w:tc>
          <w:tcPr>
            <w:tcW w:w="851" w:type="dxa"/>
            <w:vAlign w:val="center"/>
          </w:tcPr>
          <w:p w:rsidR="00CE49F9" w:rsidRPr="00CD22AD" w:rsidRDefault="00CE49F9" w:rsidP="007F4EB8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CE49F9" w:rsidRPr="00CD22AD" w:rsidRDefault="00CE49F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472E12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72E12" w:rsidRPr="009D4097" w:rsidRDefault="00472E12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472E12" w:rsidRPr="00CD22AD" w:rsidRDefault="00472E12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Cidade</w:t>
            </w:r>
          </w:p>
        </w:tc>
        <w:tc>
          <w:tcPr>
            <w:tcW w:w="851" w:type="dxa"/>
            <w:vAlign w:val="center"/>
          </w:tcPr>
          <w:p w:rsidR="00472E12" w:rsidRPr="00CD22AD" w:rsidRDefault="00472E12" w:rsidP="007F4EB8">
            <w:pPr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100/A</w:t>
            </w:r>
          </w:p>
        </w:tc>
        <w:tc>
          <w:tcPr>
            <w:tcW w:w="850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CA/CE</w:t>
            </w:r>
          </w:p>
        </w:tc>
        <w:tc>
          <w:tcPr>
            <w:tcW w:w="567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472E12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72E12" w:rsidRPr="009D4097" w:rsidRDefault="00472E12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472E12" w:rsidRPr="00CD22AD" w:rsidRDefault="00472E12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UF</w:t>
            </w:r>
          </w:p>
        </w:tc>
        <w:tc>
          <w:tcPr>
            <w:tcW w:w="851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2/A</w:t>
            </w:r>
          </w:p>
        </w:tc>
        <w:tc>
          <w:tcPr>
            <w:tcW w:w="850" w:type="dxa"/>
          </w:tcPr>
          <w:p w:rsidR="00472E12" w:rsidRPr="00CD22AD" w:rsidRDefault="00472E12" w:rsidP="007F4EB8">
            <w:pPr>
              <w:jc w:val="center"/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472E12" w:rsidRPr="00CD22AD" w:rsidRDefault="00472E12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472E12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72E12" w:rsidRPr="009D4097" w:rsidRDefault="00472E12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472E12" w:rsidRPr="00CD22AD" w:rsidRDefault="00472E12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CEP</w:t>
            </w:r>
          </w:p>
        </w:tc>
        <w:tc>
          <w:tcPr>
            <w:tcW w:w="851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9/N</w:t>
            </w:r>
          </w:p>
        </w:tc>
        <w:tc>
          <w:tcPr>
            <w:tcW w:w="850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XXXXX-XXX</w:t>
            </w:r>
          </w:p>
        </w:tc>
        <w:tc>
          <w:tcPr>
            <w:tcW w:w="567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472E12" w:rsidRPr="00CD22AD" w:rsidRDefault="00472E12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472E12" w:rsidRPr="00CD22AD" w:rsidRDefault="00472E12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FA33F8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A33F8" w:rsidRPr="009D4097" w:rsidRDefault="00FA33F8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A33F8" w:rsidRPr="00387834" w:rsidRDefault="00FA33F8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Comercial</w:t>
            </w:r>
          </w:p>
        </w:tc>
        <w:tc>
          <w:tcPr>
            <w:tcW w:w="851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13/N</w:t>
            </w:r>
          </w:p>
        </w:tc>
        <w:tc>
          <w:tcPr>
            <w:tcW w:w="850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FA33F8" w:rsidRPr="00CD22AD" w:rsidRDefault="00FA33F8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FA33F8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A33F8" w:rsidRPr="009D4097" w:rsidRDefault="00FA33F8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A33F8" w:rsidRPr="00387834" w:rsidRDefault="00FA33F8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Celular Funcional</w:t>
            </w:r>
          </w:p>
        </w:tc>
        <w:tc>
          <w:tcPr>
            <w:tcW w:w="851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13/N</w:t>
            </w:r>
          </w:p>
        </w:tc>
        <w:tc>
          <w:tcPr>
            <w:tcW w:w="850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FA33F8" w:rsidRPr="00CD22AD" w:rsidRDefault="00FA33F8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FA33F8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A33F8" w:rsidRPr="009D4097" w:rsidRDefault="00FA33F8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A33F8" w:rsidRPr="00387834" w:rsidRDefault="00FA33F8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Fax</w:t>
            </w:r>
          </w:p>
        </w:tc>
        <w:tc>
          <w:tcPr>
            <w:tcW w:w="851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13/N</w:t>
            </w:r>
          </w:p>
        </w:tc>
        <w:tc>
          <w:tcPr>
            <w:tcW w:w="850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FA33F8" w:rsidRPr="00CD22AD" w:rsidRDefault="00FA33F8" w:rsidP="007F4EB8">
            <w:pPr>
              <w:rPr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FA33F8" w:rsidRPr="00CD22AD" w:rsidRDefault="00FA33F8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681AC1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81AC1" w:rsidRPr="009D4097" w:rsidRDefault="00681AC1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681AC1" w:rsidRPr="00CD22AD" w:rsidRDefault="00681AC1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Endereço de rede social</w:t>
            </w:r>
          </w:p>
        </w:tc>
        <w:tc>
          <w:tcPr>
            <w:tcW w:w="851" w:type="dxa"/>
            <w:vAlign w:val="center"/>
          </w:tcPr>
          <w:p w:rsidR="00681AC1" w:rsidRPr="00CD22AD" w:rsidRDefault="00681AC1" w:rsidP="007F4EB8">
            <w:pPr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681AC1" w:rsidRPr="00CD22AD" w:rsidRDefault="00681AC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CE/CA</w:t>
            </w:r>
          </w:p>
        </w:tc>
        <w:tc>
          <w:tcPr>
            <w:tcW w:w="567" w:type="dxa"/>
            <w:vAlign w:val="center"/>
          </w:tcPr>
          <w:p w:rsidR="00681AC1" w:rsidRPr="00CD22AD" w:rsidRDefault="00681AC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681AC1" w:rsidRPr="009609DC" w:rsidRDefault="00681AC1" w:rsidP="007F4EB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681AC1" w:rsidRPr="009609DC" w:rsidRDefault="00681AC1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681AC1" w:rsidRPr="009609DC" w:rsidRDefault="00681AC1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681AC1" w:rsidRPr="00AE17EC" w:rsidRDefault="00681AC1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681AC1" w:rsidRPr="00CD22AD" w:rsidRDefault="00681AC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681AC1" w:rsidRPr="00CD22AD" w:rsidRDefault="00681AC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681AC1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81AC1" w:rsidRPr="009D4097" w:rsidRDefault="00681AC1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681AC1" w:rsidRPr="00CD22AD" w:rsidRDefault="00681AC1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E-mail</w:t>
            </w:r>
          </w:p>
        </w:tc>
        <w:tc>
          <w:tcPr>
            <w:tcW w:w="851" w:type="dxa"/>
            <w:vAlign w:val="center"/>
          </w:tcPr>
          <w:p w:rsidR="00681AC1" w:rsidRPr="00CD22AD" w:rsidRDefault="00681AC1" w:rsidP="007F4EB8">
            <w:pPr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681AC1" w:rsidRPr="00CD22AD" w:rsidRDefault="00681AC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CE/CA</w:t>
            </w:r>
          </w:p>
        </w:tc>
        <w:tc>
          <w:tcPr>
            <w:tcW w:w="567" w:type="dxa"/>
            <w:vAlign w:val="center"/>
          </w:tcPr>
          <w:p w:rsidR="00681AC1" w:rsidRPr="009609DC" w:rsidRDefault="00681AC1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vAlign w:val="center"/>
          </w:tcPr>
          <w:p w:rsidR="00681AC1" w:rsidRPr="009609DC" w:rsidRDefault="00681AC1" w:rsidP="007F4EB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681AC1" w:rsidRPr="009609DC" w:rsidRDefault="00681AC1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681AC1" w:rsidRPr="009609DC" w:rsidRDefault="00681AC1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681AC1" w:rsidRPr="00AE17EC" w:rsidRDefault="00681AC1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681AC1" w:rsidRPr="00CD22AD" w:rsidRDefault="00681AC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681AC1" w:rsidRPr="00CD22AD" w:rsidRDefault="00681AC1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621497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621497" w:rsidRPr="009D4097" w:rsidRDefault="00621497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621497" w:rsidRPr="00387834" w:rsidRDefault="00621497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Página na Internet</w:t>
            </w:r>
          </w:p>
        </w:tc>
        <w:tc>
          <w:tcPr>
            <w:tcW w:w="851" w:type="dxa"/>
            <w:vAlign w:val="center"/>
          </w:tcPr>
          <w:p w:rsidR="00621497" w:rsidRPr="00CD22AD" w:rsidRDefault="00621497" w:rsidP="007F4EB8">
            <w:pPr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150/A</w:t>
            </w:r>
          </w:p>
        </w:tc>
        <w:tc>
          <w:tcPr>
            <w:tcW w:w="850" w:type="dxa"/>
            <w:vAlign w:val="center"/>
          </w:tcPr>
          <w:p w:rsidR="00621497" w:rsidRPr="00CD22AD" w:rsidRDefault="0062149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CE/CA</w:t>
            </w:r>
          </w:p>
        </w:tc>
        <w:tc>
          <w:tcPr>
            <w:tcW w:w="567" w:type="dxa"/>
            <w:vAlign w:val="center"/>
          </w:tcPr>
          <w:p w:rsidR="00621497" w:rsidRPr="009609DC" w:rsidRDefault="00621497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vAlign w:val="center"/>
          </w:tcPr>
          <w:p w:rsidR="00621497" w:rsidRPr="009609DC" w:rsidRDefault="00621497" w:rsidP="007F4EB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6" w:type="dxa"/>
            <w:vAlign w:val="center"/>
          </w:tcPr>
          <w:p w:rsidR="00621497" w:rsidRPr="009609DC" w:rsidRDefault="00621497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093" w:type="dxa"/>
            <w:vAlign w:val="center"/>
          </w:tcPr>
          <w:p w:rsidR="00621497" w:rsidRPr="009609DC" w:rsidRDefault="00621497" w:rsidP="007F4EB8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621497" w:rsidRPr="00AE17EC" w:rsidRDefault="00621497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621497" w:rsidRPr="00CD22AD" w:rsidRDefault="0062149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783" w:type="dxa"/>
            <w:vAlign w:val="center"/>
          </w:tcPr>
          <w:p w:rsidR="00621497" w:rsidRPr="00CD22AD" w:rsidRDefault="0062149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DD1B89" w:rsidTr="00177101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D1B89" w:rsidRPr="009D4097" w:rsidRDefault="00DD1B89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DD1B89" w:rsidRPr="00387834" w:rsidRDefault="00DD1B89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Setor</w:t>
            </w:r>
          </w:p>
        </w:tc>
        <w:tc>
          <w:tcPr>
            <w:tcW w:w="851" w:type="dxa"/>
            <w:vAlign w:val="center"/>
          </w:tcPr>
          <w:p w:rsidR="00DD1B89" w:rsidRPr="001855E1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="00DD1B89"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DD1B89" w:rsidRPr="001855E1" w:rsidRDefault="00AD1E07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="00DD1B89"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</w:tcPr>
          <w:p w:rsidR="00DD1B89" w:rsidRDefault="00DD1B8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DD1B89" w:rsidRPr="001855E1" w:rsidRDefault="00DD1B89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DD1B89" w:rsidRPr="001855E1" w:rsidRDefault="00DD1B8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Selecione</w:t>
            </w:r>
          </w:p>
        </w:tc>
        <w:tc>
          <w:tcPr>
            <w:tcW w:w="426" w:type="dxa"/>
          </w:tcPr>
          <w:p w:rsidR="00DD1B89" w:rsidRDefault="00DD1B8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DD1B89" w:rsidRPr="001855E1" w:rsidRDefault="00DD1B89" w:rsidP="007F4EB8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DD1B89" w:rsidRPr="001855E1" w:rsidRDefault="00DD1B89" w:rsidP="0054146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</w:t>
            </w:r>
            <w:r>
              <w:rPr>
                <w:iCs/>
                <w:color w:val="auto"/>
                <w:sz w:val="22"/>
                <w:szCs w:val="22"/>
              </w:rPr>
              <w:t xml:space="preserve">de nome do </w:t>
            </w:r>
            <w:r w:rsidR="00541469">
              <w:rPr>
                <w:iCs/>
                <w:color w:val="auto"/>
                <w:sz w:val="22"/>
                <w:szCs w:val="22"/>
              </w:rPr>
              <w:t>Setor</w:t>
            </w:r>
          </w:p>
        </w:tc>
        <w:tc>
          <w:tcPr>
            <w:tcW w:w="360" w:type="dxa"/>
            <w:vAlign w:val="center"/>
          </w:tcPr>
          <w:p w:rsidR="00DD1B89" w:rsidRPr="001855E1" w:rsidRDefault="00DD1B8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DD1B89" w:rsidRPr="001855E1" w:rsidRDefault="00DD1B8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  <w:t>Selecionar</w:t>
            </w:r>
          </w:p>
        </w:tc>
        <w:tc>
          <w:tcPr>
            <w:tcW w:w="1783" w:type="dxa"/>
            <w:vAlign w:val="center"/>
          </w:tcPr>
          <w:p w:rsidR="00DD1B89" w:rsidRPr="001855E1" w:rsidRDefault="00DD1B89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F5043F" w:rsidTr="000C51D8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5043F" w:rsidRPr="009D4097" w:rsidRDefault="00F504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5043F" w:rsidRPr="00085B93" w:rsidRDefault="00F5043F" w:rsidP="003454D5">
            <w:pPr>
              <w:rPr>
                <w:iCs/>
                <w:color w:val="auto"/>
                <w:sz w:val="22"/>
                <w:szCs w:val="22"/>
              </w:rPr>
            </w:pPr>
            <w:r w:rsidRPr="00085B93">
              <w:rPr>
                <w:iCs/>
                <w:color w:val="auto"/>
                <w:sz w:val="22"/>
                <w:szCs w:val="22"/>
              </w:rPr>
              <w:t>Participante com presença confirmada</w:t>
            </w:r>
          </w:p>
        </w:tc>
        <w:tc>
          <w:tcPr>
            <w:tcW w:w="851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850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F5043F" w:rsidRDefault="00F5043F" w:rsidP="001A2AF8">
            <w:pPr>
              <w:jc w:val="center"/>
            </w:pPr>
            <w:r w:rsidRPr="0030346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F5043F" w:rsidRDefault="00F5043F">
            <w:r w:rsidRPr="0023314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F5043F" w:rsidRPr="001A2AF8" w:rsidRDefault="00F5043F" w:rsidP="003454D5">
            <w:pPr>
              <w:rPr>
                <w:iCs/>
                <w:color w:val="auto"/>
                <w:sz w:val="22"/>
                <w:szCs w:val="22"/>
              </w:rPr>
            </w:pPr>
            <w:r w:rsidRPr="001A2AF8">
              <w:rPr>
                <w:iCs/>
                <w:color w:val="auto"/>
                <w:sz w:val="22"/>
                <w:szCs w:val="22"/>
              </w:rPr>
              <w:t>Selecionar</w:t>
            </w:r>
          </w:p>
        </w:tc>
        <w:tc>
          <w:tcPr>
            <w:tcW w:w="1783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F5043F" w:rsidTr="000C51D8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5043F" w:rsidRPr="009D4097" w:rsidRDefault="00F504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5043F" w:rsidRPr="00085B93" w:rsidRDefault="00F5043F" w:rsidP="003454D5">
            <w:pPr>
              <w:rPr>
                <w:iCs/>
                <w:color w:val="auto"/>
                <w:sz w:val="22"/>
                <w:szCs w:val="22"/>
              </w:rPr>
            </w:pPr>
            <w:r w:rsidRPr="00085B93">
              <w:rPr>
                <w:iCs/>
                <w:color w:val="auto"/>
                <w:sz w:val="22"/>
                <w:szCs w:val="22"/>
              </w:rPr>
              <w:t>Participante com presença não confirmada</w:t>
            </w:r>
          </w:p>
        </w:tc>
        <w:tc>
          <w:tcPr>
            <w:tcW w:w="851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850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F5043F" w:rsidRDefault="00F5043F" w:rsidP="001A2AF8">
            <w:pPr>
              <w:jc w:val="center"/>
            </w:pPr>
            <w:r w:rsidRPr="0030346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F5043F" w:rsidRDefault="00F5043F">
            <w:r w:rsidRPr="0023314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F5043F" w:rsidRPr="001A2AF8" w:rsidRDefault="00F5043F" w:rsidP="003454D5">
            <w:pPr>
              <w:rPr>
                <w:iCs/>
                <w:color w:val="auto"/>
                <w:sz w:val="22"/>
                <w:szCs w:val="22"/>
              </w:rPr>
            </w:pPr>
            <w:r w:rsidRPr="001A2AF8">
              <w:rPr>
                <w:iCs/>
                <w:color w:val="auto"/>
                <w:sz w:val="22"/>
                <w:szCs w:val="22"/>
              </w:rPr>
              <w:t>Selecionar</w:t>
            </w:r>
          </w:p>
        </w:tc>
        <w:tc>
          <w:tcPr>
            <w:tcW w:w="1783" w:type="dxa"/>
            <w:vAlign w:val="center"/>
          </w:tcPr>
          <w:p w:rsidR="00F5043F" w:rsidRPr="009D4097" w:rsidRDefault="00F5043F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F5043F" w:rsidTr="00543F9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5043F" w:rsidRPr="009D4097" w:rsidRDefault="00F504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5043F" w:rsidRPr="00387834" w:rsidRDefault="00F5043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Pesquisar</w:t>
            </w:r>
          </w:p>
        </w:tc>
        <w:tc>
          <w:tcPr>
            <w:tcW w:w="851" w:type="dxa"/>
            <w:vAlign w:val="center"/>
          </w:tcPr>
          <w:p w:rsidR="00F5043F" w:rsidRPr="00387834" w:rsidRDefault="00F5043F" w:rsidP="00F034F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850" w:type="dxa"/>
            <w:vAlign w:val="center"/>
          </w:tcPr>
          <w:p w:rsidR="00F5043F" w:rsidRPr="001855E1" w:rsidRDefault="00F5043F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F5043F" w:rsidRPr="00387834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1855E1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567" w:type="dxa"/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  <w:r w:rsidRPr="00387834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426" w:type="dxa"/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F5043F" w:rsidRPr="00AE17EC" w:rsidRDefault="00F5043F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Apresenta lista de resultados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5043F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043F" w:rsidRPr="009D4097" w:rsidRDefault="00F504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Limpar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F034F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043F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043F" w:rsidRPr="00387834" w:rsidRDefault="00F5043F" w:rsidP="009A6641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5043F" w:rsidRPr="00AE17EC" w:rsidRDefault="00F5043F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Limpa os parâmetros de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5043F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043F" w:rsidRPr="009D4097" w:rsidRDefault="00F5043F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Cancelar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170E2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5043F" w:rsidRPr="00AE17EC" w:rsidRDefault="00F5043F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Retorna para a pesquisa inicial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5043F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5043F" w:rsidRPr="009D4097" w:rsidRDefault="00F5043F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102164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 xml:space="preserve">Botão Pesquisa </w:t>
            </w:r>
            <w:r>
              <w:rPr>
                <w:iCs/>
                <w:color w:val="auto"/>
                <w:sz w:val="22"/>
                <w:szCs w:val="22"/>
              </w:rPr>
              <w:t>Simples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5043F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043F" w:rsidRPr="00387834" w:rsidRDefault="00F5043F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043F" w:rsidRDefault="00F5043F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043F" w:rsidRPr="00387834" w:rsidRDefault="00F5043F" w:rsidP="00543F9B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5043F" w:rsidRDefault="00F5043F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043F" w:rsidRPr="00387834" w:rsidRDefault="00F5043F" w:rsidP="00543F9B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5043F" w:rsidRDefault="00F5043F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F5043F" w:rsidRPr="00387834" w:rsidRDefault="00F5043F" w:rsidP="00543F9B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170E2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5043F" w:rsidRPr="001855E1" w:rsidRDefault="00F5043F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F5043F" w:rsidRPr="00387834" w:rsidRDefault="00F5043F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F5043F" w:rsidRDefault="00F5043F" w:rsidP="00643A57">
            <w:pPr>
              <w:jc w:val="center"/>
              <w:rPr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 xml:space="preserve">Apresenta </w:t>
            </w:r>
            <w:r w:rsidRPr="00643A57">
              <w:rPr>
                <w:color w:val="auto"/>
                <w:sz w:val="22"/>
                <w:szCs w:val="22"/>
              </w:rPr>
              <w:t>Tela Consultar Lista de Convidados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:rsidR="00F5043F" w:rsidRPr="00387834" w:rsidRDefault="00F5043F" w:rsidP="00643A57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EC3C1B" w:rsidTr="00556AA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Classificar a lista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Pr="003A5923" w:rsidRDefault="00EC3C1B" w:rsidP="003454D5">
            <w:pPr>
              <w:rPr>
                <w:iCs/>
                <w:color w:val="auto"/>
              </w:rPr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170E2B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454D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454D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Apresenta a tela de Classificação da lista</w:t>
            </w:r>
          </w:p>
        </w:tc>
      </w:tr>
      <w:tr w:rsidR="00EC3C1B" w:rsidTr="00082DD8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C3C1B" w:rsidRPr="00387834" w:rsidRDefault="00EC3C1B" w:rsidP="009A6641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687066">
              <w:rPr>
                <w:b/>
                <w:iCs/>
                <w:color w:val="auto"/>
                <w:sz w:val="22"/>
                <w:szCs w:val="22"/>
              </w:rPr>
              <w:t xml:space="preserve">  </w:t>
            </w:r>
            <w:r>
              <w:rPr>
                <w:b/>
                <w:iCs/>
                <w:color w:val="auto"/>
                <w:sz w:val="22"/>
                <w:szCs w:val="22"/>
              </w:rPr>
              <w:t xml:space="preserve">Resultado da Pesquisa 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Nome do Participante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Título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7F4EB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Situação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Ativo / Aposentado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Sexo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Masculino/Feminino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Tratamento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1855E1" w:rsidRDefault="00EC3C1B" w:rsidP="0039439D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1855E1" w:rsidRDefault="00EC3C1B" w:rsidP="0039439D">
            <w:pPr>
              <w:jc w:val="center"/>
              <w:rPr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Lista de Tratamento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br/>
            </w:r>
            <w:r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Nascimento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XX/XX/XXXX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Nome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O Cônjuge é uma autoridade?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Sim/Não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Título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Cargo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Órgão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Complemento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Bairro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residencial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celular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 de rede social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E-mail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Cargo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Lista de cargos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Etiqueta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Nome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1855E1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Lista de órgãos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39439D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Sigla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Tipo de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</w:t>
            </w:r>
            <w:r>
              <w:rPr>
                <w:iCs/>
                <w:color w:val="auto"/>
                <w:sz w:val="22"/>
                <w:szCs w:val="22"/>
              </w:rPr>
              <w:t>de tipo de Órgão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543F9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Poder/Área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543F9B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855E1">
              <w:rPr>
                <w:iCs/>
                <w:color w:val="auto"/>
                <w:sz w:val="22"/>
                <w:szCs w:val="22"/>
              </w:rPr>
              <w:t xml:space="preserve">Lista </w:t>
            </w:r>
            <w:r>
              <w:rPr>
                <w:iCs/>
                <w:color w:val="auto"/>
                <w:sz w:val="22"/>
                <w:szCs w:val="22"/>
              </w:rPr>
              <w:t>de Poder/Área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Esfera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B13E5">
              <w:rPr>
                <w:iCs/>
                <w:color w:val="auto"/>
                <w:sz w:val="22"/>
                <w:szCs w:val="22"/>
              </w:rPr>
              <w:t>Municipal/Estadual/Federal/Internacional/Outros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Complemento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Bairro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Comercial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Telefone Funcional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Fax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D22AD">
              <w:rPr>
                <w:iCs/>
                <w:color w:val="auto"/>
                <w:sz w:val="22"/>
                <w:szCs w:val="22"/>
              </w:rPr>
              <w:t>(XX)XXXX-XXXX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A4732F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Endereço de Rede Social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E-mail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Página na Internet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AA25AA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A25AA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D03CC1" w:rsidRDefault="00EC3C1B" w:rsidP="0039439D">
            <w:pPr>
              <w:jc w:val="center"/>
              <w:rPr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A4732F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Setor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Lista de nome de setor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rPr>
                <w:iCs/>
                <w:color w:val="auto"/>
                <w:sz w:val="22"/>
              </w:rPr>
            </w:pPr>
          </w:p>
          <w:p w:rsidR="00EC3C1B" w:rsidRPr="00AE17EC" w:rsidRDefault="00EC3C1B" w:rsidP="0039439D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:rsidR="00EC3C1B" w:rsidRDefault="00EC3C1B" w:rsidP="0039439D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39439D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Ícone Visualizar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D03CC1">
              <w:rPr>
                <w:iCs/>
                <w:color w:val="auto"/>
                <w:sz w:val="22"/>
                <w:szCs w:val="22"/>
              </w:rPr>
              <w:t xml:space="preserve"> visualizar participante</w:t>
            </w:r>
            <w:r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 Mensagem de hint: MSG018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Ícone Alterar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D03CC1">
              <w:rPr>
                <w:iCs/>
                <w:color w:val="auto"/>
                <w:sz w:val="22"/>
                <w:szCs w:val="22"/>
              </w:rPr>
              <w:t xml:space="preserve"> alterar participante</w:t>
            </w:r>
            <w:r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Mensagem de hint: MSG019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Ícone Excluir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D03CC1">
              <w:rPr>
                <w:iCs/>
                <w:color w:val="auto"/>
                <w:sz w:val="22"/>
                <w:szCs w:val="22"/>
              </w:rPr>
              <w:t xml:space="preserve"> excluir participante.</w:t>
            </w:r>
            <w:r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EC3C1B" w:rsidRPr="00D03CC1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Mensagem de hint: MSG020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Incluir participante não cadastrado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Estende a funcionalidade de 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Incluir Participante não cadastrado</w:t>
            </w:r>
            <w:r>
              <w:rPr>
                <w:iCs/>
                <w:color w:val="auto"/>
                <w:sz w:val="22"/>
                <w:szCs w:val="22"/>
              </w:rPr>
              <w:t xml:space="preserve">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Verificar Registros Duplicados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651007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Estende a funcionalidade de 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Verificar Registros Duplicados</w:t>
            </w:r>
            <w:r>
              <w:rPr>
                <w:iCs/>
                <w:color w:val="auto"/>
                <w:sz w:val="22"/>
                <w:szCs w:val="22"/>
              </w:rPr>
              <w:t xml:space="preserve"> (UC002_Verificar Registros Duplicados)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Vincular Setor/Grupo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E844A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de Vincular Setor/Grupo</w:t>
            </w:r>
            <w:r>
              <w:rPr>
                <w:iCs/>
                <w:color w:val="auto"/>
                <w:sz w:val="22"/>
                <w:szCs w:val="22"/>
              </w:rPr>
              <w:t xml:space="preserve"> (UC- 014_Vincular Setor_Grupo)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Botão Gerar Etiqueta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357C7C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Estende a funcionalidade de 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Gerar Etiqueta</w:t>
            </w:r>
            <w:r>
              <w:rPr>
                <w:iCs/>
                <w:color w:val="auto"/>
                <w:sz w:val="22"/>
                <w:szCs w:val="22"/>
              </w:rPr>
              <w:t xml:space="preserve"> (UC</w:t>
            </w:r>
            <w:r w:rsidR="00863E76">
              <w:rPr>
                <w:iCs/>
                <w:color w:val="auto"/>
                <w:sz w:val="22"/>
                <w:szCs w:val="22"/>
              </w:rPr>
              <w:t>017</w:t>
            </w:r>
            <w:r>
              <w:rPr>
                <w:iCs/>
                <w:color w:val="auto"/>
                <w:sz w:val="22"/>
                <w:szCs w:val="22"/>
              </w:rPr>
              <w:t>_Gerar Etiqueta)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Confirmar Presença Antecipada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Confirmar Presença Antecipada</w:t>
            </w:r>
          </w:p>
          <w:p w:rsidR="00EC3C1B" w:rsidRPr="00387834" w:rsidRDefault="00EC3C1B" w:rsidP="00E844A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(UC_Confirmar presença antecipada)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Representado por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Default="00EC3C1B" w:rsidP="00252BC2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Cs/>
                <w:color w:val="auto"/>
                <w:sz w:val="22"/>
                <w:szCs w:val="22"/>
              </w:rPr>
              <w:t>Representado por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</w:t>
            </w:r>
          </w:p>
          <w:p w:rsidR="00EC3C1B" w:rsidRPr="00387834" w:rsidRDefault="005B54F4" w:rsidP="005B54F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(UC018_Representação do P</w:t>
            </w:r>
            <w:r w:rsidR="00AE379E">
              <w:rPr>
                <w:iCs/>
                <w:color w:val="auto"/>
                <w:sz w:val="22"/>
                <w:szCs w:val="22"/>
              </w:rPr>
              <w:t>a</w:t>
            </w:r>
            <w:r>
              <w:rPr>
                <w:iCs/>
                <w:color w:val="auto"/>
                <w:sz w:val="22"/>
                <w:szCs w:val="22"/>
              </w:rPr>
              <w:t>rticipante</w:t>
            </w:r>
            <w:r w:rsidR="00EC3C1B">
              <w:rPr>
                <w:iCs/>
                <w:color w:val="auto"/>
                <w:sz w:val="22"/>
                <w:szCs w:val="22"/>
              </w:rPr>
              <w:t>)</w:t>
            </w:r>
            <w:r w:rsidR="00EC3C1B"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Representante de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Default="00EC3C1B" w:rsidP="00252BC2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</w:t>
            </w:r>
            <w:r>
              <w:rPr>
                <w:iCs/>
                <w:color w:val="auto"/>
                <w:sz w:val="22"/>
                <w:szCs w:val="22"/>
              </w:rPr>
              <w:t>Representante de</w:t>
            </w:r>
          </w:p>
          <w:p w:rsidR="00EC3C1B" w:rsidRPr="00387834" w:rsidRDefault="005B54F4" w:rsidP="0032116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(UC018_Representação do P</w:t>
            </w:r>
            <w:r w:rsidR="00AE379E">
              <w:rPr>
                <w:iCs/>
                <w:color w:val="auto"/>
                <w:sz w:val="22"/>
                <w:szCs w:val="22"/>
              </w:rPr>
              <w:t>a</w:t>
            </w:r>
            <w:r>
              <w:rPr>
                <w:iCs/>
                <w:color w:val="auto"/>
                <w:sz w:val="22"/>
                <w:szCs w:val="22"/>
              </w:rPr>
              <w:t>rticipante)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Default="00EC3C1B" w:rsidP="007F4EB8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Confirmar Presença Física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Default="00EC3C1B" w:rsidP="0049366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Estende a funcionalidade de</w:t>
            </w:r>
            <w:r w:rsidRPr="00387834">
              <w:rPr>
                <w:iCs/>
                <w:color w:val="auto"/>
                <w:sz w:val="22"/>
                <w:szCs w:val="22"/>
              </w:rPr>
              <w:t xml:space="preserve"> Confirmar Presença </w:t>
            </w:r>
            <w:r>
              <w:rPr>
                <w:iCs/>
                <w:color w:val="auto"/>
                <w:sz w:val="22"/>
                <w:szCs w:val="22"/>
              </w:rPr>
              <w:t>Física</w:t>
            </w:r>
          </w:p>
          <w:p w:rsidR="00EC3C1B" w:rsidRPr="00387834" w:rsidRDefault="00EC3C1B" w:rsidP="0032116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(UC_Confirmar Presença Física)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Botão Cancelar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387834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Retorna para a Tela Consultar Lista de Convidados.</w:t>
            </w:r>
          </w:p>
        </w:tc>
      </w:tr>
      <w:tr w:rsidR="00EC3C1B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Primeira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primeira página de resultados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Anterior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página anterior de resultados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Próxima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próxima página de resultados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left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Última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9A6641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última página de resultados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X(número da página)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o número da página atual e o número total de páginas do resultado da pesquisa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 w:rsidRPr="00D03CC1" w:rsidTr="001771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C3C1B" w:rsidRPr="009D4097" w:rsidRDefault="00EC3C1B" w:rsidP="00227A02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Total XXXX/XXXX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C3C1B" w:rsidRDefault="00EC3C1B" w:rsidP="007F4EB8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EC3C1B" w:rsidRPr="00387834" w:rsidRDefault="00EC3C1B" w:rsidP="007F4EB8">
            <w:pPr>
              <w:jc w:val="center"/>
              <w:rPr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 w:rsidP="007C01CA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C3C1B" w:rsidRPr="00D03CC1" w:rsidRDefault="00EC3C1B">
            <w:pPr>
              <w:rPr>
                <w:iCs/>
                <w:color w:val="auto"/>
                <w:sz w:val="22"/>
                <w:szCs w:val="22"/>
              </w:rPr>
            </w:pPr>
            <w:r w:rsidRPr="00D03CC1">
              <w:rPr>
                <w:iCs/>
                <w:color w:val="auto"/>
                <w:sz w:val="22"/>
                <w:szCs w:val="22"/>
              </w:rPr>
              <w:t>Exibe a quantidade de registros listados ou selecionados</w:t>
            </w:r>
            <w:r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EC3C1B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EC3C1B" w:rsidRDefault="00EC3C1B">
            <w:pPr>
              <w:rPr>
                <w:sz w:val="22"/>
              </w:rPr>
            </w:pPr>
          </w:p>
          <w:p w:rsidR="00EC3C1B" w:rsidRPr="007E5E04" w:rsidRDefault="00EC3C1B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EC3C1B" w:rsidRPr="007E5E04" w:rsidRDefault="00EC3C1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EC3C1B" w:rsidRPr="007E5E04" w:rsidRDefault="00EC3C1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EC3C1B" w:rsidRPr="007E5E04" w:rsidRDefault="00EC3C1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EC3C1B" w:rsidRPr="007E5E04" w:rsidRDefault="00EC3C1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EC3C1B" w:rsidRPr="007E5E04" w:rsidRDefault="00EC3C1B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EC3C1B" w:rsidRPr="007E5E04" w:rsidRDefault="00EC3C1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EC3C1B" w:rsidRPr="007E5E04" w:rsidRDefault="00EC3C1B">
            <w:pPr>
              <w:rPr>
                <w:sz w:val="16"/>
                <w:szCs w:val="16"/>
              </w:rPr>
            </w:pPr>
          </w:p>
          <w:p w:rsidR="00EC3C1B" w:rsidRPr="007E5E04" w:rsidRDefault="00EC3C1B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EC3C1B" w:rsidRPr="007E5E04" w:rsidRDefault="00EC3C1B">
            <w:pPr>
              <w:ind w:left="1093" w:hanging="1093"/>
              <w:rPr>
                <w:sz w:val="16"/>
                <w:szCs w:val="16"/>
              </w:rPr>
            </w:pPr>
          </w:p>
          <w:p w:rsidR="00EC3C1B" w:rsidRDefault="00EC3C1B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 w:rsidP="000B0FB0"/>
    <w:sectPr w:rsidR="001E2036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D0C" w:rsidRDefault="00B40D0C">
      <w:r>
        <w:separator/>
      </w:r>
    </w:p>
  </w:endnote>
  <w:endnote w:type="continuationSeparator" w:id="0">
    <w:p w:rsidR="00B40D0C" w:rsidRDefault="00B40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F9B" w:rsidRDefault="00543F9B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543F9B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43F9B" w:rsidRDefault="00543F9B">
          <w:r>
            <w:t>Politec Ltda.</w:t>
          </w:r>
        </w:p>
        <w:p w:rsidR="00543F9B" w:rsidRDefault="00543F9B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43F9B" w:rsidRDefault="00543F9B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43F9B" w:rsidRDefault="00543F9B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11</w:t>
            </w:r>
          </w:fldSimple>
        </w:p>
      </w:tc>
    </w:tr>
  </w:tbl>
  <w:p w:rsidR="00543F9B" w:rsidRDefault="00543F9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543F9B">
      <w:trPr>
        <w:cantSplit/>
        <w:jc w:val="center"/>
      </w:trPr>
      <w:tc>
        <w:tcPr>
          <w:tcW w:w="8005" w:type="dxa"/>
        </w:tcPr>
        <w:p w:rsidR="00543F9B" w:rsidRDefault="00543F9B" w:rsidP="00EF605A">
          <w:pPr>
            <w:pStyle w:val="Rodap"/>
            <w:ind w:right="360"/>
          </w:pPr>
          <w:r>
            <w:rPr>
              <w:color w:val="auto"/>
            </w:rPr>
            <w:t>s</w:t>
          </w:r>
          <w:r w:rsidRPr="006F645F">
            <w:rPr>
              <w:color w:val="auto"/>
            </w:rPr>
            <w:t>igeven_este_it01</w:t>
          </w:r>
          <w:r>
            <w:rPr>
              <w:color w:val="auto"/>
            </w:rPr>
            <w:t>6</w:t>
          </w:r>
          <w:r w:rsidRPr="006F645F">
            <w:rPr>
              <w:color w:val="auto"/>
            </w:rPr>
            <w:t>_</w:t>
          </w:r>
          <w:r>
            <w:rPr>
              <w:color w:val="auto"/>
            </w:rPr>
            <w:t>pesquisa_avancada_participante</w:t>
          </w:r>
        </w:p>
      </w:tc>
      <w:tc>
        <w:tcPr>
          <w:tcW w:w="1705" w:type="dxa"/>
          <w:vAlign w:val="center"/>
        </w:tcPr>
        <w:p w:rsidR="00543F9B" w:rsidRPr="00203AE9" w:rsidRDefault="00543F9B" w:rsidP="00845586">
          <w:pPr>
            <w:pStyle w:val="Rodap"/>
            <w:jc w:val="right"/>
          </w:pPr>
          <w:r w:rsidRPr="00203AE9">
            <w:t>Pág.</w:t>
          </w:r>
          <w:r w:rsidR="0004613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046131">
            <w:rPr>
              <w:rStyle w:val="Nmerodepgina"/>
              <w:sz w:val="20"/>
            </w:rPr>
            <w:fldChar w:fldCharType="separate"/>
          </w:r>
          <w:r w:rsidR="003309FF">
            <w:rPr>
              <w:rStyle w:val="Nmerodepgina"/>
              <w:noProof/>
              <w:sz w:val="20"/>
            </w:rPr>
            <w:t>2</w:t>
          </w:r>
          <w:r w:rsidR="0004613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3309FF">
              <w:rPr>
                <w:noProof/>
              </w:rPr>
              <w:t>13</w:t>
            </w:r>
          </w:fldSimple>
        </w:p>
      </w:tc>
    </w:tr>
  </w:tbl>
  <w:p w:rsidR="00543F9B" w:rsidRDefault="00543F9B" w:rsidP="000B0F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D0C" w:rsidRDefault="00B40D0C">
      <w:r>
        <w:separator/>
      </w:r>
    </w:p>
  </w:footnote>
  <w:footnote w:type="continuationSeparator" w:id="0">
    <w:p w:rsidR="00B40D0C" w:rsidRDefault="00B40D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F9B" w:rsidRDefault="00543F9B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543F9B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543F9B" w:rsidRDefault="00543F9B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543F9B" w:rsidRDefault="00543F9B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543F9B" w:rsidRDefault="00543F9B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2998928" r:id="rId2"/>
            </w:object>
          </w:r>
        </w:p>
      </w:tc>
    </w:tr>
  </w:tbl>
  <w:p w:rsidR="00543F9B" w:rsidRDefault="00543F9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543F9B">
      <w:trPr>
        <w:cantSplit/>
        <w:trHeight w:val="575"/>
        <w:jc w:val="center"/>
      </w:trPr>
      <w:tc>
        <w:tcPr>
          <w:tcW w:w="720" w:type="pct"/>
          <w:vAlign w:val="center"/>
        </w:tcPr>
        <w:p w:rsidR="00543F9B" w:rsidRDefault="00543F9B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543F9B" w:rsidRPr="00615531" w:rsidRDefault="00543F9B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615531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-250190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15531">
            <w:rPr>
              <w:sz w:val="24"/>
              <w:szCs w:val="24"/>
            </w:rPr>
            <w:t>Especificação de Tela</w:t>
          </w:r>
        </w:p>
        <w:p w:rsidR="00543F9B" w:rsidRPr="00615531" w:rsidRDefault="00543F9B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615531">
            <w:rPr>
              <w:sz w:val="24"/>
              <w:szCs w:val="24"/>
            </w:rPr>
            <w:t>Pesquisa Avançada de Participante</w:t>
          </w:r>
        </w:p>
        <w:p w:rsidR="00543F9B" w:rsidRPr="00615531" w:rsidRDefault="00543F9B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543F9B" w:rsidRPr="00615531" w:rsidRDefault="00046131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  <w:sz w:val="24"/>
              <w:szCs w:val="24"/>
            </w:rPr>
          </w:pPr>
          <w:fldSimple w:instr=" DOCPROPERTY  SiglaNomeProjeto  \* MERGEFORMAT ">
            <w:r w:rsidR="00543F9B" w:rsidRPr="00615531">
              <w:rPr>
                <w:color w:val="auto"/>
                <w:sz w:val="24"/>
                <w:szCs w:val="24"/>
              </w:rPr>
              <w:t>SIGEVEN - Sistema Gerenciador de Eventos</w:t>
            </w:r>
          </w:fldSimple>
          <w:r w:rsidRPr="00615531">
            <w:rPr>
              <w:sz w:val="24"/>
              <w:szCs w:val="24"/>
            </w:rPr>
            <w:fldChar w:fldCharType="begin"/>
          </w:r>
          <w:r w:rsidR="00543F9B" w:rsidRPr="00615531">
            <w:rPr>
              <w:sz w:val="24"/>
              <w:szCs w:val="24"/>
            </w:rPr>
            <w:instrText xml:space="preserve"> DOCPROPERTY MANAGER </w:instrText>
          </w:r>
          <w:r w:rsidRPr="00615531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543F9B" w:rsidRPr="00B444D2" w:rsidRDefault="00543F9B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543F9B" w:rsidRDefault="00543F9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69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746BE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2640CB6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9">
    <w:nsid w:val="27081786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4DC113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7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8">
    <w:nsid w:val="4FDC698A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3C687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5E5352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4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6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996E71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0">
    <w:nsid w:val="7C72062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41738A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5719B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3"/>
  </w:num>
  <w:num w:numId="4">
    <w:abstractNumId w:val="32"/>
  </w:num>
  <w:num w:numId="5">
    <w:abstractNumId w:val="1"/>
  </w:num>
  <w:num w:numId="6">
    <w:abstractNumId w:val="5"/>
  </w:num>
  <w:num w:numId="7">
    <w:abstractNumId w:val="26"/>
  </w:num>
  <w:num w:numId="8">
    <w:abstractNumId w:val="4"/>
  </w:num>
  <w:num w:numId="9">
    <w:abstractNumId w:val="16"/>
  </w:num>
  <w:num w:numId="10">
    <w:abstractNumId w:val="11"/>
  </w:num>
  <w:num w:numId="11">
    <w:abstractNumId w:val="8"/>
  </w:num>
  <w:num w:numId="12">
    <w:abstractNumId w:val="14"/>
  </w:num>
  <w:num w:numId="13">
    <w:abstractNumId w:val="25"/>
  </w:num>
  <w:num w:numId="14">
    <w:abstractNumId w:val="24"/>
  </w:num>
  <w:num w:numId="15">
    <w:abstractNumId w:val="17"/>
  </w:num>
  <w:num w:numId="16">
    <w:abstractNumId w:val="23"/>
  </w:num>
  <w:num w:numId="17">
    <w:abstractNumId w:val="22"/>
  </w:num>
  <w:num w:numId="18">
    <w:abstractNumId w:val="10"/>
  </w:num>
  <w:num w:numId="19">
    <w:abstractNumId w:val="7"/>
  </w:num>
  <w:num w:numId="20">
    <w:abstractNumId w:val="19"/>
  </w:num>
  <w:num w:numId="21">
    <w:abstractNumId w:val="30"/>
  </w:num>
  <w:num w:numId="22">
    <w:abstractNumId w:val="15"/>
  </w:num>
  <w:num w:numId="23">
    <w:abstractNumId w:val="33"/>
  </w:num>
  <w:num w:numId="24">
    <w:abstractNumId w:val="0"/>
  </w:num>
  <w:num w:numId="25">
    <w:abstractNumId w:val="20"/>
  </w:num>
  <w:num w:numId="26">
    <w:abstractNumId w:val="12"/>
  </w:num>
  <w:num w:numId="27">
    <w:abstractNumId w:val="27"/>
  </w:num>
  <w:num w:numId="28">
    <w:abstractNumId w:val="21"/>
  </w:num>
  <w:num w:numId="29">
    <w:abstractNumId w:val="9"/>
  </w:num>
  <w:num w:numId="30">
    <w:abstractNumId w:val="6"/>
  </w:num>
  <w:num w:numId="31">
    <w:abstractNumId w:val="2"/>
  </w:num>
  <w:num w:numId="32">
    <w:abstractNumId w:val="31"/>
  </w:num>
  <w:num w:numId="33">
    <w:abstractNumId w:val="3"/>
  </w:num>
  <w:num w:numId="34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3707"/>
    <w:rsid w:val="000057AC"/>
    <w:rsid w:val="00006D4A"/>
    <w:rsid w:val="00013129"/>
    <w:rsid w:val="00013EA2"/>
    <w:rsid w:val="00016449"/>
    <w:rsid w:val="00020ECD"/>
    <w:rsid w:val="000224B7"/>
    <w:rsid w:val="000335C6"/>
    <w:rsid w:val="00034BAA"/>
    <w:rsid w:val="00042D58"/>
    <w:rsid w:val="00043676"/>
    <w:rsid w:val="00044193"/>
    <w:rsid w:val="00046131"/>
    <w:rsid w:val="00051932"/>
    <w:rsid w:val="0005371C"/>
    <w:rsid w:val="0006045B"/>
    <w:rsid w:val="000617DF"/>
    <w:rsid w:val="00061BAE"/>
    <w:rsid w:val="00063BB4"/>
    <w:rsid w:val="000663A9"/>
    <w:rsid w:val="00070E96"/>
    <w:rsid w:val="00070F79"/>
    <w:rsid w:val="00074C51"/>
    <w:rsid w:val="000758BF"/>
    <w:rsid w:val="00082DD8"/>
    <w:rsid w:val="0008349C"/>
    <w:rsid w:val="00084400"/>
    <w:rsid w:val="000857CB"/>
    <w:rsid w:val="00085B93"/>
    <w:rsid w:val="00086244"/>
    <w:rsid w:val="00093742"/>
    <w:rsid w:val="00094A08"/>
    <w:rsid w:val="00094AA8"/>
    <w:rsid w:val="00097089"/>
    <w:rsid w:val="00097471"/>
    <w:rsid w:val="000A3E7C"/>
    <w:rsid w:val="000A5058"/>
    <w:rsid w:val="000B0FB0"/>
    <w:rsid w:val="000B176D"/>
    <w:rsid w:val="000B1FDE"/>
    <w:rsid w:val="000D0C4B"/>
    <w:rsid w:val="000D4CFC"/>
    <w:rsid w:val="000D4FDA"/>
    <w:rsid w:val="000D6F0D"/>
    <w:rsid w:val="000E27B9"/>
    <w:rsid w:val="000E3E58"/>
    <w:rsid w:val="000E7532"/>
    <w:rsid w:val="000F1D84"/>
    <w:rsid w:val="000F2AF3"/>
    <w:rsid w:val="00102164"/>
    <w:rsid w:val="00103470"/>
    <w:rsid w:val="0010525E"/>
    <w:rsid w:val="00106C26"/>
    <w:rsid w:val="00112066"/>
    <w:rsid w:val="00112916"/>
    <w:rsid w:val="00113833"/>
    <w:rsid w:val="00113D05"/>
    <w:rsid w:val="00123FE7"/>
    <w:rsid w:val="00127DB8"/>
    <w:rsid w:val="00130D4B"/>
    <w:rsid w:val="001327E3"/>
    <w:rsid w:val="00133F28"/>
    <w:rsid w:val="0013519B"/>
    <w:rsid w:val="00135C7C"/>
    <w:rsid w:val="0013730D"/>
    <w:rsid w:val="001426B5"/>
    <w:rsid w:val="00145B32"/>
    <w:rsid w:val="001464A3"/>
    <w:rsid w:val="00153C32"/>
    <w:rsid w:val="00170313"/>
    <w:rsid w:val="00170A0D"/>
    <w:rsid w:val="00170E2B"/>
    <w:rsid w:val="00176D84"/>
    <w:rsid w:val="00177101"/>
    <w:rsid w:val="00181D31"/>
    <w:rsid w:val="00184C7A"/>
    <w:rsid w:val="001855E1"/>
    <w:rsid w:val="001878C0"/>
    <w:rsid w:val="00190809"/>
    <w:rsid w:val="00192C22"/>
    <w:rsid w:val="001A189E"/>
    <w:rsid w:val="001A1C34"/>
    <w:rsid w:val="001A2AF8"/>
    <w:rsid w:val="001A5039"/>
    <w:rsid w:val="001A53C5"/>
    <w:rsid w:val="001B00B2"/>
    <w:rsid w:val="001B52C6"/>
    <w:rsid w:val="001B7881"/>
    <w:rsid w:val="001C418B"/>
    <w:rsid w:val="001D24BC"/>
    <w:rsid w:val="001D2894"/>
    <w:rsid w:val="001D3B11"/>
    <w:rsid w:val="001D4510"/>
    <w:rsid w:val="001D7E47"/>
    <w:rsid w:val="001E1958"/>
    <w:rsid w:val="001E2036"/>
    <w:rsid w:val="001E4E3C"/>
    <w:rsid w:val="001E5654"/>
    <w:rsid w:val="001E79D1"/>
    <w:rsid w:val="001E7FD1"/>
    <w:rsid w:val="001F375E"/>
    <w:rsid w:val="001F4412"/>
    <w:rsid w:val="001F7058"/>
    <w:rsid w:val="00200361"/>
    <w:rsid w:val="0020156E"/>
    <w:rsid w:val="00203AE9"/>
    <w:rsid w:val="002111CD"/>
    <w:rsid w:val="00212C6C"/>
    <w:rsid w:val="002133CA"/>
    <w:rsid w:val="0021365C"/>
    <w:rsid w:val="002140DF"/>
    <w:rsid w:val="002148CD"/>
    <w:rsid w:val="0021659C"/>
    <w:rsid w:val="002168E5"/>
    <w:rsid w:val="00220EBB"/>
    <w:rsid w:val="002212B3"/>
    <w:rsid w:val="00222A5C"/>
    <w:rsid w:val="00226AF9"/>
    <w:rsid w:val="00227A02"/>
    <w:rsid w:val="00230465"/>
    <w:rsid w:val="00232622"/>
    <w:rsid w:val="00236982"/>
    <w:rsid w:val="002444A2"/>
    <w:rsid w:val="00246405"/>
    <w:rsid w:val="00246B35"/>
    <w:rsid w:val="00247A00"/>
    <w:rsid w:val="00251BCF"/>
    <w:rsid w:val="002528F8"/>
    <w:rsid w:val="00252BC2"/>
    <w:rsid w:val="00255C0F"/>
    <w:rsid w:val="00274A93"/>
    <w:rsid w:val="00274CE6"/>
    <w:rsid w:val="00275E57"/>
    <w:rsid w:val="0028608D"/>
    <w:rsid w:val="00287489"/>
    <w:rsid w:val="00290B86"/>
    <w:rsid w:val="0029278F"/>
    <w:rsid w:val="0029347C"/>
    <w:rsid w:val="002946E2"/>
    <w:rsid w:val="002968D8"/>
    <w:rsid w:val="002A0015"/>
    <w:rsid w:val="002A0260"/>
    <w:rsid w:val="002B2898"/>
    <w:rsid w:val="002B4214"/>
    <w:rsid w:val="002B523E"/>
    <w:rsid w:val="002B74C8"/>
    <w:rsid w:val="002C7A3B"/>
    <w:rsid w:val="002D421C"/>
    <w:rsid w:val="002D5B64"/>
    <w:rsid w:val="002E6BB3"/>
    <w:rsid w:val="002E75F6"/>
    <w:rsid w:val="002F6B8B"/>
    <w:rsid w:val="00302B93"/>
    <w:rsid w:val="003062AE"/>
    <w:rsid w:val="0031237D"/>
    <w:rsid w:val="00315A9C"/>
    <w:rsid w:val="00316515"/>
    <w:rsid w:val="003173D8"/>
    <w:rsid w:val="00321163"/>
    <w:rsid w:val="00321220"/>
    <w:rsid w:val="00322C53"/>
    <w:rsid w:val="00327548"/>
    <w:rsid w:val="00330941"/>
    <w:rsid w:val="003309FF"/>
    <w:rsid w:val="00331702"/>
    <w:rsid w:val="00331A18"/>
    <w:rsid w:val="00337E74"/>
    <w:rsid w:val="003417D5"/>
    <w:rsid w:val="00341BAC"/>
    <w:rsid w:val="00342D19"/>
    <w:rsid w:val="00344B01"/>
    <w:rsid w:val="003458D1"/>
    <w:rsid w:val="00353CA8"/>
    <w:rsid w:val="00354699"/>
    <w:rsid w:val="00354E33"/>
    <w:rsid w:val="00357C7C"/>
    <w:rsid w:val="00362AA7"/>
    <w:rsid w:val="0036361A"/>
    <w:rsid w:val="003653E3"/>
    <w:rsid w:val="00365D00"/>
    <w:rsid w:val="0036778F"/>
    <w:rsid w:val="00376D29"/>
    <w:rsid w:val="00377DAB"/>
    <w:rsid w:val="0038291E"/>
    <w:rsid w:val="00387834"/>
    <w:rsid w:val="00390FAD"/>
    <w:rsid w:val="00391F0A"/>
    <w:rsid w:val="00394217"/>
    <w:rsid w:val="0039439D"/>
    <w:rsid w:val="003945ED"/>
    <w:rsid w:val="00397C2F"/>
    <w:rsid w:val="003A0488"/>
    <w:rsid w:val="003A221F"/>
    <w:rsid w:val="003A61C4"/>
    <w:rsid w:val="003B01EB"/>
    <w:rsid w:val="003B13E5"/>
    <w:rsid w:val="003B531D"/>
    <w:rsid w:val="003C32AD"/>
    <w:rsid w:val="003C33A2"/>
    <w:rsid w:val="003C34F5"/>
    <w:rsid w:val="003C37A7"/>
    <w:rsid w:val="003C444F"/>
    <w:rsid w:val="003C62E6"/>
    <w:rsid w:val="003D0B3F"/>
    <w:rsid w:val="003D1135"/>
    <w:rsid w:val="003D2D7B"/>
    <w:rsid w:val="003E0AE8"/>
    <w:rsid w:val="003E25B3"/>
    <w:rsid w:val="003E3131"/>
    <w:rsid w:val="003E75B6"/>
    <w:rsid w:val="003F41CC"/>
    <w:rsid w:val="00406189"/>
    <w:rsid w:val="0041308F"/>
    <w:rsid w:val="0041325E"/>
    <w:rsid w:val="0041404D"/>
    <w:rsid w:val="004200EB"/>
    <w:rsid w:val="0043106B"/>
    <w:rsid w:val="004310D5"/>
    <w:rsid w:val="00431968"/>
    <w:rsid w:val="00434D3F"/>
    <w:rsid w:val="00443AED"/>
    <w:rsid w:val="00446A01"/>
    <w:rsid w:val="004501DA"/>
    <w:rsid w:val="004502EF"/>
    <w:rsid w:val="004505F3"/>
    <w:rsid w:val="004506C0"/>
    <w:rsid w:val="00452BFE"/>
    <w:rsid w:val="00456351"/>
    <w:rsid w:val="00457B0D"/>
    <w:rsid w:val="00463B34"/>
    <w:rsid w:val="00463B84"/>
    <w:rsid w:val="00464DBE"/>
    <w:rsid w:val="00467243"/>
    <w:rsid w:val="00472E12"/>
    <w:rsid w:val="004736A9"/>
    <w:rsid w:val="004757AA"/>
    <w:rsid w:val="00477C0F"/>
    <w:rsid w:val="0048277A"/>
    <w:rsid w:val="00492370"/>
    <w:rsid w:val="004933FA"/>
    <w:rsid w:val="00493665"/>
    <w:rsid w:val="00496A81"/>
    <w:rsid w:val="004B3F03"/>
    <w:rsid w:val="004B48E3"/>
    <w:rsid w:val="004B5499"/>
    <w:rsid w:val="004C5A3C"/>
    <w:rsid w:val="004D2F0E"/>
    <w:rsid w:val="004D4F0F"/>
    <w:rsid w:val="004D5521"/>
    <w:rsid w:val="004D694B"/>
    <w:rsid w:val="004E0496"/>
    <w:rsid w:val="004E46E6"/>
    <w:rsid w:val="004E53C7"/>
    <w:rsid w:val="004F3626"/>
    <w:rsid w:val="004F4FA0"/>
    <w:rsid w:val="0050085E"/>
    <w:rsid w:val="0050376D"/>
    <w:rsid w:val="005048BD"/>
    <w:rsid w:val="00507E29"/>
    <w:rsid w:val="0051282E"/>
    <w:rsid w:val="0051467E"/>
    <w:rsid w:val="0051660B"/>
    <w:rsid w:val="005216E4"/>
    <w:rsid w:val="00531534"/>
    <w:rsid w:val="0053199E"/>
    <w:rsid w:val="00531D2E"/>
    <w:rsid w:val="00531E70"/>
    <w:rsid w:val="00532AD7"/>
    <w:rsid w:val="00534860"/>
    <w:rsid w:val="00541469"/>
    <w:rsid w:val="0054210C"/>
    <w:rsid w:val="005425EC"/>
    <w:rsid w:val="005426D6"/>
    <w:rsid w:val="00543F9B"/>
    <w:rsid w:val="00546335"/>
    <w:rsid w:val="005604ED"/>
    <w:rsid w:val="0056430C"/>
    <w:rsid w:val="00567EE4"/>
    <w:rsid w:val="005719CB"/>
    <w:rsid w:val="00572113"/>
    <w:rsid w:val="00572EBD"/>
    <w:rsid w:val="00572FCE"/>
    <w:rsid w:val="00573D2B"/>
    <w:rsid w:val="00573E21"/>
    <w:rsid w:val="00574349"/>
    <w:rsid w:val="00582271"/>
    <w:rsid w:val="00583BAB"/>
    <w:rsid w:val="0058513D"/>
    <w:rsid w:val="005900F0"/>
    <w:rsid w:val="00590B2E"/>
    <w:rsid w:val="00594CB8"/>
    <w:rsid w:val="00596B10"/>
    <w:rsid w:val="005A28A9"/>
    <w:rsid w:val="005A2D07"/>
    <w:rsid w:val="005A5CF9"/>
    <w:rsid w:val="005A78B0"/>
    <w:rsid w:val="005B51D5"/>
    <w:rsid w:val="005B54F4"/>
    <w:rsid w:val="005B57F3"/>
    <w:rsid w:val="005B788E"/>
    <w:rsid w:val="005C324F"/>
    <w:rsid w:val="005C366A"/>
    <w:rsid w:val="005C408C"/>
    <w:rsid w:val="005C6DB2"/>
    <w:rsid w:val="005D687E"/>
    <w:rsid w:val="005E3355"/>
    <w:rsid w:val="005E50EA"/>
    <w:rsid w:val="005F61A1"/>
    <w:rsid w:val="00600AFB"/>
    <w:rsid w:val="0060131D"/>
    <w:rsid w:val="00605D15"/>
    <w:rsid w:val="00605DEE"/>
    <w:rsid w:val="0060659A"/>
    <w:rsid w:val="00610856"/>
    <w:rsid w:val="00610ECA"/>
    <w:rsid w:val="00611C98"/>
    <w:rsid w:val="00612DDE"/>
    <w:rsid w:val="00615531"/>
    <w:rsid w:val="0061636B"/>
    <w:rsid w:val="00621497"/>
    <w:rsid w:val="00623E75"/>
    <w:rsid w:val="00625B57"/>
    <w:rsid w:val="0063473B"/>
    <w:rsid w:val="00640FC6"/>
    <w:rsid w:val="00643A57"/>
    <w:rsid w:val="006450A0"/>
    <w:rsid w:val="00651007"/>
    <w:rsid w:val="00651658"/>
    <w:rsid w:val="00655461"/>
    <w:rsid w:val="00663FF3"/>
    <w:rsid w:val="00666E79"/>
    <w:rsid w:val="00673B7B"/>
    <w:rsid w:val="0067414F"/>
    <w:rsid w:val="00676F64"/>
    <w:rsid w:val="0067703F"/>
    <w:rsid w:val="00681AC1"/>
    <w:rsid w:val="00683390"/>
    <w:rsid w:val="00684E1F"/>
    <w:rsid w:val="00685164"/>
    <w:rsid w:val="00687066"/>
    <w:rsid w:val="006914AC"/>
    <w:rsid w:val="006A3AFE"/>
    <w:rsid w:val="006A43A5"/>
    <w:rsid w:val="006A6377"/>
    <w:rsid w:val="006B069C"/>
    <w:rsid w:val="006B1335"/>
    <w:rsid w:val="006B1611"/>
    <w:rsid w:val="006B5F72"/>
    <w:rsid w:val="006B68FA"/>
    <w:rsid w:val="006C1A00"/>
    <w:rsid w:val="006C6BB0"/>
    <w:rsid w:val="006C71B6"/>
    <w:rsid w:val="006D110E"/>
    <w:rsid w:val="006D6F5F"/>
    <w:rsid w:val="006E069E"/>
    <w:rsid w:val="006E350E"/>
    <w:rsid w:val="006F13FE"/>
    <w:rsid w:val="006F7DB5"/>
    <w:rsid w:val="00702322"/>
    <w:rsid w:val="00705055"/>
    <w:rsid w:val="00710E4E"/>
    <w:rsid w:val="00712490"/>
    <w:rsid w:val="0071515A"/>
    <w:rsid w:val="0071564E"/>
    <w:rsid w:val="00726840"/>
    <w:rsid w:val="00734525"/>
    <w:rsid w:val="00744D51"/>
    <w:rsid w:val="007452AC"/>
    <w:rsid w:val="00753CAD"/>
    <w:rsid w:val="00753FB6"/>
    <w:rsid w:val="00760A74"/>
    <w:rsid w:val="00761C93"/>
    <w:rsid w:val="00770F8E"/>
    <w:rsid w:val="00774DB7"/>
    <w:rsid w:val="00787E5F"/>
    <w:rsid w:val="00790AA0"/>
    <w:rsid w:val="0079257A"/>
    <w:rsid w:val="007A0182"/>
    <w:rsid w:val="007A07B4"/>
    <w:rsid w:val="007A5EBC"/>
    <w:rsid w:val="007B6FC0"/>
    <w:rsid w:val="007B7B9E"/>
    <w:rsid w:val="007C01CA"/>
    <w:rsid w:val="007C1859"/>
    <w:rsid w:val="007D34C1"/>
    <w:rsid w:val="007E0ECE"/>
    <w:rsid w:val="007E5E04"/>
    <w:rsid w:val="007E7632"/>
    <w:rsid w:val="007F0094"/>
    <w:rsid w:val="007F4EB8"/>
    <w:rsid w:val="007F51E7"/>
    <w:rsid w:val="007F6751"/>
    <w:rsid w:val="007F6930"/>
    <w:rsid w:val="00803816"/>
    <w:rsid w:val="0081784C"/>
    <w:rsid w:val="00820568"/>
    <w:rsid w:val="00820DD3"/>
    <w:rsid w:val="008219B2"/>
    <w:rsid w:val="00821A3C"/>
    <w:rsid w:val="00827255"/>
    <w:rsid w:val="008419C1"/>
    <w:rsid w:val="00845586"/>
    <w:rsid w:val="008457F8"/>
    <w:rsid w:val="00853647"/>
    <w:rsid w:val="00853816"/>
    <w:rsid w:val="00855AB7"/>
    <w:rsid w:val="00856D03"/>
    <w:rsid w:val="00863E76"/>
    <w:rsid w:val="00870A17"/>
    <w:rsid w:val="0087394A"/>
    <w:rsid w:val="00876864"/>
    <w:rsid w:val="008772E2"/>
    <w:rsid w:val="00877AF5"/>
    <w:rsid w:val="0088034D"/>
    <w:rsid w:val="00880FFD"/>
    <w:rsid w:val="00882A3D"/>
    <w:rsid w:val="00884A85"/>
    <w:rsid w:val="00885DD1"/>
    <w:rsid w:val="00887461"/>
    <w:rsid w:val="00887C69"/>
    <w:rsid w:val="00891BAD"/>
    <w:rsid w:val="00892322"/>
    <w:rsid w:val="008928F7"/>
    <w:rsid w:val="008A0981"/>
    <w:rsid w:val="008A1B83"/>
    <w:rsid w:val="008A21FB"/>
    <w:rsid w:val="008A3122"/>
    <w:rsid w:val="008B1041"/>
    <w:rsid w:val="008C06DE"/>
    <w:rsid w:val="008C3DA0"/>
    <w:rsid w:val="008D188E"/>
    <w:rsid w:val="008D20F1"/>
    <w:rsid w:val="008D5BD2"/>
    <w:rsid w:val="008D7274"/>
    <w:rsid w:val="008E3F09"/>
    <w:rsid w:val="008F0DCE"/>
    <w:rsid w:val="008F4829"/>
    <w:rsid w:val="008F73B0"/>
    <w:rsid w:val="008F75C7"/>
    <w:rsid w:val="009010A7"/>
    <w:rsid w:val="00901A89"/>
    <w:rsid w:val="00907B4F"/>
    <w:rsid w:val="00914D43"/>
    <w:rsid w:val="009160FE"/>
    <w:rsid w:val="00921264"/>
    <w:rsid w:val="00925D1F"/>
    <w:rsid w:val="00927706"/>
    <w:rsid w:val="00930F9F"/>
    <w:rsid w:val="0093284B"/>
    <w:rsid w:val="00942C8C"/>
    <w:rsid w:val="00944CA9"/>
    <w:rsid w:val="009516BC"/>
    <w:rsid w:val="009565AD"/>
    <w:rsid w:val="00961F10"/>
    <w:rsid w:val="00962C39"/>
    <w:rsid w:val="00965621"/>
    <w:rsid w:val="009679FA"/>
    <w:rsid w:val="00967A4E"/>
    <w:rsid w:val="009703BA"/>
    <w:rsid w:val="00993D10"/>
    <w:rsid w:val="00993D62"/>
    <w:rsid w:val="009A12DF"/>
    <w:rsid w:val="009A3442"/>
    <w:rsid w:val="009A6641"/>
    <w:rsid w:val="009B0E25"/>
    <w:rsid w:val="009B2F9E"/>
    <w:rsid w:val="009B677F"/>
    <w:rsid w:val="009C0B00"/>
    <w:rsid w:val="009D4097"/>
    <w:rsid w:val="009D5777"/>
    <w:rsid w:val="009E2E67"/>
    <w:rsid w:val="009E5BEE"/>
    <w:rsid w:val="009E73E1"/>
    <w:rsid w:val="009F13F0"/>
    <w:rsid w:val="009F5A13"/>
    <w:rsid w:val="009F73E4"/>
    <w:rsid w:val="00A03356"/>
    <w:rsid w:val="00A04E49"/>
    <w:rsid w:val="00A10D4D"/>
    <w:rsid w:val="00A13202"/>
    <w:rsid w:val="00A151CA"/>
    <w:rsid w:val="00A26978"/>
    <w:rsid w:val="00A26C58"/>
    <w:rsid w:val="00A26F93"/>
    <w:rsid w:val="00A271A2"/>
    <w:rsid w:val="00A32574"/>
    <w:rsid w:val="00A35F61"/>
    <w:rsid w:val="00A37F98"/>
    <w:rsid w:val="00A4732F"/>
    <w:rsid w:val="00A505CE"/>
    <w:rsid w:val="00A5164B"/>
    <w:rsid w:val="00A52852"/>
    <w:rsid w:val="00A53466"/>
    <w:rsid w:val="00A54938"/>
    <w:rsid w:val="00A6407C"/>
    <w:rsid w:val="00A648D9"/>
    <w:rsid w:val="00A64FD3"/>
    <w:rsid w:val="00A67B53"/>
    <w:rsid w:val="00A73594"/>
    <w:rsid w:val="00A73DD9"/>
    <w:rsid w:val="00A77C0A"/>
    <w:rsid w:val="00A81277"/>
    <w:rsid w:val="00A8228D"/>
    <w:rsid w:val="00A860F7"/>
    <w:rsid w:val="00A9755A"/>
    <w:rsid w:val="00A97975"/>
    <w:rsid w:val="00AA04CB"/>
    <w:rsid w:val="00AA25AA"/>
    <w:rsid w:val="00AA5838"/>
    <w:rsid w:val="00AA5D54"/>
    <w:rsid w:val="00AA6634"/>
    <w:rsid w:val="00AB2499"/>
    <w:rsid w:val="00AB2B2D"/>
    <w:rsid w:val="00AB422F"/>
    <w:rsid w:val="00AB44A5"/>
    <w:rsid w:val="00AB5FEF"/>
    <w:rsid w:val="00AC3C95"/>
    <w:rsid w:val="00AC6144"/>
    <w:rsid w:val="00AC7841"/>
    <w:rsid w:val="00AD07C8"/>
    <w:rsid w:val="00AD1E07"/>
    <w:rsid w:val="00AD3A1E"/>
    <w:rsid w:val="00AD3D1C"/>
    <w:rsid w:val="00AD4452"/>
    <w:rsid w:val="00AD7D56"/>
    <w:rsid w:val="00AE379E"/>
    <w:rsid w:val="00AE5E10"/>
    <w:rsid w:val="00AF06B2"/>
    <w:rsid w:val="00AF3561"/>
    <w:rsid w:val="00AF500B"/>
    <w:rsid w:val="00AF6001"/>
    <w:rsid w:val="00AF7A96"/>
    <w:rsid w:val="00B03285"/>
    <w:rsid w:val="00B0457D"/>
    <w:rsid w:val="00B066D5"/>
    <w:rsid w:val="00B10A0B"/>
    <w:rsid w:val="00B119A8"/>
    <w:rsid w:val="00B146E8"/>
    <w:rsid w:val="00B15368"/>
    <w:rsid w:val="00B15CE1"/>
    <w:rsid w:val="00B1727F"/>
    <w:rsid w:val="00B17C79"/>
    <w:rsid w:val="00B26F75"/>
    <w:rsid w:val="00B324BC"/>
    <w:rsid w:val="00B40D0C"/>
    <w:rsid w:val="00B413F3"/>
    <w:rsid w:val="00B42B8E"/>
    <w:rsid w:val="00B43FCF"/>
    <w:rsid w:val="00B444D2"/>
    <w:rsid w:val="00B450A7"/>
    <w:rsid w:val="00B46770"/>
    <w:rsid w:val="00B60448"/>
    <w:rsid w:val="00B64975"/>
    <w:rsid w:val="00B6538C"/>
    <w:rsid w:val="00B67945"/>
    <w:rsid w:val="00B71BF2"/>
    <w:rsid w:val="00B84DD5"/>
    <w:rsid w:val="00B85E1B"/>
    <w:rsid w:val="00B9254C"/>
    <w:rsid w:val="00B95668"/>
    <w:rsid w:val="00B96CDA"/>
    <w:rsid w:val="00BA1D46"/>
    <w:rsid w:val="00BA26DF"/>
    <w:rsid w:val="00BA60F0"/>
    <w:rsid w:val="00BA61FF"/>
    <w:rsid w:val="00BB3608"/>
    <w:rsid w:val="00BB3C71"/>
    <w:rsid w:val="00BB654A"/>
    <w:rsid w:val="00BB7C8B"/>
    <w:rsid w:val="00BC16B2"/>
    <w:rsid w:val="00BD45AD"/>
    <w:rsid w:val="00BD47D5"/>
    <w:rsid w:val="00BD616E"/>
    <w:rsid w:val="00BE151D"/>
    <w:rsid w:val="00BE666E"/>
    <w:rsid w:val="00BE706D"/>
    <w:rsid w:val="00BF178A"/>
    <w:rsid w:val="00BF7BC5"/>
    <w:rsid w:val="00C03993"/>
    <w:rsid w:val="00C1736E"/>
    <w:rsid w:val="00C2087D"/>
    <w:rsid w:val="00C21F90"/>
    <w:rsid w:val="00C23544"/>
    <w:rsid w:val="00C2356F"/>
    <w:rsid w:val="00C30D7D"/>
    <w:rsid w:val="00C33FC2"/>
    <w:rsid w:val="00C353BD"/>
    <w:rsid w:val="00C503B1"/>
    <w:rsid w:val="00C505B3"/>
    <w:rsid w:val="00C54293"/>
    <w:rsid w:val="00C570B6"/>
    <w:rsid w:val="00C62AE8"/>
    <w:rsid w:val="00C638AD"/>
    <w:rsid w:val="00C65BAE"/>
    <w:rsid w:val="00C747C3"/>
    <w:rsid w:val="00C74B89"/>
    <w:rsid w:val="00C7651F"/>
    <w:rsid w:val="00C819CC"/>
    <w:rsid w:val="00C90365"/>
    <w:rsid w:val="00C90EA5"/>
    <w:rsid w:val="00C94440"/>
    <w:rsid w:val="00C958A3"/>
    <w:rsid w:val="00C95E6C"/>
    <w:rsid w:val="00CA6892"/>
    <w:rsid w:val="00CB3B7B"/>
    <w:rsid w:val="00CB6295"/>
    <w:rsid w:val="00CB6B35"/>
    <w:rsid w:val="00CC0F6A"/>
    <w:rsid w:val="00CC118B"/>
    <w:rsid w:val="00CD22AD"/>
    <w:rsid w:val="00CD51AF"/>
    <w:rsid w:val="00CE02F3"/>
    <w:rsid w:val="00CE49F9"/>
    <w:rsid w:val="00CE5999"/>
    <w:rsid w:val="00D03CC1"/>
    <w:rsid w:val="00D045A9"/>
    <w:rsid w:val="00D147AC"/>
    <w:rsid w:val="00D20BFF"/>
    <w:rsid w:val="00D244E3"/>
    <w:rsid w:val="00D33DF7"/>
    <w:rsid w:val="00D364A3"/>
    <w:rsid w:val="00D36D6E"/>
    <w:rsid w:val="00D377B1"/>
    <w:rsid w:val="00D400FD"/>
    <w:rsid w:val="00D44CDA"/>
    <w:rsid w:val="00D45991"/>
    <w:rsid w:val="00D47B47"/>
    <w:rsid w:val="00D54E02"/>
    <w:rsid w:val="00D60A12"/>
    <w:rsid w:val="00D64024"/>
    <w:rsid w:val="00D70A22"/>
    <w:rsid w:val="00D831AE"/>
    <w:rsid w:val="00D845A2"/>
    <w:rsid w:val="00D92621"/>
    <w:rsid w:val="00D96906"/>
    <w:rsid w:val="00DA0D44"/>
    <w:rsid w:val="00DA3200"/>
    <w:rsid w:val="00DA4606"/>
    <w:rsid w:val="00DB270D"/>
    <w:rsid w:val="00DB2CBA"/>
    <w:rsid w:val="00DB4C49"/>
    <w:rsid w:val="00DB6008"/>
    <w:rsid w:val="00DC2201"/>
    <w:rsid w:val="00DC24D0"/>
    <w:rsid w:val="00DD1B89"/>
    <w:rsid w:val="00DD53F4"/>
    <w:rsid w:val="00DE67DD"/>
    <w:rsid w:val="00DF0BF1"/>
    <w:rsid w:val="00DF1335"/>
    <w:rsid w:val="00E0689B"/>
    <w:rsid w:val="00E102EA"/>
    <w:rsid w:val="00E13191"/>
    <w:rsid w:val="00E13199"/>
    <w:rsid w:val="00E13643"/>
    <w:rsid w:val="00E147FE"/>
    <w:rsid w:val="00E210A8"/>
    <w:rsid w:val="00E3041B"/>
    <w:rsid w:val="00E3363B"/>
    <w:rsid w:val="00E338AE"/>
    <w:rsid w:val="00E356D2"/>
    <w:rsid w:val="00E45617"/>
    <w:rsid w:val="00E55870"/>
    <w:rsid w:val="00E66C6E"/>
    <w:rsid w:val="00E677F8"/>
    <w:rsid w:val="00E77400"/>
    <w:rsid w:val="00E81CB1"/>
    <w:rsid w:val="00E844A5"/>
    <w:rsid w:val="00E91DDD"/>
    <w:rsid w:val="00E95ADA"/>
    <w:rsid w:val="00EA2066"/>
    <w:rsid w:val="00EA37A5"/>
    <w:rsid w:val="00EA3ED4"/>
    <w:rsid w:val="00EA7466"/>
    <w:rsid w:val="00EB24FC"/>
    <w:rsid w:val="00EB2BAD"/>
    <w:rsid w:val="00EB3DD0"/>
    <w:rsid w:val="00EC3C1B"/>
    <w:rsid w:val="00EC5632"/>
    <w:rsid w:val="00EC7B26"/>
    <w:rsid w:val="00EC7CAD"/>
    <w:rsid w:val="00ED1C21"/>
    <w:rsid w:val="00EE01E5"/>
    <w:rsid w:val="00EE11AD"/>
    <w:rsid w:val="00EE1399"/>
    <w:rsid w:val="00EF0520"/>
    <w:rsid w:val="00EF182A"/>
    <w:rsid w:val="00EF2CE5"/>
    <w:rsid w:val="00EF53C9"/>
    <w:rsid w:val="00EF605A"/>
    <w:rsid w:val="00EF65F2"/>
    <w:rsid w:val="00EF7199"/>
    <w:rsid w:val="00F008CF"/>
    <w:rsid w:val="00F02119"/>
    <w:rsid w:val="00F02C10"/>
    <w:rsid w:val="00F034FF"/>
    <w:rsid w:val="00F07B79"/>
    <w:rsid w:val="00F20906"/>
    <w:rsid w:val="00F26292"/>
    <w:rsid w:val="00F3339E"/>
    <w:rsid w:val="00F41CF1"/>
    <w:rsid w:val="00F41EE3"/>
    <w:rsid w:val="00F428DA"/>
    <w:rsid w:val="00F43027"/>
    <w:rsid w:val="00F439CF"/>
    <w:rsid w:val="00F5043F"/>
    <w:rsid w:val="00F52E4A"/>
    <w:rsid w:val="00F66F2E"/>
    <w:rsid w:val="00F709BF"/>
    <w:rsid w:val="00F9119C"/>
    <w:rsid w:val="00FA32CF"/>
    <w:rsid w:val="00FA33F8"/>
    <w:rsid w:val="00FB1B9A"/>
    <w:rsid w:val="00FB6584"/>
    <w:rsid w:val="00FC1C4C"/>
    <w:rsid w:val="00FC7563"/>
    <w:rsid w:val="00FD093F"/>
    <w:rsid w:val="00FD1F6E"/>
    <w:rsid w:val="00FD51C5"/>
    <w:rsid w:val="00FD5812"/>
    <w:rsid w:val="00FD7E12"/>
    <w:rsid w:val="00FE3634"/>
    <w:rsid w:val="00FE3816"/>
    <w:rsid w:val="00FE4136"/>
    <w:rsid w:val="00FE7822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6E069E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77C0F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39439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9439D"/>
  </w:style>
  <w:style w:type="character" w:customStyle="1" w:styleId="TextodecomentrioChar">
    <w:name w:val="Texto de comentário Char"/>
    <w:basedOn w:val="Fontepargpadro"/>
    <w:link w:val="Textodecomentrio"/>
    <w:rsid w:val="0039439D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943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943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A6B84-F379-485E-91B4-4AC694FA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27</TotalTime>
  <Pages>13</Pages>
  <Words>2007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12825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22</cp:revision>
  <cp:lastPrinted>2014-06-20T13:28:00Z</cp:lastPrinted>
  <dcterms:created xsi:type="dcterms:W3CDTF">2014-06-26T14:23:00Z</dcterms:created>
  <dcterms:modified xsi:type="dcterms:W3CDTF">2014-09-23T20:35:00Z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