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E04A9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B23A4C" w:rsidRPr="00B324BC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B23A4C" w:rsidRPr="00B324BC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23A4C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B23A4C" w:rsidRPr="00E13199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Gerar Etiquetas</w:t>
                  </w:r>
                </w:p>
                <w:p w:rsidR="00B23A4C" w:rsidRPr="00E13199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23A4C" w:rsidRPr="00E13199" w:rsidRDefault="00B23A4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8045A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8045A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B23A4C" w:rsidRDefault="00B23A4C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E01B3B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E01B3B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E01B3B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E01B3B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360EA6" w:rsidP="00E01B3B">
            <w:pPr>
              <w:pStyle w:val="CTMISTabela"/>
              <w:rPr>
                <w:b/>
              </w:rPr>
            </w:pPr>
            <w:r>
              <w:t>25</w:t>
            </w:r>
            <w:r w:rsidR="002C51EE">
              <w:t>/06/2014</w:t>
            </w:r>
          </w:p>
        </w:tc>
        <w:tc>
          <w:tcPr>
            <w:tcW w:w="960" w:type="dxa"/>
          </w:tcPr>
          <w:p w:rsidR="00203AE9" w:rsidRPr="009609DC" w:rsidRDefault="005C0946" w:rsidP="00E01B3B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E01B3B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BE0804">
              <w:t>.</w:t>
            </w:r>
          </w:p>
        </w:tc>
        <w:tc>
          <w:tcPr>
            <w:tcW w:w="2040" w:type="dxa"/>
          </w:tcPr>
          <w:p w:rsidR="00203AE9" w:rsidRPr="009609DC" w:rsidRDefault="002C51EE" w:rsidP="00E01B3B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D57B7E" w:rsidRPr="009609DC">
        <w:trPr>
          <w:jc w:val="center"/>
        </w:trPr>
        <w:tc>
          <w:tcPr>
            <w:tcW w:w="1639" w:type="dxa"/>
          </w:tcPr>
          <w:p w:rsidR="00D57B7E" w:rsidRDefault="00D57B7E" w:rsidP="00E01B3B">
            <w:pPr>
              <w:pStyle w:val="CTMISTabela"/>
              <w:rPr>
                <w:b/>
              </w:rPr>
            </w:pPr>
            <w:r>
              <w:t>07/07/2014</w:t>
            </w:r>
          </w:p>
        </w:tc>
        <w:tc>
          <w:tcPr>
            <w:tcW w:w="960" w:type="dxa"/>
          </w:tcPr>
          <w:p w:rsidR="00D57B7E" w:rsidRDefault="00D57B7E" w:rsidP="00E01B3B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57B7E" w:rsidRPr="008045A1" w:rsidRDefault="00D57B7E" w:rsidP="00E01B3B">
            <w:pPr>
              <w:pStyle w:val="CTMISTabela"/>
              <w:rPr>
                <w:b/>
                <w:lang w:val="pt-BR"/>
              </w:rPr>
            </w:pPr>
            <w:r w:rsidRPr="008045A1">
              <w:rPr>
                <w:lang w:val="pt-BR"/>
              </w:rPr>
              <w:t>Alteração do documento</w:t>
            </w:r>
            <w:r w:rsidR="00DB24CB" w:rsidRPr="008045A1">
              <w:rPr>
                <w:lang w:val="pt-BR"/>
              </w:rPr>
              <w:t xml:space="preserve">, inclusão da </w:t>
            </w:r>
            <w:r w:rsidR="001D7AA0" w:rsidRPr="008045A1">
              <w:rPr>
                <w:lang w:val="pt-BR"/>
              </w:rPr>
              <w:t>Tela</w:t>
            </w:r>
            <w:r w:rsidR="00DB24CB" w:rsidRPr="008045A1">
              <w:rPr>
                <w:lang w:val="pt-BR"/>
              </w:rPr>
              <w:t xml:space="preserve"> Tipos de Etiquetas e </w:t>
            </w:r>
            <w:r w:rsidR="001D7AA0" w:rsidRPr="008045A1">
              <w:rPr>
                <w:lang w:val="pt-BR"/>
              </w:rPr>
              <w:t xml:space="preserve">Tela </w:t>
            </w:r>
            <w:r w:rsidR="00DB24CB" w:rsidRPr="008045A1">
              <w:rPr>
                <w:lang w:val="pt-BR"/>
              </w:rPr>
              <w:t>Visualizar Impressão</w:t>
            </w:r>
            <w:r w:rsidR="001D7AA0" w:rsidRPr="008045A1">
              <w:rPr>
                <w:lang w:val="pt-BR"/>
              </w:rPr>
              <w:t xml:space="preserve"> </w:t>
            </w:r>
            <w:r w:rsidR="00DB24CB" w:rsidRPr="008045A1">
              <w:rPr>
                <w:lang w:val="pt-BR"/>
              </w:rPr>
              <w:t>Credencial.</w:t>
            </w:r>
          </w:p>
        </w:tc>
        <w:tc>
          <w:tcPr>
            <w:tcW w:w="2040" w:type="dxa"/>
          </w:tcPr>
          <w:p w:rsidR="00D25D3D" w:rsidRPr="008045A1" w:rsidRDefault="00D25D3D" w:rsidP="00E01B3B">
            <w:pPr>
              <w:pStyle w:val="CTMISTabela"/>
              <w:rPr>
                <w:lang w:val="pt-BR"/>
              </w:rPr>
            </w:pPr>
          </w:p>
          <w:p w:rsidR="00D57B7E" w:rsidRDefault="00D57B7E" w:rsidP="00E01B3B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947E7C" w:rsidRPr="009609DC">
        <w:trPr>
          <w:jc w:val="center"/>
        </w:trPr>
        <w:tc>
          <w:tcPr>
            <w:tcW w:w="1639" w:type="dxa"/>
          </w:tcPr>
          <w:p w:rsidR="00947E7C" w:rsidRDefault="00947E7C" w:rsidP="00E01B3B">
            <w:pPr>
              <w:pStyle w:val="CTMISTabela"/>
              <w:rPr>
                <w:b/>
              </w:rPr>
            </w:pPr>
            <w:r>
              <w:t>10/07/2014</w:t>
            </w:r>
          </w:p>
        </w:tc>
        <w:tc>
          <w:tcPr>
            <w:tcW w:w="960" w:type="dxa"/>
          </w:tcPr>
          <w:p w:rsidR="00947E7C" w:rsidRDefault="00947E7C" w:rsidP="00E01B3B">
            <w:pPr>
              <w:pStyle w:val="CTMISTabela"/>
              <w:rPr>
                <w:b/>
              </w:rPr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47E7C" w:rsidRPr="008045A1" w:rsidRDefault="00D25D3D" w:rsidP="00E01B3B">
            <w:pPr>
              <w:pStyle w:val="CTMISTabela"/>
              <w:rPr>
                <w:b/>
                <w:lang w:val="pt-BR"/>
              </w:rPr>
            </w:pPr>
            <w:r w:rsidRPr="008045A1">
              <w:rPr>
                <w:lang w:val="pt-BR"/>
              </w:rPr>
              <w:t>Alteração de tela validada pelo cliente.</w:t>
            </w:r>
          </w:p>
        </w:tc>
        <w:tc>
          <w:tcPr>
            <w:tcW w:w="2040" w:type="dxa"/>
          </w:tcPr>
          <w:p w:rsidR="00947E7C" w:rsidRPr="00D25D3D" w:rsidRDefault="00D25D3D" w:rsidP="00E01B3B">
            <w:pPr>
              <w:pStyle w:val="CTMISTabela"/>
              <w:rPr>
                <w:b/>
                <w:lang w:val="pt-BR"/>
              </w:rPr>
            </w:pPr>
            <w:r>
              <w:t>Reyla Rosa</w:t>
            </w:r>
          </w:p>
        </w:tc>
      </w:tr>
      <w:tr w:rsidR="00B17257" w:rsidRPr="009609DC">
        <w:trPr>
          <w:jc w:val="center"/>
        </w:trPr>
        <w:tc>
          <w:tcPr>
            <w:tcW w:w="1639" w:type="dxa"/>
          </w:tcPr>
          <w:p w:rsidR="00B17257" w:rsidRDefault="00B17257" w:rsidP="00E01B3B">
            <w:pPr>
              <w:pStyle w:val="CTMISTabela"/>
              <w:rPr>
                <w:b/>
              </w:rPr>
            </w:pPr>
            <w:r>
              <w:t>10/07/2014</w:t>
            </w:r>
          </w:p>
        </w:tc>
        <w:tc>
          <w:tcPr>
            <w:tcW w:w="960" w:type="dxa"/>
          </w:tcPr>
          <w:p w:rsidR="00B17257" w:rsidRDefault="00B17257" w:rsidP="00E01B3B">
            <w:pPr>
              <w:pStyle w:val="CTMISTabela"/>
              <w:rPr>
                <w:b/>
              </w:rPr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17257" w:rsidRDefault="00B17257" w:rsidP="00E01B3B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B17257" w:rsidRDefault="00B17257" w:rsidP="00E01B3B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E01B3B" w:rsidRPr="009609DC">
        <w:trPr>
          <w:jc w:val="center"/>
        </w:trPr>
        <w:tc>
          <w:tcPr>
            <w:tcW w:w="1639" w:type="dxa"/>
          </w:tcPr>
          <w:p w:rsidR="00E01B3B" w:rsidRDefault="00E01B3B" w:rsidP="00E01B3B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E01B3B" w:rsidRDefault="00E01B3B" w:rsidP="00E01B3B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01B3B" w:rsidRPr="00E01B3B" w:rsidRDefault="00E01B3B" w:rsidP="00E01B3B">
            <w:pPr>
              <w:pStyle w:val="CTMISTabela"/>
              <w:rPr>
                <w:lang w:val="pt-BR"/>
              </w:rPr>
            </w:pPr>
            <w:r w:rsidRPr="008045A1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E01B3B" w:rsidRDefault="00E01B3B" w:rsidP="00E01B3B">
            <w:pPr>
              <w:pStyle w:val="CTMISTabela"/>
            </w:pPr>
            <w:r>
              <w:t>Reyla Rosa</w:t>
            </w:r>
          </w:p>
        </w:tc>
      </w:tr>
      <w:tr w:rsidR="008045A1" w:rsidRPr="009609DC">
        <w:trPr>
          <w:jc w:val="center"/>
        </w:trPr>
        <w:tc>
          <w:tcPr>
            <w:tcW w:w="1639" w:type="dxa"/>
          </w:tcPr>
          <w:p w:rsidR="008045A1" w:rsidRDefault="008045A1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8045A1" w:rsidRDefault="008045A1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045A1" w:rsidRDefault="008045A1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8045A1" w:rsidRDefault="008045A1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BE7741" w:rsidRDefault="00E04A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3206493" w:history="1">
        <w:r w:rsidR="00BE7741" w:rsidRPr="004278B9">
          <w:rPr>
            <w:rStyle w:val="Hyperlink"/>
          </w:rPr>
          <w:t>1.</w:t>
        </w:r>
        <w:r w:rsidR="00BE7741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E7741" w:rsidRPr="004278B9">
          <w:rPr>
            <w:rStyle w:val="Hyperlink"/>
          </w:rPr>
          <w:t>INTRODUÇÃO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3206494" w:history="1">
        <w:r w:rsidR="00BE7741" w:rsidRPr="004278B9">
          <w:rPr>
            <w:rStyle w:val="Hyperlink"/>
            <w:lang w:val="pt-PT"/>
          </w:rPr>
          <w:t>2.</w:t>
        </w:r>
        <w:r w:rsidR="00BE7741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E7741" w:rsidRPr="004278B9">
          <w:rPr>
            <w:rStyle w:val="Hyperlink"/>
            <w:lang w:val="pt-PT"/>
          </w:rPr>
          <w:t>Detalhamento da Apresentação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495" w:history="1">
        <w:r w:rsidR="00BE7741" w:rsidRPr="004278B9">
          <w:rPr>
            <w:rStyle w:val="Hyperlink"/>
          </w:rPr>
          <w:t>2.1</w:t>
        </w:r>
        <w:r w:rsidR="00BE7741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E7741" w:rsidRPr="004278B9">
          <w:rPr>
            <w:rStyle w:val="Hyperlink"/>
            <w:lang w:val="pt-PT"/>
          </w:rPr>
          <w:t>Usuário</w:t>
        </w:r>
        <w:r w:rsidR="00BE7741" w:rsidRPr="004278B9">
          <w:rPr>
            <w:rStyle w:val="Hyperlink"/>
          </w:rPr>
          <w:t>s / Atores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496" w:history="1">
        <w:r w:rsidR="00BE7741" w:rsidRPr="004278B9">
          <w:rPr>
            <w:rStyle w:val="Hyperlink"/>
          </w:rPr>
          <w:t>2.2</w:t>
        </w:r>
        <w:r w:rsidR="00BE7741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E7741" w:rsidRPr="004278B9">
          <w:rPr>
            <w:rStyle w:val="Hyperlink"/>
          </w:rPr>
          <w:t>Etiquetas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497" w:history="1">
        <w:r w:rsidR="00BE7741" w:rsidRPr="004278B9">
          <w:rPr>
            <w:rStyle w:val="Hyperlink"/>
          </w:rPr>
          <w:t>2.2.1-Tela Tipos de Etiquetas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498" w:history="1">
        <w:r w:rsidR="00BE7741" w:rsidRPr="004278B9">
          <w:rPr>
            <w:rStyle w:val="Hyperlink"/>
          </w:rPr>
          <w:t>2.2.2-Tela Gerar Etiquetas para Correspondência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499" w:history="1">
        <w:r w:rsidR="00BE7741" w:rsidRPr="004278B9">
          <w:rPr>
            <w:rStyle w:val="Hyperlink"/>
          </w:rPr>
          <w:t>2.2.3-Tela Visualizar Impressão Correspondência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500" w:history="1">
        <w:r w:rsidR="00BE7741" w:rsidRPr="004278B9">
          <w:rPr>
            <w:rStyle w:val="Hyperlink"/>
          </w:rPr>
          <w:t>2.2.4-Tela Gerar Etiquetas para Credencial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501" w:history="1">
        <w:r w:rsidR="00BE7741" w:rsidRPr="004278B9">
          <w:rPr>
            <w:rStyle w:val="Hyperlink"/>
          </w:rPr>
          <w:t>2.2.5-Tela Visualizar Impressão Credencial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7741" w:rsidRDefault="00E04A9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3206502" w:history="1">
        <w:r w:rsidR="00BE7741" w:rsidRPr="004278B9">
          <w:rPr>
            <w:rStyle w:val="Hyperlink"/>
          </w:rPr>
          <w:t>2.2.6-Tela Selecionar coluna e linha para impressão</w:t>
        </w:r>
        <w:r w:rsidR="00BE7741">
          <w:rPr>
            <w:webHidden/>
          </w:rPr>
          <w:tab/>
        </w:r>
        <w:r>
          <w:rPr>
            <w:webHidden/>
          </w:rPr>
          <w:fldChar w:fldCharType="begin"/>
        </w:r>
        <w:r w:rsidR="00BE7741">
          <w:rPr>
            <w:webHidden/>
          </w:rPr>
          <w:instrText xml:space="preserve"> PAGEREF _Toc393206502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774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E2036" w:rsidRPr="009609DC" w:rsidRDefault="00E04A96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3206493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3206494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C029E7">
        <w:rPr>
          <w:i w:val="0"/>
          <w:color w:val="auto"/>
        </w:rPr>
        <w:t xml:space="preserve">Gerar e </w:t>
      </w:r>
      <w:r w:rsidR="00447D31" w:rsidRPr="009609DC">
        <w:rPr>
          <w:i w:val="0"/>
          <w:color w:val="auto"/>
        </w:rPr>
        <w:t xml:space="preserve">Visualizar </w:t>
      </w:r>
      <w:r w:rsidR="00360EA6">
        <w:rPr>
          <w:i w:val="0"/>
          <w:color w:val="auto"/>
        </w:rPr>
        <w:t>as Etiquetas para Correspondência</w:t>
      </w:r>
      <w:r w:rsidR="00E92DE3">
        <w:rPr>
          <w:i w:val="0"/>
          <w:color w:val="auto"/>
        </w:rPr>
        <w:t xml:space="preserve"> e Credencial</w:t>
      </w:r>
      <w:r w:rsidR="00383483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3206495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FA1E03">
        <w:rPr>
          <w:i w:val="0"/>
          <w:color w:val="auto"/>
        </w:rPr>
        <w:t>visualização</w:t>
      </w:r>
      <w:r w:rsidRPr="009609DC">
        <w:rPr>
          <w:i w:val="0"/>
          <w:color w:val="auto"/>
        </w:rPr>
        <w:t xml:space="preserve"> dos registros nesta funcionalidade</w:t>
      </w:r>
      <w:r w:rsidRPr="009609DC">
        <w:rPr>
          <w:lang w:val="pt-PT"/>
        </w:rPr>
        <w:t>.</w:t>
      </w:r>
    </w:p>
    <w:p w:rsidR="00332B39" w:rsidRPr="00332B39" w:rsidRDefault="00332B39" w:rsidP="00332B39">
      <w:pPr>
        <w:rPr>
          <w:lang w:val="pt-PT"/>
        </w:rPr>
      </w:pPr>
    </w:p>
    <w:p w:rsidR="001E2036" w:rsidRPr="009609DC" w:rsidRDefault="001E2036"/>
    <w:p w:rsidR="001E2036" w:rsidRDefault="007A2E01" w:rsidP="001B00B2">
      <w:pPr>
        <w:pStyle w:val="STJNvel2"/>
      </w:pPr>
      <w:r>
        <w:t xml:space="preserve"> </w:t>
      </w:r>
      <w:bookmarkStart w:id="7" w:name="_Toc393206496"/>
      <w:r>
        <w:t>Etiquetas</w:t>
      </w:r>
      <w:bookmarkEnd w:id="7"/>
      <w:r>
        <w:t xml:space="preserve"> </w:t>
      </w:r>
    </w:p>
    <w:p w:rsidR="00344909" w:rsidRDefault="00344909" w:rsidP="00344909">
      <w:pPr>
        <w:pStyle w:val="STJNvel2"/>
        <w:numPr>
          <w:ilvl w:val="0"/>
          <w:numId w:val="0"/>
        </w:numPr>
        <w:ind w:left="717"/>
      </w:pPr>
    </w:p>
    <w:p w:rsidR="00344909" w:rsidRDefault="00344909" w:rsidP="00344909">
      <w:pPr>
        <w:pStyle w:val="STJNivel3"/>
        <w:ind w:left="360"/>
      </w:pPr>
      <w:bookmarkStart w:id="8" w:name="_Toc393206497"/>
      <w:r>
        <w:t>2.2.1-</w:t>
      </w:r>
      <w:r w:rsidRPr="009609DC">
        <w:t xml:space="preserve">Tela </w:t>
      </w:r>
      <w:r>
        <w:t>Tipos de Etiquetas</w:t>
      </w:r>
      <w:bookmarkEnd w:id="8"/>
    </w:p>
    <w:p w:rsidR="00156ECC" w:rsidRDefault="00344909" w:rsidP="00EC234E">
      <w:pPr>
        <w:pStyle w:val="STJNvel2"/>
        <w:numPr>
          <w:ilvl w:val="0"/>
          <w:numId w:val="0"/>
        </w:numPr>
        <w:ind w:left="717"/>
        <w:jc w:val="center"/>
      </w:pPr>
      <w:r>
        <w:rPr>
          <w:noProof/>
        </w:rPr>
        <w:drawing>
          <wp:inline distT="0" distB="0" distL="0" distR="0">
            <wp:extent cx="4476750" cy="1819275"/>
            <wp:effectExtent l="19050" t="0" r="0" b="0"/>
            <wp:docPr id="1" name="Imagem 0" descr="tipos_etique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s_etiqueta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09" w:rsidRDefault="00344909" w:rsidP="00344909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>
        <w:rPr>
          <w:i w:val="0"/>
          <w:color w:val="auto"/>
        </w:rPr>
        <w:t>ela</w:t>
      </w:r>
      <w:r w:rsidRPr="009609DC">
        <w:rPr>
          <w:i w:val="0"/>
          <w:color w:val="auto"/>
        </w:rPr>
        <w:t xml:space="preserve"> </w:t>
      </w:r>
      <w:r>
        <w:rPr>
          <w:i w:val="0"/>
          <w:color w:val="auto"/>
        </w:rPr>
        <w:t>Tipos de Etiquetas.</w:t>
      </w:r>
    </w:p>
    <w:p w:rsidR="00344909" w:rsidRDefault="00344909" w:rsidP="00344909"/>
    <w:p w:rsidR="00344909" w:rsidRDefault="00344909" w:rsidP="0034490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344909" w:rsidRPr="009609DC" w:rsidRDefault="00344909" w:rsidP="00344909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</w:t>
      </w:r>
      <w:r>
        <w:rPr>
          <w:i w:val="0"/>
          <w:color w:val="auto"/>
        </w:rPr>
        <w:t xml:space="preserve"> Cancelar, o sistema retorna</w:t>
      </w:r>
      <w:r w:rsidRPr="009609DC">
        <w:rPr>
          <w:i w:val="0"/>
          <w:color w:val="auto"/>
        </w:rPr>
        <w:t xml:space="preserve"> para a</w:t>
      </w:r>
      <w:r>
        <w:rPr>
          <w:i w:val="0"/>
          <w:color w:val="auto"/>
        </w:rPr>
        <w:t xml:space="preserve"> Tela </w:t>
      </w:r>
      <w:r w:rsidR="00F11409">
        <w:rPr>
          <w:i w:val="0"/>
          <w:color w:val="auto"/>
        </w:rPr>
        <w:t xml:space="preserve">Consultar </w:t>
      </w:r>
      <w:r>
        <w:rPr>
          <w:i w:val="0"/>
          <w:color w:val="auto"/>
        </w:rPr>
        <w:t>Lista de Convidados</w:t>
      </w:r>
      <w:r w:rsidRPr="009609DC">
        <w:rPr>
          <w:i w:val="0"/>
          <w:color w:val="auto"/>
        </w:rPr>
        <w:t>.</w:t>
      </w:r>
    </w:p>
    <w:p w:rsidR="00344909" w:rsidRPr="009609DC" w:rsidRDefault="00344909" w:rsidP="00344909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</w:t>
      </w:r>
      <w:r>
        <w:rPr>
          <w:color w:val="auto"/>
        </w:rPr>
        <w:t>botão Correspondência</w:t>
      </w:r>
      <w:r w:rsidRPr="009609DC">
        <w:rPr>
          <w:color w:val="auto"/>
        </w:rPr>
        <w:t xml:space="preserve">, o sistema apresenta a Tela </w:t>
      </w:r>
      <w:r>
        <w:rPr>
          <w:color w:val="auto"/>
        </w:rPr>
        <w:t>Gerar Etiquetas para Correspondência</w:t>
      </w:r>
      <w:r w:rsidR="00EC234E">
        <w:rPr>
          <w:color w:val="auto"/>
        </w:rPr>
        <w:t xml:space="preserve"> – 2.2.2</w:t>
      </w:r>
      <w:r w:rsidRPr="009609DC">
        <w:rPr>
          <w:color w:val="auto"/>
        </w:rPr>
        <w:t>.</w:t>
      </w:r>
    </w:p>
    <w:p w:rsidR="00344909" w:rsidRPr="009609DC" w:rsidRDefault="00344909" w:rsidP="00344909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</w:t>
      </w:r>
      <w:r>
        <w:rPr>
          <w:color w:val="auto"/>
        </w:rPr>
        <w:t>botão Credencial</w:t>
      </w:r>
      <w:r w:rsidRPr="009609DC">
        <w:rPr>
          <w:color w:val="auto"/>
        </w:rPr>
        <w:t xml:space="preserve">, o sistema apresenta a Tela </w:t>
      </w:r>
      <w:r>
        <w:rPr>
          <w:color w:val="auto"/>
        </w:rPr>
        <w:t>Gerar Etiquetas para Credencial</w:t>
      </w:r>
      <w:r w:rsidR="00EC234E">
        <w:rPr>
          <w:color w:val="auto"/>
        </w:rPr>
        <w:t xml:space="preserve"> – 2.2.4</w:t>
      </w:r>
      <w:r w:rsidRPr="009609DC">
        <w:rPr>
          <w:color w:val="auto"/>
        </w:rPr>
        <w:t>.</w:t>
      </w:r>
    </w:p>
    <w:p w:rsidR="00344909" w:rsidRPr="009609DC" w:rsidRDefault="00344909" w:rsidP="00344909">
      <w:pPr>
        <w:pStyle w:val="PargrafodaLista"/>
        <w:rPr>
          <w:color w:val="auto"/>
        </w:rPr>
      </w:pPr>
    </w:p>
    <w:p w:rsidR="00344909" w:rsidRPr="009609DC" w:rsidRDefault="00344909" w:rsidP="00A50464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344909" w:rsidRPr="009609DC" w:rsidRDefault="00344909" w:rsidP="00344909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44909" w:rsidRDefault="00344909" w:rsidP="00A50464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Itens de Controle</w:t>
      </w:r>
    </w:p>
    <w:p w:rsidR="00344909" w:rsidRDefault="00344909" w:rsidP="00344909"/>
    <w:p w:rsidR="00344909" w:rsidRPr="00502905" w:rsidRDefault="00344909" w:rsidP="0034490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8"/>
        <w:gridCol w:w="1843"/>
        <w:gridCol w:w="567"/>
        <w:gridCol w:w="709"/>
        <w:gridCol w:w="709"/>
        <w:gridCol w:w="708"/>
        <w:gridCol w:w="709"/>
        <w:gridCol w:w="810"/>
        <w:gridCol w:w="360"/>
        <w:gridCol w:w="985"/>
        <w:gridCol w:w="1896"/>
      </w:tblGrid>
      <w:tr w:rsidR="00344909" w:rsidRPr="009609DC" w:rsidTr="00344909">
        <w:trPr>
          <w:cantSplit/>
          <w:trHeight w:val="1234"/>
          <w:jc w:val="center"/>
        </w:trPr>
        <w:tc>
          <w:tcPr>
            <w:tcW w:w="508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810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344909" w:rsidRPr="009609DC" w:rsidRDefault="00344909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344909" w:rsidRPr="009609DC" w:rsidTr="00344909">
        <w:trPr>
          <w:cantSplit/>
          <w:trHeight w:val="391"/>
          <w:jc w:val="center"/>
        </w:trPr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344909" w:rsidRPr="009609DC" w:rsidRDefault="00344909" w:rsidP="00997933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4909" w:rsidRPr="009609DC" w:rsidRDefault="00344909" w:rsidP="0034490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Correspondência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44909" w:rsidRPr="009609DC" w:rsidRDefault="00344909" w:rsidP="00740C7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o sistema apresenta a</w:t>
            </w:r>
            <w:r w:rsidR="00740C72">
              <w:rPr>
                <w:iCs/>
                <w:color w:val="auto"/>
                <w:sz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>Tela Gerar Etiquetas para Correspondência</w:t>
            </w:r>
            <w:r w:rsidR="00740C72">
              <w:rPr>
                <w:iCs/>
                <w:color w:val="auto"/>
                <w:sz w:val="22"/>
              </w:rPr>
              <w:t xml:space="preserve"> - 2.2.2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344909" w:rsidRPr="009609DC" w:rsidTr="00344909">
        <w:trPr>
          <w:cantSplit/>
          <w:trHeight w:val="391"/>
          <w:jc w:val="center"/>
        </w:trPr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344909" w:rsidRPr="009609DC" w:rsidRDefault="00344909" w:rsidP="00997933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4909" w:rsidRDefault="00344909" w:rsidP="0034490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Credencial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44909" w:rsidRDefault="00344909" w:rsidP="00740C7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o sistema apresenta a Tela Gerar Etiquetas para Credencial</w:t>
            </w:r>
            <w:r w:rsidR="00740C72">
              <w:rPr>
                <w:iCs/>
                <w:color w:val="auto"/>
                <w:sz w:val="22"/>
              </w:rPr>
              <w:t xml:space="preserve"> - 2.2.4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344909" w:rsidRPr="009609DC" w:rsidTr="00344909">
        <w:trPr>
          <w:cantSplit/>
          <w:trHeight w:val="391"/>
          <w:jc w:val="center"/>
        </w:trPr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344909" w:rsidRPr="009609DC" w:rsidRDefault="00344909" w:rsidP="00997933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4909" w:rsidRPr="00D03CC1" w:rsidRDefault="00344909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00F6D" w:rsidRDefault="00B00F6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44909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44909" w:rsidRPr="00387834" w:rsidRDefault="00344909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44909" w:rsidRPr="00A50464" w:rsidRDefault="00BA66FD" w:rsidP="00910AC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Ao ser acionado o sistema retorna</w:t>
            </w:r>
            <w:r w:rsidR="00910ACD">
              <w:rPr>
                <w:iCs/>
                <w:color w:val="auto"/>
                <w:sz w:val="22"/>
                <w:szCs w:val="22"/>
              </w:rPr>
              <w:t xml:space="preserve"> para a </w:t>
            </w:r>
            <w:r w:rsidR="00CA03CB">
              <w:rPr>
                <w:iCs/>
                <w:color w:val="auto"/>
                <w:sz w:val="22"/>
                <w:szCs w:val="22"/>
              </w:rPr>
              <w:t xml:space="preserve">Tela Consultar Lista de Convidados. </w:t>
            </w:r>
            <w:r w:rsidR="00CA03CB" w:rsidRPr="00A50464">
              <w:rPr>
                <w:iCs/>
                <w:color w:val="auto"/>
                <w:sz w:val="22"/>
                <w:szCs w:val="22"/>
              </w:rPr>
              <w:t>UC004_Manter Lista de Convidados</w:t>
            </w:r>
            <w:r w:rsidR="00910ACD">
              <w:rPr>
                <w:iCs/>
                <w:color w:val="auto"/>
                <w:sz w:val="22"/>
                <w:szCs w:val="22"/>
              </w:rPr>
              <w:t xml:space="preserve"> - 2.2.1</w:t>
            </w:r>
            <w:r w:rsidR="00CA03CB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344909" w:rsidRPr="009609DC" w:rsidTr="00997933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44909" w:rsidRPr="009609DC" w:rsidRDefault="00344909" w:rsidP="00997933">
            <w:pPr>
              <w:rPr>
                <w:sz w:val="22"/>
              </w:rPr>
            </w:pPr>
          </w:p>
          <w:p w:rsidR="00344909" w:rsidRPr="009609DC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344909" w:rsidRPr="009609DC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344909" w:rsidRPr="009609DC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344909" w:rsidRPr="009609DC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344909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344909" w:rsidRPr="009609DC" w:rsidRDefault="00344909" w:rsidP="0099793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44909" w:rsidRDefault="00344909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344909" w:rsidRDefault="00344909" w:rsidP="00997933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44909" w:rsidRPr="003865C4" w:rsidRDefault="00344909" w:rsidP="00997933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344909" w:rsidRPr="009609DC" w:rsidRDefault="00344909" w:rsidP="00997933">
            <w:pPr>
              <w:rPr>
                <w:sz w:val="16"/>
                <w:szCs w:val="16"/>
              </w:rPr>
            </w:pPr>
          </w:p>
          <w:p w:rsidR="00344909" w:rsidRPr="009609DC" w:rsidRDefault="00344909" w:rsidP="0099793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344909" w:rsidRPr="009609DC" w:rsidRDefault="00344909" w:rsidP="00997933">
            <w:pPr>
              <w:ind w:left="1093" w:hanging="1093"/>
              <w:rPr>
                <w:sz w:val="16"/>
                <w:szCs w:val="16"/>
              </w:rPr>
            </w:pPr>
          </w:p>
          <w:p w:rsidR="00344909" w:rsidRPr="009609DC" w:rsidRDefault="00344909" w:rsidP="0099793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44909" w:rsidRPr="00344909" w:rsidRDefault="00344909" w:rsidP="00344909"/>
    <w:p w:rsidR="00344909" w:rsidRPr="009609DC" w:rsidRDefault="00344909" w:rsidP="00156ECC">
      <w:pPr>
        <w:pStyle w:val="STJNvel2"/>
        <w:numPr>
          <w:ilvl w:val="0"/>
          <w:numId w:val="0"/>
        </w:numPr>
        <w:ind w:left="717"/>
      </w:pPr>
    </w:p>
    <w:p w:rsidR="001E2036" w:rsidRDefault="0093526A" w:rsidP="00903DCC">
      <w:pPr>
        <w:pStyle w:val="STJNivel3"/>
      </w:pPr>
      <w:bookmarkStart w:id="9" w:name="_Ref385343333"/>
      <w:bookmarkStart w:id="10" w:name="_Toc385347573"/>
      <w:bookmarkStart w:id="11" w:name="_Toc393206498"/>
      <w:r>
        <w:t>2.2.</w:t>
      </w:r>
      <w:r w:rsidR="00344909">
        <w:t>2</w:t>
      </w:r>
      <w:r>
        <w:t>-</w:t>
      </w:r>
      <w:r w:rsidR="001E2036" w:rsidRPr="009609DC">
        <w:t xml:space="preserve">Tela </w:t>
      </w:r>
      <w:bookmarkEnd w:id="9"/>
      <w:bookmarkEnd w:id="10"/>
      <w:r w:rsidR="007A2E01">
        <w:t>Gerar Etiquetas para Correspondência</w:t>
      </w:r>
      <w:bookmarkEnd w:id="11"/>
    </w:p>
    <w:p w:rsidR="00A37F98" w:rsidRPr="009609DC" w:rsidRDefault="00773421">
      <w:pPr>
        <w:pStyle w:val="Instruo"/>
        <w:jc w:val="center"/>
        <w:rPr>
          <w:noProof/>
        </w:rPr>
      </w:pPr>
      <w:r>
        <w:rPr>
          <w:i w:val="0"/>
          <w:noProof/>
        </w:rPr>
        <w:drawing>
          <wp:inline distT="0" distB="0" distL="0" distR="0">
            <wp:extent cx="5522446" cy="4444896"/>
            <wp:effectExtent l="19050" t="0" r="205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46" cy="444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B0285" w:rsidRDefault="002B0285">
      <w:pPr>
        <w:pStyle w:val="Instruo"/>
        <w:jc w:val="center"/>
        <w:rPr>
          <w:i w:val="0"/>
          <w:color w:val="auto"/>
        </w:rPr>
      </w:pPr>
    </w:p>
    <w:p w:rsidR="001E2036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1827A1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85455F">
        <w:rPr>
          <w:i w:val="0"/>
          <w:color w:val="auto"/>
        </w:rPr>
        <w:t>Gerar Etiquetas para Correspondência.</w:t>
      </w:r>
    </w:p>
    <w:p w:rsidR="00773421" w:rsidRDefault="00773421" w:rsidP="00773421"/>
    <w:p w:rsidR="00E12826" w:rsidRDefault="00A5116A" w:rsidP="00A5116A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2.2.2.1- </w:t>
      </w:r>
      <w:r w:rsidR="00E12826" w:rsidRPr="009609DC">
        <w:rPr>
          <w:sz w:val="20"/>
        </w:rPr>
        <w:t>Regras de Apresentação</w:t>
      </w:r>
    </w:p>
    <w:p w:rsidR="00A37F98" w:rsidRPr="009609DC" w:rsidRDefault="00A37F98" w:rsidP="00E971C8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Tela </w:t>
      </w:r>
      <w:r w:rsidR="002A4C92">
        <w:rPr>
          <w:i w:val="0"/>
          <w:color w:val="auto"/>
        </w:rPr>
        <w:t>Lista de Convidados</w:t>
      </w:r>
      <w:r w:rsidR="005B7323" w:rsidRPr="009609DC">
        <w:rPr>
          <w:i w:val="0"/>
          <w:color w:val="auto"/>
        </w:rPr>
        <w:t>.</w:t>
      </w:r>
    </w:p>
    <w:p w:rsidR="003E25B3" w:rsidRPr="00E971C8" w:rsidRDefault="005B7323" w:rsidP="00E971C8">
      <w:pPr>
        <w:pStyle w:val="PargrafodaLista"/>
        <w:numPr>
          <w:ilvl w:val="0"/>
          <w:numId w:val="38"/>
        </w:numPr>
        <w:rPr>
          <w:color w:val="auto"/>
        </w:rPr>
      </w:pPr>
      <w:r w:rsidRPr="00E971C8">
        <w:rPr>
          <w:color w:val="auto"/>
        </w:rPr>
        <w:t>Ao acionar</w:t>
      </w:r>
      <w:r w:rsidR="003E25B3" w:rsidRPr="00E971C8">
        <w:rPr>
          <w:color w:val="auto"/>
        </w:rPr>
        <w:t xml:space="preserve"> o </w:t>
      </w:r>
      <w:r w:rsidR="00BE081B" w:rsidRPr="00E971C8">
        <w:rPr>
          <w:color w:val="auto"/>
        </w:rPr>
        <w:t>botão Gerar Etiqueta</w:t>
      </w:r>
      <w:r w:rsidR="003E25B3" w:rsidRPr="00E971C8">
        <w:rPr>
          <w:color w:val="auto"/>
        </w:rPr>
        <w:t>,</w:t>
      </w:r>
      <w:r w:rsidRPr="00E971C8">
        <w:rPr>
          <w:color w:val="auto"/>
        </w:rPr>
        <w:t xml:space="preserve"> o sistema apresenta a </w:t>
      </w:r>
      <w:r w:rsidR="003E25B3" w:rsidRPr="00E971C8">
        <w:rPr>
          <w:color w:val="auto"/>
        </w:rPr>
        <w:t>Tela Visualizar</w:t>
      </w:r>
      <w:r w:rsidR="0057624F" w:rsidRPr="00E971C8">
        <w:rPr>
          <w:color w:val="auto"/>
        </w:rPr>
        <w:t xml:space="preserve"> </w:t>
      </w:r>
      <w:r w:rsidR="00BE081B" w:rsidRPr="00E971C8">
        <w:rPr>
          <w:color w:val="auto"/>
        </w:rPr>
        <w:t>Impressão</w:t>
      </w:r>
      <w:r w:rsidRPr="00E971C8">
        <w:rPr>
          <w:color w:val="auto"/>
        </w:rPr>
        <w:t>.</w:t>
      </w:r>
    </w:p>
    <w:p w:rsidR="00DF01C1" w:rsidRPr="00DF01C1" w:rsidRDefault="00FA2639" w:rsidP="00E971C8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 w:rsidRPr="00FA2639">
        <w:rPr>
          <w:i w:val="0"/>
          <w:color w:val="000000"/>
        </w:rPr>
        <w:t>Para os casos em que o participante tenha mais que um órgão</w:t>
      </w:r>
      <w:r>
        <w:rPr>
          <w:i w:val="0"/>
          <w:color w:val="000000"/>
        </w:rPr>
        <w:t>, o</w:t>
      </w:r>
      <w:r w:rsidR="00DF01C1" w:rsidRPr="00DF01C1">
        <w:rPr>
          <w:i w:val="0"/>
          <w:color w:val="auto"/>
        </w:rPr>
        <w:t xml:space="preserve"> sistema deverá, por padrão, apresentar selecionado </w:t>
      </w:r>
      <w:r w:rsidR="00A45F83">
        <w:rPr>
          <w:i w:val="0"/>
          <w:color w:val="auto"/>
        </w:rPr>
        <w:t>todos o</w:t>
      </w:r>
      <w:r w:rsidR="00262036">
        <w:rPr>
          <w:i w:val="0"/>
          <w:color w:val="auto"/>
        </w:rPr>
        <w:t>s</w:t>
      </w:r>
      <w:r w:rsidR="00DF01C1" w:rsidRPr="00DF01C1">
        <w:rPr>
          <w:i w:val="0"/>
          <w:color w:val="auto"/>
        </w:rPr>
        <w:t xml:space="preserve"> Órgão</w:t>
      </w:r>
      <w:r w:rsidR="00A45F83">
        <w:rPr>
          <w:i w:val="0"/>
          <w:color w:val="auto"/>
        </w:rPr>
        <w:t>s</w:t>
      </w:r>
      <w:r w:rsidR="00DF01C1" w:rsidRPr="00DF01C1">
        <w:rPr>
          <w:i w:val="0"/>
          <w:color w:val="auto"/>
        </w:rPr>
        <w:t xml:space="preserve"> </w:t>
      </w:r>
      <w:r w:rsidR="00A45F83">
        <w:rPr>
          <w:i w:val="0"/>
          <w:color w:val="auto"/>
        </w:rPr>
        <w:t>de</w:t>
      </w:r>
      <w:r w:rsidR="00DF01C1" w:rsidRPr="00DF01C1">
        <w:rPr>
          <w:i w:val="0"/>
          <w:color w:val="auto"/>
        </w:rPr>
        <w:t xml:space="preserve"> Endereço da Etiqueta</w:t>
      </w:r>
      <w:r w:rsidR="00DF01C1">
        <w:rPr>
          <w:i w:val="0"/>
          <w:color w:val="auto"/>
        </w:rPr>
        <w:t>.</w:t>
      </w:r>
    </w:p>
    <w:p w:rsidR="009D1E1B" w:rsidRPr="009D1E1B" w:rsidRDefault="009D1E1B" w:rsidP="00E971C8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>
        <w:rPr>
          <w:i w:val="0"/>
          <w:color w:val="000000"/>
        </w:rPr>
        <w:t>Por padrão</w:t>
      </w:r>
      <w:r w:rsidRPr="009D1E1B">
        <w:rPr>
          <w:i w:val="0"/>
          <w:color w:val="000000"/>
        </w:rPr>
        <w:t xml:space="preserve">, </w:t>
      </w:r>
      <w:r>
        <w:rPr>
          <w:i w:val="0"/>
          <w:color w:val="000000"/>
        </w:rPr>
        <w:t xml:space="preserve">o sistema deverá apresentar </w:t>
      </w:r>
      <w:r w:rsidR="005F1690">
        <w:rPr>
          <w:i w:val="0"/>
          <w:color w:val="000000"/>
        </w:rPr>
        <w:t xml:space="preserve">selecionados </w:t>
      </w:r>
      <w:r w:rsidRPr="009D1E1B">
        <w:rPr>
          <w:i w:val="0"/>
          <w:color w:val="000000"/>
        </w:rPr>
        <w:t xml:space="preserve">todos os </w:t>
      </w:r>
      <w:r>
        <w:rPr>
          <w:i w:val="0"/>
          <w:color w:val="000000"/>
        </w:rPr>
        <w:t>nomes dos participantes.</w:t>
      </w:r>
    </w:p>
    <w:p w:rsidR="00A7401F" w:rsidRDefault="00A7401F" w:rsidP="00E971C8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 xml:space="preserve">Ordenação padrão para apresentação da lista </w:t>
      </w:r>
      <w:r w:rsidR="001F1D54">
        <w:rPr>
          <w:i w:val="0"/>
          <w:color w:val="auto"/>
        </w:rPr>
        <w:t>Gerar Etiquetas para Correspondência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1F1D54">
        <w:rPr>
          <w:i w:val="0"/>
          <w:color w:val="auto"/>
        </w:rPr>
        <w:t>Nome do participante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447D31" w:rsidRPr="00072BC3" w:rsidRDefault="00447D31" w:rsidP="00072BC3">
      <w:pPr>
        <w:rPr>
          <w:color w:val="auto"/>
        </w:rPr>
      </w:pPr>
    </w:p>
    <w:p w:rsidR="001E2036" w:rsidRPr="009609DC" w:rsidRDefault="00A5116A" w:rsidP="00C65EFE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2.2.2.2- </w:t>
      </w:r>
      <w:r w:rsidR="001E2036"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A5116A" w:rsidP="00A5116A">
      <w:pPr>
        <w:pStyle w:val="Ttulo4"/>
        <w:numPr>
          <w:ilvl w:val="0"/>
          <w:numId w:val="0"/>
        </w:numPr>
        <w:rPr>
          <w:sz w:val="20"/>
        </w:rPr>
      </w:pPr>
      <w:bookmarkStart w:id="12" w:name="_Toc118115343"/>
      <w:r>
        <w:rPr>
          <w:sz w:val="20"/>
        </w:rPr>
        <w:t xml:space="preserve">2.2.2.3- </w:t>
      </w:r>
      <w:r w:rsidR="001E2036" w:rsidRPr="009609DC">
        <w:rPr>
          <w:sz w:val="20"/>
        </w:rPr>
        <w:t>Itens de Controle</w:t>
      </w:r>
      <w:bookmarkEnd w:id="12"/>
    </w:p>
    <w:p w:rsidR="00502905" w:rsidRDefault="00502905" w:rsidP="00502905"/>
    <w:p w:rsidR="00502905" w:rsidRPr="00502905" w:rsidRDefault="00502905" w:rsidP="0050290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0"/>
        <w:gridCol w:w="1418"/>
        <w:gridCol w:w="708"/>
        <w:gridCol w:w="851"/>
        <w:gridCol w:w="567"/>
        <w:gridCol w:w="709"/>
        <w:gridCol w:w="567"/>
        <w:gridCol w:w="1093"/>
        <w:gridCol w:w="360"/>
        <w:gridCol w:w="985"/>
        <w:gridCol w:w="1896"/>
      </w:tblGrid>
      <w:tr w:rsidR="00E559FA" w:rsidRPr="009609DC" w:rsidTr="003B23B2">
        <w:trPr>
          <w:cantSplit/>
          <w:trHeight w:val="1234"/>
          <w:jc w:val="center"/>
        </w:trPr>
        <w:tc>
          <w:tcPr>
            <w:tcW w:w="65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418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C92A91" w:rsidRPr="009609DC" w:rsidTr="009B036D">
        <w:trPr>
          <w:cantSplit/>
          <w:jc w:val="center"/>
        </w:trPr>
        <w:tc>
          <w:tcPr>
            <w:tcW w:w="650" w:type="dxa"/>
            <w:vAlign w:val="center"/>
          </w:tcPr>
          <w:p w:rsidR="00C92A91" w:rsidRPr="003B23B2" w:rsidRDefault="00C92A91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 w:rsidRPr="003B23B2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C92A91" w:rsidRPr="005B1649" w:rsidRDefault="00C92A91" w:rsidP="009B036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Selecionar todos os endereços</w:t>
            </w:r>
          </w:p>
        </w:tc>
        <w:tc>
          <w:tcPr>
            <w:tcW w:w="708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C92A91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Ao ser acionada a checkbox, o sistema deverá selecionar todos os endereços.</w:t>
            </w:r>
          </w:p>
        </w:tc>
      </w:tr>
      <w:tr w:rsidR="00C92A91" w:rsidRPr="009609DC" w:rsidTr="009B036D">
        <w:trPr>
          <w:cantSplit/>
          <w:trHeight w:val="317"/>
          <w:jc w:val="center"/>
        </w:trPr>
        <w:tc>
          <w:tcPr>
            <w:tcW w:w="650" w:type="dxa"/>
            <w:vAlign w:val="center"/>
          </w:tcPr>
          <w:p w:rsidR="00C92A91" w:rsidRPr="003B23B2" w:rsidRDefault="00C92A91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418" w:type="dxa"/>
            <w:vAlign w:val="center"/>
          </w:tcPr>
          <w:p w:rsidR="00C92A91" w:rsidRPr="005B1649" w:rsidRDefault="00C92A91" w:rsidP="00170260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Selecionar todos os endereços pessoais</w:t>
            </w:r>
          </w:p>
        </w:tc>
        <w:tc>
          <w:tcPr>
            <w:tcW w:w="708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C92A91" w:rsidRPr="005B1649" w:rsidRDefault="00C92A91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C92A91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Ao ser acionada a checkbox, o sistema deverá selecionar todos os endereços pessoais.</w:t>
            </w:r>
          </w:p>
        </w:tc>
      </w:tr>
      <w:tr w:rsidR="005B1649" w:rsidRPr="009609DC" w:rsidTr="009B036D">
        <w:trPr>
          <w:cantSplit/>
          <w:trHeight w:val="495"/>
          <w:jc w:val="center"/>
        </w:trPr>
        <w:tc>
          <w:tcPr>
            <w:tcW w:w="650" w:type="dxa"/>
            <w:vAlign w:val="center"/>
          </w:tcPr>
          <w:p w:rsidR="005B1649" w:rsidRPr="003B23B2" w:rsidRDefault="005B1649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418" w:type="dxa"/>
            <w:vAlign w:val="center"/>
          </w:tcPr>
          <w:p w:rsidR="005B1649" w:rsidRPr="005B1649" w:rsidRDefault="005B1649" w:rsidP="00170260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 xml:space="preserve">Selecionar todos os endereços </w:t>
            </w:r>
            <w:r w:rsidR="00EE0FCB" w:rsidRPr="005B1649">
              <w:rPr>
                <w:iCs/>
                <w:color w:val="auto"/>
                <w:sz w:val="22"/>
                <w:szCs w:val="22"/>
              </w:rPr>
              <w:t>dos órgãos</w:t>
            </w:r>
            <w:r w:rsidRPr="005B1649">
              <w:rPr>
                <w:i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5B1649" w:rsidRPr="005B1649" w:rsidRDefault="005B1649" w:rsidP="000E35C2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 xml:space="preserve">Ao ser acionada a checkbox, o sistema deverá selecionar todos os endereços </w:t>
            </w:r>
            <w:r w:rsidR="000E35C2">
              <w:rPr>
                <w:iCs/>
                <w:color w:val="auto"/>
                <w:sz w:val="22"/>
                <w:szCs w:val="22"/>
              </w:rPr>
              <w:t>dos órgãos</w:t>
            </w:r>
            <w:r w:rsidRPr="005B1649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5B1649" w:rsidRPr="009609DC" w:rsidTr="009B036D">
        <w:trPr>
          <w:cantSplit/>
          <w:trHeight w:val="495"/>
          <w:jc w:val="center"/>
        </w:trPr>
        <w:tc>
          <w:tcPr>
            <w:tcW w:w="650" w:type="dxa"/>
            <w:vAlign w:val="center"/>
          </w:tcPr>
          <w:p w:rsidR="005B1649" w:rsidRPr="003B23B2" w:rsidRDefault="005B1649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418" w:type="dxa"/>
            <w:vAlign w:val="center"/>
          </w:tcPr>
          <w:p w:rsidR="005B1649" w:rsidRPr="009609DC" w:rsidRDefault="005B1649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participante</w:t>
            </w:r>
          </w:p>
        </w:tc>
        <w:tc>
          <w:tcPr>
            <w:tcW w:w="708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5B1649" w:rsidRPr="007E7C9F" w:rsidRDefault="007E7C9F" w:rsidP="00010702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7E7C9F">
              <w:rPr>
                <w:iCs/>
                <w:color w:val="auto"/>
                <w:sz w:val="22"/>
                <w:szCs w:val="22"/>
              </w:rPr>
              <w:t xml:space="preserve">O sistema </w:t>
            </w:r>
            <w:r w:rsidR="001C61CB">
              <w:rPr>
                <w:iCs/>
                <w:color w:val="auto"/>
                <w:sz w:val="22"/>
                <w:szCs w:val="22"/>
              </w:rPr>
              <w:t>deverá recuperar</w:t>
            </w:r>
            <w:r w:rsidRPr="007E7C9F">
              <w:rPr>
                <w:iCs/>
                <w:color w:val="auto"/>
                <w:sz w:val="22"/>
                <w:szCs w:val="22"/>
              </w:rPr>
              <w:t xml:space="preserve"> o nome dos participantes selecionados na "Tela Consultar Lista de Convidados- UC004_Manter Lista de Convidados</w:t>
            </w:r>
            <w:r w:rsidR="00010702">
              <w:rPr>
                <w:iCs/>
                <w:color w:val="auto"/>
                <w:sz w:val="22"/>
                <w:szCs w:val="22"/>
              </w:rPr>
              <w:t xml:space="preserve"> - </w:t>
            </w:r>
            <w:r w:rsidR="00010702" w:rsidRPr="007E7C9F">
              <w:rPr>
                <w:iCs/>
                <w:color w:val="auto"/>
                <w:sz w:val="22"/>
                <w:szCs w:val="22"/>
              </w:rPr>
              <w:t>2.2.1</w:t>
            </w:r>
            <w:r w:rsidRPr="007E7C9F">
              <w:rPr>
                <w:iCs/>
                <w:color w:val="auto"/>
                <w:sz w:val="22"/>
                <w:szCs w:val="22"/>
              </w:rPr>
              <w:t>"</w:t>
            </w:r>
          </w:p>
        </w:tc>
      </w:tr>
      <w:tr w:rsidR="005B1649" w:rsidRPr="009609DC" w:rsidTr="009B036D">
        <w:trPr>
          <w:cantSplit/>
          <w:trHeight w:val="495"/>
          <w:jc w:val="center"/>
        </w:trPr>
        <w:tc>
          <w:tcPr>
            <w:tcW w:w="650" w:type="dxa"/>
            <w:vAlign w:val="center"/>
          </w:tcPr>
          <w:p w:rsidR="005B1649" w:rsidRDefault="0043727C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418" w:type="dxa"/>
            <w:vAlign w:val="center"/>
          </w:tcPr>
          <w:p w:rsidR="005B1649" w:rsidRDefault="005B1649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 do participante</w:t>
            </w:r>
          </w:p>
        </w:tc>
        <w:tc>
          <w:tcPr>
            <w:tcW w:w="708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5B1649" w:rsidRPr="005B1649" w:rsidRDefault="005B1649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5B1649" w:rsidRPr="00387834" w:rsidRDefault="005143C1" w:rsidP="001C61C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O sistema deverá </w:t>
            </w:r>
            <w:r w:rsidR="001C61CB">
              <w:rPr>
                <w:iCs/>
                <w:color w:val="auto"/>
                <w:sz w:val="22"/>
                <w:szCs w:val="22"/>
              </w:rPr>
              <w:t>recuperar</w:t>
            </w:r>
            <w:r>
              <w:rPr>
                <w:iCs/>
                <w:color w:val="auto"/>
                <w:sz w:val="22"/>
                <w:szCs w:val="22"/>
              </w:rPr>
              <w:t xml:space="preserve"> os endereços dos órgãos e os endereços pessoais dos participantes.</w:t>
            </w:r>
          </w:p>
        </w:tc>
      </w:tr>
      <w:tr w:rsidR="00B41816" w:rsidRPr="009609DC" w:rsidTr="003B23B2">
        <w:trPr>
          <w:cantSplit/>
          <w:trHeight w:val="391"/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:rsidR="00B41816" w:rsidRPr="003B23B2" w:rsidRDefault="0043727C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41816" w:rsidRPr="009609DC" w:rsidRDefault="00B4181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Gerar Etiqueta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Pr="00387834" w:rsidRDefault="00B41816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Pr="00387834" w:rsidRDefault="00B41816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Pr="00387834" w:rsidRDefault="00B41816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41816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41816" w:rsidRPr="00387834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1816" w:rsidRPr="00387834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B41816" w:rsidRPr="00387834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41816" w:rsidRPr="00387834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41816" w:rsidRPr="00387834" w:rsidRDefault="00B41816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41816" w:rsidRPr="009609DC" w:rsidRDefault="00C41BEE" w:rsidP="00E13FC4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</w:t>
            </w:r>
            <w:r w:rsidR="00E13FC4">
              <w:rPr>
                <w:iCs/>
                <w:color w:val="auto"/>
                <w:sz w:val="22"/>
              </w:rPr>
              <w:t xml:space="preserve"> acionado o sistema apresenta a</w:t>
            </w:r>
            <w:r w:rsidR="00EC3E7A">
              <w:rPr>
                <w:iCs/>
                <w:color w:val="auto"/>
                <w:sz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>Tela Visualizar Impressão</w:t>
            </w:r>
            <w:r w:rsidR="00E13FC4">
              <w:rPr>
                <w:iCs/>
                <w:color w:val="auto"/>
                <w:sz w:val="22"/>
              </w:rPr>
              <w:t xml:space="preserve"> - 2.2.2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0952BB" w:rsidRPr="009609DC" w:rsidTr="003B23B2">
        <w:trPr>
          <w:cantSplit/>
          <w:trHeight w:val="391"/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:rsidR="000952BB" w:rsidRPr="003B23B2" w:rsidRDefault="0043727C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952BB" w:rsidRPr="00D03CC1" w:rsidRDefault="000952BB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Pr="00387834" w:rsidRDefault="000952BB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Pr="00387834" w:rsidRDefault="000952BB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Pr="00387834" w:rsidRDefault="000952BB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2BB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952BB" w:rsidRPr="00387834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952BB" w:rsidRPr="00387834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0952BB" w:rsidRPr="00387834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952BB" w:rsidRPr="00387834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952BB" w:rsidRPr="00387834" w:rsidRDefault="000952BB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952BB" w:rsidRPr="00D03CC1" w:rsidRDefault="00EC3E7A" w:rsidP="00EC3E7A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Retorna para a </w:t>
            </w:r>
            <w:r w:rsidR="000952BB">
              <w:rPr>
                <w:iCs/>
                <w:color w:val="auto"/>
                <w:sz w:val="22"/>
                <w:szCs w:val="22"/>
              </w:rPr>
              <w:t>Tela Consultar Lista de Convidados.</w:t>
            </w:r>
            <w:r w:rsidR="006B42C6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6B42C6" w:rsidRPr="00A50464">
              <w:rPr>
                <w:iCs/>
                <w:color w:val="auto"/>
                <w:sz w:val="22"/>
                <w:szCs w:val="22"/>
              </w:rPr>
              <w:t>UC004_Manter Lista de Convidados</w:t>
            </w:r>
            <w:r>
              <w:rPr>
                <w:iCs/>
                <w:color w:val="auto"/>
                <w:sz w:val="22"/>
                <w:szCs w:val="22"/>
              </w:rPr>
              <w:t xml:space="preserve"> - 2.2.1</w:t>
            </w:r>
            <w:r w:rsidR="006B42C6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AC3C95" w:rsidRPr="009609DC" w:rsidRDefault="002639EF" w:rsidP="00903DCC">
      <w:pPr>
        <w:pStyle w:val="STJNivel3"/>
      </w:pPr>
      <w:bookmarkStart w:id="13" w:name="_Toc385347574"/>
      <w:bookmarkStart w:id="14" w:name="_Toc393206499"/>
      <w:r>
        <w:lastRenderedPageBreak/>
        <w:t>2.2.</w:t>
      </w:r>
      <w:r w:rsidR="00344909">
        <w:t>3</w:t>
      </w:r>
      <w:r>
        <w:t>-</w:t>
      </w:r>
      <w:r w:rsidR="00AC3C95" w:rsidRPr="009609DC">
        <w:t xml:space="preserve">Tela </w:t>
      </w:r>
      <w:bookmarkEnd w:id="13"/>
      <w:r w:rsidR="00EC0691">
        <w:t>Visualizar Impressão</w:t>
      </w:r>
      <w:r w:rsidR="001D7AA0">
        <w:t xml:space="preserve"> </w:t>
      </w:r>
      <w:r w:rsidR="00F11409">
        <w:t>Correspondência</w:t>
      </w:r>
      <w:bookmarkEnd w:id="14"/>
    </w:p>
    <w:p w:rsidR="00890A9E" w:rsidRPr="009609DC" w:rsidRDefault="0050528C" w:rsidP="00903DCC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3994079" cy="4688702"/>
            <wp:effectExtent l="19050" t="0" r="6421" b="0"/>
            <wp:docPr id="8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079" cy="46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noProof/>
        </w:rPr>
      </w:pPr>
    </w:p>
    <w:p w:rsidR="00AC3C95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234654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</w:t>
      </w:r>
      <w:r w:rsidR="004E758E">
        <w:rPr>
          <w:i w:val="0"/>
          <w:color w:val="auto"/>
        </w:rPr>
        <w:t>Visualizar Impressão</w:t>
      </w:r>
      <w:r w:rsidR="00875A15">
        <w:rPr>
          <w:i w:val="0"/>
          <w:color w:val="auto"/>
        </w:rPr>
        <w:t xml:space="preserve"> Correspondência</w:t>
      </w:r>
      <w:r w:rsidRPr="009609DC">
        <w:rPr>
          <w:i w:val="0"/>
          <w:color w:val="auto"/>
        </w:rPr>
        <w:t>.</w:t>
      </w:r>
    </w:p>
    <w:p w:rsidR="00083875" w:rsidRDefault="00083875" w:rsidP="0008387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2.2.3.1-</w:t>
      </w:r>
      <w:r w:rsidRPr="009609DC">
        <w:rPr>
          <w:sz w:val="20"/>
        </w:rPr>
        <w:t>Regras de Apresentação</w:t>
      </w:r>
    </w:p>
    <w:p w:rsidR="004E758E" w:rsidRPr="004E758E" w:rsidRDefault="00595817" w:rsidP="00595817">
      <w:pPr>
        <w:ind w:left="708"/>
      </w:pPr>
      <w:r>
        <w:t>Não se aplica.</w:t>
      </w:r>
    </w:p>
    <w:p w:rsidR="00AC3C95" w:rsidRPr="009609DC" w:rsidRDefault="00DD7FD8" w:rsidP="00DD7FD8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2.2.3.</w:t>
      </w:r>
      <w:r w:rsidR="00083875">
        <w:rPr>
          <w:sz w:val="20"/>
        </w:rPr>
        <w:t>2</w:t>
      </w:r>
      <w:r>
        <w:rPr>
          <w:sz w:val="20"/>
        </w:rPr>
        <w:t xml:space="preserve">- </w:t>
      </w:r>
      <w:r w:rsidR="00AC3C95" w:rsidRPr="009609DC">
        <w:rPr>
          <w:sz w:val="20"/>
        </w:rPr>
        <w:t>Exceções</w:t>
      </w:r>
    </w:p>
    <w:p w:rsidR="00AC3C95" w:rsidRDefault="00AC3C95" w:rsidP="00DD7FD8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5D538A" w:rsidRDefault="005D538A" w:rsidP="00DD7FD8"/>
    <w:p w:rsidR="00AC3C95" w:rsidRDefault="00DD7FD8" w:rsidP="00DD7FD8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2.2.3.</w:t>
      </w:r>
      <w:r w:rsidR="00083875">
        <w:rPr>
          <w:sz w:val="20"/>
        </w:rPr>
        <w:t>3</w:t>
      </w:r>
      <w:r>
        <w:rPr>
          <w:sz w:val="20"/>
        </w:rPr>
        <w:t xml:space="preserve">- </w:t>
      </w:r>
      <w:r w:rsidR="00D1619B">
        <w:rPr>
          <w:sz w:val="20"/>
        </w:rPr>
        <w:t>I</w:t>
      </w:r>
      <w:r w:rsidR="00AC3C95" w:rsidRPr="009609DC">
        <w:rPr>
          <w:sz w:val="20"/>
        </w:rPr>
        <w:t>tens de Controle</w:t>
      </w:r>
    </w:p>
    <w:p w:rsidR="00332B39" w:rsidRDefault="00332B39" w:rsidP="00332B39"/>
    <w:p w:rsidR="00332B39" w:rsidRPr="00332B39" w:rsidRDefault="00332B39" w:rsidP="00332B39"/>
    <w:p w:rsidR="00AC3C95" w:rsidRPr="009609DC" w:rsidRDefault="00AC3C95" w:rsidP="00AC3C95"/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66"/>
        <w:gridCol w:w="708"/>
        <w:gridCol w:w="851"/>
        <w:gridCol w:w="567"/>
        <w:gridCol w:w="709"/>
        <w:gridCol w:w="567"/>
        <w:gridCol w:w="766"/>
        <w:gridCol w:w="687"/>
        <w:gridCol w:w="985"/>
        <w:gridCol w:w="1896"/>
      </w:tblGrid>
      <w:tr w:rsidR="00903DCC" w:rsidRPr="009609DC" w:rsidTr="00C6230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66" w:type="dxa"/>
            <w:shd w:val="pct25" w:color="auto" w:fill="auto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766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687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903DCC" w:rsidRPr="009609DC" w:rsidRDefault="00903DCC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C62300" w:rsidRPr="00387834" w:rsidTr="00C62300">
        <w:trPr>
          <w:cantSplit/>
          <w:trHeight w:val="387"/>
          <w:jc w:val="center"/>
        </w:trPr>
        <w:tc>
          <w:tcPr>
            <w:tcW w:w="554" w:type="dxa"/>
            <w:vAlign w:val="center"/>
          </w:tcPr>
          <w:p w:rsidR="00C62300" w:rsidRPr="009609DC" w:rsidRDefault="00C62300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</w:t>
            </w:r>
          </w:p>
        </w:tc>
        <w:tc>
          <w:tcPr>
            <w:tcW w:w="1966" w:type="dxa"/>
            <w:vAlign w:val="center"/>
          </w:tcPr>
          <w:p w:rsidR="00C62300" w:rsidRPr="009609DC" w:rsidRDefault="00737CF6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="00C62300">
              <w:rPr>
                <w:iCs/>
                <w:color w:val="auto"/>
                <w:sz w:val="22"/>
              </w:rPr>
              <w:t>Tratamento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708" w:type="dxa"/>
          </w:tcPr>
          <w:p w:rsidR="00C62300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800B47" w:rsidRDefault="00800B47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800B47" w:rsidRDefault="00800B47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C62300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62300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C62300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800B47" w:rsidRDefault="00800B47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800B47" w:rsidRDefault="00800B47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37780E" w:rsidRDefault="0037780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vAlign w:val="center"/>
          </w:tcPr>
          <w:p w:rsidR="00800B47" w:rsidRDefault="00800B47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</w:tcPr>
          <w:p w:rsidR="00C62300" w:rsidRDefault="00C62300" w:rsidP="00997933">
            <w:pPr>
              <w:rPr>
                <w:iCs/>
                <w:color w:val="auto"/>
                <w:sz w:val="22"/>
              </w:rPr>
            </w:pPr>
          </w:p>
          <w:p w:rsidR="00800B47" w:rsidRDefault="00800B47" w:rsidP="00997933">
            <w:pPr>
              <w:rPr>
                <w:iCs/>
                <w:color w:val="auto"/>
                <w:sz w:val="22"/>
              </w:rPr>
            </w:pPr>
          </w:p>
          <w:p w:rsidR="00800B47" w:rsidRDefault="00800B47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C62300" w:rsidRPr="00AE17EC" w:rsidRDefault="00C62300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C62300" w:rsidRPr="00387834" w:rsidRDefault="00C62300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5D663C" w:rsidRPr="00D03CC1" w:rsidRDefault="005D7936" w:rsidP="005D663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O sistema deverá </w:t>
            </w:r>
            <w:r w:rsidR="00FB563B">
              <w:rPr>
                <w:iCs/>
                <w:color w:val="auto"/>
                <w:sz w:val="22"/>
                <w:szCs w:val="22"/>
              </w:rPr>
              <w:t>recuperar</w:t>
            </w:r>
            <w:r w:rsidR="00737CF6">
              <w:rPr>
                <w:iCs/>
                <w:color w:val="auto"/>
                <w:sz w:val="22"/>
                <w:szCs w:val="22"/>
              </w:rPr>
              <w:t xml:space="preserve"> o</w:t>
            </w:r>
            <w:r w:rsidR="00FB563B">
              <w:rPr>
                <w:iCs/>
                <w:color w:val="auto"/>
                <w:sz w:val="22"/>
                <w:szCs w:val="22"/>
              </w:rPr>
              <w:t xml:space="preserve"> campo</w:t>
            </w:r>
            <w:r w:rsidR="00BA66FD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4B561E">
              <w:rPr>
                <w:iCs/>
                <w:color w:val="auto"/>
                <w:sz w:val="22"/>
                <w:szCs w:val="22"/>
              </w:rPr>
              <w:t>T</w:t>
            </w:r>
            <w:r w:rsidR="004B125C">
              <w:rPr>
                <w:iCs/>
                <w:color w:val="auto"/>
                <w:sz w:val="22"/>
                <w:szCs w:val="22"/>
              </w:rPr>
              <w:t>ratamento d</w:t>
            </w:r>
            <w:r w:rsidR="00737CF6">
              <w:rPr>
                <w:iCs/>
                <w:color w:val="auto"/>
                <w:sz w:val="22"/>
                <w:szCs w:val="22"/>
              </w:rPr>
              <w:t>o</w:t>
            </w:r>
            <w:r w:rsidR="004B125C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737CF6">
              <w:rPr>
                <w:iCs/>
                <w:color w:val="auto"/>
                <w:sz w:val="22"/>
                <w:szCs w:val="22"/>
              </w:rPr>
              <w:t>Cadastro de Participantes</w:t>
            </w:r>
            <w:r w:rsidR="005D663C"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="005D663C"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C62300" w:rsidRPr="00387834" w:rsidRDefault="00C62300" w:rsidP="00737CF6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4B561E" w:rsidRPr="00387834" w:rsidTr="00997933">
        <w:trPr>
          <w:cantSplit/>
          <w:trHeight w:val="407"/>
          <w:jc w:val="center"/>
        </w:trPr>
        <w:tc>
          <w:tcPr>
            <w:tcW w:w="554" w:type="dxa"/>
            <w:vAlign w:val="center"/>
          </w:tcPr>
          <w:p w:rsidR="004B561E" w:rsidRPr="009609DC" w:rsidRDefault="004B561E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66" w:type="dxa"/>
            <w:vAlign w:val="center"/>
          </w:tcPr>
          <w:p w:rsidR="004B561E" w:rsidRPr="009609DC" w:rsidRDefault="004B561E" w:rsidP="005D663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&lt;Sexo&gt;</w:t>
            </w:r>
          </w:p>
        </w:tc>
        <w:tc>
          <w:tcPr>
            <w:tcW w:w="708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</w:tcPr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Pr="00AE17EC" w:rsidRDefault="004B561E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4B561E" w:rsidRPr="00D03CC1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</w:t>
            </w:r>
            <w:r w:rsidR="00FA78EA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Sexo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4B561E" w:rsidRPr="00387834" w:rsidTr="0099793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1E" w:rsidRPr="009609DC" w:rsidRDefault="004B561E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vAlign w:val="center"/>
          </w:tcPr>
          <w:p w:rsidR="004B561E" w:rsidRPr="009609DC" w:rsidRDefault="004B561E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&lt;Título)</w:t>
            </w:r>
            <w:r w:rsidR="00615055"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708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</w:tcPr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Pr="00AE17EC" w:rsidRDefault="004B561E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4B561E" w:rsidRPr="00D03CC1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</w:t>
            </w:r>
            <w:r w:rsidR="009B036D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Título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4B561E" w:rsidRPr="00387834" w:rsidTr="0099793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1E" w:rsidRPr="009609DC" w:rsidRDefault="004B561E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vAlign w:val="center"/>
          </w:tcPr>
          <w:p w:rsidR="004B561E" w:rsidRPr="009609DC" w:rsidRDefault="004B561E" w:rsidP="005D663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</w:p>
        </w:tc>
        <w:tc>
          <w:tcPr>
            <w:tcW w:w="708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</w:tcPr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Pr="00AE17EC" w:rsidRDefault="004B561E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4B561E" w:rsidRPr="00D03CC1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</w:t>
            </w:r>
            <w:r w:rsidR="00CB51A0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4B561E" w:rsidRPr="009609DC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61E" w:rsidRPr="009609DC" w:rsidRDefault="004B561E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4B561E" w:rsidRPr="009609DC" w:rsidRDefault="004B561E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4B561E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Default="004B561E" w:rsidP="00997933">
            <w:pPr>
              <w:rPr>
                <w:iCs/>
                <w:color w:val="auto"/>
                <w:sz w:val="22"/>
              </w:rPr>
            </w:pPr>
          </w:p>
          <w:p w:rsidR="004B561E" w:rsidRPr="00AE17EC" w:rsidRDefault="004B561E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B561E" w:rsidRPr="00387834" w:rsidRDefault="004B561E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B561E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Etiqueta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5D663C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&lt;Órgão&gt;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Etiqueta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5D663C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&lt;Endereço&gt;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Endereço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5D663C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&lt;Complemento&gt;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Complemento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&lt;Bairro&gt;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Bairro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&lt;CEP&gt;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CEP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&lt;Cidade&gt;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Cidade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A66FD" w:rsidRPr="009609DC" w:rsidRDefault="00BA66FD" w:rsidP="00903DCC">
            <w:pPr>
              <w:pStyle w:val="PargrafodaLista"/>
              <w:numPr>
                <w:ilvl w:val="0"/>
                <w:numId w:val="30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&lt;UF&gt;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BA66FD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Default="00BA66FD" w:rsidP="00997933">
            <w:pPr>
              <w:rPr>
                <w:iCs/>
                <w:color w:val="auto"/>
                <w:sz w:val="22"/>
              </w:rPr>
            </w:pPr>
          </w:p>
          <w:p w:rsidR="00BA66FD" w:rsidRPr="00AE17EC" w:rsidRDefault="00BA66FD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A66FD" w:rsidRPr="00D03CC1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UF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A66FD" w:rsidRPr="00387834" w:rsidRDefault="00BA66F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A66FD" w:rsidRPr="009609DC" w:rsidTr="001C1FD4">
        <w:trPr>
          <w:cantSplit/>
          <w:jc w:val="center"/>
        </w:trPr>
        <w:tc>
          <w:tcPr>
            <w:tcW w:w="10256" w:type="dxa"/>
            <w:gridSpan w:val="11"/>
            <w:shd w:val="pct25" w:color="auto" w:fill="auto"/>
            <w:vAlign w:val="center"/>
          </w:tcPr>
          <w:p w:rsidR="00BA66FD" w:rsidRPr="009609DC" w:rsidRDefault="00BA66FD" w:rsidP="00997933">
            <w:pPr>
              <w:rPr>
                <w:sz w:val="22"/>
              </w:rPr>
            </w:pPr>
          </w:p>
          <w:p w:rsidR="00BA66FD" w:rsidRPr="009609DC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BA66FD" w:rsidRPr="009609DC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BA66FD" w:rsidRPr="009609DC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BA66FD" w:rsidRPr="009609DC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BA66FD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BA66FD" w:rsidRPr="009609DC" w:rsidRDefault="00BA66FD" w:rsidP="0099793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BA66FD" w:rsidRDefault="00BA66FD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BA66FD" w:rsidRDefault="00BA66FD" w:rsidP="00997933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BA66FD" w:rsidRPr="003865C4" w:rsidRDefault="00BA66FD" w:rsidP="00997933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BA66FD" w:rsidRPr="009609DC" w:rsidRDefault="00BA66FD" w:rsidP="00997933">
            <w:pPr>
              <w:rPr>
                <w:sz w:val="16"/>
                <w:szCs w:val="16"/>
              </w:rPr>
            </w:pPr>
          </w:p>
          <w:p w:rsidR="00BA66FD" w:rsidRPr="009609DC" w:rsidRDefault="00BA66FD" w:rsidP="0099793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BA66FD" w:rsidRPr="009609DC" w:rsidRDefault="00BA66FD" w:rsidP="00997933">
            <w:pPr>
              <w:ind w:left="1093" w:hanging="1093"/>
              <w:rPr>
                <w:sz w:val="16"/>
                <w:szCs w:val="16"/>
              </w:rPr>
            </w:pPr>
          </w:p>
          <w:p w:rsidR="00BA66FD" w:rsidRPr="009609DC" w:rsidRDefault="00BA66FD" w:rsidP="0099793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903DCC">
      <w:pPr>
        <w:pStyle w:val="STJNivel3"/>
      </w:pPr>
    </w:p>
    <w:p w:rsidR="00F003A3" w:rsidRDefault="00F003A3" w:rsidP="00F003A3">
      <w:pPr>
        <w:pStyle w:val="STJNivel3"/>
        <w:ind w:left="360"/>
      </w:pPr>
      <w:bookmarkStart w:id="15" w:name="_Toc393206500"/>
      <w:r>
        <w:t>2.2.4-</w:t>
      </w:r>
      <w:r w:rsidRPr="009609DC">
        <w:t xml:space="preserve">Tela </w:t>
      </w:r>
      <w:r>
        <w:t>Gerar Etiquetas para Credencial</w:t>
      </w:r>
      <w:bookmarkEnd w:id="15"/>
    </w:p>
    <w:p w:rsidR="00F003A3" w:rsidRDefault="001130EB" w:rsidP="00F003A3">
      <w:pPr>
        <w:pStyle w:val="STJNvel2"/>
        <w:numPr>
          <w:ilvl w:val="0"/>
          <w:numId w:val="0"/>
        </w:numPr>
        <w:ind w:left="717"/>
      </w:pPr>
      <w:r>
        <w:rPr>
          <w:noProof/>
        </w:rPr>
        <w:drawing>
          <wp:inline distT="0" distB="0" distL="0" distR="0">
            <wp:extent cx="5286375" cy="3924733"/>
            <wp:effectExtent l="19050" t="0" r="9525" b="0"/>
            <wp:docPr id="7" name="Imagem 3" descr="C:\Users\rayanne.felicio\Pictures\GERAR ETIQUETA CREDEN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GERAR ETIQUETA CREDENCIA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2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A3" w:rsidRDefault="00F003A3" w:rsidP="00F003A3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</w:t>
      </w:r>
      <w:r>
        <w:rPr>
          <w:i w:val="0"/>
          <w:color w:val="auto"/>
        </w:rPr>
        <w:t>ela</w:t>
      </w:r>
      <w:r w:rsidRPr="009609DC">
        <w:rPr>
          <w:i w:val="0"/>
          <w:color w:val="auto"/>
        </w:rPr>
        <w:t xml:space="preserve"> </w:t>
      </w:r>
      <w:r>
        <w:rPr>
          <w:i w:val="0"/>
          <w:color w:val="auto"/>
        </w:rPr>
        <w:t>Gerar Etiquetas para Credencial.</w:t>
      </w:r>
    </w:p>
    <w:p w:rsidR="00F003A3" w:rsidRDefault="00F003A3" w:rsidP="00F003A3"/>
    <w:p w:rsidR="00F003A3" w:rsidRDefault="00333EC8" w:rsidP="00333EC8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2.2.4.1- </w:t>
      </w:r>
      <w:r w:rsidR="00F003A3" w:rsidRPr="009609DC">
        <w:rPr>
          <w:sz w:val="20"/>
        </w:rPr>
        <w:t>Regras de Apresentação</w:t>
      </w:r>
    </w:p>
    <w:p w:rsidR="00363D60" w:rsidRPr="009D1E1B" w:rsidRDefault="00363D60" w:rsidP="00363D60">
      <w:pPr>
        <w:pStyle w:val="Instruo"/>
        <w:numPr>
          <w:ilvl w:val="0"/>
          <w:numId w:val="39"/>
        </w:numPr>
        <w:jc w:val="both"/>
        <w:rPr>
          <w:i w:val="0"/>
          <w:color w:val="auto"/>
        </w:rPr>
      </w:pPr>
      <w:r>
        <w:rPr>
          <w:i w:val="0"/>
          <w:color w:val="000000"/>
        </w:rPr>
        <w:t>Por padrão</w:t>
      </w:r>
      <w:r w:rsidRPr="009D1E1B">
        <w:rPr>
          <w:i w:val="0"/>
          <w:color w:val="000000"/>
        </w:rPr>
        <w:t xml:space="preserve">, </w:t>
      </w:r>
      <w:r>
        <w:rPr>
          <w:i w:val="0"/>
          <w:color w:val="000000"/>
        </w:rPr>
        <w:t xml:space="preserve">o sistema deverá apresentar selecionados </w:t>
      </w:r>
      <w:r w:rsidRPr="009D1E1B">
        <w:rPr>
          <w:i w:val="0"/>
          <w:color w:val="000000"/>
        </w:rPr>
        <w:t xml:space="preserve">todos os </w:t>
      </w:r>
      <w:r>
        <w:rPr>
          <w:i w:val="0"/>
          <w:color w:val="000000"/>
        </w:rPr>
        <w:t>nomes dos participantes.</w:t>
      </w:r>
    </w:p>
    <w:p w:rsidR="00F003A3" w:rsidRPr="009609DC" w:rsidRDefault="00F003A3" w:rsidP="00CA4CDB">
      <w:pPr>
        <w:pStyle w:val="Instruo"/>
        <w:numPr>
          <w:ilvl w:val="0"/>
          <w:numId w:val="3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</w:t>
      </w:r>
      <w:r>
        <w:rPr>
          <w:i w:val="0"/>
          <w:color w:val="auto"/>
        </w:rPr>
        <w:t xml:space="preserve"> </w:t>
      </w:r>
      <w:r w:rsidR="00E971C8">
        <w:rPr>
          <w:i w:val="0"/>
          <w:color w:val="auto"/>
        </w:rPr>
        <w:t>Gerar Etiqueta</w:t>
      </w:r>
      <w:r>
        <w:rPr>
          <w:i w:val="0"/>
          <w:color w:val="auto"/>
        </w:rPr>
        <w:t xml:space="preserve">, o sistema </w:t>
      </w:r>
      <w:r w:rsidR="00E971C8">
        <w:rPr>
          <w:i w:val="0"/>
          <w:color w:val="auto"/>
        </w:rPr>
        <w:t>exibe a Tela Visualizar Impressão Credencial</w:t>
      </w:r>
      <w:r w:rsidRPr="009609DC">
        <w:rPr>
          <w:i w:val="0"/>
          <w:color w:val="auto"/>
        </w:rPr>
        <w:t>.</w:t>
      </w:r>
    </w:p>
    <w:p w:rsidR="00F003A3" w:rsidRDefault="00F003A3" w:rsidP="00CA4CDB">
      <w:pPr>
        <w:pStyle w:val="PargrafodaLista"/>
        <w:numPr>
          <w:ilvl w:val="0"/>
          <w:numId w:val="39"/>
        </w:numPr>
        <w:rPr>
          <w:color w:val="auto"/>
        </w:rPr>
      </w:pPr>
      <w:r w:rsidRPr="00CA4CDB">
        <w:rPr>
          <w:color w:val="auto"/>
        </w:rPr>
        <w:t>Ao acionar o botão C</w:t>
      </w:r>
      <w:r w:rsidR="00E971C8" w:rsidRPr="00CA4CDB">
        <w:rPr>
          <w:color w:val="auto"/>
        </w:rPr>
        <w:t>ancelar</w:t>
      </w:r>
      <w:r w:rsidRPr="00CA4CDB">
        <w:rPr>
          <w:color w:val="auto"/>
        </w:rPr>
        <w:t xml:space="preserve">, o sistema </w:t>
      </w:r>
      <w:r w:rsidR="00E971C8" w:rsidRPr="00CA4CDB">
        <w:rPr>
          <w:color w:val="auto"/>
        </w:rPr>
        <w:t>retorna para a Tela Consultar Lista de Convidados.</w:t>
      </w:r>
    </w:p>
    <w:p w:rsidR="001130EB" w:rsidRPr="00CA4CDB" w:rsidRDefault="001130EB" w:rsidP="00CA4CDB">
      <w:pPr>
        <w:pStyle w:val="PargrafodaLista"/>
        <w:numPr>
          <w:ilvl w:val="0"/>
          <w:numId w:val="39"/>
        </w:numPr>
        <w:rPr>
          <w:color w:val="auto"/>
        </w:rPr>
      </w:pPr>
      <w:r>
        <w:rPr>
          <w:color w:val="auto"/>
        </w:rPr>
        <w:t>Ao selecionar a primeira check-box da primeira coluna, o sistema desmarcar/marcar todos os participantes.</w:t>
      </w:r>
    </w:p>
    <w:p w:rsidR="00F003A3" w:rsidRPr="009609DC" w:rsidRDefault="00333EC8" w:rsidP="00333EC8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2.2.4.2- </w:t>
      </w:r>
      <w:r w:rsidR="00F003A3" w:rsidRPr="009609DC">
        <w:rPr>
          <w:sz w:val="20"/>
        </w:rPr>
        <w:t>Exceções</w:t>
      </w:r>
    </w:p>
    <w:p w:rsidR="00F003A3" w:rsidRPr="009609DC" w:rsidRDefault="00F003A3" w:rsidP="00333EC8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F003A3" w:rsidRDefault="00333EC8" w:rsidP="00333EC8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2.2.4.3- </w:t>
      </w:r>
      <w:r w:rsidR="00F003A3" w:rsidRPr="009609DC">
        <w:rPr>
          <w:sz w:val="20"/>
        </w:rPr>
        <w:t>Itens de Controle</w:t>
      </w:r>
    </w:p>
    <w:p w:rsidR="00F003A3" w:rsidRDefault="00F003A3" w:rsidP="00F003A3"/>
    <w:p w:rsidR="00F003A3" w:rsidRPr="00502905" w:rsidRDefault="00F003A3" w:rsidP="00F003A3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2"/>
        <w:gridCol w:w="1559"/>
        <w:gridCol w:w="567"/>
        <w:gridCol w:w="709"/>
        <w:gridCol w:w="709"/>
        <w:gridCol w:w="708"/>
        <w:gridCol w:w="709"/>
        <w:gridCol w:w="810"/>
        <w:gridCol w:w="360"/>
        <w:gridCol w:w="985"/>
        <w:gridCol w:w="1896"/>
      </w:tblGrid>
      <w:tr w:rsidR="00F003A3" w:rsidRPr="009609DC" w:rsidTr="00C94623">
        <w:trPr>
          <w:cantSplit/>
          <w:trHeight w:val="1234"/>
          <w:jc w:val="center"/>
        </w:trPr>
        <w:tc>
          <w:tcPr>
            <w:tcW w:w="792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810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F003A3" w:rsidRPr="009609DC" w:rsidRDefault="00F003A3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E12D7F" w:rsidRPr="009609DC" w:rsidTr="009B036D">
        <w:trPr>
          <w:cantSplit/>
          <w:trHeight w:val="391"/>
          <w:jc w:val="center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E12D7F" w:rsidRPr="00EF4BDC" w:rsidRDefault="00E12D7F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E12D7F" w:rsidRPr="009609DC" w:rsidRDefault="00A35335" w:rsidP="009B036D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="00E12D7F">
              <w:rPr>
                <w:iCs/>
                <w:color w:val="auto"/>
                <w:sz w:val="22"/>
              </w:rPr>
              <w:t>Nome do participante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12D7F" w:rsidRPr="005B1649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5B1649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12D7F" w:rsidRPr="007E7C9F" w:rsidRDefault="00E12D7F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7E7C9F">
              <w:rPr>
                <w:iCs/>
                <w:color w:val="auto"/>
                <w:sz w:val="22"/>
                <w:szCs w:val="22"/>
              </w:rPr>
              <w:t xml:space="preserve">O sistema </w:t>
            </w:r>
            <w:r>
              <w:rPr>
                <w:iCs/>
                <w:color w:val="auto"/>
                <w:sz w:val="22"/>
                <w:szCs w:val="22"/>
              </w:rPr>
              <w:t>deverá recuperar</w:t>
            </w:r>
            <w:r w:rsidRPr="007E7C9F">
              <w:rPr>
                <w:iCs/>
                <w:color w:val="auto"/>
                <w:sz w:val="22"/>
                <w:szCs w:val="22"/>
              </w:rPr>
              <w:t xml:space="preserve"> o nome dos participantes selecionados na "Tela Consultar Lista de Convidados- 2.2.1-UC004_Manter Lista de Convidados"</w:t>
            </w:r>
          </w:p>
        </w:tc>
      </w:tr>
      <w:tr w:rsidR="006B3165" w:rsidRPr="009609DC" w:rsidTr="00C94623">
        <w:trPr>
          <w:cantSplit/>
          <w:trHeight w:val="391"/>
          <w:jc w:val="center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6B3165" w:rsidRPr="00C94623" w:rsidRDefault="00C94623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B3165" w:rsidRPr="009609DC" w:rsidRDefault="006B3165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Gerar Etiqueta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165" w:rsidRPr="009609DC" w:rsidRDefault="006B3165" w:rsidP="004005A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</w:t>
            </w:r>
            <w:r w:rsidR="004005A6">
              <w:rPr>
                <w:iCs/>
                <w:color w:val="auto"/>
                <w:sz w:val="22"/>
              </w:rPr>
              <w:t xml:space="preserve"> acionado o sistema apresenta a </w:t>
            </w:r>
            <w:r>
              <w:rPr>
                <w:iCs/>
                <w:color w:val="auto"/>
                <w:sz w:val="22"/>
              </w:rPr>
              <w:t>Tela Visualizar Impressão Credencial</w:t>
            </w:r>
            <w:r w:rsidR="004422D1">
              <w:rPr>
                <w:iCs/>
                <w:color w:val="auto"/>
                <w:sz w:val="22"/>
              </w:rPr>
              <w:t xml:space="preserve"> </w:t>
            </w:r>
            <w:r w:rsidR="004005A6">
              <w:rPr>
                <w:iCs/>
                <w:color w:val="auto"/>
                <w:sz w:val="22"/>
              </w:rPr>
              <w:t>- 2.2.2</w:t>
            </w:r>
            <w:r w:rsidR="004422D1">
              <w:rPr>
                <w:iCs/>
                <w:color w:val="auto"/>
                <w:sz w:val="22"/>
              </w:rPr>
              <w:t>.</w:t>
            </w:r>
          </w:p>
        </w:tc>
      </w:tr>
      <w:tr w:rsidR="006B3165" w:rsidRPr="009609DC" w:rsidTr="00C94623">
        <w:trPr>
          <w:cantSplit/>
          <w:trHeight w:val="391"/>
          <w:jc w:val="center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6B3165" w:rsidRPr="00C94623" w:rsidRDefault="00C94623" w:rsidP="003B23B2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B3165" w:rsidRPr="00D03CC1" w:rsidRDefault="006B3165" w:rsidP="0099793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95F4D" w:rsidRDefault="00995F4D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B3165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165" w:rsidRPr="00387834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95F4D" w:rsidRPr="00D03CC1" w:rsidRDefault="006B3165" w:rsidP="00995F4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Retorna para a Tela Consultar Lista de Convidados.</w:t>
            </w:r>
            <w:r w:rsidR="00995F4D"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="00995F4D"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6B3165" w:rsidRPr="00D03CC1" w:rsidRDefault="006B3165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F003A3" w:rsidRPr="009609DC" w:rsidTr="00997933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003A3" w:rsidRPr="009609DC" w:rsidRDefault="00F003A3" w:rsidP="00997933">
            <w:pPr>
              <w:rPr>
                <w:sz w:val="22"/>
              </w:rPr>
            </w:pPr>
          </w:p>
          <w:p w:rsidR="00F003A3" w:rsidRPr="009609DC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F003A3" w:rsidRPr="009609DC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F003A3" w:rsidRPr="009609DC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F003A3" w:rsidRPr="009609DC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F003A3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F003A3" w:rsidRPr="009609DC" w:rsidRDefault="00F003A3" w:rsidP="0099793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003A3" w:rsidRDefault="00F003A3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F003A3" w:rsidRDefault="00F003A3" w:rsidP="00997933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F003A3" w:rsidRPr="003865C4" w:rsidRDefault="00F003A3" w:rsidP="00997933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F003A3" w:rsidRPr="009609DC" w:rsidRDefault="00F003A3" w:rsidP="00997933">
            <w:pPr>
              <w:rPr>
                <w:sz w:val="16"/>
                <w:szCs w:val="16"/>
              </w:rPr>
            </w:pPr>
          </w:p>
          <w:p w:rsidR="00F003A3" w:rsidRPr="009609DC" w:rsidRDefault="00F003A3" w:rsidP="0099793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F003A3" w:rsidRPr="009609DC" w:rsidRDefault="00F003A3" w:rsidP="00997933">
            <w:pPr>
              <w:ind w:left="1093" w:hanging="1093"/>
              <w:rPr>
                <w:sz w:val="16"/>
                <w:szCs w:val="16"/>
              </w:rPr>
            </w:pPr>
          </w:p>
          <w:p w:rsidR="00F003A3" w:rsidRPr="009609DC" w:rsidRDefault="00F003A3" w:rsidP="0099793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003A3" w:rsidRPr="00344909" w:rsidRDefault="00F003A3" w:rsidP="00F003A3"/>
    <w:p w:rsidR="00F003A3" w:rsidRDefault="00F003A3" w:rsidP="00903DCC">
      <w:pPr>
        <w:pStyle w:val="STJNivel3"/>
      </w:pPr>
    </w:p>
    <w:p w:rsidR="00F55A1F" w:rsidRPr="009609DC" w:rsidRDefault="00F55A1F" w:rsidP="00F55A1F">
      <w:pPr>
        <w:pStyle w:val="STJNivel3"/>
      </w:pPr>
      <w:bookmarkStart w:id="16" w:name="_Toc393206501"/>
      <w:r>
        <w:t>2.2.5-</w:t>
      </w:r>
      <w:r w:rsidRPr="009609DC">
        <w:t xml:space="preserve">Tela </w:t>
      </w:r>
      <w:r>
        <w:t>Visualizar Impressão Credencial</w:t>
      </w:r>
      <w:bookmarkEnd w:id="16"/>
    </w:p>
    <w:p w:rsidR="00F55A1F" w:rsidRPr="009609DC" w:rsidRDefault="00F55A1F" w:rsidP="00F55A1F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3994079" cy="4305945"/>
            <wp:effectExtent l="19050" t="0" r="6421" b="0"/>
            <wp:docPr id="4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079" cy="43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1F" w:rsidRPr="009609DC" w:rsidRDefault="00F55A1F" w:rsidP="00F55A1F">
      <w:pPr>
        <w:pStyle w:val="Instruo"/>
        <w:jc w:val="center"/>
        <w:rPr>
          <w:noProof/>
        </w:rPr>
      </w:pPr>
    </w:p>
    <w:p w:rsidR="00F55A1F" w:rsidRDefault="00F55A1F" w:rsidP="00F55A1F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6608F8">
        <w:rPr>
          <w:i w:val="0"/>
          <w:color w:val="auto"/>
        </w:rPr>
        <w:t>5</w:t>
      </w:r>
      <w:r w:rsidRPr="009609DC">
        <w:rPr>
          <w:i w:val="0"/>
          <w:color w:val="auto"/>
        </w:rPr>
        <w:t xml:space="preserve"> - Tela </w:t>
      </w:r>
      <w:r>
        <w:rPr>
          <w:i w:val="0"/>
          <w:color w:val="auto"/>
        </w:rPr>
        <w:t>Visualizar Impressão Credencial</w:t>
      </w:r>
      <w:r w:rsidRPr="009609DC">
        <w:rPr>
          <w:i w:val="0"/>
          <w:color w:val="auto"/>
        </w:rPr>
        <w:t>.</w:t>
      </w:r>
    </w:p>
    <w:p w:rsidR="00404F36" w:rsidRDefault="00404F36" w:rsidP="00404F36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2.2.5.1-</w:t>
      </w:r>
      <w:r w:rsidRPr="009609DC">
        <w:rPr>
          <w:sz w:val="20"/>
        </w:rPr>
        <w:t>Regras de Apresentação</w:t>
      </w:r>
    </w:p>
    <w:p w:rsidR="00330A03" w:rsidRPr="004E758E" w:rsidRDefault="00330A03" w:rsidP="00330A03">
      <w:pPr>
        <w:ind w:firstLine="708"/>
      </w:pPr>
      <w:r>
        <w:t>Não se aplica.</w:t>
      </w:r>
    </w:p>
    <w:p w:rsidR="00F55A1F" w:rsidRPr="009609DC" w:rsidRDefault="00800AAB" w:rsidP="00800AAB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</w:t>
      </w:r>
      <w:r w:rsidR="00404F36">
        <w:rPr>
          <w:sz w:val="20"/>
        </w:rPr>
        <w:t>2</w:t>
      </w:r>
      <w:r>
        <w:rPr>
          <w:sz w:val="20"/>
        </w:rPr>
        <w:t>-</w:t>
      </w:r>
      <w:r w:rsidR="00F55A1F" w:rsidRPr="009609DC">
        <w:rPr>
          <w:sz w:val="20"/>
        </w:rPr>
        <w:t>Exceções</w:t>
      </w:r>
    </w:p>
    <w:p w:rsidR="00F55A1F" w:rsidRDefault="00F55A1F" w:rsidP="00F55A1F">
      <w:pPr>
        <w:pStyle w:val="Instruo"/>
        <w:ind w:left="720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>Não se aplica.</w:t>
      </w:r>
    </w:p>
    <w:p w:rsidR="00F55A1F" w:rsidRDefault="00F55A1F" w:rsidP="00F55A1F"/>
    <w:p w:rsidR="00F55A1F" w:rsidRDefault="00800AAB" w:rsidP="00800AAB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</w:t>
      </w:r>
      <w:r w:rsidR="00404F36">
        <w:rPr>
          <w:sz w:val="20"/>
        </w:rPr>
        <w:t>3</w:t>
      </w:r>
      <w:r>
        <w:rPr>
          <w:sz w:val="20"/>
        </w:rPr>
        <w:t xml:space="preserve">- </w:t>
      </w:r>
      <w:r w:rsidR="00F55A1F">
        <w:rPr>
          <w:sz w:val="20"/>
        </w:rPr>
        <w:t>I</w:t>
      </w:r>
      <w:r w:rsidR="00F55A1F" w:rsidRPr="009609DC">
        <w:rPr>
          <w:sz w:val="20"/>
        </w:rPr>
        <w:t>tens de Controle</w:t>
      </w:r>
    </w:p>
    <w:p w:rsidR="00F55A1F" w:rsidRDefault="00F55A1F" w:rsidP="00F55A1F"/>
    <w:p w:rsidR="00F55A1F" w:rsidRPr="009609DC" w:rsidRDefault="00F55A1F" w:rsidP="00F55A1F"/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66"/>
        <w:gridCol w:w="708"/>
        <w:gridCol w:w="851"/>
        <w:gridCol w:w="567"/>
        <w:gridCol w:w="709"/>
        <w:gridCol w:w="567"/>
        <w:gridCol w:w="766"/>
        <w:gridCol w:w="687"/>
        <w:gridCol w:w="985"/>
        <w:gridCol w:w="1896"/>
      </w:tblGrid>
      <w:tr w:rsidR="00F55A1F" w:rsidRPr="009609DC" w:rsidTr="0099793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66" w:type="dxa"/>
            <w:shd w:val="pct25" w:color="auto" w:fill="auto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766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687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F55A1F" w:rsidRPr="009609DC" w:rsidRDefault="00F55A1F" w:rsidP="0099793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55A1F" w:rsidRPr="00387834" w:rsidTr="0099793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55A1F" w:rsidRPr="00EF4BDC" w:rsidRDefault="00AC37AE" w:rsidP="004A7460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1</w:t>
            </w:r>
          </w:p>
        </w:tc>
        <w:tc>
          <w:tcPr>
            <w:tcW w:w="1966" w:type="dxa"/>
            <w:vAlign w:val="center"/>
          </w:tcPr>
          <w:p w:rsidR="00F55A1F" w:rsidRPr="009609DC" w:rsidRDefault="00F55A1F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</w:p>
        </w:tc>
        <w:tc>
          <w:tcPr>
            <w:tcW w:w="708" w:type="dxa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</w:tcPr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Pr="00AE17EC" w:rsidRDefault="00F55A1F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55A1F" w:rsidRPr="00387834" w:rsidRDefault="00F55A1F" w:rsidP="00D008B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</w:t>
            </w:r>
            <w:r w:rsidR="00D008B5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55A1F" w:rsidRPr="009609DC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A1F" w:rsidRPr="00EF4BDC" w:rsidRDefault="00AC37AE" w:rsidP="004A7460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F55A1F" w:rsidRPr="009609DC" w:rsidRDefault="00F55A1F" w:rsidP="0099793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Pr="00AE17EC" w:rsidRDefault="00F55A1F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A1F" w:rsidRPr="00387834" w:rsidRDefault="00F55A1F" w:rsidP="00D008B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</w:t>
            </w:r>
            <w:r w:rsidR="00D008B5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BE163C">
              <w:rPr>
                <w:iCs/>
                <w:color w:val="auto"/>
                <w:sz w:val="22"/>
                <w:szCs w:val="22"/>
              </w:rPr>
              <w:t>Etiqueta</w:t>
            </w:r>
            <w:r>
              <w:rPr>
                <w:iCs/>
                <w:color w:val="auto"/>
                <w:sz w:val="22"/>
                <w:szCs w:val="22"/>
              </w:rPr>
              <w:t xml:space="preserve">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55A1F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5A1F" w:rsidRPr="00EF4BDC" w:rsidRDefault="00130DE4" w:rsidP="004A7460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F55A1F" w:rsidRPr="00D03CC1" w:rsidRDefault="00F55A1F" w:rsidP="00EF4BDC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</w:t>
            </w:r>
            <w:r w:rsidR="00EF4BDC">
              <w:rPr>
                <w:iCs/>
                <w:color w:val="auto"/>
                <w:sz w:val="22"/>
                <w:szCs w:val="22"/>
              </w:rPr>
              <w:t>Nome do ó</w:t>
            </w:r>
            <w:r>
              <w:rPr>
                <w:iCs/>
                <w:color w:val="auto"/>
                <w:sz w:val="22"/>
                <w:szCs w:val="22"/>
              </w:rPr>
              <w:t>rgão&gt;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F55A1F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Default="00F55A1F" w:rsidP="00997933">
            <w:pPr>
              <w:rPr>
                <w:iCs/>
                <w:color w:val="auto"/>
                <w:sz w:val="22"/>
              </w:rPr>
            </w:pPr>
          </w:p>
          <w:p w:rsidR="00F55A1F" w:rsidRPr="00AE17EC" w:rsidRDefault="00F55A1F" w:rsidP="0099793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55A1F" w:rsidRPr="00387834" w:rsidRDefault="00F55A1F" w:rsidP="0099793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55A1F" w:rsidRPr="00387834" w:rsidRDefault="00BE163C" w:rsidP="00D008B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Etiqueta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AD560A" w:rsidRPr="00D03CC1" w:rsidTr="009979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60A" w:rsidRPr="00EF4BDC" w:rsidRDefault="00130DE4" w:rsidP="004A7460">
            <w:pPr>
              <w:tabs>
                <w:tab w:val="left" w:pos="155"/>
              </w:tabs>
              <w:ind w:left="360"/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AD560A" w:rsidRDefault="00AD560A" w:rsidP="00EF4BDC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&lt;Código de barras&gt;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AD560A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D560A" w:rsidRDefault="00AD560A" w:rsidP="009B036D">
            <w:pPr>
              <w:rPr>
                <w:iCs/>
                <w:color w:val="auto"/>
                <w:sz w:val="22"/>
              </w:rPr>
            </w:pPr>
          </w:p>
          <w:p w:rsidR="00AD560A" w:rsidRDefault="00AD560A" w:rsidP="009B036D">
            <w:pPr>
              <w:rPr>
                <w:iCs/>
                <w:color w:val="auto"/>
                <w:sz w:val="22"/>
              </w:rPr>
            </w:pPr>
          </w:p>
          <w:p w:rsidR="00AD560A" w:rsidRDefault="00AD560A" w:rsidP="009B036D">
            <w:pPr>
              <w:rPr>
                <w:iCs/>
                <w:color w:val="auto"/>
                <w:sz w:val="22"/>
              </w:rPr>
            </w:pPr>
          </w:p>
          <w:p w:rsidR="00AD560A" w:rsidRDefault="00AD560A" w:rsidP="009B036D">
            <w:pPr>
              <w:rPr>
                <w:iCs/>
                <w:color w:val="auto"/>
                <w:sz w:val="22"/>
              </w:rPr>
            </w:pPr>
          </w:p>
          <w:p w:rsidR="00AD560A" w:rsidRPr="00AE17EC" w:rsidRDefault="00AD560A" w:rsidP="009B036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60A" w:rsidRPr="00387834" w:rsidRDefault="00AD560A" w:rsidP="009B036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60A" w:rsidRDefault="00AD560A" w:rsidP="00D008B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O </w:t>
            </w:r>
            <w:r w:rsidR="00D008B5">
              <w:rPr>
                <w:iCs/>
                <w:color w:val="auto"/>
                <w:sz w:val="22"/>
                <w:szCs w:val="22"/>
              </w:rPr>
              <w:t>sistema deverá gerar o c</w:t>
            </w:r>
            <w:r w:rsidR="00B5236A">
              <w:rPr>
                <w:iCs/>
                <w:color w:val="auto"/>
                <w:sz w:val="22"/>
                <w:szCs w:val="22"/>
              </w:rPr>
              <w:t>ódigo de barras</w:t>
            </w:r>
            <w:r w:rsidR="00D008B5">
              <w:rPr>
                <w:iCs/>
                <w:color w:val="auto"/>
                <w:sz w:val="22"/>
                <w:szCs w:val="22"/>
              </w:rPr>
              <w:t xml:space="preserve"> a partir do seqüencial do participante.</w:t>
            </w:r>
          </w:p>
        </w:tc>
      </w:tr>
      <w:tr w:rsidR="00F55A1F" w:rsidRPr="009609DC" w:rsidTr="00997933">
        <w:trPr>
          <w:cantSplit/>
          <w:jc w:val="center"/>
        </w:trPr>
        <w:tc>
          <w:tcPr>
            <w:tcW w:w="10256" w:type="dxa"/>
            <w:gridSpan w:val="11"/>
            <w:shd w:val="pct25" w:color="auto" w:fill="auto"/>
            <w:vAlign w:val="center"/>
          </w:tcPr>
          <w:p w:rsidR="00F55A1F" w:rsidRPr="009609DC" w:rsidRDefault="00F55A1F" w:rsidP="00997933">
            <w:pPr>
              <w:rPr>
                <w:sz w:val="22"/>
              </w:rPr>
            </w:pPr>
          </w:p>
          <w:p w:rsidR="00F55A1F" w:rsidRPr="009609DC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F55A1F" w:rsidRPr="009609DC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F55A1F" w:rsidRPr="009609DC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F55A1F" w:rsidRPr="009609DC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F55A1F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F55A1F" w:rsidRPr="009609DC" w:rsidRDefault="00F55A1F" w:rsidP="0099793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55A1F" w:rsidRDefault="00F55A1F" w:rsidP="0099793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F55A1F" w:rsidRDefault="00F55A1F" w:rsidP="00997933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F55A1F" w:rsidRPr="003865C4" w:rsidRDefault="00F55A1F" w:rsidP="00997933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F55A1F" w:rsidRPr="009609DC" w:rsidRDefault="00F55A1F" w:rsidP="00997933">
            <w:pPr>
              <w:rPr>
                <w:sz w:val="16"/>
                <w:szCs w:val="16"/>
              </w:rPr>
            </w:pPr>
          </w:p>
          <w:p w:rsidR="00F55A1F" w:rsidRPr="009609DC" w:rsidRDefault="00F55A1F" w:rsidP="0099793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F55A1F" w:rsidRPr="009609DC" w:rsidRDefault="00F55A1F" w:rsidP="00997933">
            <w:pPr>
              <w:ind w:left="1093" w:hanging="1093"/>
              <w:rPr>
                <w:sz w:val="16"/>
                <w:szCs w:val="16"/>
              </w:rPr>
            </w:pPr>
          </w:p>
          <w:p w:rsidR="00F55A1F" w:rsidRPr="009609DC" w:rsidRDefault="00F55A1F" w:rsidP="0099793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5A1F" w:rsidRDefault="00F55A1F" w:rsidP="00903DCC">
      <w:pPr>
        <w:pStyle w:val="STJNivel3"/>
      </w:pPr>
    </w:p>
    <w:p w:rsidR="007E38C5" w:rsidRPr="009609DC" w:rsidRDefault="007E38C5" w:rsidP="007E38C5">
      <w:pPr>
        <w:pStyle w:val="STJNivel3"/>
      </w:pPr>
      <w:bookmarkStart w:id="17" w:name="_Toc393206502"/>
      <w:r>
        <w:t>2.2.6-</w:t>
      </w:r>
      <w:r w:rsidRPr="009609DC">
        <w:t xml:space="preserve">Tela </w:t>
      </w:r>
      <w:r>
        <w:t>Selecionar coluna e linha para impressão</w:t>
      </w:r>
      <w:bookmarkEnd w:id="17"/>
    </w:p>
    <w:p w:rsidR="007E38C5" w:rsidRPr="009609DC" w:rsidRDefault="007E38C5" w:rsidP="007E38C5">
      <w:pPr>
        <w:pStyle w:val="STJNivel3"/>
      </w:pPr>
    </w:p>
    <w:p w:rsidR="007E38C5" w:rsidRPr="009609DC" w:rsidRDefault="00D12F6B" w:rsidP="007E38C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74090"/>
            <wp:effectExtent l="19050" t="0" r="5080" b="0"/>
            <wp:docPr id="6" name="Imagem 2" descr="C:\Users\rayanne.felicio\Pictures\SELECIONAR COLUNA 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SELECIONAR COLUNA LINH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8C5" w:rsidRDefault="007E38C5" w:rsidP="007E38C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>
        <w:rPr>
          <w:i w:val="0"/>
          <w:color w:val="auto"/>
        </w:rPr>
        <w:t>6</w:t>
      </w:r>
      <w:r w:rsidRPr="009609DC">
        <w:rPr>
          <w:i w:val="0"/>
          <w:color w:val="auto"/>
        </w:rPr>
        <w:t xml:space="preserve"> - Tela </w:t>
      </w:r>
      <w:r>
        <w:rPr>
          <w:i w:val="0"/>
          <w:color w:val="auto"/>
        </w:rPr>
        <w:t>Selecionar coluna e linha para impressão</w:t>
      </w:r>
    </w:p>
    <w:p w:rsidR="007E38C5" w:rsidRPr="004E758E" w:rsidRDefault="007E38C5" w:rsidP="007E38C5"/>
    <w:p w:rsidR="00D12F6B" w:rsidRDefault="00D12F6B" w:rsidP="00D12F6B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2.2.6.1-</w:t>
      </w:r>
      <w:r w:rsidRPr="009609DC">
        <w:rPr>
          <w:sz w:val="20"/>
        </w:rPr>
        <w:t>Regras de Apresentação</w:t>
      </w:r>
    </w:p>
    <w:p w:rsidR="00D12F6B" w:rsidRPr="009609DC" w:rsidRDefault="00D12F6B" w:rsidP="00D12F6B">
      <w:pPr>
        <w:pStyle w:val="Instruo"/>
        <w:numPr>
          <w:ilvl w:val="0"/>
          <w:numId w:val="41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</w:t>
      </w:r>
      <w:r>
        <w:rPr>
          <w:i w:val="0"/>
          <w:color w:val="auto"/>
        </w:rPr>
        <w:t xml:space="preserve"> Cancelar, o sistema retorna</w:t>
      </w:r>
      <w:r w:rsidRPr="009609DC">
        <w:rPr>
          <w:i w:val="0"/>
          <w:color w:val="auto"/>
        </w:rPr>
        <w:t xml:space="preserve"> para a</w:t>
      </w:r>
      <w:r>
        <w:rPr>
          <w:i w:val="0"/>
          <w:color w:val="auto"/>
        </w:rPr>
        <w:t xml:space="preserve"> </w:t>
      </w:r>
      <w:r w:rsidRPr="00D12F6B">
        <w:rPr>
          <w:i w:val="0"/>
          <w:color w:val="auto"/>
        </w:rPr>
        <w:t>Tela Gerar Etiqueta para Correspondência - 2.2.2</w:t>
      </w:r>
      <w:r>
        <w:rPr>
          <w:i w:val="0"/>
          <w:color w:val="auto"/>
        </w:rPr>
        <w:t xml:space="preserve"> ou a </w:t>
      </w:r>
      <w:r w:rsidRPr="00D12F6B">
        <w:rPr>
          <w:i w:val="0"/>
          <w:color w:val="auto"/>
        </w:rPr>
        <w:t>Tela Gerar Etiqueta para Credencial- 2.2.4</w:t>
      </w:r>
      <w:r w:rsidRPr="009609DC">
        <w:rPr>
          <w:i w:val="0"/>
          <w:color w:val="auto"/>
        </w:rPr>
        <w:t>.</w:t>
      </w:r>
    </w:p>
    <w:p w:rsidR="00D12F6B" w:rsidRDefault="00D12F6B" w:rsidP="00D12F6B">
      <w:pPr>
        <w:pStyle w:val="PargrafodaLista"/>
        <w:numPr>
          <w:ilvl w:val="0"/>
          <w:numId w:val="41"/>
        </w:numPr>
        <w:rPr>
          <w:color w:val="auto"/>
        </w:rPr>
      </w:pPr>
      <w:r w:rsidRPr="009609DC">
        <w:rPr>
          <w:color w:val="auto"/>
        </w:rPr>
        <w:t xml:space="preserve">Ao acionar o </w:t>
      </w:r>
      <w:r>
        <w:rPr>
          <w:color w:val="auto"/>
        </w:rPr>
        <w:t>botão Salvar</w:t>
      </w:r>
      <w:r w:rsidRPr="009609DC">
        <w:rPr>
          <w:color w:val="auto"/>
        </w:rPr>
        <w:t xml:space="preserve">, o sistema apresenta a </w:t>
      </w:r>
      <w:r w:rsidRPr="00D12F6B">
        <w:rPr>
          <w:color w:val="auto"/>
        </w:rPr>
        <w:t>Tela Visualizar Impressão Correspondência - 2.2.3 ou a Tela Visualizar Impressão Credencial- 2.2.5</w:t>
      </w:r>
      <w:r w:rsidRPr="009609DC">
        <w:rPr>
          <w:color w:val="auto"/>
        </w:rPr>
        <w:t>.</w:t>
      </w:r>
    </w:p>
    <w:p w:rsidR="00D12F6B" w:rsidRPr="00404F36" w:rsidRDefault="000F544F" w:rsidP="00404F36">
      <w:pPr>
        <w:pStyle w:val="PargrafodaLista"/>
        <w:numPr>
          <w:ilvl w:val="0"/>
          <w:numId w:val="41"/>
        </w:numPr>
        <w:rPr>
          <w:color w:val="auto"/>
        </w:rPr>
      </w:pPr>
      <w:r>
        <w:rPr>
          <w:color w:val="auto"/>
        </w:rPr>
        <w:t>Por padrão, as listas</w:t>
      </w:r>
      <w:r w:rsidR="00B23A4C">
        <w:rPr>
          <w:color w:val="auto"/>
        </w:rPr>
        <w:t xml:space="preserve"> de coluna e linha</w:t>
      </w:r>
      <w:r>
        <w:rPr>
          <w:color w:val="auto"/>
        </w:rPr>
        <w:t xml:space="preserve"> estarão definidas com o valor “Todas” para indicar que a impressão deve ocorrer em todas as colunas e todas as linhas.</w:t>
      </w:r>
    </w:p>
    <w:p w:rsidR="007E38C5" w:rsidRPr="009609DC" w:rsidRDefault="007E38C5" w:rsidP="007E38C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</w:t>
      </w:r>
      <w:r w:rsidR="00D12F6B">
        <w:rPr>
          <w:sz w:val="20"/>
        </w:rPr>
        <w:t>6</w:t>
      </w:r>
      <w:r>
        <w:rPr>
          <w:sz w:val="20"/>
        </w:rPr>
        <w:t>.</w:t>
      </w:r>
      <w:r w:rsidR="00D12F6B">
        <w:rPr>
          <w:sz w:val="20"/>
        </w:rPr>
        <w:t>2</w:t>
      </w:r>
      <w:r>
        <w:rPr>
          <w:sz w:val="20"/>
        </w:rPr>
        <w:t>-</w:t>
      </w:r>
      <w:r w:rsidRPr="009609DC">
        <w:rPr>
          <w:sz w:val="20"/>
        </w:rPr>
        <w:t>Exceções</w:t>
      </w:r>
    </w:p>
    <w:p w:rsidR="00D12F6B" w:rsidRPr="00D12F6B" w:rsidRDefault="007E38C5" w:rsidP="00D12F6B">
      <w:pPr>
        <w:pStyle w:val="Instruo"/>
        <w:ind w:left="720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>Não se aplica.</w:t>
      </w:r>
    </w:p>
    <w:p w:rsidR="007E38C5" w:rsidRDefault="007E38C5" w:rsidP="007E38C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</w:t>
      </w:r>
      <w:r w:rsidR="00D12F6B">
        <w:rPr>
          <w:sz w:val="20"/>
        </w:rPr>
        <w:t>6</w:t>
      </w:r>
      <w:r>
        <w:rPr>
          <w:sz w:val="20"/>
        </w:rPr>
        <w:t>.</w:t>
      </w:r>
      <w:r w:rsidR="00D12F6B">
        <w:rPr>
          <w:sz w:val="20"/>
        </w:rPr>
        <w:t>3</w:t>
      </w:r>
      <w:r>
        <w:rPr>
          <w:sz w:val="20"/>
        </w:rPr>
        <w:t>- I</w:t>
      </w:r>
      <w:r w:rsidRPr="009609DC">
        <w:rPr>
          <w:sz w:val="20"/>
        </w:rPr>
        <w:t>tens de Controle</w:t>
      </w:r>
    </w:p>
    <w:p w:rsidR="007E38C5" w:rsidRDefault="007E38C5" w:rsidP="007E38C5"/>
    <w:p w:rsidR="007E38C5" w:rsidRPr="009609DC" w:rsidRDefault="007E38C5" w:rsidP="007E38C5"/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66"/>
        <w:gridCol w:w="708"/>
        <w:gridCol w:w="625"/>
        <w:gridCol w:w="567"/>
        <w:gridCol w:w="709"/>
        <w:gridCol w:w="425"/>
        <w:gridCol w:w="1701"/>
        <w:gridCol w:w="425"/>
        <w:gridCol w:w="851"/>
        <w:gridCol w:w="1725"/>
      </w:tblGrid>
      <w:tr w:rsidR="00F53D19" w:rsidRPr="009609DC" w:rsidTr="00F53D1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66" w:type="dxa"/>
            <w:shd w:val="pct25" w:color="auto" w:fill="auto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625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1701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725" w:type="dxa"/>
            <w:shd w:val="pct25" w:color="auto" w:fill="auto"/>
            <w:vAlign w:val="center"/>
          </w:tcPr>
          <w:p w:rsidR="007E38C5" w:rsidRPr="009609DC" w:rsidRDefault="007E38C5" w:rsidP="00B23A4C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7E38C5" w:rsidRPr="00387834" w:rsidTr="00F53D1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E38C5" w:rsidRPr="00EF4BDC" w:rsidRDefault="007E38C5" w:rsidP="00DA784B">
            <w:pPr>
              <w:tabs>
                <w:tab w:val="left" w:pos="155"/>
              </w:tabs>
              <w:ind w:left="360"/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966" w:type="dxa"/>
            <w:vAlign w:val="center"/>
          </w:tcPr>
          <w:p w:rsidR="007E38C5" w:rsidRPr="009609DC" w:rsidRDefault="00DA784B" w:rsidP="00DA784B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 a partir de qual coluna deve ser gerada a impressão:</w:t>
            </w:r>
          </w:p>
        </w:tc>
        <w:tc>
          <w:tcPr>
            <w:tcW w:w="708" w:type="dxa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25" w:type="dxa"/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Todas</w:t>
            </w:r>
          </w:p>
        </w:tc>
        <w:tc>
          <w:tcPr>
            <w:tcW w:w="425" w:type="dxa"/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701" w:type="dxa"/>
            <w:vAlign w:val="center"/>
          </w:tcPr>
          <w:p w:rsidR="007E38C5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verificar a configuração das etiquetas de credencial e correspondência para habilitar a quantidade de colunas.</w:t>
            </w:r>
          </w:p>
          <w:p w:rsidR="007E38C5" w:rsidRPr="00387834" w:rsidRDefault="007E38C5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</w:tcPr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Pr="00AE17EC" w:rsidRDefault="007E38C5" w:rsidP="00B23A4C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25" w:type="dxa"/>
            <w:vAlign w:val="center"/>
          </w:tcPr>
          <w:p w:rsidR="007E38C5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Apresenta a quantidade de colunas para etiquetas de credencial ou etiquetas de correspond</w:t>
            </w:r>
            <w:r>
              <w:rPr>
                <w:iCs/>
                <w:color w:val="auto"/>
                <w:sz w:val="22"/>
                <w:szCs w:val="22"/>
              </w:rPr>
              <w:br/>
              <w:t>ência.</w:t>
            </w:r>
          </w:p>
        </w:tc>
      </w:tr>
      <w:tr w:rsidR="007E38C5" w:rsidRPr="009609DC" w:rsidTr="00F53D1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E38C5" w:rsidRPr="00EF4BDC" w:rsidRDefault="007E38C5" w:rsidP="00DA784B">
            <w:pPr>
              <w:tabs>
                <w:tab w:val="left" w:pos="155"/>
              </w:tabs>
              <w:ind w:left="360"/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2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7E38C5" w:rsidRPr="009609DC" w:rsidRDefault="00DA784B" w:rsidP="00B23A4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 a partir de qual linha deve ser gerada a impressão: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DA784B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Todas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E38C5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verificar a configuração das etiquetas de credencial e correspondência para habilitar a quantidade de linhas.</w:t>
            </w: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Pr="00AE17EC" w:rsidRDefault="007E38C5" w:rsidP="00B23A4C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Apresenta a quantidade de linhas para etiquetas de credencial ou etiquetas de correspond</w:t>
            </w:r>
            <w:r>
              <w:rPr>
                <w:iCs/>
                <w:color w:val="auto"/>
                <w:sz w:val="22"/>
                <w:szCs w:val="22"/>
              </w:rPr>
              <w:br/>
              <w:t>ência.</w:t>
            </w:r>
          </w:p>
        </w:tc>
      </w:tr>
      <w:tr w:rsidR="007E38C5" w:rsidRPr="009609DC" w:rsidTr="00F53D1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E38C5" w:rsidRDefault="007E38C5" w:rsidP="00DA784B">
            <w:pPr>
              <w:tabs>
                <w:tab w:val="left" w:pos="155"/>
              </w:tabs>
              <w:ind w:left="360"/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7E38C5" w:rsidRDefault="00DA784B" w:rsidP="00B23A4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E38C5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E38C5" w:rsidRPr="00387834" w:rsidRDefault="007E38C5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Default="007E38C5" w:rsidP="00B23A4C">
            <w:pPr>
              <w:rPr>
                <w:iCs/>
                <w:color w:val="auto"/>
                <w:sz w:val="22"/>
              </w:rPr>
            </w:pPr>
          </w:p>
          <w:p w:rsidR="007E38C5" w:rsidRPr="00AE17EC" w:rsidRDefault="007E38C5" w:rsidP="00B23A4C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E38C5" w:rsidRPr="00387834" w:rsidRDefault="00041629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:rsidR="007E38C5" w:rsidRPr="00387834" w:rsidRDefault="006D5918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Ao ser acionado o sistema apresenta a </w:t>
            </w:r>
            <w:r w:rsidRPr="006D5918">
              <w:rPr>
                <w:iCs/>
                <w:color w:val="auto"/>
                <w:sz w:val="22"/>
                <w:szCs w:val="22"/>
              </w:rPr>
              <w:t>Tela Visualizar Impressão Correspondência - 2.2.3</w:t>
            </w:r>
            <w:r>
              <w:rPr>
                <w:iCs/>
                <w:color w:val="auto"/>
                <w:sz w:val="22"/>
                <w:szCs w:val="22"/>
              </w:rPr>
              <w:t xml:space="preserve"> ou a </w:t>
            </w:r>
            <w:r w:rsidRPr="006D5918">
              <w:rPr>
                <w:iCs/>
                <w:color w:val="auto"/>
                <w:sz w:val="22"/>
                <w:szCs w:val="22"/>
              </w:rPr>
              <w:t>Tela Visualizar Impressão Credencial- 2.2.5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041629" w:rsidRPr="009609DC" w:rsidTr="00F53D1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41629" w:rsidRDefault="00041629" w:rsidP="00DA784B">
            <w:pPr>
              <w:tabs>
                <w:tab w:val="left" w:pos="155"/>
              </w:tabs>
              <w:ind w:left="360"/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041629" w:rsidRDefault="00041629" w:rsidP="00B23A4C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041629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41629" w:rsidRDefault="00041629" w:rsidP="00041629">
            <w:pPr>
              <w:jc w:val="center"/>
              <w:rPr>
                <w:iCs/>
                <w:color w:val="auto"/>
                <w:sz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</w:rPr>
            </w:pPr>
          </w:p>
          <w:p w:rsidR="00041629" w:rsidRDefault="00041629" w:rsidP="00041629">
            <w:pPr>
              <w:jc w:val="center"/>
              <w:rPr>
                <w:iCs/>
                <w:color w:val="auto"/>
                <w:sz w:val="22"/>
              </w:rPr>
            </w:pPr>
          </w:p>
          <w:p w:rsidR="00041629" w:rsidRPr="00AE17EC" w:rsidRDefault="00041629" w:rsidP="00041629">
            <w:pPr>
              <w:jc w:val="center"/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41629" w:rsidRPr="00387834" w:rsidRDefault="00041629" w:rsidP="0004162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:rsidR="00041629" w:rsidRDefault="006D5918" w:rsidP="00B23A4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Retorna para a </w:t>
            </w:r>
            <w:r w:rsidRPr="006D5918">
              <w:rPr>
                <w:iCs/>
                <w:color w:val="auto"/>
                <w:sz w:val="22"/>
                <w:szCs w:val="22"/>
              </w:rPr>
              <w:t>Tela Gerar Etiqueta para Correspondência - 2.2.2 ou para a Tela Gerar Etiqueta para Credencial- 2.2.4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041629" w:rsidRPr="009609DC" w:rsidTr="00B23A4C">
        <w:trPr>
          <w:cantSplit/>
          <w:jc w:val="center"/>
        </w:trPr>
        <w:tc>
          <w:tcPr>
            <w:tcW w:w="10256" w:type="dxa"/>
            <w:gridSpan w:val="11"/>
            <w:shd w:val="pct25" w:color="auto" w:fill="auto"/>
            <w:vAlign w:val="center"/>
          </w:tcPr>
          <w:p w:rsidR="00041629" w:rsidRPr="009609DC" w:rsidRDefault="00041629" w:rsidP="00B23A4C">
            <w:pPr>
              <w:rPr>
                <w:sz w:val="22"/>
              </w:rPr>
            </w:pPr>
          </w:p>
          <w:p w:rsidR="00041629" w:rsidRPr="009609DC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41629" w:rsidRPr="009609DC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41629" w:rsidRPr="009609DC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41629" w:rsidRPr="009609DC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41629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41629" w:rsidRPr="009609DC" w:rsidRDefault="00041629" w:rsidP="00B23A4C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41629" w:rsidRDefault="00041629" w:rsidP="00B23A4C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041629" w:rsidRDefault="00041629" w:rsidP="00B23A4C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041629" w:rsidRPr="003865C4" w:rsidRDefault="00041629" w:rsidP="00B23A4C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041629" w:rsidRPr="009609DC" w:rsidRDefault="00041629" w:rsidP="00B23A4C">
            <w:pPr>
              <w:rPr>
                <w:sz w:val="16"/>
                <w:szCs w:val="16"/>
              </w:rPr>
            </w:pPr>
          </w:p>
          <w:p w:rsidR="00041629" w:rsidRPr="009609DC" w:rsidRDefault="00041629" w:rsidP="00B23A4C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41629" w:rsidRPr="009609DC" w:rsidRDefault="00041629" w:rsidP="00B23A4C">
            <w:pPr>
              <w:ind w:left="1093" w:hanging="1093"/>
              <w:rPr>
                <w:sz w:val="16"/>
                <w:szCs w:val="16"/>
              </w:rPr>
            </w:pPr>
          </w:p>
          <w:p w:rsidR="00041629" w:rsidRPr="009609DC" w:rsidRDefault="00041629" w:rsidP="00B23A4C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5A1F" w:rsidRDefault="00F55A1F" w:rsidP="00903DCC">
      <w:pPr>
        <w:pStyle w:val="STJNivel3"/>
      </w:pPr>
    </w:p>
    <w:p w:rsidR="00F55A1F" w:rsidRPr="009609DC" w:rsidRDefault="00F55A1F" w:rsidP="00903DCC">
      <w:pPr>
        <w:pStyle w:val="STJNivel3"/>
      </w:pPr>
    </w:p>
    <w:sectPr w:rsidR="00F55A1F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788" w:rsidRDefault="00981788">
      <w:r>
        <w:separator/>
      </w:r>
    </w:p>
  </w:endnote>
  <w:endnote w:type="continuationSeparator" w:id="0">
    <w:p w:rsidR="00981788" w:rsidRDefault="00981788">
      <w:r>
        <w:continuationSeparator/>
      </w:r>
    </w:p>
  </w:endnote>
  <w:endnote w:type="continuationNotice" w:id="1">
    <w:p w:rsidR="00981788" w:rsidRDefault="009817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C" w:rsidRDefault="00B23A4C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B23A4C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23A4C" w:rsidRDefault="00B23A4C">
          <w:r>
            <w:t>Politec Ltda.</w:t>
          </w:r>
        </w:p>
        <w:p w:rsidR="00B23A4C" w:rsidRDefault="00B23A4C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23A4C" w:rsidRDefault="00B23A4C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23A4C" w:rsidRDefault="00B23A4C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B23A4C" w:rsidRDefault="00B23A4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C" w:rsidRDefault="00B23A4C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23A4C">
      <w:trPr>
        <w:cantSplit/>
        <w:jc w:val="center"/>
      </w:trPr>
      <w:tc>
        <w:tcPr>
          <w:tcW w:w="8005" w:type="dxa"/>
        </w:tcPr>
        <w:p w:rsidR="00B23A4C" w:rsidRPr="006F645F" w:rsidRDefault="00B23A4C" w:rsidP="00E92DE3">
          <w:pPr>
            <w:pStyle w:val="Rodap"/>
            <w:ind w:right="360"/>
            <w:rPr>
              <w:color w:val="auto"/>
            </w:rPr>
          </w:pPr>
          <w:r w:rsidRPr="006F645F">
            <w:rPr>
              <w:color w:val="auto"/>
            </w:rPr>
            <w:t>sigeven_este_it01</w:t>
          </w:r>
          <w:r>
            <w:rPr>
              <w:color w:val="auto"/>
            </w:rPr>
            <w:t>7</w:t>
          </w:r>
          <w:r w:rsidRPr="006F645F">
            <w:rPr>
              <w:color w:val="auto"/>
            </w:rPr>
            <w:t>_</w:t>
          </w:r>
          <w:r>
            <w:rPr>
              <w:color w:val="auto"/>
            </w:rPr>
            <w:t>gerar_etiquetas</w:t>
          </w:r>
          <w:r w:rsidRPr="006F645F">
            <w:rPr>
              <w:color w:val="auto"/>
            </w:rPr>
            <w:t xml:space="preserve"> </w:t>
          </w:r>
        </w:p>
      </w:tc>
      <w:tc>
        <w:tcPr>
          <w:tcW w:w="1705" w:type="dxa"/>
          <w:vAlign w:val="center"/>
        </w:tcPr>
        <w:p w:rsidR="00B23A4C" w:rsidRPr="00203AE9" w:rsidRDefault="00B23A4C" w:rsidP="00845586">
          <w:pPr>
            <w:pStyle w:val="Rodap"/>
            <w:jc w:val="right"/>
          </w:pPr>
          <w:r w:rsidRPr="00203AE9">
            <w:t>Pág.</w:t>
          </w:r>
          <w:r w:rsidR="00E04A9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04A96">
            <w:rPr>
              <w:rStyle w:val="Nmerodepgina"/>
              <w:sz w:val="20"/>
            </w:rPr>
            <w:fldChar w:fldCharType="separate"/>
          </w:r>
          <w:r w:rsidR="008045A1">
            <w:rPr>
              <w:rStyle w:val="Nmerodepgina"/>
              <w:noProof/>
              <w:sz w:val="20"/>
            </w:rPr>
            <w:t>2</w:t>
          </w:r>
          <w:r w:rsidR="00E04A96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8045A1">
              <w:rPr>
                <w:noProof/>
              </w:rPr>
              <w:t>18</w:t>
            </w:r>
          </w:fldSimple>
        </w:p>
      </w:tc>
    </w:tr>
  </w:tbl>
  <w:p w:rsidR="00B23A4C" w:rsidRDefault="00B23A4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788" w:rsidRDefault="00981788">
      <w:r>
        <w:separator/>
      </w:r>
    </w:p>
  </w:footnote>
  <w:footnote w:type="continuationSeparator" w:id="0">
    <w:p w:rsidR="00981788" w:rsidRDefault="00981788">
      <w:r>
        <w:continuationSeparator/>
      </w:r>
    </w:p>
  </w:footnote>
  <w:footnote w:type="continuationNotice" w:id="1">
    <w:p w:rsidR="00981788" w:rsidRDefault="009817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C" w:rsidRDefault="00B23A4C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B23A4C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B23A4C" w:rsidRDefault="00B23A4C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B23A4C" w:rsidRDefault="00B23A4C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B23A4C" w:rsidRDefault="00B23A4C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72998963" r:id="rId2"/>
            </w:object>
          </w:r>
        </w:p>
      </w:tc>
    </w:tr>
  </w:tbl>
  <w:p w:rsidR="00B23A4C" w:rsidRDefault="00B23A4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B23A4C">
      <w:trPr>
        <w:cantSplit/>
        <w:trHeight w:val="575"/>
        <w:jc w:val="center"/>
      </w:trPr>
      <w:tc>
        <w:tcPr>
          <w:tcW w:w="720" w:type="pct"/>
          <w:vAlign w:val="center"/>
        </w:tcPr>
        <w:p w:rsidR="00B23A4C" w:rsidRDefault="00B23A4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B23A4C" w:rsidRDefault="00B23A4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-78740</wp:posOffset>
                </wp:positionV>
                <wp:extent cx="965835" cy="94297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B23A4C" w:rsidRPr="00B444D2" w:rsidRDefault="00B23A4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Gerar Etiquetas </w:t>
          </w:r>
        </w:p>
        <w:p w:rsidR="00B23A4C" w:rsidRDefault="00B23A4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B23A4C" w:rsidRDefault="00E04A96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B23A4C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B23A4C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B23A4C" w:rsidRPr="00B444D2" w:rsidRDefault="00B23A4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B23A4C" w:rsidRDefault="00B23A4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633"/>
    <w:multiLevelType w:val="hybridMultilevel"/>
    <w:tmpl w:val="EDF8FFD0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82B6ADE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D34E7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A26C9"/>
    <w:multiLevelType w:val="hybridMultilevel"/>
    <w:tmpl w:val="610C73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325B19"/>
    <w:multiLevelType w:val="hybridMultilevel"/>
    <w:tmpl w:val="EDF8FFD0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61D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>
    <w:nsid w:val="79C43647"/>
    <w:multiLevelType w:val="hybridMultilevel"/>
    <w:tmpl w:val="DA662A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8F371A"/>
    <w:multiLevelType w:val="hybridMultilevel"/>
    <w:tmpl w:val="46D6CF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3"/>
  </w:num>
  <w:num w:numId="4">
    <w:abstractNumId w:val="35"/>
  </w:num>
  <w:num w:numId="5">
    <w:abstractNumId w:val="6"/>
  </w:num>
  <w:num w:numId="6">
    <w:abstractNumId w:val="18"/>
  </w:num>
  <w:num w:numId="7">
    <w:abstractNumId w:val="24"/>
  </w:num>
  <w:num w:numId="8">
    <w:abstractNumId w:val="21"/>
  </w:num>
  <w:num w:numId="9">
    <w:abstractNumId w:val="8"/>
  </w:num>
  <w:num w:numId="10">
    <w:abstractNumId w:val="4"/>
  </w:num>
  <w:num w:numId="11">
    <w:abstractNumId w:val="3"/>
  </w:num>
  <w:num w:numId="12">
    <w:abstractNumId w:val="16"/>
  </w:num>
  <w:num w:numId="13">
    <w:abstractNumId w:val="29"/>
  </w:num>
  <w:num w:numId="14">
    <w:abstractNumId w:val="19"/>
  </w:num>
  <w:num w:numId="15">
    <w:abstractNumId w:val="14"/>
  </w:num>
  <w:num w:numId="16">
    <w:abstractNumId w:val="26"/>
  </w:num>
  <w:num w:numId="17">
    <w:abstractNumId w:val="20"/>
  </w:num>
  <w:num w:numId="18">
    <w:abstractNumId w:val="27"/>
  </w:num>
  <w:num w:numId="19">
    <w:abstractNumId w:val="2"/>
  </w:num>
  <w:num w:numId="20">
    <w:abstractNumId w:val="1"/>
  </w:num>
  <w:num w:numId="21">
    <w:abstractNumId w:val="17"/>
  </w:num>
  <w:num w:numId="22">
    <w:abstractNumId w:val="28"/>
  </w:num>
  <w:num w:numId="23">
    <w:abstractNumId w:val="22"/>
  </w:num>
  <w:num w:numId="24">
    <w:abstractNumId w:val="11"/>
  </w:num>
  <w:num w:numId="25">
    <w:abstractNumId w:val="15"/>
  </w:num>
  <w:num w:numId="26">
    <w:abstractNumId w:val="10"/>
  </w:num>
  <w:num w:numId="27">
    <w:abstractNumId w:val="5"/>
  </w:num>
  <w:num w:numId="28">
    <w:abstractNumId w:val="25"/>
  </w:num>
  <w:num w:numId="29">
    <w:abstractNumId w:val="31"/>
  </w:num>
  <w:num w:numId="30">
    <w:abstractNumId w:val="9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23"/>
  </w:num>
  <w:num w:numId="36">
    <w:abstractNumId w:val="32"/>
  </w:num>
  <w:num w:numId="37">
    <w:abstractNumId w:val="12"/>
  </w:num>
  <w:num w:numId="38">
    <w:abstractNumId w:val="33"/>
  </w:num>
  <w:num w:numId="39">
    <w:abstractNumId w:val="34"/>
  </w:num>
  <w:num w:numId="40">
    <w:abstractNumId w:val="0"/>
  </w:num>
  <w:num w:numId="41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704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10696"/>
    <w:rsid w:val="00010702"/>
    <w:rsid w:val="00011FE7"/>
    <w:rsid w:val="00016829"/>
    <w:rsid w:val="000207E5"/>
    <w:rsid w:val="000233B4"/>
    <w:rsid w:val="0002356A"/>
    <w:rsid w:val="00023A10"/>
    <w:rsid w:val="000368DC"/>
    <w:rsid w:val="00041629"/>
    <w:rsid w:val="00043F96"/>
    <w:rsid w:val="0004711C"/>
    <w:rsid w:val="000521B4"/>
    <w:rsid w:val="0005371C"/>
    <w:rsid w:val="000617DF"/>
    <w:rsid w:val="00063842"/>
    <w:rsid w:val="00063BB4"/>
    <w:rsid w:val="000702A3"/>
    <w:rsid w:val="00072BC3"/>
    <w:rsid w:val="00081EF9"/>
    <w:rsid w:val="00083875"/>
    <w:rsid w:val="00091282"/>
    <w:rsid w:val="00094A08"/>
    <w:rsid w:val="000952BB"/>
    <w:rsid w:val="000A160E"/>
    <w:rsid w:val="000A3DEF"/>
    <w:rsid w:val="000A3E7C"/>
    <w:rsid w:val="000A5058"/>
    <w:rsid w:val="000B1FDE"/>
    <w:rsid w:val="000B2594"/>
    <w:rsid w:val="000B2C8C"/>
    <w:rsid w:val="000D043A"/>
    <w:rsid w:val="000D3F5A"/>
    <w:rsid w:val="000E35C2"/>
    <w:rsid w:val="000E6565"/>
    <w:rsid w:val="000F544F"/>
    <w:rsid w:val="000F5968"/>
    <w:rsid w:val="00101AB1"/>
    <w:rsid w:val="00103470"/>
    <w:rsid w:val="00103D8B"/>
    <w:rsid w:val="00107AFE"/>
    <w:rsid w:val="00110386"/>
    <w:rsid w:val="001119A8"/>
    <w:rsid w:val="00112916"/>
    <w:rsid w:val="001130EB"/>
    <w:rsid w:val="00120599"/>
    <w:rsid w:val="001271EE"/>
    <w:rsid w:val="00130DE4"/>
    <w:rsid w:val="001313F6"/>
    <w:rsid w:val="00132221"/>
    <w:rsid w:val="001327E3"/>
    <w:rsid w:val="001379C1"/>
    <w:rsid w:val="0014080A"/>
    <w:rsid w:val="00140FF7"/>
    <w:rsid w:val="001451C0"/>
    <w:rsid w:val="00154E7B"/>
    <w:rsid w:val="00155384"/>
    <w:rsid w:val="00156ECC"/>
    <w:rsid w:val="00166686"/>
    <w:rsid w:val="00170260"/>
    <w:rsid w:val="001706C7"/>
    <w:rsid w:val="001767DC"/>
    <w:rsid w:val="001827A1"/>
    <w:rsid w:val="001841AD"/>
    <w:rsid w:val="00186E4D"/>
    <w:rsid w:val="00194F25"/>
    <w:rsid w:val="001A189E"/>
    <w:rsid w:val="001A32F6"/>
    <w:rsid w:val="001A65B4"/>
    <w:rsid w:val="001B00B2"/>
    <w:rsid w:val="001B0D01"/>
    <w:rsid w:val="001B1DF7"/>
    <w:rsid w:val="001C1B17"/>
    <w:rsid w:val="001C1FD4"/>
    <w:rsid w:val="001C61CB"/>
    <w:rsid w:val="001D23B2"/>
    <w:rsid w:val="001D24BC"/>
    <w:rsid w:val="001D784C"/>
    <w:rsid w:val="001D7AA0"/>
    <w:rsid w:val="001E2036"/>
    <w:rsid w:val="001E5654"/>
    <w:rsid w:val="001F1D54"/>
    <w:rsid w:val="001F4412"/>
    <w:rsid w:val="001F5CEA"/>
    <w:rsid w:val="00200361"/>
    <w:rsid w:val="00202AE2"/>
    <w:rsid w:val="00203AE9"/>
    <w:rsid w:val="0020552A"/>
    <w:rsid w:val="0020624C"/>
    <w:rsid w:val="00212C6C"/>
    <w:rsid w:val="002133CA"/>
    <w:rsid w:val="00213D04"/>
    <w:rsid w:val="00215DCD"/>
    <w:rsid w:val="00220EBB"/>
    <w:rsid w:val="0022288C"/>
    <w:rsid w:val="00234654"/>
    <w:rsid w:val="00235E45"/>
    <w:rsid w:val="00237A67"/>
    <w:rsid w:val="00242AEC"/>
    <w:rsid w:val="00246405"/>
    <w:rsid w:val="0025107E"/>
    <w:rsid w:val="00255EF3"/>
    <w:rsid w:val="002564FB"/>
    <w:rsid w:val="00262036"/>
    <w:rsid w:val="002624C2"/>
    <w:rsid w:val="002639EF"/>
    <w:rsid w:val="00265A27"/>
    <w:rsid w:val="00265AA0"/>
    <w:rsid w:val="00270DE9"/>
    <w:rsid w:val="002721CD"/>
    <w:rsid w:val="00275E57"/>
    <w:rsid w:val="0027735A"/>
    <w:rsid w:val="00281C01"/>
    <w:rsid w:val="00290B86"/>
    <w:rsid w:val="0029285E"/>
    <w:rsid w:val="002946E2"/>
    <w:rsid w:val="00297EC2"/>
    <w:rsid w:val="002A0015"/>
    <w:rsid w:val="002A1F7B"/>
    <w:rsid w:val="002A4C92"/>
    <w:rsid w:val="002B0285"/>
    <w:rsid w:val="002B0C29"/>
    <w:rsid w:val="002B1649"/>
    <w:rsid w:val="002B3116"/>
    <w:rsid w:val="002C11CE"/>
    <w:rsid w:val="002C51EE"/>
    <w:rsid w:val="002C6027"/>
    <w:rsid w:val="002C6C92"/>
    <w:rsid w:val="002D2A2E"/>
    <w:rsid w:val="002D5CE0"/>
    <w:rsid w:val="002D6F77"/>
    <w:rsid w:val="002D758C"/>
    <w:rsid w:val="002F0385"/>
    <w:rsid w:val="002F16DA"/>
    <w:rsid w:val="002F22E4"/>
    <w:rsid w:val="002F3EED"/>
    <w:rsid w:val="002F671F"/>
    <w:rsid w:val="002F70F4"/>
    <w:rsid w:val="002F7243"/>
    <w:rsid w:val="00304018"/>
    <w:rsid w:val="00304D4A"/>
    <w:rsid w:val="00310CC0"/>
    <w:rsid w:val="00310F7B"/>
    <w:rsid w:val="00312E07"/>
    <w:rsid w:val="003205BD"/>
    <w:rsid w:val="00320EEE"/>
    <w:rsid w:val="00321220"/>
    <w:rsid w:val="00322054"/>
    <w:rsid w:val="00330A03"/>
    <w:rsid w:val="00330C0F"/>
    <w:rsid w:val="00332B39"/>
    <w:rsid w:val="003334F1"/>
    <w:rsid w:val="00333EC8"/>
    <w:rsid w:val="00335630"/>
    <w:rsid w:val="00343126"/>
    <w:rsid w:val="00344909"/>
    <w:rsid w:val="00344B01"/>
    <w:rsid w:val="00354058"/>
    <w:rsid w:val="00354E33"/>
    <w:rsid w:val="0036091D"/>
    <w:rsid w:val="00360C61"/>
    <w:rsid w:val="00360EA6"/>
    <w:rsid w:val="0036361A"/>
    <w:rsid w:val="00363D60"/>
    <w:rsid w:val="003672F3"/>
    <w:rsid w:val="0037173C"/>
    <w:rsid w:val="00374047"/>
    <w:rsid w:val="003756CA"/>
    <w:rsid w:val="00376625"/>
    <w:rsid w:val="00376D29"/>
    <w:rsid w:val="0037780E"/>
    <w:rsid w:val="00381918"/>
    <w:rsid w:val="00383483"/>
    <w:rsid w:val="003836BF"/>
    <w:rsid w:val="003865C4"/>
    <w:rsid w:val="0038740F"/>
    <w:rsid w:val="00393643"/>
    <w:rsid w:val="00395907"/>
    <w:rsid w:val="003A0BE8"/>
    <w:rsid w:val="003B23B2"/>
    <w:rsid w:val="003B524E"/>
    <w:rsid w:val="003B5D10"/>
    <w:rsid w:val="003B7105"/>
    <w:rsid w:val="003C18E2"/>
    <w:rsid w:val="003C62E6"/>
    <w:rsid w:val="003C6E62"/>
    <w:rsid w:val="003E25B3"/>
    <w:rsid w:val="003E327A"/>
    <w:rsid w:val="003F0D53"/>
    <w:rsid w:val="003F15F8"/>
    <w:rsid w:val="003F1BC8"/>
    <w:rsid w:val="003F41CC"/>
    <w:rsid w:val="003F759F"/>
    <w:rsid w:val="004005A6"/>
    <w:rsid w:val="00401449"/>
    <w:rsid w:val="004024E2"/>
    <w:rsid w:val="004044F3"/>
    <w:rsid w:val="00404F36"/>
    <w:rsid w:val="00416208"/>
    <w:rsid w:val="004222AA"/>
    <w:rsid w:val="0042381D"/>
    <w:rsid w:val="0043568F"/>
    <w:rsid w:val="00435D73"/>
    <w:rsid w:val="004365A3"/>
    <w:rsid w:val="0043727C"/>
    <w:rsid w:val="00440AE5"/>
    <w:rsid w:val="00441758"/>
    <w:rsid w:val="004422D1"/>
    <w:rsid w:val="00443864"/>
    <w:rsid w:val="00444631"/>
    <w:rsid w:val="00445BD0"/>
    <w:rsid w:val="00446CAB"/>
    <w:rsid w:val="00447B78"/>
    <w:rsid w:val="00447D31"/>
    <w:rsid w:val="004505F3"/>
    <w:rsid w:val="004535CD"/>
    <w:rsid w:val="00455AC4"/>
    <w:rsid w:val="00457B0D"/>
    <w:rsid w:val="00460FB1"/>
    <w:rsid w:val="004623CA"/>
    <w:rsid w:val="00467C78"/>
    <w:rsid w:val="004711DC"/>
    <w:rsid w:val="00472BC8"/>
    <w:rsid w:val="00472C0F"/>
    <w:rsid w:val="00476197"/>
    <w:rsid w:val="00477299"/>
    <w:rsid w:val="004824B5"/>
    <w:rsid w:val="0049145A"/>
    <w:rsid w:val="00492370"/>
    <w:rsid w:val="004A0856"/>
    <w:rsid w:val="004A4EC8"/>
    <w:rsid w:val="004A7460"/>
    <w:rsid w:val="004B125C"/>
    <w:rsid w:val="004B1BE4"/>
    <w:rsid w:val="004B5499"/>
    <w:rsid w:val="004B561E"/>
    <w:rsid w:val="004B6189"/>
    <w:rsid w:val="004D105F"/>
    <w:rsid w:val="004D4309"/>
    <w:rsid w:val="004D5521"/>
    <w:rsid w:val="004D794F"/>
    <w:rsid w:val="004E31D0"/>
    <w:rsid w:val="004E758E"/>
    <w:rsid w:val="004F3BC1"/>
    <w:rsid w:val="004F7C2D"/>
    <w:rsid w:val="00502905"/>
    <w:rsid w:val="0050528C"/>
    <w:rsid w:val="005143C1"/>
    <w:rsid w:val="005164A6"/>
    <w:rsid w:val="00517A8E"/>
    <w:rsid w:val="00521E39"/>
    <w:rsid w:val="00527F1A"/>
    <w:rsid w:val="00532AD7"/>
    <w:rsid w:val="005337A3"/>
    <w:rsid w:val="00534860"/>
    <w:rsid w:val="005356FF"/>
    <w:rsid w:val="00541C3E"/>
    <w:rsid w:val="005426D6"/>
    <w:rsid w:val="00545B2A"/>
    <w:rsid w:val="0055275C"/>
    <w:rsid w:val="00557B5C"/>
    <w:rsid w:val="0056013B"/>
    <w:rsid w:val="005625CE"/>
    <w:rsid w:val="0056567F"/>
    <w:rsid w:val="00566BE0"/>
    <w:rsid w:val="00566D50"/>
    <w:rsid w:val="005719CB"/>
    <w:rsid w:val="00574046"/>
    <w:rsid w:val="005745DA"/>
    <w:rsid w:val="0057624F"/>
    <w:rsid w:val="00576764"/>
    <w:rsid w:val="00580B18"/>
    <w:rsid w:val="005835EE"/>
    <w:rsid w:val="005836F0"/>
    <w:rsid w:val="005874A5"/>
    <w:rsid w:val="00594AFC"/>
    <w:rsid w:val="00595817"/>
    <w:rsid w:val="00595DB7"/>
    <w:rsid w:val="00596596"/>
    <w:rsid w:val="00596C6E"/>
    <w:rsid w:val="005B1649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D0D69"/>
    <w:rsid w:val="005D133F"/>
    <w:rsid w:val="005D538A"/>
    <w:rsid w:val="005D663C"/>
    <w:rsid w:val="005D6963"/>
    <w:rsid w:val="005D7936"/>
    <w:rsid w:val="005E0282"/>
    <w:rsid w:val="005E284A"/>
    <w:rsid w:val="005E3355"/>
    <w:rsid w:val="005E73B7"/>
    <w:rsid w:val="005E73FA"/>
    <w:rsid w:val="005F000B"/>
    <w:rsid w:val="005F1690"/>
    <w:rsid w:val="005F61A1"/>
    <w:rsid w:val="006007D9"/>
    <w:rsid w:val="00600AFB"/>
    <w:rsid w:val="00600B51"/>
    <w:rsid w:val="00601D50"/>
    <w:rsid w:val="00602914"/>
    <w:rsid w:val="00605770"/>
    <w:rsid w:val="00605DEE"/>
    <w:rsid w:val="00606206"/>
    <w:rsid w:val="00606A30"/>
    <w:rsid w:val="0061421E"/>
    <w:rsid w:val="00615055"/>
    <w:rsid w:val="006167E5"/>
    <w:rsid w:val="00621E5C"/>
    <w:rsid w:val="00622285"/>
    <w:rsid w:val="006256B6"/>
    <w:rsid w:val="0065082B"/>
    <w:rsid w:val="00654E56"/>
    <w:rsid w:val="006608F8"/>
    <w:rsid w:val="00662DFC"/>
    <w:rsid w:val="0067193F"/>
    <w:rsid w:val="00673106"/>
    <w:rsid w:val="00674C14"/>
    <w:rsid w:val="00675752"/>
    <w:rsid w:val="006917DC"/>
    <w:rsid w:val="00691DF7"/>
    <w:rsid w:val="00695986"/>
    <w:rsid w:val="00696734"/>
    <w:rsid w:val="00697087"/>
    <w:rsid w:val="006A1880"/>
    <w:rsid w:val="006A43A5"/>
    <w:rsid w:val="006A536F"/>
    <w:rsid w:val="006A692A"/>
    <w:rsid w:val="006A75DF"/>
    <w:rsid w:val="006B3165"/>
    <w:rsid w:val="006B42C6"/>
    <w:rsid w:val="006B6ABE"/>
    <w:rsid w:val="006C0926"/>
    <w:rsid w:val="006C474C"/>
    <w:rsid w:val="006D1D2B"/>
    <w:rsid w:val="006D21FD"/>
    <w:rsid w:val="006D5918"/>
    <w:rsid w:val="006D6D1E"/>
    <w:rsid w:val="006E0EF6"/>
    <w:rsid w:val="006E2FD9"/>
    <w:rsid w:val="006E5EC1"/>
    <w:rsid w:val="006F1333"/>
    <w:rsid w:val="006F4184"/>
    <w:rsid w:val="006F645F"/>
    <w:rsid w:val="006F7DB5"/>
    <w:rsid w:val="007118BF"/>
    <w:rsid w:val="00712E4F"/>
    <w:rsid w:val="007210CA"/>
    <w:rsid w:val="00724946"/>
    <w:rsid w:val="00730AEC"/>
    <w:rsid w:val="00730E13"/>
    <w:rsid w:val="007371AA"/>
    <w:rsid w:val="00737385"/>
    <w:rsid w:val="00737CF6"/>
    <w:rsid w:val="007404C8"/>
    <w:rsid w:val="00740C72"/>
    <w:rsid w:val="007414CC"/>
    <w:rsid w:val="00744E82"/>
    <w:rsid w:val="00746F80"/>
    <w:rsid w:val="00750867"/>
    <w:rsid w:val="0075313A"/>
    <w:rsid w:val="00753FB6"/>
    <w:rsid w:val="007542EC"/>
    <w:rsid w:val="0075610D"/>
    <w:rsid w:val="0076016F"/>
    <w:rsid w:val="00773421"/>
    <w:rsid w:val="0078056D"/>
    <w:rsid w:val="00781B6A"/>
    <w:rsid w:val="00787E5F"/>
    <w:rsid w:val="00790AA0"/>
    <w:rsid w:val="00790D64"/>
    <w:rsid w:val="00791EBD"/>
    <w:rsid w:val="0079257A"/>
    <w:rsid w:val="00794B54"/>
    <w:rsid w:val="007A0010"/>
    <w:rsid w:val="007A2E01"/>
    <w:rsid w:val="007A2FCB"/>
    <w:rsid w:val="007A3D6F"/>
    <w:rsid w:val="007A4C77"/>
    <w:rsid w:val="007A4F4F"/>
    <w:rsid w:val="007A5EBC"/>
    <w:rsid w:val="007A6A63"/>
    <w:rsid w:val="007B0C07"/>
    <w:rsid w:val="007B5ECF"/>
    <w:rsid w:val="007C052C"/>
    <w:rsid w:val="007C2C06"/>
    <w:rsid w:val="007C3085"/>
    <w:rsid w:val="007C5FC7"/>
    <w:rsid w:val="007C7B53"/>
    <w:rsid w:val="007D2227"/>
    <w:rsid w:val="007D3319"/>
    <w:rsid w:val="007D5DF6"/>
    <w:rsid w:val="007D74BE"/>
    <w:rsid w:val="007E38C5"/>
    <w:rsid w:val="007E5541"/>
    <w:rsid w:val="007E5E04"/>
    <w:rsid w:val="007E7632"/>
    <w:rsid w:val="007E7C9F"/>
    <w:rsid w:val="007F04CF"/>
    <w:rsid w:val="007F4ECC"/>
    <w:rsid w:val="00800AAB"/>
    <w:rsid w:val="00800B47"/>
    <w:rsid w:val="00802709"/>
    <w:rsid w:val="008045A1"/>
    <w:rsid w:val="00804C27"/>
    <w:rsid w:val="00806A75"/>
    <w:rsid w:val="0081784C"/>
    <w:rsid w:val="0082472C"/>
    <w:rsid w:val="00827ED5"/>
    <w:rsid w:val="00833EA3"/>
    <w:rsid w:val="00840166"/>
    <w:rsid w:val="00841328"/>
    <w:rsid w:val="00841F4F"/>
    <w:rsid w:val="00843BBF"/>
    <w:rsid w:val="00844860"/>
    <w:rsid w:val="00845586"/>
    <w:rsid w:val="00851C35"/>
    <w:rsid w:val="0085455F"/>
    <w:rsid w:val="00856F71"/>
    <w:rsid w:val="00860EFF"/>
    <w:rsid w:val="0086701C"/>
    <w:rsid w:val="00873631"/>
    <w:rsid w:val="0087394A"/>
    <w:rsid w:val="00875A15"/>
    <w:rsid w:val="00875B60"/>
    <w:rsid w:val="00880FFD"/>
    <w:rsid w:val="00884A85"/>
    <w:rsid w:val="00887C24"/>
    <w:rsid w:val="00890A9E"/>
    <w:rsid w:val="008924B7"/>
    <w:rsid w:val="0089543F"/>
    <w:rsid w:val="008969BE"/>
    <w:rsid w:val="0089709B"/>
    <w:rsid w:val="008A5DA3"/>
    <w:rsid w:val="008B308B"/>
    <w:rsid w:val="008B4384"/>
    <w:rsid w:val="008B521C"/>
    <w:rsid w:val="008C5F0F"/>
    <w:rsid w:val="008D188E"/>
    <w:rsid w:val="008D20F1"/>
    <w:rsid w:val="008E0B34"/>
    <w:rsid w:val="008E7400"/>
    <w:rsid w:val="008F1B4C"/>
    <w:rsid w:val="008F22DE"/>
    <w:rsid w:val="008F4598"/>
    <w:rsid w:val="008F4A3F"/>
    <w:rsid w:val="008F566B"/>
    <w:rsid w:val="008F73B0"/>
    <w:rsid w:val="00903DCC"/>
    <w:rsid w:val="009065C2"/>
    <w:rsid w:val="00910ACD"/>
    <w:rsid w:val="009114BE"/>
    <w:rsid w:val="00913D36"/>
    <w:rsid w:val="00927D22"/>
    <w:rsid w:val="00927FDA"/>
    <w:rsid w:val="00931DD3"/>
    <w:rsid w:val="00933BEE"/>
    <w:rsid w:val="0093526A"/>
    <w:rsid w:val="00947E7C"/>
    <w:rsid w:val="00952C88"/>
    <w:rsid w:val="009550AA"/>
    <w:rsid w:val="0095616A"/>
    <w:rsid w:val="00956879"/>
    <w:rsid w:val="009609DC"/>
    <w:rsid w:val="00966BDD"/>
    <w:rsid w:val="00970C95"/>
    <w:rsid w:val="00973BF8"/>
    <w:rsid w:val="0097569E"/>
    <w:rsid w:val="00981788"/>
    <w:rsid w:val="00992F2C"/>
    <w:rsid w:val="00993D10"/>
    <w:rsid w:val="00995B43"/>
    <w:rsid w:val="00995F4D"/>
    <w:rsid w:val="00997933"/>
    <w:rsid w:val="009A05DE"/>
    <w:rsid w:val="009A12DF"/>
    <w:rsid w:val="009A1606"/>
    <w:rsid w:val="009B036D"/>
    <w:rsid w:val="009B2F9E"/>
    <w:rsid w:val="009B6B7D"/>
    <w:rsid w:val="009C0614"/>
    <w:rsid w:val="009C1194"/>
    <w:rsid w:val="009C22EC"/>
    <w:rsid w:val="009C3208"/>
    <w:rsid w:val="009D0B3D"/>
    <w:rsid w:val="009D1986"/>
    <w:rsid w:val="009D1E1B"/>
    <w:rsid w:val="009D6A5A"/>
    <w:rsid w:val="009E19A0"/>
    <w:rsid w:val="009E32BE"/>
    <w:rsid w:val="009F1CA7"/>
    <w:rsid w:val="009F1D5C"/>
    <w:rsid w:val="009F21FA"/>
    <w:rsid w:val="009F46B9"/>
    <w:rsid w:val="009F5912"/>
    <w:rsid w:val="00A00D72"/>
    <w:rsid w:val="00A041EA"/>
    <w:rsid w:val="00A14EB5"/>
    <w:rsid w:val="00A167AA"/>
    <w:rsid w:val="00A209CA"/>
    <w:rsid w:val="00A3242A"/>
    <w:rsid w:val="00A35335"/>
    <w:rsid w:val="00A37312"/>
    <w:rsid w:val="00A37F98"/>
    <w:rsid w:val="00A43DCD"/>
    <w:rsid w:val="00A44672"/>
    <w:rsid w:val="00A45F83"/>
    <w:rsid w:val="00A50464"/>
    <w:rsid w:val="00A505CE"/>
    <w:rsid w:val="00A5116A"/>
    <w:rsid w:val="00A5164B"/>
    <w:rsid w:val="00A648D9"/>
    <w:rsid w:val="00A6684E"/>
    <w:rsid w:val="00A66FEB"/>
    <w:rsid w:val="00A6720E"/>
    <w:rsid w:val="00A70460"/>
    <w:rsid w:val="00A71EFD"/>
    <w:rsid w:val="00A72EA5"/>
    <w:rsid w:val="00A73DD9"/>
    <w:rsid w:val="00A7401F"/>
    <w:rsid w:val="00A77597"/>
    <w:rsid w:val="00A81C88"/>
    <w:rsid w:val="00A90887"/>
    <w:rsid w:val="00A974D6"/>
    <w:rsid w:val="00AA6634"/>
    <w:rsid w:val="00AB1FEE"/>
    <w:rsid w:val="00AB3ED3"/>
    <w:rsid w:val="00AB4BF3"/>
    <w:rsid w:val="00AC25D6"/>
    <w:rsid w:val="00AC37AE"/>
    <w:rsid w:val="00AC3C95"/>
    <w:rsid w:val="00AC65F4"/>
    <w:rsid w:val="00AD1690"/>
    <w:rsid w:val="00AD3A1E"/>
    <w:rsid w:val="00AD54BE"/>
    <w:rsid w:val="00AD560A"/>
    <w:rsid w:val="00AD7D56"/>
    <w:rsid w:val="00AE0F7F"/>
    <w:rsid w:val="00AE17EC"/>
    <w:rsid w:val="00AE1D79"/>
    <w:rsid w:val="00AE3F59"/>
    <w:rsid w:val="00AE54C2"/>
    <w:rsid w:val="00AF3382"/>
    <w:rsid w:val="00AF3422"/>
    <w:rsid w:val="00B00F6D"/>
    <w:rsid w:val="00B02DE0"/>
    <w:rsid w:val="00B043C1"/>
    <w:rsid w:val="00B0457D"/>
    <w:rsid w:val="00B0768C"/>
    <w:rsid w:val="00B13A9F"/>
    <w:rsid w:val="00B146E8"/>
    <w:rsid w:val="00B17257"/>
    <w:rsid w:val="00B17C79"/>
    <w:rsid w:val="00B21741"/>
    <w:rsid w:val="00B21893"/>
    <w:rsid w:val="00B219DC"/>
    <w:rsid w:val="00B23A4C"/>
    <w:rsid w:val="00B26DDD"/>
    <w:rsid w:val="00B30CA4"/>
    <w:rsid w:val="00B324BC"/>
    <w:rsid w:val="00B36C6D"/>
    <w:rsid w:val="00B411D1"/>
    <w:rsid w:val="00B41816"/>
    <w:rsid w:val="00B41DAB"/>
    <w:rsid w:val="00B444D2"/>
    <w:rsid w:val="00B45112"/>
    <w:rsid w:val="00B5236A"/>
    <w:rsid w:val="00B6106D"/>
    <w:rsid w:val="00B62DC5"/>
    <w:rsid w:val="00B64907"/>
    <w:rsid w:val="00B67849"/>
    <w:rsid w:val="00B71BF2"/>
    <w:rsid w:val="00B7540F"/>
    <w:rsid w:val="00B8287F"/>
    <w:rsid w:val="00B91931"/>
    <w:rsid w:val="00BA0292"/>
    <w:rsid w:val="00BA1EC1"/>
    <w:rsid w:val="00BA66FD"/>
    <w:rsid w:val="00BA740F"/>
    <w:rsid w:val="00BB0080"/>
    <w:rsid w:val="00BB42F9"/>
    <w:rsid w:val="00BB6999"/>
    <w:rsid w:val="00BB6B64"/>
    <w:rsid w:val="00BC2B78"/>
    <w:rsid w:val="00BC3451"/>
    <w:rsid w:val="00BD1840"/>
    <w:rsid w:val="00BD2A70"/>
    <w:rsid w:val="00BD71E7"/>
    <w:rsid w:val="00BE0804"/>
    <w:rsid w:val="00BE081B"/>
    <w:rsid w:val="00BE163C"/>
    <w:rsid w:val="00BE666E"/>
    <w:rsid w:val="00BE6B5F"/>
    <w:rsid w:val="00BE7741"/>
    <w:rsid w:val="00C0263B"/>
    <w:rsid w:val="00C029E7"/>
    <w:rsid w:val="00C1260A"/>
    <w:rsid w:val="00C16C1D"/>
    <w:rsid w:val="00C344FD"/>
    <w:rsid w:val="00C41BEE"/>
    <w:rsid w:val="00C42521"/>
    <w:rsid w:val="00C51534"/>
    <w:rsid w:val="00C5680E"/>
    <w:rsid w:val="00C60861"/>
    <w:rsid w:val="00C62300"/>
    <w:rsid w:val="00C638AD"/>
    <w:rsid w:val="00C65EFE"/>
    <w:rsid w:val="00C65F82"/>
    <w:rsid w:val="00C727F7"/>
    <w:rsid w:val="00C81E87"/>
    <w:rsid w:val="00C85092"/>
    <w:rsid w:val="00C92639"/>
    <w:rsid w:val="00C92A91"/>
    <w:rsid w:val="00C94623"/>
    <w:rsid w:val="00CA03CB"/>
    <w:rsid w:val="00CA1696"/>
    <w:rsid w:val="00CA1985"/>
    <w:rsid w:val="00CA4CDB"/>
    <w:rsid w:val="00CB398D"/>
    <w:rsid w:val="00CB509B"/>
    <w:rsid w:val="00CB51A0"/>
    <w:rsid w:val="00CB55C3"/>
    <w:rsid w:val="00CB6295"/>
    <w:rsid w:val="00CC3B97"/>
    <w:rsid w:val="00CD4E41"/>
    <w:rsid w:val="00CD4EE8"/>
    <w:rsid w:val="00CD646F"/>
    <w:rsid w:val="00CE11E1"/>
    <w:rsid w:val="00CE5999"/>
    <w:rsid w:val="00CF5352"/>
    <w:rsid w:val="00CF5AC2"/>
    <w:rsid w:val="00D008B5"/>
    <w:rsid w:val="00D00EED"/>
    <w:rsid w:val="00D058DB"/>
    <w:rsid w:val="00D101FF"/>
    <w:rsid w:val="00D12F6B"/>
    <w:rsid w:val="00D1319E"/>
    <w:rsid w:val="00D14006"/>
    <w:rsid w:val="00D147AC"/>
    <w:rsid w:val="00D1619B"/>
    <w:rsid w:val="00D22FD0"/>
    <w:rsid w:val="00D244E3"/>
    <w:rsid w:val="00D25D3D"/>
    <w:rsid w:val="00D26EC1"/>
    <w:rsid w:val="00D3123D"/>
    <w:rsid w:val="00D33DF7"/>
    <w:rsid w:val="00D364A3"/>
    <w:rsid w:val="00D42406"/>
    <w:rsid w:val="00D43834"/>
    <w:rsid w:val="00D44AE5"/>
    <w:rsid w:val="00D45991"/>
    <w:rsid w:val="00D46E23"/>
    <w:rsid w:val="00D57B7E"/>
    <w:rsid w:val="00D60F4C"/>
    <w:rsid w:val="00D7236A"/>
    <w:rsid w:val="00D76AA1"/>
    <w:rsid w:val="00D8197E"/>
    <w:rsid w:val="00D82ED9"/>
    <w:rsid w:val="00D8521C"/>
    <w:rsid w:val="00D86EC8"/>
    <w:rsid w:val="00D9314C"/>
    <w:rsid w:val="00D94A5B"/>
    <w:rsid w:val="00DA0430"/>
    <w:rsid w:val="00DA4031"/>
    <w:rsid w:val="00DA784B"/>
    <w:rsid w:val="00DB2102"/>
    <w:rsid w:val="00DB24CB"/>
    <w:rsid w:val="00DB3369"/>
    <w:rsid w:val="00DC017F"/>
    <w:rsid w:val="00DC01AB"/>
    <w:rsid w:val="00DC2346"/>
    <w:rsid w:val="00DC27AE"/>
    <w:rsid w:val="00DD38F3"/>
    <w:rsid w:val="00DD3B7B"/>
    <w:rsid w:val="00DD6774"/>
    <w:rsid w:val="00DD7FD8"/>
    <w:rsid w:val="00DE162C"/>
    <w:rsid w:val="00DE3C04"/>
    <w:rsid w:val="00DF01C1"/>
    <w:rsid w:val="00DF4F1B"/>
    <w:rsid w:val="00E01B3B"/>
    <w:rsid w:val="00E02DE5"/>
    <w:rsid w:val="00E02F1F"/>
    <w:rsid w:val="00E03A33"/>
    <w:rsid w:val="00E04A96"/>
    <w:rsid w:val="00E07CD2"/>
    <w:rsid w:val="00E113A1"/>
    <w:rsid w:val="00E12826"/>
    <w:rsid w:val="00E12D7F"/>
    <w:rsid w:val="00E13199"/>
    <w:rsid w:val="00E13FC4"/>
    <w:rsid w:val="00E1463D"/>
    <w:rsid w:val="00E23BDD"/>
    <w:rsid w:val="00E27CDD"/>
    <w:rsid w:val="00E30CD1"/>
    <w:rsid w:val="00E318D9"/>
    <w:rsid w:val="00E326FE"/>
    <w:rsid w:val="00E32EFA"/>
    <w:rsid w:val="00E338AE"/>
    <w:rsid w:val="00E356D2"/>
    <w:rsid w:val="00E36EEC"/>
    <w:rsid w:val="00E435A0"/>
    <w:rsid w:val="00E450B0"/>
    <w:rsid w:val="00E465DD"/>
    <w:rsid w:val="00E5110E"/>
    <w:rsid w:val="00E51D28"/>
    <w:rsid w:val="00E53669"/>
    <w:rsid w:val="00E542BF"/>
    <w:rsid w:val="00E559FA"/>
    <w:rsid w:val="00E63CDA"/>
    <w:rsid w:val="00E66D6A"/>
    <w:rsid w:val="00E72279"/>
    <w:rsid w:val="00E73E40"/>
    <w:rsid w:val="00E75EC7"/>
    <w:rsid w:val="00E77370"/>
    <w:rsid w:val="00E84092"/>
    <w:rsid w:val="00E84107"/>
    <w:rsid w:val="00E9237E"/>
    <w:rsid w:val="00E92DE3"/>
    <w:rsid w:val="00E959C3"/>
    <w:rsid w:val="00E971C8"/>
    <w:rsid w:val="00EA16B0"/>
    <w:rsid w:val="00EA1E7E"/>
    <w:rsid w:val="00EA545D"/>
    <w:rsid w:val="00EA62E2"/>
    <w:rsid w:val="00EB2BAD"/>
    <w:rsid w:val="00EC0005"/>
    <w:rsid w:val="00EC0691"/>
    <w:rsid w:val="00EC234E"/>
    <w:rsid w:val="00EC3E7A"/>
    <w:rsid w:val="00EC761B"/>
    <w:rsid w:val="00ED3830"/>
    <w:rsid w:val="00ED6F42"/>
    <w:rsid w:val="00EE01E5"/>
    <w:rsid w:val="00EE0FCB"/>
    <w:rsid w:val="00EE1399"/>
    <w:rsid w:val="00EE4AFA"/>
    <w:rsid w:val="00EE5BAB"/>
    <w:rsid w:val="00EF182A"/>
    <w:rsid w:val="00EF4BDC"/>
    <w:rsid w:val="00EF7199"/>
    <w:rsid w:val="00F003A3"/>
    <w:rsid w:val="00F010F0"/>
    <w:rsid w:val="00F03863"/>
    <w:rsid w:val="00F06DF3"/>
    <w:rsid w:val="00F11409"/>
    <w:rsid w:val="00F305DA"/>
    <w:rsid w:val="00F33FE2"/>
    <w:rsid w:val="00F34704"/>
    <w:rsid w:val="00F34DDD"/>
    <w:rsid w:val="00F47950"/>
    <w:rsid w:val="00F52573"/>
    <w:rsid w:val="00F52E1C"/>
    <w:rsid w:val="00F53D19"/>
    <w:rsid w:val="00F55A1F"/>
    <w:rsid w:val="00F6280A"/>
    <w:rsid w:val="00F62E5E"/>
    <w:rsid w:val="00F775B7"/>
    <w:rsid w:val="00F87078"/>
    <w:rsid w:val="00F87553"/>
    <w:rsid w:val="00F937BB"/>
    <w:rsid w:val="00F979F4"/>
    <w:rsid w:val="00FA1C01"/>
    <w:rsid w:val="00FA1E03"/>
    <w:rsid w:val="00FA2639"/>
    <w:rsid w:val="00FA2B64"/>
    <w:rsid w:val="00FA78EA"/>
    <w:rsid w:val="00FB1B9A"/>
    <w:rsid w:val="00FB3008"/>
    <w:rsid w:val="00FB563B"/>
    <w:rsid w:val="00FC3B30"/>
    <w:rsid w:val="00FD1F95"/>
    <w:rsid w:val="00FD3B36"/>
    <w:rsid w:val="00FE0268"/>
    <w:rsid w:val="00FF0969"/>
    <w:rsid w:val="00FF2172"/>
    <w:rsid w:val="00FF25B7"/>
    <w:rsid w:val="00FF2DDE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E01B3B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903DCC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33035-C725-4049-9E27-2053AB4D7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F84C8-7E78-4D12-BF46-A368E349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632</TotalTime>
  <Pages>18</Pages>
  <Words>2521</Words>
  <Characters>13618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16107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174</cp:revision>
  <cp:lastPrinted>2009-03-06T19:55:00Z</cp:lastPrinted>
  <dcterms:created xsi:type="dcterms:W3CDTF">2014-06-25T12:48:00Z</dcterms:created>
  <dcterms:modified xsi:type="dcterms:W3CDTF">2014-09-23T20:36:00Z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