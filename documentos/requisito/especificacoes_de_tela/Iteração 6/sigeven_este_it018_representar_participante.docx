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9609DC" w:rsidRDefault="001E635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E56ED1" w:rsidRPr="00B324BC" w:rsidRDefault="00E56ED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E56ED1" w:rsidRPr="00B324BC" w:rsidRDefault="00E56ED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56ED1" w:rsidRDefault="00E56ED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E56ED1" w:rsidRPr="00E13199" w:rsidRDefault="00E56ED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Representação do Participante</w:t>
                  </w:r>
                </w:p>
                <w:p w:rsidR="00E56ED1" w:rsidRPr="00E13199" w:rsidRDefault="00E56ED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E56ED1" w:rsidRPr="00E13199" w:rsidRDefault="00E56ED1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42077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</w:t>
                  </w:r>
                  <w:r w:rsidRPr="00CA19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  <w:r w:rsidR="0042077B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E56ED1" w:rsidRDefault="00E56ED1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/>
    <w:p w:rsidR="001E2036" w:rsidRPr="009609DC" w:rsidRDefault="001E2036">
      <w:pPr>
        <w:pStyle w:val="Rodap"/>
        <w:tabs>
          <w:tab w:val="clear" w:pos="4320"/>
          <w:tab w:val="clear" w:pos="8640"/>
        </w:tabs>
      </w:pPr>
    </w:p>
    <w:p w:rsidR="001E2036" w:rsidRPr="009609DC" w:rsidRDefault="001E2036">
      <w:pPr>
        <w:jc w:val="center"/>
      </w:pPr>
    </w:p>
    <w:p w:rsidR="001E2036" w:rsidRPr="009609DC" w:rsidRDefault="001E2036">
      <w:pPr>
        <w:pStyle w:val="Cabealho"/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color w:val="auto"/>
        </w:rPr>
      </w:pPr>
    </w:p>
    <w:p w:rsidR="001E2036" w:rsidRPr="009609DC" w:rsidRDefault="001E2036">
      <w:pPr>
        <w:jc w:val="center"/>
        <w:rPr>
          <w:noProof/>
        </w:rPr>
        <w:sectPr w:rsidR="001E2036" w:rsidRPr="009609DC" w:rsidSect="009A12DF">
          <w:headerReference w:type="default" r:id="rId9"/>
          <w:headerReference w:type="first" r:id="rId10"/>
          <w:footerReference w:type="first" r:id="rId11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Pr="009609DC" w:rsidRDefault="00203AE9" w:rsidP="00203AE9">
      <w:pPr>
        <w:pStyle w:val="Ttulo"/>
        <w:jc w:val="center"/>
      </w:pPr>
      <w:r w:rsidRPr="009609DC">
        <w:lastRenderedPageBreak/>
        <w:t>HISTÓRICO DE</w:t>
      </w:r>
      <w:r w:rsidRPr="00010696">
        <w:t xml:space="preserve"> REVISÃO</w:t>
      </w:r>
    </w:p>
    <w:p w:rsidR="00203AE9" w:rsidRPr="009609DC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9609DC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9609DC" w:rsidRDefault="00203AE9" w:rsidP="002333DC">
            <w:pPr>
              <w:pStyle w:val="CTMISTabela"/>
            </w:pPr>
            <w:r w:rsidRPr="009609DC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9609DC" w:rsidRDefault="00203AE9" w:rsidP="002333DC">
            <w:pPr>
              <w:pStyle w:val="CTMISTabela"/>
            </w:pPr>
            <w:r w:rsidRPr="009609DC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9609DC" w:rsidRDefault="00203AE9" w:rsidP="002333DC">
            <w:pPr>
              <w:pStyle w:val="CTMISTabela"/>
            </w:pPr>
            <w:r w:rsidRPr="009609DC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9609DC" w:rsidRDefault="00203AE9" w:rsidP="002333DC">
            <w:pPr>
              <w:pStyle w:val="CTMISTabela"/>
            </w:pPr>
            <w:r w:rsidRPr="009609DC">
              <w:t>Autor</w:t>
            </w:r>
          </w:p>
        </w:tc>
      </w:tr>
      <w:tr w:rsidR="00203AE9" w:rsidRPr="009609DC">
        <w:trPr>
          <w:jc w:val="center"/>
        </w:trPr>
        <w:tc>
          <w:tcPr>
            <w:tcW w:w="1639" w:type="dxa"/>
          </w:tcPr>
          <w:p w:rsidR="00203AE9" w:rsidRPr="009609DC" w:rsidRDefault="00F812EC" w:rsidP="002333DC">
            <w:pPr>
              <w:pStyle w:val="CTMISTabela"/>
              <w:rPr>
                <w:b/>
              </w:rPr>
            </w:pPr>
            <w:r>
              <w:t>02/07/2014</w:t>
            </w:r>
          </w:p>
        </w:tc>
        <w:tc>
          <w:tcPr>
            <w:tcW w:w="960" w:type="dxa"/>
          </w:tcPr>
          <w:p w:rsidR="00203AE9" w:rsidRPr="009609DC" w:rsidRDefault="005C0946" w:rsidP="002333DC">
            <w:pPr>
              <w:pStyle w:val="CTMISTabela"/>
              <w:rPr>
                <w:b/>
              </w:rPr>
            </w:pPr>
            <w:r>
              <w:t>0.0</w:t>
            </w:r>
            <w:r w:rsidR="008F459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03AE9" w:rsidRPr="009609DC" w:rsidRDefault="0000286E" w:rsidP="002333DC">
            <w:pPr>
              <w:pStyle w:val="CTMISTabela"/>
              <w:rPr>
                <w:b/>
              </w:rPr>
            </w:pPr>
            <w:r w:rsidRPr="009609DC">
              <w:t>Elaboração do documento</w:t>
            </w:r>
            <w:r w:rsidR="00BE0804">
              <w:t>.</w:t>
            </w:r>
          </w:p>
        </w:tc>
        <w:tc>
          <w:tcPr>
            <w:tcW w:w="2040" w:type="dxa"/>
          </w:tcPr>
          <w:p w:rsidR="00203AE9" w:rsidRPr="009609DC" w:rsidRDefault="002C51EE" w:rsidP="002333DC">
            <w:pPr>
              <w:pStyle w:val="CTMISTabela"/>
              <w:rPr>
                <w:b/>
              </w:rPr>
            </w:pPr>
            <w:r>
              <w:t>Reyla Rosa</w:t>
            </w:r>
          </w:p>
        </w:tc>
      </w:tr>
      <w:tr w:rsidR="00141D8D" w:rsidRPr="009609DC">
        <w:trPr>
          <w:jc w:val="center"/>
        </w:trPr>
        <w:tc>
          <w:tcPr>
            <w:tcW w:w="1639" w:type="dxa"/>
          </w:tcPr>
          <w:p w:rsidR="00141D8D" w:rsidRDefault="00141D8D" w:rsidP="002333DC">
            <w:pPr>
              <w:pStyle w:val="CTMISTabela"/>
              <w:rPr>
                <w:b/>
              </w:rPr>
            </w:pPr>
            <w:r>
              <w:t>10/07/2014</w:t>
            </w:r>
          </w:p>
        </w:tc>
        <w:tc>
          <w:tcPr>
            <w:tcW w:w="960" w:type="dxa"/>
          </w:tcPr>
          <w:p w:rsidR="00141D8D" w:rsidRDefault="00141D8D" w:rsidP="002333DC">
            <w:pPr>
              <w:pStyle w:val="CTMISTabela"/>
              <w:rPr>
                <w:b/>
              </w:rPr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141D8D" w:rsidRPr="009609DC" w:rsidRDefault="00141D8D" w:rsidP="002333DC">
            <w:pPr>
              <w:pStyle w:val="CTMISTabela"/>
              <w:rPr>
                <w:b/>
              </w:rPr>
            </w:pPr>
            <w:r>
              <w:t>Revisão em pares.</w:t>
            </w:r>
          </w:p>
        </w:tc>
        <w:tc>
          <w:tcPr>
            <w:tcW w:w="2040" w:type="dxa"/>
          </w:tcPr>
          <w:p w:rsidR="00141D8D" w:rsidRDefault="00141D8D" w:rsidP="002333DC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2333DC" w:rsidRPr="009609DC">
        <w:trPr>
          <w:jc w:val="center"/>
        </w:trPr>
        <w:tc>
          <w:tcPr>
            <w:tcW w:w="1639" w:type="dxa"/>
          </w:tcPr>
          <w:p w:rsidR="002333DC" w:rsidRDefault="002333DC" w:rsidP="002333DC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2333DC" w:rsidRDefault="002333DC" w:rsidP="002333DC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333DC" w:rsidRPr="002333DC" w:rsidRDefault="002333DC" w:rsidP="002333DC">
            <w:pPr>
              <w:pStyle w:val="CTMISTabela"/>
              <w:rPr>
                <w:lang w:val="pt-BR"/>
              </w:rPr>
            </w:pPr>
            <w:r w:rsidRPr="002B3E85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2333DC" w:rsidRDefault="002333DC" w:rsidP="002333DC">
            <w:pPr>
              <w:pStyle w:val="CTMISTabela"/>
            </w:pPr>
            <w:r>
              <w:t>Reyla Rosa</w:t>
            </w:r>
          </w:p>
        </w:tc>
      </w:tr>
      <w:tr w:rsidR="002B3E85" w:rsidRPr="009609DC">
        <w:trPr>
          <w:jc w:val="center"/>
        </w:trPr>
        <w:tc>
          <w:tcPr>
            <w:tcW w:w="1639" w:type="dxa"/>
          </w:tcPr>
          <w:p w:rsidR="002B3E85" w:rsidRDefault="002B3E85" w:rsidP="002333DC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2B3E85" w:rsidRDefault="002B3E85" w:rsidP="002333DC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B3E85" w:rsidRPr="002B3E85" w:rsidRDefault="002B3E85" w:rsidP="002333DC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2B3E85" w:rsidRPr="002B3E85" w:rsidRDefault="002B3E85" w:rsidP="002333DC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42077B" w:rsidRPr="009609DC">
        <w:trPr>
          <w:jc w:val="center"/>
        </w:trPr>
        <w:tc>
          <w:tcPr>
            <w:tcW w:w="1639" w:type="dxa"/>
          </w:tcPr>
          <w:p w:rsidR="0042077B" w:rsidRDefault="0042077B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42077B" w:rsidRDefault="0042077B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2077B" w:rsidRDefault="0042077B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42077B" w:rsidRDefault="0042077B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Pr="009609DC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RPr="009609DC" w:rsidSect="00200361">
          <w:headerReference w:type="default" r:id="rId12"/>
          <w:footerReference w:type="default" r:id="rId13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 w:rsidRPr="009609DC">
        <w:rPr>
          <w:rFonts w:cs="Arial"/>
        </w:rPr>
        <w:br w:type="page"/>
      </w:r>
    </w:p>
    <w:p w:rsidR="001E2036" w:rsidRPr="009609DC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val="en-US" w:eastAsia="pt-BR"/>
        </w:rPr>
      </w:pPr>
      <w:r w:rsidRPr="009609DC">
        <w:rPr>
          <w:caps w:val="0"/>
          <w:sz w:val="36"/>
        </w:rPr>
        <w:lastRenderedPageBreak/>
        <w:t>SUMÁRIO</w:t>
      </w:r>
    </w:p>
    <w:p w:rsidR="0054421E" w:rsidRDefault="001E63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instrText xml:space="preserve"> TOC \o "1-3" \h \z </w:instrText>
      </w: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4450" w:history="1">
        <w:r w:rsidR="0054421E" w:rsidRPr="00317E73">
          <w:rPr>
            <w:rStyle w:val="Hyperlink"/>
          </w:rPr>
          <w:t>1.</w:t>
        </w:r>
        <w:r w:rsidR="0054421E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4421E" w:rsidRPr="00317E73">
          <w:rPr>
            <w:rStyle w:val="Hyperlink"/>
          </w:rPr>
          <w:t>INTRODUÇÃO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421E" w:rsidRDefault="001E635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4451" w:history="1">
        <w:r w:rsidR="0054421E" w:rsidRPr="00317E73">
          <w:rPr>
            <w:rStyle w:val="Hyperlink"/>
            <w:lang w:val="pt-PT"/>
          </w:rPr>
          <w:t>2.</w:t>
        </w:r>
        <w:r w:rsidR="0054421E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54421E" w:rsidRPr="00317E73">
          <w:rPr>
            <w:rStyle w:val="Hyperlink"/>
            <w:lang w:val="pt-PT"/>
          </w:rPr>
          <w:t>Detalhamento da Apresentação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421E" w:rsidRDefault="001E63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452" w:history="1">
        <w:r w:rsidR="0054421E" w:rsidRPr="00317E73">
          <w:rPr>
            <w:rStyle w:val="Hyperlink"/>
          </w:rPr>
          <w:t>2.1</w:t>
        </w:r>
        <w:r w:rsidR="0054421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4421E" w:rsidRPr="00317E73">
          <w:rPr>
            <w:rStyle w:val="Hyperlink"/>
            <w:lang w:val="pt-PT"/>
          </w:rPr>
          <w:t>Usuário</w:t>
        </w:r>
        <w:r w:rsidR="0054421E" w:rsidRPr="00317E73">
          <w:rPr>
            <w:rStyle w:val="Hyperlink"/>
          </w:rPr>
          <w:t>s / Atores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421E" w:rsidRDefault="001E635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453" w:history="1">
        <w:r w:rsidR="0054421E" w:rsidRPr="00317E73">
          <w:rPr>
            <w:rStyle w:val="Hyperlink"/>
          </w:rPr>
          <w:t>2.2</w:t>
        </w:r>
        <w:r w:rsidR="0054421E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54421E" w:rsidRPr="00317E73">
          <w:rPr>
            <w:rStyle w:val="Hyperlink"/>
          </w:rPr>
          <w:t>Tipos de Representação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421E" w:rsidRDefault="001E63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454" w:history="1">
        <w:r w:rsidR="0054421E" w:rsidRPr="00317E73">
          <w:rPr>
            <w:rStyle w:val="Hyperlink"/>
          </w:rPr>
          <w:t>2.2.1-Tela Tipos de Representação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4421E" w:rsidRDefault="001E63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455" w:history="1">
        <w:r w:rsidR="0054421E" w:rsidRPr="00317E73">
          <w:rPr>
            <w:rStyle w:val="Hyperlink"/>
          </w:rPr>
          <w:t>2.2.2-Tela Lista de Convidados_Representado por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4421E" w:rsidRDefault="001E6351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4456" w:history="1">
        <w:r w:rsidR="0054421E" w:rsidRPr="00317E73">
          <w:rPr>
            <w:rStyle w:val="Hyperlink"/>
          </w:rPr>
          <w:t>2.2.3-Tela Lista de Convidados_Representante de</w:t>
        </w:r>
        <w:r w:rsidR="0054421E">
          <w:rPr>
            <w:webHidden/>
          </w:rPr>
          <w:tab/>
        </w:r>
        <w:r>
          <w:rPr>
            <w:webHidden/>
          </w:rPr>
          <w:fldChar w:fldCharType="begin"/>
        </w:r>
        <w:r w:rsidR="0054421E">
          <w:rPr>
            <w:webHidden/>
          </w:rPr>
          <w:instrText xml:space="preserve"> PAGEREF _Toc398214456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4421E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1E2036" w:rsidRPr="009609DC" w:rsidRDefault="001E6351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 w:rsidRPr="009609DC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Pr="009609DC" w:rsidRDefault="001E2036">
      <w:pPr>
        <w:pStyle w:val="STJNvel1"/>
      </w:pPr>
      <w:r w:rsidRPr="009609DC">
        <w:br w:type="page"/>
      </w:r>
      <w:bookmarkStart w:id="0" w:name="_Toc221095147"/>
      <w:bookmarkStart w:id="1" w:name="_Toc385347569"/>
      <w:bookmarkStart w:id="2" w:name="_Toc398214450"/>
      <w:r w:rsidRPr="009609DC">
        <w:lastRenderedPageBreak/>
        <w:t>INTRODUÇÃO</w:t>
      </w:r>
      <w:bookmarkEnd w:id="0"/>
      <w:bookmarkEnd w:id="1"/>
      <w:bookmarkEnd w:id="2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Pr="009609DC" w:rsidRDefault="001E2036"/>
    <w:p w:rsidR="001E2036" w:rsidRPr="009609DC" w:rsidRDefault="001E2036">
      <w:pPr>
        <w:pStyle w:val="STJNvel1"/>
        <w:rPr>
          <w:lang w:val="pt-PT"/>
        </w:rPr>
      </w:pPr>
      <w:bookmarkStart w:id="3" w:name="_Toc385347570"/>
      <w:bookmarkStart w:id="4" w:name="_Toc398214451"/>
      <w:r w:rsidRPr="009609DC">
        <w:rPr>
          <w:lang w:val="pt-PT"/>
        </w:rPr>
        <w:t>Detalhamento da Apresentação</w:t>
      </w:r>
      <w:bookmarkEnd w:id="3"/>
      <w:bookmarkEnd w:id="4"/>
    </w:p>
    <w:p w:rsidR="001E2036" w:rsidRPr="009609DC" w:rsidRDefault="00A5164B">
      <w:pPr>
        <w:pStyle w:val="Instruo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As ações que serão executadas nas tel</w:t>
      </w:r>
      <w:r w:rsidR="00A041EA">
        <w:rPr>
          <w:i w:val="0"/>
          <w:color w:val="auto"/>
        </w:rPr>
        <w:t>as serão as seguintes:</w:t>
      </w:r>
      <w:r w:rsidR="00F812EC">
        <w:rPr>
          <w:i w:val="0"/>
          <w:color w:val="auto"/>
        </w:rPr>
        <w:t xml:space="preserve"> Alterar, Visualizar, Excluir, Pesquisar e  Confirmar Representação dos Participantes</w:t>
      </w:r>
      <w:r w:rsidR="00383483">
        <w:rPr>
          <w:i w:val="0"/>
          <w:color w:val="auto"/>
        </w:rPr>
        <w:t>.</w:t>
      </w:r>
    </w:p>
    <w:p w:rsidR="001E2036" w:rsidRPr="009609DC" w:rsidRDefault="001E2036"/>
    <w:p w:rsidR="001E2036" w:rsidRPr="009609DC" w:rsidRDefault="001E2036" w:rsidP="001B00B2">
      <w:pPr>
        <w:pStyle w:val="STJNvel2"/>
      </w:pPr>
      <w:bookmarkStart w:id="5" w:name="_Toc385347571"/>
      <w:bookmarkStart w:id="6" w:name="_Toc398214452"/>
      <w:r w:rsidRPr="009609DC">
        <w:rPr>
          <w:lang w:val="pt-PT"/>
        </w:rPr>
        <w:t>Usuário</w:t>
      </w:r>
      <w:r w:rsidR="00532AD7" w:rsidRPr="009609DC">
        <w:t xml:space="preserve">s </w:t>
      </w:r>
      <w:r w:rsidRPr="009609DC">
        <w:t>/ Ator</w:t>
      </w:r>
      <w:r w:rsidR="00532AD7" w:rsidRPr="009609DC">
        <w:t>es</w:t>
      </w:r>
      <w:bookmarkEnd w:id="5"/>
      <w:bookmarkEnd w:id="6"/>
    </w:p>
    <w:p w:rsidR="001E2036" w:rsidRDefault="00A37F98">
      <w:pPr>
        <w:pStyle w:val="Instruo"/>
        <w:jc w:val="both"/>
        <w:rPr>
          <w:lang w:val="pt-PT"/>
        </w:rPr>
      </w:pPr>
      <w:r w:rsidRPr="009609DC">
        <w:rPr>
          <w:i w:val="0"/>
          <w:color w:val="auto"/>
        </w:rPr>
        <w:t>Administrador – responsável pela</w:t>
      </w:r>
      <w:r w:rsidR="00A041EA">
        <w:rPr>
          <w:i w:val="0"/>
          <w:color w:val="auto"/>
        </w:rPr>
        <w:t xml:space="preserve"> </w:t>
      </w:r>
      <w:r w:rsidR="00FA1E03">
        <w:rPr>
          <w:i w:val="0"/>
          <w:color w:val="auto"/>
        </w:rPr>
        <w:t>visualização</w:t>
      </w:r>
      <w:r w:rsidRPr="009609DC">
        <w:rPr>
          <w:i w:val="0"/>
          <w:color w:val="auto"/>
        </w:rPr>
        <w:t xml:space="preserve"> dos registros nesta funcionalidade</w:t>
      </w:r>
      <w:r w:rsidRPr="009609DC">
        <w:rPr>
          <w:lang w:val="pt-PT"/>
        </w:rPr>
        <w:t>.</w:t>
      </w:r>
    </w:p>
    <w:p w:rsidR="00332B39" w:rsidRPr="00332B39" w:rsidRDefault="00332B39" w:rsidP="00332B39">
      <w:pPr>
        <w:rPr>
          <w:lang w:val="pt-PT"/>
        </w:rPr>
      </w:pPr>
    </w:p>
    <w:p w:rsidR="001E2036" w:rsidRPr="009609DC" w:rsidRDefault="001E2036"/>
    <w:p w:rsidR="0008570D" w:rsidRDefault="007A2E01" w:rsidP="001B00B2">
      <w:pPr>
        <w:pStyle w:val="STJNvel2"/>
      </w:pPr>
      <w:r>
        <w:t xml:space="preserve"> </w:t>
      </w:r>
      <w:bookmarkStart w:id="7" w:name="_Toc398214453"/>
      <w:r w:rsidR="0065724D">
        <w:t>Tipos de Representação</w:t>
      </w:r>
      <w:bookmarkEnd w:id="7"/>
    </w:p>
    <w:p w:rsidR="00D63305" w:rsidRDefault="00D63305" w:rsidP="0080075B">
      <w:pPr>
        <w:pStyle w:val="STJNivel3"/>
      </w:pPr>
    </w:p>
    <w:p w:rsidR="008868FE" w:rsidRDefault="0065724D" w:rsidP="0080075B">
      <w:pPr>
        <w:pStyle w:val="STJNivel3"/>
      </w:pPr>
      <w:bookmarkStart w:id="8" w:name="_Toc398214454"/>
      <w:r>
        <w:t>2.2.1-</w:t>
      </w:r>
      <w:r w:rsidRPr="009609DC">
        <w:t xml:space="preserve">Tela </w:t>
      </w:r>
      <w:r>
        <w:t>Tipos de Representação</w:t>
      </w:r>
      <w:bookmarkEnd w:id="8"/>
    </w:p>
    <w:p w:rsidR="00AA24CA" w:rsidRDefault="00AA24CA" w:rsidP="0080075B">
      <w:pPr>
        <w:pStyle w:val="STJNivel3"/>
      </w:pPr>
      <w:r w:rsidRPr="00AA24CA">
        <w:rPr>
          <w:noProof/>
          <w:lang w:eastAsia="pt-BR"/>
        </w:rPr>
        <w:drawing>
          <wp:inline distT="0" distB="0" distL="0" distR="0">
            <wp:extent cx="4265169" cy="1905714"/>
            <wp:effectExtent l="19050" t="0" r="2031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169" cy="1905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24D" w:rsidRDefault="0065724D" w:rsidP="0065724D">
      <w:pPr>
        <w:pStyle w:val="STJNvel2"/>
        <w:numPr>
          <w:ilvl w:val="0"/>
          <w:numId w:val="0"/>
        </w:numPr>
        <w:ind w:left="717"/>
      </w:pPr>
    </w:p>
    <w:p w:rsidR="00F51A46" w:rsidRDefault="00B23D83" w:rsidP="00B23D83">
      <w:pPr>
        <w:pStyle w:val="Ttulo4"/>
        <w:numPr>
          <w:ilvl w:val="0"/>
          <w:numId w:val="0"/>
        </w:numPr>
        <w:ind w:left="864" w:hanging="864"/>
        <w:rPr>
          <w:sz w:val="20"/>
        </w:rPr>
      </w:pPr>
      <w:r>
        <w:rPr>
          <w:sz w:val="20"/>
        </w:rPr>
        <w:t xml:space="preserve">2.2.1.1. </w:t>
      </w:r>
      <w:r w:rsidR="00F51A46" w:rsidRPr="009609DC">
        <w:rPr>
          <w:sz w:val="20"/>
        </w:rPr>
        <w:t>Regras de Apresentação</w:t>
      </w:r>
    </w:p>
    <w:p w:rsidR="00231398" w:rsidRPr="00231398" w:rsidRDefault="00F51A46" w:rsidP="003C6AE1">
      <w:pPr>
        <w:pStyle w:val="Instruo"/>
        <w:numPr>
          <w:ilvl w:val="0"/>
          <w:numId w:val="11"/>
        </w:numPr>
        <w:jc w:val="both"/>
        <w:rPr>
          <w:i w:val="0"/>
          <w:color w:val="auto"/>
        </w:rPr>
      </w:pPr>
      <w:r w:rsidRPr="00231398">
        <w:rPr>
          <w:i w:val="0"/>
          <w:color w:val="auto"/>
        </w:rPr>
        <w:t xml:space="preserve">Ao clicar o botão </w:t>
      </w:r>
      <w:r w:rsidR="00231398" w:rsidRPr="00231398">
        <w:rPr>
          <w:i w:val="0"/>
          <w:color w:val="auto"/>
        </w:rPr>
        <w:t>Representado por</w:t>
      </w:r>
      <w:r w:rsidRPr="00231398">
        <w:rPr>
          <w:i w:val="0"/>
          <w:color w:val="auto"/>
        </w:rPr>
        <w:t xml:space="preserve">, </w:t>
      </w:r>
      <w:r w:rsidR="00231398" w:rsidRPr="00231398">
        <w:rPr>
          <w:i w:val="0"/>
          <w:color w:val="auto"/>
        </w:rPr>
        <w:t>o sistema exibirá a Tela Lista de Convidados_Representado por.</w:t>
      </w:r>
    </w:p>
    <w:p w:rsidR="00231398" w:rsidRDefault="00231398" w:rsidP="003C6AE1">
      <w:pPr>
        <w:pStyle w:val="PargrafodaLista"/>
        <w:numPr>
          <w:ilvl w:val="0"/>
          <w:numId w:val="11"/>
        </w:numPr>
        <w:rPr>
          <w:color w:val="auto"/>
        </w:rPr>
      </w:pPr>
      <w:r>
        <w:rPr>
          <w:color w:val="auto"/>
        </w:rPr>
        <w:t xml:space="preserve">Ao clicar o botão Cancelar, o sistema retornará para a </w:t>
      </w:r>
      <w:r w:rsidR="00FD222F" w:rsidRPr="008E6DB8">
        <w:t>Tela Consultar Lista de Convidados</w:t>
      </w:r>
      <w:r>
        <w:rPr>
          <w:color w:val="auto"/>
        </w:rPr>
        <w:t>.</w:t>
      </w:r>
    </w:p>
    <w:p w:rsidR="008C7DB4" w:rsidRDefault="00231398" w:rsidP="003C6AE1">
      <w:pPr>
        <w:pStyle w:val="Instruo"/>
        <w:numPr>
          <w:ilvl w:val="0"/>
          <w:numId w:val="11"/>
        </w:numPr>
        <w:jc w:val="both"/>
        <w:rPr>
          <w:i w:val="0"/>
          <w:color w:val="auto"/>
        </w:rPr>
      </w:pPr>
      <w:r w:rsidRPr="00231398">
        <w:rPr>
          <w:i w:val="0"/>
          <w:color w:val="auto"/>
        </w:rPr>
        <w:t>Ao</w:t>
      </w:r>
      <w:r w:rsidR="00F51A46" w:rsidRPr="00231398">
        <w:rPr>
          <w:i w:val="0"/>
          <w:color w:val="auto"/>
        </w:rPr>
        <w:t xml:space="preserve"> clicar o botão </w:t>
      </w:r>
      <w:r w:rsidRPr="00231398">
        <w:rPr>
          <w:i w:val="0"/>
          <w:color w:val="auto"/>
        </w:rPr>
        <w:t>Representante de</w:t>
      </w:r>
      <w:r w:rsidR="00F51A46" w:rsidRPr="00231398">
        <w:rPr>
          <w:i w:val="0"/>
          <w:color w:val="auto"/>
        </w:rPr>
        <w:t xml:space="preserve">, o </w:t>
      </w:r>
      <w:r w:rsidRPr="00231398">
        <w:rPr>
          <w:i w:val="0"/>
          <w:color w:val="auto"/>
        </w:rPr>
        <w:t>sistema exibirá a Tela Lista de Convidados_Representante de.</w:t>
      </w:r>
    </w:p>
    <w:p w:rsidR="00AE0AAE" w:rsidRDefault="00AE0AAE" w:rsidP="00AE0AAE"/>
    <w:p w:rsidR="00AE0AAE" w:rsidRPr="009609DC" w:rsidRDefault="004F181F" w:rsidP="004F181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 xml:space="preserve">2.2.1.2. </w:t>
      </w:r>
      <w:r w:rsidR="00AE0AAE" w:rsidRPr="009609DC">
        <w:rPr>
          <w:sz w:val="20"/>
        </w:rPr>
        <w:t>Exceções</w:t>
      </w:r>
    </w:p>
    <w:p w:rsidR="00AE0AAE" w:rsidRDefault="00AE0AAE" w:rsidP="00AE0AA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AE0AAE" w:rsidRDefault="00AE0AAE" w:rsidP="00AE0AAE"/>
    <w:p w:rsidR="00AE0AAE" w:rsidRDefault="00AE0AAE" w:rsidP="00AE0AAE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2.2.1.3. Itens de Controle</w:t>
      </w:r>
    </w:p>
    <w:p w:rsidR="00AE0AAE" w:rsidRDefault="00AE0AAE" w:rsidP="00AE0AAE"/>
    <w:p w:rsidR="00AE0AAE" w:rsidRDefault="00AE0AAE" w:rsidP="00AE0AAE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851"/>
        <w:gridCol w:w="1041"/>
        <w:gridCol w:w="496"/>
        <w:gridCol w:w="589"/>
        <w:gridCol w:w="425"/>
        <w:gridCol w:w="993"/>
        <w:gridCol w:w="567"/>
        <w:gridCol w:w="992"/>
        <w:gridCol w:w="1641"/>
      </w:tblGrid>
      <w:tr w:rsidR="00AE0AAE" w:rsidTr="008F6580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lastRenderedPageBreak/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1041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AE0AAE" w:rsidRPr="009D4097" w:rsidRDefault="00AE0AAE" w:rsidP="008F658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AE0AAE" w:rsidTr="00AE0AAE">
        <w:trPr>
          <w:cantSplit/>
          <w:trHeight w:val="902"/>
          <w:jc w:val="center"/>
        </w:trPr>
        <w:tc>
          <w:tcPr>
            <w:tcW w:w="554" w:type="dxa"/>
            <w:vAlign w:val="center"/>
          </w:tcPr>
          <w:p w:rsidR="00AE0AAE" w:rsidRPr="00227A02" w:rsidRDefault="00AE0AAE" w:rsidP="003C6AE1">
            <w:pPr>
              <w:pStyle w:val="PargrafodaLista"/>
              <w:numPr>
                <w:ilvl w:val="0"/>
                <w:numId w:val="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E0AAE" w:rsidRPr="009D4097" w:rsidRDefault="00AE0AAE" w:rsidP="008F658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Tipos de Representação</w:t>
            </w:r>
          </w:p>
        </w:tc>
        <w:tc>
          <w:tcPr>
            <w:tcW w:w="851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89" w:type="dxa"/>
            <w:vAlign w:val="center"/>
          </w:tcPr>
          <w:p w:rsidR="00AE0AAE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AE0AAE" w:rsidTr="00231363">
        <w:trPr>
          <w:cantSplit/>
          <w:jc w:val="center"/>
        </w:trPr>
        <w:tc>
          <w:tcPr>
            <w:tcW w:w="554" w:type="dxa"/>
            <w:vAlign w:val="center"/>
          </w:tcPr>
          <w:p w:rsidR="00AE0AAE" w:rsidRPr="00227A02" w:rsidRDefault="00AE0AAE" w:rsidP="003C6AE1">
            <w:pPr>
              <w:pStyle w:val="PargrafodaLista"/>
              <w:numPr>
                <w:ilvl w:val="0"/>
                <w:numId w:val="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E0AAE" w:rsidRPr="009D4097" w:rsidRDefault="00AE0AAE" w:rsidP="00AE0AAE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Botão </w:t>
            </w:r>
            <w:r>
              <w:rPr>
                <w:iCs/>
                <w:color w:val="auto"/>
              </w:rPr>
              <w:t>Representado por</w:t>
            </w:r>
          </w:p>
        </w:tc>
        <w:tc>
          <w:tcPr>
            <w:tcW w:w="851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AE0AAE" w:rsidRDefault="00AE0AAE" w:rsidP="00231363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AE0AAE" w:rsidRPr="009D4097" w:rsidRDefault="00AE0AAE" w:rsidP="00AE0AAE">
            <w:pPr>
              <w:jc w:val="center"/>
              <w:rPr>
                <w:iCs/>
                <w:color w:val="auto"/>
              </w:rPr>
            </w:pPr>
            <w:r w:rsidRPr="00231398">
              <w:rPr>
                <w:color w:val="auto"/>
              </w:rPr>
              <w:t>Exib</w:t>
            </w:r>
            <w:r>
              <w:rPr>
                <w:color w:val="auto"/>
              </w:rPr>
              <w:t>e</w:t>
            </w:r>
            <w:r w:rsidRPr="00231398">
              <w:rPr>
                <w:color w:val="auto"/>
              </w:rPr>
              <w:t xml:space="preserve"> a Tela Lista de Convidados_Representado por</w:t>
            </w:r>
            <w:r>
              <w:rPr>
                <w:color w:val="auto"/>
              </w:rPr>
              <w:t>.</w:t>
            </w:r>
            <w:r>
              <w:rPr>
                <w:iCs/>
                <w:color w:val="auto"/>
              </w:rPr>
              <w:t xml:space="preserve"> </w:t>
            </w:r>
          </w:p>
        </w:tc>
      </w:tr>
      <w:tr w:rsidR="00AE0AAE" w:rsidTr="00015245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E0AAE" w:rsidRPr="009D4097" w:rsidRDefault="00AE0AAE" w:rsidP="003C6AE1">
            <w:pPr>
              <w:pStyle w:val="PargrafodaLista"/>
              <w:numPr>
                <w:ilvl w:val="0"/>
                <w:numId w:val="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E0AAE" w:rsidRPr="009D4097" w:rsidRDefault="00AE0AAE" w:rsidP="00AE0AAE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Botão Representante de </w:t>
            </w:r>
          </w:p>
        </w:tc>
        <w:tc>
          <w:tcPr>
            <w:tcW w:w="851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AE0AAE" w:rsidRDefault="00AE0AAE" w:rsidP="00015245">
            <w:pPr>
              <w:jc w:val="center"/>
              <w:rPr>
                <w:iCs/>
                <w:color w:val="auto"/>
              </w:rPr>
            </w:pPr>
          </w:p>
          <w:p w:rsidR="00AE0AAE" w:rsidRDefault="00AE0AAE" w:rsidP="00015245">
            <w:pPr>
              <w:jc w:val="center"/>
              <w:rPr>
                <w:iCs/>
                <w:color w:val="auto"/>
              </w:rPr>
            </w:pPr>
          </w:p>
          <w:p w:rsidR="00AE0AAE" w:rsidRDefault="00AE0AAE" w:rsidP="00015245">
            <w:pPr>
              <w:jc w:val="center"/>
              <w:rPr>
                <w:iCs/>
                <w:color w:val="auto"/>
              </w:rPr>
            </w:pPr>
          </w:p>
          <w:p w:rsidR="00AE0AAE" w:rsidRDefault="00AE0AAE" w:rsidP="00015245">
            <w:pPr>
              <w:jc w:val="center"/>
              <w:rPr>
                <w:iCs/>
                <w:color w:val="auto"/>
              </w:rPr>
            </w:pPr>
          </w:p>
          <w:p w:rsidR="00AE0AAE" w:rsidRDefault="00AE0AAE" w:rsidP="00015245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AE0AAE" w:rsidRPr="009D4097" w:rsidRDefault="00AE0AAE" w:rsidP="00AE0AAE">
            <w:pPr>
              <w:jc w:val="center"/>
              <w:rPr>
                <w:iCs/>
                <w:color w:val="auto"/>
              </w:rPr>
            </w:pPr>
            <w:r w:rsidRPr="00231398">
              <w:rPr>
                <w:color w:val="auto"/>
              </w:rPr>
              <w:t>Exib</w:t>
            </w:r>
            <w:r>
              <w:rPr>
                <w:color w:val="auto"/>
              </w:rPr>
              <w:t>e</w:t>
            </w:r>
            <w:r w:rsidRPr="00231398">
              <w:rPr>
                <w:color w:val="auto"/>
              </w:rPr>
              <w:t xml:space="preserve"> a Tela Lista de Convidados_Representa</w:t>
            </w:r>
            <w:r>
              <w:rPr>
                <w:color w:val="auto"/>
              </w:rPr>
              <w:t>ntes de.</w:t>
            </w:r>
          </w:p>
        </w:tc>
      </w:tr>
      <w:tr w:rsidR="00AE0AAE" w:rsidTr="008F658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E0AAE" w:rsidRPr="009D4097" w:rsidRDefault="00AE0AAE" w:rsidP="003C6AE1">
            <w:pPr>
              <w:pStyle w:val="PargrafodaLista"/>
              <w:numPr>
                <w:ilvl w:val="0"/>
                <w:numId w:val="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AE0AAE" w:rsidRPr="009D4097" w:rsidRDefault="00AE0AAE" w:rsidP="008F6580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51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</w:tcPr>
          <w:p w:rsidR="00AE0AAE" w:rsidRDefault="00AE0AAE" w:rsidP="008F6580">
            <w:pPr>
              <w:jc w:val="center"/>
              <w:rPr>
                <w:iCs/>
                <w:color w:val="auto"/>
              </w:rPr>
            </w:pPr>
          </w:p>
          <w:p w:rsidR="003156DC" w:rsidRDefault="003156DC" w:rsidP="008F6580">
            <w:pPr>
              <w:jc w:val="center"/>
              <w:rPr>
                <w:iCs/>
                <w:color w:val="auto"/>
              </w:rPr>
            </w:pPr>
          </w:p>
          <w:p w:rsidR="00AE0AAE" w:rsidRDefault="00AE0AAE" w:rsidP="008F6580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AE0AAE" w:rsidRPr="009D4097" w:rsidRDefault="00AE0AAE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AE0AAE" w:rsidRPr="009D4097" w:rsidRDefault="00AE0AAE" w:rsidP="00AE0AAE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Retorna para a </w:t>
            </w:r>
            <w:r>
              <w:rPr>
                <w:iCs/>
                <w:color w:val="auto"/>
              </w:rPr>
              <w:t>Tela Consultar Lista de Convidados</w:t>
            </w:r>
            <w:r w:rsidR="00892AC9">
              <w:rPr>
                <w:iCs/>
                <w:color w:val="auto"/>
              </w:rPr>
              <w:t>(UC004_Manter Lista de Convidados)</w:t>
            </w:r>
            <w:r>
              <w:rPr>
                <w:iCs/>
                <w:color w:val="auto"/>
              </w:rPr>
              <w:t>.</w:t>
            </w:r>
          </w:p>
        </w:tc>
      </w:tr>
      <w:tr w:rsidR="008873DA" w:rsidTr="008F658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873DA" w:rsidRDefault="008873DA" w:rsidP="008F6580">
            <w:pPr>
              <w:rPr>
                <w:sz w:val="22"/>
              </w:rPr>
            </w:pP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873DA" w:rsidRPr="007E5E04" w:rsidRDefault="008873DA" w:rsidP="008F658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873DA" w:rsidRPr="007E5E04" w:rsidRDefault="008873DA" w:rsidP="008F6580">
            <w:pPr>
              <w:rPr>
                <w:sz w:val="16"/>
                <w:szCs w:val="16"/>
              </w:rPr>
            </w:pPr>
          </w:p>
          <w:p w:rsidR="008873DA" w:rsidRPr="007E5E04" w:rsidRDefault="008873DA" w:rsidP="008F658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873DA" w:rsidRPr="007E5E04" w:rsidRDefault="008873DA" w:rsidP="008F6580">
            <w:pPr>
              <w:ind w:left="1093" w:hanging="1093"/>
              <w:rPr>
                <w:sz w:val="16"/>
                <w:szCs w:val="16"/>
              </w:rPr>
            </w:pPr>
          </w:p>
          <w:p w:rsidR="008873DA" w:rsidRDefault="008873DA" w:rsidP="008F658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E0AAE" w:rsidRPr="00AE0AAE" w:rsidRDefault="00AE0AAE" w:rsidP="00AE0AAE"/>
    <w:p w:rsidR="00E56ED1" w:rsidRDefault="00E56ED1" w:rsidP="0080075B">
      <w:pPr>
        <w:pStyle w:val="STJNivel3"/>
      </w:pPr>
      <w:bookmarkStart w:id="9" w:name="_Ref385343333"/>
      <w:bookmarkStart w:id="10" w:name="_Toc385347573"/>
    </w:p>
    <w:p w:rsidR="001E2036" w:rsidRDefault="0093526A" w:rsidP="0080075B">
      <w:pPr>
        <w:pStyle w:val="STJNivel3"/>
      </w:pPr>
      <w:bookmarkStart w:id="11" w:name="_Toc398214455"/>
      <w:r>
        <w:t>2.</w:t>
      </w:r>
      <w:r w:rsidR="00521059">
        <w:t>2.2</w:t>
      </w:r>
      <w:r>
        <w:t>-</w:t>
      </w:r>
      <w:r w:rsidR="001E2036" w:rsidRPr="009609DC">
        <w:t xml:space="preserve">Tela </w:t>
      </w:r>
      <w:bookmarkEnd w:id="9"/>
      <w:bookmarkEnd w:id="10"/>
      <w:r w:rsidR="00A35D71">
        <w:t>Lista de Convidados_Representado por</w:t>
      </w:r>
      <w:bookmarkEnd w:id="11"/>
    </w:p>
    <w:p w:rsidR="0076017E" w:rsidRDefault="0076017E" w:rsidP="0080075B">
      <w:pPr>
        <w:pStyle w:val="STJNivel3"/>
      </w:pPr>
    </w:p>
    <w:p w:rsidR="00A37F98" w:rsidRPr="009609DC" w:rsidRDefault="00773421">
      <w:pPr>
        <w:pStyle w:val="Instruo"/>
        <w:jc w:val="center"/>
        <w:rPr>
          <w:noProof/>
        </w:rPr>
      </w:pPr>
      <w:r>
        <w:rPr>
          <w:noProof/>
        </w:rPr>
        <w:t xml:space="preserve"> </w:t>
      </w:r>
    </w:p>
    <w:p w:rsidR="002B0285" w:rsidRDefault="00E56ED1">
      <w:pPr>
        <w:pStyle w:val="Instruo"/>
        <w:jc w:val="center"/>
        <w:rPr>
          <w:i w:val="0"/>
          <w:color w:val="auto"/>
        </w:rPr>
      </w:pPr>
      <w:r>
        <w:rPr>
          <w:i w:val="0"/>
          <w:noProof/>
          <w:color w:val="auto"/>
        </w:rPr>
        <w:lastRenderedPageBreak/>
        <w:drawing>
          <wp:inline distT="0" distB="0" distL="0" distR="0">
            <wp:extent cx="4968891" cy="4500968"/>
            <wp:effectExtent l="19050" t="0" r="3159" b="0"/>
            <wp:docPr id="4" name="Imagem 3" descr="C:\Users\rayanne.felicio\Pictures\REPRESENTADO POR N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REPRESENTADO POR NOV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91" cy="450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Default="001E2036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>Figura 1 - T</w:t>
      </w:r>
      <w:r w:rsidR="009D6A5A">
        <w:rPr>
          <w:i w:val="0"/>
          <w:color w:val="auto"/>
        </w:rPr>
        <w:t>ela</w:t>
      </w:r>
      <w:r w:rsidR="00A37F98" w:rsidRPr="009609DC">
        <w:rPr>
          <w:i w:val="0"/>
          <w:color w:val="auto"/>
        </w:rPr>
        <w:t xml:space="preserve"> </w:t>
      </w:r>
      <w:r w:rsidR="003D15C2">
        <w:rPr>
          <w:i w:val="0"/>
          <w:color w:val="auto"/>
        </w:rPr>
        <w:t>Lista de Convidados_</w:t>
      </w:r>
      <w:r w:rsidR="009748B5">
        <w:rPr>
          <w:i w:val="0"/>
          <w:color w:val="auto"/>
        </w:rPr>
        <w:t>Representado por</w:t>
      </w:r>
      <w:r w:rsidR="0085455F">
        <w:rPr>
          <w:i w:val="0"/>
          <w:color w:val="auto"/>
        </w:rPr>
        <w:t>.</w:t>
      </w:r>
    </w:p>
    <w:p w:rsidR="00773421" w:rsidRDefault="00773421" w:rsidP="00773421"/>
    <w:p w:rsidR="00E12826" w:rsidRDefault="00B23D83" w:rsidP="00B23D83">
      <w:pPr>
        <w:pStyle w:val="Ttulo4"/>
        <w:numPr>
          <w:ilvl w:val="0"/>
          <w:numId w:val="0"/>
        </w:numPr>
        <w:ind w:left="864" w:hanging="864"/>
        <w:rPr>
          <w:sz w:val="20"/>
        </w:rPr>
      </w:pPr>
      <w:r>
        <w:rPr>
          <w:sz w:val="20"/>
        </w:rPr>
        <w:t xml:space="preserve">2.2.2.1. </w:t>
      </w:r>
      <w:r w:rsidR="00E12826" w:rsidRPr="009609DC">
        <w:rPr>
          <w:sz w:val="20"/>
        </w:rPr>
        <w:t>Regras de Apresentação</w:t>
      </w:r>
    </w:p>
    <w:p w:rsidR="00CA3FC5" w:rsidRPr="003E25B3" w:rsidRDefault="00CA3FC5" w:rsidP="00CA3FC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clicar o ícone Alterar, </w:t>
      </w:r>
      <w:r>
        <w:rPr>
          <w:i w:val="0"/>
          <w:color w:val="auto"/>
        </w:rPr>
        <w:t xml:space="preserve">será apresentada </w:t>
      </w:r>
      <w:r w:rsidRPr="003E25B3">
        <w:rPr>
          <w:i w:val="0"/>
          <w:color w:val="auto"/>
        </w:rPr>
        <w:t>a T</w:t>
      </w:r>
      <w:r>
        <w:rPr>
          <w:i w:val="0"/>
          <w:color w:val="auto"/>
        </w:rPr>
        <w:t>ela Alterar Participante</w:t>
      </w:r>
      <w:r w:rsidRPr="003E25B3">
        <w:rPr>
          <w:i w:val="0"/>
          <w:color w:val="auto"/>
        </w:rPr>
        <w:t>.</w:t>
      </w:r>
    </w:p>
    <w:p w:rsidR="00CA3FC5" w:rsidRPr="003E25B3" w:rsidRDefault="00CA3FC5" w:rsidP="00CA3FC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Pesquisar, será apresentada a tabela com o resultado da pesquisa.</w:t>
      </w:r>
    </w:p>
    <w:p w:rsidR="00CA3FC5" w:rsidRPr="003E25B3" w:rsidRDefault="00CA3FC5" w:rsidP="00CA3FC5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 clicar o botão Limpar, o sistema limpará o(s) parâmetro(s) de pesquisa informado(s).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Visualizar, será apresentada a Tela Visualizar Participante.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clicar o ícone Excluir, será apresentada a Tela Excluir Participante.</w:t>
      </w:r>
    </w:p>
    <w:p w:rsidR="00F531E4" w:rsidRPr="00AD597A" w:rsidRDefault="00CA3FC5" w:rsidP="00AD597A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clicar o botão </w:t>
      </w:r>
      <w:r w:rsidR="001C7FCA">
        <w:rPr>
          <w:color w:val="auto"/>
        </w:rPr>
        <w:t>Confirma</w:t>
      </w:r>
      <w:r w:rsidR="00015245">
        <w:rPr>
          <w:color w:val="auto"/>
        </w:rPr>
        <w:t>r</w:t>
      </w:r>
      <w:r w:rsidR="001C7FCA">
        <w:rPr>
          <w:color w:val="auto"/>
        </w:rPr>
        <w:t xml:space="preserve"> </w:t>
      </w:r>
      <w:r>
        <w:rPr>
          <w:color w:val="auto"/>
        </w:rPr>
        <w:t>Representa</w:t>
      </w:r>
      <w:r w:rsidR="00BE1F69">
        <w:rPr>
          <w:color w:val="auto"/>
        </w:rPr>
        <w:t>ção</w:t>
      </w:r>
      <w:r w:rsidR="00F531E4" w:rsidRPr="00AD597A">
        <w:rPr>
          <w:color w:val="auto"/>
        </w:rPr>
        <w:t xml:space="preserve"> o sistema deverá registrar automaticamente conforme o que foi informado em uma das representações, ou seja, a coluna Representado(a) por deverá ser atualizada com o nome do participante que será representante e na coluna Representante de o nome do participante que será representado.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clicar o botão Cancelar, o sistema retornará para a </w:t>
      </w:r>
      <w:r w:rsidR="00332AA7" w:rsidRPr="008E6DB8">
        <w:t>Tela Consultar Lista de Convidados</w:t>
      </w:r>
      <w:r w:rsidR="00015245">
        <w:t xml:space="preserve"> – IT004_Manter Lista de Convidados</w:t>
      </w:r>
      <w:r>
        <w:rPr>
          <w:color w:val="auto"/>
        </w:rPr>
        <w:t>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Por padrão serão exibidas todas as colunas do participante no resultado da pesquisa.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Ao selecionar a primeira check-box da primeira coluna do resultado da pesquisa, todas as check-box seguintes serão selecionadas no resultado da pesquisa.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O Total de registros do resultado da pesquisa deverá apresentar a quantidade de registros listados ou selecionados pelo ator e a quantidade total dos registros do resultado da pesquisa.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clicar em qualquer parte da linha, a mesma </w:t>
      </w:r>
      <w:r w:rsidRPr="00712490">
        <w:rPr>
          <w:color w:val="auto"/>
        </w:rPr>
        <w:t>ser</w:t>
      </w:r>
      <w:r>
        <w:rPr>
          <w:color w:val="auto"/>
        </w:rPr>
        <w:t>á</w:t>
      </w:r>
      <w:r w:rsidRPr="00712490">
        <w:rPr>
          <w:color w:val="auto"/>
        </w:rPr>
        <w:t xml:space="preserve"> selecionada, ou se clicar no check-box</w:t>
      </w:r>
      <w:r>
        <w:rPr>
          <w:color w:val="auto"/>
        </w:rPr>
        <w:t xml:space="preserve"> da linha</w:t>
      </w:r>
      <w:r w:rsidRPr="00712490">
        <w:rPr>
          <w:color w:val="auto"/>
        </w:rPr>
        <w:t>, a cor da linha vai mudar</w:t>
      </w:r>
      <w:r>
        <w:rPr>
          <w:color w:val="auto"/>
        </w:rPr>
        <w:t>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 w:rsidRPr="004F3626">
        <w:rPr>
          <w:color w:val="auto"/>
        </w:rPr>
        <w:t>Ao selecionar as linhas o sistema deve exibir o total de registros selecionados</w:t>
      </w:r>
      <w:r>
        <w:rPr>
          <w:color w:val="auto"/>
        </w:rPr>
        <w:t>.</w:t>
      </w:r>
    </w:p>
    <w:p w:rsidR="00CA3FC5" w:rsidRDefault="00CA3FC5" w:rsidP="00CA3FC5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>A ordenação da lista deverá seguir a ordem alfabética dos nomes dos participantes.</w:t>
      </w:r>
    </w:p>
    <w:p w:rsidR="00447D31" w:rsidRPr="0076017E" w:rsidRDefault="00CA3FC5" w:rsidP="0076017E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lastRenderedPageBreak/>
        <w:t>No título da tela, o sistema deverá trazer o nome do evento ao qual a lista de participantes está vinculada.</w:t>
      </w:r>
    </w:p>
    <w:p w:rsidR="001E2036" w:rsidRPr="009609DC" w:rsidRDefault="0054421E" w:rsidP="0054421E">
      <w:pPr>
        <w:pStyle w:val="Ttulo4"/>
        <w:numPr>
          <w:ilvl w:val="0"/>
          <w:numId w:val="0"/>
        </w:numPr>
        <w:ind w:left="864" w:hanging="864"/>
        <w:rPr>
          <w:sz w:val="20"/>
        </w:rPr>
      </w:pPr>
      <w:r>
        <w:rPr>
          <w:sz w:val="20"/>
        </w:rPr>
        <w:t xml:space="preserve">2.2.2.2. </w:t>
      </w:r>
      <w:r w:rsidR="001E2036" w:rsidRPr="009609DC">
        <w:rPr>
          <w:sz w:val="20"/>
        </w:rPr>
        <w:t>Exceções</w:t>
      </w:r>
    </w:p>
    <w:p w:rsidR="00D455B5" w:rsidRPr="0076017E" w:rsidRDefault="008D188E" w:rsidP="0076017E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D455B5" w:rsidRDefault="00D455B5" w:rsidP="00D455B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</w:t>
      </w:r>
      <w:r w:rsidR="0054421E">
        <w:rPr>
          <w:rFonts w:cs="Arial"/>
          <w:sz w:val="20"/>
        </w:rPr>
        <w:t>2</w:t>
      </w:r>
      <w:r>
        <w:rPr>
          <w:rFonts w:cs="Arial"/>
          <w:sz w:val="20"/>
        </w:rPr>
        <w:t>.3. Itens de Controle</w:t>
      </w:r>
    </w:p>
    <w:p w:rsidR="00D455B5" w:rsidRDefault="00D455B5" w:rsidP="00D455B5"/>
    <w:p w:rsidR="00D455B5" w:rsidRDefault="00D455B5" w:rsidP="00D455B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655"/>
        <w:gridCol w:w="851"/>
        <w:gridCol w:w="1041"/>
        <w:gridCol w:w="496"/>
        <w:gridCol w:w="589"/>
        <w:gridCol w:w="425"/>
        <w:gridCol w:w="993"/>
        <w:gridCol w:w="567"/>
        <w:gridCol w:w="992"/>
        <w:gridCol w:w="1641"/>
      </w:tblGrid>
      <w:tr w:rsidR="00570677" w:rsidTr="0034221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1655" w:type="dxa"/>
            <w:shd w:val="pct25" w:color="auto" w:fill="auto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1041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89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93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pct25" w:color="auto" w:fill="auto"/>
            <w:vAlign w:val="center"/>
          </w:tcPr>
          <w:p w:rsidR="00D455B5" w:rsidRPr="009D4097" w:rsidRDefault="00D455B5" w:rsidP="00F5133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455B5" w:rsidTr="0034221A">
        <w:trPr>
          <w:cantSplit/>
          <w:jc w:val="center"/>
        </w:trPr>
        <w:tc>
          <w:tcPr>
            <w:tcW w:w="554" w:type="dxa"/>
            <w:vAlign w:val="center"/>
          </w:tcPr>
          <w:p w:rsidR="00D455B5" w:rsidRPr="00227A02" w:rsidRDefault="00D455B5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D455B5" w:rsidRPr="009D4097" w:rsidRDefault="00D455B5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Convidados </w:t>
            </w:r>
          </w:p>
        </w:tc>
        <w:tc>
          <w:tcPr>
            <w:tcW w:w="851" w:type="dxa"/>
            <w:vAlign w:val="center"/>
          </w:tcPr>
          <w:p w:rsidR="00D455B5" w:rsidRPr="009D4097" w:rsidRDefault="006C77AD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D455B5" w:rsidRPr="009D4097" w:rsidRDefault="006C77AD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589" w:type="dxa"/>
            <w:vAlign w:val="center"/>
          </w:tcPr>
          <w:p w:rsidR="00D455B5" w:rsidRDefault="006C77AD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455B5" w:rsidRPr="009D4097" w:rsidRDefault="006C77AD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vAlign w:val="center"/>
          </w:tcPr>
          <w:p w:rsidR="00D455B5" w:rsidRPr="009D4097" w:rsidRDefault="00F9105D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D455B5" w:rsidTr="0034221A">
        <w:trPr>
          <w:cantSplit/>
          <w:jc w:val="center"/>
        </w:trPr>
        <w:tc>
          <w:tcPr>
            <w:tcW w:w="554" w:type="dxa"/>
            <w:vAlign w:val="center"/>
          </w:tcPr>
          <w:p w:rsidR="00D455B5" w:rsidRPr="00227A02" w:rsidRDefault="00D455B5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D455B5" w:rsidRPr="009D4097" w:rsidRDefault="00D455B5" w:rsidP="00493F2B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</w:t>
            </w:r>
            <w:r>
              <w:rPr>
                <w:iCs/>
                <w:color w:val="auto"/>
              </w:rPr>
              <w:t xml:space="preserve"> </w:t>
            </w:r>
            <w:r w:rsidR="006C77AD">
              <w:rPr>
                <w:iCs/>
                <w:color w:val="auto"/>
              </w:rPr>
              <w:t>Convidado</w:t>
            </w:r>
            <w:r w:rsidR="00F03391">
              <w:rPr>
                <w:iCs/>
                <w:color w:val="auto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150/A</w:t>
            </w:r>
          </w:p>
        </w:tc>
        <w:tc>
          <w:tcPr>
            <w:tcW w:w="1041" w:type="dxa"/>
            <w:vAlign w:val="center"/>
          </w:tcPr>
          <w:p w:rsidR="00D455B5" w:rsidRPr="009D4097" w:rsidRDefault="00FB0A16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CA/CE</w:t>
            </w:r>
          </w:p>
        </w:tc>
        <w:tc>
          <w:tcPr>
            <w:tcW w:w="496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D455B5" w:rsidRPr="009D4097" w:rsidRDefault="006C77AD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D455B5" w:rsidRPr="009D4097" w:rsidRDefault="0038726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  <w:vAlign w:val="center"/>
          </w:tcPr>
          <w:p w:rsidR="00D455B5" w:rsidRPr="009D4097" w:rsidRDefault="00D455B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927494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27494" w:rsidRPr="009D4097" w:rsidRDefault="0092749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927494" w:rsidRPr="009D4097" w:rsidRDefault="00927494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Sexo</w:t>
            </w:r>
          </w:p>
        </w:tc>
        <w:tc>
          <w:tcPr>
            <w:tcW w:w="85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Masculino / Feminino</w:t>
            </w:r>
          </w:p>
        </w:tc>
        <w:tc>
          <w:tcPr>
            <w:tcW w:w="567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</w:tr>
      <w:tr w:rsidR="00927494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27494" w:rsidRPr="009D4097" w:rsidRDefault="0092749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927494" w:rsidRPr="009D4097" w:rsidRDefault="0092749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</w:t>
            </w:r>
          </w:p>
        </w:tc>
        <w:tc>
          <w:tcPr>
            <w:tcW w:w="85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</w:tcPr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Cargos</w:t>
            </w:r>
          </w:p>
        </w:tc>
        <w:tc>
          <w:tcPr>
            <w:tcW w:w="567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927494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27494" w:rsidRPr="009D4097" w:rsidRDefault="0092749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927494" w:rsidRPr="009D4097" w:rsidRDefault="0092749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Órgão</w:t>
            </w:r>
          </w:p>
        </w:tc>
        <w:tc>
          <w:tcPr>
            <w:tcW w:w="85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</w:tcPr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Órgãos</w:t>
            </w:r>
          </w:p>
        </w:tc>
        <w:tc>
          <w:tcPr>
            <w:tcW w:w="567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927494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27494" w:rsidRPr="009D4097" w:rsidRDefault="0092749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927494" w:rsidRPr="009D4097" w:rsidRDefault="0092749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</w:t>
            </w:r>
          </w:p>
        </w:tc>
        <w:tc>
          <w:tcPr>
            <w:tcW w:w="85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Tratamento</w:t>
            </w:r>
          </w:p>
        </w:tc>
        <w:tc>
          <w:tcPr>
            <w:tcW w:w="567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br/>
              <w:t>Selecionar</w:t>
            </w:r>
          </w:p>
        </w:tc>
        <w:tc>
          <w:tcPr>
            <w:tcW w:w="16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927494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27494" w:rsidRPr="009D4097" w:rsidRDefault="0092749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927494" w:rsidRPr="009D4097" w:rsidRDefault="0092749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5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Lista de Poder/Área</w:t>
            </w:r>
          </w:p>
        </w:tc>
        <w:tc>
          <w:tcPr>
            <w:tcW w:w="567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</w:tcPr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927494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927494" w:rsidRPr="009D4097" w:rsidRDefault="0092749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927494" w:rsidRPr="009D4097" w:rsidRDefault="0092749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5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425" w:type="dxa"/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927494" w:rsidRPr="009D4097" w:rsidRDefault="004A5FB5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Esferas</w:t>
            </w:r>
          </w:p>
        </w:tc>
        <w:tc>
          <w:tcPr>
            <w:tcW w:w="567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927494" w:rsidRPr="009D4097" w:rsidRDefault="0092749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</w:tcPr>
          <w:p w:rsidR="00797B6B" w:rsidRDefault="00797B6B" w:rsidP="00DD5644">
            <w:pPr>
              <w:jc w:val="center"/>
              <w:rPr>
                <w:iCs/>
                <w:color w:val="auto"/>
              </w:rPr>
            </w:pPr>
          </w:p>
          <w:p w:rsidR="00797B6B" w:rsidRDefault="00797B6B" w:rsidP="00DD5644">
            <w:pPr>
              <w:jc w:val="center"/>
              <w:rPr>
                <w:iCs/>
                <w:color w:val="auto"/>
              </w:rPr>
            </w:pPr>
          </w:p>
          <w:p w:rsidR="00927494" w:rsidRPr="009D4097" w:rsidRDefault="0092749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FA45B1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A45B1" w:rsidRPr="009D4097" w:rsidRDefault="00FA45B1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FA45B1" w:rsidRPr="009D4097" w:rsidRDefault="00FA45B1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</w:t>
            </w:r>
          </w:p>
        </w:tc>
        <w:tc>
          <w:tcPr>
            <w:tcW w:w="851" w:type="dxa"/>
            <w:vAlign w:val="center"/>
          </w:tcPr>
          <w:p w:rsidR="00FA45B1" w:rsidRPr="009D4097" w:rsidRDefault="00FA45B1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  <w:r w:rsidR="00BA6D22">
              <w:rPr>
                <w:iCs/>
                <w:color w:val="auto"/>
              </w:rPr>
              <w:t>/A</w:t>
            </w:r>
          </w:p>
        </w:tc>
        <w:tc>
          <w:tcPr>
            <w:tcW w:w="1041" w:type="dxa"/>
            <w:vAlign w:val="center"/>
          </w:tcPr>
          <w:p w:rsidR="00FA45B1" w:rsidRPr="009D4097" w:rsidRDefault="00FA45B1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BA6D22" w:rsidRDefault="00BA6D22" w:rsidP="00DD5644">
            <w:pPr>
              <w:jc w:val="center"/>
              <w:rPr>
                <w:iCs/>
                <w:color w:val="auto"/>
              </w:rPr>
            </w:pPr>
          </w:p>
          <w:p w:rsidR="00FA45B1" w:rsidRPr="009D4097" w:rsidRDefault="00FA45B1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FA45B1" w:rsidRPr="009D4097" w:rsidRDefault="00FA45B1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FA45B1" w:rsidRDefault="00FA45B1" w:rsidP="00DD5644">
            <w:pPr>
              <w:jc w:val="center"/>
            </w:pPr>
            <w:r w:rsidRPr="00463E16">
              <w:rPr>
                <w:iCs/>
                <w:color w:val="auto"/>
              </w:rPr>
              <w:t>S</w:t>
            </w:r>
          </w:p>
        </w:tc>
        <w:tc>
          <w:tcPr>
            <w:tcW w:w="993" w:type="dxa"/>
            <w:vAlign w:val="center"/>
          </w:tcPr>
          <w:p w:rsidR="00FA45B1" w:rsidRPr="009D4097" w:rsidRDefault="00FA45B1" w:rsidP="00DD5644">
            <w:pPr>
              <w:jc w:val="center"/>
              <w:rPr>
                <w:iCs/>
                <w:color w:val="auto"/>
              </w:rPr>
            </w:pPr>
            <w:r w:rsidRPr="00442285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FA45B1" w:rsidRPr="009D4097" w:rsidRDefault="00FA45B1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FA45B1" w:rsidRPr="009D4097" w:rsidRDefault="00FA45B1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</w:tcPr>
          <w:p w:rsidR="00FA45B1" w:rsidRPr="009D4097" w:rsidRDefault="00FA45B1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EE0F39" w:rsidTr="008F658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E0F39" w:rsidRPr="009D4097" w:rsidRDefault="00EE0F39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EE0F39" w:rsidRPr="009D4097" w:rsidRDefault="00EE0F39" w:rsidP="00EE0F39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Município</w:t>
            </w:r>
          </w:p>
        </w:tc>
        <w:tc>
          <w:tcPr>
            <w:tcW w:w="851" w:type="dxa"/>
            <w:vAlign w:val="center"/>
          </w:tcPr>
          <w:p w:rsidR="00EE0F39" w:rsidRPr="009D4097" w:rsidRDefault="004A5FB5" w:rsidP="008F658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1041" w:type="dxa"/>
            <w:vAlign w:val="center"/>
          </w:tcPr>
          <w:p w:rsidR="00EE0F39" w:rsidRPr="009D4097" w:rsidRDefault="00EE0F3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</w:tcPr>
          <w:p w:rsidR="00EE0F39" w:rsidRDefault="00EE0F39" w:rsidP="008F6580">
            <w:pPr>
              <w:jc w:val="center"/>
              <w:rPr>
                <w:iCs/>
                <w:color w:val="auto"/>
              </w:rPr>
            </w:pPr>
          </w:p>
          <w:p w:rsidR="00EE0F39" w:rsidRPr="009D4097" w:rsidRDefault="00EE0F39" w:rsidP="008F6580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EE0F39" w:rsidRPr="009D4097" w:rsidRDefault="004A5FB5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EE0F39" w:rsidRDefault="00EE0F39" w:rsidP="008F6580">
            <w:pPr>
              <w:jc w:val="center"/>
              <w:rPr>
                <w:iCs/>
                <w:color w:val="auto"/>
              </w:rPr>
            </w:pPr>
          </w:p>
          <w:p w:rsidR="00EE0F39" w:rsidRPr="009D4097" w:rsidRDefault="004A5FB5" w:rsidP="008F6580">
            <w:pPr>
              <w:jc w:val="center"/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993" w:type="dxa"/>
            <w:vAlign w:val="center"/>
          </w:tcPr>
          <w:p w:rsidR="00EE0F39" w:rsidRPr="009D4097" w:rsidRDefault="004A5FB5" w:rsidP="00EE0F39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E0F39" w:rsidRPr="009D4097" w:rsidRDefault="00EE0F3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EE0F39" w:rsidRPr="009D4097" w:rsidRDefault="004A5FB5" w:rsidP="008F6580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</w:tcPr>
          <w:p w:rsidR="00EE0F39" w:rsidRPr="009D4097" w:rsidRDefault="00EE0F39" w:rsidP="008F6580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25142E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5142E" w:rsidRPr="009D4097" w:rsidRDefault="0025142E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25142E" w:rsidRPr="009D4097" w:rsidRDefault="0025142E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Participante com presença confirmada</w:t>
            </w:r>
          </w:p>
        </w:tc>
        <w:tc>
          <w:tcPr>
            <w:tcW w:w="85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3" w:type="dxa"/>
          </w:tcPr>
          <w:p w:rsidR="0025142E" w:rsidRDefault="0025142E" w:rsidP="00DD5644">
            <w:pPr>
              <w:jc w:val="center"/>
            </w:pPr>
            <w:r w:rsidRPr="0030346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25142E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5142E" w:rsidRPr="009D4097" w:rsidRDefault="0025142E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25142E" w:rsidRPr="009D4097" w:rsidRDefault="0025142E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Participante com presença não confirmada</w:t>
            </w:r>
          </w:p>
        </w:tc>
        <w:tc>
          <w:tcPr>
            <w:tcW w:w="85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993" w:type="dxa"/>
          </w:tcPr>
          <w:p w:rsidR="0025142E" w:rsidRDefault="0025142E" w:rsidP="00DD5644">
            <w:pPr>
              <w:jc w:val="center"/>
            </w:pPr>
            <w:r w:rsidRPr="0030346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Selecionar</w:t>
            </w:r>
          </w:p>
        </w:tc>
        <w:tc>
          <w:tcPr>
            <w:tcW w:w="164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25142E" w:rsidTr="0034221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5142E" w:rsidRPr="009D4097" w:rsidRDefault="0025142E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vAlign w:val="center"/>
          </w:tcPr>
          <w:p w:rsidR="0025142E" w:rsidRPr="009D4097" w:rsidRDefault="0025142E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Pesquisar</w:t>
            </w:r>
          </w:p>
        </w:tc>
        <w:tc>
          <w:tcPr>
            <w:tcW w:w="85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</w:tcPr>
          <w:p w:rsidR="0025142E" w:rsidRDefault="0025142E" w:rsidP="00DD5644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Apresenta lista de resultados</w:t>
            </w:r>
          </w:p>
        </w:tc>
      </w:tr>
      <w:tr w:rsidR="0025142E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25142E" w:rsidRDefault="0025142E" w:rsidP="00DD5644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Limpa os parâmetros de pesquisa</w:t>
            </w:r>
          </w:p>
        </w:tc>
      </w:tr>
      <w:tr w:rsidR="0025142E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596EDC" w:rsidRDefault="00596EDC" w:rsidP="00DD5644">
            <w:pPr>
              <w:jc w:val="center"/>
              <w:rPr>
                <w:iCs/>
                <w:color w:val="auto"/>
              </w:rPr>
            </w:pPr>
          </w:p>
          <w:p w:rsidR="0025142E" w:rsidRDefault="0025142E" w:rsidP="00DD5644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5142E" w:rsidRPr="009D4097" w:rsidRDefault="0025142E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Retorna para a </w:t>
            </w:r>
            <w:r w:rsidR="000A5FC3" w:rsidRPr="000A5FC3">
              <w:rPr>
                <w:iCs/>
                <w:color w:val="auto"/>
              </w:rPr>
              <w:t>Tela Consultar Lista de Convidados</w:t>
            </w:r>
            <w:r w:rsidR="007C2C73">
              <w:rPr>
                <w:iCs/>
                <w:color w:val="auto"/>
              </w:rPr>
              <w:t xml:space="preserve"> – IT004_Manter Lista de Convidados</w:t>
            </w:r>
            <w:r w:rsidR="000A5FC3">
              <w:rPr>
                <w:iCs/>
                <w:color w:val="auto"/>
              </w:rPr>
              <w:t>.</w:t>
            </w:r>
          </w:p>
        </w:tc>
      </w:tr>
      <w:tr w:rsidR="002F7319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F7319" w:rsidRDefault="002F7319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Incluir participante não cadastrado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151126" w:rsidRDefault="00151126" w:rsidP="00DD5644">
            <w:pPr>
              <w:jc w:val="center"/>
              <w:rPr>
                <w:iCs/>
                <w:color w:val="auto"/>
              </w:rPr>
            </w:pPr>
          </w:p>
          <w:p w:rsidR="00151126" w:rsidRDefault="00151126" w:rsidP="00DD5644">
            <w:pPr>
              <w:jc w:val="center"/>
              <w:rPr>
                <w:iCs/>
                <w:color w:val="auto"/>
              </w:rPr>
            </w:pPr>
          </w:p>
          <w:p w:rsidR="00151126" w:rsidRDefault="00151126" w:rsidP="00DD5644">
            <w:pPr>
              <w:jc w:val="center"/>
              <w:rPr>
                <w:iCs/>
                <w:color w:val="auto"/>
              </w:rPr>
            </w:pPr>
          </w:p>
          <w:p w:rsidR="00151126" w:rsidRDefault="00151126" w:rsidP="00DD5644">
            <w:pPr>
              <w:jc w:val="center"/>
              <w:rPr>
                <w:iCs/>
                <w:color w:val="auto"/>
              </w:rPr>
            </w:pPr>
          </w:p>
          <w:p w:rsidR="002F7319" w:rsidRDefault="002F7319" w:rsidP="00DD5644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F7319" w:rsidRPr="009D4097" w:rsidRDefault="002F7319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2F7319" w:rsidRPr="002F7319" w:rsidRDefault="002F7319" w:rsidP="00F51330">
            <w:pPr>
              <w:jc w:val="center"/>
              <w:rPr>
                <w:iCs/>
                <w:color w:val="auto"/>
              </w:rPr>
            </w:pPr>
            <w:r w:rsidRPr="002F7319">
              <w:rPr>
                <w:iCs/>
                <w:color w:val="auto"/>
              </w:rPr>
              <w:t>Estende a funcionalidade de</w:t>
            </w:r>
            <w:r w:rsidR="009C10E2" w:rsidRPr="002F7319">
              <w:rPr>
                <w:iCs/>
                <w:color w:val="auto"/>
              </w:rPr>
              <w:t xml:space="preserve"> </w:t>
            </w:r>
            <w:r w:rsidRPr="002F7319">
              <w:rPr>
                <w:iCs/>
                <w:color w:val="auto"/>
              </w:rPr>
              <w:t>Incluir Participante não cadastrado (UC004_Manter Lista de Convidados).</w:t>
            </w:r>
          </w:p>
        </w:tc>
      </w:tr>
      <w:tr w:rsidR="006B1A45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6B1A45" w:rsidRDefault="006B1A45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6B1A45" w:rsidRPr="009D4097" w:rsidRDefault="00342F5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Confirmar </w:t>
            </w:r>
            <w:r w:rsidR="000A4717">
              <w:rPr>
                <w:iCs/>
                <w:color w:val="auto"/>
              </w:rPr>
              <w:t>Representação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A87BD2" w:rsidRDefault="00A87BD2" w:rsidP="00DD5644">
            <w:pPr>
              <w:jc w:val="center"/>
              <w:rPr>
                <w:iCs/>
                <w:color w:val="auto"/>
              </w:rPr>
            </w:pPr>
          </w:p>
          <w:p w:rsidR="00A87BD2" w:rsidRDefault="00A87BD2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E3721D" w:rsidRDefault="00E3721D" w:rsidP="00DD5644">
            <w:pPr>
              <w:jc w:val="center"/>
              <w:rPr>
                <w:iCs/>
                <w:color w:val="auto"/>
              </w:rPr>
            </w:pPr>
          </w:p>
          <w:p w:rsidR="006B1A45" w:rsidRDefault="006B1A45" w:rsidP="00DD5644">
            <w:pPr>
              <w:jc w:val="center"/>
            </w:pPr>
            <w:r w:rsidRPr="006D110F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B1A45" w:rsidRPr="009D4097" w:rsidRDefault="006B1A45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6B1A45" w:rsidRPr="00E3721D" w:rsidRDefault="00E3721D" w:rsidP="00DD5644">
            <w:pPr>
              <w:jc w:val="center"/>
              <w:rPr>
                <w:iCs/>
                <w:color w:val="auto"/>
              </w:rPr>
            </w:pPr>
            <w:r w:rsidRPr="00E3721D">
              <w:rPr>
                <w:iCs/>
                <w:color w:val="auto"/>
              </w:rPr>
              <w:t xml:space="preserve">O sistema deverá registrar automaticamente conforme o que foi informado em uma das representações, ou seja, a coluna </w:t>
            </w:r>
            <w:r w:rsidRPr="00E3721D">
              <w:rPr>
                <w:b/>
                <w:iCs/>
                <w:color w:val="auto"/>
              </w:rPr>
              <w:t>Representado(a) por</w:t>
            </w:r>
            <w:r w:rsidRPr="00E3721D">
              <w:rPr>
                <w:iCs/>
                <w:color w:val="auto"/>
              </w:rPr>
              <w:t xml:space="preserve"> deverá ser atualizada com o nome do participante que será representante e na coluna </w:t>
            </w:r>
            <w:r w:rsidRPr="00E3721D">
              <w:rPr>
                <w:b/>
                <w:iCs/>
                <w:color w:val="auto"/>
              </w:rPr>
              <w:t>Representante de</w:t>
            </w:r>
            <w:r w:rsidRPr="00E3721D">
              <w:rPr>
                <w:iCs/>
                <w:color w:val="auto"/>
              </w:rPr>
              <w:t xml:space="preserve"> o nome do participante que será representado.</w:t>
            </w:r>
          </w:p>
        </w:tc>
      </w:tr>
      <w:tr w:rsidR="00D455B5" w:rsidTr="00F51330">
        <w:trPr>
          <w:cantSplit/>
          <w:trHeight w:val="391"/>
          <w:jc w:val="center"/>
        </w:trPr>
        <w:tc>
          <w:tcPr>
            <w:tcW w:w="9804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455B5" w:rsidRPr="009D4097" w:rsidRDefault="00D455B5" w:rsidP="00DD5644">
            <w:pPr>
              <w:jc w:val="center"/>
              <w:rPr>
                <w:b/>
                <w:iCs/>
                <w:color w:val="auto"/>
              </w:rPr>
            </w:pPr>
            <w:r w:rsidRPr="009D4097">
              <w:rPr>
                <w:b/>
                <w:iCs/>
                <w:color w:val="auto"/>
              </w:rPr>
              <w:t>Resultado da Pesquisa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de Convidados do</w:t>
            </w:r>
            <w:r w:rsidR="00565B85">
              <w:rPr>
                <w:iCs/>
                <w:color w:val="auto"/>
              </w:rPr>
              <w:t xml:space="preserve"> Evento: </w:t>
            </w:r>
            <w:r>
              <w:rPr>
                <w:iCs/>
                <w:color w:val="auto"/>
              </w:rPr>
              <w:t xml:space="preserve"> &lt;Nome do Evento&gt;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No título da tela, o sistema deverá recuperar o nome do evento ao qual a lista de participantes está vinculada.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Participante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Situação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51120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BE5534" w:rsidRDefault="00BE5534" w:rsidP="00DD5644">
            <w:pPr>
              <w:jc w:val="center"/>
            </w:pPr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  <w:rPr>
                <w:iCs/>
                <w:color w:val="auto"/>
              </w:rPr>
            </w:pPr>
          </w:p>
          <w:p w:rsidR="00BE5534" w:rsidRDefault="00BE5534" w:rsidP="00DD5644">
            <w:pPr>
              <w:jc w:val="center"/>
            </w:pPr>
            <w:r w:rsidRPr="00451120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BE5534" w:rsidRDefault="00BE5534" w:rsidP="00DD5644">
            <w:pPr>
              <w:jc w:val="center"/>
            </w:pPr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9545BA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8D2804" w:rsidRDefault="008D2804" w:rsidP="00DD5644">
            <w:pPr>
              <w:jc w:val="center"/>
              <w:rPr>
                <w:iCs/>
                <w:color w:val="auto"/>
              </w:rPr>
            </w:pPr>
          </w:p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F51330" w:rsidRDefault="00F51330" w:rsidP="00DD5644">
            <w:pPr>
              <w:jc w:val="center"/>
              <w:rPr>
                <w:iCs/>
                <w:color w:val="auto"/>
              </w:rPr>
            </w:pPr>
          </w:p>
          <w:p w:rsidR="00F51330" w:rsidRDefault="00F51330" w:rsidP="00DD5644">
            <w:pPr>
              <w:jc w:val="center"/>
              <w:rPr>
                <w:iCs/>
                <w:color w:val="auto"/>
              </w:rPr>
            </w:pPr>
          </w:p>
          <w:p w:rsidR="00BE5534" w:rsidRDefault="00BE5534" w:rsidP="00DD5644">
            <w:pPr>
              <w:jc w:val="center"/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8947D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8947D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E71BA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8947D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5D141C" w:rsidP="00DD5644">
            <w:pPr>
              <w:jc w:val="center"/>
              <w:rPr>
                <w:iCs/>
                <w:color w:val="auto"/>
              </w:rPr>
            </w:pPr>
            <w:r w:rsidRPr="008947D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539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XX.XXX-XXX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539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Comercial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5394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D3C49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Celular Funcional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(XX)XXXX-XXXXX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E7030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E7030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E7030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Página na Internet do Órgão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E7030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Tratamento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E7030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A7932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Nascimento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XX/XX/XXXX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E7030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A7932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D19E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A7932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O Cônjuge é uma autoridade?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A7932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Título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DA7932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Cargo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Órgão do Cônjuge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Complemento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Bairro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Cidade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4C377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UF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BE5534" w:rsidRPr="009D4097" w:rsidRDefault="005D141C" w:rsidP="00DD5644">
            <w:pPr>
              <w:jc w:val="center"/>
              <w:rPr>
                <w:iCs/>
                <w:color w:val="auto"/>
              </w:rPr>
            </w:pPr>
            <w:r w:rsidRPr="008947D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FB7320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AE347C" w:rsidTr="00AE347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CEP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AE347C" w:rsidRDefault="00AE347C" w:rsidP="00AE347C">
            <w:pPr>
              <w:jc w:val="center"/>
            </w:pPr>
            <w:r w:rsidRPr="009470C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E347C" w:rsidRPr="009D4097" w:rsidRDefault="00AE347C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E347C" w:rsidRPr="009D4097" w:rsidRDefault="00AE347C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CE38B3">
              <w:rPr>
                <w:iCs/>
                <w:color w:val="auto"/>
              </w:rPr>
              <w:t>N/A</w:t>
            </w:r>
          </w:p>
        </w:tc>
      </w:tr>
      <w:tr w:rsidR="00AE347C" w:rsidTr="00AE347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Residencial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AE347C" w:rsidRDefault="00AE347C" w:rsidP="00AE347C">
            <w:pPr>
              <w:jc w:val="center"/>
            </w:pPr>
            <w:r w:rsidRPr="009470C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E347C" w:rsidRPr="009D4097" w:rsidRDefault="00AE347C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E347C" w:rsidRPr="009D4097" w:rsidRDefault="00AE347C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AE347C" w:rsidTr="00AE347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Telefone Celular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AE347C" w:rsidRDefault="00AE347C" w:rsidP="00AE347C">
            <w:pPr>
              <w:jc w:val="center"/>
            </w:pPr>
            <w:r w:rsidRPr="009470C6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AE347C" w:rsidRPr="009D4097" w:rsidRDefault="00AE347C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E347C" w:rsidRPr="009D4097" w:rsidRDefault="00AE347C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E347C" w:rsidRPr="009D4097" w:rsidRDefault="00AE347C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AE347C" w:rsidRDefault="00AE347C" w:rsidP="00DD5644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BE5534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Endereço de Rede Social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E5534" w:rsidRPr="009D4097" w:rsidRDefault="00BE5534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E5534" w:rsidRPr="009D4097" w:rsidRDefault="00BE5534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BE5534" w:rsidRDefault="00BE5534" w:rsidP="00DD5644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570677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570677" w:rsidRPr="009D4097" w:rsidRDefault="00570677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570677" w:rsidRPr="009D4097" w:rsidRDefault="00570677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E-mail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570677" w:rsidRPr="009D4097" w:rsidRDefault="00570677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570677" w:rsidRPr="009D4097" w:rsidRDefault="00570677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570677" w:rsidRPr="009D4097" w:rsidRDefault="00570677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570677" w:rsidRPr="009D4097" w:rsidRDefault="00570677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70677" w:rsidRPr="009D4097" w:rsidRDefault="00570677" w:rsidP="00DD5644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570677" w:rsidRDefault="00570677" w:rsidP="00DD5644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70677" w:rsidRPr="009D4097" w:rsidRDefault="00570677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570677" w:rsidRDefault="00570677" w:rsidP="00DD5644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570677" w:rsidRDefault="00570677" w:rsidP="00DD5644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137DA" w:rsidRPr="009D4097" w:rsidRDefault="008137DA" w:rsidP="00B30801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37DA" w:rsidRPr="009D4097" w:rsidRDefault="008137DA" w:rsidP="00B30801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Representante de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137DA" w:rsidRPr="009D4097" w:rsidRDefault="008137DA" w:rsidP="00F51330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37DA" w:rsidRPr="009D4097" w:rsidRDefault="008137DA" w:rsidP="00F51330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37DA" w:rsidRDefault="008137DA" w:rsidP="00F51330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137DA" w:rsidRDefault="008137DA" w:rsidP="00F51330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8137DA" w:rsidRDefault="008137DA" w:rsidP="00F51330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Representado por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137DA" w:rsidRPr="009D4097" w:rsidRDefault="008137DA" w:rsidP="00F51330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37DA" w:rsidRPr="009D4097" w:rsidRDefault="008137DA" w:rsidP="00F51330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37DA" w:rsidRDefault="008137DA" w:rsidP="00F51330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137DA" w:rsidRDefault="008137DA" w:rsidP="00F51330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8137DA" w:rsidRDefault="008137DA" w:rsidP="00F51330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Setor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137DA" w:rsidRPr="009D4097" w:rsidRDefault="008137DA" w:rsidP="00B30801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37DA" w:rsidRPr="009D4097" w:rsidRDefault="008137DA" w:rsidP="00B30801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Grupo Participante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8137DA" w:rsidRPr="009D4097" w:rsidRDefault="008137DA" w:rsidP="00B30801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137DA" w:rsidRPr="009D4097" w:rsidRDefault="008137DA" w:rsidP="00B30801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AD047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B30801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93101C">
              <w:rPr>
                <w:iCs/>
                <w:color w:val="auto"/>
              </w:rPr>
              <w:t>Label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8137DA" w:rsidRDefault="008137DA" w:rsidP="00B30801">
            <w:pPr>
              <w:jc w:val="center"/>
            </w:pPr>
            <w:r w:rsidRPr="007E1F4C">
              <w:rPr>
                <w:iCs/>
                <w:color w:val="auto"/>
              </w:rPr>
              <w:t>N/A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Ícone Visualizar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C27049" w:rsidRDefault="008137DA" w:rsidP="00DD5644">
            <w:pPr>
              <w:jc w:val="center"/>
              <w:rPr>
                <w:iCs/>
                <w:color w:val="auto"/>
              </w:rPr>
            </w:pPr>
            <w:r w:rsidRPr="00C27049">
              <w:rPr>
                <w:iCs/>
                <w:color w:val="auto"/>
              </w:rPr>
              <w:t>Estende a funcionalidade de visualizar participante (UC004_Manter Lista de Convidados). Mensagem de hint: MSG018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Ícone Alterar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C27049" w:rsidRDefault="008137DA" w:rsidP="00F51330">
            <w:pPr>
              <w:jc w:val="center"/>
              <w:rPr>
                <w:iCs/>
                <w:color w:val="auto"/>
              </w:rPr>
            </w:pPr>
            <w:r w:rsidRPr="00C27049">
              <w:rPr>
                <w:iCs/>
                <w:color w:val="auto"/>
              </w:rPr>
              <w:t>Estende a funcionalidade de alterar participante (UC004_Manter Lista de Convidados).</w:t>
            </w:r>
          </w:p>
          <w:p w:rsidR="008137DA" w:rsidRPr="00C27049" w:rsidRDefault="008137DA" w:rsidP="00F51330">
            <w:pPr>
              <w:jc w:val="center"/>
              <w:rPr>
                <w:iCs/>
                <w:color w:val="auto"/>
              </w:rPr>
            </w:pPr>
            <w:r w:rsidRPr="00C27049">
              <w:rPr>
                <w:iCs/>
                <w:color w:val="auto"/>
              </w:rPr>
              <w:t>Mensagem de hint: MSG019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Ícone Excluir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C27049" w:rsidRDefault="008137DA" w:rsidP="00F51330">
            <w:pPr>
              <w:jc w:val="center"/>
              <w:rPr>
                <w:iCs/>
                <w:color w:val="auto"/>
              </w:rPr>
            </w:pPr>
            <w:r w:rsidRPr="00C27049">
              <w:rPr>
                <w:iCs/>
                <w:color w:val="auto"/>
              </w:rPr>
              <w:t>Estende a funcionalidade de excluir participante. (UC004_Manter Lista de Convidados).</w:t>
            </w:r>
          </w:p>
          <w:p w:rsidR="008137DA" w:rsidRPr="00C27049" w:rsidRDefault="008137DA" w:rsidP="00F51330">
            <w:pPr>
              <w:jc w:val="center"/>
              <w:rPr>
                <w:iCs/>
                <w:color w:val="auto"/>
              </w:rPr>
            </w:pPr>
            <w:r w:rsidRPr="00C27049">
              <w:rPr>
                <w:iCs/>
                <w:color w:val="auto"/>
              </w:rPr>
              <w:t>Mensagem de hint: MSG020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Primeir</w:t>
            </w:r>
            <w:r>
              <w:rPr>
                <w:iCs/>
                <w:color w:val="auto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primeira página de resultados da pesquisa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Anterior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página anterior de resultados da pesquisa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Próxim</w:t>
            </w:r>
            <w:r>
              <w:rPr>
                <w:iCs/>
                <w:color w:val="auto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próxima página de resultados da pesquisa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Últim</w:t>
            </w:r>
            <w:r>
              <w:rPr>
                <w:iCs/>
                <w:color w:val="auto"/>
              </w:rPr>
              <w:t>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 última página de resultados da pesquisa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X(número da página)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o número da página atual e o número total de páginas do resultado da pesquisa</w:t>
            </w:r>
          </w:p>
        </w:tc>
      </w:tr>
      <w:tr w:rsidR="008137DA" w:rsidTr="0034221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54421E">
            <w:pPr>
              <w:pStyle w:val="PargrafodaLista"/>
              <w:numPr>
                <w:ilvl w:val="0"/>
                <w:numId w:val="14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165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Total XXXX/XXXX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0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89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F5133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137DA" w:rsidRPr="009D4097" w:rsidRDefault="008137DA" w:rsidP="00DD5644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Exibe a</w:t>
            </w:r>
            <w:r>
              <w:rPr>
                <w:iCs/>
                <w:color w:val="auto"/>
              </w:rPr>
              <w:t xml:space="preserve"> quantidade de registros listado</w:t>
            </w:r>
            <w:r w:rsidRPr="009D4097">
              <w:rPr>
                <w:iCs/>
                <w:color w:val="auto"/>
              </w:rPr>
              <w:t>s</w:t>
            </w:r>
            <w:r>
              <w:rPr>
                <w:iCs/>
                <w:color w:val="auto"/>
              </w:rPr>
              <w:t xml:space="preserve"> ou selecionados</w:t>
            </w:r>
          </w:p>
        </w:tc>
      </w:tr>
      <w:tr w:rsidR="008137DA" w:rsidTr="00F5133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8137DA" w:rsidRDefault="008137DA" w:rsidP="00F51330">
            <w:pPr>
              <w:rPr>
                <w:sz w:val="22"/>
              </w:rPr>
            </w:pP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8137DA" w:rsidRPr="007E5E04" w:rsidRDefault="008137DA" w:rsidP="00F5133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8137DA" w:rsidRPr="007E5E04" w:rsidRDefault="008137DA" w:rsidP="00F51330">
            <w:pPr>
              <w:rPr>
                <w:sz w:val="16"/>
                <w:szCs w:val="16"/>
              </w:rPr>
            </w:pPr>
          </w:p>
          <w:p w:rsidR="008137DA" w:rsidRPr="007E5E04" w:rsidRDefault="008137DA" w:rsidP="00F5133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8137DA" w:rsidRPr="007E5E04" w:rsidRDefault="008137DA" w:rsidP="00F51330">
            <w:pPr>
              <w:ind w:left="1093" w:hanging="1093"/>
              <w:rPr>
                <w:sz w:val="16"/>
                <w:szCs w:val="16"/>
              </w:rPr>
            </w:pPr>
          </w:p>
          <w:p w:rsidR="008137DA" w:rsidRDefault="008137DA" w:rsidP="00F5133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D455B5" w:rsidRPr="00D455B5" w:rsidRDefault="00D455B5" w:rsidP="00D455B5"/>
    <w:p w:rsidR="004527F8" w:rsidRDefault="004527F8" w:rsidP="0080075B">
      <w:pPr>
        <w:pStyle w:val="STJNivel3"/>
      </w:pPr>
      <w:bookmarkStart w:id="12" w:name="_Toc385347574"/>
    </w:p>
    <w:p w:rsidR="00AC3C95" w:rsidRPr="009609DC" w:rsidRDefault="002639EF" w:rsidP="0080075B">
      <w:pPr>
        <w:pStyle w:val="STJNivel3"/>
      </w:pPr>
      <w:bookmarkStart w:id="13" w:name="_Toc398214456"/>
      <w:r>
        <w:t>2.2.</w:t>
      </w:r>
      <w:r w:rsidR="00521059">
        <w:t>3</w:t>
      </w:r>
      <w:r>
        <w:t>-</w:t>
      </w:r>
      <w:r w:rsidR="00AC3C95" w:rsidRPr="009609DC">
        <w:t xml:space="preserve">Tela </w:t>
      </w:r>
      <w:bookmarkEnd w:id="12"/>
      <w:r w:rsidR="00740786">
        <w:t>Lista de Convidados</w:t>
      </w:r>
      <w:r w:rsidR="00CE53EF">
        <w:t>_Representante de</w:t>
      </w:r>
      <w:bookmarkEnd w:id="13"/>
    </w:p>
    <w:p w:rsidR="00890A9E" w:rsidRPr="009609DC" w:rsidRDefault="0050528C" w:rsidP="0080075B">
      <w:pPr>
        <w:pStyle w:val="STJNivel3"/>
      </w:pPr>
      <w:r>
        <w:rPr>
          <w:noProof/>
          <w:lang w:eastAsia="pt-BR"/>
        </w:rPr>
        <w:drawing>
          <wp:inline distT="0" distB="0" distL="0" distR="0">
            <wp:extent cx="4505325" cy="1628909"/>
            <wp:effectExtent l="19050" t="0" r="9525" b="0"/>
            <wp:docPr id="8" name="Imagem 7" descr="inclu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lui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95" w:rsidRPr="009609DC" w:rsidRDefault="00AC3C95" w:rsidP="00AC3C95">
      <w:pPr>
        <w:pStyle w:val="Instruo"/>
        <w:jc w:val="center"/>
        <w:rPr>
          <w:noProof/>
        </w:rPr>
      </w:pPr>
    </w:p>
    <w:p w:rsidR="00AC3C95" w:rsidRDefault="00AC3C95" w:rsidP="00AC3C95">
      <w:pPr>
        <w:pStyle w:val="Instruo"/>
        <w:jc w:val="center"/>
        <w:rPr>
          <w:i w:val="0"/>
          <w:color w:val="auto"/>
        </w:rPr>
      </w:pPr>
      <w:r w:rsidRPr="009609DC">
        <w:rPr>
          <w:i w:val="0"/>
          <w:color w:val="auto"/>
        </w:rPr>
        <w:t xml:space="preserve">Figura </w:t>
      </w:r>
      <w:r w:rsidR="00D147AC" w:rsidRPr="009609DC">
        <w:rPr>
          <w:i w:val="0"/>
          <w:color w:val="auto"/>
        </w:rPr>
        <w:t>2</w:t>
      </w:r>
      <w:r w:rsidRPr="009609DC">
        <w:rPr>
          <w:i w:val="0"/>
          <w:color w:val="auto"/>
        </w:rPr>
        <w:t xml:space="preserve"> - Tela </w:t>
      </w:r>
      <w:r w:rsidR="00740786">
        <w:rPr>
          <w:i w:val="0"/>
          <w:color w:val="auto"/>
        </w:rPr>
        <w:t>Lista de Convidados</w:t>
      </w:r>
      <w:r w:rsidR="0081359A">
        <w:rPr>
          <w:i w:val="0"/>
          <w:color w:val="auto"/>
        </w:rPr>
        <w:t>_Representante</w:t>
      </w:r>
      <w:r w:rsidR="00194F61">
        <w:rPr>
          <w:i w:val="0"/>
          <w:color w:val="auto"/>
        </w:rPr>
        <w:t xml:space="preserve"> </w:t>
      </w:r>
      <w:r w:rsidR="0081359A">
        <w:rPr>
          <w:i w:val="0"/>
          <w:color w:val="auto"/>
        </w:rPr>
        <w:t>de</w:t>
      </w:r>
      <w:r w:rsidRPr="009609DC">
        <w:rPr>
          <w:i w:val="0"/>
          <w:color w:val="auto"/>
        </w:rPr>
        <w:t>.</w:t>
      </w:r>
    </w:p>
    <w:p w:rsidR="00865CAA" w:rsidRDefault="00865CAA" w:rsidP="005A3BA7">
      <w:pPr>
        <w:pStyle w:val="Ttulo4"/>
        <w:numPr>
          <w:ilvl w:val="0"/>
          <w:numId w:val="15"/>
        </w:numPr>
        <w:rPr>
          <w:sz w:val="20"/>
        </w:rPr>
      </w:pPr>
      <w:r w:rsidRPr="009609DC">
        <w:rPr>
          <w:sz w:val="20"/>
        </w:rPr>
        <w:lastRenderedPageBreak/>
        <w:t>Regras de Apresentação</w:t>
      </w:r>
    </w:p>
    <w:p w:rsidR="00865CAA" w:rsidRDefault="00865CAA" w:rsidP="00865CAA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4E758E" w:rsidRPr="004E758E" w:rsidRDefault="004E758E" w:rsidP="004E758E"/>
    <w:p w:rsidR="00AC3C95" w:rsidRPr="009609DC" w:rsidRDefault="00AC3C95" w:rsidP="005A3BA7">
      <w:pPr>
        <w:pStyle w:val="Ttulo4"/>
        <w:numPr>
          <w:ilvl w:val="0"/>
          <w:numId w:val="15"/>
        </w:numPr>
        <w:rPr>
          <w:sz w:val="20"/>
        </w:rPr>
      </w:pPr>
      <w:r w:rsidRPr="009609DC">
        <w:rPr>
          <w:sz w:val="20"/>
        </w:rPr>
        <w:t>Exceções</w:t>
      </w:r>
    </w:p>
    <w:p w:rsidR="00AC3C95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9609DC">
        <w:rPr>
          <w:i w:val="0"/>
          <w:color w:val="auto"/>
        </w:rPr>
        <w:t>Não se aplica.</w:t>
      </w:r>
    </w:p>
    <w:p w:rsidR="005D538A" w:rsidRDefault="005D538A" w:rsidP="005D538A"/>
    <w:p w:rsidR="00332B39" w:rsidRPr="0076017E" w:rsidRDefault="00D1619B" w:rsidP="005A3BA7">
      <w:pPr>
        <w:pStyle w:val="Ttulo4"/>
        <w:numPr>
          <w:ilvl w:val="0"/>
          <w:numId w:val="15"/>
        </w:numPr>
        <w:rPr>
          <w:sz w:val="20"/>
        </w:rPr>
      </w:pPr>
      <w:r>
        <w:rPr>
          <w:sz w:val="20"/>
        </w:rPr>
        <w:t>I</w:t>
      </w:r>
      <w:r w:rsidR="00AC3C95" w:rsidRPr="009609DC">
        <w:rPr>
          <w:sz w:val="20"/>
        </w:rPr>
        <w:t>tens de Controle</w:t>
      </w:r>
    </w:p>
    <w:p w:rsidR="00332B39" w:rsidRPr="00332B39" w:rsidRDefault="00332B39" w:rsidP="00332B39"/>
    <w:p w:rsidR="00AC3C95" w:rsidRPr="009609DC" w:rsidRDefault="00AC3C95" w:rsidP="00AC3C95"/>
    <w:tbl>
      <w:tblPr>
        <w:tblW w:w="10256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1966"/>
        <w:gridCol w:w="708"/>
        <w:gridCol w:w="851"/>
        <w:gridCol w:w="567"/>
        <w:gridCol w:w="709"/>
        <w:gridCol w:w="341"/>
        <w:gridCol w:w="992"/>
        <w:gridCol w:w="687"/>
        <w:gridCol w:w="985"/>
        <w:gridCol w:w="1896"/>
      </w:tblGrid>
      <w:tr w:rsidR="00903DCC" w:rsidRPr="009609DC" w:rsidTr="00FD0B97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Item</w:t>
            </w:r>
          </w:p>
        </w:tc>
        <w:tc>
          <w:tcPr>
            <w:tcW w:w="1966" w:type="dxa"/>
            <w:shd w:val="pct25" w:color="auto" w:fill="auto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Descrição</w:t>
            </w:r>
          </w:p>
        </w:tc>
        <w:tc>
          <w:tcPr>
            <w:tcW w:w="708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851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Obrigatório</w:t>
            </w:r>
          </w:p>
        </w:tc>
        <w:tc>
          <w:tcPr>
            <w:tcW w:w="709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41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Editável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Domínio</w:t>
            </w:r>
          </w:p>
        </w:tc>
        <w:tc>
          <w:tcPr>
            <w:tcW w:w="687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903DCC" w:rsidRPr="009609DC" w:rsidRDefault="00903DCC" w:rsidP="00F51330">
            <w:pPr>
              <w:jc w:val="center"/>
              <w:rPr>
                <w:b/>
                <w:bCs/>
                <w:sz w:val="22"/>
              </w:rPr>
            </w:pPr>
            <w:r w:rsidRPr="009609DC">
              <w:rPr>
                <w:b/>
                <w:bCs/>
                <w:sz w:val="22"/>
              </w:rPr>
              <w:t>Ação</w:t>
            </w:r>
          </w:p>
        </w:tc>
      </w:tr>
      <w:tr w:rsidR="00C62300" w:rsidRPr="00387834" w:rsidTr="00FD0B97">
        <w:trPr>
          <w:cantSplit/>
          <w:trHeight w:val="387"/>
          <w:jc w:val="center"/>
        </w:trPr>
        <w:tc>
          <w:tcPr>
            <w:tcW w:w="554" w:type="dxa"/>
            <w:vAlign w:val="center"/>
          </w:tcPr>
          <w:p w:rsidR="00C62300" w:rsidRPr="00493F2B" w:rsidRDefault="00C62300" w:rsidP="003C6AE1">
            <w:pPr>
              <w:pStyle w:val="PargrafodaLista"/>
              <w:numPr>
                <w:ilvl w:val="0"/>
                <w:numId w:val="10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1</w:t>
            </w:r>
          </w:p>
        </w:tc>
        <w:tc>
          <w:tcPr>
            <w:tcW w:w="1966" w:type="dxa"/>
            <w:vAlign w:val="center"/>
          </w:tcPr>
          <w:p w:rsidR="00C62300" w:rsidRPr="00493F2B" w:rsidRDefault="00737CF6" w:rsidP="004527F8">
            <w:pPr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&lt;</w:t>
            </w:r>
            <w:r w:rsidR="00F03391" w:rsidRPr="00493F2B">
              <w:rPr>
                <w:iCs/>
                <w:color w:val="auto"/>
              </w:rPr>
              <w:t>Nome do Evento</w:t>
            </w:r>
            <w:r w:rsidRPr="00493F2B">
              <w:rPr>
                <w:iCs/>
                <w:color w:val="auto"/>
              </w:rPr>
              <w:t>&gt;</w:t>
            </w:r>
          </w:p>
        </w:tc>
        <w:tc>
          <w:tcPr>
            <w:tcW w:w="708" w:type="dxa"/>
          </w:tcPr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</w:p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4B561E" w:rsidRPr="00493F2B" w:rsidRDefault="004B561E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vAlign w:val="center"/>
          </w:tcPr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</w:p>
          <w:p w:rsidR="004527F8" w:rsidRDefault="004527F8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4527F8" w:rsidP="004527F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  <w:r w:rsidR="00C62300" w:rsidRPr="00493F2B">
              <w:rPr>
                <w:iCs/>
                <w:color w:val="auto"/>
              </w:rPr>
              <w:t>/A</w:t>
            </w:r>
          </w:p>
        </w:tc>
        <w:tc>
          <w:tcPr>
            <w:tcW w:w="567" w:type="dxa"/>
            <w:vAlign w:val="center"/>
          </w:tcPr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</w:p>
          <w:p w:rsidR="004527F8" w:rsidRDefault="004527F8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S</w:t>
            </w:r>
          </w:p>
        </w:tc>
        <w:tc>
          <w:tcPr>
            <w:tcW w:w="709" w:type="dxa"/>
          </w:tcPr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</w:p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4B561E" w:rsidRPr="00493F2B" w:rsidRDefault="004B561E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N/A</w:t>
            </w:r>
          </w:p>
        </w:tc>
        <w:tc>
          <w:tcPr>
            <w:tcW w:w="341" w:type="dxa"/>
            <w:vAlign w:val="center"/>
          </w:tcPr>
          <w:p w:rsidR="0037780E" w:rsidRPr="00493F2B" w:rsidRDefault="0037780E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vAlign w:val="center"/>
          </w:tcPr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N/A</w:t>
            </w:r>
          </w:p>
        </w:tc>
        <w:tc>
          <w:tcPr>
            <w:tcW w:w="687" w:type="dxa"/>
          </w:tcPr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</w:p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800B47" w:rsidRPr="00493F2B" w:rsidRDefault="00800B47" w:rsidP="004527F8">
            <w:pPr>
              <w:jc w:val="center"/>
              <w:rPr>
                <w:iCs/>
                <w:color w:val="auto"/>
              </w:rPr>
            </w:pPr>
          </w:p>
          <w:p w:rsidR="004B561E" w:rsidRPr="00493F2B" w:rsidRDefault="004B561E" w:rsidP="004527F8">
            <w:pPr>
              <w:jc w:val="center"/>
              <w:rPr>
                <w:iCs/>
                <w:color w:val="auto"/>
              </w:rPr>
            </w:pPr>
          </w:p>
          <w:p w:rsidR="00C62300" w:rsidRPr="00493F2B" w:rsidRDefault="00C62300" w:rsidP="004527F8">
            <w:pPr>
              <w:jc w:val="center"/>
              <w:rPr>
                <w:color w:val="auto"/>
              </w:rPr>
            </w:pPr>
            <w:r w:rsidRPr="00493F2B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vAlign w:val="center"/>
          </w:tcPr>
          <w:p w:rsidR="00C62300" w:rsidRPr="00493F2B" w:rsidRDefault="00C62300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Label</w:t>
            </w:r>
          </w:p>
        </w:tc>
        <w:tc>
          <w:tcPr>
            <w:tcW w:w="1896" w:type="dxa"/>
            <w:vAlign w:val="center"/>
          </w:tcPr>
          <w:p w:rsidR="00C62300" w:rsidRPr="00493F2B" w:rsidRDefault="00493F2B" w:rsidP="004527F8">
            <w:pPr>
              <w:jc w:val="center"/>
              <w:rPr>
                <w:iCs/>
                <w:color w:val="auto"/>
              </w:rPr>
            </w:pPr>
            <w:r w:rsidRPr="00493F2B">
              <w:rPr>
                <w:iCs/>
                <w:color w:val="auto"/>
              </w:rPr>
              <w:t>No título da tela, o sistema deverá recuperar o nome do evento ao qual a lista de participantes está vinculada.</w:t>
            </w:r>
          </w:p>
        </w:tc>
      </w:tr>
      <w:tr w:rsidR="00493F2B" w:rsidRPr="00D03CC1" w:rsidTr="00FD0B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93F2B" w:rsidRPr="00493F2B" w:rsidRDefault="00493F2B" w:rsidP="003C6AE1">
            <w:pPr>
              <w:pStyle w:val="PargrafodaLista"/>
              <w:numPr>
                <w:ilvl w:val="0"/>
                <w:numId w:val="10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493F2B" w:rsidRPr="00493F2B" w:rsidRDefault="00493F2B" w:rsidP="004527F8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Representante de: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Selecione</w:t>
            </w:r>
          </w:p>
        </w:tc>
        <w:tc>
          <w:tcPr>
            <w:tcW w:w="341" w:type="dxa"/>
            <w:tcBorders>
              <w:bottom w:val="single" w:sz="4" w:space="0" w:color="auto"/>
            </w:tcBorders>
          </w:tcPr>
          <w:p w:rsidR="00493F2B" w:rsidRDefault="00493F2B" w:rsidP="004527F8">
            <w:pPr>
              <w:jc w:val="center"/>
              <w:rPr>
                <w:iCs/>
                <w:color w:val="auto"/>
              </w:rPr>
            </w:pPr>
          </w:p>
          <w:p w:rsidR="00493F2B" w:rsidRPr="009D4097" w:rsidRDefault="00493F2B" w:rsidP="004527F8">
            <w:pPr>
              <w:jc w:val="center"/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Lista com o Nome dos Participantes</w:t>
            </w:r>
            <w:r w:rsidR="00A33A8E">
              <w:rPr>
                <w:iCs/>
                <w:color w:val="auto"/>
              </w:rPr>
              <w:t xml:space="preserve"> do evento selecionado</w:t>
            </w:r>
            <w:r>
              <w:rPr>
                <w:iCs/>
                <w:color w:val="auto"/>
              </w:rPr>
              <w:t>.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Selecionar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93F2B" w:rsidRPr="009D4097" w:rsidRDefault="00493F2B" w:rsidP="004527F8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</w:tr>
      <w:tr w:rsidR="00121580" w:rsidRPr="00D03CC1" w:rsidTr="00FD0B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21580" w:rsidRPr="00493F2B" w:rsidRDefault="00121580" w:rsidP="003C6AE1">
            <w:pPr>
              <w:pStyle w:val="PargrafodaLista"/>
              <w:numPr>
                <w:ilvl w:val="0"/>
                <w:numId w:val="10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121580" w:rsidRPr="009D4097" w:rsidRDefault="009F43A9" w:rsidP="008F6580">
            <w:pPr>
              <w:jc w:val="left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Botão </w:t>
            </w:r>
            <w:r w:rsidR="00121580">
              <w:rPr>
                <w:iCs/>
                <w:color w:val="auto"/>
              </w:rPr>
              <w:t>Confirmar Representação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  <w:rPr>
                <w:iCs/>
                <w:color w:val="auto"/>
              </w:rPr>
            </w:pPr>
          </w:p>
          <w:p w:rsidR="00121580" w:rsidRDefault="00121580" w:rsidP="008F6580">
            <w:pPr>
              <w:jc w:val="center"/>
            </w:pPr>
            <w:r w:rsidRPr="006D1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21580" w:rsidRPr="009D4097" w:rsidRDefault="00121580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21580" w:rsidRPr="00E3721D" w:rsidRDefault="00121580" w:rsidP="008F6580">
            <w:pPr>
              <w:jc w:val="center"/>
              <w:rPr>
                <w:iCs/>
                <w:color w:val="auto"/>
              </w:rPr>
            </w:pPr>
            <w:r w:rsidRPr="00E3721D">
              <w:rPr>
                <w:iCs/>
                <w:color w:val="auto"/>
              </w:rPr>
              <w:t xml:space="preserve">O sistema deverá registrar automaticamente conforme o que foi informado em uma das representações, ou seja, a coluna </w:t>
            </w:r>
            <w:r w:rsidRPr="00E3721D">
              <w:rPr>
                <w:b/>
                <w:iCs/>
                <w:color w:val="auto"/>
              </w:rPr>
              <w:t>Representado(a) por</w:t>
            </w:r>
            <w:r w:rsidRPr="00E3721D">
              <w:rPr>
                <w:iCs/>
                <w:color w:val="auto"/>
              </w:rPr>
              <w:t xml:space="preserve"> deverá ser atualizada com o nome do participante que será representante e na coluna </w:t>
            </w:r>
            <w:r w:rsidRPr="00E3721D">
              <w:rPr>
                <w:b/>
                <w:iCs/>
                <w:color w:val="auto"/>
              </w:rPr>
              <w:t>Representante de</w:t>
            </w:r>
            <w:r w:rsidRPr="00E3721D">
              <w:rPr>
                <w:iCs/>
                <w:color w:val="auto"/>
              </w:rPr>
              <w:t xml:space="preserve"> o nome do participante que será representado.</w:t>
            </w:r>
          </w:p>
        </w:tc>
      </w:tr>
      <w:tr w:rsidR="009F43A9" w:rsidRPr="00D03CC1" w:rsidTr="00FD0B9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F43A9" w:rsidRPr="00493F2B" w:rsidRDefault="009F43A9" w:rsidP="003C6AE1">
            <w:pPr>
              <w:pStyle w:val="PargrafodaLista"/>
              <w:numPr>
                <w:ilvl w:val="0"/>
                <w:numId w:val="10"/>
              </w:numPr>
              <w:tabs>
                <w:tab w:val="left" w:pos="155"/>
              </w:tabs>
              <w:jc w:val="center"/>
              <w:rPr>
                <w:iCs/>
                <w:color w:val="auto"/>
              </w:rPr>
            </w:pPr>
          </w:p>
        </w:tc>
        <w:tc>
          <w:tcPr>
            <w:tcW w:w="1966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F43A9" w:rsidRDefault="009F43A9" w:rsidP="008F6580">
            <w:pPr>
              <w:jc w:val="center"/>
              <w:rPr>
                <w:iCs/>
                <w:color w:val="auto"/>
              </w:rPr>
            </w:pPr>
          </w:p>
          <w:p w:rsidR="009F43A9" w:rsidRDefault="009F43A9" w:rsidP="008F6580">
            <w:pPr>
              <w:jc w:val="center"/>
            </w:pPr>
            <w:r w:rsidRPr="003A592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41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9F43A9" w:rsidRPr="009D4097" w:rsidRDefault="009F43A9" w:rsidP="008F6580">
            <w:pPr>
              <w:jc w:val="center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Retorna para a pesquisa inicial</w:t>
            </w:r>
          </w:p>
        </w:tc>
      </w:tr>
      <w:tr w:rsidR="00903DCC" w:rsidRPr="009609DC" w:rsidTr="001C1FD4">
        <w:trPr>
          <w:cantSplit/>
          <w:jc w:val="center"/>
        </w:trPr>
        <w:tc>
          <w:tcPr>
            <w:tcW w:w="10256" w:type="dxa"/>
            <w:gridSpan w:val="11"/>
            <w:shd w:val="pct25" w:color="auto" w:fill="auto"/>
            <w:vAlign w:val="center"/>
          </w:tcPr>
          <w:p w:rsidR="00903DCC" w:rsidRPr="009609DC" w:rsidRDefault="00903DCC" w:rsidP="00F51330">
            <w:pPr>
              <w:rPr>
                <w:sz w:val="22"/>
              </w:rPr>
            </w:pPr>
          </w:p>
          <w:p w:rsidR="00903DCC" w:rsidRPr="009609DC" w:rsidRDefault="00903DCC" w:rsidP="00F51330">
            <w:pPr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>Máscaras</w:t>
            </w:r>
            <w:r>
              <w:rPr>
                <w:sz w:val="16"/>
                <w:szCs w:val="16"/>
              </w:rPr>
              <w:t>:</w:t>
            </w:r>
            <w:r w:rsidRPr="009609DC">
              <w:rPr>
                <w:sz w:val="16"/>
                <w:szCs w:val="16"/>
              </w:rPr>
              <w:t xml:space="preserve"> </w:t>
            </w:r>
            <w:r w:rsidRPr="009609DC">
              <w:rPr>
                <w:b/>
                <w:bCs/>
                <w:sz w:val="16"/>
                <w:szCs w:val="16"/>
              </w:rPr>
              <w:t>LC</w:t>
            </w:r>
            <w:r w:rsidRPr="009609DC">
              <w:rPr>
                <w:sz w:val="16"/>
                <w:szCs w:val="16"/>
              </w:rPr>
              <w:t xml:space="preserve"> – Caracteres Caixa Baixa, </w:t>
            </w:r>
            <w:r w:rsidRPr="009609DC">
              <w:rPr>
                <w:b/>
                <w:bCs/>
                <w:sz w:val="16"/>
                <w:szCs w:val="16"/>
              </w:rPr>
              <w:t>UC</w:t>
            </w:r>
            <w:r w:rsidRPr="009609DC">
              <w:rPr>
                <w:sz w:val="16"/>
                <w:szCs w:val="16"/>
              </w:rPr>
              <w:t xml:space="preserve"> –Caracteres Caixa Alta, </w:t>
            </w:r>
            <w:r w:rsidRPr="009609DC">
              <w:rPr>
                <w:b/>
                <w:bCs/>
                <w:sz w:val="16"/>
                <w:szCs w:val="16"/>
              </w:rPr>
              <w:t>CS</w:t>
            </w:r>
            <w:r w:rsidRPr="009609DC">
              <w:rPr>
                <w:sz w:val="16"/>
                <w:szCs w:val="16"/>
              </w:rPr>
              <w:t xml:space="preserve"> – Ignora Caixa </w:t>
            </w:r>
          </w:p>
          <w:p w:rsidR="00903DCC" w:rsidRPr="009609DC" w:rsidRDefault="00903DCC" w:rsidP="00F51330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CE –</w:t>
            </w:r>
            <w:r w:rsidRPr="009609DC">
              <w:rPr>
                <w:sz w:val="16"/>
                <w:szCs w:val="16"/>
              </w:rPr>
              <w:t xml:space="preserve"> Aceita Caracteres Especiais,</w:t>
            </w:r>
            <w:r w:rsidRPr="009609DC">
              <w:rPr>
                <w:b/>
                <w:bCs/>
                <w:sz w:val="16"/>
                <w:szCs w:val="16"/>
              </w:rPr>
              <w:t xml:space="preserve">NE – </w:t>
            </w:r>
            <w:r w:rsidRPr="009609DC">
              <w:rPr>
                <w:sz w:val="16"/>
                <w:szCs w:val="16"/>
              </w:rPr>
              <w:t>Não Aceita Caracteres Especiais</w:t>
            </w:r>
          </w:p>
          <w:p w:rsidR="00903DCC" w:rsidRPr="009609DC" w:rsidRDefault="00903DCC" w:rsidP="00F51330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CA</w:t>
            </w:r>
            <w:r w:rsidRPr="009609DC">
              <w:rPr>
                <w:sz w:val="16"/>
                <w:szCs w:val="16"/>
              </w:rPr>
              <w:t xml:space="preserve"> – Aceita Caracteres Acentuados, </w:t>
            </w:r>
            <w:r w:rsidRPr="009609DC">
              <w:rPr>
                <w:b/>
                <w:bCs/>
                <w:sz w:val="16"/>
                <w:szCs w:val="16"/>
              </w:rPr>
              <w:t>NA</w:t>
            </w:r>
            <w:r w:rsidRPr="009609DC">
              <w:rPr>
                <w:sz w:val="16"/>
                <w:szCs w:val="16"/>
              </w:rPr>
              <w:t xml:space="preserve"> – Não Aceita Caracteres Acentuados</w:t>
            </w:r>
          </w:p>
          <w:p w:rsidR="00903DCC" w:rsidRPr="009609DC" w:rsidRDefault="00903DCC" w:rsidP="00F51330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VN – </w:t>
            </w:r>
            <w:r w:rsidRPr="009609DC">
              <w:rPr>
                <w:sz w:val="16"/>
                <w:szCs w:val="16"/>
              </w:rPr>
              <w:t>Valores</w:t>
            </w:r>
            <w:r>
              <w:rPr>
                <w:sz w:val="16"/>
                <w:szCs w:val="16"/>
              </w:rPr>
              <w:t xml:space="preserve"> </w:t>
            </w:r>
            <w:r w:rsidRPr="009609DC">
              <w:rPr>
                <w:sz w:val="16"/>
                <w:szCs w:val="16"/>
              </w:rPr>
              <w:t xml:space="preserve">Inteiros, </w:t>
            </w:r>
            <w:r w:rsidRPr="009609DC">
              <w:rPr>
                <w:b/>
                <w:bCs/>
                <w:sz w:val="16"/>
                <w:szCs w:val="16"/>
              </w:rPr>
              <w:t>VD</w:t>
            </w:r>
            <w:r w:rsidRPr="009609DC">
              <w:rPr>
                <w:sz w:val="16"/>
                <w:szCs w:val="16"/>
              </w:rPr>
              <w:t xml:space="preserve"> – Valores com Casas Decimais</w:t>
            </w:r>
          </w:p>
          <w:p w:rsidR="00903DCC" w:rsidRDefault="00903DCC" w:rsidP="00F51330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>DT–</w:t>
            </w:r>
            <w:r w:rsidRPr="009609DC">
              <w:rPr>
                <w:sz w:val="16"/>
                <w:szCs w:val="16"/>
              </w:rPr>
              <w:t xml:space="preserve">Data (dd/mm/yyyy),  </w:t>
            </w:r>
            <w:r w:rsidRPr="009609DC">
              <w:rPr>
                <w:b/>
                <w:bCs/>
                <w:sz w:val="16"/>
                <w:szCs w:val="16"/>
              </w:rPr>
              <w:t>MA</w:t>
            </w:r>
            <w:r w:rsidRPr="009609DC">
              <w:rPr>
                <w:sz w:val="16"/>
                <w:szCs w:val="16"/>
              </w:rPr>
              <w:t xml:space="preserve"> – Mês/Ano (mm/yyyy) </w:t>
            </w:r>
          </w:p>
          <w:p w:rsidR="00903DCC" w:rsidRPr="009609DC" w:rsidRDefault="00903DCC" w:rsidP="00F51330">
            <w:pPr>
              <w:rPr>
                <w:sz w:val="16"/>
                <w:szCs w:val="16"/>
                <w:lang w:val="en-US"/>
              </w:rPr>
            </w:pP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9609DC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9609DC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9609DC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903DCC" w:rsidRDefault="00903DCC" w:rsidP="00F51330">
            <w:pPr>
              <w:rPr>
                <w:sz w:val="16"/>
                <w:szCs w:val="16"/>
              </w:rPr>
            </w:pPr>
            <w:r w:rsidRPr="009609DC">
              <w:rPr>
                <w:b/>
                <w:bCs/>
                <w:sz w:val="16"/>
                <w:szCs w:val="16"/>
              </w:rPr>
              <w:t xml:space="preserve">Link – </w:t>
            </w:r>
            <w:r w:rsidRPr="009609DC">
              <w:rPr>
                <w:sz w:val="16"/>
                <w:szCs w:val="16"/>
              </w:rPr>
              <w:t xml:space="preserve">Link para outra Página, </w:t>
            </w:r>
            <w:r w:rsidRPr="009609DC">
              <w:rPr>
                <w:b/>
                <w:bCs/>
                <w:sz w:val="16"/>
                <w:szCs w:val="16"/>
              </w:rPr>
              <w:t>URL –</w:t>
            </w:r>
            <w:r w:rsidRPr="009609DC">
              <w:rPr>
                <w:sz w:val="16"/>
                <w:szCs w:val="16"/>
              </w:rPr>
              <w:t xml:space="preserve"> Endereços Internet</w:t>
            </w:r>
          </w:p>
          <w:p w:rsidR="00903DCC" w:rsidRDefault="00903DCC" w:rsidP="00F51330">
            <w:pPr>
              <w:rPr>
                <w:iCs/>
                <w:color w:val="auto"/>
                <w:sz w:val="16"/>
                <w:szCs w:val="16"/>
              </w:rPr>
            </w:pPr>
            <w:r w:rsidRPr="00D44AE5">
              <w:rPr>
                <w:b/>
                <w:sz w:val="16"/>
                <w:szCs w:val="16"/>
              </w:rPr>
              <w:t xml:space="preserve">CEP.: </w:t>
            </w:r>
            <w:r w:rsidRPr="00D44AE5">
              <w:rPr>
                <w:iCs/>
                <w:color w:val="auto"/>
                <w:sz w:val="16"/>
                <w:szCs w:val="16"/>
              </w:rPr>
              <w:t>xx.xxx-xx</w:t>
            </w:r>
          </w:p>
          <w:p w:rsidR="00903DCC" w:rsidRPr="003865C4" w:rsidRDefault="00903DCC" w:rsidP="00F51330">
            <w:pPr>
              <w:rPr>
                <w:sz w:val="16"/>
                <w:szCs w:val="16"/>
              </w:rPr>
            </w:pPr>
            <w:r w:rsidRPr="003865C4">
              <w:rPr>
                <w:b/>
                <w:iCs/>
                <w:color w:val="auto"/>
                <w:sz w:val="16"/>
                <w:szCs w:val="16"/>
              </w:rPr>
              <w:t>TEL</w:t>
            </w:r>
            <w:r>
              <w:rPr>
                <w:iCs/>
                <w:color w:val="auto"/>
                <w:sz w:val="16"/>
                <w:szCs w:val="16"/>
              </w:rPr>
              <w:t xml:space="preserve"> – Telefone </w:t>
            </w:r>
            <w:r w:rsidRPr="003865C4">
              <w:rPr>
                <w:iCs/>
                <w:color w:val="auto"/>
                <w:sz w:val="16"/>
                <w:szCs w:val="16"/>
              </w:rPr>
              <w:t>(</w:t>
            </w:r>
            <w:r>
              <w:rPr>
                <w:iCs/>
                <w:color w:val="auto"/>
                <w:sz w:val="16"/>
                <w:szCs w:val="16"/>
              </w:rPr>
              <w:t>99</w:t>
            </w:r>
            <w:r w:rsidRPr="003865C4">
              <w:rPr>
                <w:iCs/>
                <w:color w:val="auto"/>
                <w:sz w:val="16"/>
                <w:szCs w:val="16"/>
              </w:rPr>
              <w:t>)</w:t>
            </w:r>
            <w:r>
              <w:rPr>
                <w:iCs/>
                <w:color w:val="auto"/>
                <w:sz w:val="16"/>
                <w:szCs w:val="16"/>
              </w:rPr>
              <w:t xml:space="preserve"> 9999-9999</w:t>
            </w:r>
          </w:p>
          <w:p w:rsidR="00903DCC" w:rsidRPr="009609DC" w:rsidRDefault="00903DCC" w:rsidP="00F51330">
            <w:pPr>
              <w:rPr>
                <w:sz w:val="16"/>
                <w:szCs w:val="16"/>
              </w:rPr>
            </w:pPr>
          </w:p>
          <w:p w:rsidR="00903DCC" w:rsidRPr="009609DC" w:rsidRDefault="00903DCC" w:rsidP="00F51330">
            <w:pPr>
              <w:ind w:left="1093" w:hanging="1093"/>
              <w:rPr>
                <w:sz w:val="16"/>
                <w:szCs w:val="16"/>
              </w:rPr>
            </w:pPr>
            <w:r w:rsidRPr="009609DC">
              <w:rPr>
                <w:sz w:val="16"/>
                <w:szCs w:val="16"/>
              </w:rPr>
              <w:t xml:space="preserve">Informação BD: deverá constar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9609DC">
              <w:rPr>
                <w:sz w:val="16"/>
                <w:szCs w:val="16"/>
              </w:rPr>
              <w:t xml:space="preserve"> e sua respectiva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9609DC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9609DC">
              <w:rPr>
                <w:sz w:val="16"/>
                <w:szCs w:val="16"/>
              </w:rPr>
              <w:t xml:space="preserve"> e </w:t>
            </w:r>
            <w:r w:rsidRPr="009609DC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9609DC">
              <w:rPr>
                <w:sz w:val="16"/>
                <w:szCs w:val="16"/>
              </w:rPr>
              <w:t xml:space="preserve"> da informação. Para este último deve-se usar </w:t>
            </w:r>
            <w:r w:rsidRPr="009609DC">
              <w:rPr>
                <w:b/>
                <w:bCs/>
                <w:sz w:val="16"/>
                <w:szCs w:val="16"/>
              </w:rPr>
              <w:t>A –</w:t>
            </w:r>
            <w:r w:rsidRPr="009609DC">
              <w:rPr>
                <w:sz w:val="16"/>
                <w:szCs w:val="16"/>
              </w:rPr>
              <w:t xml:space="preserve"> Alfanumérico,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N </w:t>
            </w:r>
            <w:r w:rsidRPr="009609DC">
              <w:rPr>
                <w:sz w:val="16"/>
                <w:szCs w:val="16"/>
              </w:rPr>
              <w:t xml:space="preserve">– Numérico, </w:t>
            </w:r>
            <w:r w:rsidRPr="009609DC">
              <w:rPr>
                <w:b/>
                <w:bCs/>
                <w:sz w:val="16"/>
                <w:szCs w:val="16"/>
              </w:rPr>
              <w:t xml:space="preserve">I – </w:t>
            </w:r>
            <w:r w:rsidRPr="009609DC">
              <w:rPr>
                <w:sz w:val="16"/>
                <w:szCs w:val="16"/>
              </w:rPr>
              <w:t xml:space="preserve">Inteiro, </w:t>
            </w:r>
            <w:r w:rsidRPr="009609DC">
              <w:rPr>
                <w:b/>
                <w:bCs/>
                <w:sz w:val="16"/>
                <w:szCs w:val="16"/>
              </w:rPr>
              <w:t>D –</w:t>
            </w:r>
            <w:r w:rsidRPr="009609DC">
              <w:rPr>
                <w:sz w:val="16"/>
                <w:szCs w:val="16"/>
              </w:rPr>
              <w:t xml:space="preserve"> Decimal, </w:t>
            </w:r>
            <w:r w:rsidRPr="009609DC">
              <w:rPr>
                <w:b/>
                <w:bCs/>
                <w:sz w:val="16"/>
                <w:szCs w:val="16"/>
              </w:rPr>
              <w:t xml:space="preserve">TS – </w:t>
            </w:r>
            <w:r w:rsidRPr="009609DC">
              <w:rPr>
                <w:sz w:val="16"/>
                <w:szCs w:val="16"/>
              </w:rPr>
              <w:t xml:space="preserve">TimeStamp, </w:t>
            </w:r>
            <w:r w:rsidRPr="009609DC">
              <w:rPr>
                <w:b/>
                <w:bCs/>
                <w:sz w:val="16"/>
                <w:szCs w:val="16"/>
              </w:rPr>
              <w:t xml:space="preserve">DT – </w:t>
            </w:r>
            <w:r w:rsidRPr="009609DC">
              <w:rPr>
                <w:sz w:val="16"/>
                <w:szCs w:val="16"/>
              </w:rPr>
              <w:t>Data</w:t>
            </w:r>
          </w:p>
          <w:p w:rsidR="00903DCC" w:rsidRPr="009609DC" w:rsidRDefault="00903DCC" w:rsidP="00F51330">
            <w:pPr>
              <w:ind w:left="1093" w:hanging="1093"/>
              <w:rPr>
                <w:sz w:val="16"/>
                <w:szCs w:val="16"/>
              </w:rPr>
            </w:pPr>
          </w:p>
          <w:p w:rsidR="00903DCC" w:rsidRPr="009609DC" w:rsidRDefault="00903DCC" w:rsidP="00F51330">
            <w:pPr>
              <w:rPr>
                <w:sz w:val="22"/>
              </w:rPr>
            </w:pPr>
            <w:r w:rsidRPr="009609DC">
              <w:rPr>
                <w:sz w:val="16"/>
                <w:szCs w:val="16"/>
              </w:rPr>
              <w:t xml:space="preserve">Não se Aplica: </w:t>
            </w:r>
            <w:r w:rsidRPr="009609DC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76017E" w:rsidRPr="009609DC" w:rsidRDefault="0076017E" w:rsidP="0080075B">
      <w:pPr>
        <w:pStyle w:val="STJNivel3"/>
      </w:pPr>
    </w:p>
    <w:sectPr w:rsidR="0076017E" w:rsidRPr="009609DC" w:rsidSect="00783BE0">
      <w:type w:val="continuous"/>
      <w:pgSz w:w="11907" w:h="16840" w:code="9"/>
      <w:pgMar w:top="1418" w:right="567" w:bottom="1418" w:left="1418" w:header="1134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99C" w:rsidRDefault="0033299C">
      <w:r>
        <w:separator/>
      </w:r>
    </w:p>
  </w:endnote>
  <w:endnote w:type="continuationSeparator" w:id="0">
    <w:p w:rsidR="0033299C" w:rsidRDefault="0033299C">
      <w:r>
        <w:continuationSeparator/>
      </w:r>
    </w:p>
  </w:endnote>
  <w:endnote w:type="continuationNotice" w:id="1">
    <w:p w:rsidR="0033299C" w:rsidRDefault="0033299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D1" w:rsidRDefault="00E56ED1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E56ED1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56ED1" w:rsidRDefault="00E56ED1">
          <w:r>
            <w:t>Politec Ltda.</w:t>
          </w:r>
        </w:p>
        <w:p w:rsidR="00E56ED1" w:rsidRDefault="00E56ED1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56ED1" w:rsidRDefault="00E56ED1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E56ED1" w:rsidRDefault="00E56ED1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13</w:t>
            </w:r>
          </w:fldSimple>
        </w:p>
      </w:tc>
    </w:tr>
  </w:tbl>
  <w:p w:rsidR="00E56ED1" w:rsidRDefault="00E56ED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D1" w:rsidRDefault="00E56ED1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E56ED1">
      <w:trPr>
        <w:cantSplit/>
        <w:jc w:val="center"/>
      </w:trPr>
      <w:tc>
        <w:tcPr>
          <w:tcW w:w="8005" w:type="dxa"/>
        </w:tcPr>
        <w:p w:rsidR="00E56ED1" w:rsidRPr="006F645F" w:rsidRDefault="00E56ED1" w:rsidP="00360EA6">
          <w:pPr>
            <w:pStyle w:val="Rodap"/>
            <w:ind w:right="360"/>
            <w:rPr>
              <w:color w:val="auto"/>
            </w:rPr>
          </w:pPr>
          <w:r>
            <w:rPr>
              <w:color w:val="auto"/>
            </w:rPr>
            <w:t>sigeven_este_it018_representar</w:t>
          </w:r>
          <w:r w:rsidRPr="00F812EC">
            <w:rPr>
              <w:color w:val="auto"/>
            </w:rPr>
            <w:t>_participante</w:t>
          </w:r>
        </w:p>
      </w:tc>
      <w:tc>
        <w:tcPr>
          <w:tcW w:w="1705" w:type="dxa"/>
          <w:vAlign w:val="center"/>
        </w:tcPr>
        <w:p w:rsidR="00E56ED1" w:rsidRPr="00203AE9" w:rsidRDefault="00E56ED1" w:rsidP="00845586">
          <w:pPr>
            <w:pStyle w:val="Rodap"/>
            <w:jc w:val="right"/>
          </w:pPr>
          <w:r w:rsidRPr="00203AE9">
            <w:t>Pág.</w:t>
          </w:r>
          <w:r>
            <w:t xml:space="preserve"> </w:t>
          </w:r>
          <w:r w:rsidR="001E6351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1E6351">
            <w:rPr>
              <w:rStyle w:val="Nmerodepgina"/>
              <w:sz w:val="20"/>
            </w:rPr>
            <w:fldChar w:fldCharType="separate"/>
          </w:r>
          <w:r w:rsidR="0042077B">
            <w:rPr>
              <w:rStyle w:val="Nmerodepgina"/>
              <w:noProof/>
              <w:sz w:val="20"/>
            </w:rPr>
            <w:t>2</w:t>
          </w:r>
          <w:r w:rsidR="001E6351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42077B">
              <w:rPr>
                <w:noProof/>
              </w:rPr>
              <w:t>13</w:t>
            </w:r>
          </w:fldSimple>
        </w:p>
      </w:tc>
    </w:tr>
  </w:tbl>
  <w:p w:rsidR="00E56ED1" w:rsidRDefault="00E56E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99C" w:rsidRDefault="0033299C">
      <w:r>
        <w:separator/>
      </w:r>
    </w:p>
  </w:footnote>
  <w:footnote w:type="continuationSeparator" w:id="0">
    <w:p w:rsidR="0033299C" w:rsidRDefault="0033299C">
      <w:r>
        <w:continuationSeparator/>
      </w:r>
    </w:p>
  </w:footnote>
  <w:footnote w:type="continuationNotice" w:id="1">
    <w:p w:rsidR="0033299C" w:rsidRDefault="0033299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ED1" w:rsidRDefault="00E56ED1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E56ED1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E56ED1" w:rsidRDefault="00E56ED1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E56ED1" w:rsidRDefault="00E56ED1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E56ED1" w:rsidRDefault="00E56ED1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3.75pt" o:ole="">
                <v:imagedata r:id="rId1" o:title=""/>
              </v:shape>
              <o:OLEObject Type="Embed" ProgID="Word.Picture.8" ShapeID="_x0000_i1025" DrawAspect="Content" ObjectID="_1472998990" r:id="rId2"/>
            </w:object>
          </w:r>
        </w:p>
      </w:tc>
    </w:tr>
  </w:tbl>
  <w:p w:rsidR="00E56ED1" w:rsidRDefault="00E56ED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E56ED1">
      <w:trPr>
        <w:cantSplit/>
        <w:trHeight w:val="575"/>
        <w:jc w:val="center"/>
      </w:trPr>
      <w:tc>
        <w:tcPr>
          <w:tcW w:w="720" w:type="pct"/>
          <w:vAlign w:val="center"/>
        </w:tcPr>
        <w:p w:rsidR="00E56ED1" w:rsidRDefault="00E56ED1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E56ED1" w:rsidRDefault="00783BE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-248285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56ED1" w:rsidRPr="00B444D2">
            <w:rPr>
              <w:sz w:val="24"/>
              <w:szCs w:val="24"/>
            </w:rPr>
            <w:t>Especificação de Tela</w:t>
          </w:r>
        </w:p>
        <w:p w:rsidR="00E56ED1" w:rsidRPr="00B444D2" w:rsidRDefault="00E56ED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Representar Participante</w:t>
          </w:r>
        </w:p>
        <w:p w:rsidR="00E56ED1" w:rsidRDefault="00E56ED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E56ED1" w:rsidRDefault="001E6351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E56ED1" w:rsidRPr="00615531">
              <w:rPr>
                <w:color w:val="auto"/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E56ED1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E56ED1" w:rsidRPr="00B444D2" w:rsidRDefault="00E56ED1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E56ED1" w:rsidRDefault="00E56ED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5D34E71"/>
    <w:multiLevelType w:val="hybridMultilevel"/>
    <w:tmpl w:val="EB1E9E5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125AE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F51067"/>
    <w:multiLevelType w:val="hybridMultilevel"/>
    <w:tmpl w:val="0E0C1F9E"/>
    <w:lvl w:ilvl="0" w:tplc="4D02C964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E11C50"/>
    <w:multiLevelType w:val="hybridMultilevel"/>
    <w:tmpl w:val="5F1048A6"/>
    <w:lvl w:ilvl="0" w:tplc="14927EF8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57DD7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8">
    <w:nsid w:val="53325B19"/>
    <w:multiLevelType w:val="hybridMultilevel"/>
    <w:tmpl w:val="29422B44"/>
    <w:lvl w:ilvl="0" w:tplc="2286D3FC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61F25"/>
    <w:multiLevelType w:val="hybridMultilevel"/>
    <w:tmpl w:val="280EF244"/>
    <w:lvl w:ilvl="0" w:tplc="AD2CF14A">
      <w:start w:val="1"/>
      <w:numFmt w:val="decimal"/>
      <w:lvlText w:val="2.2.2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F5714B"/>
    <w:multiLevelType w:val="hybridMultilevel"/>
    <w:tmpl w:val="5F1048A6"/>
    <w:lvl w:ilvl="0" w:tplc="14927EF8">
      <w:start w:val="1"/>
      <w:numFmt w:val="decimal"/>
      <w:lvlText w:val="2.2.3.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A9774F"/>
    <w:multiLevelType w:val="hybridMultilevel"/>
    <w:tmpl w:val="CE3EB3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14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  <w:num w:numId="11">
    <w:abstractNumId w:val="11"/>
  </w:num>
  <w:num w:numId="12">
    <w:abstractNumId w:val="3"/>
  </w:num>
  <w:num w:numId="13">
    <w:abstractNumId w:val="10"/>
  </w:num>
  <w:num w:numId="14">
    <w:abstractNumId w:val="2"/>
  </w:num>
  <w:num w:numId="15">
    <w:abstractNumId w:val="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8704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05371C"/>
    <w:rsid w:val="00000189"/>
    <w:rsid w:val="0000286E"/>
    <w:rsid w:val="00002E2D"/>
    <w:rsid w:val="00010696"/>
    <w:rsid w:val="00011FE7"/>
    <w:rsid w:val="00015245"/>
    <w:rsid w:val="00016829"/>
    <w:rsid w:val="000207E5"/>
    <w:rsid w:val="000233B4"/>
    <w:rsid w:val="0002356A"/>
    <w:rsid w:val="00023A10"/>
    <w:rsid w:val="000368DC"/>
    <w:rsid w:val="00043F96"/>
    <w:rsid w:val="0004711C"/>
    <w:rsid w:val="000521B4"/>
    <w:rsid w:val="0005371C"/>
    <w:rsid w:val="000617DF"/>
    <w:rsid w:val="00063842"/>
    <w:rsid w:val="00063BB4"/>
    <w:rsid w:val="00064CEA"/>
    <w:rsid w:val="000702A3"/>
    <w:rsid w:val="00081EF9"/>
    <w:rsid w:val="0008570D"/>
    <w:rsid w:val="00091282"/>
    <w:rsid w:val="00094A08"/>
    <w:rsid w:val="000952BB"/>
    <w:rsid w:val="000A160E"/>
    <w:rsid w:val="000A3E7C"/>
    <w:rsid w:val="000A4717"/>
    <w:rsid w:val="000A5058"/>
    <w:rsid w:val="000A5FC3"/>
    <w:rsid w:val="000B1FDE"/>
    <w:rsid w:val="000B2594"/>
    <w:rsid w:val="000B2C8C"/>
    <w:rsid w:val="000B6A0C"/>
    <w:rsid w:val="000D043A"/>
    <w:rsid w:val="000D3F5A"/>
    <w:rsid w:val="000E611C"/>
    <w:rsid w:val="000E6565"/>
    <w:rsid w:val="000F5968"/>
    <w:rsid w:val="00101AB1"/>
    <w:rsid w:val="00103470"/>
    <w:rsid w:val="00103D8B"/>
    <w:rsid w:val="00107AFE"/>
    <w:rsid w:val="00110386"/>
    <w:rsid w:val="001119A8"/>
    <w:rsid w:val="00112916"/>
    <w:rsid w:val="00114B2E"/>
    <w:rsid w:val="00120599"/>
    <w:rsid w:val="00121580"/>
    <w:rsid w:val="001271EE"/>
    <w:rsid w:val="001313F6"/>
    <w:rsid w:val="00132221"/>
    <w:rsid w:val="001327E3"/>
    <w:rsid w:val="001379C1"/>
    <w:rsid w:val="0014080A"/>
    <w:rsid w:val="00140FF7"/>
    <w:rsid w:val="00141D8D"/>
    <w:rsid w:val="0014367F"/>
    <w:rsid w:val="001451C0"/>
    <w:rsid w:val="00151126"/>
    <w:rsid w:val="00153704"/>
    <w:rsid w:val="00154E7B"/>
    <w:rsid w:val="00155384"/>
    <w:rsid w:val="00156ECC"/>
    <w:rsid w:val="00166686"/>
    <w:rsid w:val="00170260"/>
    <w:rsid w:val="001706C7"/>
    <w:rsid w:val="001767DC"/>
    <w:rsid w:val="00183F1B"/>
    <w:rsid w:val="001841AD"/>
    <w:rsid w:val="00186E4D"/>
    <w:rsid w:val="00194F25"/>
    <w:rsid w:val="00194F61"/>
    <w:rsid w:val="001A189E"/>
    <w:rsid w:val="001A32F6"/>
    <w:rsid w:val="001A65B4"/>
    <w:rsid w:val="001B00B2"/>
    <w:rsid w:val="001B0D01"/>
    <w:rsid w:val="001B1DF7"/>
    <w:rsid w:val="001B5CA9"/>
    <w:rsid w:val="001C1B17"/>
    <w:rsid w:val="001C1FD4"/>
    <w:rsid w:val="001C7FCA"/>
    <w:rsid w:val="001D23B2"/>
    <w:rsid w:val="001D24BC"/>
    <w:rsid w:val="001D784C"/>
    <w:rsid w:val="001E2036"/>
    <w:rsid w:val="001E5654"/>
    <w:rsid w:val="001E6351"/>
    <w:rsid w:val="001F1D54"/>
    <w:rsid w:val="001F4412"/>
    <w:rsid w:val="001F5CEA"/>
    <w:rsid w:val="00200361"/>
    <w:rsid w:val="00202AE2"/>
    <w:rsid w:val="00203AE9"/>
    <w:rsid w:val="0020552A"/>
    <w:rsid w:val="00212C6C"/>
    <w:rsid w:val="002133CA"/>
    <w:rsid w:val="00213D04"/>
    <w:rsid w:val="00215DCD"/>
    <w:rsid w:val="00220EBB"/>
    <w:rsid w:val="0022288C"/>
    <w:rsid w:val="00231363"/>
    <w:rsid w:val="00231398"/>
    <w:rsid w:val="002333DC"/>
    <w:rsid w:val="00235E45"/>
    <w:rsid w:val="00237A67"/>
    <w:rsid w:val="00242AEC"/>
    <w:rsid w:val="002439BE"/>
    <w:rsid w:val="00246405"/>
    <w:rsid w:val="0025107E"/>
    <w:rsid w:val="0025142E"/>
    <w:rsid w:val="00254A50"/>
    <w:rsid w:val="00255EF3"/>
    <w:rsid w:val="002564FB"/>
    <w:rsid w:val="002624C2"/>
    <w:rsid w:val="002639EF"/>
    <w:rsid w:val="00265A27"/>
    <w:rsid w:val="00265AA0"/>
    <w:rsid w:val="00270DE9"/>
    <w:rsid w:val="002721CD"/>
    <w:rsid w:val="00275E57"/>
    <w:rsid w:val="0027735A"/>
    <w:rsid w:val="00281C01"/>
    <w:rsid w:val="0028265C"/>
    <w:rsid w:val="00286C65"/>
    <w:rsid w:val="00290B86"/>
    <w:rsid w:val="002946E2"/>
    <w:rsid w:val="00297EC2"/>
    <w:rsid w:val="002A0015"/>
    <w:rsid w:val="002A1F7B"/>
    <w:rsid w:val="002A4C92"/>
    <w:rsid w:val="002B0285"/>
    <w:rsid w:val="002B0C29"/>
    <w:rsid w:val="002B1649"/>
    <w:rsid w:val="002B3116"/>
    <w:rsid w:val="002B3E85"/>
    <w:rsid w:val="002C11CE"/>
    <w:rsid w:val="002C51EE"/>
    <w:rsid w:val="002C6027"/>
    <w:rsid w:val="002D2A2E"/>
    <w:rsid w:val="002D5CE0"/>
    <w:rsid w:val="002D6F77"/>
    <w:rsid w:val="002F0385"/>
    <w:rsid w:val="002F16DA"/>
    <w:rsid w:val="002F22E4"/>
    <w:rsid w:val="002F3EED"/>
    <w:rsid w:val="002F70F4"/>
    <w:rsid w:val="002F7243"/>
    <w:rsid w:val="002F7319"/>
    <w:rsid w:val="00304018"/>
    <w:rsid w:val="00310CC0"/>
    <w:rsid w:val="00310F7B"/>
    <w:rsid w:val="00312E07"/>
    <w:rsid w:val="003156DC"/>
    <w:rsid w:val="003205BD"/>
    <w:rsid w:val="00320EEE"/>
    <w:rsid w:val="00321220"/>
    <w:rsid w:val="00322054"/>
    <w:rsid w:val="00330C0F"/>
    <w:rsid w:val="0033299C"/>
    <w:rsid w:val="00332AA7"/>
    <w:rsid w:val="00332B39"/>
    <w:rsid w:val="003334F1"/>
    <w:rsid w:val="00335630"/>
    <w:rsid w:val="0034221A"/>
    <w:rsid w:val="00342F5A"/>
    <w:rsid w:val="00343126"/>
    <w:rsid w:val="00344880"/>
    <w:rsid w:val="00344B01"/>
    <w:rsid w:val="00354058"/>
    <w:rsid w:val="00354E33"/>
    <w:rsid w:val="00356581"/>
    <w:rsid w:val="0036091D"/>
    <w:rsid w:val="00360C61"/>
    <w:rsid w:val="00360EA6"/>
    <w:rsid w:val="0036361A"/>
    <w:rsid w:val="0037173C"/>
    <w:rsid w:val="00374047"/>
    <w:rsid w:val="003756CA"/>
    <w:rsid w:val="00376625"/>
    <w:rsid w:val="00376D29"/>
    <w:rsid w:val="0037780E"/>
    <w:rsid w:val="00383483"/>
    <w:rsid w:val="003865C4"/>
    <w:rsid w:val="0038726A"/>
    <w:rsid w:val="00393643"/>
    <w:rsid w:val="00395907"/>
    <w:rsid w:val="003A0BE8"/>
    <w:rsid w:val="003B524E"/>
    <w:rsid w:val="003B5D10"/>
    <w:rsid w:val="003B7105"/>
    <w:rsid w:val="003C18E2"/>
    <w:rsid w:val="003C62E6"/>
    <w:rsid w:val="003C6AE1"/>
    <w:rsid w:val="003C6E62"/>
    <w:rsid w:val="003D15C2"/>
    <w:rsid w:val="003E25B3"/>
    <w:rsid w:val="003E327A"/>
    <w:rsid w:val="003F0D53"/>
    <w:rsid w:val="003F15F8"/>
    <w:rsid w:val="003F1BC8"/>
    <w:rsid w:val="003F41CC"/>
    <w:rsid w:val="003F759F"/>
    <w:rsid w:val="004013AA"/>
    <w:rsid w:val="00401449"/>
    <w:rsid w:val="004024E2"/>
    <w:rsid w:val="004044F3"/>
    <w:rsid w:val="00416208"/>
    <w:rsid w:val="0042077B"/>
    <w:rsid w:val="004222AA"/>
    <w:rsid w:val="0042381D"/>
    <w:rsid w:val="0043568F"/>
    <w:rsid w:val="00435D73"/>
    <w:rsid w:val="004365A3"/>
    <w:rsid w:val="00440AE5"/>
    <w:rsid w:val="00441758"/>
    <w:rsid w:val="00443864"/>
    <w:rsid w:val="00444631"/>
    <w:rsid w:val="00445BD0"/>
    <w:rsid w:val="00446CAB"/>
    <w:rsid w:val="00447B78"/>
    <w:rsid w:val="00447D31"/>
    <w:rsid w:val="004505F3"/>
    <w:rsid w:val="004527F8"/>
    <w:rsid w:val="004535CD"/>
    <w:rsid w:val="00455AC4"/>
    <w:rsid w:val="00457B0D"/>
    <w:rsid w:val="00460FB1"/>
    <w:rsid w:val="004623CA"/>
    <w:rsid w:val="00467C78"/>
    <w:rsid w:val="004711DC"/>
    <w:rsid w:val="00476197"/>
    <w:rsid w:val="00477299"/>
    <w:rsid w:val="004824B5"/>
    <w:rsid w:val="0049145A"/>
    <w:rsid w:val="00492370"/>
    <w:rsid w:val="00493F2B"/>
    <w:rsid w:val="004A0856"/>
    <w:rsid w:val="004A4EC8"/>
    <w:rsid w:val="004A5FB5"/>
    <w:rsid w:val="004B125C"/>
    <w:rsid w:val="004B136D"/>
    <w:rsid w:val="004B1BE4"/>
    <w:rsid w:val="004B47C0"/>
    <w:rsid w:val="004B5499"/>
    <w:rsid w:val="004B561E"/>
    <w:rsid w:val="004B6189"/>
    <w:rsid w:val="004D105F"/>
    <w:rsid w:val="004D4309"/>
    <w:rsid w:val="004D5521"/>
    <w:rsid w:val="004D794F"/>
    <w:rsid w:val="004E758E"/>
    <w:rsid w:val="004F181F"/>
    <w:rsid w:val="004F3BC1"/>
    <w:rsid w:val="004F7C2D"/>
    <w:rsid w:val="00502905"/>
    <w:rsid w:val="0050528C"/>
    <w:rsid w:val="0050667A"/>
    <w:rsid w:val="005164A6"/>
    <w:rsid w:val="00517A8E"/>
    <w:rsid w:val="00521059"/>
    <w:rsid w:val="00521E39"/>
    <w:rsid w:val="00527F1A"/>
    <w:rsid w:val="00532AD7"/>
    <w:rsid w:val="005337A3"/>
    <w:rsid w:val="00534860"/>
    <w:rsid w:val="005356FF"/>
    <w:rsid w:val="00541C3E"/>
    <w:rsid w:val="005426D6"/>
    <w:rsid w:val="00542A1D"/>
    <w:rsid w:val="0054421E"/>
    <w:rsid w:val="00545B2A"/>
    <w:rsid w:val="0055275C"/>
    <w:rsid w:val="00557B5C"/>
    <w:rsid w:val="0056013B"/>
    <w:rsid w:val="005614AB"/>
    <w:rsid w:val="005625CE"/>
    <w:rsid w:val="0056567F"/>
    <w:rsid w:val="00565B85"/>
    <w:rsid w:val="00566BE0"/>
    <w:rsid w:val="00566D50"/>
    <w:rsid w:val="00570677"/>
    <w:rsid w:val="005719CB"/>
    <w:rsid w:val="00574046"/>
    <w:rsid w:val="00574127"/>
    <w:rsid w:val="005745DA"/>
    <w:rsid w:val="0057624F"/>
    <w:rsid w:val="00576764"/>
    <w:rsid w:val="00580B18"/>
    <w:rsid w:val="005835EE"/>
    <w:rsid w:val="005836F0"/>
    <w:rsid w:val="005874A5"/>
    <w:rsid w:val="00594AFC"/>
    <w:rsid w:val="00596596"/>
    <w:rsid w:val="00596C6E"/>
    <w:rsid w:val="00596EDC"/>
    <w:rsid w:val="005A3BA7"/>
    <w:rsid w:val="005B4B79"/>
    <w:rsid w:val="005B5E79"/>
    <w:rsid w:val="005B7323"/>
    <w:rsid w:val="005C023F"/>
    <w:rsid w:val="005C0946"/>
    <w:rsid w:val="005C1E14"/>
    <w:rsid w:val="005C1E64"/>
    <w:rsid w:val="005C324F"/>
    <w:rsid w:val="005C40C0"/>
    <w:rsid w:val="005D0D69"/>
    <w:rsid w:val="005D133F"/>
    <w:rsid w:val="005D141C"/>
    <w:rsid w:val="005D538A"/>
    <w:rsid w:val="005D663C"/>
    <w:rsid w:val="005D6963"/>
    <w:rsid w:val="005D7936"/>
    <w:rsid w:val="005E0282"/>
    <w:rsid w:val="005E284A"/>
    <w:rsid w:val="005E3355"/>
    <w:rsid w:val="005E73B7"/>
    <w:rsid w:val="005E73FA"/>
    <w:rsid w:val="005F000B"/>
    <w:rsid w:val="005F543A"/>
    <w:rsid w:val="005F61A1"/>
    <w:rsid w:val="006007D9"/>
    <w:rsid w:val="00600AFB"/>
    <w:rsid w:val="00600B51"/>
    <w:rsid w:val="00601D50"/>
    <w:rsid w:val="00602914"/>
    <w:rsid w:val="00605770"/>
    <w:rsid w:val="00605DEE"/>
    <w:rsid w:val="00606206"/>
    <w:rsid w:val="0061421E"/>
    <w:rsid w:val="006167E5"/>
    <w:rsid w:val="00621E5C"/>
    <w:rsid w:val="00622285"/>
    <w:rsid w:val="0065082B"/>
    <w:rsid w:val="00654E56"/>
    <w:rsid w:val="0065724D"/>
    <w:rsid w:val="00661D70"/>
    <w:rsid w:val="006626DB"/>
    <w:rsid w:val="00662DFC"/>
    <w:rsid w:val="0067193F"/>
    <w:rsid w:val="00673106"/>
    <w:rsid w:val="00674C14"/>
    <w:rsid w:val="00675752"/>
    <w:rsid w:val="00676992"/>
    <w:rsid w:val="006917DC"/>
    <w:rsid w:val="00691DF7"/>
    <w:rsid w:val="00695986"/>
    <w:rsid w:val="00696734"/>
    <w:rsid w:val="00697087"/>
    <w:rsid w:val="006A1880"/>
    <w:rsid w:val="006A43A5"/>
    <w:rsid w:val="006A536F"/>
    <w:rsid w:val="006A692A"/>
    <w:rsid w:val="006A75DF"/>
    <w:rsid w:val="006B1A45"/>
    <w:rsid w:val="006B6ABE"/>
    <w:rsid w:val="006C0926"/>
    <w:rsid w:val="006C474C"/>
    <w:rsid w:val="006C77AD"/>
    <w:rsid w:val="006D1D2B"/>
    <w:rsid w:val="006D21FD"/>
    <w:rsid w:val="006D69F0"/>
    <w:rsid w:val="006D6D1E"/>
    <w:rsid w:val="006E0EF6"/>
    <w:rsid w:val="006E2FD9"/>
    <w:rsid w:val="006E5EC1"/>
    <w:rsid w:val="006F1333"/>
    <w:rsid w:val="006F4184"/>
    <w:rsid w:val="006F645F"/>
    <w:rsid w:val="006F7DB5"/>
    <w:rsid w:val="00701029"/>
    <w:rsid w:val="007118BF"/>
    <w:rsid w:val="00712E4F"/>
    <w:rsid w:val="007210CA"/>
    <w:rsid w:val="00724946"/>
    <w:rsid w:val="00730E13"/>
    <w:rsid w:val="00735119"/>
    <w:rsid w:val="007371AA"/>
    <w:rsid w:val="00737385"/>
    <w:rsid w:val="00737CF6"/>
    <w:rsid w:val="007404C8"/>
    <w:rsid w:val="00740786"/>
    <w:rsid w:val="007414CC"/>
    <w:rsid w:val="00744E82"/>
    <w:rsid w:val="00750867"/>
    <w:rsid w:val="007527AA"/>
    <w:rsid w:val="0075313A"/>
    <w:rsid w:val="00753FB6"/>
    <w:rsid w:val="007542EC"/>
    <w:rsid w:val="0075610D"/>
    <w:rsid w:val="0076016F"/>
    <w:rsid w:val="0076017E"/>
    <w:rsid w:val="00762A4C"/>
    <w:rsid w:val="00773421"/>
    <w:rsid w:val="00774369"/>
    <w:rsid w:val="0078056D"/>
    <w:rsid w:val="00781B6A"/>
    <w:rsid w:val="00783BE0"/>
    <w:rsid w:val="00785959"/>
    <w:rsid w:val="00787E5F"/>
    <w:rsid w:val="00790AA0"/>
    <w:rsid w:val="00790D64"/>
    <w:rsid w:val="00791EBD"/>
    <w:rsid w:val="0079257A"/>
    <w:rsid w:val="00794B54"/>
    <w:rsid w:val="00797B6B"/>
    <w:rsid w:val="007A0010"/>
    <w:rsid w:val="007A2E01"/>
    <w:rsid w:val="007A2FCB"/>
    <w:rsid w:val="007A3D6F"/>
    <w:rsid w:val="007A4C77"/>
    <w:rsid w:val="007A4F4F"/>
    <w:rsid w:val="007A5EBC"/>
    <w:rsid w:val="007A6A63"/>
    <w:rsid w:val="007B0C07"/>
    <w:rsid w:val="007B5ECF"/>
    <w:rsid w:val="007C052C"/>
    <w:rsid w:val="007C2C73"/>
    <w:rsid w:val="007C3085"/>
    <w:rsid w:val="007C5FC7"/>
    <w:rsid w:val="007C7B53"/>
    <w:rsid w:val="007D2227"/>
    <w:rsid w:val="007D3319"/>
    <w:rsid w:val="007D5DF6"/>
    <w:rsid w:val="007D74BE"/>
    <w:rsid w:val="007E5541"/>
    <w:rsid w:val="007E5E04"/>
    <w:rsid w:val="007E621E"/>
    <w:rsid w:val="007E7632"/>
    <w:rsid w:val="007F04CF"/>
    <w:rsid w:val="007F4ECC"/>
    <w:rsid w:val="0080075B"/>
    <w:rsid w:val="00800B47"/>
    <w:rsid w:val="00802709"/>
    <w:rsid w:val="00804C27"/>
    <w:rsid w:val="00806A75"/>
    <w:rsid w:val="0081359A"/>
    <w:rsid w:val="008137DA"/>
    <w:rsid w:val="0081784C"/>
    <w:rsid w:val="0082472C"/>
    <w:rsid w:val="00827ED5"/>
    <w:rsid w:val="00833EA3"/>
    <w:rsid w:val="00840166"/>
    <w:rsid w:val="00841328"/>
    <w:rsid w:val="00841F4F"/>
    <w:rsid w:val="00843BBF"/>
    <w:rsid w:val="00844860"/>
    <w:rsid w:val="00845586"/>
    <w:rsid w:val="00851C35"/>
    <w:rsid w:val="0085455F"/>
    <w:rsid w:val="00856F71"/>
    <w:rsid w:val="00860EFF"/>
    <w:rsid w:val="00865CAA"/>
    <w:rsid w:val="0086701C"/>
    <w:rsid w:val="00873631"/>
    <w:rsid w:val="0087394A"/>
    <w:rsid w:val="00874960"/>
    <w:rsid w:val="00875B60"/>
    <w:rsid w:val="00880FFD"/>
    <w:rsid w:val="00884A85"/>
    <w:rsid w:val="008868FE"/>
    <w:rsid w:val="008873DA"/>
    <w:rsid w:val="00887C24"/>
    <w:rsid w:val="00890A9E"/>
    <w:rsid w:val="008924B7"/>
    <w:rsid w:val="00892AC9"/>
    <w:rsid w:val="0089543F"/>
    <w:rsid w:val="008969BE"/>
    <w:rsid w:val="0089709B"/>
    <w:rsid w:val="008A5DA3"/>
    <w:rsid w:val="008B308B"/>
    <w:rsid w:val="008B4384"/>
    <w:rsid w:val="008B521C"/>
    <w:rsid w:val="008C5F0F"/>
    <w:rsid w:val="008C7DB4"/>
    <w:rsid w:val="008D188E"/>
    <w:rsid w:val="008D20F1"/>
    <w:rsid w:val="008D2804"/>
    <w:rsid w:val="008E0B34"/>
    <w:rsid w:val="008E7400"/>
    <w:rsid w:val="008F1B4C"/>
    <w:rsid w:val="008F22DE"/>
    <w:rsid w:val="008F4598"/>
    <w:rsid w:val="008F4A3F"/>
    <w:rsid w:val="008F566B"/>
    <w:rsid w:val="008F6580"/>
    <w:rsid w:val="008F73B0"/>
    <w:rsid w:val="00903DCC"/>
    <w:rsid w:val="009065C2"/>
    <w:rsid w:val="009114BE"/>
    <w:rsid w:val="00913D36"/>
    <w:rsid w:val="009145A7"/>
    <w:rsid w:val="0091743E"/>
    <w:rsid w:val="00927494"/>
    <w:rsid w:val="00927D22"/>
    <w:rsid w:val="00927FDA"/>
    <w:rsid w:val="00931DD3"/>
    <w:rsid w:val="00933BEE"/>
    <w:rsid w:val="0093526A"/>
    <w:rsid w:val="009550AA"/>
    <w:rsid w:val="0095616A"/>
    <w:rsid w:val="00956879"/>
    <w:rsid w:val="009609DC"/>
    <w:rsid w:val="009625A1"/>
    <w:rsid w:val="00966BDD"/>
    <w:rsid w:val="00970C95"/>
    <w:rsid w:val="00973BF8"/>
    <w:rsid w:val="009748B5"/>
    <w:rsid w:val="0097569E"/>
    <w:rsid w:val="00982486"/>
    <w:rsid w:val="0098757D"/>
    <w:rsid w:val="00992F2C"/>
    <w:rsid w:val="00993D10"/>
    <w:rsid w:val="00995B43"/>
    <w:rsid w:val="009A05DE"/>
    <w:rsid w:val="009A12DF"/>
    <w:rsid w:val="009A1606"/>
    <w:rsid w:val="009B2F9E"/>
    <w:rsid w:val="009B6B7D"/>
    <w:rsid w:val="009C10E2"/>
    <w:rsid w:val="009C1194"/>
    <w:rsid w:val="009C22EC"/>
    <w:rsid w:val="009C3208"/>
    <w:rsid w:val="009D0B3D"/>
    <w:rsid w:val="009D1986"/>
    <w:rsid w:val="009D6A5A"/>
    <w:rsid w:val="009E19A0"/>
    <w:rsid w:val="009E32BE"/>
    <w:rsid w:val="009F1CA7"/>
    <w:rsid w:val="009F1D5C"/>
    <w:rsid w:val="009F21FA"/>
    <w:rsid w:val="009F43A9"/>
    <w:rsid w:val="009F46B9"/>
    <w:rsid w:val="009F5912"/>
    <w:rsid w:val="00A00D72"/>
    <w:rsid w:val="00A041EA"/>
    <w:rsid w:val="00A14EB5"/>
    <w:rsid w:val="00A167AA"/>
    <w:rsid w:val="00A209CA"/>
    <w:rsid w:val="00A21244"/>
    <w:rsid w:val="00A3242A"/>
    <w:rsid w:val="00A33A8E"/>
    <w:rsid w:val="00A34F73"/>
    <w:rsid w:val="00A35D71"/>
    <w:rsid w:val="00A37F98"/>
    <w:rsid w:val="00A44672"/>
    <w:rsid w:val="00A505CE"/>
    <w:rsid w:val="00A5164B"/>
    <w:rsid w:val="00A648D9"/>
    <w:rsid w:val="00A6684E"/>
    <w:rsid w:val="00A66FEB"/>
    <w:rsid w:val="00A6720E"/>
    <w:rsid w:val="00A71EFD"/>
    <w:rsid w:val="00A72EA5"/>
    <w:rsid w:val="00A73DD9"/>
    <w:rsid w:val="00A7401F"/>
    <w:rsid w:val="00A77597"/>
    <w:rsid w:val="00A81C88"/>
    <w:rsid w:val="00A87BD2"/>
    <w:rsid w:val="00A90887"/>
    <w:rsid w:val="00A94F2B"/>
    <w:rsid w:val="00AA217E"/>
    <w:rsid w:val="00AA24CA"/>
    <w:rsid w:val="00AA6634"/>
    <w:rsid w:val="00AB1FEE"/>
    <w:rsid w:val="00AB3ED3"/>
    <w:rsid w:val="00AB4BF3"/>
    <w:rsid w:val="00AC3C95"/>
    <w:rsid w:val="00AC65F4"/>
    <w:rsid w:val="00AD1690"/>
    <w:rsid w:val="00AD3A1E"/>
    <w:rsid w:val="00AD54BE"/>
    <w:rsid w:val="00AD597A"/>
    <w:rsid w:val="00AD7D56"/>
    <w:rsid w:val="00AE0AAE"/>
    <w:rsid w:val="00AE0F7F"/>
    <w:rsid w:val="00AE17EC"/>
    <w:rsid w:val="00AE1D79"/>
    <w:rsid w:val="00AE347C"/>
    <w:rsid w:val="00AE3F59"/>
    <w:rsid w:val="00AE54C2"/>
    <w:rsid w:val="00AF3022"/>
    <w:rsid w:val="00AF3382"/>
    <w:rsid w:val="00AF3422"/>
    <w:rsid w:val="00AF4FA9"/>
    <w:rsid w:val="00B043C1"/>
    <w:rsid w:val="00B0457D"/>
    <w:rsid w:val="00B0768C"/>
    <w:rsid w:val="00B13A9F"/>
    <w:rsid w:val="00B146E8"/>
    <w:rsid w:val="00B17C79"/>
    <w:rsid w:val="00B21741"/>
    <w:rsid w:val="00B21893"/>
    <w:rsid w:val="00B219DC"/>
    <w:rsid w:val="00B22FC9"/>
    <w:rsid w:val="00B23D83"/>
    <w:rsid w:val="00B30CA4"/>
    <w:rsid w:val="00B324BC"/>
    <w:rsid w:val="00B36C6D"/>
    <w:rsid w:val="00B411D1"/>
    <w:rsid w:val="00B41816"/>
    <w:rsid w:val="00B41DAB"/>
    <w:rsid w:val="00B444D2"/>
    <w:rsid w:val="00B4745A"/>
    <w:rsid w:val="00B6106D"/>
    <w:rsid w:val="00B62DC5"/>
    <w:rsid w:val="00B63BEB"/>
    <w:rsid w:val="00B64907"/>
    <w:rsid w:val="00B67849"/>
    <w:rsid w:val="00B71BF2"/>
    <w:rsid w:val="00B7540F"/>
    <w:rsid w:val="00B8287F"/>
    <w:rsid w:val="00B938C4"/>
    <w:rsid w:val="00BA0292"/>
    <w:rsid w:val="00BA1EC1"/>
    <w:rsid w:val="00BA6D22"/>
    <w:rsid w:val="00BA740F"/>
    <w:rsid w:val="00BB0080"/>
    <w:rsid w:val="00BB42F9"/>
    <w:rsid w:val="00BB6999"/>
    <w:rsid w:val="00BB6B64"/>
    <w:rsid w:val="00BC3451"/>
    <w:rsid w:val="00BD1840"/>
    <w:rsid w:val="00BD2A70"/>
    <w:rsid w:val="00BD71E7"/>
    <w:rsid w:val="00BE0804"/>
    <w:rsid w:val="00BE081B"/>
    <w:rsid w:val="00BE1F69"/>
    <w:rsid w:val="00BE5534"/>
    <w:rsid w:val="00BE666E"/>
    <w:rsid w:val="00BE6B5F"/>
    <w:rsid w:val="00C0263B"/>
    <w:rsid w:val="00C06C03"/>
    <w:rsid w:val="00C1260A"/>
    <w:rsid w:val="00C16C1D"/>
    <w:rsid w:val="00C204E5"/>
    <w:rsid w:val="00C27049"/>
    <w:rsid w:val="00C344FD"/>
    <w:rsid w:val="00C41BEE"/>
    <w:rsid w:val="00C42521"/>
    <w:rsid w:val="00C51534"/>
    <w:rsid w:val="00C5680E"/>
    <w:rsid w:val="00C56FAF"/>
    <w:rsid w:val="00C60861"/>
    <w:rsid w:val="00C62300"/>
    <w:rsid w:val="00C638AD"/>
    <w:rsid w:val="00C65F82"/>
    <w:rsid w:val="00C727F7"/>
    <w:rsid w:val="00C76DCB"/>
    <w:rsid w:val="00C81E87"/>
    <w:rsid w:val="00C85092"/>
    <w:rsid w:val="00C92639"/>
    <w:rsid w:val="00CA1696"/>
    <w:rsid w:val="00CA1985"/>
    <w:rsid w:val="00CA3FC5"/>
    <w:rsid w:val="00CA513A"/>
    <w:rsid w:val="00CB398D"/>
    <w:rsid w:val="00CB509B"/>
    <w:rsid w:val="00CB55C3"/>
    <w:rsid w:val="00CB6295"/>
    <w:rsid w:val="00CC17CF"/>
    <w:rsid w:val="00CC3B97"/>
    <w:rsid w:val="00CC6AF8"/>
    <w:rsid w:val="00CD4EE8"/>
    <w:rsid w:val="00CD646F"/>
    <w:rsid w:val="00CE11E1"/>
    <w:rsid w:val="00CE15F9"/>
    <w:rsid w:val="00CE3458"/>
    <w:rsid w:val="00CE53EF"/>
    <w:rsid w:val="00CE5999"/>
    <w:rsid w:val="00CF5AC2"/>
    <w:rsid w:val="00D00EED"/>
    <w:rsid w:val="00D0176A"/>
    <w:rsid w:val="00D058DB"/>
    <w:rsid w:val="00D06DB8"/>
    <w:rsid w:val="00D101FF"/>
    <w:rsid w:val="00D12A6C"/>
    <w:rsid w:val="00D14006"/>
    <w:rsid w:val="00D147AC"/>
    <w:rsid w:val="00D1619B"/>
    <w:rsid w:val="00D22FD0"/>
    <w:rsid w:val="00D244E3"/>
    <w:rsid w:val="00D2472D"/>
    <w:rsid w:val="00D26EC1"/>
    <w:rsid w:val="00D3123D"/>
    <w:rsid w:val="00D33DF7"/>
    <w:rsid w:val="00D364A3"/>
    <w:rsid w:val="00D42406"/>
    <w:rsid w:val="00D43834"/>
    <w:rsid w:val="00D44AE5"/>
    <w:rsid w:val="00D455B5"/>
    <w:rsid w:val="00D45991"/>
    <w:rsid w:val="00D46E23"/>
    <w:rsid w:val="00D60F4C"/>
    <w:rsid w:val="00D63305"/>
    <w:rsid w:val="00D7236A"/>
    <w:rsid w:val="00D7294D"/>
    <w:rsid w:val="00D76AA1"/>
    <w:rsid w:val="00D8197E"/>
    <w:rsid w:val="00D8213B"/>
    <w:rsid w:val="00D82ED9"/>
    <w:rsid w:val="00D8521C"/>
    <w:rsid w:val="00D86EC8"/>
    <w:rsid w:val="00D9314C"/>
    <w:rsid w:val="00D944D6"/>
    <w:rsid w:val="00D94A5B"/>
    <w:rsid w:val="00DA4031"/>
    <w:rsid w:val="00DB2102"/>
    <w:rsid w:val="00DC017F"/>
    <w:rsid w:val="00DC01AB"/>
    <w:rsid w:val="00DC2346"/>
    <w:rsid w:val="00DC5DD1"/>
    <w:rsid w:val="00DC73A8"/>
    <w:rsid w:val="00DD38F3"/>
    <w:rsid w:val="00DD3B7B"/>
    <w:rsid w:val="00DD5644"/>
    <w:rsid w:val="00DD6774"/>
    <w:rsid w:val="00DE3C04"/>
    <w:rsid w:val="00DF01C1"/>
    <w:rsid w:val="00DF4F1B"/>
    <w:rsid w:val="00DF603B"/>
    <w:rsid w:val="00E02DE5"/>
    <w:rsid w:val="00E02F1F"/>
    <w:rsid w:val="00E07CD2"/>
    <w:rsid w:val="00E12826"/>
    <w:rsid w:val="00E13199"/>
    <w:rsid w:val="00E1463D"/>
    <w:rsid w:val="00E16525"/>
    <w:rsid w:val="00E23BDD"/>
    <w:rsid w:val="00E265C7"/>
    <w:rsid w:val="00E27CDD"/>
    <w:rsid w:val="00E30CD1"/>
    <w:rsid w:val="00E318D9"/>
    <w:rsid w:val="00E326FE"/>
    <w:rsid w:val="00E32EFA"/>
    <w:rsid w:val="00E338AE"/>
    <w:rsid w:val="00E356D2"/>
    <w:rsid w:val="00E36EEC"/>
    <w:rsid w:val="00E3721D"/>
    <w:rsid w:val="00E435A0"/>
    <w:rsid w:val="00E450B0"/>
    <w:rsid w:val="00E465DD"/>
    <w:rsid w:val="00E5110E"/>
    <w:rsid w:val="00E51D28"/>
    <w:rsid w:val="00E53669"/>
    <w:rsid w:val="00E542BF"/>
    <w:rsid w:val="00E559FA"/>
    <w:rsid w:val="00E56ED1"/>
    <w:rsid w:val="00E63CDA"/>
    <w:rsid w:val="00E66D6A"/>
    <w:rsid w:val="00E73E40"/>
    <w:rsid w:val="00E77370"/>
    <w:rsid w:val="00E84092"/>
    <w:rsid w:val="00E84107"/>
    <w:rsid w:val="00E9237E"/>
    <w:rsid w:val="00E959C3"/>
    <w:rsid w:val="00EA16B0"/>
    <w:rsid w:val="00EA1E7E"/>
    <w:rsid w:val="00EA545D"/>
    <w:rsid w:val="00EB2BAD"/>
    <w:rsid w:val="00EC0005"/>
    <w:rsid w:val="00EC0691"/>
    <w:rsid w:val="00EC761B"/>
    <w:rsid w:val="00ED6F42"/>
    <w:rsid w:val="00EE01E5"/>
    <w:rsid w:val="00EE0F39"/>
    <w:rsid w:val="00EE1399"/>
    <w:rsid w:val="00EE4AFA"/>
    <w:rsid w:val="00EE7F33"/>
    <w:rsid w:val="00EF182A"/>
    <w:rsid w:val="00EF7199"/>
    <w:rsid w:val="00F03391"/>
    <w:rsid w:val="00F03863"/>
    <w:rsid w:val="00F06DF3"/>
    <w:rsid w:val="00F305DA"/>
    <w:rsid w:val="00F33FE2"/>
    <w:rsid w:val="00F34704"/>
    <w:rsid w:val="00F34DDD"/>
    <w:rsid w:val="00F47950"/>
    <w:rsid w:val="00F51330"/>
    <w:rsid w:val="00F51A46"/>
    <w:rsid w:val="00F52573"/>
    <w:rsid w:val="00F52E1C"/>
    <w:rsid w:val="00F531E4"/>
    <w:rsid w:val="00F6280A"/>
    <w:rsid w:val="00F62E5E"/>
    <w:rsid w:val="00F775B7"/>
    <w:rsid w:val="00F812EC"/>
    <w:rsid w:val="00F87078"/>
    <w:rsid w:val="00F87553"/>
    <w:rsid w:val="00F9105D"/>
    <w:rsid w:val="00F91985"/>
    <w:rsid w:val="00F979F4"/>
    <w:rsid w:val="00FA1C01"/>
    <w:rsid w:val="00FA1E03"/>
    <w:rsid w:val="00FA2B64"/>
    <w:rsid w:val="00FA45B1"/>
    <w:rsid w:val="00FA616A"/>
    <w:rsid w:val="00FB0A16"/>
    <w:rsid w:val="00FB1B9A"/>
    <w:rsid w:val="00FB26B3"/>
    <w:rsid w:val="00FB3008"/>
    <w:rsid w:val="00FB563B"/>
    <w:rsid w:val="00FC7E79"/>
    <w:rsid w:val="00FD0B97"/>
    <w:rsid w:val="00FD1F95"/>
    <w:rsid w:val="00FD222F"/>
    <w:rsid w:val="00FD3B36"/>
    <w:rsid w:val="00FD581B"/>
    <w:rsid w:val="00FD5C7B"/>
    <w:rsid w:val="00FE0268"/>
    <w:rsid w:val="00FE4FF8"/>
    <w:rsid w:val="00FF0969"/>
    <w:rsid w:val="00FF2172"/>
    <w:rsid w:val="00FF7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333DC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80075B"/>
    <w:pPr>
      <w:numPr>
        <w:ilvl w:val="0"/>
        <w:numId w:val="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  <w:style w:type="character" w:styleId="Refdecomentrio">
    <w:name w:val="annotation reference"/>
    <w:basedOn w:val="Fontepargpadro"/>
    <w:rsid w:val="00F479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47950"/>
  </w:style>
  <w:style w:type="character" w:customStyle="1" w:styleId="TextodecomentrioChar">
    <w:name w:val="Texto de comentário Char"/>
    <w:basedOn w:val="Fontepargpadro"/>
    <w:link w:val="Textodecomentrio"/>
    <w:rsid w:val="00F47950"/>
    <w:rPr>
      <w:rFonts w:ascii="Arial" w:hAnsi="Arial" w:cs="Arial"/>
      <w:color w:val="00000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F479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F47950"/>
    <w:rPr>
      <w:b/>
      <w:bCs/>
    </w:rPr>
  </w:style>
  <w:style w:type="paragraph" w:styleId="Reviso">
    <w:name w:val="Revision"/>
    <w:hidden/>
    <w:uiPriority w:val="99"/>
    <w:semiHidden/>
    <w:rsid w:val="00566D50"/>
    <w:rPr>
      <w:rFonts w:ascii="Arial" w:hAnsi="Arial" w:cs="Arial"/>
      <w:color w:val="000000"/>
    </w:rPr>
  </w:style>
  <w:style w:type="character" w:customStyle="1" w:styleId="Ttulo4Char">
    <w:name w:val="Título 4 Char"/>
    <w:basedOn w:val="Fontepargpadro"/>
    <w:link w:val="Ttulo4"/>
    <w:rsid w:val="00D455B5"/>
    <w:rPr>
      <w:rFonts w:ascii="Arial" w:hAnsi="Arial"/>
      <w:b/>
      <w:snapToGrid w:val="0"/>
      <w:sz w:val="24"/>
    </w:rPr>
  </w:style>
  <w:style w:type="character" w:styleId="nfase">
    <w:name w:val="Emphasis"/>
    <w:basedOn w:val="Fontepargpadro"/>
    <w:qFormat/>
    <w:rsid w:val="00183F1B"/>
    <w:rPr>
      <w:i/>
      <w:iCs/>
    </w:rPr>
  </w:style>
  <w:style w:type="character" w:styleId="Forte">
    <w:name w:val="Strong"/>
    <w:basedOn w:val="Fontepargpadro"/>
    <w:qFormat/>
    <w:rsid w:val="00183F1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5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6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203AE9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STJNivel3">
    <w:name w:val="STJ Nivel 3"/>
    <w:basedOn w:val="Ttulo3"/>
    <w:autoRedefine/>
    <w:rsid w:val="009E32BE"/>
    <w:pPr>
      <w:numPr>
        <w:ilvl w:val="0"/>
        <w:numId w:val="10"/>
      </w:numPr>
      <w:jc w:val="center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32B2D-9BC3-48A7-B24A-12F9F09360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5E35B7-11C6-4CF3-8B22-A2CC17026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362</TotalTime>
  <Pages>13</Pages>
  <Words>2025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Interface de tela</vt:lpstr>
    </vt:vector>
  </TitlesOfParts>
  <Company>Superior Tribunal de Justiça</Company>
  <LinksUpToDate>false</LinksUpToDate>
  <CharactersWithSpaces>12940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 tela</dc:title>
  <dc:subject>Manter Evento</dc:subject>
  <dc:creator>Viviane Roberta Calacia</dc:creator>
  <cp:lastModifiedBy>rayanne.felicio</cp:lastModifiedBy>
  <cp:revision>145</cp:revision>
  <cp:lastPrinted>2014-07-03T11:57:00Z</cp:lastPrinted>
  <dcterms:created xsi:type="dcterms:W3CDTF">2014-07-02T14:48:00Z</dcterms:created>
  <dcterms:modified xsi:type="dcterms:W3CDTF">2014-09-23T20:36:00Z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