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E82D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AB3B26" w:rsidRPr="00B324BC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AB3B26" w:rsidRPr="00B324BC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B3B26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B3B26" w:rsidRPr="00E13199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Classificar Lista</w:t>
                  </w:r>
                </w:p>
                <w:p w:rsidR="00AB3B26" w:rsidRPr="00E13199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B3B26" w:rsidRPr="00E13199" w:rsidRDefault="00AB3B26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8C151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8C151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AB3B26" w:rsidRDefault="00AB3B26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7D7ED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7D7ED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7D7ED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7D7ED5">
            <w:pPr>
              <w:pStyle w:val="CTMISTabela"/>
            </w:pPr>
            <w:r w:rsidRPr="001F3F4E"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CB2088" w:rsidP="007D7ED5">
            <w:pPr>
              <w:pStyle w:val="CTMISTabela"/>
              <w:rPr>
                <w:b/>
              </w:rPr>
            </w:pPr>
            <w:r>
              <w:t>01/07/2014</w:t>
            </w:r>
          </w:p>
        </w:tc>
        <w:tc>
          <w:tcPr>
            <w:tcW w:w="960" w:type="dxa"/>
          </w:tcPr>
          <w:p w:rsidR="00203AE9" w:rsidRPr="00873131" w:rsidRDefault="00623E75" w:rsidP="007D7ED5">
            <w:pPr>
              <w:pStyle w:val="CTMISTabela"/>
              <w:rPr>
                <w:b/>
              </w:rPr>
            </w:pPr>
            <w:r>
              <w:t>0.</w:t>
            </w:r>
            <w:r w:rsidR="009B0E25">
              <w:t>0</w:t>
            </w:r>
            <w:r w:rsidR="009D5777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00286E" w:rsidP="007D7ED5">
            <w:pPr>
              <w:pStyle w:val="CTMISTabela"/>
              <w:rPr>
                <w:b/>
              </w:rPr>
            </w:pPr>
            <w:r>
              <w:t>Elaboração do documento</w:t>
            </w:r>
            <w:r w:rsidR="00821A3C">
              <w:t>.</w:t>
            </w:r>
          </w:p>
        </w:tc>
        <w:tc>
          <w:tcPr>
            <w:tcW w:w="2040" w:type="dxa"/>
          </w:tcPr>
          <w:p w:rsidR="00203AE9" w:rsidRPr="00873131" w:rsidRDefault="00CB2088" w:rsidP="007D7ED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6D6F7F">
        <w:trPr>
          <w:jc w:val="center"/>
        </w:trPr>
        <w:tc>
          <w:tcPr>
            <w:tcW w:w="1639" w:type="dxa"/>
          </w:tcPr>
          <w:p w:rsidR="006D6F7F" w:rsidRDefault="006D6F7F" w:rsidP="007D7ED5">
            <w:pPr>
              <w:pStyle w:val="CTMISTabela"/>
              <w:rPr>
                <w:b/>
              </w:rPr>
            </w:pPr>
            <w:r>
              <w:t>10/07/2014</w:t>
            </w:r>
          </w:p>
        </w:tc>
        <w:tc>
          <w:tcPr>
            <w:tcW w:w="960" w:type="dxa"/>
          </w:tcPr>
          <w:p w:rsidR="006D6F7F" w:rsidRDefault="006D6F7F" w:rsidP="007D7ED5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6F7F" w:rsidRDefault="006D6F7F" w:rsidP="007D7ED5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6D6F7F" w:rsidRDefault="006D6F7F" w:rsidP="007D7ED5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7D7ED5">
        <w:trPr>
          <w:jc w:val="center"/>
        </w:trPr>
        <w:tc>
          <w:tcPr>
            <w:tcW w:w="1639" w:type="dxa"/>
          </w:tcPr>
          <w:p w:rsidR="007D7ED5" w:rsidRDefault="007D7ED5" w:rsidP="007D7ED5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7D7ED5" w:rsidRDefault="007D7ED5" w:rsidP="007D7ED5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7ED5" w:rsidRPr="007D7ED5" w:rsidRDefault="007D7ED5" w:rsidP="007D7ED5">
            <w:pPr>
              <w:pStyle w:val="CTMISTabela"/>
              <w:rPr>
                <w:lang w:val="pt-BR"/>
              </w:rPr>
            </w:pPr>
            <w:r w:rsidRPr="008C1519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7D7ED5" w:rsidRDefault="007D7ED5" w:rsidP="007D7ED5">
            <w:pPr>
              <w:pStyle w:val="CTMISTabela"/>
            </w:pPr>
            <w:r>
              <w:t>Reyla Rosa</w:t>
            </w:r>
          </w:p>
        </w:tc>
      </w:tr>
      <w:tr w:rsidR="008C1519">
        <w:trPr>
          <w:jc w:val="center"/>
        </w:trPr>
        <w:tc>
          <w:tcPr>
            <w:tcW w:w="1639" w:type="dxa"/>
          </w:tcPr>
          <w:p w:rsidR="008C1519" w:rsidRDefault="008C1519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8C1519" w:rsidRDefault="008C1519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1519" w:rsidRDefault="008C1519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8C1519" w:rsidRDefault="008C1519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C35CC3" w:rsidRDefault="00E82D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4573351" w:history="1">
        <w:r w:rsidR="00C35CC3" w:rsidRPr="00AA0EDF">
          <w:rPr>
            <w:rStyle w:val="Hyperlink"/>
          </w:rPr>
          <w:t>1.</w:t>
        </w:r>
        <w:r w:rsidR="00C35CC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35CC3" w:rsidRPr="00AA0EDF">
          <w:rPr>
            <w:rStyle w:val="Hyperlink"/>
          </w:rPr>
          <w:t>INTRODUÇÃO</w:t>
        </w:r>
        <w:r w:rsidR="00C35CC3">
          <w:rPr>
            <w:webHidden/>
          </w:rPr>
          <w:tab/>
        </w:r>
        <w:r>
          <w:rPr>
            <w:webHidden/>
          </w:rPr>
          <w:fldChar w:fldCharType="begin"/>
        </w:r>
        <w:r w:rsidR="00C35CC3">
          <w:rPr>
            <w:webHidden/>
          </w:rPr>
          <w:instrText xml:space="preserve"> PAGEREF _Toc394573351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C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5CC3" w:rsidRDefault="00E82D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3352" w:history="1">
        <w:r w:rsidR="00C35CC3" w:rsidRPr="00AA0EDF">
          <w:rPr>
            <w:rStyle w:val="Hyperlink"/>
            <w:lang w:val="pt-PT"/>
          </w:rPr>
          <w:t>2.</w:t>
        </w:r>
        <w:r w:rsidR="00C35CC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35CC3" w:rsidRPr="00AA0EDF">
          <w:rPr>
            <w:rStyle w:val="Hyperlink"/>
            <w:lang w:val="pt-PT"/>
          </w:rPr>
          <w:t>Detalhamento da Apresentação</w:t>
        </w:r>
        <w:r w:rsidR="00C35CC3">
          <w:rPr>
            <w:webHidden/>
          </w:rPr>
          <w:tab/>
        </w:r>
        <w:r>
          <w:rPr>
            <w:webHidden/>
          </w:rPr>
          <w:fldChar w:fldCharType="begin"/>
        </w:r>
        <w:r w:rsidR="00C35CC3">
          <w:rPr>
            <w:webHidden/>
          </w:rPr>
          <w:instrText xml:space="preserve"> PAGEREF _Toc394573352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C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5CC3" w:rsidRDefault="00E82D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573353" w:history="1">
        <w:r w:rsidR="00C35CC3" w:rsidRPr="00AA0EDF">
          <w:rPr>
            <w:rStyle w:val="Hyperlink"/>
          </w:rPr>
          <w:t>2.1</w:t>
        </w:r>
        <w:r w:rsidR="00C35CC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35CC3" w:rsidRPr="00AA0EDF">
          <w:rPr>
            <w:rStyle w:val="Hyperlink"/>
            <w:lang w:val="pt-PT"/>
          </w:rPr>
          <w:t>Usuário</w:t>
        </w:r>
        <w:r w:rsidR="00C35CC3" w:rsidRPr="00AA0EDF">
          <w:rPr>
            <w:rStyle w:val="Hyperlink"/>
          </w:rPr>
          <w:t>s / Atores</w:t>
        </w:r>
        <w:r w:rsidR="00C35CC3">
          <w:rPr>
            <w:webHidden/>
          </w:rPr>
          <w:tab/>
        </w:r>
        <w:r>
          <w:rPr>
            <w:webHidden/>
          </w:rPr>
          <w:fldChar w:fldCharType="begin"/>
        </w:r>
        <w:r w:rsidR="00C35CC3">
          <w:rPr>
            <w:webHidden/>
          </w:rPr>
          <w:instrText xml:space="preserve"> PAGEREF _Toc394573353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C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5CC3" w:rsidRDefault="00E82D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573354" w:history="1">
        <w:r w:rsidR="00C35CC3" w:rsidRPr="00AA0EDF">
          <w:rPr>
            <w:rStyle w:val="Hyperlink"/>
          </w:rPr>
          <w:t>2.2</w:t>
        </w:r>
        <w:r w:rsidR="00C35CC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35CC3" w:rsidRPr="00AA0EDF">
          <w:rPr>
            <w:rStyle w:val="Hyperlink"/>
          </w:rPr>
          <w:t>Classificar Lista</w:t>
        </w:r>
        <w:r w:rsidR="00C35CC3">
          <w:rPr>
            <w:webHidden/>
          </w:rPr>
          <w:tab/>
        </w:r>
        <w:r>
          <w:rPr>
            <w:webHidden/>
          </w:rPr>
          <w:fldChar w:fldCharType="begin"/>
        </w:r>
        <w:r w:rsidR="00C35CC3">
          <w:rPr>
            <w:webHidden/>
          </w:rPr>
          <w:instrText xml:space="preserve"> PAGEREF _Toc394573354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CC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35CC3" w:rsidRDefault="00E82D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573355" w:history="1">
        <w:r w:rsidR="00C35CC3" w:rsidRPr="00AA0EDF">
          <w:rPr>
            <w:rStyle w:val="Hyperlink"/>
          </w:rPr>
          <w:t>2.2.1. Tela Classificar Lista</w:t>
        </w:r>
        <w:r w:rsidR="00C35CC3">
          <w:rPr>
            <w:webHidden/>
          </w:rPr>
          <w:tab/>
        </w:r>
        <w:r>
          <w:rPr>
            <w:webHidden/>
          </w:rPr>
          <w:fldChar w:fldCharType="begin"/>
        </w:r>
        <w:r w:rsidR="00C35CC3">
          <w:rPr>
            <w:webHidden/>
          </w:rPr>
          <w:instrText xml:space="preserve"> PAGEREF _Toc394573355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CC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2036" w:rsidRDefault="00E82D04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4573351"/>
      <w:r>
        <w:lastRenderedPageBreak/>
        <w:t>INTRODUÇÃO</w:t>
      </w:r>
      <w:bookmarkEnd w:id="0"/>
      <w:bookmarkEnd w:id="1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4573352"/>
      <w:r>
        <w:rPr>
          <w:lang w:val="pt-PT"/>
        </w:rPr>
        <w:t>Detalhamento da Apresentação</w:t>
      </w:r>
      <w:bookmarkEnd w:id="2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</w:t>
      </w:r>
      <w:r w:rsidR="00914EDB">
        <w:rPr>
          <w:i w:val="0"/>
          <w:color w:val="auto"/>
        </w:rPr>
        <w:t>as serão as seguintes: Classificar a lista de convidados</w:t>
      </w:r>
      <w:r w:rsidR="00892322">
        <w:rPr>
          <w:i w:val="0"/>
          <w:color w:val="auto"/>
        </w:rPr>
        <w:t>.</w:t>
      </w:r>
    </w:p>
    <w:p w:rsidR="001E2036" w:rsidRDefault="001E2036"/>
    <w:p w:rsidR="001E2036" w:rsidRDefault="001E2036" w:rsidP="001B00B2">
      <w:pPr>
        <w:pStyle w:val="STJNvel2"/>
      </w:pPr>
      <w:bookmarkStart w:id="3" w:name="_Toc394573353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</w:t>
      </w:r>
      <w:r w:rsidR="005D14B2">
        <w:rPr>
          <w:i w:val="0"/>
          <w:color w:val="auto"/>
        </w:rPr>
        <w:t xml:space="preserve"> pela</w:t>
      </w:r>
      <w:r w:rsidR="00EB24FC">
        <w:rPr>
          <w:i w:val="0"/>
          <w:color w:val="auto"/>
        </w:rPr>
        <w:t xml:space="preserve"> consulta</w:t>
      </w:r>
      <w:r w:rsidR="005D14B2">
        <w:rPr>
          <w:i w:val="0"/>
          <w:color w:val="auto"/>
        </w:rPr>
        <w:t xml:space="preserve"> d</w:t>
      </w:r>
      <w:r w:rsidRPr="00A37F98">
        <w:rPr>
          <w:i w:val="0"/>
          <w:color w:val="auto"/>
        </w:rPr>
        <w:t>os registros nesta funcionalidade</w:t>
      </w:r>
      <w:r>
        <w:rPr>
          <w:lang w:val="pt-PT"/>
        </w:rPr>
        <w:t>.</w:t>
      </w:r>
    </w:p>
    <w:p w:rsidR="00EB24FC" w:rsidRDefault="00EB24FC" w:rsidP="00EB24FC">
      <w:pPr>
        <w:rPr>
          <w:lang w:val="pt-PT"/>
        </w:rPr>
      </w:pPr>
    </w:p>
    <w:p w:rsidR="00EB24FC" w:rsidRPr="00EB24FC" w:rsidRDefault="00EB24FC" w:rsidP="00EB24FC">
      <w:pPr>
        <w:rPr>
          <w:lang w:val="pt-PT"/>
        </w:rPr>
      </w:pPr>
      <w:r>
        <w:rPr>
          <w:lang w:val="pt-PT"/>
        </w:rPr>
        <w:t>Assessor – responsável pela consulta dos registros nesta funcionalidade.</w:t>
      </w:r>
    </w:p>
    <w:p w:rsidR="001E2036" w:rsidRDefault="001E2036"/>
    <w:p w:rsidR="001E2036" w:rsidRDefault="00A37F98" w:rsidP="001B00B2">
      <w:pPr>
        <w:pStyle w:val="STJNvel2"/>
      </w:pPr>
      <w:r>
        <w:lastRenderedPageBreak/>
        <w:t xml:space="preserve"> </w:t>
      </w:r>
      <w:bookmarkStart w:id="4" w:name="_Toc394573354"/>
      <w:r w:rsidR="00F71FF4">
        <w:t>Classificar Lista</w:t>
      </w:r>
      <w:bookmarkEnd w:id="4"/>
    </w:p>
    <w:p w:rsidR="001E2036" w:rsidRPr="004D5521" w:rsidRDefault="001B00B2" w:rsidP="00477C0F">
      <w:pPr>
        <w:pStyle w:val="STJNivel3"/>
      </w:pPr>
      <w:bookmarkStart w:id="5" w:name="_Toc394573355"/>
      <w:r w:rsidRPr="004D5521">
        <w:t>2</w:t>
      </w:r>
      <w:r w:rsidR="001E2036" w:rsidRPr="004D5521">
        <w:t>.2.1. Tela</w:t>
      </w:r>
      <w:r w:rsidR="00F71FF4">
        <w:t xml:space="preserve"> Classificar Lista</w:t>
      </w:r>
      <w:bookmarkEnd w:id="5"/>
    </w:p>
    <w:p w:rsidR="00A37F98" w:rsidRDefault="005603C6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947875"/>
            <wp:effectExtent l="19050" t="0" r="5080" b="0"/>
            <wp:docPr id="1" name="Imagem 2" descr="C:\Users\rayanne.felicio\Pictures\CLASSIFICAR COLU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LASSIFICAR COLUNA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9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C2201">
        <w:rPr>
          <w:i w:val="0"/>
          <w:color w:val="auto"/>
        </w:rPr>
        <w:t xml:space="preserve">la de </w:t>
      </w:r>
      <w:r w:rsidR="00BB6413">
        <w:rPr>
          <w:i w:val="0"/>
          <w:color w:val="auto"/>
        </w:rPr>
        <w:t>Classificar Lista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82105B" w:rsidRDefault="001B52C6" w:rsidP="0082105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Pesquisar, será apresentada a tabela com o resultado da pesquisa.</w:t>
      </w:r>
      <w:r w:rsidR="0082105B">
        <w:rPr>
          <w:i w:val="0"/>
          <w:color w:val="auto"/>
        </w:rPr>
        <w:t xml:space="preserve"> </w:t>
      </w:r>
    </w:p>
    <w:p w:rsidR="00EE01FE" w:rsidRDefault="0082105B" w:rsidP="00EE01FE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o botão Incluir, o sistema deverá incluir a coluna e </w:t>
      </w:r>
      <w:r w:rsidR="00974788">
        <w:rPr>
          <w:i w:val="0"/>
          <w:color w:val="auto"/>
        </w:rPr>
        <w:t>a ordem</w:t>
      </w:r>
      <w:r>
        <w:rPr>
          <w:i w:val="0"/>
          <w:color w:val="auto"/>
        </w:rPr>
        <w:t xml:space="preserve"> selecionadas pelo usuário na Lista de Classificação.</w:t>
      </w:r>
      <w:r w:rsidR="00EE01FE">
        <w:rPr>
          <w:i w:val="0"/>
          <w:color w:val="auto"/>
        </w:rPr>
        <w:t xml:space="preserve"> </w:t>
      </w:r>
    </w:p>
    <w:p w:rsidR="00C35CC3" w:rsidRDefault="00EE01FE" w:rsidP="00C35CC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Excluir, o sistema deverá excluir a coluna e a ordem selecionadas pelo usuário da Lista de Classificação</w:t>
      </w:r>
      <w:r w:rsidR="00C35CC3">
        <w:rPr>
          <w:i/>
          <w:color w:val="auto"/>
        </w:rPr>
        <w:t xml:space="preserve"> e </w:t>
      </w:r>
      <w:r w:rsidR="00C35CC3">
        <w:rPr>
          <w:color w:val="auto"/>
        </w:rPr>
        <w:t xml:space="preserve">será apresentada a Tela Excluir Participante - </w:t>
      </w:r>
      <w:r w:rsidR="00C35CC3" w:rsidRPr="00226AF9">
        <w:rPr>
          <w:color w:val="auto"/>
        </w:rPr>
        <w:t>IT004_Manter Lista de Convidados</w:t>
      </w:r>
      <w:r w:rsidR="00C35CC3">
        <w:rPr>
          <w:color w:val="auto"/>
        </w:rPr>
        <w:t>.</w:t>
      </w:r>
    </w:p>
    <w:p w:rsidR="0067703F" w:rsidRDefault="0067703F" w:rsidP="0067703F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o botão Cancelar, o sistema retornará para a </w:t>
      </w:r>
      <w:r w:rsidR="00A04E49">
        <w:rPr>
          <w:color w:val="auto"/>
        </w:rPr>
        <w:t>Tela Consultar Lista de Convidados</w:t>
      </w:r>
      <w:r w:rsidR="00CE2725">
        <w:rPr>
          <w:color w:val="auto"/>
        </w:rPr>
        <w:t xml:space="preserve"> – IT004_Manter Lista de Convidados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Visualizar, será apresentada a Tela Visualizar Participante</w:t>
      </w:r>
      <w:r w:rsidR="00543F9B">
        <w:rPr>
          <w:color w:val="auto"/>
        </w:rPr>
        <w:t xml:space="preserve"> - </w:t>
      </w:r>
      <w:r w:rsidR="00543F9B" w:rsidRPr="00543F9B">
        <w:rPr>
          <w:color w:val="auto"/>
        </w:rPr>
        <w:t>IT004_Manter Lista de Convidados</w:t>
      </w:r>
      <w:r>
        <w:rPr>
          <w:color w:val="auto"/>
        </w:rPr>
        <w:t>.</w:t>
      </w:r>
    </w:p>
    <w:p w:rsidR="00A64FD3" w:rsidRPr="003E25B3" w:rsidRDefault="00A64FD3" w:rsidP="00A64F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lastRenderedPageBreak/>
        <w:t xml:space="preserve">Ao clicar o ícone Alterar, </w:t>
      </w:r>
      <w:r>
        <w:rPr>
          <w:i w:val="0"/>
          <w:color w:val="auto"/>
        </w:rPr>
        <w:t xml:space="preserve">será apresentada </w:t>
      </w:r>
      <w:r w:rsidRPr="003E25B3">
        <w:rPr>
          <w:i w:val="0"/>
          <w:color w:val="auto"/>
        </w:rPr>
        <w:t>a T</w:t>
      </w:r>
      <w:r>
        <w:rPr>
          <w:i w:val="0"/>
          <w:color w:val="auto"/>
        </w:rPr>
        <w:t>ela Alterar Participante</w:t>
      </w:r>
      <w:r w:rsidR="00543F9B">
        <w:rPr>
          <w:i w:val="0"/>
          <w:color w:val="auto"/>
        </w:rPr>
        <w:t xml:space="preserve"> - IT004_Manter Lista de Convidados</w:t>
      </w:r>
      <w:r w:rsidRPr="003E25B3">
        <w:rPr>
          <w:i w:val="0"/>
          <w:color w:val="auto"/>
        </w:rPr>
        <w:t>.</w:t>
      </w:r>
    </w:p>
    <w:p w:rsidR="00A64FD3" w:rsidRPr="003E25B3" w:rsidRDefault="00A64FD3" w:rsidP="00A64F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C35CC3">
        <w:rPr>
          <w:i w:val="0"/>
          <w:color w:val="auto"/>
        </w:rPr>
        <w:t>Ao clicar o botão Incluir participante não cadastrado, será apresentada a Tela Incluir Participante não cadastrado</w:t>
      </w:r>
      <w:r w:rsidR="00226AF9" w:rsidRPr="00C35CC3">
        <w:rPr>
          <w:i w:val="0"/>
          <w:color w:val="auto"/>
        </w:rPr>
        <w:t xml:space="preserve"> - IT004_Manter Lista de Convidados</w:t>
      </w:r>
      <w:r w:rsidRPr="00C35CC3">
        <w:rPr>
          <w:i w:val="0"/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Verificar Registros Duplicados, será apresentada a Tela Verificar Registros Duplicados</w:t>
      </w:r>
      <w:r w:rsidR="00FD5812">
        <w:rPr>
          <w:color w:val="auto"/>
        </w:rPr>
        <w:t xml:space="preserve"> – IT002_Verificar Registros Duplicados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Vincular Setor/Grupo, será apresentada a Tela Vincular Setor/Grupo</w:t>
      </w:r>
      <w:r w:rsidR="00C21F90">
        <w:rPr>
          <w:color w:val="auto"/>
        </w:rPr>
        <w:t xml:space="preserve"> – IT014_Vincular Setor/Grupo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Gerar Etiqueta, será apresentada a Tela Gerar Etiqueta.</w:t>
      </w:r>
    </w:p>
    <w:p w:rsidR="00A64FD3" w:rsidRPr="0056430C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clicar o botão Confirmar Presença Antecipada, o valor da coluna “Presença Antecipada” na tabela de resultado da pesquisa será alterado pelo sistema para “Sim”.</w:t>
      </w:r>
    </w:p>
    <w:p w:rsidR="00A64FD3" w:rsidRPr="00874835" w:rsidRDefault="00A64FD3" w:rsidP="0087483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</w:t>
      </w:r>
      <w:r w:rsidR="00874835">
        <w:rPr>
          <w:color w:val="auto"/>
        </w:rPr>
        <w:t xml:space="preserve"> clicar o botão Representação</w:t>
      </w:r>
      <w:r>
        <w:rPr>
          <w:color w:val="auto"/>
        </w:rPr>
        <w:t>, será apr</w:t>
      </w:r>
      <w:r w:rsidR="00874835">
        <w:rPr>
          <w:color w:val="auto"/>
        </w:rPr>
        <w:t>esentada a Tela Representação – IT018_Representação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Confirmar Presença Física, será apresentada a Tela Confirmar Presença Física.</w:t>
      </w:r>
    </w:p>
    <w:p w:rsidR="00255C0F" w:rsidRDefault="00255C0F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Por padrão serão exibidas todas as colunas do participante no resultado da pesquisa.</w:t>
      </w:r>
    </w:p>
    <w:p w:rsidR="00D400FD" w:rsidRDefault="00D400FD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selecionar a primeira check-box da primeira coluna do resultado da pesquisa, todas as check-box</w:t>
      </w:r>
      <w:r w:rsidR="00821A3C">
        <w:rPr>
          <w:color w:val="auto"/>
        </w:rPr>
        <w:t>es</w:t>
      </w:r>
      <w:r>
        <w:rPr>
          <w:color w:val="auto"/>
        </w:rPr>
        <w:t xml:space="preserve"> seguintes serão selecionadas no resultado da pesquisa.</w:t>
      </w:r>
    </w:p>
    <w:p w:rsidR="00274A93" w:rsidRDefault="00274A9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O Total de registros do resultado da pesquisa deverá apresentar a quantidade de registros listados ou selecionados pelo ator e a quantidade total dos registros do resultado da pesquisa.</w:t>
      </w:r>
    </w:p>
    <w:p w:rsidR="00712490" w:rsidRPr="0056430C" w:rsidRDefault="00712490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clicar em qualquer parte da linha, a mesma será selecionada, ou se clicar no check-box</w:t>
      </w:r>
      <w:r w:rsidR="00821A3C">
        <w:rPr>
          <w:color w:val="auto"/>
        </w:rPr>
        <w:t>es</w:t>
      </w:r>
      <w:r w:rsidRPr="0056430C">
        <w:rPr>
          <w:color w:val="auto"/>
        </w:rPr>
        <w:t xml:space="preserve"> da linha, a cor da linha vai mudar.</w:t>
      </w:r>
    </w:p>
    <w:p w:rsidR="004F3626" w:rsidRPr="0056430C" w:rsidRDefault="004F3626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selecionar as linhas o sistema deve exibir o total de registros selecionados.</w:t>
      </w:r>
    </w:p>
    <w:p w:rsidR="00CB3B7B" w:rsidRDefault="00CB3B7B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 ordenação da lista deverá seguir a ordem alfabética</w:t>
      </w:r>
      <w:r w:rsidR="00013129">
        <w:rPr>
          <w:color w:val="auto"/>
        </w:rPr>
        <w:t xml:space="preserve"> dos nomes dos participantes.</w:t>
      </w:r>
    </w:p>
    <w:p w:rsidR="008220F1" w:rsidRPr="008220F1" w:rsidRDefault="008220F1" w:rsidP="008220F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Por padrão, o sistema irá apresentar o máximo de 500 registros por página.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 w:rsidP="00DB270D">
      <w:pPr>
        <w:pStyle w:val="Ttulo4"/>
        <w:numPr>
          <w:ilvl w:val="0"/>
          <w:numId w:val="0"/>
        </w:num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6"/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851"/>
        <w:gridCol w:w="850"/>
        <w:gridCol w:w="567"/>
        <w:gridCol w:w="567"/>
        <w:gridCol w:w="426"/>
        <w:gridCol w:w="1093"/>
        <w:gridCol w:w="360"/>
        <w:gridCol w:w="1098"/>
        <w:gridCol w:w="1783"/>
      </w:tblGrid>
      <w:tr w:rsidR="001E2036" w:rsidTr="00177101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F5043F" w:rsidTr="00AB3B2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5043F" w:rsidRPr="009D4097" w:rsidRDefault="00FF6E65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Classificar por coluna de</w:t>
            </w:r>
          </w:p>
        </w:tc>
        <w:tc>
          <w:tcPr>
            <w:tcW w:w="851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F5043F" w:rsidRDefault="00AB3B26" w:rsidP="00AB3B26">
            <w:r>
              <w:t>Colunas do cadastro de participante</w:t>
            </w:r>
          </w:p>
        </w:tc>
        <w:tc>
          <w:tcPr>
            <w:tcW w:w="360" w:type="dxa"/>
          </w:tcPr>
          <w:p w:rsidR="00F5043F" w:rsidRDefault="00AB3B26"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098" w:type="dxa"/>
            <w:vAlign w:val="center"/>
          </w:tcPr>
          <w:p w:rsidR="00F5043F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  <w:vAlign w:val="center"/>
          </w:tcPr>
          <w:p w:rsidR="00F5043F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Habilita para escolha</w:t>
            </w:r>
            <w:r w:rsidR="008F73D4">
              <w:rPr>
                <w:iCs/>
                <w:color w:val="auto"/>
              </w:rPr>
              <w:t xml:space="preserve"> do usuário</w:t>
            </w:r>
            <w:r>
              <w:rPr>
                <w:iCs/>
                <w:color w:val="auto"/>
              </w:rPr>
              <w:t xml:space="preserve"> todas as colunas do cadastro do participante.</w:t>
            </w:r>
          </w:p>
          <w:p w:rsidR="00FF6E65" w:rsidRPr="009D4097" w:rsidRDefault="00FF6E65" w:rsidP="00AB3B26">
            <w:pPr>
              <w:rPr>
                <w:iCs/>
                <w:color w:val="auto"/>
              </w:rPr>
            </w:pPr>
          </w:p>
        </w:tc>
      </w:tr>
      <w:tr w:rsidR="00FF6E65" w:rsidTr="00AB3B2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F6E65" w:rsidRPr="009D4097" w:rsidRDefault="00FF6E65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F6E65" w:rsidRDefault="00FF6E65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Ordem</w:t>
            </w:r>
          </w:p>
        </w:tc>
        <w:tc>
          <w:tcPr>
            <w:tcW w:w="851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FF6E65" w:rsidRDefault="00AB3B26" w:rsidP="00AB3B26">
            <w:r>
              <w:t>Crescente / Decrescente</w:t>
            </w:r>
          </w:p>
        </w:tc>
        <w:tc>
          <w:tcPr>
            <w:tcW w:w="360" w:type="dxa"/>
          </w:tcPr>
          <w:p w:rsidR="00FF6E65" w:rsidRDefault="00AB3B26"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098" w:type="dxa"/>
            <w:vAlign w:val="center"/>
          </w:tcPr>
          <w:p w:rsidR="00FF6E65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  <w:vAlign w:val="center"/>
          </w:tcPr>
          <w:p w:rsidR="00FF6E65" w:rsidRDefault="008F73D4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</w:tr>
      <w:tr w:rsidR="00AB3B26" w:rsidTr="00AB3B2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3B26" w:rsidRPr="009D4097" w:rsidRDefault="00AB3B2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B3B26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Incluir</w:t>
            </w:r>
          </w:p>
        </w:tc>
        <w:tc>
          <w:tcPr>
            <w:tcW w:w="851" w:type="dxa"/>
            <w:vAlign w:val="center"/>
          </w:tcPr>
          <w:p w:rsidR="00AB3B26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AB3B26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AB3B26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AB3B26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AB3B26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3B26" w:rsidRDefault="00AB3B26" w:rsidP="00AB3B26"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AB3B26" w:rsidRDefault="00AB3B26"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098" w:type="dxa"/>
            <w:vAlign w:val="center"/>
          </w:tcPr>
          <w:p w:rsidR="00AB3B26" w:rsidRPr="009D4097" w:rsidRDefault="00AB3B26" w:rsidP="00AB3B2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AB3B26" w:rsidRPr="008F73D4" w:rsidRDefault="008F73D4" w:rsidP="00AB3B26">
            <w:pPr>
              <w:rPr>
                <w:iCs/>
                <w:color w:val="auto"/>
              </w:rPr>
            </w:pPr>
            <w:r w:rsidRPr="008F73D4">
              <w:rPr>
                <w:iCs/>
                <w:color w:val="auto"/>
              </w:rPr>
              <w:t>Inclui a coluna e a ordem informada na Lista de Classificação.</w:t>
            </w:r>
          </w:p>
        </w:tc>
      </w:tr>
      <w:tr w:rsidR="00AB3B26" w:rsidTr="00597644">
        <w:trPr>
          <w:cantSplit/>
          <w:trHeight w:val="495"/>
          <w:jc w:val="center"/>
        </w:trPr>
        <w:tc>
          <w:tcPr>
            <w:tcW w:w="9804" w:type="dxa"/>
            <w:gridSpan w:val="11"/>
            <w:shd w:val="clear" w:color="auto" w:fill="BFBFBF" w:themeFill="background1" w:themeFillShade="BF"/>
            <w:vAlign w:val="center"/>
          </w:tcPr>
          <w:p w:rsidR="00AB3B26" w:rsidRPr="009D4097" w:rsidRDefault="00AB3B26" w:rsidP="00597644">
            <w:pPr>
              <w:jc w:val="center"/>
              <w:rPr>
                <w:iCs/>
                <w:color w:val="auto"/>
              </w:rPr>
            </w:pPr>
            <w:r w:rsidRPr="00597644">
              <w:rPr>
                <w:b/>
                <w:iCs/>
                <w:color w:val="auto"/>
                <w:sz w:val="22"/>
                <w:szCs w:val="22"/>
              </w:rPr>
              <w:t>Lista de Classificação</w:t>
            </w:r>
          </w:p>
        </w:tc>
      </w:tr>
      <w:tr w:rsidR="00B6589E" w:rsidTr="00E2105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589E" w:rsidRPr="009D4097" w:rsidRDefault="00B6589E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B6589E" w:rsidRPr="00387834" w:rsidRDefault="00B6589E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Classificação</w:t>
            </w:r>
          </w:p>
        </w:tc>
        <w:tc>
          <w:tcPr>
            <w:tcW w:w="851" w:type="dxa"/>
            <w:vAlign w:val="center"/>
          </w:tcPr>
          <w:p w:rsidR="00B6589E" w:rsidRDefault="00B6589E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B6589E" w:rsidRDefault="00B6589E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B6589E" w:rsidRDefault="00B6589E">
            <w:r w:rsidRPr="00195D85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</w:tcPr>
          <w:p w:rsidR="00B6589E" w:rsidRDefault="00B6589E">
            <w:r w:rsidRPr="00AE2268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B6589E" w:rsidTr="00E2105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589E" w:rsidRPr="009D4097" w:rsidRDefault="00B6589E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B6589E" w:rsidRPr="00387834" w:rsidRDefault="00B6589E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Coluna</w:t>
            </w:r>
          </w:p>
        </w:tc>
        <w:tc>
          <w:tcPr>
            <w:tcW w:w="851" w:type="dxa"/>
            <w:vAlign w:val="center"/>
          </w:tcPr>
          <w:p w:rsidR="00B6589E" w:rsidRDefault="00B6589E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B6589E" w:rsidRDefault="00B6589E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B6589E" w:rsidRDefault="00B6589E">
            <w:r w:rsidRPr="00195D85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</w:tcPr>
          <w:p w:rsidR="00B6589E" w:rsidRDefault="00B6589E">
            <w:r w:rsidRPr="00AE2268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B6589E" w:rsidTr="00E2105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589E" w:rsidRPr="009D4097" w:rsidRDefault="00B6589E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B6589E" w:rsidRPr="00387834" w:rsidRDefault="00B6589E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Ordem</w:t>
            </w:r>
          </w:p>
        </w:tc>
        <w:tc>
          <w:tcPr>
            <w:tcW w:w="851" w:type="dxa"/>
            <w:vAlign w:val="center"/>
          </w:tcPr>
          <w:p w:rsidR="00B6589E" w:rsidRDefault="00B6589E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B6589E" w:rsidRDefault="00B6589E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B6589E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B6589E" w:rsidRDefault="00B6589E">
            <w:r w:rsidRPr="00195D85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B6589E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</w:tcPr>
          <w:p w:rsidR="00B6589E" w:rsidRDefault="00B6589E">
            <w:r w:rsidRPr="00AE2268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AB3B26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3B26" w:rsidRPr="009D4097" w:rsidRDefault="00AB3B2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B3B26" w:rsidRPr="00387834" w:rsidRDefault="00AB3B26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Ações</w:t>
            </w:r>
          </w:p>
        </w:tc>
        <w:tc>
          <w:tcPr>
            <w:tcW w:w="851" w:type="dxa"/>
            <w:vAlign w:val="center"/>
          </w:tcPr>
          <w:p w:rsidR="00AB3B26" w:rsidRDefault="000D58BD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AB3B26" w:rsidRDefault="000D58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AB3B26" w:rsidRDefault="000D58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AB3B26" w:rsidRDefault="000D58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AB3B26" w:rsidRPr="00387834" w:rsidRDefault="000D58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AB3B26" w:rsidRPr="00387834" w:rsidRDefault="000D58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AB3B26" w:rsidRPr="00AE17EC" w:rsidRDefault="000D58BD" w:rsidP="007F4EB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098" w:type="dxa"/>
            <w:vAlign w:val="center"/>
          </w:tcPr>
          <w:p w:rsidR="00AB3B26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vAlign w:val="center"/>
          </w:tcPr>
          <w:p w:rsidR="00AB3B26" w:rsidRPr="00387834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95D85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C12BD" w:rsidRPr="00387834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Ícone Excluir</w:t>
            </w:r>
          </w:p>
        </w:tc>
        <w:tc>
          <w:tcPr>
            <w:tcW w:w="851" w:type="dxa"/>
            <w:vAlign w:val="center"/>
          </w:tcPr>
          <w:p w:rsidR="006C12BD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6C12BD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6C12BD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6C12BD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6C12BD" w:rsidRPr="00387834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6C12BD" w:rsidRPr="00387834" w:rsidRDefault="006C12BD" w:rsidP="0040799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360" w:type="dxa"/>
          </w:tcPr>
          <w:p w:rsidR="006C12BD" w:rsidRPr="00AE17EC" w:rsidRDefault="006C12BD" w:rsidP="0040799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098" w:type="dxa"/>
            <w:vAlign w:val="center"/>
          </w:tcPr>
          <w:p w:rsidR="006C12BD" w:rsidRPr="00387834" w:rsidRDefault="00A544F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vAlign w:val="center"/>
          </w:tcPr>
          <w:p w:rsidR="006C12BD" w:rsidRDefault="00B6589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Exclui a classificação selecionada.</w:t>
            </w:r>
          </w:p>
          <w:p w:rsidR="00433E6F" w:rsidRPr="00387834" w:rsidRDefault="00433E6F" w:rsidP="00433E6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Mensagem de hint: MSG0</w:t>
            </w:r>
            <w:r>
              <w:rPr>
                <w:iCs/>
                <w:color w:val="auto"/>
                <w:sz w:val="22"/>
                <w:szCs w:val="22"/>
              </w:rPr>
              <w:t>72</w:t>
            </w:r>
          </w:p>
        </w:tc>
      </w:tr>
      <w:tr w:rsidR="006C12BD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C12BD" w:rsidRPr="00387834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Pesquisar</w:t>
            </w:r>
          </w:p>
        </w:tc>
        <w:tc>
          <w:tcPr>
            <w:tcW w:w="851" w:type="dxa"/>
            <w:vAlign w:val="center"/>
          </w:tcPr>
          <w:p w:rsidR="006C12BD" w:rsidRPr="00387834" w:rsidRDefault="006C12BD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387834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6C12BD" w:rsidRPr="00AE17EC" w:rsidRDefault="006C12BD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Apresenta lista de resultados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082DD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C12BD" w:rsidRPr="00387834" w:rsidRDefault="006C12BD" w:rsidP="009A6641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687066">
              <w:rPr>
                <w:b/>
                <w:iCs/>
                <w:color w:val="auto"/>
                <w:sz w:val="22"/>
                <w:szCs w:val="22"/>
              </w:rPr>
              <w:t xml:space="preserve">  </w:t>
            </w:r>
            <w:r>
              <w:rPr>
                <w:b/>
                <w:iCs/>
                <w:color w:val="auto"/>
                <w:sz w:val="22"/>
                <w:szCs w:val="22"/>
              </w:rPr>
              <w:t xml:space="preserve">Resultado da Pesquisa 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Nome do Participante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Situação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Ativo / Aposentado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Sexo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Masculino/Feminino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Tratamento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1855E1" w:rsidRDefault="006C12BD" w:rsidP="0039439D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1855E1" w:rsidRDefault="006C12BD" w:rsidP="0039439D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Lista de Tratamento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</w: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Nascimento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XX/XX/XXXX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Nome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O Cônjuge é uma autoridade?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Sim/Não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Título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Cargo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Órgão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residencial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celular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Cargo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Lista de cargos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Etiqueta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Nome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1855E1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Lista de órgãos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Sigla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Tipo de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tipo de Órgão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Poder/Área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Poder/Área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Esfera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B13E5">
              <w:rPr>
                <w:iCs/>
                <w:color w:val="auto"/>
                <w:sz w:val="22"/>
                <w:szCs w:val="22"/>
              </w:rPr>
              <w:t>Municipal/Estadual/Federal/Internacional/Outros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Comercial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Funcional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Fax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A4732F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Página na Internet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AA25AA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D03CC1" w:rsidRDefault="006C12BD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A4732F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Setor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Lista de nome de setor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rPr>
                <w:iCs/>
                <w:color w:val="auto"/>
                <w:sz w:val="22"/>
              </w:rPr>
            </w:pPr>
          </w:p>
          <w:p w:rsidR="006C12BD" w:rsidRPr="00AE17EC" w:rsidRDefault="006C12BD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6C12BD" w:rsidRDefault="006C12BD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visualizar participante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 Mensagem de hint: MSG018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alterar participante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Mensagem de hint: MSG019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excluir participante.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6C12BD" w:rsidRPr="00D03CC1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Mensagem de hint: MSG020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Incluir participante não cadastrado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Incluir Participante não cadastrado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Verificar Registros Duplicados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651007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Verificar Registros Duplicados</w:t>
            </w:r>
            <w:r>
              <w:rPr>
                <w:iCs/>
                <w:color w:val="auto"/>
                <w:sz w:val="22"/>
                <w:szCs w:val="22"/>
              </w:rPr>
              <w:t xml:space="preserve"> (UC002_Verificar Registros Duplicados)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Vincular Setor/Grupo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E844A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de Vincular Setor/Grupo</w:t>
            </w:r>
            <w:r>
              <w:rPr>
                <w:iCs/>
                <w:color w:val="auto"/>
                <w:sz w:val="22"/>
                <w:szCs w:val="22"/>
              </w:rPr>
              <w:t xml:space="preserve"> (UC- 014_Vincular Setor_Grupo)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Gerar Etiqueta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357C7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Gerar Etiqueta</w:t>
            </w:r>
            <w:r>
              <w:rPr>
                <w:iCs/>
                <w:color w:val="auto"/>
                <w:sz w:val="22"/>
                <w:szCs w:val="22"/>
              </w:rPr>
              <w:t xml:space="preserve"> (UC_Gerar Etiqueta)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Confirmar Presença Antecipada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Confirmar Presença Antecipada</w:t>
            </w:r>
          </w:p>
          <w:p w:rsidR="006C12BD" w:rsidRPr="00387834" w:rsidRDefault="006C12BD" w:rsidP="00E844A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(UC_Confirmar presença antecipada)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Representado por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9D176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(UC</w:t>
            </w:r>
            <w:r w:rsidR="000A2057">
              <w:rPr>
                <w:iCs/>
                <w:color w:val="auto"/>
                <w:sz w:val="22"/>
                <w:szCs w:val="22"/>
              </w:rPr>
              <w:t>018</w:t>
            </w:r>
            <w:r>
              <w:rPr>
                <w:iCs/>
                <w:color w:val="auto"/>
                <w:sz w:val="22"/>
                <w:szCs w:val="22"/>
              </w:rPr>
              <w:t>_</w:t>
            </w:r>
            <w:r w:rsidR="000A2057">
              <w:rPr>
                <w:iCs/>
                <w:color w:val="auto"/>
                <w:sz w:val="22"/>
                <w:szCs w:val="22"/>
              </w:rPr>
              <w:t>Representar Participante</w:t>
            </w:r>
            <w:r>
              <w:rPr>
                <w:iCs/>
                <w:color w:val="auto"/>
                <w:sz w:val="22"/>
                <w:szCs w:val="22"/>
              </w:rPr>
              <w:t>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Representante 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Default="006C12BD" w:rsidP="00252BC2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</w:p>
          <w:p w:rsidR="006C12BD" w:rsidRPr="00387834" w:rsidRDefault="006C12BD" w:rsidP="0032116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</w:t>
            </w:r>
            <w:r w:rsidR="000A2057">
              <w:rPr>
                <w:iCs/>
                <w:color w:val="auto"/>
                <w:sz w:val="22"/>
                <w:szCs w:val="22"/>
              </w:rPr>
              <w:t>018</w:t>
            </w:r>
            <w:r>
              <w:rPr>
                <w:iCs/>
                <w:color w:val="auto"/>
                <w:sz w:val="22"/>
                <w:szCs w:val="22"/>
              </w:rPr>
              <w:t>_</w:t>
            </w:r>
            <w:r w:rsidR="009D1764">
              <w:rPr>
                <w:iCs/>
                <w:color w:val="auto"/>
                <w:sz w:val="22"/>
                <w:szCs w:val="22"/>
              </w:rPr>
              <w:t xml:space="preserve"> Representar Participante</w:t>
            </w:r>
            <w:r>
              <w:rPr>
                <w:iCs/>
                <w:color w:val="auto"/>
                <w:sz w:val="22"/>
                <w:szCs w:val="22"/>
              </w:rPr>
              <w:t>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Default="006C12BD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Confirmar Presença Física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Default="006C12BD" w:rsidP="0049366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Confirmar Presença </w:t>
            </w:r>
            <w:r>
              <w:rPr>
                <w:iCs/>
                <w:color w:val="auto"/>
                <w:sz w:val="22"/>
                <w:szCs w:val="22"/>
              </w:rPr>
              <w:t>Física</w:t>
            </w:r>
          </w:p>
          <w:p w:rsidR="006C12BD" w:rsidRPr="00387834" w:rsidRDefault="006C12BD" w:rsidP="0032116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(UC_Confirmar Presença Física)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387834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Retorna para a Tela Consultar Lista de Convidados.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Primeira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primeira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Anterior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página anterior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Próxima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próxima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Última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última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X(número da página)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o número da página atual e o número total de páginas do resultado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C12BD" w:rsidRPr="009D4097" w:rsidRDefault="006C12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Total XXXX/XXXX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12BD" w:rsidRDefault="006C12B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C12BD" w:rsidRPr="00387834" w:rsidRDefault="006C12BD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C12BD" w:rsidRPr="00D03CC1" w:rsidRDefault="006C12BD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quantidade de registros listados ou selecionados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12BD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C12BD" w:rsidRDefault="006C12BD">
            <w:pPr>
              <w:rPr>
                <w:sz w:val="22"/>
              </w:rPr>
            </w:pP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C12BD" w:rsidRPr="007E5E04" w:rsidRDefault="006C12BD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C12BD" w:rsidRPr="007E5E04" w:rsidRDefault="006C12BD">
            <w:pPr>
              <w:rPr>
                <w:sz w:val="16"/>
                <w:szCs w:val="16"/>
              </w:rPr>
            </w:pPr>
          </w:p>
          <w:p w:rsidR="006C12BD" w:rsidRPr="007E5E04" w:rsidRDefault="006C12BD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C12BD" w:rsidRPr="007E5E04" w:rsidRDefault="006C12BD">
            <w:pPr>
              <w:ind w:left="1093" w:hanging="1093"/>
              <w:rPr>
                <w:sz w:val="16"/>
                <w:szCs w:val="16"/>
              </w:rPr>
            </w:pPr>
          </w:p>
          <w:p w:rsidR="006C12BD" w:rsidRDefault="006C12BD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 w:rsidP="000B0FB0"/>
    <w:sectPr w:rsidR="001E2036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90" w:rsidRDefault="00602790">
      <w:r>
        <w:separator/>
      </w:r>
    </w:p>
  </w:endnote>
  <w:endnote w:type="continuationSeparator" w:id="0">
    <w:p w:rsidR="00602790" w:rsidRDefault="00602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26" w:rsidRDefault="00AB3B26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B3B26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B3B26" w:rsidRDefault="00AB3B26">
          <w:r>
            <w:t>Politec Ltda.</w:t>
          </w:r>
        </w:p>
        <w:p w:rsidR="00AB3B26" w:rsidRDefault="00AB3B26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B3B26" w:rsidRDefault="00AB3B26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B3B26" w:rsidRDefault="00AB3B26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11</w:t>
            </w:r>
          </w:fldSimple>
        </w:p>
      </w:tc>
    </w:tr>
  </w:tbl>
  <w:p w:rsidR="00AB3B26" w:rsidRDefault="00AB3B2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B3B26">
      <w:trPr>
        <w:cantSplit/>
        <w:jc w:val="center"/>
      </w:trPr>
      <w:tc>
        <w:tcPr>
          <w:tcW w:w="8005" w:type="dxa"/>
        </w:tcPr>
        <w:p w:rsidR="00AB3B26" w:rsidRDefault="00AB3B26" w:rsidP="00E76C89">
          <w:pPr>
            <w:pStyle w:val="Rodap"/>
            <w:ind w:right="360"/>
          </w:pPr>
          <w:r>
            <w:rPr>
              <w:color w:val="auto"/>
            </w:rPr>
            <w:t>s</w:t>
          </w:r>
          <w:r w:rsidRPr="006F645F">
            <w:rPr>
              <w:color w:val="auto"/>
            </w:rPr>
            <w:t>igeven_este_it01</w:t>
          </w:r>
          <w:r>
            <w:rPr>
              <w:color w:val="auto"/>
            </w:rPr>
            <w:t>9</w:t>
          </w:r>
          <w:r w:rsidRPr="006F645F">
            <w:rPr>
              <w:color w:val="auto"/>
            </w:rPr>
            <w:t>_</w:t>
          </w:r>
          <w:r>
            <w:rPr>
              <w:color w:val="auto"/>
            </w:rPr>
            <w:t>classificar_lista</w:t>
          </w:r>
        </w:p>
      </w:tc>
      <w:tc>
        <w:tcPr>
          <w:tcW w:w="1705" w:type="dxa"/>
          <w:vAlign w:val="center"/>
        </w:tcPr>
        <w:p w:rsidR="00AB3B26" w:rsidRPr="00203AE9" w:rsidRDefault="00AB3B26" w:rsidP="00845586">
          <w:pPr>
            <w:pStyle w:val="Rodap"/>
            <w:jc w:val="right"/>
          </w:pPr>
          <w:r w:rsidRPr="00203AE9">
            <w:t>Pág.</w:t>
          </w:r>
          <w:r w:rsidR="00E82D0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82D04">
            <w:rPr>
              <w:rStyle w:val="Nmerodepgina"/>
              <w:sz w:val="20"/>
            </w:rPr>
            <w:fldChar w:fldCharType="separate"/>
          </w:r>
          <w:r w:rsidR="008C1519">
            <w:rPr>
              <w:rStyle w:val="Nmerodepgina"/>
              <w:noProof/>
              <w:sz w:val="20"/>
            </w:rPr>
            <w:t>2</w:t>
          </w:r>
          <w:r w:rsidR="00E82D0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8C1519">
              <w:rPr>
                <w:noProof/>
              </w:rPr>
              <w:t>11</w:t>
            </w:r>
          </w:fldSimple>
        </w:p>
      </w:tc>
    </w:tr>
  </w:tbl>
  <w:p w:rsidR="00AB3B26" w:rsidRDefault="00AB3B26" w:rsidP="000B0F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90" w:rsidRDefault="00602790">
      <w:r>
        <w:separator/>
      </w:r>
    </w:p>
  </w:footnote>
  <w:footnote w:type="continuationSeparator" w:id="0">
    <w:p w:rsidR="00602790" w:rsidRDefault="006027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26" w:rsidRDefault="00AB3B26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B3B26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B3B26" w:rsidRDefault="00AB3B2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B3B26" w:rsidRDefault="00AB3B26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AB3B26" w:rsidRDefault="00AB3B26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3.5pt" o:ole="">
                <v:imagedata r:id="rId1" o:title=""/>
              </v:shape>
              <o:OLEObject Type="Embed" ProgID="Word.Picture.8" ShapeID="_x0000_i1025" DrawAspect="Content" ObjectID="_1472999016" r:id="rId2"/>
            </w:object>
          </w:r>
        </w:p>
      </w:tc>
    </w:tr>
  </w:tbl>
  <w:p w:rsidR="00AB3B26" w:rsidRDefault="00AB3B2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B3B26">
      <w:trPr>
        <w:cantSplit/>
        <w:trHeight w:val="575"/>
        <w:jc w:val="center"/>
      </w:trPr>
      <w:tc>
        <w:tcPr>
          <w:tcW w:w="720" w:type="pct"/>
          <w:vAlign w:val="center"/>
        </w:tcPr>
        <w:p w:rsidR="00AB3B26" w:rsidRDefault="00AB3B26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B3B26" w:rsidRPr="00615531" w:rsidRDefault="00AB3B2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615531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-250190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15531">
            <w:rPr>
              <w:sz w:val="24"/>
              <w:szCs w:val="24"/>
            </w:rPr>
            <w:t>Especificação de Tela</w:t>
          </w:r>
        </w:p>
        <w:p w:rsidR="00AB3B26" w:rsidRPr="00615531" w:rsidRDefault="00AB3B2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Classificar Lista</w:t>
          </w:r>
        </w:p>
        <w:p w:rsidR="00AB3B26" w:rsidRPr="00615531" w:rsidRDefault="00AB3B2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AB3B26" w:rsidRPr="00615531" w:rsidRDefault="00E82D04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  <w:sz w:val="24"/>
              <w:szCs w:val="24"/>
            </w:rPr>
          </w:pPr>
          <w:fldSimple w:instr=" DOCPROPERTY  SiglaNomeProjeto  \* MERGEFORMAT ">
            <w:r w:rsidR="00AB3B26" w:rsidRPr="00615531">
              <w:rPr>
                <w:color w:val="auto"/>
                <w:sz w:val="24"/>
                <w:szCs w:val="24"/>
              </w:rPr>
              <w:t>SIGEVEN - Sistema Gerenciador de Eventos</w:t>
            </w:r>
          </w:fldSimple>
          <w:r w:rsidRPr="00615531">
            <w:rPr>
              <w:sz w:val="24"/>
              <w:szCs w:val="24"/>
            </w:rPr>
            <w:fldChar w:fldCharType="begin"/>
          </w:r>
          <w:r w:rsidR="00AB3B26" w:rsidRPr="00615531">
            <w:rPr>
              <w:sz w:val="24"/>
              <w:szCs w:val="24"/>
            </w:rPr>
            <w:instrText xml:space="preserve"> DOCPROPERTY MANAGER </w:instrText>
          </w:r>
          <w:r w:rsidRPr="00615531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B3B26" w:rsidRPr="00B444D2" w:rsidRDefault="00AB3B2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AB3B26" w:rsidRDefault="00AB3B2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9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46BE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2640CB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708178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DC113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>
    <w:nsid w:val="4FDC698A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3C687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5E5352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4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996E71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0">
    <w:nsid w:val="7C72062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41738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5719B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32"/>
  </w:num>
  <w:num w:numId="5">
    <w:abstractNumId w:val="1"/>
  </w:num>
  <w:num w:numId="6">
    <w:abstractNumId w:val="5"/>
  </w:num>
  <w:num w:numId="7">
    <w:abstractNumId w:val="26"/>
  </w:num>
  <w:num w:numId="8">
    <w:abstractNumId w:val="4"/>
  </w:num>
  <w:num w:numId="9">
    <w:abstractNumId w:val="16"/>
  </w:num>
  <w:num w:numId="10">
    <w:abstractNumId w:val="11"/>
  </w:num>
  <w:num w:numId="11">
    <w:abstractNumId w:val="8"/>
  </w:num>
  <w:num w:numId="12">
    <w:abstractNumId w:val="14"/>
  </w:num>
  <w:num w:numId="13">
    <w:abstractNumId w:val="25"/>
  </w:num>
  <w:num w:numId="14">
    <w:abstractNumId w:val="24"/>
  </w:num>
  <w:num w:numId="15">
    <w:abstractNumId w:val="17"/>
  </w:num>
  <w:num w:numId="16">
    <w:abstractNumId w:val="23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30"/>
  </w:num>
  <w:num w:numId="22">
    <w:abstractNumId w:val="15"/>
  </w:num>
  <w:num w:numId="23">
    <w:abstractNumId w:val="33"/>
  </w:num>
  <w:num w:numId="24">
    <w:abstractNumId w:val="0"/>
  </w:num>
  <w:num w:numId="25">
    <w:abstractNumId w:val="20"/>
  </w:num>
  <w:num w:numId="26">
    <w:abstractNumId w:val="12"/>
  </w:num>
  <w:num w:numId="27">
    <w:abstractNumId w:val="27"/>
  </w:num>
  <w:num w:numId="28">
    <w:abstractNumId w:val="21"/>
  </w:num>
  <w:num w:numId="29">
    <w:abstractNumId w:val="9"/>
  </w:num>
  <w:num w:numId="30">
    <w:abstractNumId w:val="6"/>
  </w:num>
  <w:num w:numId="31">
    <w:abstractNumId w:val="2"/>
  </w:num>
  <w:num w:numId="32">
    <w:abstractNumId w:val="31"/>
  </w:num>
  <w:num w:numId="33">
    <w:abstractNumId w:val="3"/>
  </w:num>
  <w:num w:numId="34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3707"/>
    <w:rsid w:val="000057AC"/>
    <w:rsid w:val="00006D4A"/>
    <w:rsid w:val="00013129"/>
    <w:rsid w:val="00013EA2"/>
    <w:rsid w:val="00016449"/>
    <w:rsid w:val="00020ECD"/>
    <w:rsid w:val="000224B7"/>
    <w:rsid w:val="00030175"/>
    <w:rsid w:val="000335C6"/>
    <w:rsid w:val="00034B31"/>
    <w:rsid w:val="00034BAA"/>
    <w:rsid w:val="00042D58"/>
    <w:rsid w:val="00043676"/>
    <w:rsid w:val="00044193"/>
    <w:rsid w:val="00051932"/>
    <w:rsid w:val="0005371C"/>
    <w:rsid w:val="0006045B"/>
    <w:rsid w:val="00060C2D"/>
    <w:rsid w:val="000617DF"/>
    <w:rsid w:val="00061BAE"/>
    <w:rsid w:val="00063BB4"/>
    <w:rsid w:val="000663A9"/>
    <w:rsid w:val="00070E96"/>
    <w:rsid w:val="00070F79"/>
    <w:rsid w:val="00074C51"/>
    <w:rsid w:val="000758BF"/>
    <w:rsid w:val="00082DD8"/>
    <w:rsid w:val="0008349C"/>
    <w:rsid w:val="00084400"/>
    <w:rsid w:val="000857CB"/>
    <w:rsid w:val="00086244"/>
    <w:rsid w:val="00093742"/>
    <w:rsid w:val="00094A08"/>
    <w:rsid w:val="00094AA8"/>
    <w:rsid w:val="00097089"/>
    <w:rsid w:val="00097471"/>
    <w:rsid w:val="000A2057"/>
    <w:rsid w:val="000A3E7C"/>
    <w:rsid w:val="000A5058"/>
    <w:rsid w:val="000B0FB0"/>
    <w:rsid w:val="000B176D"/>
    <w:rsid w:val="000B1FDE"/>
    <w:rsid w:val="000D0C4B"/>
    <w:rsid w:val="000D4CFC"/>
    <w:rsid w:val="000D4FDA"/>
    <w:rsid w:val="000D58BD"/>
    <w:rsid w:val="000D6F0D"/>
    <w:rsid w:val="000E27B9"/>
    <w:rsid w:val="000E3E58"/>
    <w:rsid w:val="000E7532"/>
    <w:rsid w:val="000F1D84"/>
    <w:rsid w:val="000F2AF3"/>
    <w:rsid w:val="00102164"/>
    <w:rsid w:val="00103470"/>
    <w:rsid w:val="0010525E"/>
    <w:rsid w:val="00106C26"/>
    <w:rsid w:val="00112066"/>
    <w:rsid w:val="00112916"/>
    <w:rsid w:val="00113833"/>
    <w:rsid w:val="00113D05"/>
    <w:rsid w:val="00123FE7"/>
    <w:rsid w:val="00127DB8"/>
    <w:rsid w:val="00130D4B"/>
    <w:rsid w:val="001327E3"/>
    <w:rsid w:val="00133F28"/>
    <w:rsid w:val="0013519B"/>
    <w:rsid w:val="00135C7C"/>
    <w:rsid w:val="0013730D"/>
    <w:rsid w:val="001426B5"/>
    <w:rsid w:val="00145B32"/>
    <w:rsid w:val="001464A3"/>
    <w:rsid w:val="00153C32"/>
    <w:rsid w:val="00170313"/>
    <w:rsid w:val="00170A0D"/>
    <w:rsid w:val="00176D84"/>
    <w:rsid w:val="00177101"/>
    <w:rsid w:val="00181D31"/>
    <w:rsid w:val="00184C7A"/>
    <w:rsid w:val="001855E1"/>
    <w:rsid w:val="001878C0"/>
    <w:rsid w:val="00190809"/>
    <w:rsid w:val="00192C22"/>
    <w:rsid w:val="001A189E"/>
    <w:rsid w:val="001A1C34"/>
    <w:rsid w:val="001A5039"/>
    <w:rsid w:val="001A53C5"/>
    <w:rsid w:val="001B00B2"/>
    <w:rsid w:val="001B52C6"/>
    <w:rsid w:val="001B7881"/>
    <w:rsid w:val="001C418B"/>
    <w:rsid w:val="001D24BC"/>
    <w:rsid w:val="001D2894"/>
    <w:rsid w:val="001D3B11"/>
    <w:rsid w:val="001D4510"/>
    <w:rsid w:val="001D7E47"/>
    <w:rsid w:val="001E1958"/>
    <w:rsid w:val="001E2036"/>
    <w:rsid w:val="001E4E3C"/>
    <w:rsid w:val="001E5654"/>
    <w:rsid w:val="001E5732"/>
    <w:rsid w:val="001E79D1"/>
    <w:rsid w:val="001E7FD1"/>
    <w:rsid w:val="001F375E"/>
    <w:rsid w:val="001F4412"/>
    <w:rsid w:val="001F7058"/>
    <w:rsid w:val="00200361"/>
    <w:rsid w:val="0020156E"/>
    <w:rsid w:val="00203AE9"/>
    <w:rsid w:val="002111CD"/>
    <w:rsid w:val="00212C6C"/>
    <w:rsid w:val="002133CA"/>
    <w:rsid w:val="0021365C"/>
    <w:rsid w:val="002140DF"/>
    <w:rsid w:val="002148CD"/>
    <w:rsid w:val="0021659C"/>
    <w:rsid w:val="002168E5"/>
    <w:rsid w:val="00220EBB"/>
    <w:rsid w:val="002212B3"/>
    <w:rsid w:val="00222A5C"/>
    <w:rsid w:val="00226AF9"/>
    <w:rsid w:val="00227A02"/>
    <w:rsid w:val="00230465"/>
    <w:rsid w:val="00232622"/>
    <w:rsid w:val="00236982"/>
    <w:rsid w:val="002444A2"/>
    <w:rsid w:val="00246405"/>
    <w:rsid w:val="00246B35"/>
    <w:rsid w:val="00247086"/>
    <w:rsid w:val="00247A00"/>
    <w:rsid w:val="00251BCF"/>
    <w:rsid w:val="002528F8"/>
    <w:rsid w:val="00252BC2"/>
    <w:rsid w:val="00255C0F"/>
    <w:rsid w:val="00274A93"/>
    <w:rsid w:val="00274CE6"/>
    <w:rsid w:val="00275E57"/>
    <w:rsid w:val="0028608D"/>
    <w:rsid w:val="00287489"/>
    <w:rsid w:val="00290B86"/>
    <w:rsid w:val="0029278F"/>
    <w:rsid w:val="0029347C"/>
    <w:rsid w:val="002946E2"/>
    <w:rsid w:val="002968D8"/>
    <w:rsid w:val="002A0015"/>
    <w:rsid w:val="002A0260"/>
    <w:rsid w:val="002B2898"/>
    <w:rsid w:val="002B4214"/>
    <w:rsid w:val="002B523E"/>
    <w:rsid w:val="002B74C8"/>
    <w:rsid w:val="002C7A3B"/>
    <w:rsid w:val="002D421C"/>
    <w:rsid w:val="002D5B64"/>
    <w:rsid w:val="002E6BB3"/>
    <w:rsid w:val="002E75F6"/>
    <w:rsid w:val="002F6B8B"/>
    <w:rsid w:val="00302B93"/>
    <w:rsid w:val="003062AE"/>
    <w:rsid w:val="0031237D"/>
    <w:rsid w:val="00315A9C"/>
    <w:rsid w:val="00316515"/>
    <w:rsid w:val="003173D8"/>
    <w:rsid w:val="00321163"/>
    <w:rsid w:val="00321220"/>
    <w:rsid w:val="00322C53"/>
    <w:rsid w:val="00323453"/>
    <w:rsid w:val="00327548"/>
    <w:rsid w:val="00330941"/>
    <w:rsid w:val="00331702"/>
    <w:rsid w:val="00331A18"/>
    <w:rsid w:val="00337E74"/>
    <w:rsid w:val="003417D5"/>
    <w:rsid w:val="00341BAC"/>
    <w:rsid w:val="00342D19"/>
    <w:rsid w:val="00344B01"/>
    <w:rsid w:val="003458D1"/>
    <w:rsid w:val="00353CA8"/>
    <w:rsid w:val="00354699"/>
    <w:rsid w:val="00354E33"/>
    <w:rsid w:val="00357C7C"/>
    <w:rsid w:val="00361B1E"/>
    <w:rsid w:val="00362AA7"/>
    <w:rsid w:val="0036361A"/>
    <w:rsid w:val="003653E3"/>
    <w:rsid w:val="00365D00"/>
    <w:rsid w:val="0036778F"/>
    <w:rsid w:val="00376D29"/>
    <w:rsid w:val="00377DAB"/>
    <w:rsid w:val="0038291E"/>
    <w:rsid w:val="00387834"/>
    <w:rsid w:val="00390FAD"/>
    <w:rsid w:val="00391F0A"/>
    <w:rsid w:val="0039439D"/>
    <w:rsid w:val="003945ED"/>
    <w:rsid w:val="00397C2F"/>
    <w:rsid w:val="003A0488"/>
    <w:rsid w:val="003A221F"/>
    <w:rsid w:val="003A61C4"/>
    <w:rsid w:val="003B01EB"/>
    <w:rsid w:val="003B13E5"/>
    <w:rsid w:val="003B531D"/>
    <w:rsid w:val="003C32AD"/>
    <w:rsid w:val="003C33A2"/>
    <w:rsid w:val="003C34F5"/>
    <w:rsid w:val="003C37A7"/>
    <w:rsid w:val="003C444F"/>
    <w:rsid w:val="003C62E6"/>
    <w:rsid w:val="003D0B3F"/>
    <w:rsid w:val="003D1135"/>
    <w:rsid w:val="003D2D7B"/>
    <w:rsid w:val="003E0AE8"/>
    <w:rsid w:val="003E25B3"/>
    <w:rsid w:val="003E3131"/>
    <w:rsid w:val="003E75B6"/>
    <w:rsid w:val="003F41CC"/>
    <w:rsid w:val="00406189"/>
    <w:rsid w:val="0041308F"/>
    <w:rsid w:val="0041325E"/>
    <w:rsid w:val="0041404D"/>
    <w:rsid w:val="004200EB"/>
    <w:rsid w:val="0043106B"/>
    <w:rsid w:val="004310D5"/>
    <w:rsid w:val="00431968"/>
    <w:rsid w:val="00433E6F"/>
    <w:rsid w:val="00434D3F"/>
    <w:rsid w:val="00443AED"/>
    <w:rsid w:val="00446A01"/>
    <w:rsid w:val="004501DA"/>
    <w:rsid w:val="004502EF"/>
    <w:rsid w:val="004505F3"/>
    <w:rsid w:val="004506C0"/>
    <w:rsid w:val="00452BFE"/>
    <w:rsid w:val="00456351"/>
    <w:rsid w:val="00457B0D"/>
    <w:rsid w:val="00463B34"/>
    <w:rsid w:val="00463B84"/>
    <w:rsid w:val="00464DBE"/>
    <w:rsid w:val="00467243"/>
    <w:rsid w:val="00472E12"/>
    <w:rsid w:val="004736A9"/>
    <w:rsid w:val="004757AA"/>
    <w:rsid w:val="00477C0F"/>
    <w:rsid w:val="0048277A"/>
    <w:rsid w:val="00483AD7"/>
    <w:rsid w:val="00492370"/>
    <w:rsid w:val="004933FA"/>
    <w:rsid w:val="00493665"/>
    <w:rsid w:val="00496A81"/>
    <w:rsid w:val="004A7233"/>
    <w:rsid w:val="004B3F03"/>
    <w:rsid w:val="004B48E3"/>
    <w:rsid w:val="004B5499"/>
    <w:rsid w:val="004C5A3C"/>
    <w:rsid w:val="004D2F0E"/>
    <w:rsid w:val="004D4F0F"/>
    <w:rsid w:val="004D5521"/>
    <w:rsid w:val="004D694B"/>
    <w:rsid w:val="004E0496"/>
    <w:rsid w:val="004E46E6"/>
    <w:rsid w:val="004E53C7"/>
    <w:rsid w:val="004F3626"/>
    <w:rsid w:val="004F4FA0"/>
    <w:rsid w:val="0050085E"/>
    <w:rsid w:val="0050376D"/>
    <w:rsid w:val="005048BD"/>
    <w:rsid w:val="00507E29"/>
    <w:rsid w:val="0051282E"/>
    <w:rsid w:val="0051467E"/>
    <w:rsid w:val="0051660B"/>
    <w:rsid w:val="005216E4"/>
    <w:rsid w:val="00531534"/>
    <w:rsid w:val="0053199E"/>
    <w:rsid w:val="00531D2E"/>
    <w:rsid w:val="00531E70"/>
    <w:rsid w:val="00532AD7"/>
    <w:rsid w:val="00534860"/>
    <w:rsid w:val="00541469"/>
    <w:rsid w:val="0054210C"/>
    <w:rsid w:val="005425EC"/>
    <w:rsid w:val="005426D6"/>
    <w:rsid w:val="00543F9B"/>
    <w:rsid w:val="00546335"/>
    <w:rsid w:val="005603C6"/>
    <w:rsid w:val="005604ED"/>
    <w:rsid w:val="0056430C"/>
    <w:rsid w:val="00567EE4"/>
    <w:rsid w:val="005719CB"/>
    <w:rsid w:val="00572113"/>
    <w:rsid w:val="00572EBD"/>
    <w:rsid w:val="00572FCE"/>
    <w:rsid w:val="00573D2B"/>
    <w:rsid w:val="00573E21"/>
    <w:rsid w:val="00574349"/>
    <w:rsid w:val="00582271"/>
    <w:rsid w:val="00583BAB"/>
    <w:rsid w:val="0058513D"/>
    <w:rsid w:val="005900F0"/>
    <w:rsid w:val="00590B2E"/>
    <w:rsid w:val="00594CB8"/>
    <w:rsid w:val="00596B10"/>
    <w:rsid w:val="00597644"/>
    <w:rsid w:val="005A28A9"/>
    <w:rsid w:val="005A2D07"/>
    <w:rsid w:val="005A5CF9"/>
    <w:rsid w:val="005A78B0"/>
    <w:rsid w:val="005B51D5"/>
    <w:rsid w:val="005B57F3"/>
    <w:rsid w:val="005B788E"/>
    <w:rsid w:val="005C324F"/>
    <w:rsid w:val="005C366A"/>
    <w:rsid w:val="005C408C"/>
    <w:rsid w:val="005C6DB2"/>
    <w:rsid w:val="005D14B2"/>
    <w:rsid w:val="005D687E"/>
    <w:rsid w:val="005E3355"/>
    <w:rsid w:val="005E431B"/>
    <w:rsid w:val="005E50EA"/>
    <w:rsid w:val="005F61A1"/>
    <w:rsid w:val="00600AFB"/>
    <w:rsid w:val="0060131D"/>
    <w:rsid w:val="00602790"/>
    <w:rsid w:val="00605D15"/>
    <w:rsid w:val="00605DEE"/>
    <w:rsid w:val="0060659A"/>
    <w:rsid w:val="00610ECA"/>
    <w:rsid w:val="00611C98"/>
    <w:rsid w:val="00612DDE"/>
    <w:rsid w:val="00615531"/>
    <w:rsid w:val="0061636B"/>
    <w:rsid w:val="00621497"/>
    <w:rsid w:val="00623E75"/>
    <w:rsid w:val="00625B57"/>
    <w:rsid w:val="0063473B"/>
    <w:rsid w:val="00640FC6"/>
    <w:rsid w:val="00643A57"/>
    <w:rsid w:val="006450A0"/>
    <w:rsid w:val="00651007"/>
    <w:rsid w:val="00651658"/>
    <w:rsid w:val="00655461"/>
    <w:rsid w:val="00663FF3"/>
    <w:rsid w:val="006661DA"/>
    <w:rsid w:val="00666E79"/>
    <w:rsid w:val="00673B7B"/>
    <w:rsid w:val="0067414F"/>
    <w:rsid w:val="00676F64"/>
    <w:rsid w:val="0067703F"/>
    <w:rsid w:val="00681AC1"/>
    <w:rsid w:val="00683390"/>
    <w:rsid w:val="00684E1F"/>
    <w:rsid w:val="00685164"/>
    <w:rsid w:val="00687066"/>
    <w:rsid w:val="006914AC"/>
    <w:rsid w:val="006A3AFE"/>
    <w:rsid w:val="006A43A5"/>
    <w:rsid w:val="006A6377"/>
    <w:rsid w:val="006B069C"/>
    <w:rsid w:val="006B1335"/>
    <w:rsid w:val="006B1611"/>
    <w:rsid w:val="006B5F72"/>
    <w:rsid w:val="006B68FA"/>
    <w:rsid w:val="006C12BD"/>
    <w:rsid w:val="006C1A00"/>
    <w:rsid w:val="006C6BB0"/>
    <w:rsid w:val="006C71B6"/>
    <w:rsid w:val="006D110E"/>
    <w:rsid w:val="006D6F5F"/>
    <w:rsid w:val="006D6F7F"/>
    <w:rsid w:val="006E350E"/>
    <w:rsid w:val="006E39AD"/>
    <w:rsid w:val="006F13FE"/>
    <w:rsid w:val="006F7DB5"/>
    <w:rsid w:val="00702322"/>
    <w:rsid w:val="00705055"/>
    <w:rsid w:val="00710E4E"/>
    <w:rsid w:val="00712490"/>
    <w:rsid w:val="0071515A"/>
    <w:rsid w:val="00726840"/>
    <w:rsid w:val="00734525"/>
    <w:rsid w:val="00744D51"/>
    <w:rsid w:val="007452AC"/>
    <w:rsid w:val="00753CAD"/>
    <w:rsid w:val="00753FB6"/>
    <w:rsid w:val="00760A74"/>
    <w:rsid w:val="00761C93"/>
    <w:rsid w:val="00770F8E"/>
    <w:rsid w:val="00774DB7"/>
    <w:rsid w:val="00787E5F"/>
    <w:rsid w:val="00790AA0"/>
    <w:rsid w:val="0079257A"/>
    <w:rsid w:val="007A0182"/>
    <w:rsid w:val="007A07B4"/>
    <w:rsid w:val="007A5EBC"/>
    <w:rsid w:val="007B6FC0"/>
    <w:rsid w:val="007B7B9E"/>
    <w:rsid w:val="007C01CA"/>
    <w:rsid w:val="007C1859"/>
    <w:rsid w:val="007D34C1"/>
    <w:rsid w:val="007D7ED5"/>
    <w:rsid w:val="007E0ECE"/>
    <w:rsid w:val="007E5E04"/>
    <w:rsid w:val="007E7632"/>
    <w:rsid w:val="007F0094"/>
    <w:rsid w:val="007F4EB8"/>
    <w:rsid w:val="007F51E7"/>
    <w:rsid w:val="007F6751"/>
    <w:rsid w:val="007F6930"/>
    <w:rsid w:val="00803816"/>
    <w:rsid w:val="0081784C"/>
    <w:rsid w:val="00820568"/>
    <w:rsid w:val="00820DD3"/>
    <w:rsid w:val="0082105B"/>
    <w:rsid w:val="008219B2"/>
    <w:rsid w:val="00821A3C"/>
    <w:rsid w:val="008220F1"/>
    <w:rsid w:val="00827255"/>
    <w:rsid w:val="008419C1"/>
    <w:rsid w:val="00845586"/>
    <w:rsid w:val="008457F8"/>
    <w:rsid w:val="00853647"/>
    <w:rsid w:val="00853816"/>
    <w:rsid w:val="00855AB7"/>
    <w:rsid w:val="00856D03"/>
    <w:rsid w:val="00870A17"/>
    <w:rsid w:val="0087394A"/>
    <w:rsid w:val="00874835"/>
    <w:rsid w:val="00876864"/>
    <w:rsid w:val="008772E2"/>
    <w:rsid w:val="00877AF5"/>
    <w:rsid w:val="0088034D"/>
    <w:rsid w:val="00880FFD"/>
    <w:rsid w:val="00882A3D"/>
    <w:rsid w:val="00884A85"/>
    <w:rsid w:val="00885DD1"/>
    <w:rsid w:val="00887461"/>
    <w:rsid w:val="00887C69"/>
    <w:rsid w:val="00891BAD"/>
    <w:rsid w:val="00892322"/>
    <w:rsid w:val="008928F7"/>
    <w:rsid w:val="008A0981"/>
    <w:rsid w:val="008A1B83"/>
    <w:rsid w:val="008A21FB"/>
    <w:rsid w:val="008A3122"/>
    <w:rsid w:val="008B1041"/>
    <w:rsid w:val="008C06DE"/>
    <w:rsid w:val="008C1519"/>
    <w:rsid w:val="008C3DA0"/>
    <w:rsid w:val="008D188E"/>
    <w:rsid w:val="008D20F1"/>
    <w:rsid w:val="008D5BD2"/>
    <w:rsid w:val="008D7274"/>
    <w:rsid w:val="008E3F09"/>
    <w:rsid w:val="008F0DCE"/>
    <w:rsid w:val="008F4829"/>
    <w:rsid w:val="008F73B0"/>
    <w:rsid w:val="008F73D4"/>
    <w:rsid w:val="008F75C7"/>
    <w:rsid w:val="009010A7"/>
    <w:rsid w:val="00901A89"/>
    <w:rsid w:val="00907B4F"/>
    <w:rsid w:val="00914D43"/>
    <w:rsid w:val="00914EDB"/>
    <w:rsid w:val="009160FE"/>
    <w:rsid w:val="00921264"/>
    <w:rsid w:val="00925D1F"/>
    <w:rsid w:val="00927706"/>
    <w:rsid w:val="00930F9F"/>
    <w:rsid w:val="0093284B"/>
    <w:rsid w:val="00942C8C"/>
    <w:rsid w:val="00944CA9"/>
    <w:rsid w:val="009516BC"/>
    <w:rsid w:val="009565AD"/>
    <w:rsid w:val="00961F10"/>
    <w:rsid w:val="00962C39"/>
    <w:rsid w:val="00965621"/>
    <w:rsid w:val="009679FA"/>
    <w:rsid w:val="00967A4E"/>
    <w:rsid w:val="009703BA"/>
    <w:rsid w:val="009727DB"/>
    <w:rsid w:val="00974788"/>
    <w:rsid w:val="00993D10"/>
    <w:rsid w:val="00993D62"/>
    <w:rsid w:val="009A12DF"/>
    <w:rsid w:val="009A3442"/>
    <w:rsid w:val="009A6641"/>
    <w:rsid w:val="009B0E25"/>
    <w:rsid w:val="009B2F9E"/>
    <w:rsid w:val="009B677F"/>
    <w:rsid w:val="009C0B00"/>
    <w:rsid w:val="009D1764"/>
    <w:rsid w:val="009D4097"/>
    <w:rsid w:val="009D5777"/>
    <w:rsid w:val="009E2E67"/>
    <w:rsid w:val="009E5BEE"/>
    <w:rsid w:val="009E73E1"/>
    <w:rsid w:val="009F13F0"/>
    <w:rsid w:val="009F5A13"/>
    <w:rsid w:val="009F73E4"/>
    <w:rsid w:val="00A03356"/>
    <w:rsid w:val="00A04E49"/>
    <w:rsid w:val="00A10D4D"/>
    <w:rsid w:val="00A13202"/>
    <w:rsid w:val="00A151CA"/>
    <w:rsid w:val="00A26978"/>
    <w:rsid w:val="00A26C58"/>
    <w:rsid w:val="00A26F93"/>
    <w:rsid w:val="00A271A2"/>
    <w:rsid w:val="00A32574"/>
    <w:rsid w:val="00A35F61"/>
    <w:rsid w:val="00A37F98"/>
    <w:rsid w:val="00A4732F"/>
    <w:rsid w:val="00A505CE"/>
    <w:rsid w:val="00A5164B"/>
    <w:rsid w:val="00A52852"/>
    <w:rsid w:val="00A53466"/>
    <w:rsid w:val="00A544FE"/>
    <w:rsid w:val="00A54938"/>
    <w:rsid w:val="00A6407C"/>
    <w:rsid w:val="00A648D9"/>
    <w:rsid w:val="00A64FD3"/>
    <w:rsid w:val="00A67B53"/>
    <w:rsid w:val="00A73594"/>
    <w:rsid w:val="00A73DD9"/>
    <w:rsid w:val="00A77C0A"/>
    <w:rsid w:val="00A8228D"/>
    <w:rsid w:val="00A860F7"/>
    <w:rsid w:val="00A930AE"/>
    <w:rsid w:val="00A9755A"/>
    <w:rsid w:val="00A97975"/>
    <w:rsid w:val="00AA04CB"/>
    <w:rsid w:val="00AA25AA"/>
    <w:rsid w:val="00AA5838"/>
    <w:rsid w:val="00AA5D54"/>
    <w:rsid w:val="00AA6634"/>
    <w:rsid w:val="00AB2499"/>
    <w:rsid w:val="00AB2B2D"/>
    <w:rsid w:val="00AB3B26"/>
    <w:rsid w:val="00AB422F"/>
    <w:rsid w:val="00AB44A5"/>
    <w:rsid w:val="00AB5FEF"/>
    <w:rsid w:val="00AB6CAD"/>
    <w:rsid w:val="00AC3C95"/>
    <w:rsid w:val="00AC53B6"/>
    <w:rsid w:val="00AC6144"/>
    <w:rsid w:val="00AC7841"/>
    <w:rsid w:val="00AD07C8"/>
    <w:rsid w:val="00AD1E07"/>
    <w:rsid w:val="00AD3A1E"/>
    <w:rsid w:val="00AD3D1C"/>
    <w:rsid w:val="00AD4452"/>
    <w:rsid w:val="00AD7D56"/>
    <w:rsid w:val="00AE5E10"/>
    <w:rsid w:val="00AF06B2"/>
    <w:rsid w:val="00AF3561"/>
    <w:rsid w:val="00AF500B"/>
    <w:rsid w:val="00AF6001"/>
    <w:rsid w:val="00AF7A96"/>
    <w:rsid w:val="00B03285"/>
    <w:rsid w:val="00B0457D"/>
    <w:rsid w:val="00B066D5"/>
    <w:rsid w:val="00B10A0B"/>
    <w:rsid w:val="00B119A8"/>
    <w:rsid w:val="00B146E8"/>
    <w:rsid w:val="00B15368"/>
    <w:rsid w:val="00B15CE1"/>
    <w:rsid w:val="00B1727F"/>
    <w:rsid w:val="00B17C79"/>
    <w:rsid w:val="00B26F75"/>
    <w:rsid w:val="00B324BC"/>
    <w:rsid w:val="00B413F3"/>
    <w:rsid w:val="00B42B8E"/>
    <w:rsid w:val="00B43FCF"/>
    <w:rsid w:val="00B444D2"/>
    <w:rsid w:val="00B450A7"/>
    <w:rsid w:val="00B46770"/>
    <w:rsid w:val="00B60448"/>
    <w:rsid w:val="00B64975"/>
    <w:rsid w:val="00B6538C"/>
    <w:rsid w:val="00B6589E"/>
    <w:rsid w:val="00B67945"/>
    <w:rsid w:val="00B71BF2"/>
    <w:rsid w:val="00B84DD5"/>
    <w:rsid w:val="00B85E1B"/>
    <w:rsid w:val="00B9254C"/>
    <w:rsid w:val="00B95668"/>
    <w:rsid w:val="00B96CDA"/>
    <w:rsid w:val="00BA1D46"/>
    <w:rsid w:val="00BA26DF"/>
    <w:rsid w:val="00BA60F0"/>
    <w:rsid w:val="00BA61FF"/>
    <w:rsid w:val="00BB3608"/>
    <w:rsid w:val="00BB3C71"/>
    <w:rsid w:val="00BB6413"/>
    <w:rsid w:val="00BB654A"/>
    <w:rsid w:val="00BB7C8B"/>
    <w:rsid w:val="00BC16B2"/>
    <w:rsid w:val="00BD45AD"/>
    <w:rsid w:val="00BD47D5"/>
    <w:rsid w:val="00BD616E"/>
    <w:rsid w:val="00BE151D"/>
    <w:rsid w:val="00BE666E"/>
    <w:rsid w:val="00BE706D"/>
    <w:rsid w:val="00BF178A"/>
    <w:rsid w:val="00BF7BC5"/>
    <w:rsid w:val="00C03993"/>
    <w:rsid w:val="00C1736E"/>
    <w:rsid w:val="00C2087D"/>
    <w:rsid w:val="00C21F90"/>
    <w:rsid w:val="00C23544"/>
    <w:rsid w:val="00C2356F"/>
    <w:rsid w:val="00C30D7D"/>
    <w:rsid w:val="00C33FC2"/>
    <w:rsid w:val="00C34969"/>
    <w:rsid w:val="00C353BD"/>
    <w:rsid w:val="00C35CC3"/>
    <w:rsid w:val="00C503B1"/>
    <w:rsid w:val="00C505B3"/>
    <w:rsid w:val="00C54293"/>
    <w:rsid w:val="00C570B6"/>
    <w:rsid w:val="00C62AE8"/>
    <w:rsid w:val="00C638AD"/>
    <w:rsid w:val="00C65BAE"/>
    <w:rsid w:val="00C747C3"/>
    <w:rsid w:val="00C74B89"/>
    <w:rsid w:val="00C7651F"/>
    <w:rsid w:val="00C819CC"/>
    <w:rsid w:val="00C90365"/>
    <w:rsid w:val="00C90EA5"/>
    <w:rsid w:val="00C94440"/>
    <w:rsid w:val="00C958A3"/>
    <w:rsid w:val="00C95E6C"/>
    <w:rsid w:val="00CA6892"/>
    <w:rsid w:val="00CB2088"/>
    <w:rsid w:val="00CB3B7B"/>
    <w:rsid w:val="00CB6295"/>
    <w:rsid w:val="00CB6B35"/>
    <w:rsid w:val="00CC0F6A"/>
    <w:rsid w:val="00CD22AD"/>
    <w:rsid w:val="00CD51AF"/>
    <w:rsid w:val="00CE02F3"/>
    <w:rsid w:val="00CE2725"/>
    <w:rsid w:val="00CE49F9"/>
    <w:rsid w:val="00CE5999"/>
    <w:rsid w:val="00CF16D1"/>
    <w:rsid w:val="00CF2BC7"/>
    <w:rsid w:val="00D03CC1"/>
    <w:rsid w:val="00D045A9"/>
    <w:rsid w:val="00D147AC"/>
    <w:rsid w:val="00D20BFF"/>
    <w:rsid w:val="00D244E3"/>
    <w:rsid w:val="00D33DF7"/>
    <w:rsid w:val="00D364A3"/>
    <w:rsid w:val="00D36D6E"/>
    <w:rsid w:val="00D377B1"/>
    <w:rsid w:val="00D400FD"/>
    <w:rsid w:val="00D44CDA"/>
    <w:rsid w:val="00D45991"/>
    <w:rsid w:val="00D47B47"/>
    <w:rsid w:val="00D54E02"/>
    <w:rsid w:val="00D60A12"/>
    <w:rsid w:val="00D64024"/>
    <w:rsid w:val="00D70A22"/>
    <w:rsid w:val="00D831AE"/>
    <w:rsid w:val="00D845A2"/>
    <w:rsid w:val="00D92621"/>
    <w:rsid w:val="00D96906"/>
    <w:rsid w:val="00DA0D44"/>
    <w:rsid w:val="00DA3200"/>
    <w:rsid w:val="00DA4606"/>
    <w:rsid w:val="00DB270D"/>
    <w:rsid w:val="00DB2CBA"/>
    <w:rsid w:val="00DB4C49"/>
    <w:rsid w:val="00DB6008"/>
    <w:rsid w:val="00DC2201"/>
    <w:rsid w:val="00DC24D0"/>
    <w:rsid w:val="00DD1B89"/>
    <w:rsid w:val="00DD53F4"/>
    <w:rsid w:val="00DE67DD"/>
    <w:rsid w:val="00DF0BF1"/>
    <w:rsid w:val="00DF1335"/>
    <w:rsid w:val="00DF40CD"/>
    <w:rsid w:val="00E0689B"/>
    <w:rsid w:val="00E102EA"/>
    <w:rsid w:val="00E13191"/>
    <w:rsid w:val="00E13199"/>
    <w:rsid w:val="00E13643"/>
    <w:rsid w:val="00E147FE"/>
    <w:rsid w:val="00E210A8"/>
    <w:rsid w:val="00E3041B"/>
    <w:rsid w:val="00E3363B"/>
    <w:rsid w:val="00E338AE"/>
    <w:rsid w:val="00E356D2"/>
    <w:rsid w:val="00E45617"/>
    <w:rsid w:val="00E55870"/>
    <w:rsid w:val="00E66C6E"/>
    <w:rsid w:val="00E677F8"/>
    <w:rsid w:val="00E76C89"/>
    <w:rsid w:val="00E77400"/>
    <w:rsid w:val="00E81CB1"/>
    <w:rsid w:val="00E82D04"/>
    <w:rsid w:val="00E844A5"/>
    <w:rsid w:val="00E91DDD"/>
    <w:rsid w:val="00E95ADA"/>
    <w:rsid w:val="00EA04B9"/>
    <w:rsid w:val="00EA2066"/>
    <w:rsid w:val="00EA37A5"/>
    <w:rsid w:val="00EA3ED4"/>
    <w:rsid w:val="00EA7466"/>
    <w:rsid w:val="00EB24FC"/>
    <w:rsid w:val="00EB2BAD"/>
    <w:rsid w:val="00EB3DD0"/>
    <w:rsid w:val="00EC3C1B"/>
    <w:rsid w:val="00EC5632"/>
    <w:rsid w:val="00EC7B26"/>
    <w:rsid w:val="00EC7CAD"/>
    <w:rsid w:val="00ED1C21"/>
    <w:rsid w:val="00EE01E5"/>
    <w:rsid w:val="00EE01FE"/>
    <w:rsid w:val="00EE11AD"/>
    <w:rsid w:val="00EE1399"/>
    <w:rsid w:val="00EF0520"/>
    <w:rsid w:val="00EF182A"/>
    <w:rsid w:val="00EF2CE5"/>
    <w:rsid w:val="00EF53C9"/>
    <w:rsid w:val="00EF605A"/>
    <w:rsid w:val="00EF65F2"/>
    <w:rsid w:val="00EF7199"/>
    <w:rsid w:val="00F008CF"/>
    <w:rsid w:val="00F02119"/>
    <w:rsid w:val="00F02C10"/>
    <w:rsid w:val="00F034FF"/>
    <w:rsid w:val="00F07B79"/>
    <w:rsid w:val="00F20906"/>
    <w:rsid w:val="00F26292"/>
    <w:rsid w:val="00F3339E"/>
    <w:rsid w:val="00F41CF1"/>
    <w:rsid w:val="00F41EE3"/>
    <w:rsid w:val="00F428DA"/>
    <w:rsid w:val="00F43027"/>
    <w:rsid w:val="00F439CF"/>
    <w:rsid w:val="00F5043F"/>
    <w:rsid w:val="00F52E4A"/>
    <w:rsid w:val="00F65584"/>
    <w:rsid w:val="00F66F2E"/>
    <w:rsid w:val="00F709BF"/>
    <w:rsid w:val="00F71FF4"/>
    <w:rsid w:val="00F87E6B"/>
    <w:rsid w:val="00F9119C"/>
    <w:rsid w:val="00FA32CF"/>
    <w:rsid w:val="00FA33F8"/>
    <w:rsid w:val="00FB1B9A"/>
    <w:rsid w:val="00FB6584"/>
    <w:rsid w:val="00FC1C4C"/>
    <w:rsid w:val="00FC7563"/>
    <w:rsid w:val="00FD093F"/>
    <w:rsid w:val="00FD1F6E"/>
    <w:rsid w:val="00FD51C5"/>
    <w:rsid w:val="00FD5812"/>
    <w:rsid w:val="00FD7E12"/>
    <w:rsid w:val="00FE3634"/>
    <w:rsid w:val="00FE3816"/>
    <w:rsid w:val="00FE4136"/>
    <w:rsid w:val="00FE7822"/>
    <w:rsid w:val="00FF0969"/>
    <w:rsid w:val="00FF6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7D7ED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77C0F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39439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9439D"/>
  </w:style>
  <w:style w:type="character" w:customStyle="1" w:styleId="TextodecomentrioChar">
    <w:name w:val="Texto de comentário Char"/>
    <w:basedOn w:val="Fontepargpadro"/>
    <w:link w:val="Textodecomentrio"/>
    <w:rsid w:val="0039439D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943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943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429DC-7D95-450E-8485-DF0A726D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263</TotalTime>
  <Pages>11</Pages>
  <Words>1626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10390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rayanne.felicio</dc:creator>
  <cp:lastModifiedBy>rayanne.felicio</cp:lastModifiedBy>
  <cp:revision>41</cp:revision>
  <cp:lastPrinted>2014-06-20T13:28:00Z</cp:lastPrinted>
  <dcterms:created xsi:type="dcterms:W3CDTF">2014-07-02T12:37:00Z</dcterms:created>
  <dcterms:modified xsi:type="dcterms:W3CDTF">2014-09-23T20:37:00Z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