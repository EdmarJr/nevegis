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2F59D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76438F" w:rsidRPr="00B324BC" w:rsidRDefault="007643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76438F" w:rsidRPr="00B324BC" w:rsidRDefault="007643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76438F" w:rsidRDefault="007643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76438F" w:rsidRPr="00E13199" w:rsidRDefault="007643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 w:rsidR="004E07F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Convite</w:t>
                  </w:r>
                </w:p>
                <w:p w:rsidR="0076438F" w:rsidRPr="00E13199" w:rsidRDefault="007643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76438F" w:rsidRPr="00E13199" w:rsidRDefault="007643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F20F90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Pr="00CA19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F20F90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76438F" w:rsidRDefault="0076438F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77470A" w:rsidRDefault="0077470A">
      <w:pPr>
        <w:jc w:val="center"/>
        <w:rPr>
          <w:noProof/>
        </w:rPr>
      </w:pPr>
    </w:p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Default="0077470A" w:rsidP="00380651">
      <w:pPr>
        <w:tabs>
          <w:tab w:val="left" w:pos="3645"/>
        </w:tabs>
      </w:pPr>
    </w:p>
    <w:p w:rsidR="00203AE9" w:rsidRPr="009609DC" w:rsidRDefault="00C405B3" w:rsidP="00203AE9">
      <w:pPr>
        <w:pStyle w:val="Ttulo"/>
        <w:jc w:val="center"/>
      </w:pPr>
      <w:r>
        <w:lastRenderedPageBreak/>
        <w:t>H</w:t>
      </w:r>
      <w:r w:rsidR="00203AE9" w:rsidRPr="009609DC">
        <w:t>ISTÓRICO DE</w:t>
      </w:r>
      <w:r w:rsidR="00203AE9"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F20F90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F20F90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F20F90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F20F90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4E07F5" w:rsidP="00F20F90">
            <w:pPr>
              <w:pStyle w:val="CTMISTabela"/>
              <w:rPr>
                <w:b/>
              </w:rPr>
            </w:pPr>
            <w:r>
              <w:t>22</w:t>
            </w:r>
            <w:r w:rsidR="00206D77">
              <w:t>/07</w:t>
            </w:r>
            <w:r w:rsidR="002C51EE">
              <w:t>/2014</w:t>
            </w:r>
          </w:p>
        </w:tc>
        <w:tc>
          <w:tcPr>
            <w:tcW w:w="960" w:type="dxa"/>
          </w:tcPr>
          <w:p w:rsidR="00203AE9" w:rsidRPr="009609DC" w:rsidRDefault="005C0946" w:rsidP="00F20F90">
            <w:pPr>
              <w:pStyle w:val="CTMISTabela"/>
              <w:rPr>
                <w:b/>
              </w:rPr>
            </w:pPr>
            <w:r>
              <w:t>0.0</w:t>
            </w:r>
            <w:r w:rsidR="008F459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F20F90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BE0804">
              <w:t>.</w:t>
            </w:r>
          </w:p>
        </w:tc>
        <w:tc>
          <w:tcPr>
            <w:tcW w:w="2040" w:type="dxa"/>
          </w:tcPr>
          <w:p w:rsidR="00203AE9" w:rsidRPr="009609DC" w:rsidRDefault="002C51EE" w:rsidP="00F20F90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440447" w:rsidRPr="009609DC">
        <w:trPr>
          <w:jc w:val="center"/>
        </w:trPr>
        <w:tc>
          <w:tcPr>
            <w:tcW w:w="1639" w:type="dxa"/>
          </w:tcPr>
          <w:p w:rsidR="00440447" w:rsidRDefault="00440447" w:rsidP="00F20F90">
            <w:pPr>
              <w:pStyle w:val="CTMISTabela"/>
              <w:rPr>
                <w:b/>
              </w:rPr>
            </w:pPr>
            <w:r>
              <w:t>30/07/2014</w:t>
            </w:r>
          </w:p>
        </w:tc>
        <w:tc>
          <w:tcPr>
            <w:tcW w:w="960" w:type="dxa"/>
          </w:tcPr>
          <w:p w:rsidR="00440447" w:rsidRDefault="00440447" w:rsidP="00F20F90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0447" w:rsidRPr="009609DC" w:rsidRDefault="00440447" w:rsidP="00F20F90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</w:tcPr>
          <w:p w:rsidR="00440447" w:rsidRDefault="00440447" w:rsidP="00F20F90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1309AF" w:rsidRPr="009609DC">
        <w:trPr>
          <w:jc w:val="center"/>
        </w:trPr>
        <w:tc>
          <w:tcPr>
            <w:tcW w:w="1639" w:type="dxa"/>
          </w:tcPr>
          <w:p w:rsidR="001309AF" w:rsidRDefault="001309AF" w:rsidP="00F20F90">
            <w:pPr>
              <w:pStyle w:val="CTMISTabela"/>
              <w:rPr>
                <w:b/>
              </w:rPr>
            </w:pPr>
            <w:r>
              <w:t>11/09/2014</w:t>
            </w:r>
          </w:p>
        </w:tc>
        <w:tc>
          <w:tcPr>
            <w:tcW w:w="960" w:type="dxa"/>
          </w:tcPr>
          <w:p w:rsidR="001309AF" w:rsidRDefault="001309AF" w:rsidP="00F20F90">
            <w:pPr>
              <w:pStyle w:val="CTMISTabela"/>
              <w:rPr>
                <w:b/>
              </w:rPr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309AF" w:rsidRDefault="001309AF" w:rsidP="00F20F90">
            <w:pPr>
              <w:pStyle w:val="CTMISTabela"/>
              <w:rPr>
                <w:b/>
              </w:rPr>
            </w:pPr>
            <w:r>
              <w:t>Ajustes conforme parecer técnico da RSI.</w:t>
            </w:r>
          </w:p>
        </w:tc>
        <w:tc>
          <w:tcPr>
            <w:tcW w:w="2040" w:type="dxa"/>
          </w:tcPr>
          <w:p w:rsidR="001309AF" w:rsidRPr="001309AF" w:rsidRDefault="001309AF" w:rsidP="00F20F90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F20F90" w:rsidRPr="009609DC">
        <w:trPr>
          <w:jc w:val="center"/>
        </w:trPr>
        <w:tc>
          <w:tcPr>
            <w:tcW w:w="1639" w:type="dxa"/>
          </w:tcPr>
          <w:p w:rsidR="00F20F90" w:rsidRPr="00F20F90" w:rsidRDefault="00F20F90" w:rsidP="00F20F90">
            <w:pPr>
              <w:pStyle w:val="CTMISTabela"/>
            </w:pPr>
            <w:r w:rsidRPr="00F20F90">
              <w:t>23/09/2014</w:t>
            </w:r>
          </w:p>
        </w:tc>
        <w:tc>
          <w:tcPr>
            <w:tcW w:w="960" w:type="dxa"/>
          </w:tcPr>
          <w:p w:rsidR="00F20F90" w:rsidRDefault="00F20F90" w:rsidP="00F20F90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20F90" w:rsidRDefault="00F20F90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F20F90" w:rsidRDefault="00F20F90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9"/>
          <w:footerReference w:type="default" r:id="rId10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4E12CA" w:rsidRDefault="002F59D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7208" w:history="1">
        <w:r w:rsidR="004E12CA" w:rsidRPr="007F614A">
          <w:rPr>
            <w:rStyle w:val="Hyperlink"/>
          </w:rPr>
          <w:t>1.</w:t>
        </w:r>
        <w:r w:rsidR="004E12CA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E12CA" w:rsidRPr="007F614A">
          <w:rPr>
            <w:rStyle w:val="Hyperlink"/>
          </w:rPr>
          <w:t>INTRODUÇÃO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2CA" w:rsidRDefault="002F59D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7209" w:history="1">
        <w:r w:rsidR="004E12CA" w:rsidRPr="007F614A">
          <w:rPr>
            <w:rStyle w:val="Hyperlink"/>
            <w:lang w:val="pt-PT"/>
          </w:rPr>
          <w:t>2.</w:t>
        </w:r>
        <w:r w:rsidR="004E12CA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E12CA" w:rsidRPr="007F614A">
          <w:rPr>
            <w:rStyle w:val="Hyperlink"/>
            <w:lang w:val="pt-PT"/>
          </w:rPr>
          <w:t>Detalhamento da Apresentação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2CA" w:rsidRDefault="002F59D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7210" w:history="1">
        <w:r w:rsidR="004E12CA" w:rsidRPr="007F614A">
          <w:rPr>
            <w:rStyle w:val="Hyperlink"/>
          </w:rPr>
          <w:t>2.1</w:t>
        </w:r>
        <w:r w:rsidR="004E12CA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E12CA" w:rsidRPr="007F614A">
          <w:rPr>
            <w:rStyle w:val="Hyperlink"/>
            <w:lang w:val="pt-PT"/>
          </w:rPr>
          <w:t>Usuário</w:t>
        </w:r>
        <w:r w:rsidR="004E12CA" w:rsidRPr="007F614A">
          <w:rPr>
            <w:rStyle w:val="Hyperlink"/>
          </w:rPr>
          <w:t>s / Atores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2CA" w:rsidRDefault="002F59D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7211" w:history="1">
        <w:r w:rsidR="004E12CA" w:rsidRPr="007F614A">
          <w:rPr>
            <w:rStyle w:val="Hyperlink"/>
          </w:rPr>
          <w:t>2.2</w:t>
        </w:r>
        <w:r w:rsidR="004E12CA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E12CA" w:rsidRPr="007F614A">
          <w:rPr>
            <w:rStyle w:val="Hyperlink"/>
          </w:rPr>
          <w:t>Convite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2CA" w:rsidRDefault="002F59D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7212" w:history="1">
        <w:r w:rsidR="004E12CA" w:rsidRPr="007F614A">
          <w:rPr>
            <w:rStyle w:val="Hyperlink"/>
          </w:rPr>
          <w:t>2.2.1-Tela Incluir Convite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2CA" w:rsidRDefault="002F59D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7213" w:history="1">
        <w:r w:rsidR="004E12CA" w:rsidRPr="007F614A">
          <w:rPr>
            <w:rStyle w:val="Hyperlink"/>
          </w:rPr>
          <w:t>2.2.2-Tela Pesquisar Convite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E12CA" w:rsidRDefault="002F59D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7214" w:history="1">
        <w:r w:rsidR="004E12CA" w:rsidRPr="007F614A">
          <w:rPr>
            <w:rStyle w:val="Hyperlink"/>
          </w:rPr>
          <w:t>2.2.3-Tela Alterar Convite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E12CA" w:rsidRDefault="002F59D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7215" w:history="1">
        <w:r w:rsidR="004E12CA" w:rsidRPr="007F614A">
          <w:rPr>
            <w:rStyle w:val="Hyperlink"/>
          </w:rPr>
          <w:t>2.2.4- Tela Visualizar Impressão do Convite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E12CA" w:rsidRDefault="002F59D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7216" w:history="1">
        <w:r w:rsidR="004E12CA" w:rsidRPr="007F614A">
          <w:rPr>
            <w:rStyle w:val="Hyperlink"/>
          </w:rPr>
          <w:t>2.2.5- Tela Excluir Convite</w:t>
        </w:r>
        <w:r w:rsidR="004E12CA">
          <w:rPr>
            <w:webHidden/>
          </w:rPr>
          <w:tab/>
        </w:r>
        <w:r>
          <w:rPr>
            <w:webHidden/>
          </w:rPr>
          <w:fldChar w:fldCharType="begin"/>
        </w:r>
        <w:r w:rsidR="004E12CA">
          <w:rPr>
            <w:webHidden/>
          </w:rPr>
          <w:instrText xml:space="preserve"> PAGEREF _Toc398217216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12C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E2036" w:rsidRPr="009609DC" w:rsidRDefault="002F59D3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0" w:name="_Toc221095147"/>
      <w:bookmarkStart w:id="1" w:name="_Toc385347569"/>
      <w:bookmarkStart w:id="2" w:name="_Toc398217208"/>
      <w:r w:rsidRPr="009609DC">
        <w:lastRenderedPageBreak/>
        <w:t>INTRODUÇÃO</w:t>
      </w:r>
      <w:bookmarkEnd w:id="0"/>
      <w:bookmarkEnd w:id="1"/>
      <w:bookmarkEnd w:id="2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3" w:name="_Toc385347570"/>
      <w:bookmarkStart w:id="4" w:name="_Toc398217209"/>
      <w:r w:rsidRPr="009609DC">
        <w:rPr>
          <w:lang w:val="pt-PT"/>
        </w:rPr>
        <w:t>Detalhamento da Apresentação</w:t>
      </w:r>
      <w:bookmarkEnd w:id="3"/>
      <w:bookmarkEnd w:id="4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 xml:space="preserve">as serão as seguintes: </w:t>
      </w:r>
      <w:r w:rsidR="00E450B0">
        <w:rPr>
          <w:i w:val="0"/>
          <w:color w:val="auto"/>
        </w:rPr>
        <w:t>Pesquisar</w:t>
      </w:r>
      <w:r w:rsidRPr="009609DC">
        <w:rPr>
          <w:i w:val="0"/>
          <w:color w:val="auto"/>
        </w:rPr>
        <w:t>, Incluir</w:t>
      </w:r>
      <w:r w:rsidR="00447D31" w:rsidRPr="009609DC">
        <w:rPr>
          <w:i w:val="0"/>
          <w:color w:val="auto"/>
        </w:rPr>
        <w:t xml:space="preserve">, Alterar, Visualizar </w:t>
      </w:r>
      <w:r w:rsidR="00383483">
        <w:rPr>
          <w:i w:val="0"/>
          <w:color w:val="auto"/>
        </w:rPr>
        <w:t xml:space="preserve">e Excluir </w:t>
      </w:r>
      <w:r w:rsidR="00AB2B2C" w:rsidRPr="00AB2B2C">
        <w:rPr>
          <w:i w:val="0"/>
          <w:color w:val="auto"/>
        </w:rPr>
        <w:t>Convite</w:t>
      </w:r>
      <w:r w:rsidR="00383483">
        <w:rPr>
          <w:i w:val="0"/>
          <w:color w:val="auto"/>
        </w:rPr>
        <w:t>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5" w:name="_Toc385347571"/>
      <w:bookmarkStart w:id="6" w:name="_Toc398217210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5"/>
      <w:bookmarkEnd w:id="6"/>
    </w:p>
    <w:p w:rsidR="001E2036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</w:t>
      </w:r>
      <w:r w:rsidR="00E450B0">
        <w:rPr>
          <w:i w:val="0"/>
          <w:color w:val="auto"/>
        </w:rPr>
        <w:t>pesquisa</w:t>
      </w:r>
      <w:r w:rsidR="00A041EA">
        <w:rPr>
          <w:i w:val="0"/>
          <w:color w:val="auto"/>
        </w:rPr>
        <w:t>,</w:t>
      </w:r>
      <w:r w:rsidRPr="009609DC">
        <w:rPr>
          <w:i w:val="0"/>
          <w:color w:val="auto"/>
        </w:rPr>
        <w:t xml:space="preserve"> inclusão, alteração</w:t>
      </w:r>
      <w:r w:rsidR="00E450B0">
        <w:rPr>
          <w:i w:val="0"/>
          <w:color w:val="auto"/>
        </w:rPr>
        <w:t xml:space="preserve">, </w:t>
      </w:r>
      <w:r w:rsidRPr="009609DC">
        <w:rPr>
          <w:i w:val="0"/>
          <w:color w:val="auto"/>
        </w:rPr>
        <w:t>exclusão dos registros nesta funcionalidade</w:t>
      </w:r>
      <w:r w:rsidRPr="009609DC">
        <w:rPr>
          <w:lang w:val="pt-PT"/>
        </w:rPr>
        <w:t>.</w:t>
      </w:r>
    </w:p>
    <w:p w:rsidR="005F2CA0" w:rsidRPr="005F2CA0" w:rsidRDefault="005F2CA0" w:rsidP="005F2CA0">
      <w:pPr>
        <w:rPr>
          <w:lang w:val="pt-PT"/>
        </w:rPr>
      </w:pPr>
      <w:r>
        <w:rPr>
          <w:lang w:val="pt-PT"/>
        </w:rPr>
        <w:t>Assessor – responsável pela consulta e visualização dos registros nesta funcionalidade.</w:t>
      </w:r>
    </w:p>
    <w:p w:rsidR="001E2036" w:rsidRPr="009609DC" w:rsidRDefault="001E2036"/>
    <w:p w:rsidR="001E2036" w:rsidRPr="009609DC" w:rsidRDefault="00A37F98" w:rsidP="001B00B2">
      <w:pPr>
        <w:pStyle w:val="STJNvel2"/>
      </w:pPr>
      <w:r w:rsidRPr="009609DC">
        <w:t xml:space="preserve"> </w:t>
      </w:r>
      <w:bookmarkStart w:id="7" w:name="_Toc398217211"/>
      <w:r w:rsidR="00AB2B2C" w:rsidRPr="00AB2B2C">
        <w:t>Convite</w:t>
      </w:r>
      <w:bookmarkEnd w:id="7"/>
    </w:p>
    <w:p w:rsidR="00B321A9" w:rsidRDefault="00B321A9" w:rsidP="0093526A">
      <w:pPr>
        <w:pStyle w:val="STJNivel3"/>
        <w:ind w:left="717"/>
      </w:pPr>
      <w:bookmarkStart w:id="8" w:name="_Ref385343333"/>
      <w:bookmarkStart w:id="9" w:name="_Toc385347573"/>
    </w:p>
    <w:p w:rsidR="00B321A9" w:rsidRPr="009609DC" w:rsidRDefault="00B321A9" w:rsidP="00B321A9">
      <w:pPr>
        <w:pStyle w:val="STJNivel3"/>
      </w:pPr>
      <w:bookmarkStart w:id="10" w:name="_Toc398217212"/>
      <w:r>
        <w:t>2.2.1-</w:t>
      </w:r>
      <w:r w:rsidRPr="009609DC">
        <w:t xml:space="preserve">Tela Incluir </w:t>
      </w:r>
      <w:r w:rsidR="00AB2B2C">
        <w:t>Convite</w:t>
      </w:r>
      <w:bookmarkEnd w:id="10"/>
    </w:p>
    <w:p w:rsidR="00B321A9" w:rsidRPr="009609DC" w:rsidRDefault="00B321A9" w:rsidP="00B321A9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3980953" cy="3648075"/>
            <wp:effectExtent l="19050" t="0" r="497" b="0"/>
            <wp:docPr id="3" name="Imagem 7" descr="in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i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099" cy="36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A9" w:rsidRPr="009609DC" w:rsidRDefault="00B321A9" w:rsidP="00B321A9">
      <w:pPr>
        <w:pStyle w:val="Instruo"/>
        <w:jc w:val="center"/>
        <w:rPr>
          <w:noProof/>
        </w:rPr>
      </w:pPr>
    </w:p>
    <w:p w:rsidR="00B321A9" w:rsidRPr="009609DC" w:rsidRDefault="00B321A9" w:rsidP="00B321A9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1B280A">
        <w:rPr>
          <w:i w:val="0"/>
          <w:color w:val="auto"/>
        </w:rPr>
        <w:t>1</w:t>
      </w:r>
      <w:r w:rsidRPr="009609DC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Incluir </w:t>
      </w:r>
      <w:r w:rsidR="00AB2B2C">
        <w:rPr>
          <w:i w:val="0"/>
          <w:color w:val="auto"/>
        </w:rPr>
        <w:t>Convite</w:t>
      </w:r>
      <w:r w:rsidRPr="009609DC">
        <w:rPr>
          <w:i w:val="0"/>
          <w:color w:val="auto"/>
        </w:rPr>
        <w:t>.</w:t>
      </w:r>
    </w:p>
    <w:p w:rsidR="00B321A9" w:rsidRPr="009609DC" w:rsidRDefault="00B321A9" w:rsidP="00B321A9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06535A" w:rsidRDefault="0006535A" w:rsidP="00B321A9">
      <w:pPr>
        <w:pStyle w:val="PargrafodaLista"/>
        <w:numPr>
          <w:ilvl w:val="0"/>
          <w:numId w:val="31"/>
        </w:numPr>
        <w:rPr>
          <w:color w:val="auto"/>
        </w:rPr>
      </w:pPr>
      <w:r>
        <w:rPr>
          <w:color w:val="auto"/>
        </w:rPr>
        <w:t>No local (1), deve compreender o brasão</w:t>
      </w:r>
      <w:r w:rsidR="00717599">
        <w:rPr>
          <w:color w:val="auto"/>
        </w:rPr>
        <w:t>/</w:t>
      </w:r>
      <w:r w:rsidR="0094146E">
        <w:rPr>
          <w:color w:val="auto"/>
        </w:rPr>
        <w:t xml:space="preserve">papel timbrado em </w:t>
      </w:r>
      <w:r>
        <w:rPr>
          <w:color w:val="auto"/>
        </w:rPr>
        <w:t>marca d' água do STJ ocupando 3,</w:t>
      </w:r>
      <w:r w:rsidR="00403DFB">
        <w:rPr>
          <w:color w:val="auto"/>
        </w:rPr>
        <w:t>0</w:t>
      </w:r>
      <w:r>
        <w:rPr>
          <w:color w:val="auto"/>
        </w:rPr>
        <w:t xml:space="preserve"> cm da margem superior.</w:t>
      </w:r>
    </w:p>
    <w:p w:rsidR="00B321A9" w:rsidRDefault="00B321A9" w:rsidP="00B321A9">
      <w:pPr>
        <w:pStyle w:val="PargrafodaLista"/>
        <w:numPr>
          <w:ilvl w:val="0"/>
          <w:numId w:val="31"/>
        </w:numPr>
        <w:rPr>
          <w:color w:val="auto"/>
        </w:rPr>
      </w:pPr>
      <w:r w:rsidRPr="00781106">
        <w:rPr>
          <w:color w:val="auto"/>
        </w:rPr>
        <w:t>No campo data (</w:t>
      </w:r>
      <w:r w:rsidR="00AB2B2C">
        <w:rPr>
          <w:color w:val="auto"/>
        </w:rPr>
        <w:t>2</w:t>
      </w:r>
      <w:r w:rsidRPr="00781106">
        <w:rPr>
          <w:color w:val="auto"/>
        </w:rPr>
        <w:t>), o sistema exibe a data</w:t>
      </w:r>
      <w:r>
        <w:rPr>
          <w:color w:val="auto"/>
        </w:rPr>
        <w:t xml:space="preserve"> </w:t>
      </w:r>
      <w:r w:rsidRPr="00781106">
        <w:rPr>
          <w:color w:val="auto"/>
        </w:rPr>
        <w:t xml:space="preserve">do dia em que o </w:t>
      </w:r>
      <w:r w:rsidR="00AB2B2C">
        <w:rPr>
          <w:color w:val="auto"/>
        </w:rPr>
        <w:t>convite</w:t>
      </w:r>
      <w:r w:rsidRPr="00781106">
        <w:rPr>
          <w:color w:val="auto"/>
        </w:rPr>
        <w:t xml:space="preserve"> foi gerado, por extenso, </w:t>
      </w:r>
      <w:r>
        <w:rPr>
          <w:color w:val="auto"/>
        </w:rPr>
        <w:t xml:space="preserve">imediatamente abaixo à identificação do </w:t>
      </w:r>
      <w:r w:rsidR="00AB2B2C">
        <w:rPr>
          <w:color w:val="auto"/>
        </w:rPr>
        <w:t>timbre/marca d' água</w:t>
      </w:r>
      <w:r>
        <w:rPr>
          <w:color w:val="auto"/>
        </w:rPr>
        <w:t>, alinhados à direita</w:t>
      </w:r>
      <w:r w:rsidRPr="00781106">
        <w:rPr>
          <w:color w:val="auto"/>
        </w:rPr>
        <w:t xml:space="preserve">. </w:t>
      </w:r>
      <w:r>
        <w:rPr>
          <w:color w:val="auto"/>
        </w:rPr>
        <w:t>O sistema permite que o usuário altere o conteúdo  do campo.</w:t>
      </w:r>
    </w:p>
    <w:p w:rsidR="001D48CC" w:rsidRDefault="00B321A9" w:rsidP="001D48CC">
      <w:pPr>
        <w:pStyle w:val="PargrafodaLista"/>
        <w:numPr>
          <w:ilvl w:val="0"/>
          <w:numId w:val="31"/>
        </w:numPr>
        <w:rPr>
          <w:color w:val="auto"/>
        </w:rPr>
      </w:pPr>
      <w:r w:rsidRPr="00781106">
        <w:rPr>
          <w:color w:val="auto"/>
        </w:rPr>
        <w:lastRenderedPageBreak/>
        <w:t>No campo</w:t>
      </w:r>
      <w:r>
        <w:rPr>
          <w:color w:val="auto"/>
        </w:rPr>
        <w:t xml:space="preserve"> destinatário</w:t>
      </w:r>
      <w:r w:rsidRPr="00781106">
        <w:rPr>
          <w:color w:val="auto"/>
        </w:rPr>
        <w:t xml:space="preserve"> (3</w:t>
      </w:r>
      <w:r>
        <w:rPr>
          <w:color w:val="auto"/>
        </w:rPr>
        <w:t>)</w:t>
      </w:r>
      <w:r w:rsidRPr="00781106">
        <w:rPr>
          <w:color w:val="auto"/>
        </w:rPr>
        <w:t>, o sistema recupera o &lt;tratamento&gt; do campo Tratamento,</w:t>
      </w:r>
      <w:r w:rsidR="00C253F5">
        <w:rPr>
          <w:color w:val="auto"/>
        </w:rPr>
        <w:t xml:space="preserve"> </w:t>
      </w:r>
      <w:r w:rsidR="00C253F5" w:rsidRPr="00781106">
        <w:rPr>
          <w:color w:val="auto"/>
        </w:rPr>
        <w:t>&lt;cargo&gt; do campo Cargo</w:t>
      </w:r>
      <w:r w:rsidR="00C253F5">
        <w:rPr>
          <w:color w:val="auto"/>
        </w:rPr>
        <w:t>, &lt;nome do participante&gt; do</w:t>
      </w:r>
      <w:r w:rsidRPr="00781106">
        <w:rPr>
          <w:color w:val="auto"/>
        </w:rPr>
        <w:t xml:space="preserve"> </w:t>
      </w:r>
      <w:r w:rsidR="00166088">
        <w:rPr>
          <w:color w:val="auto"/>
        </w:rPr>
        <w:t xml:space="preserve">campo </w:t>
      </w:r>
      <w:r w:rsidRPr="00781106">
        <w:rPr>
          <w:color w:val="auto"/>
        </w:rPr>
        <w:t>Nome do participante</w:t>
      </w:r>
      <w:r>
        <w:rPr>
          <w:iCs/>
          <w:color w:val="auto"/>
        </w:rPr>
        <w:t>.</w:t>
      </w:r>
      <w:r w:rsidR="001D48CC">
        <w:rPr>
          <w:iCs/>
          <w:color w:val="auto"/>
        </w:rPr>
        <w:t xml:space="preserve"> </w:t>
      </w:r>
      <w:r w:rsidR="00166088" w:rsidRPr="00781106">
        <w:rPr>
          <w:color w:val="auto"/>
        </w:rPr>
        <w:t>Todos</w:t>
      </w:r>
      <w:r w:rsidR="00166088">
        <w:rPr>
          <w:color w:val="auto"/>
        </w:rPr>
        <w:t xml:space="preserve"> esses campos</w:t>
      </w:r>
      <w:r w:rsidR="00166088" w:rsidRPr="00781106">
        <w:rPr>
          <w:color w:val="auto"/>
        </w:rPr>
        <w:t xml:space="preserve"> são recuperados na </w:t>
      </w:r>
      <w:r w:rsidR="00166088" w:rsidRPr="00781106">
        <w:rPr>
          <w:iCs/>
          <w:color w:val="auto"/>
        </w:rPr>
        <w:t>Tela Consult</w:t>
      </w:r>
      <w:r w:rsidR="00546685">
        <w:rPr>
          <w:iCs/>
          <w:color w:val="auto"/>
        </w:rPr>
        <w:t>ar Lista de Convidados- 2.2.1 - IT</w:t>
      </w:r>
      <w:r w:rsidR="00166088" w:rsidRPr="00781106">
        <w:rPr>
          <w:iCs/>
          <w:color w:val="auto"/>
        </w:rPr>
        <w:t>004_Manter Lista de Convidados.</w:t>
      </w:r>
      <w:r w:rsidR="001D48CC">
        <w:rPr>
          <w:color w:val="auto"/>
        </w:rPr>
        <w:t>O sistema permite que o usuário altere o conteúdo  do campo.</w:t>
      </w:r>
    </w:p>
    <w:p w:rsidR="00B321A9" w:rsidRDefault="007D6C74" w:rsidP="00B321A9">
      <w:pPr>
        <w:pStyle w:val="PargrafodaLista"/>
        <w:numPr>
          <w:ilvl w:val="0"/>
          <w:numId w:val="31"/>
        </w:numPr>
        <w:rPr>
          <w:color w:val="auto"/>
        </w:rPr>
      </w:pPr>
      <w:r>
        <w:rPr>
          <w:color w:val="auto"/>
        </w:rPr>
        <w:t>O campo</w:t>
      </w:r>
      <w:r w:rsidR="00B321A9">
        <w:rPr>
          <w:color w:val="auto"/>
        </w:rPr>
        <w:t xml:space="preserve"> (4)</w:t>
      </w:r>
      <w:r>
        <w:rPr>
          <w:color w:val="auto"/>
        </w:rPr>
        <w:t xml:space="preserve"> é </w:t>
      </w:r>
      <w:r w:rsidR="00E60EED">
        <w:rPr>
          <w:color w:val="auto"/>
        </w:rPr>
        <w:t xml:space="preserve">um campo </w:t>
      </w:r>
      <w:r>
        <w:rPr>
          <w:color w:val="auto"/>
        </w:rPr>
        <w:t>editável</w:t>
      </w:r>
      <w:r w:rsidR="00B321A9">
        <w:rPr>
          <w:color w:val="auto"/>
        </w:rPr>
        <w:t>.</w:t>
      </w:r>
    </w:p>
    <w:p w:rsidR="00B321A9" w:rsidRPr="00F33A9B" w:rsidRDefault="00B321A9" w:rsidP="00B321A9">
      <w:pPr>
        <w:pStyle w:val="PargrafodaLista"/>
        <w:numPr>
          <w:ilvl w:val="0"/>
          <w:numId w:val="31"/>
        </w:numPr>
        <w:rPr>
          <w:color w:val="auto"/>
        </w:rPr>
      </w:pPr>
      <w:r w:rsidRPr="00F33A9B">
        <w:rPr>
          <w:color w:val="auto"/>
        </w:rPr>
        <w:t>Ao acionar o botão “Salvar”, o sistema salva os dados informados.</w:t>
      </w:r>
    </w:p>
    <w:p w:rsidR="00B321A9" w:rsidRPr="00C81E87" w:rsidRDefault="00B321A9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 w:rsidRPr="00C81E87">
        <w:rPr>
          <w:i w:val="0"/>
          <w:color w:val="auto"/>
        </w:rPr>
        <w:t>Ao acionar o botão “Limpar”, o sistema limpa o(s) campo(s) informado(s).</w:t>
      </w:r>
    </w:p>
    <w:p w:rsidR="00863028" w:rsidRDefault="00863028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acionar o botão "Pesquisar", o sistema exibe a tela 2.2.2- Pesquisar </w:t>
      </w:r>
      <w:r w:rsidR="00334F8B">
        <w:rPr>
          <w:i w:val="0"/>
          <w:color w:val="auto"/>
        </w:rPr>
        <w:t>Convite.</w:t>
      </w:r>
    </w:p>
    <w:p w:rsidR="00B321A9" w:rsidRDefault="00B321A9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 o botão "Visualizar Impressão", o sistema exibe a tela 2.2.</w:t>
      </w:r>
      <w:r w:rsidR="00334F8B">
        <w:rPr>
          <w:i w:val="0"/>
          <w:color w:val="auto"/>
        </w:rPr>
        <w:t>4</w:t>
      </w:r>
      <w:r>
        <w:rPr>
          <w:i w:val="0"/>
          <w:color w:val="auto"/>
        </w:rPr>
        <w:t xml:space="preserve">- Visualizar Impressão do </w:t>
      </w:r>
      <w:r w:rsidR="00334F8B">
        <w:rPr>
          <w:i w:val="0"/>
          <w:color w:val="auto"/>
        </w:rPr>
        <w:t>Convite</w:t>
      </w:r>
      <w:r>
        <w:rPr>
          <w:i w:val="0"/>
          <w:color w:val="auto"/>
        </w:rPr>
        <w:t>.</w:t>
      </w:r>
    </w:p>
    <w:p w:rsidR="00B321A9" w:rsidRDefault="00B321A9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 w:rsidRPr="00F33A9B">
        <w:rPr>
          <w:i w:val="0"/>
          <w:color w:val="auto"/>
        </w:rPr>
        <w:t xml:space="preserve">Ao acionar o botão “Cancelar”, o sistema cancela a operação e retorna para a </w:t>
      </w:r>
      <w:r w:rsidRPr="00F33A9B">
        <w:rPr>
          <w:i w:val="0"/>
          <w:iCs/>
          <w:color w:val="auto"/>
        </w:rPr>
        <w:t>Tela Consultar Lista de Convidados- 2.2.1-</w:t>
      </w:r>
      <w:r>
        <w:rPr>
          <w:i w:val="0"/>
          <w:iCs/>
          <w:color w:val="auto"/>
        </w:rPr>
        <w:t xml:space="preserve"> </w:t>
      </w:r>
      <w:r w:rsidR="00546685">
        <w:rPr>
          <w:i w:val="0"/>
          <w:iCs/>
          <w:color w:val="auto"/>
        </w:rPr>
        <w:t>IT</w:t>
      </w:r>
      <w:r w:rsidRPr="00F33A9B">
        <w:rPr>
          <w:i w:val="0"/>
          <w:iCs/>
          <w:color w:val="auto"/>
        </w:rPr>
        <w:t>004_Manter Lista de Convidados</w:t>
      </w:r>
      <w:r w:rsidRPr="00F33A9B">
        <w:rPr>
          <w:i w:val="0"/>
          <w:color w:val="auto"/>
        </w:rPr>
        <w:t>.</w:t>
      </w:r>
    </w:p>
    <w:p w:rsidR="00B321A9" w:rsidRDefault="00B321A9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O sistema deverá seguir as seguintes regras de diagramação conforme exemplo de </w:t>
      </w:r>
      <w:r w:rsidR="002E066B">
        <w:rPr>
          <w:i w:val="0"/>
          <w:color w:val="auto"/>
        </w:rPr>
        <w:t>convite</w:t>
      </w:r>
      <w:r>
        <w:rPr>
          <w:i w:val="0"/>
          <w:color w:val="auto"/>
        </w:rPr>
        <w:t xml:space="preserve"> abaixo:</w:t>
      </w:r>
    </w:p>
    <w:p w:rsidR="002E066B" w:rsidRPr="002E066B" w:rsidRDefault="002E066B" w:rsidP="002E066B"/>
    <w:p w:rsidR="00B321A9" w:rsidRPr="00CD43FE" w:rsidRDefault="00B321A9" w:rsidP="00B321A9"/>
    <w:p w:rsidR="00B321A9" w:rsidRPr="00CD43FE" w:rsidRDefault="00B321A9" w:rsidP="00B321A9">
      <w:r>
        <w:rPr>
          <w:noProof/>
        </w:rPr>
        <w:drawing>
          <wp:inline distT="0" distB="0" distL="0" distR="0">
            <wp:extent cx="6105525" cy="3514725"/>
            <wp:effectExtent l="19050" t="0" r="9525" b="0"/>
            <wp:docPr id="4" name="Imagem 0" descr="modelo_of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ofici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998" cy="35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A9" w:rsidRPr="00F33A9B" w:rsidRDefault="00B321A9" w:rsidP="00B321A9">
      <w:pPr>
        <w:ind w:left="360"/>
        <w:rPr>
          <w:color w:val="auto"/>
        </w:rPr>
      </w:pPr>
    </w:p>
    <w:p w:rsidR="00B321A9" w:rsidRPr="009609DC" w:rsidRDefault="00B321A9" w:rsidP="00B321A9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Exceções</w:t>
      </w:r>
    </w:p>
    <w:p w:rsidR="00B321A9" w:rsidRDefault="00B321A9" w:rsidP="00B321A9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B321A9" w:rsidRDefault="00B321A9" w:rsidP="00B321A9"/>
    <w:p w:rsidR="00B321A9" w:rsidRPr="009609DC" w:rsidRDefault="00B321A9" w:rsidP="00B321A9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Itens de Controle</w:t>
      </w:r>
    </w:p>
    <w:p w:rsidR="00B321A9" w:rsidRPr="009609DC" w:rsidRDefault="00B321A9" w:rsidP="00B321A9"/>
    <w:tbl>
      <w:tblPr>
        <w:tblW w:w="10285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715"/>
        <w:gridCol w:w="403"/>
        <w:gridCol w:w="927"/>
        <w:gridCol w:w="543"/>
        <w:gridCol w:w="630"/>
        <w:gridCol w:w="520"/>
        <w:gridCol w:w="716"/>
        <w:gridCol w:w="2165"/>
      </w:tblGrid>
      <w:tr w:rsidR="00B321A9" w:rsidRPr="009609DC" w:rsidTr="005264BE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15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927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43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716" w:type="dxa"/>
            <w:shd w:val="pct25" w:color="auto" w:fill="auto"/>
            <w:textDirection w:val="btLr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2165" w:type="dxa"/>
            <w:shd w:val="pct25" w:color="auto" w:fill="auto"/>
            <w:vAlign w:val="center"/>
          </w:tcPr>
          <w:p w:rsidR="00B321A9" w:rsidRPr="009609DC" w:rsidRDefault="00B321A9" w:rsidP="005264B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B321A9" w:rsidRPr="009609DC" w:rsidTr="005264BE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B321A9" w:rsidRPr="009609DC" w:rsidRDefault="00B321A9" w:rsidP="005264B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 (2)</w:t>
            </w:r>
          </w:p>
        </w:tc>
        <w:tc>
          <w:tcPr>
            <w:tcW w:w="992" w:type="dxa"/>
            <w:vAlign w:val="center"/>
          </w:tcPr>
          <w:p w:rsidR="00B321A9" w:rsidRPr="009609DC" w:rsidRDefault="003D667F" w:rsidP="005264B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</w:t>
            </w:r>
            <w:r w:rsidR="00B321A9">
              <w:rPr>
                <w:iCs/>
                <w:color w:val="auto"/>
                <w:sz w:val="22"/>
              </w:rPr>
              <w:t>/A</w:t>
            </w:r>
          </w:p>
        </w:tc>
        <w:tc>
          <w:tcPr>
            <w:tcW w:w="715" w:type="dxa"/>
          </w:tcPr>
          <w:p w:rsidR="00B321A9" w:rsidRPr="009609DC" w:rsidRDefault="00B321A9" w:rsidP="005264B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B321A9" w:rsidRPr="001841AD" w:rsidRDefault="00B321A9" w:rsidP="005264BE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B321A9" w:rsidRPr="009609DC" w:rsidRDefault="00B321A9" w:rsidP="005264B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27" w:type="dxa"/>
            <w:vAlign w:val="center"/>
          </w:tcPr>
          <w:p w:rsidR="00B321A9" w:rsidRPr="009609DC" w:rsidRDefault="00B321A9" w:rsidP="005264B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Pr="009609DC" w:rsidRDefault="00B321A9" w:rsidP="005264B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B321A9" w:rsidRPr="009609DC" w:rsidRDefault="00B321A9" w:rsidP="005264B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B321A9" w:rsidRPr="00354058" w:rsidRDefault="00B321A9" w:rsidP="005264BE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9609DC" w:rsidRDefault="00B321A9" w:rsidP="005264B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2165" w:type="dxa"/>
            <w:vAlign w:val="center"/>
          </w:tcPr>
          <w:p w:rsidR="00B321A9" w:rsidRPr="009609DC" w:rsidRDefault="00B321A9" w:rsidP="005264B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B321A9" w:rsidRPr="009609DC" w:rsidTr="005264BE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3</w:t>
            </w:r>
          </w:p>
        </w:tc>
        <w:tc>
          <w:tcPr>
            <w:tcW w:w="2120" w:type="dxa"/>
            <w:vAlign w:val="center"/>
          </w:tcPr>
          <w:p w:rsidR="00B321A9" w:rsidRPr="009609DC" w:rsidRDefault="00B321A9" w:rsidP="00FE065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&lt;Tratamento&gt;</w:t>
            </w:r>
            <w:r w:rsidR="000149BA">
              <w:rPr>
                <w:iCs/>
                <w:color w:val="auto"/>
                <w:sz w:val="22"/>
              </w:rPr>
              <w:t xml:space="preserve">  </w:t>
            </w:r>
            <w:r w:rsidR="00FE0655">
              <w:rPr>
                <w:iCs/>
                <w:color w:val="auto"/>
                <w:sz w:val="22"/>
              </w:rPr>
              <w:t>(3)</w:t>
            </w:r>
            <w:r w:rsidR="000149BA">
              <w:rPr>
                <w:iCs/>
                <w:color w:val="auto"/>
                <w:sz w:val="22"/>
              </w:rPr>
              <w:t xml:space="preserve">      </w:t>
            </w:r>
          </w:p>
        </w:tc>
        <w:tc>
          <w:tcPr>
            <w:tcW w:w="992" w:type="dxa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121545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630" w:type="dxa"/>
            <w:vAlign w:val="center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Pr="00AE17EC" w:rsidRDefault="00B321A9" w:rsidP="005264BE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B321A9" w:rsidRPr="00D03CC1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Tratamento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F15590" w:rsidRPr="009609DC" w:rsidTr="005264BE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15590" w:rsidRPr="009609DC" w:rsidRDefault="00F15590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F15590" w:rsidRDefault="00F15590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</w:t>
            </w:r>
            <w:r w:rsidR="00FE0655">
              <w:rPr>
                <w:iCs/>
                <w:color w:val="auto"/>
                <w:sz w:val="22"/>
              </w:rPr>
              <w:t xml:space="preserve"> (3)</w:t>
            </w:r>
          </w:p>
          <w:p w:rsidR="00F15590" w:rsidRDefault="00F15590" w:rsidP="00FE065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</w:t>
            </w:r>
          </w:p>
        </w:tc>
        <w:tc>
          <w:tcPr>
            <w:tcW w:w="992" w:type="dxa"/>
          </w:tcPr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Pr="00387834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Pr="00387834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Pr="00387834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Pr="00387834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Pr="00387834" w:rsidRDefault="00121545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630" w:type="dxa"/>
            <w:vAlign w:val="center"/>
          </w:tcPr>
          <w:p w:rsidR="00F15590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15590" w:rsidRPr="00387834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F15590" w:rsidRDefault="00F15590" w:rsidP="00BA3158">
            <w:pPr>
              <w:rPr>
                <w:iCs/>
                <w:color w:val="auto"/>
                <w:sz w:val="22"/>
              </w:rPr>
            </w:pPr>
          </w:p>
          <w:p w:rsidR="00F15590" w:rsidRDefault="00F15590" w:rsidP="00BA3158">
            <w:pPr>
              <w:rPr>
                <w:iCs/>
                <w:color w:val="auto"/>
                <w:sz w:val="22"/>
              </w:rPr>
            </w:pPr>
          </w:p>
          <w:p w:rsidR="00F15590" w:rsidRDefault="00F15590" w:rsidP="00BA3158">
            <w:pPr>
              <w:rPr>
                <w:iCs/>
                <w:color w:val="auto"/>
                <w:sz w:val="22"/>
              </w:rPr>
            </w:pPr>
          </w:p>
          <w:p w:rsidR="00F15590" w:rsidRDefault="00F15590" w:rsidP="00BA3158">
            <w:pPr>
              <w:rPr>
                <w:iCs/>
                <w:color w:val="auto"/>
                <w:sz w:val="22"/>
              </w:rPr>
            </w:pPr>
          </w:p>
          <w:p w:rsidR="00F15590" w:rsidRDefault="00F15590" w:rsidP="00BA3158">
            <w:pPr>
              <w:rPr>
                <w:iCs/>
                <w:color w:val="auto"/>
                <w:sz w:val="22"/>
              </w:rPr>
            </w:pPr>
          </w:p>
          <w:p w:rsidR="00F15590" w:rsidRPr="00AE17EC" w:rsidRDefault="00F15590" w:rsidP="00BA315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F15590" w:rsidRPr="00387834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F15590" w:rsidRPr="00D03CC1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Cargo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F15590" w:rsidRPr="00387834" w:rsidRDefault="00F15590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321A9" w:rsidRPr="009609DC" w:rsidTr="005264BE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B321A9" w:rsidRDefault="00B321A9" w:rsidP="005264B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</w:t>
            </w:r>
            <w:r w:rsidR="00FE0655">
              <w:rPr>
                <w:iCs/>
                <w:color w:val="auto"/>
                <w:sz w:val="22"/>
              </w:rPr>
              <w:t xml:space="preserve"> (3)</w:t>
            </w:r>
          </w:p>
          <w:p w:rsidR="000149BA" w:rsidRPr="009609DC" w:rsidRDefault="000149BA" w:rsidP="00FE065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 </w:t>
            </w:r>
          </w:p>
        </w:tc>
        <w:tc>
          <w:tcPr>
            <w:tcW w:w="992" w:type="dxa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121545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630" w:type="dxa"/>
            <w:vAlign w:val="center"/>
          </w:tcPr>
          <w:p w:rsidR="00B321A9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Default="00B321A9" w:rsidP="005264BE">
            <w:pPr>
              <w:rPr>
                <w:iCs/>
                <w:color w:val="auto"/>
                <w:sz w:val="22"/>
              </w:rPr>
            </w:pPr>
          </w:p>
          <w:p w:rsidR="00B321A9" w:rsidRPr="00AE17EC" w:rsidRDefault="00B321A9" w:rsidP="005264BE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B321A9" w:rsidRPr="00D03CC1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321A9" w:rsidRPr="00387834" w:rsidRDefault="00B321A9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5C6A13" w:rsidRPr="009609DC" w:rsidTr="00B800CB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C6A13" w:rsidRPr="009609DC" w:rsidRDefault="005C6A13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5C6A13" w:rsidRDefault="005C6A13" w:rsidP="005264B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Texto (4)</w:t>
            </w:r>
          </w:p>
        </w:tc>
        <w:tc>
          <w:tcPr>
            <w:tcW w:w="992" w:type="dxa"/>
          </w:tcPr>
          <w:p w:rsidR="005C6A13" w:rsidRDefault="005C6A13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C6A13" w:rsidRDefault="005C6A13" w:rsidP="005264BE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</w:tcPr>
          <w:p w:rsidR="005C6A13" w:rsidRPr="009609DC" w:rsidRDefault="005C6A13" w:rsidP="00BA31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5C6A13" w:rsidRPr="001841AD" w:rsidRDefault="005C6A13" w:rsidP="00BA3158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5C6A13" w:rsidRPr="009609DC" w:rsidRDefault="005C6A13" w:rsidP="00BA31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27" w:type="dxa"/>
            <w:vAlign w:val="center"/>
          </w:tcPr>
          <w:p w:rsidR="005C6A13" w:rsidRPr="009609DC" w:rsidRDefault="005C6A13" w:rsidP="00BA31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5C6A13" w:rsidRPr="009609DC" w:rsidRDefault="005C6A13" w:rsidP="00BA31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5C6A13" w:rsidRPr="009609DC" w:rsidRDefault="005C6A13" w:rsidP="00BA31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5C6A13" w:rsidRPr="00354058" w:rsidRDefault="005C6A13" w:rsidP="00BA315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5C6A13" w:rsidRPr="009609DC" w:rsidRDefault="005C6A13" w:rsidP="00BA31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2165" w:type="dxa"/>
            <w:vAlign w:val="center"/>
          </w:tcPr>
          <w:p w:rsidR="005C6A13" w:rsidRPr="009609DC" w:rsidRDefault="005C6A13" w:rsidP="00BA31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B321A9" w:rsidRPr="009609DC" w:rsidTr="005264B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B321A9" w:rsidRPr="00354058" w:rsidRDefault="00B321A9" w:rsidP="005264BE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B321A9" w:rsidRPr="009609DC" w:rsidTr="005264B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B321A9" w:rsidRPr="00354058" w:rsidRDefault="00B321A9" w:rsidP="005264BE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B321A9" w:rsidRPr="009609DC" w:rsidRDefault="00B321A9" w:rsidP="005264BE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B321A9" w:rsidRPr="009609DC" w:rsidTr="005264B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564556" w:rsidP="005264BE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Botão </w:t>
            </w:r>
            <w:r w:rsidR="00B321A9">
              <w:rPr>
                <w:iCs/>
                <w:color w:val="auto"/>
                <w:sz w:val="22"/>
              </w:rPr>
              <w:t>Visualizar Impressão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B321A9" w:rsidRPr="00354058" w:rsidRDefault="00B321A9" w:rsidP="005264BE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B321A9" w:rsidRPr="009609DC" w:rsidRDefault="00B321A9" w:rsidP="0018381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- Ao ser acionad</w:t>
            </w:r>
            <w:r w:rsidR="0018381C">
              <w:rPr>
                <w:iCs/>
                <w:color w:val="auto"/>
                <w:sz w:val="22"/>
              </w:rPr>
              <w:t xml:space="preserve">o o sistema exibe a Tela </w:t>
            </w:r>
            <w:r>
              <w:rPr>
                <w:iCs/>
                <w:color w:val="auto"/>
                <w:sz w:val="22"/>
              </w:rPr>
              <w:t xml:space="preserve">Visualizar Impressão do </w:t>
            </w:r>
            <w:r w:rsidR="0018381C">
              <w:rPr>
                <w:iCs/>
                <w:color w:val="auto"/>
                <w:sz w:val="22"/>
              </w:rPr>
              <w:t>Convite-2.2.4</w:t>
            </w:r>
            <w:r w:rsidR="00564556">
              <w:rPr>
                <w:iCs/>
                <w:color w:val="auto"/>
                <w:sz w:val="22"/>
              </w:rPr>
              <w:t>.</w:t>
            </w:r>
            <w:r>
              <w:rPr>
                <w:iCs/>
                <w:color w:val="auto"/>
                <w:sz w:val="22"/>
              </w:rPr>
              <w:t xml:space="preserve"> </w:t>
            </w:r>
          </w:p>
        </w:tc>
      </w:tr>
      <w:tr w:rsidR="00564556" w:rsidRPr="009609DC" w:rsidTr="005264B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64556" w:rsidRDefault="00564556" w:rsidP="005264BE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64556" w:rsidRPr="00354058" w:rsidRDefault="00564556" w:rsidP="005264BE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5264B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564556" w:rsidRDefault="00564556" w:rsidP="0018381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Ao ser acionado o sistema exibe a Tela Pesquisar </w:t>
            </w:r>
            <w:r w:rsidR="0018381C">
              <w:rPr>
                <w:iCs/>
                <w:color w:val="auto"/>
                <w:sz w:val="22"/>
              </w:rPr>
              <w:t>Convite- 2.2.2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B321A9" w:rsidRPr="009609DC" w:rsidTr="005264B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564556" w:rsidP="005264BE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Botão </w:t>
            </w:r>
            <w:r w:rsidR="00B321A9"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B321A9" w:rsidRPr="00600B51" w:rsidRDefault="00B321A9" w:rsidP="005264BE">
            <w:pPr>
              <w:rPr>
                <w:iCs/>
                <w:color w:val="auto"/>
                <w:sz w:val="22"/>
              </w:rPr>
            </w:pPr>
            <w:r w:rsidRPr="00600B5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5264B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B321A9" w:rsidRPr="009609DC" w:rsidRDefault="00B321A9" w:rsidP="005264BE"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E73E40">
              <w:rPr>
                <w:color w:val="auto"/>
                <w:sz w:val="22"/>
                <w:szCs w:val="22"/>
              </w:rPr>
              <w:t xml:space="preserve">cancela a operação e retorna para a </w:t>
            </w:r>
            <w:r w:rsidRPr="00885770">
              <w:rPr>
                <w:iCs/>
                <w:color w:val="auto"/>
                <w:sz w:val="22"/>
              </w:rPr>
              <w:t xml:space="preserve">Tela Consultar Lista de Convidados- </w:t>
            </w:r>
            <w:r w:rsidR="00DC55EB">
              <w:rPr>
                <w:iCs/>
                <w:color w:val="auto"/>
                <w:sz w:val="22"/>
              </w:rPr>
              <w:t>2.2.1-IT</w:t>
            </w:r>
            <w:r w:rsidRPr="00885770">
              <w:rPr>
                <w:iCs/>
                <w:color w:val="auto"/>
                <w:sz w:val="22"/>
              </w:rPr>
              <w:t>004_Manter Lista de Convidados.</w:t>
            </w:r>
          </w:p>
        </w:tc>
      </w:tr>
      <w:tr w:rsidR="00B321A9" w:rsidRPr="009609DC" w:rsidTr="005264BE">
        <w:trPr>
          <w:cantSplit/>
          <w:jc w:val="center"/>
        </w:trPr>
        <w:tc>
          <w:tcPr>
            <w:tcW w:w="10285" w:type="dxa"/>
            <w:gridSpan w:val="11"/>
            <w:shd w:val="pct25" w:color="auto" w:fill="auto"/>
            <w:vAlign w:val="center"/>
          </w:tcPr>
          <w:p w:rsidR="00B321A9" w:rsidRPr="009609DC" w:rsidRDefault="00B321A9" w:rsidP="005264BE">
            <w:pPr>
              <w:rPr>
                <w:sz w:val="22"/>
              </w:rPr>
            </w:pPr>
          </w:p>
          <w:p w:rsidR="00B321A9" w:rsidRPr="009609DC" w:rsidRDefault="00B321A9" w:rsidP="005264BE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B321A9" w:rsidRPr="009609DC" w:rsidRDefault="00B321A9" w:rsidP="005264B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B321A9" w:rsidRPr="009609DC" w:rsidRDefault="00B321A9" w:rsidP="005264B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B321A9" w:rsidRPr="009609DC" w:rsidRDefault="00B321A9" w:rsidP="005264B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B321A9" w:rsidRDefault="00B321A9" w:rsidP="005264B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B321A9" w:rsidRPr="009609DC" w:rsidRDefault="00B321A9" w:rsidP="005264BE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B321A9" w:rsidRDefault="00B321A9" w:rsidP="005264B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B321A9" w:rsidRDefault="00B321A9" w:rsidP="005264BE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B321A9" w:rsidRPr="003865C4" w:rsidRDefault="00B321A9" w:rsidP="005264BE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B321A9" w:rsidRPr="009609DC" w:rsidRDefault="00B321A9" w:rsidP="005264BE">
            <w:pPr>
              <w:rPr>
                <w:sz w:val="16"/>
                <w:szCs w:val="16"/>
              </w:rPr>
            </w:pPr>
          </w:p>
          <w:p w:rsidR="00B321A9" w:rsidRPr="009609DC" w:rsidRDefault="00B321A9" w:rsidP="005264BE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B321A9" w:rsidRPr="009609DC" w:rsidRDefault="00B321A9" w:rsidP="005264BE">
            <w:pPr>
              <w:ind w:left="1093" w:hanging="1093"/>
              <w:rPr>
                <w:sz w:val="16"/>
                <w:szCs w:val="16"/>
              </w:rPr>
            </w:pPr>
          </w:p>
          <w:p w:rsidR="00B321A9" w:rsidRPr="009609DC" w:rsidRDefault="00B321A9" w:rsidP="005264BE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B321A9" w:rsidRDefault="00B321A9" w:rsidP="0093526A">
      <w:pPr>
        <w:pStyle w:val="STJNivel3"/>
        <w:ind w:left="717"/>
      </w:pPr>
    </w:p>
    <w:p w:rsidR="001E2036" w:rsidRPr="009609DC" w:rsidRDefault="0093526A" w:rsidP="0093526A">
      <w:pPr>
        <w:pStyle w:val="STJNivel3"/>
        <w:ind w:left="717"/>
      </w:pPr>
      <w:bookmarkStart w:id="11" w:name="_Toc398217213"/>
      <w:r>
        <w:t>2.2.</w:t>
      </w:r>
      <w:r w:rsidR="00D54E86">
        <w:t>2</w:t>
      </w:r>
      <w:r>
        <w:t>-</w:t>
      </w:r>
      <w:r w:rsidR="001E2036" w:rsidRPr="009609DC">
        <w:t xml:space="preserve">Tela </w:t>
      </w:r>
      <w:r w:rsidR="00887C24" w:rsidRPr="009609DC">
        <w:t>Pesquisar</w:t>
      </w:r>
      <w:r w:rsidR="004D105F">
        <w:t xml:space="preserve"> </w:t>
      </w:r>
      <w:bookmarkEnd w:id="8"/>
      <w:bookmarkEnd w:id="9"/>
      <w:r w:rsidR="00F73EC8">
        <w:t>Convite</w:t>
      </w:r>
      <w:bookmarkEnd w:id="11"/>
    </w:p>
    <w:p w:rsidR="00A37F98" w:rsidRPr="009609DC" w:rsidRDefault="00FC6933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895975" cy="5038725"/>
            <wp:effectExtent l="19050" t="0" r="9525" b="0"/>
            <wp:docPr id="1" name="Imagem 1" descr="C:\Users\rayanne.felicio\Pictures\PESQUISAR CONV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anne.felicio\Pictures\PESQUISAR CONVI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85" w:rsidRDefault="002B0285">
      <w:pPr>
        <w:pStyle w:val="Instruo"/>
        <w:jc w:val="center"/>
        <w:rPr>
          <w:i w:val="0"/>
          <w:color w:val="auto"/>
        </w:rPr>
      </w:pPr>
    </w:p>
    <w:p w:rsidR="001E2036" w:rsidRPr="009609DC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9D6A5A">
        <w:rPr>
          <w:i w:val="0"/>
          <w:color w:val="auto"/>
        </w:rPr>
        <w:t>Pesquisa</w:t>
      </w:r>
      <w:r w:rsidR="002B0285">
        <w:rPr>
          <w:i w:val="0"/>
          <w:color w:val="auto"/>
        </w:rPr>
        <w:t xml:space="preserve">r </w:t>
      </w:r>
      <w:r w:rsidR="00F73EC8">
        <w:rPr>
          <w:i w:val="0"/>
          <w:color w:val="auto"/>
        </w:rPr>
        <w:t>Convite</w:t>
      </w:r>
      <w:r w:rsidRPr="009609DC">
        <w:rPr>
          <w:i w:val="0"/>
          <w:color w:val="auto"/>
        </w:rPr>
        <w:t>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</w:t>
      </w:r>
      <w:r w:rsidR="008F1B4C" w:rsidRPr="009609DC">
        <w:rPr>
          <w:i w:val="0"/>
          <w:color w:val="auto"/>
        </w:rPr>
        <w:t xml:space="preserve">o </w:t>
      </w:r>
      <w:r w:rsidR="005B7323" w:rsidRPr="009609DC">
        <w:rPr>
          <w:i w:val="0"/>
          <w:color w:val="auto"/>
        </w:rPr>
        <w:t>acionar</w:t>
      </w:r>
      <w:r w:rsidR="008F1B4C" w:rsidRPr="009609DC">
        <w:rPr>
          <w:i w:val="0"/>
          <w:color w:val="auto"/>
        </w:rPr>
        <w:t xml:space="preserve"> o botão Pesquisar, o sistema apresenta</w:t>
      </w:r>
      <w:r w:rsidRPr="009609DC">
        <w:rPr>
          <w:i w:val="0"/>
          <w:color w:val="auto"/>
        </w:rPr>
        <w:t xml:space="preserve"> a tabela com o resultado da pesquisa.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lastRenderedPageBreak/>
        <w:t xml:space="preserve">Ao </w:t>
      </w:r>
      <w:r w:rsidR="005B7323" w:rsidRPr="009609DC">
        <w:rPr>
          <w:i w:val="0"/>
          <w:color w:val="auto"/>
        </w:rPr>
        <w:t>acionar</w:t>
      </w:r>
      <w:r w:rsidRPr="009609DC">
        <w:rPr>
          <w:i w:val="0"/>
          <w:color w:val="auto"/>
        </w:rPr>
        <w:t xml:space="preserve"> o</w:t>
      </w:r>
      <w:r w:rsidR="008F1B4C" w:rsidRPr="009609DC">
        <w:rPr>
          <w:i w:val="0"/>
          <w:color w:val="auto"/>
        </w:rPr>
        <w:t xml:space="preserve"> botão Limpar, o sistema limpa</w:t>
      </w:r>
      <w:r w:rsidRPr="009609DC">
        <w:rPr>
          <w:i w:val="0"/>
          <w:color w:val="auto"/>
        </w:rPr>
        <w:t xml:space="preserve"> o(s) parâmetro(s) de pesquisa informado(s).</w:t>
      </w:r>
    </w:p>
    <w:p w:rsidR="001E2036" w:rsidRPr="009609DC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ícone</w:t>
      </w:r>
      <w:r w:rsidR="001E2036" w:rsidRPr="009609DC">
        <w:rPr>
          <w:i w:val="0"/>
          <w:color w:val="auto"/>
        </w:rPr>
        <w:t xml:space="preserve"> Alterar, </w:t>
      </w:r>
      <w:r w:rsidR="005B7323" w:rsidRPr="009609DC">
        <w:rPr>
          <w:i w:val="0"/>
          <w:color w:val="auto"/>
        </w:rPr>
        <w:t xml:space="preserve">o sistema apresenta </w:t>
      </w:r>
      <w:r w:rsidR="001E2036" w:rsidRPr="009609DC">
        <w:rPr>
          <w:i w:val="0"/>
          <w:color w:val="auto"/>
        </w:rPr>
        <w:t>a T</w:t>
      </w:r>
      <w:r w:rsidR="00A37F98" w:rsidRPr="009609DC">
        <w:rPr>
          <w:i w:val="0"/>
          <w:color w:val="auto"/>
        </w:rPr>
        <w:t>ela Alterar</w:t>
      </w:r>
      <w:r w:rsidR="00A72EA5">
        <w:rPr>
          <w:i w:val="0"/>
          <w:color w:val="auto"/>
        </w:rPr>
        <w:t xml:space="preserve"> </w:t>
      </w:r>
      <w:r w:rsidR="00A914DE">
        <w:rPr>
          <w:i w:val="0"/>
          <w:color w:val="auto"/>
        </w:rPr>
        <w:t>Convite</w:t>
      </w:r>
      <w:r w:rsidR="001E2036" w:rsidRPr="009609DC">
        <w:rPr>
          <w:i w:val="0"/>
          <w:color w:val="auto"/>
        </w:rPr>
        <w:t>.</w:t>
      </w:r>
    </w:p>
    <w:p w:rsidR="00A37F98" w:rsidRPr="007B35A3" w:rsidRDefault="00A37F98" w:rsidP="005B732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</w:t>
      </w:r>
      <w:r w:rsidR="003E25B3" w:rsidRPr="007B35A3">
        <w:rPr>
          <w:i w:val="0"/>
          <w:color w:val="auto"/>
        </w:rPr>
        <w:t>a</w:t>
      </w:r>
      <w:r w:rsidR="006A1880" w:rsidRPr="007B35A3">
        <w:rPr>
          <w:i w:val="0"/>
          <w:color w:val="auto"/>
        </w:rPr>
        <w:t xml:space="preserve"> </w:t>
      </w:r>
      <w:r w:rsidR="007B35A3" w:rsidRPr="007B35A3">
        <w:rPr>
          <w:i w:val="0"/>
          <w:iCs/>
          <w:color w:val="auto"/>
        </w:rPr>
        <w:t>"Tela Consultar Lista de Convidados- 2.2.1-</w:t>
      </w:r>
      <w:r w:rsidR="001F578C">
        <w:rPr>
          <w:i w:val="0"/>
          <w:iCs/>
          <w:color w:val="auto"/>
        </w:rPr>
        <w:t>IT</w:t>
      </w:r>
      <w:r w:rsidR="007B35A3" w:rsidRPr="007B35A3">
        <w:rPr>
          <w:i w:val="0"/>
          <w:iCs/>
          <w:color w:val="auto"/>
        </w:rPr>
        <w:t>004_Manter Lista de Convidados"</w:t>
      </w:r>
      <w:r w:rsidR="005B7323" w:rsidRPr="007B35A3">
        <w:rPr>
          <w:i w:val="0"/>
          <w:color w:val="auto"/>
        </w:rPr>
        <w:t>.</w:t>
      </w:r>
    </w:p>
    <w:p w:rsidR="003E25B3" w:rsidRPr="009609DC" w:rsidRDefault="005B732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>Ao acionar</w:t>
      </w:r>
      <w:r w:rsidR="003E25B3" w:rsidRPr="009609DC">
        <w:rPr>
          <w:color w:val="auto"/>
        </w:rPr>
        <w:t xml:space="preserve"> o ícone Visualizar,</w:t>
      </w:r>
      <w:r w:rsidRPr="009609DC">
        <w:rPr>
          <w:color w:val="auto"/>
        </w:rPr>
        <w:t xml:space="preserve"> o sistema apresenta a </w:t>
      </w:r>
      <w:r w:rsidR="003E25B3" w:rsidRPr="009609DC">
        <w:rPr>
          <w:color w:val="auto"/>
        </w:rPr>
        <w:t>Tela Visualizar</w:t>
      </w:r>
      <w:r w:rsidR="0057624F" w:rsidRPr="0057624F">
        <w:rPr>
          <w:color w:val="auto"/>
        </w:rPr>
        <w:t xml:space="preserve"> </w:t>
      </w:r>
      <w:r w:rsidR="00A914DE" w:rsidRPr="00A914DE">
        <w:rPr>
          <w:color w:val="auto"/>
        </w:rPr>
        <w:t>Convite</w:t>
      </w:r>
      <w:r w:rsidRPr="00A914DE">
        <w:rPr>
          <w:color w:val="auto"/>
        </w:rPr>
        <w:t>.</w:t>
      </w:r>
    </w:p>
    <w:p w:rsidR="003E25B3" w:rsidRPr="009609DC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5B7323" w:rsidRPr="009609DC">
        <w:rPr>
          <w:color w:val="auto"/>
        </w:rPr>
        <w:t>acionar</w:t>
      </w:r>
      <w:r w:rsidRPr="009609DC">
        <w:rPr>
          <w:color w:val="auto"/>
        </w:rPr>
        <w:t xml:space="preserve"> o ícone Excluir, </w:t>
      </w:r>
      <w:r w:rsidR="009C1194" w:rsidRPr="009609DC">
        <w:rPr>
          <w:color w:val="auto"/>
        </w:rPr>
        <w:t xml:space="preserve">o sistema apresenta </w:t>
      </w:r>
      <w:r w:rsidRPr="009609DC">
        <w:rPr>
          <w:color w:val="auto"/>
        </w:rPr>
        <w:t xml:space="preserve">a Tela Excluir </w:t>
      </w:r>
      <w:r w:rsidR="00A914DE" w:rsidRPr="00A914DE">
        <w:rPr>
          <w:color w:val="auto"/>
        </w:rPr>
        <w:t>Convite</w:t>
      </w:r>
      <w:r w:rsidRPr="00A914DE">
        <w:rPr>
          <w:color w:val="auto"/>
        </w:rPr>
        <w:t>.</w:t>
      </w:r>
    </w:p>
    <w:p w:rsidR="00A7401F" w:rsidRPr="00A7401F" w:rsidRDefault="00A7401F" w:rsidP="00A7401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 xml:space="preserve">Ordenação padrão para apresentação da </w:t>
      </w:r>
      <w:r w:rsidR="00D67599">
        <w:rPr>
          <w:i w:val="0"/>
          <w:color w:val="auto"/>
        </w:rPr>
        <w:t xml:space="preserve">Lista de </w:t>
      </w:r>
      <w:r w:rsidR="00A914DE">
        <w:rPr>
          <w:i w:val="0"/>
          <w:color w:val="auto"/>
        </w:rPr>
        <w:t>Convites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A914DE">
        <w:rPr>
          <w:i w:val="0"/>
          <w:color w:val="auto"/>
        </w:rPr>
        <w:t>Evento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447D31" w:rsidRPr="009609DC" w:rsidRDefault="00447D31" w:rsidP="00447D31">
      <w:pPr>
        <w:pStyle w:val="PargrafodaLista"/>
        <w:rPr>
          <w:color w:val="auto"/>
        </w:rPr>
      </w:pP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bookmarkStart w:id="12" w:name="_Toc118115343"/>
      <w:r w:rsidRPr="009609DC">
        <w:rPr>
          <w:sz w:val="20"/>
        </w:rPr>
        <w:t>Itens de Controle</w:t>
      </w:r>
      <w:bookmarkEnd w:id="12"/>
    </w:p>
    <w:p w:rsidR="00502905" w:rsidRDefault="00502905" w:rsidP="00502905"/>
    <w:p w:rsidR="00502905" w:rsidRPr="00502905" w:rsidRDefault="00502905" w:rsidP="0050290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1134"/>
        <w:gridCol w:w="1134"/>
        <w:gridCol w:w="567"/>
        <w:gridCol w:w="804"/>
        <w:gridCol w:w="360"/>
        <w:gridCol w:w="496"/>
        <w:gridCol w:w="360"/>
        <w:gridCol w:w="985"/>
        <w:gridCol w:w="1896"/>
      </w:tblGrid>
      <w:tr w:rsidR="00E559FA" w:rsidRPr="009609DC" w:rsidTr="00FE026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80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87078" w:rsidRPr="009609DC" w:rsidTr="00566D50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514" w:type="dxa"/>
            <w:vAlign w:val="center"/>
          </w:tcPr>
          <w:p w:rsidR="00F87078" w:rsidRPr="009609DC" w:rsidRDefault="008548C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Evento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F775B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D5097" w:rsidRPr="009609DC" w:rsidTr="007643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D5097" w:rsidRPr="009609DC" w:rsidRDefault="005D5097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D5097" w:rsidRPr="009609DC" w:rsidRDefault="005D5097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participante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DC6239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150</w:t>
            </w:r>
            <w:r w:rsidR="005D5097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DC6239" w:rsidRPr="009609DC" w:rsidRDefault="00DC6239" w:rsidP="00DC623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5D5097" w:rsidRPr="00387834" w:rsidRDefault="00DC6239" w:rsidP="00DC623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27252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3C35D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Pr="00AE17EC" w:rsidRDefault="005D5097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D5097" w:rsidRPr="00387834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D5097" w:rsidRPr="00387834" w:rsidRDefault="003C35DC" w:rsidP="003C35D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739C6" w:rsidRPr="009609DC" w:rsidTr="007643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9739C6" w:rsidRDefault="009739C6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Período</w:t>
            </w:r>
          </w:p>
          <w:p w:rsidR="009739C6" w:rsidRPr="009609DC" w:rsidRDefault="009739C6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39C6" w:rsidRDefault="009739C6" w:rsidP="00ED05F9">
            <w:pPr>
              <w:jc w:val="center"/>
            </w:pPr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76438F">
            <w:pPr>
              <w:rPr>
                <w:iCs/>
                <w:color w:val="auto"/>
                <w:sz w:val="22"/>
              </w:rPr>
            </w:pPr>
            <w:r w:rsidRPr="000E6565">
              <w:rPr>
                <w:iCs/>
                <w:color w:val="auto"/>
                <w:sz w:val="22"/>
              </w:rPr>
              <w:t>Disponibiliza a funcionalidade de calendário para preenchimento.</w:t>
            </w:r>
          </w:p>
        </w:tc>
      </w:tr>
      <w:tr w:rsidR="009739C6" w:rsidRPr="009609DC" w:rsidTr="007643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9739C6" w:rsidRDefault="009739C6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Até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39C6" w:rsidRDefault="009739C6" w:rsidP="00ED05F9">
            <w:pPr>
              <w:jc w:val="center"/>
            </w:pPr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76438F">
            <w:pPr>
              <w:rPr>
                <w:iCs/>
                <w:color w:val="auto"/>
                <w:sz w:val="22"/>
              </w:rPr>
            </w:pPr>
            <w:r w:rsidRPr="000E6565">
              <w:rPr>
                <w:iCs/>
                <w:color w:val="auto"/>
                <w:sz w:val="22"/>
              </w:rPr>
              <w:t>Disponibiliza a funcionalidade de calendário para preenchimento.</w:t>
            </w:r>
          </w:p>
        </w:tc>
      </w:tr>
      <w:tr w:rsidR="00C675D6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170260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3896" w:rsidRDefault="00CF3896" w:rsidP="00F87078">
            <w:pPr>
              <w:jc w:val="center"/>
              <w:rPr>
                <w:iCs/>
                <w:color w:val="auto"/>
                <w:sz w:val="22"/>
              </w:rPr>
            </w:pPr>
          </w:p>
          <w:p w:rsidR="00C675D6" w:rsidRPr="00103D8B" w:rsidRDefault="00C675D6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3896" w:rsidRDefault="00CF3896" w:rsidP="00F87078">
            <w:pPr>
              <w:jc w:val="center"/>
              <w:rPr>
                <w:iCs/>
                <w:color w:val="auto"/>
                <w:sz w:val="22"/>
              </w:rPr>
            </w:pPr>
          </w:p>
          <w:p w:rsidR="00C675D6" w:rsidRPr="00103D8B" w:rsidRDefault="00C675D6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C675D6" w:rsidRPr="005C023F" w:rsidRDefault="00C675D6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75D6" w:rsidRPr="00C675D6" w:rsidRDefault="00C675D6" w:rsidP="00C675D6">
            <w:pPr>
              <w:rPr>
                <w:iCs/>
                <w:color w:val="auto"/>
                <w:sz w:val="22"/>
                <w:szCs w:val="22"/>
              </w:rPr>
            </w:pPr>
            <w:r w:rsidRPr="00C675D6">
              <w:rPr>
                <w:iCs/>
                <w:color w:val="auto"/>
                <w:sz w:val="22"/>
                <w:szCs w:val="22"/>
              </w:rPr>
              <w:t>Ao ser acionado apresenta lista de resultados.</w:t>
            </w:r>
          </w:p>
        </w:tc>
      </w:tr>
      <w:tr w:rsidR="00C675D6" w:rsidRPr="009609DC" w:rsidTr="00566D50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170260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3896" w:rsidRDefault="00CF3896" w:rsidP="00F87078">
            <w:pPr>
              <w:jc w:val="center"/>
              <w:rPr>
                <w:iCs/>
                <w:color w:val="auto"/>
                <w:sz w:val="22"/>
              </w:rPr>
            </w:pPr>
          </w:p>
          <w:p w:rsidR="00C675D6" w:rsidRPr="00103D8B" w:rsidRDefault="00C675D6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3896" w:rsidRDefault="00CF3896" w:rsidP="00F87078">
            <w:pPr>
              <w:jc w:val="center"/>
              <w:rPr>
                <w:iCs/>
                <w:color w:val="auto"/>
                <w:sz w:val="22"/>
              </w:rPr>
            </w:pPr>
          </w:p>
          <w:p w:rsidR="00C675D6" w:rsidRPr="00103D8B" w:rsidRDefault="00C675D6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C675D6" w:rsidRPr="005C023F" w:rsidRDefault="00C675D6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75D6" w:rsidRPr="00C675D6" w:rsidRDefault="00C675D6" w:rsidP="00C675D6">
            <w:pPr>
              <w:rPr>
                <w:iCs/>
                <w:color w:val="auto"/>
                <w:sz w:val="22"/>
                <w:szCs w:val="22"/>
              </w:rPr>
            </w:pPr>
            <w:r w:rsidRPr="00C675D6">
              <w:rPr>
                <w:iCs/>
                <w:color w:val="auto"/>
                <w:sz w:val="22"/>
                <w:szCs w:val="22"/>
              </w:rPr>
              <w:t>Ao ser acionado limpa os parâmetros de pesquisa.</w:t>
            </w:r>
          </w:p>
        </w:tc>
      </w:tr>
      <w:tr w:rsidR="000E6565" w:rsidRPr="009609DC" w:rsidTr="00E559FA">
        <w:trPr>
          <w:cantSplit/>
          <w:trHeight w:val="134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6565" w:rsidRPr="00250F53" w:rsidRDefault="00250F53" w:rsidP="00170260">
            <w:pPr>
              <w:jc w:val="center"/>
              <w:rPr>
                <w:b/>
                <w:iCs/>
                <w:color w:val="auto"/>
                <w:sz w:val="22"/>
              </w:rPr>
            </w:pPr>
            <w:r w:rsidRPr="00250F53">
              <w:rPr>
                <w:b/>
                <w:iCs/>
                <w:color w:val="auto"/>
                <w:sz w:val="22"/>
              </w:rPr>
              <w:t>Resultado da Pesquisa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8548C8" w:rsidP="006473A1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Evento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12E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AE17EC" w:rsidRDefault="00F8707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F62E5E" w:rsidRDefault="005356FF" w:rsidP="002B3116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1B6BC2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1B6BC2" w:rsidRDefault="001B6BC2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participante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B6BC2" w:rsidRPr="00AE17EC" w:rsidRDefault="001B6BC2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B6BC2" w:rsidRPr="00F62E5E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6473A1" w:rsidRPr="009609DC" w:rsidTr="007643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6473A1" w:rsidRDefault="006473A1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Período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6473A1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04EF" w:rsidRDefault="00BC04EF" w:rsidP="006473A1">
            <w:pPr>
              <w:jc w:val="center"/>
              <w:rPr>
                <w:iCs/>
                <w:color w:val="auto"/>
                <w:sz w:val="22"/>
              </w:rPr>
            </w:pPr>
          </w:p>
          <w:p w:rsidR="006473A1" w:rsidRDefault="006473A1" w:rsidP="006473A1">
            <w:pPr>
              <w:jc w:val="center"/>
            </w:pPr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6438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6438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6438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6438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473A1" w:rsidRDefault="006473A1" w:rsidP="0076438F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473A1" w:rsidRPr="009609DC" w:rsidRDefault="007E1F8B" w:rsidP="00ED05F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1B6BC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72527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6A75DF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6A75DF">
              <w:rPr>
                <w:iCs/>
                <w:color w:val="auto"/>
                <w:sz w:val="22"/>
              </w:rPr>
              <w:t>0</w:t>
            </w:r>
            <w:r w:rsidR="00C675D6">
              <w:rPr>
                <w:iCs/>
                <w:color w:val="auto"/>
                <w:sz w:val="22"/>
              </w:rPr>
              <w:t>74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107EC4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CA1696">
              <w:rPr>
                <w:iCs/>
                <w:color w:val="auto"/>
                <w:sz w:val="22"/>
              </w:rPr>
              <w:t>o 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Visualizar </w:t>
            </w:r>
            <w:r w:rsidR="00C675D6">
              <w:rPr>
                <w:iCs/>
                <w:color w:val="auto"/>
                <w:sz w:val="22"/>
              </w:rPr>
              <w:t xml:space="preserve">impressão do </w:t>
            </w:r>
            <w:r w:rsidR="00107EC4">
              <w:rPr>
                <w:iCs/>
                <w:color w:val="auto"/>
                <w:sz w:val="22"/>
              </w:rPr>
              <w:t>convite- 2.2.4</w:t>
            </w:r>
            <w:r w:rsidR="00C675D6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FF7424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FF7424">
              <w:rPr>
                <w:iCs/>
                <w:color w:val="auto"/>
                <w:sz w:val="22"/>
              </w:rPr>
              <w:t>0</w:t>
            </w:r>
            <w:r w:rsidR="00C675D6">
              <w:rPr>
                <w:iCs/>
                <w:color w:val="auto"/>
                <w:sz w:val="22"/>
              </w:rPr>
              <w:t>75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107EC4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sistema apresenta a </w:t>
            </w:r>
            <w:r>
              <w:rPr>
                <w:iCs/>
                <w:color w:val="auto"/>
                <w:sz w:val="22"/>
              </w:rPr>
              <w:t xml:space="preserve">Tela  </w:t>
            </w:r>
            <w:r w:rsidRPr="009609DC">
              <w:rPr>
                <w:iCs/>
                <w:color w:val="auto"/>
                <w:sz w:val="22"/>
              </w:rPr>
              <w:t xml:space="preserve">Alterar </w:t>
            </w:r>
            <w:r w:rsidR="00107EC4">
              <w:rPr>
                <w:iCs/>
                <w:color w:val="auto"/>
                <w:sz w:val="22"/>
              </w:rPr>
              <w:t>Convite</w:t>
            </w:r>
            <w:r w:rsidR="0018381C">
              <w:rPr>
                <w:iCs/>
                <w:color w:val="auto"/>
                <w:sz w:val="22"/>
              </w:rPr>
              <w:t>-2.2.3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629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FF7424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FF7424">
              <w:rPr>
                <w:iCs/>
                <w:color w:val="auto"/>
                <w:sz w:val="22"/>
              </w:rPr>
              <w:t>0</w:t>
            </w:r>
            <w:r w:rsidR="00C675D6">
              <w:rPr>
                <w:iCs/>
                <w:color w:val="auto"/>
                <w:sz w:val="22"/>
              </w:rPr>
              <w:t>76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18381C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</w:t>
            </w:r>
            <w:r w:rsidRPr="00CA1696">
              <w:rPr>
                <w:iCs/>
                <w:color w:val="auto"/>
                <w:sz w:val="22"/>
              </w:rPr>
              <w:t>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r w:rsidR="0018381C">
              <w:rPr>
                <w:sz w:val="22"/>
                <w:szCs w:val="22"/>
              </w:rPr>
              <w:t>Excluir Convite-2.2.5.</w:t>
            </w:r>
          </w:p>
        </w:tc>
      </w:tr>
      <w:tr w:rsidR="00F87078" w:rsidRPr="00885770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85770" w:rsidRPr="00885770" w:rsidRDefault="00F87078" w:rsidP="00885770">
            <w:pPr>
              <w:jc w:val="center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 xml:space="preserve">Ao ser acionado  o sistema retornará para a </w:t>
            </w:r>
            <w:r w:rsidR="00885770" w:rsidRPr="00885770">
              <w:rPr>
                <w:iCs/>
                <w:color w:val="auto"/>
                <w:sz w:val="22"/>
              </w:rPr>
              <w:t xml:space="preserve">"Tela Consultar Lista de </w:t>
            </w:r>
            <w:r w:rsidR="00DC55EB">
              <w:rPr>
                <w:iCs/>
                <w:color w:val="auto"/>
                <w:sz w:val="22"/>
              </w:rPr>
              <w:t>Convidados- 2.2.1-IT</w:t>
            </w:r>
            <w:r w:rsidR="00885770" w:rsidRPr="00885770">
              <w:rPr>
                <w:iCs/>
                <w:color w:val="auto"/>
                <w:sz w:val="22"/>
              </w:rPr>
              <w:t>004_Manter Lista de Convidados".</w:t>
            </w:r>
          </w:p>
          <w:p w:rsidR="00F87078" w:rsidRPr="009609DC" w:rsidRDefault="00F87078" w:rsidP="00885770">
            <w:pPr>
              <w:jc w:val="center"/>
              <w:rPr>
                <w:iCs/>
                <w:color w:val="auto"/>
                <w:sz w:val="22"/>
              </w:rPr>
            </w:pP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Primeira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primeira página de resultados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Anterior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697087" w:rsidRDefault="00F87078" w:rsidP="00820E53">
            <w:pPr>
              <w:jc w:val="left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697087" w:rsidRDefault="00F87078" w:rsidP="00820E53">
            <w:pPr>
              <w:jc w:val="left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46CAB" w:rsidRDefault="00F87078" w:rsidP="00820E53">
            <w:pPr>
              <w:jc w:val="left"/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página anterior de resultados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Próxima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próxima página de resultados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Última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última página de resultados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</w:t>
            </w:r>
            <w:r w:rsidRPr="00956879">
              <w:rPr>
                <w:iCs/>
                <w:color w:val="auto"/>
                <w:sz w:val="22"/>
              </w:rPr>
              <w:t>número da página</w:t>
            </w:r>
            <w:r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o número da página atual e o número total de páginas do resultado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 xml:space="preserve">Total </w:t>
            </w:r>
            <w:r>
              <w:rPr>
                <w:iCs/>
                <w:color w:val="auto"/>
                <w:sz w:val="22"/>
              </w:rPr>
              <w:t>&lt;quantidade de registros listados na página ou selecionados /quantidade de registros encontrados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4024E2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quantidade de registros listados ou selecionados/Exi</w:t>
            </w:r>
            <w:r w:rsidR="007B0C07" w:rsidRPr="00820E53">
              <w:rPr>
                <w:iCs/>
                <w:color w:val="auto"/>
                <w:sz w:val="22"/>
                <w:szCs w:val="22"/>
              </w:rPr>
              <w:t>-</w:t>
            </w:r>
            <w:r w:rsidRPr="00820E53">
              <w:rPr>
                <w:iCs/>
                <w:color w:val="auto"/>
                <w:sz w:val="22"/>
                <w:szCs w:val="22"/>
              </w:rPr>
              <w:t>be a quantidade de registros encontrados</w:t>
            </w:r>
          </w:p>
        </w:tc>
      </w:tr>
      <w:tr w:rsidR="000E6565" w:rsidRPr="009609DC" w:rsidTr="00794B5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E6565" w:rsidRPr="009609DC" w:rsidRDefault="000E6565" w:rsidP="00794B54">
            <w:pPr>
              <w:rPr>
                <w:sz w:val="22"/>
              </w:rPr>
            </w:pP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0F5968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2639EF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E6565" w:rsidRPr="009609DC" w:rsidRDefault="000E6565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44AE5" w:rsidRDefault="00D44AE5" w:rsidP="00794B54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3865C4" w:rsidRPr="003865C4" w:rsidRDefault="003865C4" w:rsidP="00794B54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 w:rsidR="006167E5"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</w:t>
            </w:r>
            <w:r w:rsidR="006167E5">
              <w:rPr>
                <w:iCs/>
                <w:color w:val="auto"/>
                <w:sz w:val="16"/>
                <w:szCs w:val="16"/>
              </w:rPr>
              <w:t>9999-9999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1E2036" w:rsidRPr="009609DC" w:rsidRDefault="001E2036"/>
    <w:p w:rsidR="003E327A" w:rsidRDefault="003E327A" w:rsidP="008E7400">
      <w:pPr>
        <w:pStyle w:val="STJNivel3"/>
      </w:pPr>
      <w:bookmarkStart w:id="13" w:name="_Ref385342112"/>
      <w:bookmarkStart w:id="14" w:name="_Toc385347575"/>
    </w:p>
    <w:p w:rsidR="004D5521" w:rsidRPr="009609DC" w:rsidRDefault="00F6280A" w:rsidP="008E7400">
      <w:pPr>
        <w:pStyle w:val="STJNivel3"/>
      </w:pPr>
      <w:bookmarkStart w:id="15" w:name="_Toc398217214"/>
      <w:r>
        <w:t>2.2.3-</w:t>
      </w:r>
      <w:r w:rsidR="004D5521" w:rsidRPr="009609DC">
        <w:t>Tela Alterar</w:t>
      </w:r>
      <w:r w:rsidR="00695986">
        <w:t xml:space="preserve"> </w:t>
      </w:r>
      <w:bookmarkEnd w:id="13"/>
      <w:bookmarkEnd w:id="14"/>
      <w:r w:rsidR="004368FE">
        <w:t>Convite</w:t>
      </w:r>
      <w:bookmarkEnd w:id="15"/>
    </w:p>
    <w:p w:rsidR="004D5521" w:rsidRPr="009609DC" w:rsidRDefault="001B0D01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58424" cy="3434422"/>
            <wp:effectExtent l="19050" t="0" r="3976" b="0"/>
            <wp:docPr id="15" name="Imagem 14" descr="alte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24" cy="34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0" w:rsidRDefault="00120AA0" w:rsidP="004D5521">
      <w:pPr>
        <w:pStyle w:val="Instruo"/>
        <w:jc w:val="center"/>
        <w:rPr>
          <w:i w:val="0"/>
          <w:color w:val="auto"/>
        </w:rPr>
      </w:pPr>
    </w:p>
    <w:p w:rsidR="004D5521" w:rsidRPr="009609DC" w:rsidRDefault="004D5521" w:rsidP="004D5521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3</w:t>
      </w:r>
      <w:r w:rsidRPr="009609DC">
        <w:rPr>
          <w:i w:val="0"/>
          <w:color w:val="auto"/>
        </w:rPr>
        <w:t xml:space="preserve"> - Tela Altera</w:t>
      </w:r>
      <w:r w:rsidR="001B0D01">
        <w:rPr>
          <w:i w:val="0"/>
          <w:color w:val="auto"/>
        </w:rPr>
        <w:t>r</w:t>
      </w:r>
      <w:r w:rsidRPr="009609DC">
        <w:rPr>
          <w:i w:val="0"/>
          <w:color w:val="auto"/>
        </w:rPr>
        <w:t xml:space="preserve"> </w:t>
      </w:r>
      <w:r w:rsidR="004368FE">
        <w:rPr>
          <w:i w:val="0"/>
          <w:color w:val="auto"/>
        </w:rPr>
        <w:t>Convite</w:t>
      </w:r>
      <w:r w:rsidRPr="009609DC">
        <w:rPr>
          <w:i w:val="0"/>
          <w:color w:val="auto"/>
        </w:rPr>
        <w:t>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“Salvar”, o sistema salva os dados informados.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“Limpar”, o sistema limpa o(s) campo(s) informado(s).</w:t>
      </w:r>
    </w:p>
    <w:p w:rsidR="00EB24F5" w:rsidRDefault="00EB24F5" w:rsidP="00EB24F5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 o botão "Visualizar Impressão", o sistema exibe a tela 2.2.</w:t>
      </w:r>
      <w:r w:rsidR="00134F5C">
        <w:rPr>
          <w:i w:val="0"/>
          <w:color w:val="auto"/>
        </w:rPr>
        <w:t>4</w:t>
      </w:r>
      <w:r>
        <w:rPr>
          <w:i w:val="0"/>
          <w:color w:val="auto"/>
        </w:rPr>
        <w:t xml:space="preserve">- Visualizar Impressão do </w:t>
      </w:r>
      <w:r w:rsidR="00134F5C">
        <w:rPr>
          <w:i w:val="0"/>
          <w:color w:val="auto"/>
        </w:rPr>
        <w:t>Convite</w:t>
      </w:r>
      <w:r>
        <w:rPr>
          <w:i w:val="0"/>
          <w:color w:val="auto"/>
        </w:rPr>
        <w:t>.</w:t>
      </w:r>
    </w:p>
    <w:p w:rsidR="00270DE9" w:rsidRPr="004E5BA1" w:rsidRDefault="00270DE9" w:rsidP="009C22EC">
      <w:pPr>
        <w:pStyle w:val="PargrafodaLista"/>
        <w:numPr>
          <w:ilvl w:val="0"/>
          <w:numId w:val="14"/>
        </w:numPr>
        <w:rPr>
          <w:color w:val="auto"/>
        </w:rPr>
      </w:pPr>
      <w:r w:rsidRPr="009609DC">
        <w:rPr>
          <w:color w:val="auto"/>
        </w:rPr>
        <w:t xml:space="preserve">Ao acionar o botão “Cancelar”, o sistema cancela a operação e retorna para a </w:t>
      </w:r>
      <w:r w:rsidR="004E5BA1" w:rsidRPr="004E5BA1">
        <w:rPr>
          <w:iCs/>
          <w:color w:val="auto"/>
        </w:rPr>
        <w:t>Tela Consul</w:t>
      </w:r>
      <w:r w:rsidR="0005034D">
        <w:rPr>
          <w:iCs/>
          <w:color w:val="auto"/>
        </w:rPr>
        <w:t>tar Lista de Convidados- 2.2.1 - IT</w:t>
      </w:r>
      <w:r w:rsidR="00C7331E">
        <w:rPr>
          <w:iCs/>
          <w:color w:val="auto"/>
        </w:rPr>
        <w:t>004_Manter Lista de Convidados</w:t>
      </w:r>
      <w:r w:rsidR="004E5BA1" w:rsidRPr="004E5BA1">
        <w:rPr>
          <w:iCs/>
          <w:color w:val="auto"/>
        </w:rPr>
        <w:t>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Exceções</w:t>
      </w:r>
    </w:p>
    <w:p w:rsidR="004D5521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C01AB" w:rsidRDefault="00DC01AB" w:rsidP="00DC01AB"/>
    <w:p w:rsidR="004D5521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496"/>
        <w:gridCol w:w="360"/>
        <w:gridCol w:w="985"/>
        <w:gridCol w:w="1896"/>
      </w:tblGrid>
      <w:tr w:rsidR="00D26EC1" w:rsidRPr="009609DC" w:rsidTr="002B311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473BBD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F16F8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 (</w:t>
            </w:r>
            <w:r w:rsidR="00F16F8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73BBD" w:rsidRPr="009609DC" w:rsidRDefault="00BC04EF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  <w:r w:rsidR="00473BBD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473BBD" w:rsidRPr="001841AD" w:rsidRDefault="00473BBD" w:rsidP="00965632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473BBD" w:rsidRPr="00354058" w:rsidRDefault="00473BBD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B164ED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164ED" w:rsidRPr="009609DC" w:rsidRDefault="00B164ED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F7DB6" w:rsidRDefault="00B164E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&lt;Tratamento&gt;</w:t>
            </w:r>
            <w:r w:rsidR="008F7DB6">
              <w:rPr>
                <w:iCs/>
                <w:color w:val="auto"/>
                <w:sz w:val="22"/>
              </w:rPr>
              <w:t xml:space="preserve"> </w:t>
            </w:r>
            <w:r w:rsidR="00FE0655">
              <w:rPr>
                <w:iCs/>
                <w:color w:val="auto"/>
                <w:sz w:val="22"/>
              </w:rPr>
              <w:t xml:space="preserve"> (2)</w:t>
            </w:r>
          </w:p>
          <w:p w:rsidR="00B164ED" w:rsidRPr="009609DC" w:rsidRDefault="008F7DB6" w:rsidP="00FE065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   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Pr="00AE17EC" w:rsidRDefault="00B164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164ED" w:rsidRPr="00D03CC1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Tratamento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0A5486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A5486" w:rsidRPr="009609DC" w:rsidRDefault="000A5486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A5486" w:rsidRDefault="000A5486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</w:t>
            </w:r>
            <w:r w:rsidR="00FE0655">
              <w:rPr>
                <w:iCs/>
                <w:color w:val="auto"/>
                <w:sz w:val="22"/>
              </w:rPr>
              <w:t xml:space="preserve"> (2)</w:t>
            </w:r>
          </w:p>
          <w:p w:rsidR="000A5486" w:rsidRDefault="000A5486" w:rsidP="00BA3158">
            <w:pPr>
              <w:jc w:val="left"/>
              <w:rPr>
                <w:iCs/>
                <w:color w:val="auto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Pr="00387834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Pr="00387834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Pr="00387834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Pr="00387834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Pr="00387834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A5486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A5486" w:rsidRPr="00387834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A5486" w:rsidRDefault="000A5486" w:rsidP="00BA3158">
            <w:pPr>
              <w:rPr>
                <w:iCs/>
                <w:color w:val="auto"/>
                <w:sz w:val="22"/>
              </w:rPr>
            </w:pPr>
          </w:p>
          <w:p w:rsidR="000A5486" w:rsidRDefault="000A5486" w:rsidP="00BA3158">
            <w:pPr>
              <w:rPr>
                <w:iCs/>
                <w:color w:val="auto"/>
                <w:sz w:val="22"/>
              </w:rPr>
            </w:pPr>
          </w:p>
          <w:p w:rsidR="000A5486" w:rsidRDefault="000A5486" w:rsidP="00BA3158">
            <w:pPr>
              <w:rPr>
                <w:iCs/>
                <w:color w:val="auto"/>
                <w:sz w:val="22"/>
              </w:rPr>
            </w:pPr>
          </w:p>
          <w:p w:rsidR="000A5486" w:rsidRDefault="000A5486" w:rsidP="00BA3158">
            <w:pPr>
              <w:rPr>
                <w:iCs/>
                <w:color w:val="auto"/>
                <w:sz w:val="22"/>
              </w:rPr>
            </w:pPr>
          </w:p>
          <w:p w:rsidR="000A5486" w:rsidRDefault="000A5486" w:rsidP="00BA3158">
            <w:pPr>
              <w:rPr>
                <w:iCs/>
                <w:color w:val="auto"/>
                <w:sz w:val="22"/>
              </w:rPr>
            </w:pPr>
          </w:p>
          <w:p w:rsidR="000A5486" w:rsidRPr="00AE17EC" w:rsidRDefault="000A5486" w:rsidP="00BA315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A5486" w:rsidRPr="00387834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A5486" w:rsidRPr="00D03CC1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Cargo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0A5486" w:rsidRPr="00387834" w:rsidRDefault="000A5486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164ED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164ED" w:rsidRPr="009609DC" w:rsidRDefault="00B164ED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F7DB6" w:rsidRDefault="00B164E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</w:t>
            </w:r>
            <w:r w:rsidR="008F7DB6">
              <w:rPr>
                <w:iCs/>
                <w:color w:val="auto"/>
                <w:sz w:val="22"/>
              </w:rPr>
              <w:t xml:space="preserve"> </w:t>
            </w:r>
            <w:r w:rsidR="00FE0655">
              <w:rPr>
                <w:iCs/>
                <w:color w:val="auto"/>
                <w:sz w:val="22"/>
              </w:rPr>
              <w:t xml:space="preserve"> (2)</w:t>
            </w:r>
          </w:p>
          <w:p w:rsidR="00B164ED" w:rsidRPr="009609DC" w:rsidRDefault="00B164ED" w:rsidP="00C405B3">
            <w:pPr>
              <w:jc w:val="left"/>
              <w:rPr>
                <w:iCs/>
                <w:color w:val="auto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Pr="00AE17EC" w:rsidRDefault="00B164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164ED" w:rsidRPr="00D03CC1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F16F8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Texto (</w:t>
            </w:r>
            <w:r w:rsidR="00F16F8C">
              <w:rPr>
                <w:iCs/>
                <w:color w:val="auto"/>
                <w:sz w:val="22"/>
              </w:rPr>
              <w:t>3</w:t>
            </w:r>
            <w:r>
              <w:rPr>
                <w:iCs/>
                <w:color w:val="auto"/>
                <w:sz w:val="22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21B08" w:rsidRPr="001841AD" w:rsidRDefault="00921B08" w:rsidP="00C405B3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Visualizar Impressão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21B08" w:rsidRPr="009609DC" w:rsidRDefault="00921B08" w:rsidP="001326F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- Ao ser acionado o sistema exibe a Tela Visualizar Impressão do </w:t>
            </w:r>
            <w:r w:rsidR="001326F5">
              <w:rPr>
                <w:iCs/>
                <w:color w:val="auto"/>
                <w:sz w:val="22"/>
              </w:rPr>
              <w:t>Convite</w:t>
            </w:r>
            <w:r w:rsidR="00E46453">
              <w:rPr>
                <w:iCs/>
                <w:color w:val="auto"/>
                <w:sz w:val="22"/>
              </w:rPr>
              <w:t>- 2.2.4.</w:t>
            </w:r>
          </w:p>
        </w:tc>
      </w:tr>
      <w:tr w:rsidR="00921B08" w:rsidRPr="009609DC" w:rsidTr="002B31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600B51" w:rsidRDefault="00921B08" w:rsidP="00C405B3">
            <w:pPr>
              <w:rPr>
                <w:iCs/>
                <w:color w:val="auto"/>
                <w:sz w:val="22"/>
              </w:rPr>
            </w:pPr>
            <w:r w:rsidRPr="00600B5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E73E40">
              <w:rPr>
                <w:color w:val="auto"/>
                <w:sz w:val="22"/>
                <w:szCs w:val="22"/>
              </w:rPr>
              <w:t xml:space="preserve">cancela a operação e retorna para a </w:t>
            </w:r>
            <w:r w:rsidRPr="00885770">
              <w:rPr>
                <w:iCs/>
                <w:color w:val="auto"/>
                <w:sz w:val="22"/>
              </w:rPr>
              <w:t>Tela Consult</w:t>
            </w:r>
            <w:r w:rsidR="00DC55EB">
              <w:rPr>
                <w:iCs/>
                <w:color w:val="auto"/>
                <w:sz w:val="22"/>
              </w:rPr>
              <w:t>ar Lista de Convidados- 2.2.1-IT</w:t>
            </w:r>
            <w:r w:rsidRPr="00885770">
              <w:rPr>
                <w:iCs/>
                <w:color w:val="auto"/>
                <w:sz w:val="22"/>
              </w:rPr>
              <w:t>004_Manter Lista de Convidados.</w:t>
            </w:r>
          </w:p>
        </w:tc>
      </w:tr>
      <w:tr w:rsidR="00D26EC1" w:rsidRPr="009609DC" w:rsidTr="002B311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26EC1" w:rsidRPr="009609DC" w:rsidRDefault="00D26EC1" w:rsidP="002B3116">
            <w:pPr>
              <w:rPr>
                <w:sz w:val="22"/>
              </w:rPr>
            </w:pP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Máscaras:</w:t>
            </w:r>
            <w:r w:rsidR="00F6280A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F6280A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D26EC1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D26EC1" w:rsidRPr="009609DC" w:rsidRDefault="00D26EC1" w:rsidP="002B3116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26EC1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26EC1" w:rsidRDefault="00D26EC1" w:rsidP="002B3116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D26EC1" w:rsidRPr="003865C4" w:rsidRDefault="00D26EC1" w:rsidP="002B3116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</w:p>
          <w:p w:rsidR="00D26EC1" w:rsidRPr="009609DC" w:rsidRDefault="00D26EC1" w:rsidP="002B3116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D26EC1" w:rsidRPr="009609DC" w:rsidRDefault="00D26EC1" w:rsidP="002B3116">
            <w:pPr>
              <w:ind w:left="1093" w:hanging="1093"/>
              <w:rPr>
                <w:sz w:val="16"/>
                <w:szCs w:val="16"/>
              </w:rPr>
            </w:pPr>
          </w:p>
          <w:p w:rsidR="00D26EC1" w:rsidRPr="009609DC" w:rsidRDefault="00D26EC1" w:rsidP="002B3116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26EC1" w:rsidRDefault="00D26EC1" w:rsidP="00D26EC1"/>
    <w:p w:rsidR="00E00FB6" w:rsidRDefault="00E00FB6" w:rsidP="008E7400">
      <w:pPr>
        <w:pStyle w:val="STJNivel3"/>
      </w:pPr>
      <w:bookmarkStart w:id="16" w:name="_Ref385341791"/>
      <w:bookmarkStart w:id="17" w:name="_Toc385347576"/>
    </w:p>
    <w:p w:rsidR="00445BD0" w:rsidRDefault="00D46E23" w:rsidP="008E7400">
      <w:pPr>
        <w:pStyle w:val="STJNivel3"/>
      </w:pPr>
      <w:bookmarkStart w:id="18" w:name="_Toc398217215"/>
      <w:r>
        <w:t xml:space="preserve">2.2.4- </w:t>
      </w:r>
      <w:r w:rsidR="005164A6" w:rsidRPr="009609DC">
        <w:t>Tela Visualizar</w:t>
      </w:r>
      <w:r w:rsidR="006E0EF6">
        <w:t xml:space="preserve"> </w:t>
      </w:r>
      <w:bookmarkEnd w:id="16"/>
      <w:bookmarkEnd w:id="17"/>
      <w:r w:rsidR="0051776D">
        <w:t xml:space="preserve">Impressão do </w:t>
      </w:r>
      <w:r w:rsidR="009A5ABD">
        <w:t>Convite</w:t>
      </w:r>
      <w:bookmarkEnd w:id="18"/>
    </w:p>
    <w:p w:rsidR="001B1DF7" w:rsidRPr="009609DC" w:rsidRDefault="001B1DF7" w:rsidP="008E7400">
      <w:pPr>
        <w:pStyle w:val="STJNivel3"/>
      </w:pPr>
    </w:p>
    <w:p w:rsidR="00445BD0" w:rsidRPr="009609DC" w:rsidRDefault="00CE11E1" w:rsidP="00445BD0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55806" cy="2793182"/>
            <wp:effectExtent l="19050" t="0" r="0" b="0"/>
            <wp:docPr id="16" name="Imagem 15" descr="visual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806" cy="27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41" w:rsidRPr="009609DC" w:rsidRDefault="00B21741" w:rsidP="00445BD0">
      <w:pPr>
        <w:pStyle w:val="Instruo"/>
        <w:jc w:val="center"/>
        <w:rPr>
          <w:i w:val="0"/>
          <w:color w:val="auto"/>
        </w:rPr>
      </w:pPr>
    </w:p>
    <w:p w:rsidR="00445BD0" w:rsidRDefault="00445BD0" w:rsidP="00445BD0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9D6A5A">
        <w:rPr>
          <w:i w:val="0"/>
          <w:color w:val="auto"/>
        </w:rPr>
        <w:t>4</w:t>
      </w:r>
      <w:r w:rsidRPr="009609DC">
        <w:rPr>
          <w:i w:val="0"/>
          <w:color w:val="auto"/>
        </w:rPr>
        <w:t xml:space="preserve"> - Tela de Visualiza</w:t>
      </w:r>
      <w:r w:rsidR="00CE11E1">
        <w:rPr>
          <w:i w:val="0"/>
          <w:color w:val="auto"/>
        </w:rPr>
        <w:t xml:space="preserve">r </w:t>
      </w:r>
      <w:r w:rsidR="0051776D">
        <w:rPr>
          <w:i w:val="0"/>
          <w:color w:val="auto"/>
        </w:rPr>
        <w:t xml:space="preserve">Impressão do </w:t>
      </w:r>
      <w:r w:rsidR="009A5ABD">
        <w:rPr>
          <w:i w:val="0"/>
          <w:color w:val="auto"/>
        </w:rPr>
        <w:t>Convite</w:t>
      </w:r>
      <w:r w:rsidRPr="009609DC">
        <w:rPr>
          <w:i w:val="0"/>
          <w:color w:val="auto"/>
        </w:rPr>
        <w:t>.</w:t>
      </w:r>
    </w:p>
    <w:p w:rsidR="0004711C" w:rsidRDefault="0004711C" w:rsidP="0004711C"/>
    <w:p w:rsidR="0004711C" w:rsidRDefault="0004711C" w:rsidP="0004711C"/>
    <w:p w:rsidR="0004711C" w:rsidRDefault="0004711C" w:rsidP="0004711C"/>
    <w:p w:rsidR="0004711C" w:rsidRPr="0004711C" w:rsidRDefault="0004711C" w:rsidP="0004711C"/>
    <w:p w:rsidR="00445BD0" w:rsidRDefault="00AF3422" w:rsidP="005A6DCB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lastRenderedPageBreak/>
        <w:t xml:space="preserve"> </w:t>
      </w:r>
      <w:r w:rsidR="00445BD0" w:rsidRPr="009609DC">
        <w:rPr>
          <w:sz w:val="20"/>
        </w:rPr>
        <w:t>Regras de Apresentação</w:t>
      </w:r>
    </w:p>
    <w:p w:rsidR="005A6DCB" w:rsidRPr="005A6DCB" w:rsidRDefault="005A6DCB" w:rsidP="005A6DCB">
      <w:pPr>
        <w:pStyle w:val="Instruo"/>
        <w:ind w:left="720"/>
        <w:jc w:val="both"/>
        <w:rPr>
          <w:i w:val="0"/>
          <w:color w:val="auto"/>
        </w:rPr>
      </w:pPr>
      <w:r w:rsidRPr="005A6DCB">
        <w:rPr>
          <w:i w:val="0"/>
          <w:color w:val="auto"/>
        </w:rPr>
        <w:t>Não se aplica.</w:t>
      </w:r>
    </w:p>
    <w:p w:rsidR="00445BD0" w:rsidRPr="009609DC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Exceções</w:t>
      </w:r>
    </w:p>
    <w:p w:rsidR="00445BD0" w:rsidRDefault="00445BD0" w:rsidP="00445BD0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42406" w:rsidRDefault="00D42406" w:rsidP="00D42406"/>
    <w:p w:rsidR="00445BD0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Itens de Controle</w:t>
      </w:r>
    </w:p>
    <w:p w:rsidR="0056013B" w:rsidRDefault="0056013B" w:rsidP="0056013B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873"/>
        <w:gridCol w:w="597"/>
        <w:gridCol w:w="496"/>
        <w:gridCol w:w="360"/>
        <w:gridCol w:w="985"/>
        <w:gridCol w:w="1896"/>
      </w:tblGrid>
      <w:tr w:rsidR="0056013B" w:rsidRPr="009609DC" w:rsidTr="00A173E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873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97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A173ED" w:rsidRPr="009609DC" w:rsidTr="00A173ED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A173ED" w:rsidRPr="009609DC" w:rsidRDefault="00A173E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D401FD" w:rsidRDefault="00A173ED" w:rsidP="002E635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</w:t>
            </w:r>
            <w:r w:rsidR="00D401FD">
              <w:rPr>
                <w:iCs/>
                <w:color w:val="auto"/>
                <w:sz w:val="22"/>
              </w:rPr>
              <w:t xml:space="preserve"> </w:t>
            </w:r>
            <w:r w:rsidR="00910104">
              <w:rPr>
                <w:iCs/>
                <w:color w:val="auto"/>
                <w:sz w:val="22"/>
              </w:rPr>
              <w:t xml:space="preserve"> (1)</w:t>
            </w:r>
          </w:p>
          <w:p w:rsidR="00A173ED" w:rsidRPr="009609DC" w:rsidRDefault="00A173ED" w:rsidP="002E6356">
            <w:pPr>
              <w:jc w:val="left"/>
              <w:rPr>
                <w:iCs/>
                <w:color w:val="auto"/>
                <w:sz w:val="22"/>
              </w:rPr>
            </w:pPr>
          </w:p>
        </w:tc>
        <w:tc>
          <w:tcPr>
            <w:tcW w:w="992" w:type="dxa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Pr="00AE17EC" w:rsidRDefault="00A173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A173ED" w:rsidRPr="009609DC" w:rsidRDefault="00A173E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173ED" w:rsidRPr="009609DC" w:rsidTr="00A173ED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A173ED" w:rsidRPr="009609DC" w:rsidRDefault="00A173E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A173ED" w:rsidRDefault="00A173E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&lt;Tratamento&gt;</w:t>
            </w:r>
            <w:r w:rsidR="00910104">
              <w:rPr>
                <w:iCs/>
                <w:color w:val="auto"/>
                <w:sz w:val="22"/>
              </w:rPr>
              <w:t xml:space="preserve"> (2)</w:t>
            </w:r>
          </w:p>
          <w:p w:rsidR="00D401FD" w:rsidRPr="009609DC" w:rsidRDefault="00266DB3" w:rsidP="00910104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   </w:t>
            </w:r>
          </w:p>
        </w:tc>
        <w:tc>
          <w:tcPr>
            <w:tcW w:w="992" w:type="dxa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Pr="00AE17EC" w:rsidRDefault="00A173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A173ED" w:rsidRPr="00D03CC1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Tratamento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3C0E33" w:rsidRPr="009609DC" w:rsidTr="00A173ED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C0E33" w:rsidRPr="009609DC" w:rsidRDefault="003C0E33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3C0E33" w:rsidRDefault="003C0E33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</w:t>
            </w:r>
            <w:r w:rsidR="00910104">
              <w:rPr>
                <w:iCs/>
                <w:color w:val="auto"/>
                <w:sz w:val="22"/>
              </w:rPr>
              <w:t xml:space="preserve"> (2)</w:t>
            </w:r>
          </w:p>
          <w:p w:rsidR="00D401FD" w:rsidRPr="009609DC" w:rsidRDefault="00266DB3" w:rsidP="00910104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  </w:t>
            </w:r>
          </w:p>
        </w:tc>
        <w:tc>
          <w:tcPr>
            <w:tcW w:w="992" w:type="dxa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vAlign w:val="center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vAlign w:val="center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Pr="00AE17EC" w:rsidRDefault="003C0E33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3C0E33" w:rsidRPr="00D03CC1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3C0E33" w:rsidRPr="009609DC" w:rsidTr="00A173E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0E33" w:rsidRPr="009609DC" w:rsidRDefault="003C0E33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3C0E33" w:rsidRDefault="003C0E33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</w:t>
            </w:r>
            <w:r w:rsidR="00910104">
              <w:rPr>
                <w:iCs/>
                <w:color w:val="auto"/>
                <w:sz w:val="22"/>
              </w:rPr>
              <w:t xml:space="preserve"> (2)</w:t>
            </w:r>
          </w:p>
          <w:p w:rsidR="00D401FD" w:rsidRDefault="00266DB3" w:rsidP="00910104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C0E33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Default="003C0E33" w:rsidP="00C405B3">
            <w:pPr>
              <w:rPr>
                <w:iCs/>
                <w:color w:val="auto"/>
                <w:sz w:val="22"/>
              </w:rPr>
            </w:pPr>
          </w:p>
          <w:p w:rsidR="003C0E33" w:rsidRPr="00AE17EC" w:rsidRDefault="003C0E33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C0E33" w:rsidRPr="00D03CC1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Cargo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3C0E33" w:rsidRPr="00387834" w:rsidRDefault="003C0E33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A173ED" w:rsidRPr="009609DC" w:rsidTr="00A173E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173ED" w:rsidRDefault="00A173ED" w:rsidP="002E635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Texto </w:t>
            </w:r>
            <w:r w:rsidR="00910104">
              <w:rPr>
                <w:iCs/>
                <w:color w:val="auto"/>
                <w:sz w:val="22"/>
              </w:rPr>
              <w:t xml:space="preserve"> (3)</w:t>
            </w:r>
          </w:p>
          <w:p w:rsidR="00D401FD" w:rsidRPr="009609DC" w:rsidRDefault="0078676D" w:rsidP="00910104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Pr="00AE17EC" w:rsidRDefault="00A173ED" w:rsidP="00C405B3">
            <w:pPr>
              <w:rPr>
                <w:color w:val="auto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56013B" w:rsidRPr="009609DC" w:rsidTr="002B311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6013B" w:rsidRPr="009609DC" w:rsidRDefault="0056013B" w:rsidP="002B3116">
            <w:pPr>
              <w:rPr>
                <w:sz w:val="22"/>
              </w:rPr>
            </w:pP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8F22DE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8F22DE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56013B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56013B" w:rsidRPr="009609DC" w:rsidRDefault="0056013B" w:rsidP="002B3116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6013B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56013B" w:rsidRDefault="0056013B" w:rsidP="002B3116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56013B" w:rsidRPr="003865C4" w:rsidRDefault="0056013B" w:rsidP="002B3116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</w:p>
          <w:p w:rsidR="0056013B" w:rsidRPr="009609DC" w:rsidRDefault="0056013B" w:rsidP="002B3116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56013B" w:rsidRPr="009609DC" w:rsidRDefault="0056013B" w:rsidP="002B3116">
            <w:pPr>
              <w:ind w:left="1093" w:hanging="1093"/>
              <w:rPr>
                <w:sz w:val="16"/>
                <w:szCs w:val="16"/>
              </w:rPr>
            </w:pPr>
          </w:p>
          <w:p w:rsidR="0056013B" w:rsidRPr="009609DC" w:rsidRDefault="0056013B" w:rsidP="002B3116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56013B" w:rsidRDefault="0056013B" w:rsidP="0056013B"/>
    <w:p w:rsidR="00A173ED" w:rsidRPr="0056013B" w:rsidRDefault="00A173ED" w:rsidP="0056013B"/>
    <w:p w:rsidR="006A43A5" w:rsidRDefault="00576764" w:rsidP="008E7400">
      <w:pPr>
        <w:pStyle w:val="STJNivel3"/>
      </w:pPr>
      <w:bookmarkStart w:id="19" w:name="_Ref385342473"/>
      <w:bookmarkStart w:id="20" w:name="_Ref385343259"/>
      <w:bookmarkStart w:id="21" w:name="_Toc385347577"/>
      <w:bookmarkStart w:id="22" w:name="_Toc398217216"/>
      <w:r>
        <w:t xml:space="preserve">2.2.5- </w:t>
      </w:r>
      <w:r w:rsidR="006A43A5" w:rsidRPr="009609DC">
        <w:t xml:space="preserve">Tela </w:t>
      </w:r>
      <w:bookmarkEnd w:id="19"/>
      <w:bookmarkEnd w:id="20"/>
      <w:bookmarkEnd w:id="21"/>
      <w:r w:rsidR="002B3116">
        <w:t xml:space="preserve">Excluir </w:t>
      </w:r>
      <w:r w:rsidR="00B7004A">
        <w:t>Convite</w:t>
      </w:r>
      <w:bookmarkEnd w:id="22"/>
    </w:p>
    <w:p w:rsidR="006A43A5" w:rsidRDefault="002B3116" w:rsidP="006A43A5">
      <w:pPr>
        <w:pStyle w:val="Instruo"/>
        <w:jc w:val="center"/>
        <w:rPr>
          <w:i w:val="0"/>
          <w:noProof/>
        </w:rPr>
      </w:pPr>
      <w:r>
        <w:rPr>
          <w:i w:val="0"/>
          <w:noProof/>
        </w:rPr>
        <w:drawing>
          <wp:inline distT="0" distB="0" distL="0" distR="0">
            <wp:extent cx="3721735" cy="2971763"/>
            <wp:effectExtent l="19050" t="0" r="0" b="0"/>
            <wp:docPr id="17" name="Imagem 16" descr="ex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452" cy="29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16" w:rsidRPr="002B3116" w:rsidRDefault="002B3116" w:rsidP="002B3116"/>
    <w:p w:rsidR="006A43A5" w:rsidRDefault="006A43A5" w:rsidP="006A43A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5 </w:t>
      </w:r>
      <w:r w:rsidR="009D6A5A">
        <w:rPr>
          <w:i w:val="0"/>
          <w:color w:val="auto"/>
        </w:rPr>
        <w:t>–</w:t>
      </w:r>
      <w:r w:rsidRPr="009609DC">
        <w:rPr>
          <w:i w:val="0"/>
          <w:color w:val="auto"/>
        </w:rPr>
        <w:t xml:space="preserve"> Tela</w:t>
      </w:r>
      <w:r w:rsidR="009D6A5A">
        <w:rPr>
          <w:i w:val="0"/>
          <w:color w:val="auto"/>
        </w:rPr>
        <w:t xml:space="preserve"> de</w:t>
      </w:r>
      <w:r w:rsidRPr="009609DC">
        <w:rPr>
          <w:i w:val="0"/>
          <w:color w:val="auto"/>
        </w:rPr>
        <w:t xml:space="preserve"> </w:t>
      </w:r>
      <w:r w:rsidR="00EA16B0">
        <w:rPr>
          <w:i w:val="0"/>
          <w:color w:val="auto"/>
        </w:rPr>
        <w:t xml:space="preserve">Excluir </w:t>
      </w:r>
      <w:r w:rsidR="00B7004A">
        <w:rPr>
          <w:i w:val="0"/>
          <w:color w:val="auto"/>
        </w:rPr>
        <w:t>Convite</w:t>
      </w:r>
      <w:r w:rsidRPr="009609DC">
        <w:rPr>
          <w:i w:val="0"/>
          <w:color w:val="auto"/>
        </w:rPr>
        <w:t>.</w:t>
      </w:r>
    </w:p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EA16B0" w:rsidRPr="009609DC" w:rsidRDefault="00EA16B0" w:rsidP="00EA16B0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.</w:t>
      </w:r>
    </w:p>
    <w:p w:rsidR="0032540A" w:rsidRPr="00CC076F" w:rsidRDefault="00EA16B0" w:rsidP="00CC076F">
      <w:pPr>
        <w:pStyle w:val="PargrafodaLista"/>
        <w:numPr>
          <w:ilvl w:val="0"/>
          <w:numId w:val="34"/>
        </w:numPr>
        <w:rPr>
          <w:color w:val="auto"/>
        </w:rPr>
      </w:pPr>
      <w:r w:rsidRPr="00CC076F">
        <w:rPr>
          <w:color w:val="auto"/>
        </w:rPr>
        <w:t>Ao acionar o botão “</w:t>
      </w:r>
      <w:r w:rsidR="0049145A" w:rsidRPr="00CC076F">
        <w:rPr>
          <w:color w:val="auto"/>
        </w:rPr>
        <w:t>Excluir</w:t>
      </w:r>
      <w:r w:rsidRPr="00CC076F">
        <w:rPr>
          <w:color w:val="auto"/>
        </w:rPr>
        <w:t xml:space="preserve">”, o sistema </w:t>
      </w:r>
      <w:r w:rsidR="0049145A" w:rsidRPr="00CC076F">
        <w:rPr>
          <w:color w:val="auto"/>
        </w:rPr>
        <w:t>exclui</w:t>
      </w:r>
      <w:r w:rsidRPr="00CC076F">
        <w:rPr>
          <w:color w:val="auto"/>
        </w:rPr>
        <w:t xml:space="preserve"> </w:t>
      </w:r>
      <w:r w:rsidR="0049145A" w:rsidRPr="00CC076F">
        <w:rPr>
          <w:color w:val="auto"/>
        </w:rPr>
        <w:t>o registro.</w:t>
      </w:r>
    </w:p>
    <w:p w:rsidR="0032540A" w:rsidRPr="0032540A" w:rsidRDefault="00EA16B0" w:rsidP="0032540A">
      <w:pPr>
        <w:pStyle w:val="PargrafodaLista"/>
        <w:numPr>
          <w:ilvl w:val="0"/>
          <w:numId w:val="34"/>
        </w:numPr>
        <w:rPr>
          <w:color w:val="auto"/>
        </w:rPr>
      </w:pPr>
      <w:r w:rsidRPr="0032540A">
        <w:rPr>
          <w:color w:val="auto"/>
        </w:rPr>
        <w:t xml:space="preserve">Ao acionar o botão “Cancelar”, o sistema cancela a operação e retorna para a </w:t>
      </w:r>
      <w:r w:rsidR="0032540A" w:rsidRPr="0032540A">
        <w:rPr>
          <w:iCs/>
          <w:color w:val="auto"/>
        </w:rPr>
        <w:t>Tela Consultar Lista de Convidados- 2.2.1</w:t>
      </w:r>
      <w:r w:rsidR="00843534">
        <w:rPr>
          <w:iCs/>
          <w:color w:val="auto"/>
        </w:rPr>
        <w:t xml:space="preserve"> </w:t>
      </w:r>
      <w:r w:rsidR="0032540A" w:rsidRPr="0032540A">
        <w:rPr>
          <w:iCs/>
          <w:color w:val="auto"/>
        </w:rPr>
        <w:t>-</w:t>
      </w:r>
      <w:r w:rsidR="00843534">
        <w:rPr>
          <w:iCs/>
          <w:color w:val="auto"/>
        </w:rPr>
        <w:t xml:space="preserve"> </w:t>
      </w:r>
      <w:r w:rsidR="00C443E5">
        <w:rPr>
          <w:iCs/>
          <w:color w:val="auto"/>
        </w:rPr>
        <w:t>IT</w:t>
      </w:r>
      <w:r w:rsidR="0032540A" w:rsidRPr="0032540A">
        <w:rPr>
          <w:iCs/>
          <w:color w:val="auto"/>
        </w:rPr>
        <w:t>004_Manter Lista de Convidados.</w:t>
      </w:r>
    </w:p>
    <w:p w:rsidR="00EA16B0" w:rsidRPr="0032540A" w:rsidRDefault="00EA16B0" w:rsidP="0032540A">
      <w:pPr>
        <w:ind w:left="360"/>
        <w:rPr>
          <w:color w:val="auto"/>
        </w:rPr>
      </w:pPr>
    </w:p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Exceções</w:t>
      </w:r>
    </w:p>
    <w:p w:rsidR="006A43A5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37173C" w:rsidRDefault="0037173C" w:rsidP="0037173C"/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Itens de Controle</w:t>
      </w:r>
    </w:p>
    <w:p w:rsidR="006A43A5" w:rsidRPr="009609DC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Pr="009609DC" w:rsidRDefault="006A43A5" w:rsidP="006A43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992"/>
        <w:gridCol w:w="709"/>
        <w:gridCol w:w="403"/>
        <w:gridCol w:w="873"/>
        <w:gridCol w:w="425"/>
        <w:gridCol w:w="567"/>
        <w:gridCol w:w="283"/>
        <w:gridCol w:w="851"/>
        <w:gridCol w:w="2208"/>
      </w:tblGrid>
      <w:tr w:rsidR="008E7400" w:rsidRPr="009609DC" w:rsidTr="00365F5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873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283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2208" w:type="dxa"/>
            <w:shd w:val="pct25" w:color="auto" w:fill="auto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CB057C" w:rsidRPr="009609DC" w:rsidTr="00365F5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CB057C" w:rsidRPr="009609DC" w:rsidRDefault="00CB057C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939" w:type="dxa"/>
            <w:vAlign w:val="center"/>
          </w:tcPr>
          <w:p w:rsidR="00CB057C" w:rsidRDefault="00CB057C" w:rsidP="003D2B6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</w:t>
            </w:r>
            <w:r w:rsidR="0082207E">
              <w:rPr>
                <w:iCs/>
                <w:color w:val="auto"/>
                <w:sz w:val="22"/>
              </w:rPr>
              <w:t xml:space="preserve"> </w:t>
            </w:r>
            <w:r w:rsidR="00910104">
              <w:rPr>
                <w:iCs/>
                <w:color w:val="auto"/>
                <w:sz w:val="22"/>
              </w:rPr>
              <w:t>(1)</w:t>
            </w:r>
          </w:p>
          <w:p w:rsidR="006B1444" w:rsidRPr="009609DC" w:rsidRDefault="006B1444" w:rsidP="003D2B65">
            <w:pPr>
              <w:jc w:val="left"/>
              <w:rPr>
                <w:iCs/>
                <w:color w:val="auto"/>
                <w:sz w:val="22"/>
              </w:rPr>
            </w:pPr>
          </w:p>
        </w:tc>
        <w:tc>
          <w:tcPr>
            <w:tcW w:w="992" w:type="dxa"/>
            <w:vAlign w:val="center"/>
          </w:tcPr>
          <w:p w:rsidR="00CB057C" w:rsidRPr="009609DC" w:rsidRDefault="003D2B65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  <w:r w:rsidR="00CB057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709" w:type="dxa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CB057C" w:rsidRPr="001841AD" w:rsidRDefault="00CB057C" w:rsidP="0076438F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73" w:type="dxa"/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CB057C" w:rsidRPr="009609DC" w:rsidRDefault="00CA2EE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</w:tcPr>
          <w:p w:rsidR="00CB057C" w:rsidRPr="00354058" w:rsidRDefault="00CB057C" w:rsidP="0076438F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CB057C" w:rsidRPr="009609DC" w:rsidTr="00365F5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CB057C" w:rsidRPr="009609DC" w:rsidRDefault="00CB057C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939" w:type="dxa"/>
            <w:vAlign w:val="center"/>
          </w:tcPr>
          <w:p w:rsidR="00CB057C" w:rsidRDefault="00CB057C" w:rsidP="0076438F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&lt;Tratamento&gt;</w:t>
            </w:r>
            <w:r w:rsidR="00910104">
              <w:rPr>
                <w:iCs/>
                <w:color w:val="auto"/>
                <w:sz w:val="22"/>
              </w:rPr>
              <w:t xml:space="preserve"> (2)</w:t>
            </w:r>
          </w:p>
          <w:p w:rsidR="006B1444" w:rsidRPr="009609DC" w:rsidRDefault="006B1444" w:rsidP="00910104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   </w:t>
            </w:r>
          </w:p>
        </w:tc>
        <w:tc>
          <w:tcPr>
            <w:tcW w:w="992" w:type="dxa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vAlign w:val="center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</w:tcPr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Pr="00AE17EC" w:rsidRDefault="00CB057C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CB057C" w:rsidRPr="00D03CC1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Tratamento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6B1444" w:rsidRPr="009609DC" w:rsidTr="00365F5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1444" w:rsidRPr="009609DC" w:rsidRDefault="006B1444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39" w:type="dxa"/>
            <w:vAlign w:val="center"/>
          </w:tcPr>
          <w:p w:rsidR="006B1444" w:rsidRDefault="006B1444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</w:t>
            </w:r>
            <w:r w:rsidR="00910104">
              <w:rPr>
                <w:iCs/>
                <w:color w:val="auto"/>
                <w:sz w:val="22"/>
              </w:rPr>
              <w:t xml:space="preserve"> (2)</w:t>
            </w:r>
          </w:p>
          <w:p w:rsidR="006B1444" w:rsidRDefault="006B1444" w:rsidP="00910104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</w:t>
            </w:r>
          </w:p>
        </w:tc>
        <w:tc>
          <w:tcPr>
            <w:tcW w:w="992" w:type="dxa"/>
          </w:tcPr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Pr="0038783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vAlign w:val="center"/>
          </w:tcPr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Pr="0038783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Pr="0038783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Pr="0038783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Pr="0038783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6B144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1444" w:rsidRPr="0038783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</w:tcPr>
          <w:p w:rsidR="006B1444" w:rsidRDefault="006B1444" w:rsidP="00BA3158">
            <w:pPr>
              <w:rPr>
                <w:iCs/>
                <w:color w:val="auto"/>
                <w:sz w:val="22"/>
              </w:rPr>
            </w:pPr>
          </w:p>
          <w:p w:rsidR="006B1444" w:rsidRDefault="006B1444" w:rsidP="00BA3158">
            <w:pPr>
              <w:rPr>
                <w:iCs/>
                <w:color w:val="auto"/>
                <w:sz w:val="22"/>
              </w:rPr>
            </w:pPr>
          </w:p>
          <w:p w:rsidR="006B1444" w:rsidRDefault="006B1444" w:rsidP="00BA3158">
            <w:pPr>
              <w:rPr>
                <w:iCs/>
                <w:color w:val="auto"/>
                <w:sz w:val="22"/>
              </w:rPr>
            </w:pPr>
          </w:p>
          <w:p w:rsidR="006B1444" w:rsidRDefault="006B1444" w:rsidP="00BA3158">
            <w:pPr>
              <w:rPr>
                <w:iCs/>
                <w:color w:val="auto"/>
                <w:sz w:val="22"/>
              </w:rPr>
            </w:pPr>
          </w:p>
          <w:p w:rsidR="006B1444" w:rsidRDefault="006B1444" w:rsidP="00BA3158">
            <w:pPr>
              <w:rPr>
                <w:iCs/>
                <w:color w:val="auto"/>
                <w:sz w:val="22"/>
              </w:rPr>
            </w:pPr>
          </w:p>
          <w:p w:rsidR="006B1444" w:rsidRPr="00AE17EC" w:rsidRDefault="006B1444" w:rsidP="00BA315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6B1444" w:rsidRPr="0038783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6B1444" w:rsidRPr="00D03CC1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Cargo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6B1444" w:rsidRPr="00387834" w:rsidRDefault="006B1444" w:rsidP="00BA315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CB057C" w:rsidRPr="009609DC" w:rsidTr="00365F5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B057C" w:rsidRPr="009609DC" w:rsidRDefault="00CB057C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1939" w:type="dxa"/>
            <w:vAlign w:val="center"/>
          </w:tcPr>
          <w:p w:rsidR="00CB057C" w:rsidRDefault="00CB057C" w:rsidP="0076438F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</w:t>
            </w:r>
            <w:r w:rsidR="00910104">
              <w:rPr>
                <w:iCs/>
                <w:color w:val="auto"/>
                <w:sz w:val="22"/>
              </w:rPr>
              <w:t xml:space="preserve"> (2)</w:t>
            </w:r>
          </w:p>
          <w:p w:rsidR="006B1444" w:rsidRPr="009609DC" w:rsidRDefault="006B1444" w:rsidP="00910104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     </w:t>
            </w:r>
          </w:p>
        </w:tc>
        <w:tc>
          <w:tcPr>
            <w:tcW w:w="992" w:type="dxa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vAlign w:val="center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B057C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</w:tcPr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Default="00CB057C" w:rsidP="0076438F">
            <w:pPr>
              <w:rPr>
                <w:iCs/>
                <w:color w:val="auto"/>
                <w:sz w:val="22"/>
              </w:rPr>
            </w:pPr>
          </w:p>
          <w:p w:rsidR="00CB057C" w:rsidRPr="00AE17EC" w:rsidRDefault="00CB057C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CB057C" w:rsidRPr="00D03CC1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CB057C" w:rsidRPr="00387834" w:rsidRDefault="00CB057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CB057C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B057C" w:rsidRDefault="00CB057C" w:rsidP="003D2B6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Texto</w:t>
            </w:r>
            <w:r w:rsidR="0082207E">
              <w:rPr>
                <w:iCs/>
                <w:color w:val="auto"/>
                <w:sz w:val="22"/>
              </w:rPr>
              <w:t xml:space="preserve"> </w:t>
            </w:r>
            <w:r w:rsidR="00910104">
              <w:rPr>
                <w:iCs/>
                <w:color w:val="auto"/>
                <w:sz w:val="22"/>
              </w:rPr>
              <w:t>(3)</w:t>
            </w:r>
          </w:p>
          <w:p w:rsidR="006B1444" w:rsidRPr="009609DC" w:rsidRDefault="006B1444" w:rsidP="00910104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CB057C" w:rsidRPr="001841AD" w:rsidRDefault="00CB057C" w:rsidP="0076438F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A2EE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B057C" w:rsidRPr="00354058" w:rsidRDefault="00CB057C" w:rsidP="0076438F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44A4D" w:rsidP="0076438F">
            <w:pPr>
              <w:jc w:val="center"/>
              <w:rPr>
                <w:iCs/>
                <w:color w:val="auto"/>
                <w:sz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</w:t>
            </w:r>
            <w:r>
              <w:rPr>
                <w:iCs/>
                <w:color w:val="auto"/>
                <w:sz w:val="22"/>
              </w:rPr>
              <w:t>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CC3B9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>
              <w:rPr>
                <w:iCs/>
                <w:color w:val="auto"/>
                <w:sz w:val="22"/>
              </w:rPr>
              <w:t>exclui o registro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CC3B9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6E5EC1" w:rsidRDefault="006E5EC1">
            <w:pPr>
              <w:rPr>
                <w:iCs/>
                <w:color w:val="auto"/>
                <w:sz w:val="22"/>
              </w:rPr>
            </w:pPr>
          </w:p>
          <w:p w:rsidR="00F87078" w:rsidRPr="006E5EC1" w:rsidRDefault="00F87078">
            <w:pPr>
              <w:rPr>
                <w:color w:val="auto"/>
              </w:rPr>
            </w:pPr>
            <w:r w:rsidRPr="006E5EC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:rsidR="00F87078" w:rsidRDefault="00F87078" w:rsidP="00D8197E">
            <w:pPr>
              <w:rPr>
                <w:color w:val="auto"/>
                <w:sz w:val="22"/>
                <w:szCs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</w:t>
            </w:r>
            <w:r w:rsidRPr="00C405B3">
              <w:rPr>
                <w:iCs/>
                <w:color w:val="auto"/>
                <w:sz w:val="22"/>
                <w:szCs w:val="22"/>
              </w:rPr>
              <w:t xml:space="preserve">Ao ser acionado </w:t>
            </w:r>
            <w:r w:rsidRPr="00C405B3">
              <w:rPr>
                <w:color w:val="auto"/>
                <w:sz w:val="22"/>
                <w:szCs w:val="22"/>
              </w:rPr>
              <w:t xml:space="preserve">cancela a operação e retorna para a </w:t>
            </w:r>
          </w:p>
          <w:p w:rsidR="00365F59" w:rsidRPr="00365F59" w:rsidRDefault="00365F59" w:rsidP="00365F59">
            <w:pPr>
              <w:rPr>
                <w:iCs/>
                <w:color w:val="auto"/>
                <w:sz w:val="22"/>
              </w:rPr>
            </w:pPr>
            <w:r w:rsidRPr="00365F59">
              <w:rPr>
                <w:iCs/>
                <w:color w:val="auto"/>
                <w:sz w:val="22"/>
              </w:rPr>
              <w:t>Tela Consult</w:t>
            </w:r>
            <w:r w:rsidR="00DC55EB">
              <w:rPr>
                <w:iCs/>
                <w:color w:val="auto"/>
                <w:sz w:val="22"/>
              </w:rPr>
              <w:t>ar Lista de Convidados- 2.2.1 - IT</w:t>
            </w:r>
            <w:r w:rsidRPr="00365F59">
              <w:rPr>
                <w:iCs/>
                <w:color w:val="auto"/>
                <w:sz w:val="22"/>
              </w:rPr>
              <w:t>004_Manter Lista de Convidados.</w:t>
            </w:r>
          </w:p>
          <w:p w:rsidR="00365F59" w:rsidRPr="009609DC" w:rsidRDefault="00365F59" w:rsidP="00D8197E"/>
        </w:tc>
      </w:tr>
      <w:tr w:rsidR="008E7400" w:rsidRPr="009609DC" w:rsidTr="00D8197E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E7400" w:rsidRPr="009609DC" w:rsidRDefault="008E7400" w:rsidP="00D8197E">
            <w:pPr>
              <w:rPr>
                <w:sz w:val="22"/>
              </w:rPr>
            </w:pP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</w:t>
            </w:r>
            <w:r w:rsidR="00D8521C">
              <w:rPr>
                <w:sz w:val="16"/>
                <w:szCs w:val="16"/>
              </w:rPr>
              <w:t>L</w:t>
            </w:r>
            <w:r w:rsidRPr="009609DC">
              <w:rPr>
                <w:b/>
                <w:bCs/>
                <w:sz w:val="16"/>
                <w:szCs w:val="16"/>
              </w:rPr>
              <w:t>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D8521C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8E7400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8E7400" w:rsidRPr="009609DC" w:rsidRDefault="008E7400" w:rsidP="00D8197E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E7400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8E7400" w:rsidRDefault="008E7400" w:rsidP="00D8197E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8E7400" w:rsidRPr="003865C4" w:rsidRDefault="008E7400" w:rsidP="00D8197E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</w:p>
          <w:p w:rsidR="008E7400" w:rsidRPr="009609DC" w:rsidRDefault="008E7400" w:rsidP="00D8197E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8E7400" w:rsidRPr="009609DC" w:rsidRDefault="008E7400" w:rsidP="00D8197E">
            <w:pPr>
              <w:ind w:left="1093" w:hanging="1093"/>
              <w:rPr>
                <w:sz w:val="16"/>
                <w:szCs w:val="16"/>
              </w:rPr>
            </w:pPr>
          </w:p>
          <w:p w:rsidR="008E7400" w:rsidRPr="009609DC" w:rsidRDefault="008E7400" w:rsidP="00D8197E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E84723" w:rsidRPr="009609DC" w:rsidRDefault="00E84723" w:rsidP="00BC18B2">
      <w:pPr>
        <w:pStyle w:val="STJNivel3"/>
        <w:ind w:left="0"/>
        <w:jc w:val="both"/>
      </w:pPr>
    </w:p>
    <w:sectPr w:rsidR="00E84723" w:rsidRPr="009609DC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921" w:rsidRDefault="00B51921">
      <w:r>
        <w:separator/>
      </w:r>
    </w:p>
  </w:endnote>
  <w:endnote w:type="continuationSeparator" w:id="0">
    <w:p w:rsidR="00B51921" w:rsidRDefault="00B51921">
      <w:r>
        <w:continuationSeparator/>
      </w:r>
    </w:p>
  </w:endnote>
  <w:endnote w:type="continuationNotice" w:id="1">
    <w:p w:rsidR="00B51921" w:rsidRDefault="00B5192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38F" w:rsidRDefault="0076438F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76438F">
      <w:trPr>
        <w:cantSplit/>
        <w:jc w:val="center"/>
      </w:trPr>
      <w:tc>
        <w:tcPr>
          <w:tcW w:w="8005" w:type="dxa"/>
        </w:tcPr>
        <w:p w:rsidR="0076438F" w:rsidRPr="004E07F5" w:rsidRDefault="0076438F" w:rsidP="004E07F5">
          <w:pPr>
            <w:pStyle w:val="Rodap"/>
            <w:ind w:right="360"/>
            <w:rPr>
              <w:color w:val="auto"/>
              <w:lang w:val="en-US"/>
            </w:rPr>
          </w:pPr>
          <w:r w:rsidRPr="004E07F5">
            <w:rPr>
              <w:color w:val="auto"/>
              <w:lang w:val="en-US"/>
            </w:rPr>
            <w:t>sigeven_este_it02</w:t>
          </w:r>
          <w:r w:rsidR="004E07F5" w:rsidRPr="004E07F5">
            <w:rPr>
              <w:color w:val="auto"/>
              <w:lang w:val="en-US"/>
            </w:rPr>
            <w:t>1</w:t>
          </w:r>
          <w:r w:rsidRPr="004E07F5">
            <w:rPr>
              <w:color w:val="auto"/>
              <w:lang w:val="en-US"/>
            </w:rPr>
            <w:t>_manter_</w:t>
          </w:r>
          <w:r w:rsidR="004E07F5" w:rsidRPr="004E07F5">
            <w:rPr>
              <w:color w:val="auto"/>
              <w:lang w:val="en-US"/>
            </w:rPr>
            <w:t>convite</w:t>
          </w:r>
          <w:r w:rsidRPr="004E07F5">
            <w:rPr>
              <w:color w:val="auto"/>
              <w:lang w:val="en-US"/>
            </w:rPr>
            <w:t xml:space="preserve">. </w:t>
          </w:r>
        </w:p>
      </w:tc>
      <w:tc>
        <w:tcPr>
          <w:tcW w:w="1705" w:type="dxa"/>
          <w:vAlign w:val="center"/>
        </w:tcPr>
        <w:p w:rsidR="0076438F" w:rsidRPr="00203AE9" w:rsidRDefault="0076438F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2F59D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2F59D3">
            <w:rPr>
              <w:rStyle w:val="Nmerodepgina"/>
              <w:sz w:val="20"/>
            </w:rPr>
            <w:fldChar w:fldCharType="separate"/>
          </w:r>
          <w:r w:rsidR="00F20F90">
            <w:rPr>
              <w:rStyle w:val="Nmerodepgina"/>
              <w:noProof/>
              <w:sz w:val="20"/>
            </w:rPr>
            <w:t>2</w:t>
          </w:r>
          <w:r w:rsidR="002F59D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F20F90">
              <w:rPr>
                <w:noProof/>
              </w:rPr>
              <w:t>17</w:t>
            </w:r>
          </w:fldSimple>
        </w:p>
      </w:tc>
    </w:tr>
  </w:tbl>
  <w:p w:rsidR="0076438F" w:rsidRDefault="007643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921" w:rsidRDefault="00B51921">
      <w:r>
        <w:separator/>
      </w:r>
    </w:p>
  </w:footnote>
  <w:footnote w:type="continuationSeparator" w:id="0">
    <w:p w:rsidR="00B51921" w:rsidRDefault="00B51921">
      <w:r>
        <w:continuationSeparator/>
      </w:r>
    </w:p>
  </w:footnote>
  <w:footnote w:type="continuationNotice" w:id="1">
    <w:p w:rsidR="00B51921" w:rsidRDefault="00B5192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76438F">
      <w:trPr>
        <w:cantSplit/>
        <w:trHeight w:val="575"/>
        <w:jc w:val="center"/>
      </w:trPr>
      <w:tc>
        <w:tcPr>
          <w:tcW w:w="720" w:type="pct"/>
          <w:vAlign w:val="center"/>
        </w:tcPr>
        <w:p w:rsidR="0076438F" w:rsidRDefault="0076438F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76438F" w:rsidRDefault="0076438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76438F" w:rsidRPr="00B444D2" w:rsidRDefault="0076438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Manter </w:t>
          </w:r>
          <w:r w:rsidR="004E07F5">
            <w:rPr>
              <w:sz w:val="24"/>
              <w:szCs w:val="24"/>
            </w:rPr>
            <w:t>Convite</w:t>
          </w:r>
        </w:p>
        <w:p w:rsidR="0076438F" w:rsidRDefault="0076438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76438F" w:rsidRPr="001B280A" w:rsidRDefault="002F59D3" w:rsidP="005F2CA0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  <w:sz w:val="24"/>
              <w:szCs w:val="24"/>
            </w:rPr>
          </w:pPr>
          <w:fldSimple w:instr=" DOCPROPERTY  SiglaNomeProjeto  \* MERGEFORMAT ">
            <w:r w:rsidR="005F2CA0">
              <w:rPr>
                <w:color w:val="auto"/>
                <w:sz w:val="24"/>
                <w:szCs w:val="24"/>
              </w:rPr>
              <w:t>SIGEVEN - Sistema Gerenciador de Eventos</w:t>
            </w:r>
          </w:fldSimple>
          <w:r w:rsidRPr="001B280A">
            <w:rPr>
              <w:sz w:val="24"/>
              <w:szCs w:val="24"/>
            </w:rPr>
            <w:fldChar w:fldCharType="begin"/>
          </w:r>
          <w:r w:rsidR="0076438F" w:rsidRPr="001B280A">
            <w:rPr>
              <w:sz w:val="24"/>
              <w:szCs w:val="24"/>
            </w:rPr>
            <w:instrText xml:space="preserve"> DOCPROPERTY MANAGER </w:instrText>
          </w:r>
          <w:r w:rsidRPr="001B280A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76438F" w:rsidRPr="00B444D2" w:rsidRDefault="0076438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76438F" w:rsidRDefault="0076438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476C84C6"/>
    <w:lvl w:ilvl="0" w:tplc="84D67DBC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0D53"/>
    <w:multiLevelType w:val="hybridMultilevel"/>
    <w:tmpl w:val="A10CB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41F91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72676B"/>
    <w:multiLevelType w:val="hybridMultilevel"/>
    <w:tmpl w:val="9F9CC93E"/>
    <w:lvl w:ilvl="0" w:tplc="E94001DA">
      <w:start w:val="1"/>
      <w:numFmt w:val="decimal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5E10D6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2622AD"/>
    <w:multiLevelType w:val="hybridMultilevel"/>
    <w:tmpl w:val="BA2CD3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9722FEB"/>
    <w:multiLevelType w:val="hybridMultilevel"/>
    <w:tmpl w:val="277AD694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F6ECF"/>
    <w:multiLevelType w:val="hybridMultilevel"/>
    <w:tmpl w:val="7EA4F6D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8346B6"/>
    <w:multiLevelType w:val="hybridMultilevel"/>
    <w:tmpl w:val="0164A0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A73EDA"/>
    <w:multiLevelType w:val="hybridMultilevel"/>
    <w:tmpl w:val="A10CB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0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1A2AE8"/>
    <w:multiLevelType w:val="hybridMultilevel"/>
    <w:tmpl w:val="7556C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25B19"/>
    <w:multiLevelType w:val="hybridMultilevel"/>
    <w:tmpl w:val="A55EB01E"/>
    <w:lvl w:ilvl="0" w:tplc="23D05E0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EC5BE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31441B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61F25"/>
    <w:multiLevelType w:val="hybridMultilevel"/>
    <w:tmpl w:val="7DE67F10"/>
    <w:lvl w:ilvl="0" w:tplc="912483C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761C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623A3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2918E1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3"/>
  </w:num>
  <w:num w:numId="3">
    <w:abstractNumId w:val="13"/>
  </w:num>
  <w:num w:numId="4">
    <w:abstractNumId w:val="34"/>
  </w:num>
  <w:num w:numId="5">
    <w:abstractNumId w:val="7"/>
  </w:num>
  <w:num w:numId="6">
    <w:abstractNumId w:val="19"/>
  </w:num>
  <w:num w:numId="7">
    <w:abstractNumId w:val="25"/>
  </w:num>
  <w:num w:numId="8">
    <w:abstractNumId w:val="23"/>
  </w:num>
  <w:num w:numId="9">
    <w:abstractNumId w:val="8"/>
  </w:num>
  <w:num w:numId="10">
    <w:abstractNumId w:val="5"/>
  </w:num>
  <w:num w:numId="11">
    <w:abstractNumId w:val="3"/>
  </w:num>
  <w:num w:numId="12">
    <w:abstractNumId w:val="17"/>
  </w:num>
  <w:num w:numId="13">
    <w:abstractNumId w:val="30"/>
  </w:num>
  <w:num w:numId="14">
    <w:abstractNumId w:val="20"/>
  </w:num>
  <w:num w:numId="15">
    <w:abstractNumId w:val="14"/>
  </w:num>
  <w:num w:numId="16">
    <w:abstractNumId w:val="27"/>
  </w:num>
  <w:num w:numId="17">
    <w:abstractNumId w:val="22"/>
  </w:num>
  <w:num w:numId="18">
    <w:abstractNumId w:val="28"/>
  </w:num>
  <w:num w:numId="19">
    <w:abstractNumId w:val="2"/>
  </w:num>
  <w:num w:numId="20">
    <w:abstractNumId w:val="0"/>
  </w:num>
  <w:num w:numId="21">
    <w:abstractNumId w:val="18"/>
  </w:num>
  <w:num w:numId="22">
    <w:abstractNumId w:val="29"/>
  </w:num>
  <w:num w:numId="23">
    <w:abstractNumId w:val="24"/>
  </w:num>
  <w:num w:numId="24">
    <w:abstractNumId w:val="10"/>
  </w:num>
  <w:num w:numId="25">
    <w:abstractNumId w:val="15"/>
  </w:num>
  <w:num w:numId="26">
    <w:abstractNumId w:val="9"/>
  </w:num>
  <w:num w:numId="27">
    <w:abstractNumId w:val="6"/>
  </w:num>
  <w:num w:numId="28">
    <w:abstractNumId w:val="26"/>
  </w:num>
  <w:num w:numId="29">
    <w:abstractNumId w:val="32"/>
  </w:num>
  <w:num w:numId="30">
    <w:abstractNumId w:val="4"/>
  </w:num>
  <w:num w:numId="31">
    <w:abstractNumId w:val="11"/>
  </w:num>
  <w:num w:numId="32">
    <w:abstractNumId w:val="21"/>
  </w:num>
  <w:num w:numId="33">
    <w:abstractNumId w:val="12"/>
  </w:num>
  <w:num w:numId="34">
    <w:abstractNumId w:val="1"/>
  </w:num>
  <w:num w:numId="35">
    <w:abstractNumId w:val="1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9011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286E"/>
    <w:rsid w:val="00002E2D"/>
    <w:rsid w:val="0000446B"/>
    <w:rsid w:val="00010696"/>
    <w:rsid w:val="00011FE7"/>
    <w:rsid w:val="000149BA"/>
    <w:rsid w:val="00016829"/>
    <w:rsid w:val="000207E5"/>
    <w:rsid w:val="000233B4"/>
    <w:rsid w:val="00023A10"/>
    <w:rsid w:val="0002780E"/>
    <w:rsid w:val="00030BD8"/>
    <w:rsid w:val="0003176A"/>
    <w:rsid w:val="00033F90"/>
    <w:rsid w:val="00043F96"/>
    <w:rsid w:val="0004711C"/>
    <w:rsid w:val="0005034D"/>
    <w:rsid w:val="000521B4"/>
    <w:rsid w:val="0005371C"/>
    <w:rsid w:val="000617DF"/>
    <w:rsid w:val="00063842"/>
    <w:rsid w:val="00063BB4"/>
    <w:rsid w:val="0006535A"/>
    <w:rsid w:val="000702A3"/>
    <w:rsid w:val="00081EF9"/>
    <w:rsid w:val="00082059"/>
    <w:rsid w:val="000827E4"/>
    <w:rsid w:val="000836DB"/>
    <w:rsid w:val="000843C5"/>
    <w:rsid w:val="00091282"/>
    <w:rsid w:val="00094A08"/>
    <w:rsid w:val="00097C50"/>
    <w:rsid w:val="000A160E"/>
    <w:rsid w:val="000A3E7C"/>
    <w:rsid w:val="000A5058"/>
    <w:rsid w:val="000A5486"/>
    <w:rsid w:val="000B1FDE"/>
    <w:rsid w:val="000B2594"/>
    <w:rsid w:val="000B2C8C"/>
    <w:rsid w:val="000D043A"/>
    <w:rsid w:val="000D3068"/>
    <w:rsid w:val="000D3F5A"/>
    <w:rsid w:val="000D4590"/>
    <w:rsid w:val="000D5733"/>
    <w:rsid w:val="000E6565"/>
    <w:rsid w:val="000F1989"/>
    <w:rsid w:val="000F5968"/>
    <w:rsid w:val="00101AB1"/>
    <w:rsid w:val="00103470"/>
    <w:rsid w:val="00103D8B"/>
    <w:rsid w:val="00107AFE"/>
    <w:rsid w:val="00107EC4"/>
    <w:rsid w:val="00112916"/>
    <w:rsid w:val="00120599"/>
    <w:rsid w:val="00120AA0"/>
    <w:rsid w:val="00121545"/>
    <w:rsid w:val="001271EE"/>
    <w:rsid w:val="001309AF"/>
    <w:rsid w:val="001313F6"/>
    <w:rsid w:val="00132221"/>
    <w:rsid w:val="001326F5"/>
    <w:rsid w:val="001327E3"/>
    <w:rsid w:val="00134F5C"/>
    <w:rsid w:val="001379C1"/>
    <w:rsid w:val="0014080A"/>
    <w:rsid w:val="00140FF7"/>
    <w:rsid w:val="001451C0"/>
    <w:rsid w:val="00146DBC"/>
    <w:rsid w:val="00152E8E"/>
    <w:rsid w:val="00154E7B"/>
    <w:rsid w:val="00155384"/>
    <w:rsid w:val="00155AF0"/>
    <w:rsid w:val="00166088"/>
    <w:rsid w:val="0016658B"/>
    <w:rsid w:val="00166686"/>
    <w:rsid w:val="00170260"/>
    <w:rsid w:val="001706C7"/>
    <w:rsid w:val="00173BD4"/>
    <w:rsid w:val="001767DC"/>
    <w:rsid w:val="001802B1"/>
    <w:rsid w:val="0018381C"/>
    <w:rsid w:val="001841AD"/>
    <w:rsid w:val="00186E4D"/>
    <w:rsid w:val="001873CC"/>
    <w:rsid w:val="001928AF"/>
    <w:rsid w:val="00194F25"/>
    <w:rsid w:val="001A189E"/>
    <w:rsid w:val="001A32F6"/>
    <w:rsid w:val="001B00B2"/>
    <w:rsid w:val="001B0D01"/>
    <w:rsid w:val="001B1DF7"/>
    <w:rsid w:val="001B280A"/>
    <w:rsid w:val="001B6BC2"/>
    <w:rsid w:val="001C1B17"/>
    <w:rsid w:val="001D23B2"/>
    <w:rsid w:val="001D24BC"/>
    <w:rsid w:val="001D386A"/>
    <w:rsid w:val="001D48CC"/>
    <w:rsid w:val="001D4F83"/>
    <w:rsid w:val="001E2036"/>
    <w:rsid w:val="001E5654"/>
    <w:rsid w:val="001E6D56"/>
    <w:rsid w:val="001E7A62"/>
    <w:rsid w:val="001F4412"/>
    <w:rsid w:val="001F578C"/>
    <w:rsid w:val="001F5CEA"/>
    <w:rsid w:val="00200361"/>
    <w:rsid w:val="00202AE2"/>
    <w:rsid w:val="00203AE9"/>
    <w:rsid w:val="0020552A"/>
    <w:rsid w:val="00206D77"/>
    <w:rsid w:val="00212C6C"/>
    <w:rsid w:val="002133CA"/>
    <w:rsid w:val="00213D04"/>
    <w:rsid w:val="00215DCD"/>
    <w:rsid w:val="00220EBB"/>
    <w:rsid w:val="0022288C"/>
    <w:rsid w:val="002349A7"/>
    <w:rsid w:val="00235E45"/>
    <w:rsid w:val="00237A67"/>
    <w:rsid w:val="00242AEC"/>
    <w:rsid w:val="00246405"/>
    <w:rsid w:val="00250F53"/>
    <w:rsid w:val="0025107E"/>
    <w:rsid w:val="00251976"/>
    <w:rsid w:val="00255EF3"/>
    <w:rsid w:val="002564FB"/>
    <w:rsid w:val="002624C2"/>
    <w:rsid w:val="002639EF"/>
    <w:rsid w:val="00265A27"/>
    <w:rsid w:val="00265AA0"/>
    <w:rsid w:val="00266DB3"/>
    <w:rsid w:val="00270DE9"/>
    <w:rsid w:val="002714F6"/>
    <w:rsid w:val="00271E51"/>
    <w:rsid w:val="002721CD"/>
    <w:rsid w:val="00272527"/>
    <w:rsid w:val="00275E57"/>
    <w:rsid w:val="0027735A"/>
    <w:rsid w:val="00281C01"/>
    <w:rsid w:val="00283569"/>
    <w:rsid w:val="00290B86"/>
    <w:rsid w:val="002946E2"/>
    <w:rsid w:val="002A0015"/>
    <w:rsid w:val="002A117F"/>
    <w:rsid w:val="002A1F7B"/>
    <w:rsid w:val="002B0285"/>
    <w:rsid w:val="002B0C29"/>
    <w:rsid w:val="002B1649"/>
    <w:rsid w:val="002B3116"/>
    <w:rsid w:val="002C11CE"/>
    <w:rsid w:val="002C51EE"/>
    <w:rsid w:val="002C6027"/>
    <w:rsid w:val="002D2A2E"/>
    <w:rsid w:val="002D5CE0"/>
    <w:rsid w:val="002D6F77"/>
    <w:rsid w:val="002E066B"/>
    <w:rsid w:val="002E4FB3"/>
    <w:rsid w:val="002E6292"/>
    <w:rsid w:val="002E6356"/>
    <w:rsid w:val="002F0385"/>
    <w:rsid w:val="002F16DA"/>
    <w:rsid w:val="002F22E4"/>
    <w:rsid w:val="002F2F5C"/>
    <w:rsid w:val="002F3EED"/>
    <w:rsid w:val="002F59D3"/>
    <w:rsid w:val="002F70F4"/>
    <w:rsid w:val="002F7243"/>
    <w:rsid w:val="00304018"/>
    <w:rsid w:val="00310CC0"/>
    <w:rsid w:val="00310F7B"/>
    <w:rsid w:val="00312E07"/>
    <w:rsid w:val="003205BD"/>
    <w:rsid w:val="00320EEE"/>
    <w:rsid w:val="00321220"/>
    <w:rsid w:val="00322054"/>
    <w:rsid w:val="0032540A"/>
    <w:rsid w:val="003264B4"/>
    <w:rsid w:val="00326D67"/>
    <w:rsid w:val="00330C0F"/>
    <w:rsid w:val="003334F1"/>
    <w:rsid w:val="00333506"/>
    <w:rsid w:val="00334F8B"/>
    <w:rsid w:val="00335630"/>
    <w:rsid w:val="00343126"/>
    <w:rsid w:val="00343220"/>
    <w:rsid w:val="00344B01"/>
    <w:rsid w:val="00354058"/>
    <w:rsid w:val="00354E33"/>
    <w:rsid w:val="00356532"/>
    <w:rsid w:val="0036091D"/>
    <w:rsid w:val="00360C61"/>
    <w:rsid w:val="0036361A"/>
    <w:rsid w:val="00365372"/>
    <w:rsid w:val="00365F59"/>
    <w:rsid w:val="0037173C"/>
    <w:rsid w:val="00374047"/>
    <w:rsid w:val="003756CA"/>
    <w:rsid w:val="00376625"/>
    <w:rsid w:val="00376D29"/>
    <w:rsid w:val="00380651"/>
    <w:rsid w:val="00383483"/>
    <w:rsid w:val="003865C4"/>
    <w:rsid w:val="00393643"/>
    <w:rsid w:val="00395907"/>
    <w:rsid w:val="003B524E"/>
    <w:rsid w:val="003B5D10"/>
    <w:rsid w:val="003C0E33"/>
    <w:rsid w:val="003C18E2"/>
    <w:rsid w:val="003C35DC"/>
    <w:rsid w:val="003C62E6"/>
    <w:rsid w:val="003C6E62"/>
    <w:rsid w:val="003D2B65"/>
    <w:rsid w:val="003D667F"/>
    <w:rsid w:val="003D7357"/>
    <w:rsid w:val="003E25B3"/>
    <w:rsid w:val="003E327A"/>
    <w:rsid w:val="003E4625"/>
    <w:rsid w:val="003F0D53"/>
    <w:rsid w:val="003F15F8"/>
    <w:rsid w:val="003F1BC8"/>
    <w:rsid w:val="003F41CC"/>
    <w:rsid w:val="00401449"/>
    <w:rsid w:val="004024E2"/>
    <w:rsid w:val="00403DFB"/>
    <w:rsid w:val="004044F3"/>
    <w:rsid w:val="00416208"/>
    <w:rsid w:val="004222AA"/>
    <w:rsid w:val="00422D2E"/>
    <w:rsid w:val="0042381D"/>
    <w:rsid w:val="0042435B"/>
    <w:rsid w:val="00424CF6"/>
    <w:rsid w:val="004328BE"/>
    <w:rsid w:val="0043568F"/>
    <w:rsid w:val="00435D73"/>
    <w:rsid w:val="004365A3"/>
    <w:rsid w:val="004368FE"/>
    <w:rsid w:val="00440447"/>
    <w:rsid w:val="00440AE5"/>
    <w:rsid w:val="0044127E"/>
    <w:rsid w:val="00441758"/>
    <w:rsid w:val="00443864"/>
    <w:rsid w:val="00444631"/>
    <w:rsid w:val="00445BD0"/>
    <w:rsid w:val="00446CAB"/>
    <w:rsid w:val="00447B78"/>
    <w:rsid w:val="00447D31"/>
    <w:rsid w:val="004505F3"/>
    <w:rsid w:val="004535CD"/>
    <w:rsid w:val="00455AC4"/>
    <w:rsid w:val="00457B0D"/>
    <w:rsid w:val="00460FB1"/>
    <w:rsid w:val="004623CA"/>
    <w:rsid w:val="00467C78"/>
    <w:rsid w:val="00473BBD"/>
    <w:rsid w:val="00476197"/>
    <w:rsid w:val="00477299"/>
    <w:rsid w:val="004824B5"/>
    <w:rsid w:val="0049145A"/>
    <w:rsid w:val="00492370"/>
    <w:rsid w:val="004A0856"/>
    <w:rsid w:val="004A3371"/>
    <w:rsid w:val="004A4EC8"/>
    <w:rsid w:val="004B12A9"/>
    <w:rsid w:val="004B1BE4"/>
    <w:rsid w:val="004B5499"/>
    <w:rsid w:val="004B6189"/>
    <w:rsid w:val="004D105F"/>
    <w:rsid w:val="004D4309"/>
    <w:rsid w:val="004D5521"/>
    <w:rsid w:val="004D794F"/>
    <w:rsid w:val="004E07F5"/>
    <w:rsid w:val="004E12CA"/>
    <w:rsid w:val="004E5BA1"/>
    <w:rsid w:val="004E765F"/>
    <w:rsid w:val="004F3BC1"/>
    <w:rsid w:val="004F7C2D"/>
    <w:rsid w:val="00502905"/>
    <w:rsid w:val="005034A0"/>
    <w:rsid w:val="0050528C"/>
    <w:rsid w:val="005164A6"/>
    <w:rsid w:val="0051776D"/>
    <w:rsid w:val="00517A8E"/>
    <w:rsid w:val="00521E39"/>
    <w:rsid w:val="00527F1A"/>
    <w:rsid w:val="00532AD7"/>
    <w:rsid w:val="00534860"/>
    <w:rsid w:val="005356FF"/>
    <w:rsid w:val="005401DF"/>
    <w:rsid w:val="00541C3E"/>
    <w:rsid w:val="005426D6"/>
    <w:rsid w:val="0054417D"/>
    <w:rsid w:val="00545B2A"/>
    <w:rsid w:val="00546685"/>
    <w:rsid w:val="0055275C"/>
    <w:rsid w:val="00556C0F"/>
    <w:rsid w:val="00557B5C"/>
    <w:rsid w:val="0056013B"/>
    <w:rsid w:val="005625CE"/>
    <w:rsid w:val="00564556"/>
    <w:rsid w:val="0056567F"/>
    <w:rsid w:val="00566BE0"/>
    <w:rsid w:val="00566D50"/>
    <w:rsid w:val="005719CB"/>
    <w:rsid w:val="00574046"/>
    <w:rsid w:val="005745DA"/>
    <w:rsid w:val="0057624F"/>
    <w:rsid w:val="00576764"/>
    <w:rsid w:val="005835EE"/>
    <w:rsid w:val="005836F0"/>
    <w:rsid w:val="005874A5"/>
    <w:rsid w:val="00594AFC"/>
    <w:rsid w:val="00596596"/>
    <w:rsid w:val="00596C6E"/>
    <w:rsid w:val="005A6DCB"/>
    <w:rsid w:val="005B4B79"/>
    <w:rsid w:val="005B5E79"/>
    <w:rsid w:val="005B7323"/>
    <w:rsid w:val="005C023F"/>
    <w:rsid w:val="005C0946"/>
    <w:rsid w:val="005C1E14"/>
    <w:rsid w:val="005C1E64"/>
    <w:rsid w:val="005C324F"/>
    <w:rsid w:val="005C40C0"/>
    <w:rsid w:val="005C6A13"/>
    <w:rsid w:val="005C6E8A"/>
    <w:rsid w:val="005C76E7"/>
    <w:rsid w:val="005D0D69"/>
    <w:rsid w:val="005D133F"/>
    <w:rsid w:val="005D5097"/>
    <w:rsid w:val="005D538A"/>
    <w:rsid w:val="005E0282"/>
    <w:rsid w:val="005E3355"/>
    <w:rsid w:val="005E73B7"/>
    <w:rsid w:val="005E73FA"/>
    <w:rsid w:val="005F000B"/>
    <w:rsid w:val="005F0A87"/>
    <w:rsid w:val="005F299C"/>
    <w:rsid w:val="005F2CA0"/>
    <w:rsid w:val="005F61A1"/>
    <w:rsid w:val="006007D9"/>
    <w:rsid w:val="00600AFB"/>
    <w:rsid w:val="00600B51"/>
    <w:rsid w:val="00601D50"/>
    <w:rsid w:val="00602914"/>
    <w:rsid w:val="00603FEA"/>
    <w:rsid w:val="00605770"/>
    <w:rsid w:val="00605DEE"/>
    <w:rsid w:val="0061421E"/>
    <w:rsid w:val="006167E5"/>
    <w:rsid w:val="00621E5C"/>
    <w:rsid w:val="00622285"/>
    <w:rsid w:val="00633AE7"/>
    <w:rsid w:val="00641C0C"/>
    <w:rsid w:val="00646B91"/>
    <w:rsid w:val="006473A1"/>
    <w:rsid w:val="00647B0C"/>
    <w:rsid w:val="0065082B"/>
    <w:rsid w:val="0065161D"/>
    <w:rsid w:val="00654E56"/>
    <w:rsid w:val="00661133"/>
    <w:rsid w:val="00662DFC"/>
    <w:rsid w:val="00673106"/>
    <w:rsid w:val="00674C14"/>
    <w:rsid w:val="00675752"/>
    <w:rsid w:val="006917DC"/>
    <w:rsid w:val="00691DF7"/>
    <w:rsid w:val="00695986"/>
    <w:rsid w:val="00696734"/>
    <w:rsid w:val="00697087"/>
    <w:rsid w:val="006A0D69"/>
    <w:rsid w:val="006A1880"/>
    <w:rsid w:val="006A43A5"/>
    <w:rsid w:val="006A4AEC"/>
    <w:rsid w:val="006A536F"/>
    <w:rsid w:val="006A692A"/>
    <w:rsid w:val="006A75DF"/>
    <w:rsid w:val="006A7843"/>
    <w:rsid w:val="006B1444"/>
    <w:rsid w:val="006B6ABE"/>
    <w:rsid w:val="006C0926"/>
    <w:rsid w:val="006C474C"/>
    <w:rsid w:val="006D0060"/>
    <w:rsid w:val="006D1D2B"/>
    <w:rsid w:val="006D21FD"/>
    <w:rsid w:val="006D6D1E"/>
    <w:rsid w:val="006E0EF6"/>
    <w:rsid w:val="006E2FD9"/>
    <w:rsid w:val="006E33C0"/>
    <w:rsid w:val="006E5EC1"/>
    <w:rsid w:val="006F1333"/>
    <w:rsid w:val="006F4184"/>
    <w:rsid w:val="006F645F"/>
    <w:rsid w:val="006F7DB5"/>
    <w:rsid w:val="007055E3"/>
    <w:rsid w:val="007118BF"/>
    <w:rsid w:val="00712E4F"/>
    <w:rsid w:val="00717599"/>
    <w:rsid w:val="007210CA"/>
    <w:rsid w:val="00724946"/>
    <w:rsid w:val="00730E13"/>
    <w:rsid w:val="007371AA"/>
    <w:rsid w:val="00737385"/>
    <w:rsid w:val="007404C8"/>
    <w:rsid w:val="007414CC"/>
    <w:rsid w:val="00744E82"/>
    <w:rsid w:val="00746A08"/>
    <w:rsid w:val="00750867"/>
    <w:rsid w:val="0075313A"/>
    <w:rsid w:val="00753FB6"/>
    <w:rsid w:val="007542EC"/>
    <w:rsid w:val="0075610D"/>
    <w:rsid w:val="0076016F"/>
    <w:rsid w:val="00762EF9"/>
    <w:rsid w:val="0076438F"/>
    <w:rsid w:val="0077470A"/>
    <w:rsid w:val="0078056D"/>
    <w:rsid w:val="00781106"/>
    <w:rsid w:val="00781B6A"/>
    <w:rsid w:val="0078676D"/>
    <w:rsid w:val="00787E5F"/>
    <w:rsid w:val="00790AA0"/>
    <w:rsid w:val="00790D64"/>
    <w:rsid w:val="00791EBD"/>
    <w:rsid w:val="0079257A"/>
    <w:rsid w:val="00794B54"/>
    <w:rsid w:val="007A0010"/>
    <w:rsid w:val="007A370D"/>
    <w:rsid w:val="007A3D6F"/>
    <w:rsid w:val="007A4C77"/>
    <w:rsid w:val="007A4F4F"/>
    <w:rsid w:val="007A5C18"/>
    <w:rsid w:val="007A5EBC"/>
    <w:rsid w:val="007A6A63"/>
    <w:rsid w:val="007B0C07"/>
    <w:rsid w:val="007B35A3"/>
    <w:rsid w:val="007B5ECF"/>
    <w:rsid w:val="007C052C"/>
    <w:rsid w:val="007C3085"/>
    <w:rsid w:val="007C59C1"/>
    <w:rsid w:val="007C5FC7"/>
    <w:rsid w:val="007C7B53"/>
    <w:rsid w:val="007D2227"/>
    <w:rsid w:val="007D3319"/>
    <w:rsid w:val="007D5DF6"/>
    <w:rsid w:val="007D6C74"/>
    <w:rsid w:val="007D74BE"/>
    <w:rsid w:val="007E1F8B"/>
    <w:rsid w:val="007E5541"/>
    <w:rsid w:val="007E5566"/>
    <w:rsid w:val="007E5E04"/>
    <w:rsid w:val="007E6C96"/>
    <w:rsid w:val="007E71E1"/>
    <w:rsid w:val="007E7632"/>
    <w:rsid w:val="007F4ECC"/>
    <w:rsid w:val="00802709"/>
    <w:rsid w:val="00804C27"/>
    <w:rsid w:val="0081784C"/>
    <w:rsid w:val="00820E53"/>
    <w:rsid w:val="00821807"/>
    <w:rsid w:val="0082207E"/>
    <w:rsid w:val="0082472C"/>
    <w:rsid w:val="00825A65"/>
    <w:rsid w:val="00827D86"/>
    <w:rsid w:val="00827ED5"/>
    <w:rsid w:val="00833EA3"/>
    <w:rsid w:val="00835A2F"/>
    <w:rsid w:val="00840166"/>
    <w:rsid w:val="00841328"/>
    <w:rsid w:val="00841F4F"/>
    <w:rsid w:val="00843534"/>
    <w:rsid w:val="00844860"/>
    <w:rsid w:val="00845586"/>
    <w:rsid w:val="00851C35"/>
    <w:rsid w:val="008548C8"/>
    <w:rsid w:val="00856F71"/>
    <w:rsid w:val="00860EFF"/>
    <w:rsid w:val="00863028"/>
    <w:rsid w:val="00865B4A"/>
    <w:rsid w:val="0086701C"/>
    <w:rsid w:val="00873631"/>
    <w:rsid w:val="0087394A"/>
    <w:rsid w:val="00875B60"/>
    <w:rsid w:val="00880FFD"/>
    <w:rsid w:val="00884A85"/>
    <w:rsid w:val="00885770"/>
    <w:rsid w:val="00886445"/>
    <w:rsid w:val="00887C24"/>
    <w:rsid w:val="00890A9E"/>
    <w:rsid w:val="008924B7"/>
    <w:rsid w:val="00894EAE"/>
    <w:rsid w:val="0089543F"/>
    <w:rsid w:val="008969BE"/>
    <w:rsid w:val="0089709B"/>
    <w:rsid w:val="00897B5B"/>
    <w:rsid w:val="008A5DA3"/>
    <w:rsid w:val="008B0AF9"/>
    <w:rsid w:val="008B308B"/>
    <w:rsid w:val="008B4384"/>
    <w:rsid w:val="008B521C"/>
    <w:rsid w:val="008C5F0F"/>
    <w:rsid w:val="008D188E"/>
    <w:rsid w:val="008D20F1"/>
    <w:rsid w:val="008E61A0"/>
    <w:rsid w:val="008E7400"/>
    <w:rsid w:val="008F1B4C"/>
    <w:rsid w:val="008F22DE"/>
    <w:rsid w:val="008F4598"/>
    <w:rsid w:val="008F4A3F"/>
    <w:rsid w:val="008F566B"/>
    <w:rsid w:val="008F73B0"/>
    <w:rsid w:val="008F7DB6"/>
    <w:rsid w:val="009065C2"/>
    <w:rsid w:val="00910104"/>
    <w:rsid w:val="009114BE"/>
    <w:rsid w:val="00913751"/>
    <w:rsid w:val="00913D36"/>
    <w:rsid w:val="00920672"/>
    <w:rsid w:val="00921B08"/>
    <w:rsid w:val="00927D22"/>
    <w:rsid w:val="00927FDA"/>
    <w:rsid w:val="00931DD3"/>
    <w:rsid w:val="00934533"/>
    <w:rsid w:val="0093526A"/>
    <w:rsid w:val="0094146E"/>
    <w:rsid w:val="00941C84"/>
    <w:rsid w:val="009550AA"/>
    <w:rsid w:val="009556B0"/>
    <w:rsid w:val="0095616A"/>
    <w:rsid w:val="00956879"/>
    <w:rsid w:val="009609DC"/>
    <w:rsid w:val="00965632"/>
    <w:rsid w:val="00966BDD"/>
    <w:rsid w:val="00970C95"/>
    <w:rsid w:val="009739C6"/>
    <w:rsid w:val="00973BF8"/>
    <w:rsid w:val="0097569E"/>
    <w:rsid w:val="0098545D"/>
    <w:rsid w:val="00992F2C"/>
    <w:rsid w:val="00993D10"/>
    <w:rsid w:val="00995B43"/>
    <w:rsid w:val="009A05DE"/>
    <w:rsid w:val="009A12DF"/>
    <w:rsid w:val="009A1606"/>
    <w:rsid w:val="009A5ABD"/>
    <w:rsid w:val="009B24BB"/>
    <w:rsid w:val="009B2F9E"/>
    <w:rsid w:val="009B6B7D"/>
    <w:rsid w:val="009C1194"/>
    <w:rsid w:val="009C22EC"/>
    <w:rsid w:val="009C3208"/>
    <w:rsid w:val="009D0B3D"/>
    <w:rsid w:val="009D1986"/>
    <w:rsid w:val="009D231E"/>
    <w:rsid w:val="009D6A5A"/>
    <w:rsid w:val="009E19A0"/>
    <w:rsid w:val="009E32BE"/>
    <w:rsid w:val="009F1CA7"/>
    <w:rsid w:val="009F1D5C"/>
    <w:rsid w:val="009F21FA"/>
    <w:rsid w:val="009F46B9"/>
    <w:rsid w:val="009F5912"/>
    <w:rsid w:val="00A041EA"/>
    <w:rsid w:val="00A07B7C"/>
    <w:rsid w:val="00A14EB5"/>
    <w:rsid w:val="00A167AA"/>
    <w:rsid w:val="00A173ED"/>
    <w:rsid w:val="00A209CA"/>
    <w:rsid w:val="00A30744"/>
    <w:rsid w:val="00A3242A"/>
    <w:rsid w:val="00A37F98"/>
    <w:rsid w:val="00A44672"/>
    <w:rsid w:val="00A505CE"/>
    <w:rsid w:val="00A5164B"/>
    <w:rsid w:val="00A648D9"/>
    <w:rsid w:val="00A6684E"/>
    <w:rsid w:val="00A66FEB"/>
    <w:rsid w:val="00A6720E"/>
    <w:rsid w:val="00A71EFD"/>
    <w:rsid w:val="00A72EA5"/>
    <w:rsid w:val="00A73DD9"/>
    <w:rsid w:val="00A7401F"/>
    <w:rsid w:val="00A77597"/>
    <w:rsid w:val="00A8597A"/>
    <w:rsid w:val="00A90887"/>
    <w:rsid w:val="00A914DE"/>
    <w:rsid w:val="00AA31D6"/>
    <w:rsid w:val="00AA6634"/>
    <w:rsid w:val="00AA701F"/>
    <w:rsid w:val="00AB2B2C"/>
    <w:rsid w:val="00AB3ED3"/>
    <w:rsid w:val="00AB4BF3"/>
    <w:rsid w:val="00AB5174"/>
    <w:rsid w:val="00AC3C95"/>
    <w:rsid w:val="00AC65F4"/>
    <w:rsid w:val="00AD1690"/>
    <w:rsid w:val="00AD3A1E"/>
    <w:rsid w:val="00AD54BE"/>
    <w:rsid w:val="00AD6E90"/>
    <w:rsid w:val="00AD7D56"/>
    <w:rsid w:val="00AE0F7F"/>
    <w:rsid w:val="00AE17EC"/>
    <w:rsid w:val="00AE1D79"/>
    <w:rsid w:val="00AE3F59"/>
    <w:rsid w:val="00AE54C2"/>
    <w:rsid w:val="00AF3382"/>
    <w:rsid w:val="00AF3422"/>
    <w:rsid w:val="00AF35F0"/>
    <w:rsid w:val="00B043C1"/>
    <w:rsid w:val="00B0457D"/>
    <w:rsid w:val="00B0768C"/>
    <w:rsid w:val="00B13A9F"/>
    <w:rsid w:val="00B13C82"/>
    <w:rsid w:val="00B146E8"/>
    <w:rsid w:val="00B164ED"/>
    <w:rsid w:val="00B17C79"/>
    <w:rsid w:val="00B21633"/>
    <w:rsid w:val="00B21741"/>
    <w:rsid w:val="00B21893"/>
    <w:rsid w:val="00B219DC"/>
    <w:rsid w:val="00B30CA4"/>
    <w:rsid w:val="00B321A9"/>
    <w:rsid w:val="00B324BC"/>
    <w:rsid w:val="00B36C6D"/>
    <w:rsid w:val="00B411D1"/>
    <w:rsid w:val="00B41DAB"/>
    <w:rsid w:val="00B444D2"/>
    <w:rsid w:val="00B51921"/>
    <w:rsid w:val="00B60C53"/>
    <w:rsid w:val="00B6106D"/>
    <w:rsid w:val="00B62DC5"/>
    <w:rsid w:val="00B64907"/>
    <w:rsid w:val="00B67737"/>
    <w:rsid w:val="00B67849"/>
    <w:rsid w:val="00B7004A"/>
    <w:rsid w:val="00B702AA"/>
    <w:rsid w:val="00B71BF2"/>
    <w:rsid w:val="00B7540F"/>
    <w:rsid w:val="00B77B22"/>
    <w:rsid w:val="00B8287F"/>
    <w:rsid w:val="00BA740F"/>
    <w:rsid w:val="00BB0080"/>
    <w:rsid w:val="00BB42F9"/>
    <w:rsid w:val="00BB6999"/>
    <w:rsid w:val="00BB6B64"/>
    <w:rsid w:val="00BC04EF"/>
    <w:rsid w:val="00BC18B2"/>
    <w:rsid w:val="00BC3451"/>
    <w:rsid w:val="00BD1840"/>
    <w:rsid w:val="00BD2A70"/>
    <w:rsid w:val="00BD71E7"/>
    <w:rsid w:val="00BE0804"/>
    <w:rsid w:val="00BE666E"/>
    <w:rsid w:val="00BE6B5F"/>
    <w:rsid w:val="00C0263B"/>
    <w:rsid w:val="00C1260A"/>
    <w:rsid w:val="00C16C1D"/>
    <w:rsid w:val="00C179C7"/>
    <w:rsid w:val="00C253F5"/>
    <w:rsid w:val="00C31EA9"/>
    <w:rsid w:val="00C344FD"/>
    <w:rsid w:val="00C405B3"/>
    <w:rsid w:val="00C42521"/>
    <w:rsid w:val="00C42D86"/>
    <w:rsid w:val="00C443E5"/>
    <w:rsid w:val="00C44A4D"/>
    <w:rsid w:val="00C51534"/>
    <w:rsid w:val="00C52EBF"/>
    <w:rsid w:val="00C5680E"/>
    <w:rsid w:val="00C60861"/>
    <w:rsid w:val="00C638AD"/>
    <w:rsid w:val="00C65F82"/>
    <w:rsid w:val="00C675D6"/>
    <w:rsid w:val="00C727F7"/>
    <w:rsid w:val="00C7331E"/>
    <w:rsid w:val="00C81E87"/>
    <w:rsid w:val="00C85092"/>
    <w:rsid w:val="00C92639"/>
    <w:rsid w:val="00CA1696"/>
    <w:rsid w:val="00CA1985"/>
    <w:rsid w:val="00CA2EEC"/>
    <w:rsid w:val="00CA3237"/>
    <w:rsid w:val="00CA6598"/>
    <w:rsid w:val="00CB057C"/>
    <w:rsid w:val="00CB398D"/>
    <w:rsid w:val="00CB509B"/>
    <w:rsid w:val="00CB55C3"/>
    <w:rsid w:val="00CB6295"/>
    <w:rsid w:val="00CC00AC"/>
    <w:rsid w:val="00CC076F"/>
    <w:rsid w:val="00CC3B97"/>
    <w:rsid w:val="00CD43FE"/>
    <w:rsid w:val="00CD4EE8"/>
    <w:rsid w:val="00CD646F"/>
    <w:rsid w:val="00CE11E1"/>
    <w:rsid w:val="00CE5999"/>
    <w:rsid w:val="00CF3896"/>
    <w:rsid w:val="00CF5AC2"/>
    <w:rsid w:val="00D00EED"/>
    <w:rsid w:val="00D01D37"/>
    <w:rsid w:val="00D057AC"/>
    <w:rsid w:val="00D058DB"/>
    <w:rsid w:val="00D101FF"/>
    <w:rsid w:val="00D14006"/>
    <w:rsid w:val="00D147AC"/>
    <w:rsid w:val="00D2096B"/>
    <w:rsid w:val="00D22FD0"/>
    <w:rsid w:val="00D244E3"/>
    <w:rsid w:val="00D26EC1"/>
    <w:rsid w:val="00D3123D"/>
    <w:rsid w:val="00D33DF7"/>
    <w:rsid w:val="00D364A3"/>
    <w:rsid w:val="00D401FD"/>
    <w:rsid w:val="00D42406"/>
    <w:rsid w:val="00D43834"/>
    <w:rsid w:val="00D44AE5"/>
    <w:rsid w:val="00D45991"/>
    <w:rsid w:val="00D46A56"/>
    <w:rsid w:val="00D46E23"/>
    <w:rsid w:val="00D54E86"/>
    <w:rsid w:val="00D60F4C"/>
    <w:rsid w:val="00D67599"/>
    <w:rsid w:val="00D7236A"/>
    <w:rsid w:val="00D76AA1"/>
    <w:rsid w:val="00D8197E"/>
    <w:rsid w:val="00D82ED9"/>
    <w:rsid w:val="00D8521C"/>
    <w:rsid w:val="00D9314C"/>
    <w:rsid w:val="00D94A5B"/>
    <w:rsid w:val="00DA4031"/>
    <w:rsid w:val="00DB2102"/>
    <w:rsid w:val="00DB260A"/>
    <w:rsid w:val="00DC017F"/>
    <w:rsid w:val="00DC01AB"/>
    <w:rsid w:val="00DC2346"/>
    <w:rsid w:val="00DC55EB"/>
    <w:rsid w:val="00DC6239"/>
    <w:rsid w:val="00DD38F3"/>
    <w:rsid w:val="00DD3B7B"/>
    <w:rsid w:val="00DD6774"/>
    <w:rsid w:val="00DE3C04"/>
    <w:rsid w:val="00E00D8D"/>
    <w:rsid w:val="00E00FB6"/>
    <w:rsid w:val="00E02DE5"/>
    <w:rsid w:val="00E02F1F"/>
    <w:rsid w:val="00E07CD2"/>
    <w:rsid w:val="00E13199"/>
    <w:rsid w:val="00E1463D"/>
    <w:rsid w:val="00E247C2"/>
    <w:rsid w:val="00E27CDD"/>
    <w:rsid w:val="00E30CD1"/>
    <w:rsid w:val="00E318D9"/>
    <w:rsid w:val="00E32191"/>
    <w:rsid w:val="00E326FE"/>
    <w:rsid w:val="00E32EFA"/>
    <w:rsid w:val="00E338AE"/>
    <w:rsid w:val="00E356D2"/>
    <w:rsid w:val="00E36EEC"/>
    <w:rsid w:val="00E375C8"/>
    <w:rsid w:val="00E435A0"/>
    <w:rsid w:val="00E450B0"/>
    <w:rsid w:val="00E46453"/>
    <w:rsid w:val="00E465DD"/>
    <w:rsid w:val="00E503FA"/>
    <w:rsid w:val="00E5110E"/>
    <w:rsid w:val="00E51D28"/>
    <w:rsid w:val="00E53669"/>
    <w:rsid w:val="00E542BF"/>
    <w:rsid w:val="00E559FA"/>
    <w:rsid w:val="00E60EED"/>
    <w:rsid w:val="00E61B21"/>
    <w:rsid w:val="00E63CDA"/>
    <w:rsid w:val="00E66D6A"/>
    <w:rsid w:val="00E73E40"/>
    <w:rsid w:val="00E77370"/>
    <w:rsid w:val="00E81E21"/>
    <w:rsid w:val="00E84092"/>
    <w:rsid w:val="00E84107"/>
    <w:rsid w:val="00E84723"/>
    <w:rsid w:val="00E9237E"/>
    <w:rsid w:val="00EA16B0"/>
    <w:rsid w:val="00EA1E7E"/>
    <w:rsid w:val="00EA4DC4"/>
    <w:rsid w:val="00EA545D"/>
    <w:rsid w:val="00EA5EE6"/>
    <w:rsid w:val="00EB24F5"/>
    <w:rsid w:val="00EB2BAD"/>
    <w:rsid w:val="00EC0005"/>
    <w:rsid w:val="00EC5341"/>
    <w:rsid w:val="00EC761B"/>
    <w:rsid w:val="00ED05F9"/>
    <w:rsid w:val="00ED6F42"/>
    <w:rsid w:val="00EE01E5"/>
    <w:rsid w:val="00EE1399"/>
    <w:rsid w:val="00EE1E80"/>
    <w:rsid w:val="00EE4AFA"/>
    <w:rsid w:val="00EF182A"/>
    <w:rsid w:val="00EF7199"/>
    <w:rsid w:val="00F036F5"/>
    <w:rsid w:val="00F03863"/>
    <w:rsid w:val="00F06DF3"/>
    <w:rsid w:val="00F15590"/>
    <w:rsid w:val="00F16530"/>
    <w:rsid w:val="00F16F8C"/>
    <w:rsid w:val="00F20F90"/>
    <w:rsid w:val="00F305DA"/>
    <w:rsid w:val="00F33A9B"/>
    <w:rsid w:val="00F33FE2"/>
    <w:rsid w:val="00F34704"/>
    <w:rsid w:val="00F34DDD"/>
    <w:rsid w:val="00F36AAA"/>
    <w:rsid w:val="00F3717C"/>
    <w:rsid w:val="00F47950"/>
    <w:rsid w:val="00F51AB1"/>
    <w:rsid w:val="00F52573"/>
    <w:rsid w:val="00F52E1C"/>
    <w:rsid w:val="00F6280A"/>
    <w:rsid w:val="00F62E5E"/>
    <w:rsid w:val="00F65CD2"/>
    <w:rsid w:val="00F73EC8"/>
    <w:rsid w:val="00F775B7"/>
    <w:rsid w:val="00F87078"/>
    <w:rsid w:val="00F87553"/>
    <w:rsid w:val="00F979F4"/>
    <w:rsid w:val="00FA1C01"/>
    <w:rsid w:val="00FA2B64"/>
    <w:rsid w:val="00FB1B9A"/>
    <w:rsid w:val="00FB23DB"/>
    <w:rsid w:val="00FB3008"/>
    <w:rsid w:val="00FB7DDF"/>
    <w:rsid w:val="00FC6933"/>
    <w:rsid w:val="00FD1F95"/>
    <w:rsid w:val="00FD3B36"/>
    <w:rsid w:val="00FE0268"/>
    <w:rsid w:val="00FE0655"/>
    <w:rsid w:val="00FF0969"/>
    <w:rsid w:val="00FF2172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20F90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8E7400"/>
    <w:pPr>
      <w:numPr>
        <w:ilvl w:val="0"/>
        <w:numId w:val="0"/>
      </w:numPr>
      <w:ind w:left="708"/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F479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7950"/>
  </w:style>
  <w:style w:type="character" w:customStyle="1" w:styleId="TextodecomentrioChar">
    <w:name w:val="Texto de comentário Char"/>
    <w:basedOn w:val="Fontepargpadro"/>
    <w:link w:val="Textodecomentrio"/>
    <w:rsid w:val="00F47950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79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7950"/>
    <w:rPr>
      <w:b/>
      <w:bCs/>
    </w:rPr>
  </w:style>
  <w:style w:type="paragraph" w:styleId="Reviso">
    <w:name w:val="Revision"/>
    <w:hidden/>
    <w:uiPriority w:val="99"/>
    <w:semiHidden/>
    <w:rsid w:val="00566D50"/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24BAA-AE1E-4F9D-AD80-A8B4A9B9EE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6F752D-F737-453F-8AF4-797743A8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188</TotalTime>
  <Pages>17</Pages>
  <Words>2480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15845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91</cp:revision>
  <cp:lastPrinted>2014-07-22T18:28:00Z</cp:lastPrinted>
  <dcterms:created xsi:type="dcterms:W3CDTF">2014-07-22T14:05:00Z</dcterms:created>
  <dcterms:modified xsi:type="dcterms:W3CDTF">2014-09-23T20:38:00Z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