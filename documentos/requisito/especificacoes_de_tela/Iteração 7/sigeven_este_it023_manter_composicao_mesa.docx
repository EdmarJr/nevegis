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2036" w:rsidRDefault="001E2036" w:rsidP="00FF0969">
      <w:pPr>
        <w:pStyle w:val="Instruo"/>
      </w:pPr>
    </w:p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>
      <w:r>
        <w:tab/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9609DC" w:rsidRDefault="001F2A4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132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0I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5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gv0d&#10;CIQCAAARBQAADgAAAAAAAAAAAAAAAAAuAgAAZHJzL2Uyb0RvYy54bWxQSwECLQAUAAYACAAAACEA&#10;lnwfRd0AAAAJAQAADwAAAAAAAAAAAAAAAADeBAAAZHJzL2Rvd25yZXYueG1sUEsFBgAAAAAEAAQA&#10;8wAAAOgFAAAAAA==&#10;" stroked="f">
            <v:textbox>
              <w:txbxContent>
                <w:p w:rsidR="0007658F" w:rsidRPr="00B324BC" w:rsidRDefault="0007658F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Projeto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 Sistema Gerenciador de Eventos</w:t>
                  </w:r>
                </w:p>
                <w:p w:rsidR="0007658F" w:rsidRPr="00B324BC" w:rsidRDefault="0007658F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07658F" w:rsidRDefault="0007658F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Especificação de Tela</w:t>
                  </w:r>
                </w:p>
                <w:p w:rsidR="0007658F" w:rsidRPr="00E13199" w:rsidRDefault="0007658F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Manter Composição da Mesa</w:t>
                  </w:r>
                </w:p>
                <w:p w:rsidR="0007658F" w:rsidRPr="00E13199" w:rsidRDefault="0007658F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07658F" w:rsidRPr="00E13199" w:rsidRDefault="0007658F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Versão </w:t>
                  </w:r>
                  <w:r w:rsidR="009535E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1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.0</w:t>
                  </w:r>
                  <w:bookmarkStart w:id="0" w:name="_GoBack"/>
                  <w:bookmarkEnd w:id="0"/>
                  <w:r w:rsidR="009535E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0</w:t>
                  </w:r>
                </w:p>
                <w:p w:rsidR="0007658F" w:rsidRDefault="0007658F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9609DC" w:rsidRDefault="001E2036"/>
    <w:p w:rsidR="001E2036" w:rsidRPr="009609DC" w:rsidRDefault="001E2036"/>
    <w:p w:rsidR="001E2036" w:rsidRPr="009609DC" w:rsidRDefault="001E2036"/>
    <w:p w:rsidR="001E2036" w:rsidRPr="009609DC" w:rsidRDefault="001E2036"/>
    <w:p w:rsidR="001E2036" w:rsidRPr="009609DC" w:rsidRDefault="001E2036"/>
    <w:p w:rsidR="001E2036" w:rsidRPr="009609DC" w:rsidRDefault="001E2036"/>
    <w:p w:rsidR="001E2036" w:rsidRPr="009609DC" w:rsidRDefault="001E2036">
      <w:pPr>
        <w:pStyle w:val="Rodap"/>
        <w:tabs>
          <w:tab w:val="clear" w:pos="4320"/>
          <w:tab w:val="clear" w:pos="8640"/>
        </w:tabs>
      </w:pPr>
    </w:p>
    <w:p w:rsidR="001E2036" w:rsidRPr="009609DC" w:rsidRDefault="001E2036">
      <w:pPr>
        <w:jc w:val="center"/>
      </w:pPr>
    </w:p>
    <w:p w:rsidR="001E2036" w:rsidRPr="009609DC" w:rsidRDefault="001E2036">
      <w:pPr>
        <w:pStyle w:val="Cabealho"/>
      </w:pPr>
    </w:p>
    <w:p w:rsidR="001E2036" w:rsidRPr="009609DC" w:rsidRDefault="001E2036">
      <w:pPr>
        <w:jc w:val="center"/>
        <w:rPr>
          <w:color w:val="auto"/>
        </w:rPr>
      </w:pPr>
    </w:p>
    <w:p w:rsidR="001E2036" w:rsidRPr="009609DC" w:rsidRDefault="001E2036">
      <w:pPr>
        <w:jc w:val="center"/>
        <w:rPr>
          <w:color w:val="auto"/>
        </w:rPr>
      </w:pPr>
    </w:p>
    <w:p w:rsidR="001E2036" w:rsidRPr="009609DC" w:rsidRDefault="001E2036">
      <w:pPr>
        <w:jc w:val="center"/>
        <w:rPr>
          <w:noProof/>
        </w:rPr>
        <w:sectPr w:rsidR="001E2036" w:rsidRPr="009609DC" w:rsidSect="009A12DF">
          <w:headerReference w:type="default" r:id="rId9"/>
          <w:headerReference w:type="first" r:id="rId10"/>
          <w:footerReference w:type="first" r:id="rId11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Pr="009609DC" w:rsidRDefault="00203AE9" w:rsidP="00203AE9">
      <w:pPr>
        <w:pStyle w:val="Ttulo"/>
        <w:jc w:val="center"/>
      </w:pPr>
      <w:r w:rsidRPr="009609DC">
        <w:lastRenderedPageBreak/>
        <w:t>HISTÓRICO DE</w:t>
      </w:r>
      <w:r w:rsidRPr="00010696">
        <w:t xml:space="preserve"> REVISÃO</w:t>
      </w:r>
    </w:p>
    <w:p w:rsidR="00203AE9" w:rsidRPr="009609DC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9609DC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9609DC" w:rsidRDefault="00203AE9" w:rsidP="009535EC">
            <w:pPr>
              <w:pStyle w:val="CTMISTabela"/>
            </w:pPr>
            <w:r w:rsidRPr="009609DC"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9609DC" w:rsidRDefault="00203AE9" w:rsidP="009535EC">
            <w:pPr>
              <w:pStyle w:val="CTMISTabela"/>
            </w:pPr>
            <w:r w:rsidRPr="009609DC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9609DC" w:rsidRDefault="00203AE9" w:rsidP="009535EC">
            <w:pPr>
              <w:pStyle w:val="CTMISTabela"/>
            </w:pPr>
            <w:r w:rsidRPr="009609DC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9609DC" w:rsidRDefault="00203AE9" w:rsidP="009535EC">
            <w:pPr>
              <w:pStyle w:val="CTMISTabela"/>
            </w:pPr>
            <w:r w:rsidRPr="009609DC">
              <w:t>Autor</w:t>
            </w:r>
          </w:p>
        </w:tc>
      </w:tr>
      <w:tr w:rsidR="00203AE9" w:rsidRPr="009609DC">
        <w:trPr>
          <w:jc w:val="center"/>
        </w:trPr>
        <w:tc>
          <w:tcPr>
            <w:tcW w:w="1639" w:type="dxa"/>
          </w:tcPr>
          <w:p w:rsidR="00203AE9" w:rsidRPr="009609DC" w:rsidRDefault="007F0B16" w:rsidP="009535EC">
            <w:pPr>
              <w:pStyle w:val="CTMISTabela"/>
              <w:rPr>
                <w:b/>
              </w:rPr>
            </w:pPr>
            <w:r>
              <w:t>2</w:t>
            </w:r>
            <w:r w:rsidR="00193FF7">
              <w:t>5/07/2014</w:t>
            </w:r>
          </w:p>
        </w:tc>
        <w:tc>
          <w:tcPr>
            <w:tcW w:w="960" w:type="dxa"/>
          </w:tcPr>
          <w:p w:rsidR="00203AE9" w:rsidRPr="009609DC" w:rsidRDefault="005C0946" w:rsidP="009535EC">
            <w:pPr>
              <w:pStyle w:val="CTMISTabela"/>
              <w:rPr>
                <w:b/>
              </w:rPr>
            </w:pPr>
            <w:r>
              <w:t>0.0</w:t>
            </w:r>
            <w:r w:rsidR="007C390C"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03AE9" w:rsidRPr="009609DC" w:rsidRDefault="0000286E" w:rsidP="009535EC">
            <w:pPr>
              <w:pStyle w:val="CTMISTabela"/>
              <w:rPr>
                <w:b/>
              </w:rPr>
            </w:pPr>
            <w:r w:rsidRPr="009609DC">
              <w:t>Elaboração do documento</w:t>
            </w:r>
            <w:r w:rsidR="00880620">
              <w:t>.</w:t>
            </w:r>
          </w:p>
        </w:tc>
        <w:tc>
          <w:tcPr>
            <w:tcW w:w="2040" w:type="dxa"/>
          </w:tcPr>
          <w:p w:rsidR="00203AE9" w:rsidRPr="009609DC" w:rsidRDefault="00E53895" w:rsidP="009535EC">
            <w:pPr>
              <w:pStyle w:val="CTMISTabela"/>
              <w:rPr>
                <w:b/>
              </w:rPr>
            </w:pPr>
            <w:r>
              <w:t>Rayanne Felício</w:t>
            </w:r>
          </w:p>
        </w:tc>
      </w:tr>
      <w:tr w:rsidR="005B5D9C" w:rsidRPr="009609DC">
        <w:trPr>
          <w:jc w:val="center"/>
        </w:trPr>
        <w:tc>
          <w:tcPr>
            <w:tcW w:w="1639" w:type="dxa"/>
          </w:tcPr>
          <w:p w:rsidR="005B5D9C" w:rsidRDefault="005B5D9C" w:rsidP="009535EC">
            <w:pPr>
              <w:pStyle w:val="CTMISTabela"/>
              <w:rPr>
                <w:b/>
              </w:rPr>
            </w:pPr>
            <w:r>
              <w:t>27/08/2014</w:t>
            </w:r>
          </w:p>
        </w:tc>
        <w:tc>
          <w:tcPr>
            <w:tcW w:w="960" w:type="dxa"/>
          </w:tcPr>
          <w:p w:rsidR="005B5D9C" w:rsidRDefault="005B5D9C" w:rsidP="009535EC">
            <w:pPr>
              <w:pStyle w:val="CTMISTabela"/>
              <w:rPr>
                <w:b/>
              </w:rPr>
            </w:pPr>
            <w: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5B5D9C" w:rsidRPr="009609DC" w:rsidRDefault="005B5D9C" w:rsidP="009535EC">
            <w:pPr>
              <w:pStyle w:val="CTMISTabela"/>
              <w:rPr>
                <w:b/>
              </w:rPr>
            </w:pPr>
            <w:r>
              <w:t>Ajustes conforme parecer técnico.</w:t>
            </w:r>
          </w:p>
        </w:tc>
        <w:tc>
          <w:tcPr>
            <w:tcW w:w="2040" w:type="dxa"/>
          </w:tcPr>
          <w:p w:rsidR="005B5D9C" w:rsidRDefault="005B5D9C" w:rsidP="009535EC">
            <w:pPr>
              <w:pStyle w:val="CTMISTabela"/>
              <w:rPr>
                <w:b/>
              </w:rPr>
            </w:pPr>
            <w:r>
              <w:t>Rayanne Felício</w:t>
            </w:r>
          </w:p>
        </w:tc>
      </w:tr>
      <w:tr w:rsidR="009535EC" w:rsidRPr="009609DC">
        <w:trPr>
          <w:jc w:val="center"/>
        </w:trPr>
        <w:tc>
          <w:tcPr>
            <w:tcW w:w="1639" w:type="dxa"/>
          </w:tcPr>
          <w:p w:rsidR="009535EC" w:rsidRDefault="009535EC" w:rsidP="0069500B">
            <w:pPr>
              <w:pStyle w:val="CTMISTabela"/>
            </w:pPr>
            <w:r>
              <w:t>23/09/2014</w:t>
            </w:r>
          </w:p>
        </w:tc>
        <w:tc>
          <w:tcPr>
            <w:tcW w:w="960" w:type="dxa"/>
          </w:tcPr>
          <w:p w:rsidR="009535EC" w:rsidRDefault="009535EC" w:rsidP="0069500B">
            <w:pPr>
              <w:pStyle w:val="CTMISTabela"/>
            </w:pPr>
            <w:r>
              <w:t>1.00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9535EC" w:rsidRPr="009535EC" w:rsidRDefault="009535EC" w:rsidP="009535EC">
            <w:pPr>
              <w:pStyle w:val="CTMISTabela"/>
            </w:pPr>
            <w:r w:rsidRPr="009535EC">
              <w:t>Ajuste da versão para homologação do documento.</w:t>
            </w:r>
            <w:r w:rsidRPr="009535EC">
              <w:tab/>
            </w:r>
          </w:p>
        </w:tc>
        <w:tc>
          <w:tcPr>
            <w:tcW w:w="2040" w:type="dxa"/>
          </w:tcPr>
          <w:p w:rsidR="009535EC" w:rsidRDefault="009535EC" w:rsidP="009535EC">
            <w:pPr>
              <w:pStyle w:val="CTMISTabela"/>
            </w:pPr>
            <w:r w:rsidRPr="009629C5">
              <w:t>Rayanne Felício</w:t>
            </w:r>
          </w:p>
        </w:tc>
      </w:tr>
    </w:tbl>
    <w:p w:rsidR="00200361" w:rsidRPr="009609DC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RPr="009609DC" w:rsidSect="00200361">
          <w:headerReference w:type="default" r:id="rId12"/>
          <w:footerReference w:type="default" r:id="rId13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 w:rsidRPr="009609DC">
        <w:rPr>
          <w:rFonts w:cs="Arial"/>
        </w:rPr>
        <w:br w:type="page"/>
      </w:r>
    </w:p>
    <w:p w:rsidR="001E2036" w:rsidRPr="009609DC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val="en-US" w:eastAsia="pt-BR"/>
        </w:rPr>
      </w:pPr>
      <w:r w:rsidRPr="009609DC">
        <w:rPr>
          <w:caps w:val="0"/>
          <w:sz w:val="36"/>
        </w:rPr>
        <w:lastRenderedPageBreak/>
        <w:t>SUMÁRIO</w:t>
      </w:r>
    </w:p>
    <w:p w:rsidR="009F4DE0" w:rsidRDefault="001F2A4B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9609DC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 w:rsidRPr="009609DC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instrText xml:space="preserve"> TOC \o "1-3" \h \z </w:instrText>
      </w:r>
      <w:r w:rsidRPr="009609DC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394484071" w:history="1">
        <w:r w:rsidR="009F4DE0" w:rsidRPr="00C72E9B">
          <w:rPr>
            <w:rStyle w:val="Hyperlink"/>
          </w:rPr>
          <w:t>1.</w:t>
        </w:r>
        <w:r w:rsidR="009F4DE0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9F4DE0" w:rsidRPr="00C72E9B">
          <w:rPr>
            <w:rStyle w:val="Hyperlink"/>
          </w:rPr>
          <w:t>INTRODUÇÃO</w:t>
        </w:r>
        <w:r w:rsidR="009F4DE0">
          <w:rPr>
            <w:webHidden/>
          </w:rPr>
          <w:tab/>
        </w:r>
        <w:r>
          <w:rPr>
            <w:webHidden/>
          </w:rPr>
          <w:fldChar w:fldCharType="begin"/>
        </w:r>
        <w:r w:rsidR="009F4DE0">
          <w:rPr>
            <w:webHidden/>
          </w:rPr>
          <w:instrText xml:space="preserve"> PAGEREF _Toc394484071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F4DE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F4DE0" w:rsidRDefault="001F2A4B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94484072" w:history="1">
        <w:r w:rsidR="009F4DE0" w:rsidRPr="00C72E9B">
          <w:rPr>
            <w:rStyle w:val="Hyperlink"/>
            <w:lang w:val="pt-PT"/>
          </w:rPr>
          <w:t>2.</w:t>
        </w:r>
        <w:r w:rsidR="009F4DE0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9F4DE0" w:rsidRPr="00C72E9B">
          <w:rPr>
            <w:rStyle w:val="Hyperlink"/>
            <w:lang w:val="pt-PT"/>
          </w:rPr>
          <w:t>Detalhamento da Apresentação</w:t>
        </w:r>
        <w:r w:rsidR="009F4DE0">
          <w:rPr>
            <w:webHidden/>
          </w:rPr>
          <w:tab/>
        </w:r>
        <w:r>
          <w:rPr>
            <w:webHidden/>
          </w:rPr>
          <w:fldChar w:fldCharType="begin"/>
        </w:r>
        <w:r w:rsidR="009F4DE0">
          <w:rPr>
            <w:webHidden/>
          </w:rPr>
          <w:instrText xml:space="preserve"> PAGEREF _Toc394484072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F4DE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F4DE0" w:rsidRDefault="001F2A4B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4484073" w:history="1">
        <w:r w:rsidR="009F4DE0" w:rsidRPr="00C72E9B">
          <w:rPr>
            <w:rStyle w:val="Hyperlink"/>
          </w:rPr>
          <w:t>2.1</w:t>
        </w:r>
        <w:r w:rsidR="009F4DE0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F4DE0" w:rsidRPr="00C72E9B">
          <w:rPr>
            <w:rStyle w:val="Hyperlink"/>
            <w:lang w:val="pt-PT"/>
          </w:rPr>
          <w:t>Usuário</w:t>
        </w:r>
        <w:r w:rsidR="009F4DE0" w:rsidRPr="00C72E9B">
          <w:rPr>
            <w:rStyle w:val="Hyperlink"/>
          </w:rPr>
          <w:t>s / Atores</w:t>
        </w:r>
        <w:r w:rsidR="009F4DE0">
          <w:rPr>
            <w:webHidden/>
          </w:rPr>
          <w:tab/>
        </w:r>
        <w:r>
          <w:rPr>
            <w:webHidden/>
          </w:rPr>
          <w:fldChar w:fldCharType="begin"/>
        </w:r>
        <w:r w:rsidR="009F4DE0">
          <w:rPr>
            <w:webHidden/>
          </w:rPr>
          <w:instrText xml:space="preserve"> PAGEREF _Toc394484073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F4DE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F4DE0" w:rsidRDefault="001F2A4B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4484074" w:history="1">
        <w:r w:rsidR="009F4DE0" w:rsidRPr="00C72E9B">
          <w:rPr>
            <w:rStyle w:val="Hyperlink"/>
          </w:rPr>
          <w:t>2.2</w:t>
        </w:r>
        <w:r w:rsidR="009F4DE0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F4DE0" w:rsidRPr="00C72E9B">
          <w:rPr>
            <w:rStyle w:val="Hyperlink"/>
          </w:rPr>
          <w:t>Composição da Mesa</w:t>
        </w:r>
        <w:r w:rsidR="009F4DE0">
          <w:rPr>
            <w:webHidden/>
          </w:rPr>
          <w:tab/>
        </w:r>
        <w:r>
          <w:rPr>
            <w:webHidden/>
          </w:rPr>
          <w:fldChar w:fldCharType="begin"/>
        </w:r>
        <w:r w:rsidR="009F4DE0">
          <w:rPr>
            <w:webHidden/>
          </w:rPr>
          <w:instrText xml:space="preserve"> PAGEREF _Toc394484074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F4DE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F4DE0" w:rsidRDefault="001F2A4B">
      <w:pPr>
        <w:pStyle w:val="Sumrio3"/>
        <w:tabs>
          <w:tab w:val="left" w:pos="1760"/>
        </w:tabs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4484075" w:history="1">
        <w:r w:rsidR="009F4DE0" w:rsidRPr="00C72E9B">
          <w:rPr>
            <w:rStyle w:val="Hyperlink"/>
          </w:rPr>
          <w:t>2.2.1.</w:t>
        </w:r>
        <w:r w:rsidR="009F4DE0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F4DE0" w:rsidRPr="00C72E9B">
          <w:rPr>
            <w:rStyle w:val="Hyperlink"/>
          </w:rPr>
          <w:t>Tela Gerar Composição da Mesa</w:t>
        </w:r>
        <w:r w:rsidR="009F4DE0">
          <w:rPr>
            <w:webHidden/>
          </w:rPr>
          <w:tab/>
        </w:r>
        <w:r>
          <w:rPr>
            <w:webHidden/>
          </w:rPr>
          <w:fldChar w:fldCharType="begin"/>
        </w:r>
        <w:r w:rsidR="009F4DE0">
          <w:rPr>
            <w:webHidden/>
          </w:rPr>
          <w:instrText xml:space="preserve"> PAGEREF _Toc394484075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F4DE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F4DE0" w:rsidRDefault="001F2A4B">
      <w:pPr>
        <w:pStyle w:val="Sumrio3"/>
        <w:tabs>
          <w:tab w:val="left" w:pos="1760"/>
        </w:tabs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4484076" w:history="1">
        <w:r w:rsidR="009F4DE0" w:rsidRPr="00C72E9B">
          <w:rPr>
            <w:rStyle w:val="Hyperlink"/>
          </w:rPr>
          <w:t>2.2.2.</w:t>
        </w:r>
        <w:r w:rsidR="009F4DE0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F4DE0" w:rsidRPr="00C72E9B">
          <w:rPr>
            <w:rStyle w:val="Hyperlink"/>
          </w:rPr>
          <w:t>Tela Visualizar Composição da Mesa</w:t>
        </w:r>
        <w:r w:rsidR="009F4DE0">
          <w:rPr>
            <w:webHidden/>
          </w:rPr>
          <w:tab/>
        </w:r>
        <w:r>
          <w:rPr>
            <w:webHidden/>
          </w:rPr>
          <w:fldChar w:fldCharType="begin"/>
        </w:r>
        <w:r w:rsidR="009F4DE0">
          <w:rPr>
            <w:webHidden/>
          </w:rPr>
          <w:instrText xml:space="preserve"> PAGEREF _Toc394484076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F4DE0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E2036" w:rsidRPr="009609DC" w:rsidRDefault="001F2A4B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 w:rsidRPr="009609DC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Pr="009609DC" w:rsidRDefault="001E2036">
      <w:pPr>
        <w:pStyle w:val="STJNvel1"/>
      </w:pPr>
      <w:r w:rsidRPr="009609DC">
        <w:br w:type="page"/>
      </w:r>
      <w:bookmarkStart w:id="1" w:name="_Toc221095147"/>
      <w:bookmarkStart w:id="2" w:name="_Toc385347569"/>
      <w:bookmarkStart w:id="3" w:name="_Toc394484071"/>
      <w:r w:rsidRPr="009609DC">
        <w:lastRenderedPageBreak/>
        <w:t>INTRODUÇÃO</w:t>
      </w:r>
      <w:bookmarkEnd w:id="1"/>
      <w:bookmarkEnd w:id="2"/>
      <w:bookmarkEnd w:id="3"/>
    </w:p>
    <w:p w:rsidR="001E2036" w:rsidRPr="009609DC" w:rsidRDefault="00A5164B">
      <w:pPr>
        <w:pStyle w:val="Instruo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O objetivo do documento é especificar as interfaces de telas do Sistema e definir os tipos de campos, tamanho, obrigatoriedade e regras de apresentação que compõem cada tela.</w:t>
      </w:r>
    </w:p>
    <w:p w:rsidR="001E2036" w:rsidRPr="009609DC" w:rsidRDefault="001E2036"/>
    <w:p w:rsidR="001E2036" w:rsidRPr="009609DC" w:rsidRDefault="001E2036">
      <w:pPr>
        <w:pStyle w:val="STJNvel1"/>
        <w:rPr>
          <w:lang w:val="pt-PT"/>
        </w:rPr>
      </w:pPr>
      <w:bookmarkStart w:id="4" w:name="_Toc385347570"/>
      <w:bookmarkStart w:id="5" w:name="_Toc394484072"/>
      <w:r w:rsidRPr="009609DC">
        <w:rPr>
          <w:lang w:val="pt-PT"/>
        </w:rPr>
        <w:t>Detalhamento da Apresentação</w:t>
      </w:r>
      <w:bookmarkEnd w:id="4"/>
      <w:bookmarkEnd w:id="5"/>
    </w:p>
    <w:p w:rsidR="001E2036" w:rsidRPr="009609DC" w:rsidRDefault="00A5164B">
      <w:pPr>
        <w:pStyle w:val="Instruo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As ações que serão executadas nas tel</w:t>
      </w:r>
      <w:r w:rsidR="00A041EA">
        <w:rPr>
          <w:i w:val="0"/>
          <w:color w:val="auto"/>
        </w:rPr>
        <w:t>as serão as seguintes: Consultar</w:t>
      </w:r>
      <w:r w:rsidRPr="009609DC">
        <w:rPr>
          <w:i w:val="0"/>
          <w:color w:val="auto"/>
        </w:rPr>
        <w:t>, Incluir</w:t>
      </w:r>
      <w:r w:rsidR="00447D31" w:rsidRPr="009609DC">
        <w:rPr>
          <w:i w:val="0"/>
          <w:color w:val="auto"/>
        </w:rPr>
        <w:t>, Alter</w:t>
      </w:r>
      <w:r w:rsidR="00631DFF">
        <w:rPr>
          <w:i w:val="0"/>
          <w:color w:val="auto"/>
        </w:rPr>
        <w:t>ar, Excluir e</w:t>
      </w:r>
      <w:r w:rsidR="00447D31" w:rsidRPr="009609DC">
        <w:rPr>
          <w:i w:val="0"/>
          <w:color w:val="auto"/>
        </w:rPr>
        <w:t xml:space="preserve"> Visualizar</w:t>
      </w:r>
      <w:r w:rsidR="00631DFF">
        <w:rPr>
          <w:i w:val="0"/>
          <w:color w:val="auto"/>
        </w:rPr>
        <w:t xml:space="preserve"> </w:t>
      </w:r>
      <w:r w:rsidR="005010A0">
        <w:rPr>
          <w:i w:val="0"/>
          <w:color w:val="auto"/>
        </w:rPr>
        <w:t xml:space="preserve"> Nominata</w:t>
      </w:r>
      <w:r w:rsidR="006E0237">
        <w:rPr>
          <w:i w:val="0"/>
          <w:color w:val="auto"/>
        </w:rPr>
        <w:t xml:space="preserve"> e</w:t>
      </w:r>
      <w:r w:rsidR="00631DFF">
        <w:rPr>
          <w:i w:val="0"/>
          <w:color w:val="auto"/>
        </w:rPr>
        <w:t xml:space="preserve"> </w:t>
      </w:r>
      <w:r w:rsidR="00631DFF" w:rsidRPr="009609DC">
        <w:rPr>
          <w:i w:val="0"/>
          <w:color w:val="auto"/>
        </w:rPr>
        <w:t>Incluir, Alter</w:t>
      </w:r>
      <w:r w:rsidR="006E0237">
        <w:rPr>
          <w:i w:val="0"/>
          <w:color w:val="auto"/>
        </w:rPr>
        <w:t>ar, Excluir e</w:t>
      </w:r>
      <w:r w:rsidR="00631DFF" w:rsidRPr="009609DC">
        <w:rPr>
          <w:i w:val="0"/>
          <w:color w:val="auto"/>
        </w:rPr>
        <w:t xml:space="preserve"> Visualizar</w:t>
      </w:r>
      <w:r w:rsidR="00631DFF">
        <w:rPr>
          <w:i w:val="0"/>
          <w:color w:val="auto"/>
        </w:rPr>
        <w:t xml:space="preserve"> Citação.</w:t>
      </w:r>
    </w:p>
    <w:p w:rsidR="001E2036" w:rsidRPr="009609DC" w:rsidRDefault="001E2036"/>
    <w:p w:rsidR="001E2036" w:rsidRPr="009609DC" w:rsidRDefault="001E2036" w:rsidP="001B00B2">
      <w:pPr>
        <w:pStyle w:val="STJNvel2"/>
      </w:pPr>
      <w:bookmarkStart w:id="6" w:name="_Toc385347571"/>
      <w:bookmarkStart w:id="7" w:name="_Toc394484073"/>
      <w:r w:rsidRPr="009609DC">
        <w:rPr>
          <w:lang w:val="pt-PT"/>
        </w:rPr>
        <w:t>Usuário</w:t>
      </w:r>
      <w:r w:rsidR="00532AD7" w:rsidRPr="009609DC">
        <w:t xml:space="preserve">s </w:t>
      </w:r>
      <w:r w:rsidRPr="009609DC">
        <w:t>/ Ator</w:t>
      </w:r>
      <w:r w:rsidR="00532AD7" w:rsidRPr="009609DC">
        <w:t>es</w:t>
      </w:r>
      <w:bookmarkEnd w:id="6"/>
      <w:bookmarkEnd w:id="7"/>
    </w:p>
    <w:p w:rsidR="001E2036" w:rsidRPr="009609DC" w:rsidRDefault="00A37F98">
      <w:pPr>
        <w:pStyle w:val="Instruo"/>
        <w:jc w:val="both"/>
        <w:rPr>
          <w:lang w:val="pt-PT"/>
        </w:rPr>
      </w:pPr>
      <w:r w:rsidRPr="009609DC">
        <w:rPr>
          <w:i w:val="0"/>
          <w:color w:val="auto"/>
        </w:rPr>
        <w:t>Administrador – responsável pela</w:t>
      </w:r>
      <w:r w:rsidR="00A041EA">
        <w:rPr>
          <w:i w:val="0"/>
          <w:color w:val="auto"/>
        </w:rPr>
        <w:t xml:space="preserve"> consulta,</w:t>
      </w:r>
      <w:r w:rsidRPr="009609DC">
        <w:rPr>
          <w:i w:val="0"/>
          <w:color w:val="auto"/>
        </w:rPr>
        <w:t xml:space="preserve"> inclusão, alteração e exclusão dos registros nesta funcionalidade</w:t>
      </w:r>
      <w:r w:rsidRPr="009609DC">
        <w:rPr>
          <w:lang w:val="pt-PT"/>
        </w:rPr>
        <w:t>.</w:t>
      </w:r>
    </w:p>
    <w:p w:rsidR="001E2036" w:rsidRPr="009609DC" w:rsidRDefault="001E2036"/>
    <w:p w:rsidR="001E2036" w:rsidRPr="009609DC" w:rsidRDefault="00A37F98" w:rsidP="001B00B2">
      <w:pPr>
        <w:pStyle w:val="STJNvel2"/>
      </w:pPr>
      <w:r w:rsidRPr="009609DC">
        <w:t xml:space="preserve"> </w:t>
      </w:r>
      <w:bookmarkStart w:id="8" w:name="_Toc394484074"/>
      <w:r w:rsidR="000425A4">
        <w:t>Composição da Mesa</w:t>
      </w:r>
      <w:bookmarkEnd w:id="8"/>
    </w:p>
    <w:p w:rsidR="001E2036" w:rsidRPr="009609DC" w:rsidRDefault="001E2036" w:rsidP="009E32BE">
      <w:pPr>
        <w:pStyle w:val="STJNivel3"/>
      </w:pPr>
      <w:r w:rsidRPr="009609DC">
        <w:t xml:space="preserve"> </w:t>
      </w:r>
      <w:bookmarkStart w:id="9" w:name="_Ref385343333"/>
      <w:bookmarkStart w:id="10" w:name="_Toc385347573"/>
      <w:bookmarkStart w:id="11" w:name="_Toc394484075"/>
      <w:r w:rsidRPr="009609DC">
        <w:t xml:space="preserve">Tela </w:t>
      </w:r>
      <w:bookmarkEnd w:id="9"/>
      <w:bookmarkEnd w:id="10"/>
      <w:r w:rsidR="000425A4">
        <w:t>Gerar Composição da Mesa</w:t>
      </w:r>
      <w:bookmarkEnd w:id="11"/>
    </w:p>
    <w:p w:rsidR="00A37F98" w:rsidRPr="009609DC" w:rsidRDefault="00AC188C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3620286"/>
            <wp:effectExtent l="19050" t="0" r="5080" b="0"/>
            <wp:docPr id="2" name="Imagem 2" descr="C:\Users\rayanne.felicio\Pictures\GERAR COMPOSIÇÃO ME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yanne.felicio\Pictures\GERAR COMPOSIÇÃO MES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62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036" w:rsidRPr="009609DC" w:rsidRDefault="001E2036">
      <w:pPr>
        <w:pStyle w:val="Instruo"/>
        <w:jc w:val="center"/>
        <w:rPr>
          <w:i w:val="0"/>
          <w:color w:val="auto"/>
        </w:rPr>
      </w:pPr>
      <w:r w:rsidRPr="009609DC">
        <w:rPr>
          <w:i w:val="0"/>
          <w:color w:val="auto"/>
        </w:rPr>
        <w:t>Figura 1 - T</w:t>
      </w:r>
      <w:r w:rsidR="009D6A5A">
        <w:rPr>
          <w:i w:val="0"/>
          <w:color w:val="auto"/>
        </w:rPr>
        <w:t>ela</w:t>
      </w:r>
      <w:r w:rsidR="00A37F98" w:rsidRPr="009609DC">
        <w:rPr>
          <w:i w:val="0"/>
          <w:color w:val="auto"/>
        </w:rPr>
        <w:t xml:space="preserve"> </w:t>
      </w:r>
      <w:r w:rsidR="000425A4">
        <w:rPr>
          <w:i w:val="0"/>
          <w:color w:val="auto"/>
        </w:rPr>
        <w:t>de Gerar Composição da Mesa</w:t>
      </w:r>
      <w:r w:rsidRPr="009609DC">
        <w:rPr>
          <w:i w:val="0"/>
          <w:color w:val="auto"/>
        </w:rPr>
        <w:t>.</w:t>
      </w:r>
    </w:p>
    <w:p w:rsidR="001E2036" w:rsidRPr="009609DC" w:rsidRDefault="001E2036" w:rsidP="004429FE">
      <w:pPr>
        <w:pStyle w:val="Ttulo4"/>
        <w:numPr>
          <w:ilvl w:val="0"/>
          <w:numId w:val="14"/>
        </w:numPr>
        <w:rPr>
          <w:sz w:val="20"/>
        </w:rPr>
      </w:pPr>
      <w:r w:rsidRPr="009609DC">
        <w:rPr>
          <w:sz w:val="20"/>
        </w:rPr>
        <w:t>Regras de Apresentação</w:t>
      </w:r>
    </w:p>
    <w:p w:rsidR="00447D31" w:rsidRPr="009609DC" w:rsidRDefault="00447D31" w:rsidP="00447D31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</w:t>
      </w:r>
      <w:r w:rsidR="005B7323" w:rsidRPr="009609DC">
        <w:rPr>
          <w:i w:val="0"/>
          <w:color w:val="auto"/>
        </w:rPr>
        <w:t>acionar</w:t>
      </w:r>
      <w:r w:rsidRPr="009609DC">
        <w:rPr>
          <w:i w:val="0"/>
          <w:color w:val="auto"/>
        </w:rPr>
        <w:t xml:space="preserve"> o</w:t>
      </w:r>
      <w:r w:rsidR="008F1B4C" w:rsidRPr="009609DC">
        <w:rPr>
          <w:i w:val="0"/>
          <w:color w:val="auto"/>
        </w:rPr>
        <w:t xml:space="preserve"> botão Limpar, o sistema limpa</w:t>
      </w:r>
      <w:r w:rsidR="004E6328">
        <w:rPr>
          <w:i w:val="0"/>
          <w:color w:val="auto"/>
        </w:rPr>
        <w:t xml:space="preserve"> todos os participantes selecionados</w:t>
      </w:r>
      <w:r w:rsidRPr="009609DC">
        <w:rPr>
          <w:i w:val="0"/>
          <w:color w:val="auto"/>
        </w:rPr>
        <w:t>.</w:t>
      </w:r>
    </w:p>
    <w:p w:rsidR="00A37F98" w:rsidRDefault="00A37F98" w:rsidP="005B7323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</w:t>
      </w:r>
      <w:r w:rsidR="005B7323" w:rsidRPr="009609DC">
        <w:rPr>
          <w:i w:val="0"/>
          <w:color w:val="auto"/>
        </w:rPr>
        <w:t xml:space="preserve">acionar </w:t>
      </w:r>
      <w:r w:rsidRPr="009609DC">
        <w:rPr>
          <w:i w:val="0"/>
          <w:color w:val="auto"/>
        </w:rPr>
        <w:t>o botão</w:t>
      </w:r>
      <w:r w:rsidR="006A1880">
        <w:rPr>
          <w:i w:val="0"/>
          <w:color w:val="auto"/>
        </w:rPr>
        <w:t xml:space="preserve"> Cancelar, o sistema retorna</w:t>
      </w:r>
      <w:r w:rsidR="003E25B3" w:rsidRPr="009609DC">
        <w:rPr>
          <w:i w:val="0"/>
          <w:color w:val="auto"/>
        </w:rPr>
        <w:t xml:space="preserve"> para a</w:t>
      </w:r>
      <w:r w:rsidR="00BA18F2">
        <w:rPr>
          <w:i w:val="0"/>
          <w:color w:val="auto"/>
        </w:rPr>
        <w:t xml:space="preserve"> Tela Consultar Lista de Convidados</w:t>
      </w:r>
      <w:r w:rsidR="005B7323" w:rsidRPr="009609DC">
        <w:rPr>
          <w:i w:val="0"/>
          <w:color w:val="auto"/>
        </w:rPr>
        <w:t>.</w:t>
      </w:r>
    </w:p>
    <w:p w:rsidR="005B15D7" w:rsidRDefault="005B15D7" w:rsidP="005B15D7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Ao acionar o botão</w:t>
      </w:r>
      <w:r>
        <w:rPr>
          <w:i w:val="0"/>
          <w:color w:val="auto"/>
        </w:rPr>
        <w:t xml:space="preserve"> Salvar, o sistema salva a composição da mesa</w:t>
      </w:r>
      <w:r w:rsidRPr="009609DC">
        <w:rPr>
          <w:i w:val="0"/>
          <w:color w:val="auto"/>
        </w:rPr>
        <w:t>.</w:t>
      </w:r>
    </w:p>
    <w:p w:rsidR="005B15D7" w:rsidRDefault="005B15D7" w:rsidP="005B15D7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Ao acionar o botão</w:t>
      </w:r>
      <w:r>
        <w:rPr>
          <w:i w:val="0"/>
          <w:color w:val="auto"/>
        </w:rPr>
        <w:t xml:space="preserve"> Visualizar Composição, o sistema apresenta a tela Visualizar Composição da Mesa</w:t>
      </w:r>
      <w:r w:rsidRPr="009609DC">
        <w:rPr>
          <w:i w:val="0"/>
          <w:color w:val="auto"/>
        </w:rPr>
        <w:t>.</w:t>
      </w:r>
    </w:p>
    <w:p w:rsidR="00AC3A6B" w:rsidRDefault="00AC3A6B" w:rsidP="00AC3A6B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acionar </w:t>
      </w:r>
      <w:r>
        <w:rPr>
          <w:i w:val="0"/>
          <w:color w:val="auto"/>
        </w:rPr>
        <w:t>o ícone “-“, o sistema exclui o lugar da mesa</w:t>
      </w:r>
      <w:r w:rsidRPr="009609DC">
        <w:rPr>
          <w:i w:val="0"/>
          <w:color w:val="auto"/>
        </w:rPr>
        <w:t>.</w:t>
      </w:r>
    </w:p>
    <w:p w:rsidR="00AC3A6B" w:rsidRDefault="00AC3A6B" w:rsidP="00AC3A6B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acionar o </w:t>
      </w:r>
      <w:r>
        <w:rPr>
          <w:i w:val="0"/>
          <w:color w:val="auto"/>
        </w:rPr>
        <w:t>ícone “+”, o sistema insere um lugar na mesa</w:t>
      </w:r>
      <w:r w:rsidRPr="009609DC">
        <w:rPr>
          <w:i w:val="0"/>
          <w:color w:val="auto"/>
        </w:rPr>
        <w:t>.</w:t>
      </w:r>
    </w:p>
    <w:p w:rsidR="005C685B" w:rsidRDefault="005C685B" w:rsidP="005C685B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>Conforme a quantidade de lugares informada, o sistema irá habilitar o número de lugares correspondentes para serem informados os participantes.</w:t>
      </w:r>
    </w:p>
    <w:p w:rsidR="00916BF9" w:rsidRPr="00916BF9" w:rsidRDefault="00916BF9" w:rsidP="00916BF9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>A caixa de pesquisa será um</w:t>
      </w:r>
      <w:r w:rsidR="00606059">
        <w:rPr>
          <w:i w:val="0"/>
          <w:color w:val="auto"/>
        </w:rPr>
        <w:t>a</w:t>
      </w:r>
      <w:r>
        <w:rPr>
          <w:i w:val="0"/>
          <w:color w:val="auto"/>
        </w:rPr>
        <w:t xml:space="preserve"> combo auto-complete com busca rápida dos participantes a partir do 3° dígito informado pelo usuário.</w:t>
      </w:r>
    </w:p>
    <w:p w:rsidR="00447D31" w:rsidRPr="00AC188C" w:rsidRDefault="00447D31" w:rsidP="00AC188C">
      <w:pPr>
        <w:rPr>
          <w:color w:val="auto"/>
        </w:rPr>
      </w:pPr>
    </w:p>
    <w:p w:rsidR="001E2036" w:rsidRPr="009609DC" w:rsidRDefault="001E2036" w:rsidP="004429FE">
      <w:pPr>
        <w:pStyle w:val="Ttulo4"/>
        <w:numPr>
          <w:ilvl w:val="0"/>
          <w:numId w:val="14"/>
        </w:numPr>
        <w:rPr>
          <w:sz w:val="20"/>
        </w:rPr>
      </w:pPr>
      <w:r w:rsidRPr="009609DC">
        <w:rPr>
          <w:sz w:val="20"/>
        </w:rPr>
        <w:lastRenderedPageBreak/>
        <w:t>Exceções</w:t>
      </w:r>
    </w:p>
    <w:p w:rsidR="001E2036" w:rsidRPr="009609DC" w:rsidRDefault="008D188E" w:rsidP="008D188E">
      <w:pPr>
        <w:pStyle w:val="Instruo"/>
        <w:ind w:left="720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Não se aplica.</w:t>
      </w:r>
    </w:p>
    <w:p w:rsidR="001E2036" w:rsidRPr="009609DC" w:rsidRDefault="001E2036" w:rsidP="004429FE">
      <w:pPr>
        <w:pStyle w:val="Ttulo4"/>
        <w:numPr>
          <w:ilvl w:val="0"/>
          <w:numId w:val="14"/>
        </w:numPr>
        <w:rPr>
          <w:sz w:val="20"/>
        </w:rPr>
      </w:pPr>
      <w:bookmarkStart w:id="12" w:name="_Toc118115343"/>
      <w:r w:rsidRPr="009609DC">
        <w:rPr>
          <w:sz w:val="20"/>
        </w:rPr>
        <w:t>Itens de Controle</w:t>
      </w:r>
      <w:bookmarkEnd w:id="12"/>
    </w:p>
    <w:tbl>
      <w:tblPr>
        <w:tblW w:w="10710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697"/>
        <w:gridCol w:w="851"/>
        <w:gridCol w:w="531"/>
        <w:gridCol w:w="1110"/>
        <w:gridCol w:w="630"/>
        <w:gridCol w:w="816"/>
        <w:gridCol w:w="520"/>
        <w:gridCol w:w="1292"/>
        <w:gridCol w:w="1589"/>
      </w:tblGrid>
      <w:tr w:rsidR="00E559FA" w:rsidRPr="009609DC" w:rsidTr="006266A0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Descrição</w:t>
            </w:r>
          </w:p>
        </w:tc>
        <w:tc>
          <w:tcPr>
            <w:tcW w:w="697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851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Máscara</w:t>
            </w:r>
          </w:p>
        </w:tc>
        <w:tc>
          <w:tcPr>
            <w:tcW w:w="531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Valor Padrão</w:t>
            </w:r>
          </w:p>
        </w:tc>
        <w:tc>
          <w:tcPr>
            <w:tcW w:w="630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Editável</w:t>
            </w:r>
          </w:p>
        </w:tc>
        <w:tc>
          <w:tcPr>
            <w:tcW w:w="816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Domínio</w:t>
            </w:r>
          </w:p>
        </w:tc>
        <w:tc>
          <w:tcPr>
            <w:tcW w:w="520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TabOrder</w:t>
            </w:r>
          </w:p>
        </w:tc>
        <w:tc>
          <w:tcPr>
            <w:tcW w:w="1292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Evento</w:t>
            </w:r>
          </w:p>
        </w:tc>
        <w:tc>
          <w:tcPr>
            <w:tcW w:w="1589" w:type="dxa"/>
            <w:shd w:val="pct25" w:color="auto" w:fill="auto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Ação</w:t>
            </w:r>
          </w:p>
        </w:tc>
      </w:tr>
      <w:tr w:rsidR="006266A0" w:rsidRPr="009609DC" w:rsidTr="0096626C">
        <w:trPr>
          <w:cantSplit/>
          <w:jc w:val="center"/>
        </w:trPr>
        <w:tc>
          <w:tcPr>
            <w:tcW w:w="554" w:type="dxa"/>
            <w:vAlign w:val="center"/>
          </w:tcPr>
          <w:p w:rsidR="006266A0" w:rsidRPr="006266A0" w:rsidRDefault="006266A0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1</w:t>
            </w:r>
          </w:p>
        </w:tc>
        <w:tc>
          <w:tcPr>
            <w:tcW w:w="2120" w:type="dxa"/>
            <w:vAlign w:val="center"/>
          </w:tcPr>
          <w:p w:rsidR="006266A0" w:rsidRPr="006266A0" w:rsidRDefault="003F6FF1" w:rsidP="00794B5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Quantidade de Lugares</w:t>
            </w:r>
          </w:p>
        </w:tc>
        <w:tc>
          <w:tcPr>
            <w:tcW w:w="697" w:type="dxa"/>
            <w:vAlign w:val="center"/>
          </w:tcPr>
          <w:p w:rsidR="006266A0" w:rsidRPr="006266A0" w:rsidRDefault="003F6FF1" w:rsidP="00794B54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6266A0" w:rsidRPr="006266A0" w:rsidRDefault="006266A0" w:rsidP="00794B54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531" w:type="dxa"/>
            <w:vAlign w:val="center"/>
          </w:tcPr>
          <w:p w:rsidR="006266A0" w:rsidRPr="006266A0" w:rsidRDefault="006266A0" w:rsidP="00794B54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N</w:t>
            </w:r>
          </w:p>
        </w:tc>
        <w:tc>
          <w:tcPr>
            <w:tcW w:w="1110" w:type="dxa"/>
          </w:tcPr>
          <w:p w:rsidR="006266A0" w:rsidRDefault="003F6FF1">
            <w:r>
              <w:rPr>
                <w:iCs/>
                <w:color w:val="auto"/>
              </w:rPr>
              <w:t>Selecione</w:t>
            </w:r>
          </w:p>
        </w:tc>
        <w:tc>
          <w:tcPr>
            <w:tcW w:w="630" w:type="dxa"/>
            <w:vAlign w:val="center"/>
          </w:tcPr>
          <w:p w:rsidR="006266A0" w:rsidRPr="006266A0" w:rsidRDefault="006266A0" w:rsidP="00794B54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N</w:t>
            </w:r>
          </w:p>
        </w:tc>
        <w:tc>
          <w:tcPr>
            <w:tcW w:w="816" w:type="dxa"/>
            <w:vAlign w:val="center"/>
          </w:tcPr>
          <w:p w:rsidR="006266A0" w:rsidRPr="006266A0" w:rsidRDefault="0008550A" w:rsidP="000B196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Lista de </w:t>
            </w:r>
            <w:r w:rsidR="003F6FF1">
              <w:rPr>
                <w:iCs/>
                <w:color w:val="auto"/>
              </w:rPr>
              <w:t>1 a 50</w:t>
            </w:r>
          </w:p>
        </w:tc>
        <w:tc>
          <w:tcPr>
            <w:tcW w:w="520" w:type="dxa"/>
          </w:tcPr>
          <w:p w:rsidR="006266A0" w:rsidRPr="006266A0" w:rsidRDefault="006266A0"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1292" w:type="dxa"/>
            <w:vAlign w:val="center"/>
          </w:tcPr>
          <w:p w:rsidR="006266A0" w:rsidRPr="006266A0" w:rsidRDefault="003F6FF1" w:rsidP="00794B5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Selecionar</w:t>
            </w:r>
          </w:p>
        </w:tc>
        <w:tc>
          <w:tcPr>
            <w:tcW w:w="1589" w:type="dxa"/>
            <w:vAlign w:val="center"/>
          </w:tcPr>
          <w:p w:rsidR="006266A0" w:rsidRPr="006266A0" w:rsidRDefault="003F6FF1" w:rsidP="00794B5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ser selecionado o valor desejado, o sistema habilita a quantidade de lugares na mesa.</w:t>
            </w:r>
          </w:p>
        </w:tc>
      </w:tr>
      <w:tr w:rsidR="006266A0" w:rsidRPr="009609DC" w:rsidTr="0096626C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6266A0" w:rsidRPr="006266A0" w:rsidRDefault="006266A0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2</w:t>
            </w:r>
          </w:p>
        </w:tc>
        <w:tc>
          <w:tcPr>
            <w:tcW w:w="2120" w:type="dxa"/>
            <w:vAlign w:val="center"/>
          </w:tcPr>
          <w:p w:rsidR="006266A0" w:rsidRPr="006266A0" w:rsidRDefault="003F6FF1" w:rsidP="00794B5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&lt;FOTO&gt;</w:t>
            </w:r>
          </w:p>
        </w:tc>
        <w:tc>
          <w:tcPr>
            <w:tcW w:w="697" w:type="dxa"/>
            <w:vAlign w:val="center"/>
          </w:tcPr>
          <w:p w:rsidR="006266A0" w:rsidRPr="006266A0" w:rsidRDefault="0008550A" w:rsidP="001007B7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6266A0" w:rsidRPr="006266A0" w:rsidRDefault="0008550A" w:rsidP="00794B54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531" w:type="dxa"/>
          </w:tcPr>
          <w:p w:rsidR="006266A0" w:rsidRPr="006266A0" w:rsidRDefault="006266A0">
            <w:r w:rsidRPr="006266A0">
              <w:rPr>
                <w:iCs/>
                <w:color w:val="auto"/>
              </w:rPr>
              <w:t>N</w:t>
            </w:r>
          </w:p>
        </w:tc>
        <w:tc>
          <w:tcPr>
            <w:tcW w:w="1110" w:type="dxa"/>
          </w:tcPr>
          <w:p w:rsidR="006266A0" w:rsidRDefault="006266A0">
            <w:r w:rsidRPr="002249D5">
              <w:rPr>
                <w:iCs/>
                <w:color w:val="auto"/>
              </w:rPr>
              <w:t>N/A</w:t>
            </w:r>
          </w:p>
        </w:tc>
        <w:tc>
          <w:tcPr>
            <w:tcW w:w="630" w:type="dxa"/>
            <w:vAlign w:val="center"/>
          </w:tcPr>
          <w:p w:rsidR="006266A0" w:rsidRPr="006266A0" w:rsidRDefault="006266A0" w:rsidP="00794B54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N</w:t>
            </w:r>
          </w:p>
        </w:tc>
        <w:tc>
          <w:tcPr>
            <w:tcW w:w="816" w:type="dxa"/>
            <w:vAlign w:val="center"/>
          </w:tcPr>
          <w:p w:rsidR="006266A0" w:rsidRPr="006266A0" w:rsidRDefault="006266A0" w:rsidP="00794B54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520" w:type="dxa"/>
          </w:tcPr>
          <w:p w:rsidR="006266A0" w:rsidRPr="006266A0" w:rsidRDefault="006266A0"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1292" w:type="dxa"/>
            <w:vAlign w:val="center"/>
          </w:tcPr>
          <w:p w:rsidR="006266A0" w:rsidRPr="006266A0" w:rsidRDefault="00ED682F" w:rsidP="00794B54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1589" w:type="dxa"/>
          </w:tcPr>
          <w:p w:rsidR="006266A0" w:rsidRPr="006266A0" w:rsidRDefault="00FE65A0">
            <w:r>
              <w:rPr>
                <w:iCs/>
                <w:color w:val="auto"/>
              </w:rPr>
              <w:t>Habilita a foto do participante selecionado na lista de convidados.</w:t>
            </w:r>
          </w:p>
        </w:tc>
      </w:tr>
      <w:tr w:rsidR="003F6FF1" w:rsidRPr="009609DC" w:rsidTr="006266A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3F6FF1" w:rsidRPr="006266A0" w:rsidRDefault="003F6FF1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3F6FF1" w:rsidRPr="006266A0" w:rsidRDefault="0008550A" w:rsidP="00794B5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Caixa de Pesquisa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3F6FF1" w:rsidRPr="006266A0" w:rsidRDefault="0008550A" w:rsidP="00794B54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3F6FF1" w:rsidRPr="006266A0" w:rsidRDefault="00ED682F" w:rsidP="00794B54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531" w:type="dxa"/>
            <w:tcBorders>
              <w:bottom w:val="single" w:sz="4" w:space="0" w:color="auto"/>
            </w:tcBorders>
          </w:tcPr>
          <w:p w:rsidR="003F6FF1" w:rsidRPr="006266A0" w:rsidRDefault="00ED682F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3F6FF1" w:rsidRPr="006266A0" w:rsidRDefault="00ED682F" w:rsidP="00794B54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3F6FF1" w:rsidRPr="006266A0" w:rsidRDefault="00ED682F" w:rsidP="00794B5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3F6FF1" w:rsidRPr="006266A0" w:rsidRDefault="00ED682F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3F6FF1" w:rsidRPr="006266A0" w:rsidRDefault="00ED682F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:rsidR="003F6FF1" w:rsidRPr="006266A0" w:rsidRDefault="00ED682F" w:rsidP="00794B5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Informar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vAlign w:val="center"/>
          </w:tcPr>
          <w:p w:rsidR="003F6FF1" w:rsidRPr="006266A0" w:rsidRDefault="00ED682F" w:rsidP="00265AA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 sistema deverá buscar os participantes na lista de convidados do evento seleci</w:t>
            </w:r>
            <w:r w:rsidR="00CD1A1C">
              <w:rPr>
                <w:iCs/>
                <w:color w:val="auto"/>
              </w:rPr>
              <w:t>onado para a composição da mesa, conforme</w:t>
            </w:r>
            <w:r w:rsidR="00FE65A0" w:rsidRPr="00CD1A1C">
              <w:rPr>
                <w:iCs/>
                <w:color w:val="auto"/>
              </w:rPr>
              <w:t xml:space="preserve"> RN</w:t>
            </w:r>
            <w:r w:rsidR="00CD1A1C" w:rsidRPr="00CD1A1C">
              <w:rPr>
                <w:iCs/>
                <w:color w:val="auto"/>
              </w:rPr>
              <w:t>24-04</w:t>
            </w:r>
            <w:r w:rsidR="00CD1A1C">
              <w:rPr>
                <w:iCs/>
                <w:color w:val="auto"/>
              </w:rPr>
              <w:t>.</w:t>
            </w:r>
          </w:p>
        </w:tc>
      </w:tr>
      <w:tr w:rsidR="00EA0159" w:rsidRPr="009609DC" w:rsidTr="006266A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A0159" w:rsidRPr="006266A0" w:rsidRDefault="00EA0159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A0159" w:rsidRPr="006266A0" w:rsidRDefault="00EA0159" w:rsidP="00794B5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Ícone “-“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EA0159" w:rsidRPr="006266A0" w:rsidRDefault="00EA0159" w:rsidP="00097F35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A0159" w:rsidRPr="006266A0" w:rsidRDefault="00EA0159" w:rsidP="00097F35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531" w:type="dxa"/>
            <w:tcBorders>
              <w:bottom w:val="single" w:sz="4" w:space="0" w:color="auto"/>
            </w:tcBorders>
          </w:tcPr>
          <w:p w:rsidR="00EA0159" w:rsidRPr="006266A0" w:rsidRDefault="00EA0159" w:rsidP="00097F3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EA0159" w:rsidRPr="006266A0" w:rsidRDefault="00EA0159" w:rsidP="00097F35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EA0159" w:rsidRPr="006266A0" w:rsidRDefault="00EA0159" w:rsidP="00794B5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EA0159" w:rsidRPr="006266A0" w:rsidRDefault="00EA0159" w:rsidP="00097F35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EA0159" w:rsidRPr="006266A0" w:rsidRDefault="00EA0159" w:rsidP="00097F35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:rsidR="00EA0159" w:rsidRPr="006266A0" w:rsidRDefault="00EA0159" w:rsidP="00794B5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vAlign w:val="center"/>
          </w:tcPr>
          <w:p w:rsidR="00EA0159" w:rsidRPr="006266A0" w:rsidRDefault="00EA0159" w:rsidP="00265AA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ser selecionado, o sistema exclui o lugar da mesa.</w:t>
            </w:r>
          </w:p>
        </w:tc>
      </w:tr>
      <w:tr w:rsidR="00EA0159" w:rsidRPr="009609DC" w:rsidTr="006266A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A0159" w:rsidRPr="006266A0" w:rsidRDefault="00EA0159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A0159" w:rsidRPr="006266A0" w:rsidRDefault="00EA0159" w:rsidP="00794B5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Ícone “+”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EA0159" w:rsidRPr="006266A0" w:rsidRDefault="00EA0159" w:rsidP="00097F35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A0159" w:rsidRPr="006266A0" w:rsidRDefault="00EA0159" w:rsidP="00097F35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531" w:type="dxa"/>
            <w:tcBorders>
              <w:bottom w:val="single" w:sz="4" w:space="0" w:color="auto"/>
            </w:tcBorders>
          </w:tcPr>
          <w:p w:rsidR="00EA0159" w:rsidRPr="006266A0" w:rsidRDefault="00EA0159" w:rsidP="00097F3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EA0159" w:rsidRPr="006266A0" w:rsidRDefault="00EA0159" w:rsidP="00097F35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EA0159" w:rsidRPr="006266A0" w:rsidRDefault="00EA0159" w:rsidP="00097F3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EA0159" w:rsidRPr="006266A0" w:rsidRDefault="00EA0159" w:rsidP="00097F35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EA0159" w:rsidRPr="006266A0" w:rsidRDefault="00EA0159" w:rsidP="00097F35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:rsidR="00EA0159" w:rsidRPr="006266A0" w:rsidRDefault="00EA0159" w:rsidP="00097F3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vAlign w:val="center"/>
          </w:tcPr>
          <w:p w:rsidR="00EA0159" w:rsidRPr="006266A0" w:rsidRDefault="00EA0159" w:rsidP="00097F3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ser selecionado, o sistema inclui um lugar na mesa.</w:t>
            </w:r>
          </w:p>
        </w:tc>
      </w:tr>
      <w:tr w:rsidR="0058360F" w:rsidRPr="009609DC" w:rsidTr="006266A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8360F" w:rsidRPr="006266A0" w:rsidRDefault="0058360F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58360F" w:rsidRPr="006266A0" w:rsidRDefault="0058360F" w:rsidP="00794B5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&lt;Nome&gt;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58360F" w:rsidRPr="006266A0" w:rsidRDefault="0058360F" w:rsidP="00097F35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58360F" w:rsidRPr="006266A0" w:rsidRDefault="0058360F" w:rsidP="00097F35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531" w:type="dxa"/>
            <w:tcBorders>
              <w:bottom w:val="single" w:sz="4" w:space="0" w:color="auto"/>
            </w:tcBorders>
          </w:tcPr>
          <w:p w:rsidR="0058360F" w:rsidRPr="006266A0" w:rsidRDefault="0058360F" w:rsidP="00097F3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58360F" w:rsidRPr="006266A0" w:rsidRDefault="0058360F" w:rsidP="00097F35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58360F" w:rsidRPr="006266A0" w:rsidRDefault="0058360F" w:rsidP="00097F3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58360F" w:rsidRPr="006266A0" w:rsidRDefault="0058360F" w:rsidP="00097F35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58360F" w:rsidRPr="006266A0" w:rsidRDefault="0058360F" w:rsidP="00097F35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:rsidR="0058360F" w:rsidRPr="006266A0" w:rsidRDefault="0058360F" w:rsidP="00794B5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Label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vAlign w:val="center"/>
          </w:tcPr>
          <w:p w:rsidR="0058360F" w:rsidRPr="006266A0" w:rsidRDefault="00536D5F" w:rsidP="00265AA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Exibe o campo Nome do Participante do participante selecionado.</w:t>
            </w:r>
          </w:p>
        </w:tc>
      </w:tr>
      <w:tr w:rsidR="0058360F" w:rsidRPr="009609DC" w:rsidTr="006266A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8360F" w:rsidRPr="006266A0" w:rsidRDefault="0058360F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8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58360F" w:rsidRPr="006266A0" w:rsidRDefault="001B027F" w:rsidP="00794B5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Salvar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58360F" w:rsidRPr="006266A0" w:rsidRDefault="0058360F" w:rsidP="00794B54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58360F" w:rsidRPr="006266A0" w:rsidRDefault="0058360F" w:rsidP="00794B54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531" w:type="dxa"/>
            <w:tcBorders>
              <w:bottom w:val="single" w:sz="4" w:space="0" w:color="auto"/>
            </w:tcBorders>
          </w:tcPr>
          <w:p w:rsidR="0058360F" w:rsidRPr="006266A0" w:rsidRDefault="0058360F">
            <w:r w:rsidRPr="006266A0">
              <w:rPr>
                <w:iCs/>
                <w:color w:val="auto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58360F" w:rsidRPr="006266A0" w:rsidRDefault="0058360F" w:rsidP="00794B54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58360F" w:rsidRPr="006266A0" w:rsidRDefault="0058360F" w:rsidP="00794B54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58360F" w:rsidRPr="006266A0" w:rsidRDefault="0058360F"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58360F" w:rsidRPr="006266A0" w:rsidRDefault="0058360F"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:rsidR="0058360F" w:rsidRPr="006266A0" w:rsidRDefault="0058360F" w:rsidP="00794B54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Click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vAlign w:val="center"/>
          </w:tcPr>
          <w:p w:rsidR="0058360F" w:rsidRPr="006266A0" w:rsidRDefault="001B027F" w:rsidP="00265AA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Salva a composição</w:t>
            </w:r>
            <w:r w:rsidR="00E50AA9">
              <w:rPr>
                <w:iCs/>
                <w:color w:val="auto"/>
              </w:rPr>
              <w:t xml:space="preserve"> da mesa informada</w:t>
            </w:r>
            <w:r w:rsidR="0058360F" w:rsidRPr="006266A0">
              <w:rPr>
                <w:iCs/>
                <w:color w:val="auto"/>
              </w:rPr>
              <w:t>.</w:t>
            </w:r>
          </w:p>
        </w:tc>
      </w:tr>
      <w:tr w:rsidR="0058360F" w:rsidRPr="009609DC" w:rsidTr="006266A0">
        <w:trPr>
          <w:cantSplit/>
          <w:trHeight w:val="55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8360F" w:rsidRPr="006266A0" w:rsidRDefault="0058360F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9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58360F" w:rsidRPr="006266A0" w:rsidRDefault="0058360F" w:rsidP="00794B54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Botão Limpar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58360F" w:rsidRPr="006266A0" w:rsidRDefault="0058360F" w:rsidP="00794B54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58360F" w:rsidRPr="006266A0" w:rsidRDefault="0058360F" w:rsidP="00794B54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531" w:type="dxa"/>
            <w:tcBorders>
              <w:bottom w:val="single" w:sz="4" w:space="0" w:color="auto"/>
            </w:tcBorders>
          </w:tcPr>
          <w:p w:rsidR="0058360F" w:rsidRPr="006266A0" w:rsidRDefault="0058360F">
            <w:r w:rsidRPr="006266A0">
              <w:rPr>
                <w:iCs/>
                <w:color w:val="auto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58360F" w:rsidRPr="006266A0" w:rsidRDefault="0058360F" w:rsidP="00794B54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58360F" w:rsidRPr="006266A0" w:rsidRDefault="0058360F" w:rsidP="00794B54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58360F" w:rsidRPr="006266A0" w:rsidRDefault="0058360F"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58360F" w:rsidRPr="006266A0" w:rsidRDefault="0058360F"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:rsidR="0058360F" w:rsidRPr="006266A0" w:rsidRDefault="0058360F" w:rsidP="00794B54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Click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vAlign w:val="center"/>
          </w:tcPr>
          <w:p w:rsidR="0058360F" w:rsidRPr="006266A0" w:rsidRDefault="0058360F" w:rsidP="00794B54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Ao ser acionado</w:t>
            </w:r>
            <w:r w:rsidR="008939A7">
              <w:rPr>
                <w:iCs/>
                <w:color w:val="auto"/>
              </w:rPr>
              <w:t xml:space="preserve"> limpa todos os lugares da mesa</w:t>
            </w:r>
            <w:r w:rsidRPr="006266A0">
              <w:rPr>
                <w:iCs/>
                <w:color w:val="auto"/>
              </w:rPr>
              <w:t>.</w:t>
            </w:r>
          </w:p>
        </w:tc>
      </w:tr>
      <w:tr w:rsidR="0058360F" w:rsidRPr="009609DC" w:rsidTr="006266A0">
        <w:trPr>
          <w:cantSplit/>
          <w:trHeight w:val="55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8360F" w:rsidRPr="006266A0" w:rsidRDefault="0058360F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58360F" w:rsidRPr="006266A0" w:rsidRDefault="008939A7" w:rsidP="000C02E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Visualizar Composição</w:t>
            </w:r>
          </w:p>
        </w:tc>
        <w:tc>
          <w:tcPr>
            <w:tcW w:w="697" w:type="dxa"/>
            <w:tcBorders>
              <w:bottom w:val="single" w:sz="4" w:space="0" w:color="auto"/>
            </w:tcBorders>
          </w:tcPr>
          <w:p w:rsidR="0058360F" w:rsidRPr="006266A0" w:rsidRDefault="0058360F" w:rsidP="000C02EE"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8360F" w:rsidRPr="006266A0" w:rsidRDefault="0058360F" w:rsidP="000C02EE"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531" w:type="dxa"/>
            <w:tcBorders>
              <w:bottom w:val="single" w:sz="4" w:space="0" w:color="auto"/>
            </w:tcBorders>
            <w:vAlign w:val="center"/>
          </w:tcPr>
          <w:p w:rsidR="0058360F" w:rsidRPr="006266A0" w:rsidRDefault="0058360F" w:rsidP="000C02EE">
            <w:pPr>
              <w:jc w:val="left"/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58360F" w:rsidRPr="006266A0" w:rsidRDefault="0058360F" w:rsidP="000C02EE">
            <w:pPr>
              <w:jc w:val="left"/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58360F" w:rsidRPr="006266A0" w:rsidRDefault="0058360F" w:rsidP="000C02EE">
            <w:pPr>
              <w:jc w:val="center"/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vAlign w:val="center"/>
          </w:tcPr>
          <w:p w:rsidR="0058360F" w:rsidRPr="006266A0" w:rsidRDefault="0058360F" w:rsidP="000C02EE">
            <w:pPr>
              <w:jc w:val="center"/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 w:rsidR="0058360F" w:rsidRPr="006266A0" w:rsidRDefault="0058360F" w:rsidP="000C02EE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:rsidR="0058360F" w:rsidRPr="006266A0" w:rsidRDefault="0058360F" w:rsidP="000C02EE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Click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vAlign w:val="center"/>
          </w:tcPr>
          <w:p w:rsidR="0058360F" w:rsidRPr="006266A0" w:rsidRDefault="0058360F" w:rsidP="000C02EE">
            <w:pPr>
              <w:jc w:val="left"/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Ao ser aci</w:t>
            </w:r>
            <w:r w:rsidR="008939A7">
              <w:rPr>
                <w:iCs/>
                <w:color w:val="auto"/>
              </w:rPr>
              <w:t>onado apresenta tela de Visualizar Composição da Mesa – 2.2.2</w:t>
            </w:r>
            <w:r w:rsidRPr="006266A0">
              <w:rPr>
                <w:iCs/>
                <w:color w:val="auto"/>
              </w:rPr>
              <w:t>.</w:t>
            </w:r>
          </w:p>
        </w:tc>
      </w:tr>
      <w:tr w:rsidR="0058360F" w:rsidRPr="009609DC" w:rsidTr="006266A0">
        <w:trPr>
          <w:cantSplit/>
          <w:trHeight w:val="55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8360F" w:rsidRPr="006266A0" w:rsidRDefault="0058360F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58360F" w:rsidRPr="006266A0" w:rsidRDefault="0058360F" w:rsidP="000C02EE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Botão Cancelar</w:t>
            </w:r>
          </w:p>
        </w:tc>
        <w:tc>
          <w:tcPr>
            <w:tcW w:w="697" w:type="dxa"/>
            <w:tcBorders>
              <w:bottom w:val="single" w:sz="4" w:space="0" w:color="auto"/>
            </w:tcBorders>
          </w:tcPr>
          <w:p w:rsidR="0058360F" w:rsidRPr="006266A0" w:rsidRDefault="0058360F" w:rsidP="000C02EE"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8360F" w:rsidRPr="006266A0" w:rsidRDefault="0058360F" w:rsidP="000C02EE"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531" w:type="dxa"/>
            <w:tcBorders>
              <w:bottom w:val="single" w:sz="4" w:space="0" w:color="auto"/>
            </w:tcBorders>
            <w:vAlign w:val="center"/>
          </w:tcPr>
          <w:p w:rsidR="0058360F" w:rsidRPr="006266A0" w:rsidRDefault="0058360F" w:rsidP="000C02EE">
            <w:pPr>
              <w:jc w:val="left"/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58360F" w:rsidRPr="006266A0" w:rsidRDefault="0058360F" w:rsidP="000C02EE">
            <w:pPr>
              <w:jc w:val="left"/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58360F" w:rsidRPr="006266A0" w:rsidRDefault="0058360F" w:rsidP="000C02EE">
            <w:pPr>
              <w:jc w:val="center"/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vAlign w:val="center"/>
          </w:tcPr>
          <w:p w:rsidR="0058360F" w:rsidRPr="006266A0" w:rsidRDefault="0058360F" w:rsidP="000C02EE">
            <w:pPr>
              <w:jc w:val="center"/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 w:rsidR="0058360F" w:rsidRPr="006266A0" w:rsidRDefault="0058360F" w:rsidP="000C02EE">
            <w:r w:rsidRPr="006266A0">
              <w:t>N/A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:rsidR="0058360F" w:rsidRPr="006266A0" w:rsidRDefault="0058360F" w:rsidP="000C02EE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Click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vAlign w:val="center"/>
          </w:tcPr>
          <w:p w:rsidR="0058360F" w:rsidRPr="006266A0" w:rsidRDefault="0058360F" w:rsidP="000C02EE">
            <w:pPr>
              <w:jc w:val="left"/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Ao ser acion</w:t>
            </w:r>
            <w:r w:rsidR="00494B48">
              <w:rPr>
                <w:iCs/>
                <w:color w:val="auto"/>
              </w:rPr>
              <w:t>ado retorna para a consulta da lista de convidados</w:t>
            </w:r>
            <w:r w:rsidRPr="006266A0">
              <w:rPr>
                <w:iCs/>
                <w:color w:val="auto"/>
              </w:rPr>
              <w:t>.</w:t>
            </w:r>
          </w:p>
        </w:tc>
      </w:tr>
      <w:tr w:rsidR="0058360F" w:rsidRPr="009609DC" w:rsidTr="000B1960">
        <w:trPr>
          <w:cantSplit/>
          <w:jc w:val="center"/>
        </w:trPr>
        <w:tc>
          <w:tcPr>
            <w:tcW w:w="10710" w:type="dxa"/>
            <w:gridSpan w:val="11"/>
            <w:shd w:val="pct25" w:color="auto" w:fill="auto"/>
            <w:vAlign w:val="center"/>
          </w:tcPr>
          <w:p w:rsidR="0058360F" w:rsidRPr="009609DC" w:rsidRDefault="0058360F" w:rsidP="00794B54">
            <w:pPr>
              <w:rPr>
                <w:sz w:val="22"/>
              </w:rPr>
            </w:pPr>
          </w:p>
          <w:p w:rsidR="0058360F" w:rsidRPr="009609DC" w:rsidRDefault="0058360F" w:rsidP="00794B54">
            <w:pPr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Máscaras:        </w:t>
            </w:r>
            <w:r w:rsidRPr="009609DC">
              <w:rPr>
                <w:b/>
                <w:bCs/>
                <w:sz w:val="16"/>
                <w:szCs w:val="16"/>
              </w:rPr>
              <w:t>LC</w:t>
            </w:r>
            <w:r w:rsidRPr="009609DC">
              <w:rPr>
                <w:sz w:val="16"/>
                <w:szCs w:val="16"/>
              </w:rPr>
              <w:t xml:space="preserve"> – Caracteres Caixa Baixa, </w:t>
            </w:r>
            <w:r w:rsidRPr="009609DC">
              <w:rPr>
                <w:b/>
                <w:bCs/>
                <w:sz w:val="16"/>
                <w:szCs w:val="16"/>
              </w:rPr>
              <w:t>UC</w:t>
            </w:r>
            <w:r w:rsidRPr="009609DC">
              <w:rPr>
                <w:sz w:val="16"/>
                <w:szCs w:val="16"/>
              </w:rPr>
              <w:t xml:space="preserve"> –Caracteres Caixa Alta, </w:t>
            </w:r>
            <w:r w:rsidRPr="009609DC">
              <w:rPr>
                <w:b/>
                <w:bCs/>
                <w:sz w:val="16"/>
                <w:szCs w:val="16"/>
              </w:rPr>
              <w:t>CS</w:t>
            </w:r>
            <w:r w:rsidRPr="009609DC">
              <w:rPr>
                <w:sz w:val="16"/>
                <w:szCs w:val="16"/>
              </w:rPr>
              <w:t xml:space="preserve"> – Ignora Caixa </w:t>
            </w:r>
          </w:p>
          <w:p w:rsidR="0058360F" w:rsidRPr="009609DC" w:rsidRDefault="0058360F" w:rsidP="00794B54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CE –</w:t>
            </w:r>
            <w:r w:rsidRPr="009609DC">
              <w:rPr>
                <w:sz w:val="16"/>
                <w:szCs w:val="16"/>
              </w:rPr>
              <w:t xml:space="preserve"> Aceita Caracteres Especiais,</w:t>
            </w:r>
            <w:r w:rsidRPr="009609DC">
              <w:rPr>
                <w:b/>
                <w:bCs/>
                <w:sz w:val="16"/>
                <w:szCs w:val="16"/>
              </w:rPr>
              <w:t xml:space="preserve">NE – </w:t>
            </w:r>
            <w:r w:rsidRPr="009609DC">
              <w:rPr>
                <w:sz w:val="16"/>
                <w:szCs w:val="16"/>
              </w:rPr>
              <w:t>Não Aceita Caracteres Especiais</w:t>
            </w:r>
          </w:p>
          <w:p w:rsidR="0058360F" w:rsidRPr="009609DC" w:rsidRDefault="0058360F" w:rsidP="00794B54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CA</w:t>
            </w:r>
            <w:r w:rsidRPr="009609DC">
              <w:rPr>
                <w:sz w:val="16"/>
                <w:szCs w:val="16"/>
              </w:rPr>
              <w:t xml:space="preserve"> – Aceita Caracteres Acentuados, </w:t>
            </w:r>
            <w:r w:rsidRPr="009609DC">
              <w:rPr>
                <w:b/>
                <w:bCs/>
                <w:sz w:val="16"/>
                <w:szCs w:val="16"/>
              </w:rPr>
              <w:t>NA</w:t>
            </w:r>
            <w:r w:rsidRPr="009609DC">
              <w:rPr>
                <w:sz w:val="16"/>
                <w:szCs w:val="16"/>
              </w:rPr>
              <w:t xml:space="preserve"> – Não Aceita Caracteres Acentuados</w:t>
            </w:r>
          </w:p>
          <w:p w:rsidR="0058360F" w:rsidRPr="009609DC" w:rsidRDefault="0058360F" w:rsidP="00794B54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VN – </w:t>
            </w:r>
            <w:r w:rsidRPr="009609DC">
              <w:rPr>
                <w:sz w:val="16"/>
                <w:szCs w:val="16"/>
              </w:rPr>
              <w:t xml:space="preserve">ValoresInteiros, </w:t>
            </w:r>
            <w:r w:rsidRPr="009609DC">
              <w:rPr>
                <w:b/>
                <w:bCs/>
                <w:sz w:val="16"/>
                <w:szCs w:val="16"/>
              </w:rPr>
              <w:t>VD</w:t>
            </w:r>
            <w:r w:rsidRPr="009609DC">
              <w:rPr>
                <w:sz w:val="16"/>
                <w:szCs w:val="16"/>
              </w:rPr>
              <w:t xml:space="preserve"> – Valores com Casas Decimais</w:t>
            </w:r>
          </w:p>
          <w:p w:rsidR="0058360F" w:rsidRPr="009609DC" w:rsidRDefault="0058360F" w:rsidP="00794B54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DT–</w:t>
            </w:r>
            <w:r w:rsidRPr="009609DC">
              <w:rPr>
                <w:sz w:val="16"/>
                <w:szCs w:val="16"/>
              </w:rPr>
              <w:t xml:space="preserve">Data (dd/mm/yyyy),  </w:t>
            </w:r>
            <w:r w:rsidRPr="009609DC">
              <w:rPr>
                <w:b/>
                <w:bCs/>
                <w:sz w:val="16"/>
                <w:szCs w:val="16"/>
              </w:rPr>
              <w:t>MA</w:t>
            </w:r>
            <w:r w:rsidRPr="009609DC">
              <w:rPr>
                <w:sz w:val="16"/>
                <w:szCs w:val="16"/>
              </w:rPr>
              <w:t xml:space="preserve"> – Mês/Ano (mm/yyyy) </w:t>
            </w:r>
          </w:p>
          <w:p w:rsidR="0058360F" w:rsidRPr="009609DC" w:rsidRDefault="0058360F" w:rsidP="00794B54">
            <w:pPr>
              <w:rPr>
                <w:sz w:val="16"/>
                <w:szCs w:val="16"/>
                <w:lang w:val="en-US"/>
              </w:rPr>
            </w:pP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9609DC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9609DC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58360F" w:rsidRPr="009609DC" w:rsidRDefault="0058360F" w:rsidP="00794B54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Link – </w:t>
            </w:r>
            <w:r w:rsidRPr="009609DC">
              <w:rPr>
                <w:sz w:val="16"/>
                <w:szCs w:val="16"/>
              </w:rPr>
              <w:t xml:space="preserve">Link para outra Página, </w:t>
            </w:r>
            <w:r w:rsidRPr="009609DC">
              <w:rPr>
                <w:b/>
                <w:bCs/>
                <w:sz w:val="16"/>
                <w:szCs w:val="16"/>
              </w:rPr>
              <w:t>URL –</w:t>
            </w:r>
            <w:r w:rsidRPr="009609DC">
              <w:rPr>
                <w:sz w:val="16"/>
                <w:szCs w:val="16"/>
              </w:rPr>
              <w:t xml:space="preserve"> Endereços Internet</w:t>
            </w:r>
          </w:p>
          <w:p w:rsidR="0058360F" w:rsidRPr="009609DC" w:rsidRDefault="0058360F" w:rsidP="00794B54">
            <w:pPr>
              <w:rPr>
                <w:sz w:val="16"/>
                <w:szCs w:val="16"/>
              </w:rPr>
            </w:pPr>
          </w:p>
          <w:p w:rsidR="0058360F" w:rsidRPr="009609DC" w:rsidRDefault="0058360F" w:rsidP="00794B54">
            <w:pPr>
              <w:ind w:left="1093" w:hanging="1093"/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Informação BD: deverá constar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9609DC">
              <w:rPr>
                <w:sz w:val="16"/>
                <w:szCs w:val="16"/>
              </w:rPr>
              <w:t xml:space="preserve"> e sua respectiva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9609DC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9609DC">
              <w:rPr>
                <w:sz w:val="16"/>
                <w:szCs w:val="16"/>
              </w:rPr>
              <w:t xml:space="preserve"> e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9609DC">
              <w:rPr>
                <w:sz w:val="16"/>
                <w:szCs w:val="16"/>
              </w:rPr>
              <w:t xml:space="preserve"> da informação. Para este último deve-se usar </w:t>
            </w:r>
            <w:r w:rsidRPr="009609DC">
              <w:rPr>
                <w:b/>
                <w:bCs/>
                <w:sz w:val="16"/>
                <w:szCs w:val="16"/>
              </w:rPr>
              <w:t>A –</w:t>
            </w:r>
            <w:r w:rsidRPr="009609DC">
              <w:rPr>
                <w:sz w:val="16"/>
                <w:szCs w:val="16"/>
              </w:rPr>
              <w:t xml:space="preserve"> Alfanumérico,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N </w:t>
            </w:r>
            <w:r w:rsidRPr="009609DC">
              <w:rPr>
                <w:sz w:val="16"/>
                <w:szCs w:val="16"/>
              </w:rPr>
              <w:t xml:space="preserve">– 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I – </w:t>
            </w:r>
            <w:r w:rsidRPr="009609DC">
              <w:rPr>
                <w:sz w:val="16"/>
                <w:szCs w:val="16"/>
              </w:rPr>
              <w:t xml:space="preserve">Inteiro, </w:t>
            </w:r>
            <w:r w:rsidRPr="009609DC">
              <w:rPr>
                <w:b/>
                <w:bCs/>
                <w:sz w:val="16"/>
                <w:szCs w:val="16"/>
              </w:rPr>
              <w:t>D –</w:t>
            </w:r>
            <w:r w:rsidRPr="009609DC">
              <w:rPr>
                <w:sz w:val="16"/>
                <w:szCs w:val="16"/>
              </w:rPr>
              <w:t xml:space="preserve"> Decimal, </w:t>
            </w:r>
            <w:r w:rsidRPr="009609DC">
              <w:rPr>
                <w:b/>
                <w:bCs/>
                <w:sz w:val="16"/>
                <w:szCs w:val="16"/>
              </w:rPr>
              <w:t xml:space="preserve">TS – </w:t>
            </w:r>
            <w:r w:rsidRPr="009609DC">
              <w:rPr>
                <w:sz w:val="16"/>
                <w:szCs w:val="16"/>
              </w:rPr>
              <w:t xml:space="preserve">TimeStamp, </w:t>
            </w:r>
            <w:r w:rsidRPr="009609DC">
              <w:rPr>
                <w:b/>
                <w:bCs/>
                <w:sz w:val="16"/>
                <w:szCs w:val="16"/>
              </w:rPr>
              <w:t xml:space="preserve">DT – </w:t>
            </w:r>
            <w:r w:rsidRPr="009609DC">
              <w:rPr>
                <w:sz w:val="16"/>
                <w:szCs w:val="16"/>
              </w:rPr>
              <w:t>Data</w:t>
            </w:r>
          </w:p>
          <w:p w:rsidR="0058360F" w:rsidRPr="009609DC" w:rsidRDefault="0058360F" w:rsidP="00794B54">
            <w:pPr>
              <w:ind w:left="1093" w:hanging="1093"/>
              <w:rPr>
                <w:sz w:val="16"/>
                <w:szCs w:val="16"/>
              </w:rPr>
            </w:pPr>
          </w:p>
          <w:p w:rsidR="0058360F" w:rsidRPr="009609DC" w:rsidRDefault="0058360F" w:rsidP="00794B54">
            <w:pPr>
              <w:rPr>
                <w:sz w:val="22"/>
              </w:rPr>
            </w:pPr>
            <w:r w:rsidRPr="009609DC">
              <w:rPr>
                <w:sz w:val="16"/>
                <w:szCs w:val="16"/>
              </w:rPr>
              <w:t xml:space="preserve">Não se Aplica: </w:t>
            </w:r>
            <w:r w:rsidRPr="009609DC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1E2036" w:rsidRPr="009609DC" w:rsidRDefault="001E2036">
      <w:pPr>
        <w:pStyle w:val="Rodap"/>
        <w:tabs>
          <w:tab w:val="clear" w:pos="4320"/>
          <w:tab w:val="clear" w:pos="8640"/>
        </w:tabs>
      </w:pPr>
    </w:p>
    <w:p w:rsidR="001E2036" w:rsidRPr="009609DC" w:rsidRDefault="001E2036"/>
    <w:p w:rsidR="00890A9E" w:rsidRDefault="00AC3C95" w:rsidP="006F65A2">
      <w:pPr>
        <w:pStyle w:val="STJNivel3"/>
      </w:pPr>
      <w:bookmarkStart w:id="13" w:name="_Toc385347574"/>
      <w:bookmarkStart w:id="14" w:name="_Toc394484076"/>
      <w:r w:rsidRPr="009609DC">
        <w:t xml:space="preserve">Tela </w:t>
      </w:r>
      <w:bookmarkEnd w:id="13"/>
      <w:r w:rsidR="0038094A">
        <w:t>Visualizar Composição da Mesa</w:t>
      </w:r>
      <w:bookmarkEnd w:id="14"/>
    </w:p>
    <w:p w:rsidR="00AC3C95" w:rsidRDefault="00AC3C95" w:rsidP="00F96061">
      <w:pPr>
        <w:pStyle w:val="Instruo"/>
        <w:jc w:val="center"/>
        <w:rPr>
          <w:noProof/>
        </w:rPr>
      </w:pPr>
    </w:p>
    <w:p w:rsidR="0038094A" w:rsidRPr="0038094A" w:rsidRDefault="00B518A8" w:rsidP="0038094A">
      <w:pPr>
        <w:jc w:val="center"/>
      </w:pPr>
      <w:r>
        <w:rPr>
          <w:noProof/>
        </w:rPr>
        <w:drawing>
          <wp:inline distT="0" distB="0" distL="0" distR="0">
            <wp:extent cx="6300470" cy="3213437"/>
            <wp:effectExtent l="19050" t="0" r="5080" b="0"/>
            <wp:docPr id="3" name="Imagem 3" descr="C:\Users\rayanne.felicio\Pictures\VISUALIZAR COMPOSICAO ME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yanne.felicio\Pictures\VISUALIZAR COMPOSICAO MESA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213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C95" w:rsidRPr="009609DC" w:rsidRDefault="00AC3C95" w:rsidP="00AC3C95">
      <w:pPr>
        <w:pStyle w:val="Instruo"/>
        <w:jc w:val="center"/>
        <w:rPr>
          <w:i w:val="0"/>
          <w:color w:val="auto"/>
        </w:rPr>
      </w:pPr>
      <w:r w:rsidRPr="009609DC">
        <w:rPr>
          <w:i w:val="0"/>
          <w:color w:val="auto"/>
        </w:rPr>
        <w:t xml:space="preserve">Figura </w:t>
      </w:r>
      <w:r w:rsidR="00D147AC" w:rsidRPr="009609DC">
        <w:rPr>
          <w:i w:val="0"/>
          <w:color w:val="auto"/>
        </w:rPr>
        <w:t>2</w:t>
      </w:r>
      <w:r w:rsidR="0038094A">
        <w:rPr>
          <w:i w:val="0"/>
          <w:color w:val="auto"/>
        </w:rPr>
        <w:t xml:space="preserve"> - Tela de Visualização da Composição da Mesa</w:t>
      </w:r>
      <w:r w:rsidRPr="009609DC">
        <w:rPr>
          <w:i w:val="0"/>
          <w:color w:val="auto"/>
        </w:rPr>
        <w:t>.</w:t>
      </w:r>
    </w:p>
    <w:p w:rsidR="00AC3C95" w:rsidRPr="009609DC" w:rsidRDefault="00AC3C95" w:rsidP="004429FE">
      <w:pPr>
        <w:pStyle w:val="Ttulo4"/>
        <w:numPr>
          <w:ilvl w:val="0"/>
          <w:numId w:val="15"/>
        </w:numPr>
        <w:rPr>
          <w:sz w:val="20"/>
        </w:rPr>
      </w:pPr>
      <w:r w:rsidRPr="009609DC">
        <w:rPr>
          <w:sz w:val="20"/>
        </w:rPr>
        <w:t>Regras de Apresentação</w:t>
      </w:r>
    </w:p>
    <w:p w:rsidR="00AC3C95" w:rsidRPr="009609DC" w:rsidRDefault="00AC3C95" w:rsidP="009C22EC">
      <w:pPr>
        <w:pStyle w:val="PargrafodaLista"/>
        <w:numPr>
          <w:ilvl w:val="0"/>
          <w:numId w:val="7"/>
        </w:numPr>
        <w:rPr>
          <w:color w:val="auto"/>
        </w:rPr>
      </w:pPr>
      <w:r w:rsidRPr="009609DC">
        <w:rPr>
          <w:color w:val="auto"/>
        </w:rPr>
        <w:t xml:space="preserve">Ao </w:t>
      </w:r>
      <w:r w:rsidR="00270DE9" w:rsidRPr="009609DC">
        <w:rPr>
          <w:color w:val="auto"/>
        </w:rPr>
        <w:t>acionar</w:t>
      </w:r>
      <w:r w:rsidRPr="009609DC">
        <w:rPr>
          <w:color w:val="auto"/>
        </w:rPr>
        <w:t xml:space="preserve"> o botão </w:t>
      </w:r>
      <w:r w:rsidR="008F1B4C" w:rsidRPr="009609DC">
        <w:rPr>
          <w:color w:val="auto"/>
        </w:rPr>
        <w:t>“</w:t>
      </w:r>
      <w:r w:rsidR="0038094A">
        <w:rPr>
          <w:color w:val="auto"/>
        </w:rPr>
        <w:t>Voltar</w:t>
      </w:r>
      <w:r w:rsidR="008F1B4C" w:rsidRPr="009609DC">
        <w:rPr>
          <w:color w:val="auto"/>
        </w:rPr>
        <w:t>”, o sistema</w:t>
      </w:r>
      <w:r w:rsidR="00270DE9" w:rsidRPr="009609DC">
        <w:rPr>
          <w:color w:val="auto"/>
        </w:rPr>
        <w:t xml:space="preserve"> </w:t>
      </w:r>
      <w:r w:rsidR="008F1B4C" w:rsidRPr="009609DC">
        <w:rPr>
          <w:color w:val="auto"/>
        </w:rPr>
        <w:t>retorna</w:t>
      </w:r>
      <w:r w:rsidRPr="009609DC">
        <w:rPr>
          <w:color w:val="auto"/>
        </w:rPr>
        <w:t xml:space="preserve"> para a </w:t>
      </w:r>
      <w:r w:rsidR="0038094A">
        <w:rPr>
          <w:color w:val="auto"/>
        </w:rPr>
        <w:t>Tela Gerar Composição da Mesa – 2.2.1</w:t>
      </w:r>
      <w:r w:rsidR="00270DE9" w:rsidRPr="009609DC">
        <w:rPr>
          <w:color w:val="auto"/>
        </w:rPr>
        <w:t>.</w:t>
      </w:r>
    </w:p>
    <w:p w:rsidR="00AC3C95" w:rsidRPr="009609DC" w:rsidRDefault="00AC3C95" w:rsidP="004429FE">
      <w:pPr>
        <w:pStyle w:val="Ttulo4"/>
        <w:numPr>
          <w:ilvl w:val="0"/>
          <w:numId w:val="15"/>
        </w:numPr>
        <w:rPr>
          <w:sz w:val="20"/>
        </w:rPr>
      </w:pPr>
      <w:r w:rsidRPr="009609DC">
        <w:rPr>
          <w:sz w:val="20"/>
        </w:rPr>
        <w:t>Exceções</w:t>
      </w:r>
    </w:p>
    <w:p w:rsidR="00AC3C95" w:rsidRPr="009609DC" w:rsidRDefault="00AC3C95" w:rsidP="00AC3C95">
      <w:pPr>
        <w:pStyle w:val="Instruo"/>
        <w:ind w:left="720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Não se aplica.</w:t>
      </w:r>
    </w:p>
    <w:p w:rsidR="00DE66A2" w:rsidRPr="00F14763" w:rsidRDefault="00AC3C95" w:rsidP="004429FE">
      <w:pPr>
        <w:pStyle w:val="Ttulo4"/>
        <w:numPr>
          <w:ilvl w:val="0"/>
          <w:numId w:val="15"/>
        </w:numPr>
        <w:rPr>
          <w:sz w:val="20"/>
        </w:rPr>
      </w:pPr>
      <w:r w:rsidRPr="009609DC">
        <w:rPr>
          <w:sz w:val="20"/>
        </w:rPr>
        <w:lastRenderedPageBreak/>
        <w:t>Itens de Controle</w:t>
      </w:r>
    </w:p>
    <w:p w:rsidR="00DE66A2" w:rsidRDefault="00DE66A2" w:rsidP="00DE66A2"/>
    <w:p w:rsidR="00AC3C95" w:rsidRPr="009609DC" w:rsidRDefault="00AC3C95" w:rsidP="00AC3C95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655"/>
        <w:gridCol w:w="993"/>
        <w:gridCol w:w="567"/>
        <w:gridCol w:w="567"/>
        <w:gridCol w:w="992"/>
        <w:gridCol w:w="425"/>
        <w:gridCol w:w="992"/>
        <w:gridCol w:w="426"/>
        <w:gridCol w:w="1275"/>
        <w:gridCol w:w="1358"/>
      </w:tblGrid>
      <w:tr w:rsidR="00AC3C95" w:rsidRPr="009609DC" w:rsidTr="00DE66A2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Item</w:t>
            </w:r>
          </w:p>
        </w:tc>
        <w:tc>
          <w:tcPr>
            <w:tcW w:w="1655" w:type="dxa"/>
            <w:shd w:val="pct25" w:color="auto" w:fill="auto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Descrição</w:t>
            </w:r>
          </w:p>
        </w:tc>
        <w:tc>
          <w:tcPr>
            <w:tcW w:w="993" w:type="dxa"/>
            <w:shd w:val="pct25" w:color="auto" w:fill="auto"/>
            <w:textDirection w:val="btLr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Máscara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Obrigatório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Valor Padrão</w:t>
            </w:r>
          </w:p>
        </w:tc>
        <w:tc>
          <w:tcPr>
            <w:tcW w:w="425" w:type="dxa"/>
            <w:shd w:val="pct25" w:color="auto" w:fill="auto"/>
            <w:textDirection w:val="btLr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Editável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Domínio</w:t>
            </w:r>
          </w:p>
        </w:tc>
        <w:tc>
          <w:tcPr>
            <w:tcW w:w="426" w:type="dxa"/>
            <w:shd w:val="pct25" w:color="auto" w:fill="auto"/>
            <w:textDirection w:val="btLr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TabOrder</w:t>
            </w:r>
          </w:p>
        </w:tc>
        <w:tc>
          <w:tcPr>
            <w:tcW w:w="1275" w:type="dxa"/>
            <w:shd w:val="pct25" w:color="auto" w:fill="auto"/>
            <w:textDirection w:val="btLr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Evento</w:t>
            </w:r>
          </w:p>
        </w:tc>
        <w:tc>
          <w:tcPr>
            <w:tcW w:w="1358" w:type="dxa"/>
            <w:shd w:val="pct25" w:color="auto" w:fill="auto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Ação</w:t>
            </w:r>
          </w:p>
        </w:tc>
      </w:tr>
      <w:tr w:rsidR="0038094A" w:rsidRPr="009609DC" w:rsidTr="00DA395F">
        <w:trPr>
          <w:cantSplit/>
          <w:jc w:val="center"/>
        </w:trPr>
        <w:tc>
          <w:tcPr>
            <w:tcW w:w="554" w:type="dxa"/>
            <w:vAlign w:val="center"/>
          </w:tcPr>
          <w:p w:rsidR="0038094A" w:rsidRPr="009609DC" w:rsidRDefault="0038094A" w:rsidP="009C22EC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1655" w:type="dxa"/>
            <w:vAlign w:val="center"/>
          </w:tcPr>
          <w:p w:rsidR="0038094A" w:rsidRPr="006266A0" w:rsidRDefault="0038094A" w:rsidP="00097F3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&lt;FOTO&gt;</w:t>
            </w:r>
          </w:p>
        </w:tc>
        <w:tc>
          <w:tcPr>
            <w:tcW w:w="993" w:type="dxa"/>
            <w:vAlign w:val="center"/>
          </w:tcPr>
          <w:p w:rsidR="0038094A" w:rsidRPr="006266A0" w:rsidRDefault="0038094A" w:rsidP="00097F35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38094A" w:rsidRPr="006266A0" w:rsidRDefault="0038094A" w:rsidP="00097F35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38094A" w:rsidRPr="006266A0" w:rsidRDefault="0038094A" w:rsidP="00097F35">
            <w:r w:rsidRPr="006266A0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</w:tcPr>
          <w:p w:rsidR="0038094A" w:rsidRDefault="0038094A" w:rsidP="00097F35">
            <w:r w:rsidRPr="002249D5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38094A" w:rsidRPr="006266A0" w:rsidRDefault="0038094A" w:rsidP="00097F35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vAlign w:val="center"/>
          </w:tcPr>
          <w:p w:rsidR="0038094A" w:rsidRPr="006266A0" w:rsidRDefault="0038094A" w:rsidP="00097F35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38094A" w:rsidRPr="006266A0" w:rsidRDefault="0038094A" w:rsidP="00097F35"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1275" w:type="dxa"/>
            <w:vAlign w:val="center"/>
          </w:tcPr>
          <w:p w:rsidR="0038094A" w:rsidRPr="006266A0" w:rsidRDefault="0038094A" w:rsidP="00097F35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1358" w:type="dxa"/>
          </w:tcPr>
          <w:p w:rsidR="0038094A" w:rsidRPr="006266A0" w:rsidRDefault="0038094A" w:rsidP="00097F35">
            <w:r>
              <w:rPr>
                <w:iCs/>
                <w:color w:val="auto"/>
              </w:rPr>
              <w:t>Habilita a foto do participante selecionado na lista de convidados.</w:t>
            </w:r>
          </w:p>
        </w:tc>
      </w:tr>
      <w:tr w:rsidR="0038094A" w:rsidRPr="009609DC" w:rsidTr="00971A5B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38094A" w:rsidRPr="009609DC" w:rsidRDefault="0038094A" w:rsidP="009C22EC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1655" w:type="dxa"/>
            <w:vAlign w:val="center"/>
          </w:tcPr>
          <w:p w:rsidR="0038094A" w:rsidRPr="006266A0" w:rsidRDefault="0038094A" w:rsidP="00097F3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&lt;Nome&gt;</w:t>
            </w:r>
          </w:p>
        </w:tc>
        <w:tc>
          <w:tcPr>
            <w:tcW w:w="993" w:type="dxa"/>
            <w:vAlign w:val="center"/>
          </w:tcPr>
          <w:p w:rsidR="0038094A" w:rsidRPr="006266A0" w:rsidRDefault="0038094A" w:rsidP="00097F35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38094A" w:rsidRPr="006266A0" w:rsidRDefault="0038094A" w:rsidP="00097F35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38094A" w:rsidRPr="006266A0" w:rsidRDefault="0038094A" w:rsidP="00097F3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vAlign w:val="center"/>
          </w:tcPr>
          <w:p w:rsidR="0038094A" w:rsidRPr="006266A0" w:rsidRDefault="0038094A" w:rsidP="00097F35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38094A" w:rsidRPr="006266A0" w:rsidRDefault="0038094A" w:rsidP="00097F3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992" w:type="dxa"/>
          </w:tcPr>
          <w:p w:rsidR="0038094A" w:rsidRPr="006266A0" w:rsidRDefault="0038094A" w:rsidP="00097F35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38094A" w:rsidRPr="006266A0" w:rsidRDefault="0038094A" w:rsidP="00097F35">
            <w:pPr>
              <w:rPr>
                <w:iCs/>
                <w:color w:val="auto"/>
              </w:rPr>
            </w:pPr>
            <w:r w:rsidRPr="006266A0">
              <w:rPr>
                <w:iCs/>
                <w:color w:val="auto"/>
              </w:rPr>
              <w:t>N/A</w:t>
            </w:r>
          </w:p>
        </w:tc>
        <w:tc>
          <w:tcPr>
            <w:tcW w:w="1275" w:type="dxa"/>
            <w:vAlign w:val="center"/>
          </w:tcPr>
          <w:p w:rsidR="0038094A" w:rsidRPr="006266A0" w:rsidRDefault="0038094A" w:rsidP="00097F3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Label</w:t>
            </w:r>
          </w:p>
        </w:tc>
        <w:tc>
          <w:tcPr>
            <w:tcW w:w="1358" w:type="dxa"/>
            <w:vAlign w:val="center"/>
          </w:tcPr>
          <w:p w:rsidR="0038094A" w:rsidRPr="006266A0" w:rsidRDefault="0038094A" w:rsidP="00097F3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Exibe o campo Nome do Participante do participante selecionado.</w:t>
            </w:r>
          </w:p>
        </w:tc>
      </w:tr>
      <w:tr w:rsidR="00B64F64" w:rsidRPr="009609DC" w:rsidTr="0096626C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B64F64" w:rsidRPr="009609DC" w:rsidRDefault="00B64F64" w:rsidP="009C22EC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655" w:type="dxa"/>
            <w:vAlign w:val="center"/>
          </w:tcPr>
          <w:p w:rsidR="00B64F64" w:rsidRPr="009609DC" w:rsidRDefault="0038094A" w:rsidP="0096626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Botão Volta</w:t>
            </w:r>
            <w:r w:rsidR="00B64F64" w:rsidRPr="009609DC">
              <w:rPr>
                <w:iCs/>
                <w:color w:val="auto"/>
                <w:sz w:val="22"/>
              </w:rPr>
              <w:t>r</w:t>
            </w:r>
          </w:p>
        </w:tc>
        <w:tc>
          <w:tcPr>
            <w:tcW w:w="993" w:type="dxa"/>
            <w:vAlign w:val="center"/>
          </w:tcPr>
          <w:p w:rsidR="00B64F64" w:rsidRPr="009609DC" w:rsidRDefault="00B64F64" w:rsidP="0096626C"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vAlign w:val="center"/>
          </w:tcPr>
          <w:p w:rsidR="00B64F64" w:rsidRPr="009609DC" w:rsidRDefault="00B64F64" w:rsidP="0096626C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vAlign w:val="center"/>
          </w:tcPr>
          <w:p w:rsidR="00B64F64" w:rsidRPr="009609DC" w:rsidRDefault="00B64F64" w:rsidP="0096626C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92" w:type="dxa"/>
            <w:vAlign w:val="center"/>
          </w:tcPr>
          <w:p w:rsidR="00B64F64" w:rsidRPr="009609DC" w:rsidRDefault="00B64F64" w:rsidP="0096626C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25" w:type="dxa"/>
            <w:vAlign w:val="center"/>
          </w:tcPr>
          <w:p w:rsidR="00B64F64" w:rsidRPr="009609DC" w:rsidRDefault="00B64F64" w:rsidP="0096626C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92" w:type="dxa"/>
            <w:vAlign w:val="center"/>
          </w:tcPr>
          <w:p w:rsidR="00B64F64" w:rsidRPr="009609DC" w:rsidRDefault="00B64F64" w:rsidP="0096626C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26" w:type="dxa"/>
          </w:tcPr>
          <w:p w:rsidR="00B64F64" w:rsidRDefault="00B64F64" w:rsidP="0096626C">
            <w:r w:rsidRPr="00071FD3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275" w:type="dxa"/>
            <w:vAlign w:val="center"/>
          </w:tcPr>
          <w:p w:rsidR="00B64F64" w:rsidRPr="009609DC" w:rsidRDefault="00B64F64" w:rsidP="0096626C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358" w:type="dxa"/>
            <w:vAlign w:val="center"/>
          </w:tcPr>
          <w:p w:rsidR="00B64F64" w:rsidRPr="009609DC" w:rsidRDefault="0038094A" w:rsidP="0096626C">
            <w:pPr>
              <w:rPr>
                <w:iCs/>
                <w:color w:val="FF0000"/>
                <w:sz w:val="22"/>
              </w:rPr>
            </w:pPr>
            <w:r>
              <w:rPr>
                <w:iCs/>
                <w:color w:val="auto"/>
                <w:sz w:val="22"/>
              </w:rPr>
              <w:t xml:space="preserve">Ao ser acionado retorna para a tela </w:t>
            </w:r>
            <w:r>
              <w:rPr>
                <w:color w:val="auto"/>
              </w:rPr>
              <w:t>Gerar Composição da Mesa – 2.2.1</w:t>
            </w:r>
            <w:r w:rsidR="00B64F64" w:rsidRPr="009609DC">
              <w:rPr>
                <w:iCs/>
                <w:color w:val="auto"/>
                <w:sz w:val="22"/>
              </w:rPr>
              <w:t>.</w:t>
            </w:r>
          </w:p>
        </w:tc>
      </w:tr>
      <w:tr w:rsidR="006E4C48" w:rsidRPr="009609DC" w:rsidTr="002133CA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6E4C48" w:rsidRPr="009609DC" w:rsidRDefault="006E4C48" w:rsidP="002133CA">
            <w:pPr>
              <w:rPr>
                <w:sz w:val="22"/>
              </w:rPr>
            </w:pPr>
          </w:p>
          <w:p w:rsidR="006E4C48" w:rsidRPr="009609DC" w:rsidRDefault="006E4C48" w:rsidP="002133CA">
            <w:pPr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Máscaras:        </w:t>
            </w:r>
            <w:r w:rsidRPr="009609DC">
              <w:rPr>
                <w:b/>
                <w:bCs/>
                <w:sz w:val="16"/>
                <w:szCs w:val="16"/>
              </w:rPr>
              <w:t>LC</w:t>
            </w:r>
            <w:r w:rsidRPr="009609DC">
              <w:rPr>
                <w:sz w:val="16"/>
                <w:szCs w:val="16"/>
              </w:rPr>
              <w:t xml:space="preserve"> – Caracteres Caixa Baixa, </w:t>
            </w:r>
            <w:r w:rsidRPr="009609DC">
              <w:rPr>
                <w:b/>
                <w:bCs/>
                <w:sz w:val="16"/>
                <w:szCs w:val="16"/>
              </w:rPr>
              <w:t>UC</w:t>
            </w:r>
            <w:r w:rsidRPr="009609DC">
              <w:rPr>
                <w:sz w:val="16"/>
                <w:szCs w:val="16"/>
              </w:rPr>
              <w:t xml:space="preserve"> –Caracteres Caixa Alta, </w:t>
            </w:r>
            <w:r w:rsidRPr="009609DC">
              <w:rPr>
                <w:b/>
                <w:bCs/>
                <w:sz w:val="16"/>
                <w:szCs w:val="16"/>
              </w:rPr>
              <w:t>CS</w:t>
            </w:r>
            <w:r w:rsidRPr="009609DC">
              <w:rPr>
                <w:sz w:val="16"/>
                <w:szCs w:val="16"/>
              </w:rPr>
              <w:t xml:space="preserve"> – Ignora Caixa </w:t>
            </w:r>
          </w:p>
          <w:p w:rsidR="006E4C48" w:rsidRPr="009609DC" w:rsidRDefault="006E4C48" w:rsidP="002133CA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CE –</w:t>
            </w:r>
            <w:r w:rsidRPr="009609DC">
              <w:rPr>
                <w:sz w:val="16"/>
                <w:szCs w:val="16"/>
              </w:rPr>
              <w:t xml:space="preserve"> Aceita Caracteres Especiais,</w:t>
            </w:r>
            <w:r w:rsidRPr="009609DC">
              <w:rPr>
                <w:b/>
                <w:bCs/>
                <w:sz w:val="16"/>
                <w:szCs w:val="16"/>
              </w:rPr>
              <w:t xml:space="preserve">NE – </w:t>
            </w:r>
            <w:r w:rsidRPr="009609DC">
              <w:rPr>
                <w:sz w:val="16"/>
                <w:szCs w:val="16"/>
              </w:rPr>
              <w:t>Não Aceita Caracteres Especiais</w:t>
            </w:r>
          </w:p>
          <w:p w:rsidR="006E4C48" w:rsidRPr="009609DC" w:rsidRDefault="006E4C48" w:rsidP="002133CA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CA</w:t>
            </w:r>
            <w:r w:rsidRPr="009609DC">
              <w:rPr>
                <w:sz w:val="16"/>
                <w:szCs w:val="16"/>
              </w:rPr>
              <w:t xml:space="preserve"> – Aceita Caracteres Acentuados, </w:t>
            </w:r>
            <w:r w:rsidRPr="009609DC">
              <w:rPr>
                <w:b/>
                <w:bCs/>
                <w:sz w:val="16"/>
                <w:szCs w:val="16"/>
              </w:rPr>
              <w:t>NA</w:t>
            </w:r>
            <w:r w:rsidRPr="009609DC">
              <w:rPr>
                <w:sz w:val="16"/>
                <w:szCs w:val="16"/>
              </w:rPr>
              <w:t xml:space="preserve"> – Não Aceita Caracteres Acentuados</w:t>
            </w:r>
          </w:p>
          <w:p w:rsidR="006E4C48" w:rsidRPr="009609DC" w:rsidRDefault="006E4C48" w:rsidP="002133CA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VN – </w:t>
            </w:r>
            <w:r w:rsidRPr="009609DC">
              <w:rPr>
                <w:sz w:val="16"/>
                <w:szCs w:val="16"/>
              </w:rPr>
              <w:t xml:space="preserve">ValoresInteiros, </w:t>
            </w:r>
            <w:r w:rsidRPr="009609DC">
              <w:rPr>
                <w:b/>
                <w:bCs/>
                <w:sz w:val="16"/>
                <w:szCs w:val="16"/>
              </w:rPr>
              <w:t>VD</w:t>
            </w:r>
            <w:r w:rsidRPr="009609DC">
              <w:rPr>
                <w:sz w:val="16"/>
                <w:szCs w:val="16"/>
              </w:rPr>
              <w:t xml:space="preserve"> – Valores com Casas Decimais</w:t>
            </w:r>
          </w:p>
          <w:p w:rsidR="006E4C48" w:rsidRPr="009609DC" w:rsidRDefault="006E4C48" w:rsidP="002133CA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DT–</w:t>
            </w:r>
            <w:r w:rsidRPr="009609DC">
              <w:rPr>
                <w:sz w:val="16"/>
                <w:szCs w:val="16"/>
              </w:rPr>
              <w:t xml:space="preserve">Data (dd/mm/yyyy),  </w:t>
            </w:r>
            <w:r w:rsidRPr="009609DC">
              <w:rPr>
                <w:b/>
                <w:bCs/>
                <w:sz w:val="16"/>
                <w:szCs w:val="16"/>
              </w:rPr>
              <w:t>MA</w:t>
            </w:r>
            <w:r w:rsidRPr="009609DC">
              <w:rPr>
                <w:sz w:val="16"/>
                <w:szCs w:val="16"/>
              </w:rPr>
              <w:t xml:space="preserve"> – Mês/Ano (mm/yyyy) </w:t>
            </w:r>
          </w:p>
          <w:p w:rsidR="006E4C48" w:rsidRPr="009609DC" w:rsidRDefault="006E4C48" w:rsidP="002133CA">
            <w:pPr>
              <w:rPr>
                <w:sz w:val="16"/>
                <w:szCs w:val="16"/>
                <w:lang w:val="en-US"/>
              </w:rPr>
            </w:pP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9609DC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9609DC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6E4C48" w:rsidRPr="009609DC" w:rsidRDefault="006E4C48" w:rsidP="002133CA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Link – </w:t>
            </w:r>
            <w:r w:rsidRPr="009609DC">
              <w:rPr>
                <w:sz w:val="16"/>
                <w:szCs w:val="16"/>
              </w:rPr>
              <w:t xml:space="preserve">Link para outra Página, </w:t>
            </w:r>
            <w:r w:rsidRPr="009609DC">
              <w:rPr>
                <w:b/>
                <w:bCs/>
                <w:sz w:val="16"/>
                <w:szCs w:val="16"/>
              </w:rPr>
              <w:t>URL –</w:t>
            </w:r>
            <w:r w:rsidRPr="009609DC">
              <w:rPr>
                <w:sz w:val="16"/>
                <w:szCs w:val="16"/>
              </w:rPr>
              <w:t xml:space="preserve"> Endereços Internet</w:t>
            </w:r>
          </w:p>
          <w:p w:rsidR="006E4C48" w:rsidRPr="009609DC" w:rsidRDefault="006E4C48" w:rsidP="002133CA">
            <w:pPr>
              <w:rPr>
                <w:sz w:val="16"/>
                <w:szCs w:val="16"/>
              </w:rPr>
            </w:pPr>
          </w:p>
          <w:p w:rsidR="006E4C48" w:rsidRPr="009609DC" w:rsidRDefault="006E4C48" w:rsidP="002133CA">
            <w:pPr>
              <w:ind w:left="1093" w:hanging="1093"/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Informação BD: deverá constar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9609DC">
              <w:rPr>
                <w:sz w:val="16"/>
                <w:szCs w:val="16"/>
              </w:rPr>
              <w:t xml:space="preserve"> e sua respectiva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9609DC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9609DC">
              <w:rPr>
                <w:sz w:val="16"/>
                <w:szCs w:val="16"/>
              </w:rPr>
              <w:t xml:space="preserve"> e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9609DC">
              <w:rPr>
                <w:sz w:val="16"/>
                <w:szCs w:val="16"/>
              </w:rPr>
              <w:t xml:space="preserve"> da informação. Para este último deve-se usar </w:t>
            </w:r>
            <w:r w:rsidRPr="009609DC">
              <w:rPr>
                <w:b/>
                <w:bCs/>
                <w:sz w:val="16"/>
                <w:szCs w:val="16"/>
              </w:rPr>
              <w:t>A –</w:t>
            </w:r>
            <w:r w:rsidRPr="009609DC">
              <w:rPr>
                <w:sz w:val="16"/>
                <w:szCs w:val="16"/>
              </w:rPr>
              <w:t xml:space="preserve"> Alfanumérico,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N </w:t>
            </w:r>
            <w:r w:rsidRPr="009609DC">
              <w:rPr>
                <w:sz w:val="16"/>
                <w:szCs w:val="16"/>
              </w:rPr>
              <w:t xml:space="preserve">– 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I – </w:t>
            </w:r>
            <w:r w:rsidRPr="009609DC">
              <w:rPr>
                <w:sz w:val="16"/>
                <w:szCs w:val="16"/>
              </w:rPr>
              <w:t xml:space="preserve">Inteiro, </w:t>
            </w:r>
            <w:r w:rsidRPr="009609DC">
              <w:rPr>
                <w:b/>
                <w:bCs/>
                <w:sz w:val="16"/>
                <w:szCs w:val="16"/>
              </w:rPr>
              <w:t>D –</w:t>
            </w:r>
            <w:r w:rsidRPr="009609DC">
              <w:rPr>
                <w:sz w:val="16"/>
                <w:szCs w:val="16"/>
              </w:rPr>
              <w:t xml:space="preserve"> Decimal, </w:t>
            </w:r>
            <w:r w:rsidRPr="009609DC">
              <w:rPr>
                <w:b/>
                <w:bCs/>
                <w:sz w:val="16"/>
                <w:szCs w:val="16"/>
              </w:rPr>
              <w:t xml:space="preserve">TS – </w:t>
            </w:r>
            <w:r w:rsidRPr="009609DC">
              <w:rPr>
                <w:sz w:val="16"/>
                <w:szCs w:val="16"/>
              </w:rPr>
              <w:t xml:space="preserve">TimeStamp, </w:t>
            </w:r>
            <w:r w:rsidRPr="009609DC">
              <w:rPr>
                <w:b/>
                <w:bCs/>
                <w:sz w:val="16"/>
                <w:szCs w:val="16"/>
              </w:rPr>
              <w:t xml:space="preserve">DT – </w:t>
            </w:r>
            <w:r w:rsidRPr="009609DC">
              <w:rPr>
                <w:sz w:val="16"/>
                <w:szCs w:val="16"/>
              </w:rPr>
              <w:t>Data</w:t>
            </w:r>
          </w:p>
          <w:p w:rsidR="006E4C48" w:rsidRPr="009609DC" w:rsidRDefault="006E4C48" w:rsidP="002133CA">
            <w:pPr>
              <w:ind w:left="1093" w:hanging="1093"/>
              <w:rPr>
                <w:sz w:val="16"/>
                <w:szCs w:val="16"/>
              </w:rPr>
            </w:pPr>
          </w:p>
          <w:p w:rsidR="006E4C48" w:rsidRPr="009609DC" w:rsidRDefault="006E4C48" w:rsidP="002133CA">
            <w:pPr>
              <w:rPr>
                <w:sz w:val="22"/>
              </w:rPr>
            </w:pPr>
            <w:r w:rsidRPr="009609DC">
              <w:rPr>
                <w:sz w:val="16"/>
                <w:szCs w:val="16"/>
              </w:rPr>
              <w:t xml:space="preserve">Não se Aplica: </w:t>
            </w:r>
            <w:r w:rsidRPr="009609DC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4A79EC" w:rsidRPr="00AC3C95" w:rsidRDefault="004A79EC" w:rsidP="004A3F47">
      <w:pPr>
        <w:pStyle w:val="STJNivel3"/>
        <w:numPr>
          <w:ilvl w:val="0"/>
          <w:numId w:val="0"/>
        </w:numPr>
        <w:jc w:val="both"/>
      </w:pPr>
    </w:p>
    <w:sectPr w:rsidR="004A79EC" w:rsidRPr="00AC3C95" w:rsidSect="00200361">
      <w:type w:val="continuous"/>
      <w:pgSz w:w="11907" w:h="16840" w:code="9"/>
      <w:pgMar w:top="1418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2488" w:rsidRDefault="00D12488">
      <w:r>
        <w:separator/>
      </w:r>
    </w:p>
  </w:endnote>
  <w:endnote w:type="continuationSeparator" w:id="0">
    <w:p w:rsidR="00D12488" w:rsidRDefault="00D12488">
      <w:r>
        <w:continuationSeparator/>
      </w:r>
    </w:p>
  </w:endnote>
  <w:endnote w:type="continuationNotice" w:id="1">
    <w:p w:rsidR="00D12488" w:rsidRDefault="00D1248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58F" w:rsidRDefault="0007658F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07658F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07658F" w:rsidRDefault="0007658F">
          <w:r>
            <w:t>Politec Ltda.</w:t>
          </w:r>
        </w:p>
        <w:p w:rsidR="0007658F" w:rsidRDefault="0007658F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07658F" w:rsidRDefault="0007658F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07658F" w:rsidRDefault="0007658F">
          <w:r>
            <w:t xml:space="preserve">Página </w:t>
          </w:r>
          <w:fldSimple w:instr=" PAGE ">
            <w:r>
              <w:rPr>
                <w:noProof/>
              </w:rPr>
              <w:t>1</w:t>
            </w:r>
          </w:fldSimple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07658F" w:rsidRDefault="0007658F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58F" w:rsidRDefault="0007658F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07658F">
      <w:trPr>
        <w:cantSplit/>
        <w:jc w:val="center"/>
      </w:trPr>
      <w:tc>
        <w:tcPr>
          <w:tcW w:w="8005" w:type="dxa"/>
        </w:tcPr>
        <w:p w:rsidR="0007658F" w:rsidRDefault="0007658F" w:rsidP="00B70538">
          <w:pPr>
            <w:pStyle w:val="Rodap"/>
            <w:ind w:right="360"/>
          </w:pPr>
          <w:r>
            <w:t>sigeven_este_it02</w:t>
          </w:r>
          <w:r w:rsidR="00B70538">
            <w:t>3_manter_composicao_mesa</w:t>
          </w:r>
        </w:p>
      </w:tc>
      <w:tc>
        <w:tcPr>
          <w:tcW w:w="1705" w:type="dxa"/>
          <w:vAlign w:val="center"/>
        </w:tcPr>
        <w:p w:rsidR="0007658F" w:rsidRPr="00203AE9" w:rsidRDefault="0007658F" w:rsidP="00845586">
          <w:pPr>
            <w:pStyle w:val="Rodap"/>
            <w:jc w:val="right"/>
          </w:pPr>
          <w:r w:rsidRPr="00203AE9">
            <w:t>Pág.</w:t>
          </w:r>
          <w:r w:rsidR="001F2A4B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1F2A4B">
            <w:rPr>
              <w:rStyle w:val="Nmerodepgina"/>
              <w:sz w:val="20"/>
            </w:rPr>
            <w:fldChar w:fldCharType="separate"/>
          </w:r>
          <w:r w:rsidR="009535EC">
            <w:rPr>
              <w:rStyle w:val="Nmerodepgina"/>
              <w:noProof/>
              <w:sz w:val="20"/>
            </w:rPr>
            <w:t>2</w:t>
          </w:r>
          <w:r w:rsidR="001F2A4B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Pr="00203AE9">
            <w:t xml:space="preserve">de </w:t>
          </w:r>
          <w:fldSimple w:instr=" NUMPAGES ">
            <w:r w:rsidR="009535EC">
              <w:rPr>
                <w:noProof/>
              </w:rPr>
              <w:t>7</w:t>
            </w:r>
          </w:fldSimple>
        </w:p>
      </w:tc>
    </w:tr>
  </w:tbl>
  <w:p w:rsidR="0007658F" w:rsidRDefault="0007658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2488" w:rsidRDefault="00D12488">
      <w:r>
        <w:separator/>
      </w:r>
    </w:p>
  </w:footnote>
  <w:footnote w:type="continuationSeparator" w:id="0">
    <w:p w:rsidR="00D12488" w:rsidRDefault="00D12488">
      <w:r>
        <w:continuationSeparator/>
      </w:r>
    </w:p>
  </w:footnote>
  <w:footnote w:type="continuationNotice" w:id="1">
    <w:p w:rsidR="00D12488" w:rsidRDefault="00D1248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58F" w:rsidRDefault="0007658F">
    <w:pPr>
      <w:pStyle w:val="Cabealho"/>
    </w:pPr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2514600</wp:posOffset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4962525</wp:posOffset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10" name="Imagem 10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07658F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07658F" w:rsidRDefault="0007658F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07658F" w:rsidRDefault="0007658F">
          <w:pPr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07658F" w:rsidRDefault="0007658F">
          <w:pPr>
            <w:jc w:val="right"/>
            <w:rPr>
              <w:b/>
            </w:rPr>
          </w:pPr>
          <w:r w:rsidRPr="00CE5999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8pt;height:33.3pt" o:ole="">
                <v:imagedata r:id="rId1" o:title=""/>
              </v:shape>
              <o:OLEObject Type="Embed" ProgID="Word.Picture.8" ShapeID="_x0000_i1025" DrawAspect="Content" ObjectID="_1472999106" r:id="rId2"/>
            </w:object>
          </w:r>
        </w:p>
      </w:tc>
    </w:tr>
  </w:tbl>
  <w:p w:rsidR="0007658F" w:rsidRDefault="0007658F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07658F">
      <w:trPr>
        <w:cantSplit/>
        <w:trHeight w:val="575"/>
        <w:jc w:val="center"/>
      </w:trPr>
      <w:tc>
        <w:tcPr>
          <w:tcW w:w="720" w:type="pct"/>
          <w:vAlign w:val="center"/>
        </w:tcPr>
        <w:p w:rsidR="0007658F" w:rsidRDefault="0007658F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5" w:type="pct"/>
          <w:vAlign w:val="center"/>
        </w:tcPr>
        <w:p w:rsidR="0007658F" w:rsidRDefault="0007658F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4363085</wp:posOffset>
                </wp:positionH>
                <wp:positionV relativeFrom="paragraph">
                  <wp:posOffset>-269875</wp:posOffset>
                </wp:positionV>
                <wp:extent cx="1078865" cy="1073785"/>
                <wp:effectExtent l="19050" t="0" r="6985" b="0"/>
                <wp:wrapNone/>
                <wp:docPr id="14" name="Imagem 1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865" cy="1073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B444D2">
            <w:rPr>
              <w:sz w:val="24"/>
              <w:szCs w:val="24"/>
            </w:rPr>
            <w:t>Especificação de Tela</w:t>
          </w:r>
        </w:p>
        <w:p w:rsidR="0007658F" w:rsidRPr="00B444D2" w:rsidRDefault="0007658F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>Manter Composição da Mesa</w:t>
          </w:r>
        </w:p>
        <w:p w:rsidR="0007658F" w:rsidRDefault="0007658F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  <w:p w:rsidR="0007658F" w:rsidRDefault="001F2A4B" w:rsidP="00E13199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fldSimple w:instr=" DOCPROPERTY  SiglaNomeProjeto  \* MERGEFORMAT ">
            <w:r w:rsidR="0007658F">
              <w:rPr>
                <w:sz w:val="24"/>
                <w:szCs w:val="24"/>
              </w:rPr>
              <w:t>SIGEVEN - Sistema Gerenciador de Eventos</w:t>
            </w:r>
          </w:fldSimple>
          <w:r w:rsidRPr="00B444D2">
            <w:rPr>
              <w:sz w:val="24"/>
              <w:szCs w:val="24"/>
            </w:rPr>
            <w:fldChar w:fldCharType="begin"/>
          </w:r>
          <w:r w:rsidR="0007658F" w:rsidRPr="00B444D2">
            <w:rPr>
              <w:sz w:val="24"/>
              <w:szCs w:val="24"/>
            </w:rPr>
            <w:instrText xml:space="preserve"> DOCPROPERTY MANAGER </w:instrText>
          </w:r>
          <w:r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07658F" w:rsidRPr="00B444D2" w:rsidRDefault="0007658F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</w:tc>
    </w:tr>
  </w:tbl>
  <w:p w:rsidR="0007658F" w:rsidRDefault="0007658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80C60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F16857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74D4A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190A6B"/>
    <w:multiLevelType w:val="hybridMultilevel"/>
    <w:tmpl w:val="9258D918"/>
    <w:lvl w:ilvl="0" w:tplc="F530CD72">
      <w:start w:val="1"/>
      <w:numFmt w:val="decimal"/>
      <w:lvlText w:val="2.2.4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8496A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01B2D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0C5468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8C7CF5"/>
    <w:multiLevelType w:val="hybridMultilevel"/>
    <w:tmpl w:val="E098BD66"/>
    <w:lvl w:ilvl="0" w:tplc="DDF0EAAC">
      <w:start w:val="1"/>
      <w:numFmt w:val="decimal"/>
      <w:lvlText w:val="2.2.6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692346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572676B"/>
    <w:multiLevelType w:val="hybridMultilevel"/>
    <w:tmpl w:val="9F9CC93E"/>
    <w:lvl w:ilvl="0" w:tplc="E94001DA">
      <w:start w:val="1"/>
      <w:numFmt w:val="decimal"/>
      <w:pStyle w:val="STJNivel3"/>
      <w:lvlText w:val="2.2.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1939573E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E403693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37F71FC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AF110E2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1D8715B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3908AA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4E41C5B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8CD1C37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4C3F8C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70326F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913837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23">
    <w:nsid w:val="50922478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2210364"/>
    <w:multiLevelType w:val="hybridMultilevel"/>
    <w:tmpl w:val="5DEE0CD6"/>
    <w:lvl w:ilvl="0" w:tplc="8FAA028A">
      <w:start w:val="1"/>
      <w:numFmt w:val="decimal"/>
      <w:lvlText w:val="2.2.7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022846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325B19"/>
    <w:multiLevelType w:val="hybridMultilevel"/>
    <w:tmpl w:val="0E0C1F9E"/>
    <w:lvl w:ilvl="0" w:tplc="4D02C964">
      <w:start w:val="1"/>
      <w:numFmt w:val="decimal"/>
      <w:lvlText w:val="2.2.2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28370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6D612F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C462220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2761F25"/>
    <w:multiLevelType w:val="hybridMultilevel"/>
    <w:tmpl w:val="19366BB2"/>
    <w:lvl w:ilvl="0" w:tplc="95FC7286">
      <w:start w:val="1"/>
      <w:numFmt w:val="decimal"/>
      <w:lvlText w:val="2.2.1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6884C2A"/>
    <w:multiLevelType w:val="hybridMultilevel"/>
    <w:tmpl w:val="14D22A6E"/>
    <w:lvl w:ilvl="0" w:tplc="1256D67C">
      <w:start w:val="1"/>
      <w:numFmt w:val="decimal"/>
      <w:lvlText w:val="2.2.8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684858"/>
    <w:multiLevelType w:val="hybridMultilevel"/>
    <w:tmpl w:val="4440BC62"/>
    <w:lvl w:ilvl="0" w:tplc="9BA24192">
      <w:start w:val="1"/>
      <w:numFmt w:val="decimal"/>
      <w:lvlText w:val="2.2.3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5">
    <w:nsid w:val="779C7577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6B61F6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D12FD2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4634A8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B14B08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EF42847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4"/>
  </w:num>
  <w:num w:numId="3">
    <w:abstractNumId w:val="17"/>
  </w:num>
  <w:num w:numId="4">
    <w:abstractNumId w:val="39"/>
  </w:num>
  <w:num w:numId="5">
    <w:abstractNumId w:val="10"/>
  </w:num>
  <w:num w:numId="6">
    <w:abstractNumId w:val="22"/>
  </w:num>
  <w:num w:numId="7">
    <w:abstractNumId w:val="29"/>
  </w:num>
  <w:num w:numId="8">
    <w:abstractNumId w:val="27"/>
  </w:num>
  <w:num w:numId="9">
    <w:abstractNumId w:val="13"/>
  </w:num>
  <w:num w:numId="10">
    <w:abstractNumId w:val="9"/>
  </w:num>
  <w:num w:numId="11">
    <w:abstractNumId w:val="6"/>
  </w:num>
  <w:num w:numId="12">
    <w:abstractNumId w:val="20"/>
  </w:num>
  <w:num w:numId="13">
    <w:abstractNumId w:val="23"/>
  </w:num>
  <w:num w:numId="14">
    <w:abstractNumId w:val="30"/>
  </w:num>
  <w:num w:numId="15">
    <w:abstractNumId w:val="26"/>
  </w:num>
  <w:num w:numId="16">
    <w:abstractNumId w:val="32"/>
  </w:num>
  <w:num w:numId="17">
    <w:abstractNumId w:val="3"/>
  </w:num>
  <w:num w:numId="18">
    <w:abstractNumId w:val="21"/>
  </w:num>
  <w:num w:numId="19">
    <w:abstractNumId w:val="7"/>
  </w:num>
  <w:num w:numId="20">
    <w:abstractNumId w:val="2"/>
  </w:num>
  <w:num w:numId="21">
    <w:abstractNumId w:val="14"/>
  </w:num>
  <w:num w:numId="22">
    <w:abstractNumId w:val="24"/>
  </w:num>
  <w:num w:numId="23">
    <w:abstractNumId w:val="31"/>
  </w:num>
  <w:num w:numId="24">
    <w:abstractNumId w:val="5"/>
  </w:num>
  <w:num w:numId="25">
    <w:abstractNumId w:val="18"/>
  </w:num>
  <w:num w:numId="26">
    <w:abstractNumId w:val="0"/>
  </w:num>
  <w:num w:numId="27">
    <w:abstractNumId w:val="35"/>
  </w:num>
  <w:num w:numId="28">
    <w:abstractNumId w:val="36"/>
  </w:num>
  <w:num w:numId="29">
    <w:abstractNumId w:val="25"/>
  </w:num>
  <w:num w:numId="30">
    <w:abstractNumId w:val="19"/>
  </w:num>
  <w:num w:numId="31">
    <w:abstractNumId w:val="15"/>
  </w:num>
  <w:num w:numId="32">
    <w:abstractNumId w:val="16"/>
  </w:num>
  <w:num w:numId="33">
    <w:abstractNumId w:val="4"/>
  </w:num>
  <w:num w:numId="34">
    <w:abstractNumId w:val="38"/>
  </w:num>
  <w:num w:numId="35">
    <w:abstractNumId w:val="40"/>
  </w:num>
  <w:num w:numId="36">
    <w:abstractNumId w:val="12"/>
  </w:num>
  <w:num w:numId="37">
    <w:abstractNumId w:val="8"/>
  </w:num>
  <w:num w:numId="38">
    <w:abstractNumId w:val="37"/>
  </w:num>
  <w:num w:numId="39">
    <w:abstractNumId w:val="28"/>
  </w:num>
  <w:num w:numId="40">
    <w:abstractNumId w:val="1"/>
  </w:num>
  <w:num w:numId="41">
    <w:abstractNumId w:val="11"/>
  </w:num>
  <w:numIdMacAtCleanup w:val="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57346"/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05371C"/>
    <w:rsid w:val="00000189"/>
    <w:rsid w:val="00000479"/>
    <w:rsid w:val="0000286E"/>
    <w:rsid w:val="00010696"/>
    <w:rsid w:val="00011FE7"/>
    <w:rsid w:val="00016829"/>
    <w:rsid w:val="00023A10"/>
    <w:rsid w:val="0004048E"/>
    <w:rsid w:val="000425A4"/>
    <w:rsid w:val="000425E2"/>
    <w:rsid w:val="000427F7"/>
    <w:rsid w:val="00043F96"/>
    <w:rsid w:val="0004644E"/>
    <w:rsid w:val="0005371C"/>
    <w:rsid w:val="00053A5D"/>
    <w:rsid w:val="000617DF"/>
    <w:rsid w:val="00063842"/>
    <w:rsid w:val="00063BB4"/>
    <w:rsid w:val="000667E7"/>
    <w:rsid w:val="00071C3B"/>
    <w:rsid w:val="0007658F"/>
    <w:rsid w:val="00081EF9"/>
    <w:rsid w:val="0008550A"/>
    <w:rsid w:val="00094A08"/>
    <w:rsid w:val="00094EFE"/>
    <w:rsid w:val="00097863"/>
    <w:rsid w:val="000A3E7C"/>
    <w:rsid w:val="000A5058"/>
    <w:rsid w:val="000A55DE"/>
    <w:rsid w:val="000B12CA"/>
    <w:rsid w:val="000B1960"/>
    <w:rsid w:val="000B1FDE"/>
    <w:rsid w:val="000B2594"/>
    <w:rsid w:val="000B2C8C"/>
    <w:rsid w:val="000C02EE"/>
    <w:rsid w:val="000D043A"/>
    <w:rsid w:val="000D3F5A"/>
    <w:rsid w:val="000D4C58"/>
    <w:rsid w:val="000E6565"/>
    <w:rsid w:val="000F0ACE"/>
    <w:rsid w:val="001007B7"/>
    <w:rsid w:val="00100B29"/>
    <w:rsid w:val="00101AB1"/>
    <w:rsid w:val="00103470"/>
    <w:rsid w:val="00112916"/>
    <w:rsid w:val="00120599"/>
    <w:rsid w:val="001313F6"/>
    <w:rsid w:val="00131D3E"/>
    <w:rsid w:val="00132221"/>
    <w:rsid w:val="001327E3"/>
    <w:rsid w:val="001362B1"/>
    <w:rsid w:val="001379C1"/>
    <w:rsid w:val="0014080A"/>
    <w:rsid w:val="001445A2"/>
    <w:rsid w:val="001451C0"/>
    <w:rsid w:val="00145BCA"/>
    <w:rsid w:val="001463A6"/>
    <w:rsid w:val="001532F8"/>
    <w:rsid w:val="00154E7B"/>
    <w:rsid w:val="001618A8"/>
    <w:rsid w:val="00163D13"/>
    <w:rsid w:val="00164450"/>
    <w:rsid w:val="001706C7"/>
    <w:rsid w:val="00186E4D"/>
    <w:rsid w:val="00193FF7"/>
    <w:rsid w:val="001943BD"/>
    <w:rsid w:val="00194F25"/>
    <w:rsid w:val="00195919"/>
    <w:rsid w:val="001A0448"/>
    <w:rsid w:val="001A189E"/>
    <w:rsid w:val="001A32F6"/>
    <w:rsid w:val="001A4085"/>
    <w:rsid w:val="001B00B2"/>
    <w:rsid w:val="001B027F"/>
    <w:rsid w:val="001B4202"/>
    <w:rsid w:val="001B43BE"/>
    <w:rsid w:val="001C0BB7"/>
    <w:rsid w:val="001C34FC"/>
    <w:rsid w:val="001D23B2"/>
    <w:rsid w:val="001D24BC"/>
    <w:rsid w:val="001E037E"/>
    <w:rsid w:val="001E2036"/>
    <w:rsid w:val="001E5654"/>
    <w:rsid w:val="001F2A4B"/>
    <w:rsid w:val="001F4412"/>
    <w:rsid w:val="001F5CEA"/>
    <w:rsid w:val="00200361"/>
    <w:rsid w:val="00202AE2"/>
    <w:rsid w:val="00203AE9"/>
    <w:rsid w:val="0020552A"/>
    <w:rsid w:val="00212C6C"/>
    <w:rsid w:val="002133CA"/>
    <w:rsid w:val="00213D04"/>
    <w:rsid w:val="00220EBB"/>
    <w:rsid w:val="002247F1"/>
    <w:rsid w:val="00225A68"/>
    <w:rsid w:val="00235C9B"/>
    <w:rsid w:val="00235E45"/>
    <w:rsid w:val="00237A67"/>
    <w:rsid w:val="0024282D"/>
    <w:rsid w:val="00242AEC"/>
    <w:rsid w:val="00246405"/>
    <w:rsid w:val="00250242"/>
    <w:rsid w:val="00255EF3"/>
    <w:rsid w:val="002564FB"/>
    <w:rsid w:val="002633ED"/>
    <w:rsid w:val="00265AA0"/>
    <w:rsid w:val="00270DE9"/>
    <w:rsid w:val="0027117B"/>
    <w:rsid w:val="002721CD"/>
    <w:rsid w:val="00275E57"/>
    <w:rsid w:val="00290B86"/>
    <w:rsid w:val="002940DE"/>
    <w:rsid w:val="002946E2"/>
    <w:rsid w:val="0029600C"/>
    <w:rsid w:val="002A0015"/>
    <w:rsid w:val="002A6244"/>
    <w:rsid w:val="002B0C29"/>
    <w:rsid w:val="002C6027"/>
    <w:rsid w:val="002D1ABB"/>
    <w:rsid w:val="002D4BD9"/>
    <w:rsid w:val="002D5CE0"/>
    <w:rsid w:val="002D7CFB"/>
    <w:rsid w:val="002E1AB0"/>
    <w:rsid w:val="002E2A9B"/>
    <w:rsid w:val="002E68EC"/>
    <w:rsid w:val="002F0385"/>
    <w:rsid w:val="002F22E4"/>
    <w:rsid w:val="002F3EED"/>
    <w:rsid w:val="002F70F4"/>
    <w:rsid w:val="00302533"/>
    <w:rsid w:val="00321220"/>
    <w:rsid w:val="00323E24"/>
    <w:rsid w:val="003243BB"/>
    <w:rsid w:val="00330C0F"/>
    <w:rsid w:val="003334F1"/>
    <w:rsid w:val="00335630"/>
    <w:rsid w:val="00343126"/>
    <w:rsid w:val="00344B01"/>
    <w:rsid w:val="00346289"/>
    <w:rsid w:val="00354E33"/>
    <w:rsid w:val="00360C61"/>
    <w:rsid w:val="0036361A"/>
    <w:rsid w:val="0036479E"/>
    <w:rsid w:val="003662D3"/>
    <w:rsid w:val="003756CA"/>
    <w:rsid w:val="00376D29"/>
    <w:rsid w:val="0038094A"/>
    <w:rsid w:val="00393643"/>
    <w:rsid w:val="00395907"/>
    <w:rsid w:val="00397DA6"/>
    <w:rsid w:val="003B5D10"/>
    <w:rsid w:val="003C18E2"/>
    <w:rsid w:val="003C62E6"/>
    <w:rsid w:val="003E25B3"/>
    <w:rsid w:val="003E4065"/>
    <w:rsid w:val="003F15F8"/>
    <w:rsid w:val="003F1BC8"/>
    <w:rsid w:val="003F41CC"/>
    <w:rsid w:val="003F6FF1"/>
    <w:rsid w:val="00400F5D"/>
    <w:rsid w:val="00401449"/>
    <w:rsid w:val="00406AFF"/>
    <w:rsid w:val="00416208"/>
    <w:rsid w:val="00435398"/>
    <w:rsid w:val="0043568F"/>
    <w:rsid w:val="004379AB"/>
    <w:rsid w:val="00441758"/>
    <w:rsid w:val="004429FE"/>
    <w:rsid w:val="00444631"/>
    <w:rsid w:val="00445BD0"/>
    <w:rsid w:val="00447B78"/>
    <w:rsid w:val="00447D31"/>
    <w:rsid w:val="004505F3"/>
    <w:rsid w:val="004535CD"/>
    <w:rsid w:val="00455AC4"/>
    <w:rsid w:val="00457B0D"/>
    <w:rsid w:val="004623CA"/>
    <w:rsid w:val="004674A3"/>
    <w:rsid w:val="00467C78"/>
    <w:rsid w:val="004759F0"/>
    <w:rsid w:val="0047752C"/>
    <w:rsid w:val="004824B5"/>
    <w:rsid w:val="00492370"/>
    <w:rsid w:val="00494B48"/>
    <w:rsid w:val="004A3F47"/>
    <w:rsid w:val="004A79EC"/>
    <w:rsid w:val="004B5499"/>
    <w:rsid w:val="004B6189"/>
    <w:rsid w:val="004D3A18"/>
    <w:rsid w:val="004D4309"/>
    <w:rsid w:val="004D5521"/>
    <w:rsid w:val="004D794F"/>
    <w:rsid w:val="004E6328"/>
    <w:rsid w:val="004F2DC6"/>
    <w:rsid w:val="005010A0"/>
    <w:rsid w:val="00506D2B"/>
    <w:rsid w:val="005144E7"/>
    <w:rsid w:val="005164A6"/>
    <w:rsid w:val="00517A8E"/>
    <w:rsid w:val="00520CCF"/>
    <w:rsid w:val="00521E39"/>
    <w:rsid w:val="0052704E"/>
    <w:rsid w:val="00527D95"/>
    <w:rsid w:val="00532AD7"/>
    <w:rsid w:val="00534860"/>
    <w:rsid w:val="00536D5F"/>
    <w:rsid w:val="005421B5"/>
    <w:rsid w:val="005426D6"/>
    <w:rsid w:val="00561C23"/>
    <w:rsid w:val="005625CE"/>
    <w:rsid w:val="0056567F"/>
    <w:rsid w:val="00570787"/>
    <w:rsid w:val="005719CB"/>
    <w:rsid w:val="00574046"/>
    <w:rsid w:val="0058360F"/>
    <w:rsid w:val="005836F0"/>
    <w:rsid w:val="005874A5"/>
    <w:rsid w:val="005A34E9"/>
    <w:rsid w:val="005B15D7"/>
    <w:rsid w:val="005B4B79"/>
    <w:rsid w:val="005B5D9C"/>
    <w:rsid w:val="005B7323"/>
    <w:rsid w:val="005C0946"/>
    <w:rsid w:val="005C1E64"/>
    <w:rsid w:val="005C324F"/>
    <w:rsid w:val="005C40C0"/>
    <w:rsid w:val="005C685B"/>
    <w:rsid w:val="005D0D69"/>
    <w:rsid w:val="005D133F"/>
    <w:rsid w:val="005E3355"/>
    <w:rsid w:val="005E73FA"/>
    <w:rsid w:val="005F000B"/>
    <w:rsid w:val="005F61A1"/>
    <w:rsid w:val="0060057C"/>
    <w:rsid w:val="00600AFB"/>
    <w:rsid w:val="00601D50"/>
    <w:rsid w:val="00602914"/>
    <w:rsid w:val="00604ED9"/>
    <w:rsid w:val="00605DEE"/>
    <w:rsid w:val="00606059"/>
    <w:rsid w:val="00613E40"/>
    <w:rsid w:val="0061421E"/>
    <w:rsid w:val="0062511E"/>
    <w:rsid w:val="00626078"/>
    <w:rsid w:val="006266A0"/>
    <w:rsid w:val="00631DFF"/>
    <w:rsid w:val="00633D4D"/>
    <w:rsid w:val="0063520B"/>
    <w:rsid w:val="00637C99"/>
    <w:rsid w:val="0065082B"/>
    <w:rsid w:val="00674C14"/>
    <w:rsid w:val="00675C07"/>
    <w:rsid w:val="00684E5F"/>
    <w:rsid w:val="006A1880"/>
    <w:rsid w:val="006A43A5"/>
    <w:rsid w:val="006A4903"/>
    <w:rsid w:val="006A536F"/>
    <w:rsid w:val="006A692A"/>
    <w:rsid w:val="006B20E4"/>
    <w:rsid w:val="006B5B44"/>
    <w:rsid w:val="006B6ABE"/>
    <w:rsid w:val="006D21FD"/>
    <w:rsid w:val="006D6D1E"/>
    <w:rsid w:val="006E0237"/>
    <w:rsid w:val="006E2FD9"/>
    <w:rsid w:val="006E4C48"/>
    <w:rsid w:val="006F4A4A"/>
    <w:rsid w:val="006F5B67"/>
    <w:rsid w:val="006F65A2"/>
    <w:rsid w:val="006F7DB5"/>
    <w:rsid w:val="007207F2"/>
    <w:rsid w:val="00724946"/>
    <w:rsid w:val="007371AA"/>
    <w:rsid w:val="00737385"/>
    <w:rsid w:val="00740DE7"/>
    <w:rsid w:val="007414CC"/>
    <w:rsid w:val="007461A8"/>
    <w:rsid w:val="0075313A"/>
    <w:rsid w:val="00753FB6"/>
    <w:rsid w:val="0075610D"/>
    <w:rsid w:val="0076016F"/>
    <w:rsid w:val="007651C5"/>
    <w:rsid w:val="0078056D"/>
    <w:rsid w:val="00781B6A"/>
    <w:rsid w:val="007865DD"/>
    <w:rsid w:val="00787E5F"/>
    <w:rsid w:val="00790AA0"/>
    <w:rsid w:val="00790D64"/>
    <w:rsid w:val="0079257A"/>
    <w:rsid w:val="00794B54"/>
    <w:rsid w:val="00796063"/>
    <w:rsid w:val="007A0010"/>
    <w:rsid w:val="007A3D6F"/>
    <w:rsid w:val="007A5EBC"/>
    <w:rsid w:val="007A6A63"/>
    <w:rsid w:val="007B18EF"/>
    <w:rsid w:val="007C3085"/>
    <w:rsid w:val="007C390C"/>
    <w:rsid w:val="007C5FC7"/>
    <w:rsid w:val="007D3A36"/>
    <w:rsid w:val="007D5DF6"/>
    <w:rsid w:val="007E5541"/>
    <w:rsid w:val="007E5E04"/>
    <w:rsid w:val="007E7632"/>
    <w:rsid w:val="007F0B16"/>
    <w:rsid w:val="00801CC5"/>
    <w:rsid w:val="00802709"/>
    <w:rsid w:val="00804C27"/>
    <w:rsid w:val="008145EB"/>
    <w:rsid w:val="00815A06"/>
    <w:rsid w:val="0081784C"/>
    <w:rsid w:val="00824259"/>
    <w:rsid w:val="0082472C"/>
    <w:rsid w:val="00824760"/>
    <w:rsid w:val="00827ED5"/>
    <w:rsid w:val="008305C7"/>
    <w:rsid w:val="00833EA3"/>
    <w:rsid w:val="00841F4F"/>
    <w:rsid w:val="00844860"/>
    <w:rsid w:val="00845586"/>
    <w:rsid w:val="00845F7F"/>
    <w:rsid w:val="00860EFF"/>
    <w:rsid w:val="00865853"/>
    <w:rsid w:val="0086701C"/>
    <w:rsid w:val="00873631"/>
    <w:rsid w:val="0087394A"/>
    <w:rsid w:val="00877C51"/>
    <w:rsid w:val="00880620"/>
    <w:rsid w:val="00880FFD"/>
    <w:rsid w:val="00883C2A"/>
    <w:rsid w:val="00884A85"/>
    <w:rsid w:val="00887C24"/>
    <w:rsid w:val="00890A9E"/>
    <w:rsid w:val="008939A7"/>
    <w:rsid w:val="00896829"/>
    <w:rsid w:val="008969BE"/>
    <w:rsid w:val="0089709B"/>
    <w:rsid w:val="00897F86"/>
    <w:rsid w:val="008A5150"/>
    <w:rsid w:val="008B308B"/>
    <w:rsid w:val="008B4384"/>
    <w:rsid w:val="008C2CE5"/>
    <w:rsid w:val="008C6AC6"/>
    <w:rsid w:val="008D188E"/>
    <w:rsid w:val="008D20F1"/>
    <w:rsid w:val="008E3B23"/>
    <w:rsid w:val="008F1256"/>
    <w:rsid w:val="008F1B4C"/>
    <w:rsid w:val="008F73B0"/>
    <w:rsid w:val="009114BE"/>
    <w:rsid w:val="00913D36"/>
    <w:rsid w:val="009161F9"/>
    <w:rsid w:val="00916BF9"/>
    <w:rsid w:val="009535EC"/>
    <w:rsid w:val="00956879"/>
    <w:rsid w:val="009609DC"/>
    <w:rsid w:val="0096626C"/>
    <w:rsid w:val="00966BDD"/>
    <w:rsid w:val="009672C4"/>
    <w:rsid w:val="00973BF8"/>
    <w:rsid w:val="00982D24"/>
    <w:rsid w:val="00986F93"/>
    <w:rsid w:val="00993D10"/>
    <w:rsid w:val="009A12DF"/>
    <w:rsid w:val="009B1494"/>
    <w:rsid w:val="009B2F9E"/>
    <w:rsid w:val="009B6B7D"/>
    <w:rsid w:val="009C1194"/>
    <w:rsid w:val="009C22EC"/>
    <w:rsid w:val="009C3208"/>
    <w:rsid w:val="009D0B3D"/>
    <w:rsid w:val="009D3C55"/>
    <w:rsid w:val="009D6A5A"/>
    <w:rsid w:val="009E0EEE"/>
    <w:rsid w:val="009E2017"/>
    <w:rsid w:val="009E22EC"/>
    <w:rsid w:val="009E32BE"/>
    <w:rsid w:val="009F1D5C"/>
    <w:rsid w:val="009F21FA"/>
    <w:rsid w:val="009F2291"/>
    <w:rsid w:val="009F4DE0"/>
    <w:rsid w:val="009F5912"/>
    <w:rsid w:val="00A041EA"/>
    <w:rsid w:val="00A13B5B"/>
    <w:rsid w:val="00A14EB5"/>
    <w:rsid w:val="00A3242A"/>
    <w:rsid w:val="00A368EA"/>
    <w:rsid w:val="00A37F98"/>
    <w:rsid w:val="00A505CE"/>
    <w:rsid w:val="00A5164B"/>
    <w:rsid w:val="00A5418B"/>
    <w:rsid w:val="00A57FA2"/>
    <w:rsid w:val="00A60947"/>
    <w:rsid w:val="00A648D9"/>
    <w:rsid w:val="00A6684E"/>
    <w:rsid w:val="00A6720E"/>
    <w:rsid w:val="00A71709"/>
    <w:rsid w:val="00A71EFD"/>
    <w:rsid w:val="00A73DD9"/>
    <w:rsid w:val="00A7401F"/>
    <w:rsid w:val="00A80030"/>
    <w:rsid w:val="00A873C3"/>
    <w:rsid w:val="00AA3063"/>
    <w:rsid w:val="00AA6634"/>
    <w:rsid w:val="00AC188C"/>
    <w:rsid w:val="00AC28CB"/>
    <w:rsid w:val="00AC3A6B"/>
    <w:rsid w:val="00AC3C95"/>
    <w:rsid w:val="00AD1690"/>
    <w:rsid w:val="00AD19AF"/>
    <w:rsid w:val="00AD3A1E"/>
    <w:rsid w:val="00AD6B82"/>
    <w:rsid w:val="00AD7D56"/>
    <w:rsid w:val="00AE1D79"/>
    <w:rsid w:val="00AE2642"/>
    <w:rsid w:val="00AE3F59"/>
    <w:rsid w:val="00AE54C2"/>
    <w:rsid w:val="00AE63A2"/>
    <w:rsid w:val="00AF1FC8"/>
    <w:rsid w:val="00AF3422"/>
    <w:rsid w:val="00B0457D"/>
    <w:rsid w:val="00B060CF"/>
    <w:rsid w:val="00B13A9F"/>
    <w:rsid w:val="00B146E8"/>
    <w:rsid w:val="00B17C79"/>
    <w:rsid w:val="00B21741"/>
    <w:rsid w:val="00B21893"/>
    <w:rsid w:val="00B219DC"/>
    <w:rsid w:val="00B31C41"/>
    <w:rsid w:val="00B324BC"/>
    <w:rsid w:val="00B41DAB"/>
    <w:rsid w:val="00B444D2"/>
    <w:rsid w:val="00B518A8"/>
    <w:rsid w:val="00B609A2"/>
    <w:rsid w:val="00B6106D"/>
    <w:rsid w:val="00B64907"/>
    <w:rsid w:val="00B64C47"/>
    <w:rsid w:val="00B64F64"/>
    <w:rsid w:val="00B70538"/>
    <w:rsid w:val="00B71BF2"/>
    <w:rsid w:val="00B7540F"/>
    <w:rsid w:val="00BA18F2"/>
    <w:rsid w:val="00BA4153"/>
    <w:rsid w:val="00BB0080"/>
    <w:rsid w:val="00BB3353"/>
    <w:rsid w:val="00BB42F9"/>
    <w:rsid w:val="00BB6999"/>
    <w:rsid w:val="00BB6F4B"/>
    <w:rsid w:val="00BD1840"/>
    <w:rsid w:val="00BD2A70"/>
    <w:rsid w:val="00BE666E"/>
    <w:rsid w:val="00BF3112"/>
    <w:rsid w:val="00BF6CE6"/>
    <w:rsid w:val="00C05A8C"/>
    <w:rsid w:val="00C12170"/>
    <w:rsid w:val="00C13F9C"/>
    <w:rsid w:val="00C5311B"/>
    <w:rsid w:val="00C54E5A"/>
    <w:rsid w:val="00C54F61"/>
    <w:rsid w:val="00C638AD"/>
    <w:rsid w:val="00C65F82"/>
    <w:rsid w:val="00C85092"/>
    <w:rsid w:val="00C91C66"/>
    <w:rsid w:val="00CA1696"/>
    <w:rsid w:val="00CA23AA"/>
    <w:rsid w:val="00CB509B"/>
    <w:rsid w:val="00CB55C3"/>
    <w:rsid w:val="00CB6295"/>
    <w:rsid w:val="00CB718A"/>
    <w:rsid w:val="00CC5C14"/>
    <w:rsid w:val="00CD1A1C"/>
    <w:rsid w:val="00CD4D2C"/>
    <w:rsid w:val="00CD4EE8"/>
    <w:rsid w:val="00CD646F"/>
    <w:rsid w:val="00CE5999"/>
    <w:rsid w:val="00CE6A9B"/>
    <w:rsid w:val="00CF16B9"/>
    <w:rsid w:val="00CF4533"/>
    <w:rsid w:val="00CF5AC2"/>
    <w:rsid w:val="00D0062D"/>
    <w:rsid w:val="00D101FF"/>
    <w:rsid w:val="00D12488"/>
    <w:rsid w:val="00D14006"/>
    <w:rsid w:val="00D147AC"/>
    <w:rsid w:val="00D22FD0"/>
    <w:rsid w:val="00D244E3"/>
    <w:rsid w:val="00D33DF7"/>
    <w:rsid w:val="00D364A3"/>
    <w:rsid w:val="00D445CA"/>
    <w:rsid w:val="00D44FFD"/>
    <w:rsid w:val="00D45991"/>
    <w:rsid w:val="00D60B7E"/>
    <w:rsid w:val="00D60F4C"/>
    <w:rsid w:val="00D61990"/>
    <w:rsid w:val="00D7236A"/>
    <w:rsid w:val="00D76AA1"/>
    <w:rsid w:val="00D80106"/>
    <w:rsid w:val="00D80124"/>
    <w:rsid w:val="00D82ED9"/>
    <w:rsid w:val="00D9314C"/>
    <w:rsid w:val="00D94A5B"/>
    <w:rsid w:val="00D95B0C"/>
    <w:rsid w:val="00D96D18"/>
    <w:rsid w:val="00DA4031"/>
    <w:rsid w:val="00DC017F"/>
    <w:rsid w:val="00DD38F3"/>
    <w:rsid w:val="00DD3B7B"/>
    <w:rsid w:val="00DD6774"/>
    <w:rsid w:val="00DE3C04"/>
    <w:rsid w:val="00DE4905"/>
    <w:rsid w:val="00DE49F4"/>
    <w:rsid w:val="00DE5A07"/>
    <w:rsid w:val="00DE66A2"/>
    <w:rsid w:val="00E02DB1"/>
    <w:rsid w:val="00E02DE5"/>
    <w:rsid w:val="00E02FF1"/>
    <w:rsid w:val="00E07CD2"/>
    <w:rsid w:val="00E13199"/>
    <w:rsid w:val="00E27CDD"/>
    <w:rsid w:val="00E30CD1"/>
    <w:rsid w:val="00E318D9"/>
    <w:rsid w:val="00E326FE"/>
    <w:rsid w:val="00E32EFA"/>
    <w:rsid w:val="00E338AE"/>
    <w:rsid w:val="00E356D2"/>
    <w:rsid w:val="00E36EEC"/>
    <w:rsid w:val="00E50AA9"/>
    <w:rsid w:val="00E5110E"/>
    <w:rsid w:val="00E53669"/>
    <w:rsid w:val="00E53895"/>
    <w:rsid w:val="00E559FA"/>
    <w:rsid w:val="00E603A2"/>
    <w:rsid w:val="00E66D6A"/>
    <w:rsid w:val="00E77370"/>
    <w:rsid w:val="00E84092"/>
    <w:rsid w:val="00E9237E"/>
    <w:rsid w:val="00EA0159"/>
    <w:rsid w:val="00EA4C17"/>
    <w:rsid w:val="00EA545D"/>
    <w:rsid w:val="00EA570C"/>
    <w:rsid w:val="00EB147A"/>
    <w:rsid w:val="00EB2BAD"/>
    <w:rsid w:val="00EC0005"/>
    <w:rsid w:val="00EC4751"/>
    <w:rsid w:val="00EC761B"/>
    <w:rsid w:val="00ED4253"/>
    <w:rsid w:val="00ED682F"/>
    <w:rsid w:val="00ED6F42"/>
    <w:rsid w:val="00EE01E5"/>
    <w:rsid w:val="00EE1399"/>
    <w:rsid w:val="00EE48A8"/>
    <w:rsid w:val="00EF182A"/>
    <w:rsid w:val="00EF1C98"/>
    <w:rsid w:val="00EF7199"/>
    <w:rsid w:val="00F06DF3"/>
    <w:rsid w:val="00F14763"/>
    <w:rsid w:val="00F27D0A"/>
    <w:rsid w:val="00F33FE2"/>
    <w:rsid w:val="00F34704"/>
    <w:rsid w:val="00F34DDD"/>
    <w:rsid w:val="00F45253"/>
    <w:rsid w:val="00F45751"/>
    <w:rsid w:val="00F52573"/>
    <w:rsid w:val="00F5258F"/>
    <w:rsid w:val="00F6167C"/>
    <w:rsid w:val="00F63CF7"/>
    <w:rsid w:val="00F67CE9"/>
    <w:rsid w:val="00F94AA0"/>
    <w:rsid w:val="00F96061"/>
    <w:rsid w:val="00FA2B64"/>
    <w:rsid w:val="00FB1B9A"/>
    <w:rsid w:val="00FB3008"/>
    <w:rsid w:val="00FC52A2"/>
    <w:rsid w:val="00FD3298"/>
    <w:rsid w:val="00FE1829"/>
    <w:rsid w:val="00FE65A0"/>
    <w:rsid w:val="00FF0969"/>
    <w:rsid w:val="00FF1C58"/>
    <w:rsid w:val="00FF2893"/>
    <w:rsid w:val="00FF2D96"/>
    <w:rsid w:val="00FF3895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5999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CE5999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CE5999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CE5999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CE5999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CE5999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CE5999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CE5999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CE5999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CE5999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CE599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CE599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CE599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CE5999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CE5999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CE5999"/>
    <w:pPr>
      <w:jc w:val="left"/>
    </w:pPr>
    <w:rPr>
      <w:i/>
      <w:color w:val="0000FF"/>
    </w:rPr>
  </w:style>
  <w:style w:type="paragraph" w:styleId="Lista">
    <w:name w:val="List"/>
    <w:basedOn w:val="Normal"/>
    <w:rsid w:val="00CE5999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CE5999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CE5999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CE5999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CE5999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CE5999"/>
    <w:pPr>
      <w:numPr>
        <w:numId w:val="5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1B00B2"/>
    <w:pPr>
      <w:numPr>
        <w:numId w:val="6"/>
      </w:numPr>
      <w:tabs>
        <w:tab w:val="left" w:pos="794"/>
      </w:tabs>
      <w:spacing w:before="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9535EC"/>
    <w:pPr>
      <w:spacing w:before="60" w:after="60"/>
    </w:pPr>
    <w:rPr>
      <w:rFonts w:ascii="Arial" w:eastAsia="MS Mincho" w:hAnsi="Arial" w:cs="Arial"/>
    </w:rPr>
  </w:style>
  <w:style w:type="paragraph" w:customStyle="1" w:styleId="STJNivel3">
    <w:name w:val="STJ Nivel 3"/>
    <w:basedOn w:val="Ttulo3"/>
    <w:autoRedefine/>
    <w:rsid w:val="009E32BE"/>
    <w:pPr>
      <w:numPr>
        <w:ilvl w:val="0"/>
        <w:numId w:val="10"/>
      </w:numPr>
      <w:jc w:val="center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37F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37F98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5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5999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CE5999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CE5999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CE5999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CE5999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CE5999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CE5999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CE5999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CE5999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CE5999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CE599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CE599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CE599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CE5999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CE5999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CE5999"/>
    <w:pPr>
      <w:jc w:val="left"/>
    </w:pPr>
    <w:rPr>
      <w:i/>
      <w:color w:val="0000FF"/>
    </w:rPr>
  </w:style>
  <w:style w:type="paragraph" w:styleId="Lista">
    <w:name w:val="List"/>
    <w:basedOn w:val="Normal"/>
    <w:rsid w:val="00CE5999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CE5999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CE5999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CE5999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CE5999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CE5999"/>
    <w:pPr>
      <w:numPr>
        <w:numId w:val="5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1B00B2"/>
    <w:pPr>
      <w:numPr>
        <w:numId w:val="6"/>
      </w:numPr>
      <w:tabs>
        <w:tab w:val="left" w:pos="794"/>
      </w:tabs>
      <w:spacing w:before="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9E32BE"/>
    <w:pPr>
      <w:numPr>
        <w:ilvl w:val="0"/>
        <w:numId w:val="10"/>
      </w:numPr>
      <w:jc w:val="center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37F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37F98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5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30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688196-E192-491E-A8DE-9AF99AA9E6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3E8EF16-ABC6-45CC-AED0-DA6FCE742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Template_EspecificacaoDeTela.dot</Template>
  <TotalTime>96</TotalTime>
  <Pages>7</Pages>
  <Words>900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Interface de tela</vt:lpstr>
    </vt:vector>
  </TitlesOfParts>
  <Company>Superior Tribunal de Justiça</Company>
  <LinksUpToDate>false</LinksUpToDate>
  <CharactersWithSpaces>5753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_Toc221097805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_Toc221097804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_Toc221097803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_Toc221097802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_Toc221097801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_Toc221097799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de tela</dc:title>
  <dc:subject>Manter Evento</dc:subject>
  <dc:creator>Viviane Roberta Calacia</dc:creator>
  <cp:lastModifiedBy>rayanne.felicio</cp:lastModifiedBy>
  <cp:revision>34</cp:revision>
  <cp:lastPrinted>2009-03-06T19:55:00Z</cp:lastPrinted>
  <dcterms:created xsi:type="dcterms:W3CDTF">2014-07-30T13:09:00Z</dcterms:created>
  <dcterms:modified xsi:type="dcterms:W3CDTF">2014-09-23T20:38:00Z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XXXX/200X</vt:lpwstr>
  </property>
  <property fmtid="{D5CDD505-2E9C-101B-9397-08002B2CF9AE}" pid="3" name="SiglaNomeProjeto">
    <vt:lpwstr>&lt;Sigla do Projeto&gt; - &lt;Nome do Projeto&gt;</vt:lpwstr>
  </property>
</Properties>
</file>