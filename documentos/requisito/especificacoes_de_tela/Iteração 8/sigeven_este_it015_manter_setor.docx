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CE47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8E4BB8" w:rsidRPr="00B324BC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8E4BB8" w:rsidRPr="00B324BC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E4BB8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8E4BB8" w:rsidRPr="00E13199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Setor</w:t>
                  </w:r>
                </w:p>
                <w:p w:rsidR="008E4BB8" w:rsidRPr="00E13199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E4BB8" w:rsidRPr="00E13199" w:rsidRDefault="008E4BB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00</w:t>
                  </w:r>
                </w:p>
                <w:p w:rsidR="008E4BB8" w:rsidRDefault="008E4BB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9609DC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9609DC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9609DC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9609DC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32373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</w:t>
            </w:r>
            <w:r w:rsidR="002C51EE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203AE9" w:rsidRPr="009609DC" w:rsidRDefault="005C0946" w:rsidP="008F459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8F4598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00286E">
            <w:pPr>
              <w:pStyle w:val="CTMISTabela"/>
              <w:rPr>
                <w:b w:val="0"/>
                <w:lang w:val="pt-BR"/>
              </w:rPr>
            </w:pPr>
            <w:r w:rsidRPr="009609DC">
              <w:rPr>
                <w:b w:val="0"/>
                <w:lang w:val="pt-BR"/>
              </w:rPr>
              <w:t>Elaboração do documento</w:t>
            </w:r>
            <w:r w:rsidR="009B1936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9609DC" w:rsidRDefault="002C51EE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6A1880" w:rsidRDefault="00CE47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86558899" w:history="1">
        <w:r w:rsidR="006A1880" w:rsidRPr="00877426">
          <w:rPr>
            <w:rStyle w:val="Hyperlink"/>
          </w:rPr>
          <w:t>1.</w:t>
        </w:r>
        <w:r w:rsidR="006A188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</w:rPr>
          <w:t>INTRODUÇÃO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1880" w:rsidRDefault="00CE47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6558900" w:history="1">
        <w:r w:rsidR="006A1880" w:rsidRPr="00877426">
          <w:rPr>
            <w:rStyle w:val="Hyperlink"/>
            <w:lang w:val="pt-PT"/>
          </w:rPr>
          <w:t>2.</w:t>
        </w:r>
        <w:r w:rsidR="006A188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  <w:lang w:val="pt-PT"/>
          </w:rPr>
          <w:t>Detalhamento da Apresentação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1880" w:rsidRDefault="00CE47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1" w:history="1">
        <w:r w:rsidR="006A1880" w:rsidRPr="00877426">
          <w:rPr>
            <w:rStyle w:val="Hyperlink"/>
          </w:rPr>
          <w:t>2.1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  <w:lang w:val="pt-PT"/>
          </w:rPr>
          <w:t>Usuário</w:t>
        </w:r>
        <w:r w:rsidR="006A1880" w:rsidRPr="00877426">
          <w:rPr>
            <w:rStyle w:val="Hyperlink"/>
          </w:rPr>
          <w:t>s / Atores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1880" w:rsidRDefault="00CE47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2" w:history="1">
        <w:r w:rsidR="006A1880" w:rsidRPr="00877426">
          <w:rPr>
            <w:rStyle w:val="Hyperlink"/>
          </w:rPr>
          <w:t>2.2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D4EC7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>Setor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1880" w:rsidRDefault="00CE4704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3" w:history="1">
        <w:r w:rsidR="006A1880" w:rsidRPr="00877426">
          <w:rPr>
            <w:rStyle w:val="Hyperlink"/>
          </w:rPr>
          <w:t>2.2.1.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</w:rPr>
          <w:t xml:space="preserve">Tela Pesquisar </w:t>
        </w:r>
        <w:r w:rsidR="009D4EC7">
          <w:rPr>
            <w:rStyle w:val="Hyperlink"/>
          </w:rPr>
          <w:t>Setor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1880" w:rsidRDefault="00CE4704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4" w:history="1">
        <w:r w:rsidR="006A1880" w:rsidRPr="00877426">
          <w:rPr>
            <w:rStyle w:val="Hyperlink"/>
          </w:rPr>
          <w:t>2.2.2.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</w:rPr>
          <w:t>Tela Incluir</w:t>
        </w:r>
        <w:r w:rsidR="00E02F1F">
          <w:rPr>
            <w:rStyle w:val="Hyperlink"/>
          </w:rPr>
          <w:t xml:space="preserve"> </w:t>
        </w:r>
        <w:r w:rsidR="009D4EC7">
          <w:rPr>
            <w:rStyle w:val="Hyperlink"/>
          </w:rPr>
          <w:t>Setor</w:t>
        </w:r>
        <w:r w:rsidR="006A1880">
          <w:rPr>
            <w:webHidden/>
          </w:rPr>
          <w:tab/>
        </w:r>
        <w:r w:rsidR="00135ADC">
          <w:rPr>
            <w:webHidden/>
          </w:rPr>
          <w:t>7</w:t>
        </w:r>
      </w:hyperlink>
    </w:p>
    <w:p w:rsidR="006A1880" w:rsidRDefault="00CE4704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5" w:history="1">
        <w:r w:rsidR="006A1880" w:rsidRPr="00877426">
          <w:rPr>
            <w:rStyle w:val="Hyperlink"/>
          </w:rPr>
          <w:t>2.2.3.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</w:rPr>
          <w:t xml:space="preserve">Tela Alterar </w:t>
        </w:r>
        <w:r w:rsidR="009D4EC7">
          <w:rPr>
            <w:rStyle w:val="Hyperlink"/>
          </w:rPr>
          <w:t>Setor</w:t>
        </w:r>
        <w:r w:rsidR="006A1880">
          <w:rPr>
            <w:webHidden/>
          </w:rPr>
          <w:tab/>
        </w:r>
        <w:r w:rsidR="009C0698">
          <w:rPr>
            <w:webHidden/>
          </w:rPr>
          <w:t>9</w:t>
        </w:r>
      </w:hyperlink>
    </w:p>
    <w:p w:rsidR="006A1880" w:rsidRDefault="00CE4704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6" w:history="1">
        <w:r w:rsidR="006A1880" w:rsidRPr="00877426">
          <w:rPr>
            <w:rStyle w:val="Hyperlink"/>
          </w:rPr>
          <w:t>2.2.4.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A1880" w:rsidRPr="00877426">
          <w:rPr>
            <w:rStyle w:val="Hyperlink"/>
          </w:rPr>
          <w:t xml:space="preserve">Tela Visualizar </w:t>
        </w:r>
        <w:r w:rsidR="009D4EC7">
          <w:rPr>
            <w:rStyle w:val="Hyperlink"/>
          </w:rPr>
          <w:t>Setor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1</w:t>
        </w:r>
        <w:r>
          <w:rPr>
            <w:webHidden/>
          </w:rPr>
          <w:fldChar w:fldCharType="end"/>
        </w:r>
      </w:hyperlink>
      <w:r w:rsidR="00332A16">
        <w:t>0</w:t>
      </w:r>
    </w:p>
    <w:p w:rsidR="006A1880" w:rsidRDefault="00CE4704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6558907" w:history="1">
        <w:r w:rsidR="006A1880" w:rsidRPr="00877426">
          <w:rPr>
            <w:rStyle w:val="Hyperlink"/>
          </w:rPr>
          <w:t>2.2.5.</w:t>
        </w:r>
        <w:r w:rsidR="006A188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76625" w:rsidRPr="00376625">
          <w:rPr>
            <w:rStyle w:val="Hyperlink"/>
          </w:rPr>
          <w:t xml:space="preserve">Tela Excluir </w:t>
        </w:r>
        <w:r w:rsidR="009D4EC7">
          <w:rPr>
            <w:rStyle w:val="Hyperlink"/>
          </w:rPr>
          <w:t>Setor</w:t>
        </w:r>
        <w:r w:rsidR="006A1880">
          <w:rPr>
            <w:webHidden/>
          </w:rPr>
          <w:tab/>
        </w:r>
        <w:r>
          <w:rPr>
            <w:webHidden/>
          </w:rPr>
          <w:fldChar w:fldCharType="begin"/>
        </w:r>
        <w:r w:rsidR="006A1880">
          <w:rPr>
            <w:webHidden/>
          </w:rPr>
          <w:instrText xml:space="preserve"> PAGEREF _Toc386558907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A1880">
          <w:rPr>
            <w:webHidden/>
          </w:rPr>
          <w:t>1</w:t>
        </w:r>
        <w:r>
          <w:rPr>
            <w:webHidden/>
          </w:rPr>
          <w:fldChar w:fldCharType="end"/>
        </w:r>
      </w:hyperlink>
      <w:r w:rsidR="00332A16">
        <w:t>1</w:t>
      </w:r>
    </w:p>
    <w:p w:rsidR="006A1880" w:rsidRDefault="006A1880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</w:p>
    <w:p w:rsidR="001E2036" w:rsidRPr="009609DC" w:rsidRDefault="00CE4704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6558899"/>
      <w:bookmarkStart w:id="2" w:name="_Toc385347569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6558900"/>
      <w:bookmarkStart w:id="4" w:name="_Toc385347570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E450B0">
        <w:rPr>
          <w:i w:val="0"/>
          <w:color w:val="auto"/>
        </w:rPr>
        <w:t>Pesquisar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 xml:space="preserve">, Alterar, Visualizar </w:t>
      </w:r>
      <w:r w:rsidR="00383483">
        <w:rPr>
          <w:i w:val="0"/>
          <w:color w:val="auto"/>
        </w:rPr>
        <w:t xml:space="preserve">e Excluir </w:t>
      </w:r>
      <w:r w:rsidR="00966F68">
        <w:rPr>
          <w:i w:val="0"/>
          <w:color w:val="auto"/>
        </w:rPr>
        <w:t>Setores</w:t>
      </w:r>
      <w:r w:rsidR="00383483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6558901"/>
      <w:bookmarkStart w:id="6" w:name="_Toc385347571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Pr="009609DC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E450B0">
        <w:rPr>
          <w:i w:val="0"/>
          <w:color w:val="auto"/>
        </w:rPr>
        <w:t>pesquisa</w:t>
      </w:r>
      <w:r w:rsidR="00A041EA">
        <w:rPr>
          <w:i w:val="0"/>
          <w:color w:val="auto"/>
        </w:rPr>
        <w:t>,</w:t>
      </w:r>
      <w:r w:rsidRPr="009609DC">
        <w:rPr>
          <w:i w:val="0"/>
          <w:color w:val="auto"/>
        </w:rPr>
        <w:t xml:space="preserve"> inclusão, alteração</w:t>
      </w:r>
      <w:r w:rsidR="00E450B0">
        <w:rPr>
          <w:i w:val="0"/>
          <w:color w:val="auto"/>
        </w:rPr>
        <w:t xml:space="preserve">, </w:t>
      </w:r>
      <w:r w:rsidRPr="009609DC">
        <w:rPr>
          <w:i w:val="0"/>
          <w:color w:val="auto"/>
        </w:rPr>
        <w:t>exclusão dos registros nesta funcionalidade</w:t>
      </w:r>
      <w:r w:rsidRPr="009609DC">
        <w:rPr>
          <w:lang w:val="pt-PT"/>
        </w:rPr>
        <w:t>.</w:t>
      </w:r>
    </w:p>
    <w:p w:rsidR="001E2036" w:rsidRPr="009609DC" w:rsidRDefault="001E2036"/>
    <w:p w:rsidR="001E2036" w:rsidRDefault="00A37F98" w:rsidP="001B00B2">
      <w:pPr>
        <w:pStyle w:val="STJNvel2"/>
      </w:pPr>
      <w:r w:rsidRPr="009609DC">
        <w:t xml:space="preserve"> </w:t>
      </w:r>
      <w:r w:rsidR="004130FD">
        <w:t>Setor</w:t>
      </w:r>
    </w:p>
    <w:p w:rsidR="00136D03" w:rsidRPr="009609DC" w:rsidRDefault="00136D03" w:rsidP="00136D03">
      <w:pPr>
        <w:pStyle w:val="STJNvel2"/>
        <w:numPr>
          <w:ilvl w:val="0"/>
          <w:numId w:val="0"/>
        </w:numPr>
        <w:ind w:left="717"/>
      </w:pPr>
    </w:p>
    <w:p w:rsidR="001E2036" w:rsidRPr="009609DC" w:rsidRDefault="0093526A" w:rsidP="0093526A">
      <w:pPr>
        <w:pStyle w:val="STJNivel3"/>
        <w:ind w:left="717"/>
      </w:pPr>
      <w:bookmarkStart w:id="7" w:name="_Ref385343333"/>
      <w:bookmarkStart w:id="8" w:name="_Toc386558903"/>
      <w:bookmarkStart w:id="9" w:name="_Toc385347573"/>
      <w:r>
        <w:t>2.2.1-</w:t>
      </w:r>
      <w:r w:rsidR="001E2036" w:rsidRPr="009609DC">
        <w:t xml:space="preserve">Tela </w:t>
      </w:r>
      <w:r w:rsidR="00887C24" w:rsidRPr="009609DC">
        <w:t>Pesquisar</w:t>
      </w:r>
      <w:r w:rsidR="004D105F">
        <w:t xml:space="preserve"> </w:t>
      </w:r>
      <w:bookmarkEnd w:id="7"/>
      <w:bookmarkEnd w:id="8"/>
      <w:bookmarkEnd w:id="9"/>
      <w:r w:rsidR="000C7AB7">
        <w:t>Setor</w:t>
      </w:r>
    </w:p>
    <w:p w:rsidR="00A37F98" w:rsidRPr="009609DC" w:rsidRDefault="00E435A0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800475"/>
            <wp:effectExtent l="19050" t="0" r="5080" b="0"/>
            <wp:docPr id="7" name="Imagem 6" descr="consul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85" w:rsidRDefault="002B0285">
      <w:pPr>
        <w:pStyle w:val="Instruo"/>
        <w:jc w:val="center"/>
        <w:rPr>
          <w:i w:val="0"/>
          <w:color w:val="auto"/>
        </w:rPr>
      </w:pP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9D6A5A">
        <w:rPr>
          <w:i w:val="0"/>
          <w:color w:val="auto"/>
        </w:rPr>
        <w:t>Pesquisa</w:t>
      </w:r>
      <w:r w:rsidR="002B0285">
        <w:rPr>
          <w:i w:val="0"/>
          <w:color w:val="auto"/>
        </w:rPr>
        <w:t xml:space="preserve">r </w:t>
      </w:r>
      <w:r w:rsidR="000C7AB7">
        <w:rPr>
          <w:i w:val="0"/>
          <w:color w:val="auto"/>
        </w:rPr>
        <w:t>Setor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>ela Alterar</w:t>
      </w:r>
      <w:r w:rsidR="00A72EA5">
        <w:rPr>
          <w:i w:val="0"/>
          <w:color w:val="auto"/>
        </w:rPr>
        <w:t xml:space="preserve"> </w:t>
      </w:r>
      <w:r w:rsidR="009D4EC7">
        <w:rPr>
          <w:i w:val="0"/>
          <w:color w:val="auto"/>
        </w:rPr>
        <w:t>Setor</w:t>
      </w:r>
      <w:r w:rsidR="001E2036" w:rsidRPr="009609DC">
        <w:rPr>
          <w:i w:val="0"/>
          <w:color w:val="auto"/>
        </w:rPr>
        <w:t>.</w:t>
      </w:r>
    </w:p>
    <w:p w:rsidR="009C1194" w:rsidRPr="009609DC" w:rsidRDefault="009C1194" w:rsidP="009C119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Incluir, o sistema apresenta a Tela Incluir </w:t>
      </w:r>
      <w:r w:rsidR="009D4EC7">
        <w:rPr>
          <w:i w:val="0"/>
          <w:color w:val="auto"/>
        </w:rPr>
        <w:t>Setor</w:t>
      </w:r>
      <w:r w:rsidR="009B1936">
        <w:rPr>
          <w:i w:val="0"/>
          <w:color w:val="auto"/>
        </w:rPr>
        <w:t>.</w:t>
      </w:r>
      <w:r w:rsidR="004044F3">
        <w:rPr>
          <w:i w:val="0"/>
          <w:color w:val="auto"/>
        </w:rPr>
        <w:t xml:space="preserve"> </w:t>
      </w:r>
    </w:p>
    <w:p w:rsidR="00A37F98" w:rsidRPr="009609DC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Tela Inicial do Sistema</w:t>
      </w:r>
      <w:r w:rsidR="005B7323" w:rsidRPr="009609DC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>Tela Visualizar</w:t>
      </w:r>
      <w:r w:rsidR="0057624F" w:rsidRPr="0057624F">
        <w:rPr>
          <w:color w:val="auto"/>
        </w:rPr>
        <w:t xml:space="preserve"> </w:t>
      </w:r>
      <w:r w:rsidR="009D4EC7">
        <w:rPr>
          <w:color w:val="auto"/>
        </w:rPr>
        <w:t>Setor</w:t>
      </w:r>
      <w:r w:rsidRPr="009609DC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lastRenderedPageBreak/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 xml:space="preserve">a Tela Excluir </w:t>
      </w:r>
      <w:r w:rsidR="009D4EC7">
        <w:rPr>
          <w:color w:val="auto"/>
        </w:rPr>
        <w:t>Setor</w:t>
      </w:r>
      <w:r w:rsidRPr="009609DC">
        <w:rPr>
          <w:color w:val="auto"/>
        </w:rPr>
        <w:t>.</w:t>
      </w:r>
    </w:p>
    <w:p w:rsidR="00A7401F" w:rsidRPr="00A7401F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 xml:space="preserve">Ordenação padrão para apresentação da lista de </w:t>
      </w:r>
      <w:r w:rsidR="009D4EC7">
        <w:rPr>
          <w:i w:val="0"/>
          <w:color w:val="auto"/>
        </w:rPr>
        <w:t>Setor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9D4EC7">
        <w:rPr>
          <w:i w:val="0"/>
          <w:color w:val="auto"/>
        </w:rPr>
        <w:t>Setor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A7401F" w:rsidRPr="00A7401F" w:rsidRDefault="00A7401F" w:rsidP="00A7401F"/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0" w:name="_Toc118115343"/>
      <w:r w:rsidRPr="009609DC">
        <w:rPr>
          <w:sz w:val="20"/>
        </w:rPr>
        <w:t>Itens de Controle</w:t>
      </w:r>
      <w:bookmarkEnd w:id="10"/>
    </w:p>
    <w:p w:rsidR="00502905" w:rsidRDefault="00502905" w:rsidP="00502905"/>
    <w:p w:rsidR="00502905" w:rsidRPr="00502905" w:rsidRDefault="00502905" w:rsidP="0050290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1134"/>
        <w:gridCol w:w="1134"/>
        <w:gridCol w:w="567"/>
        <w:gridCol w:w="804"/>
        <w:gridCol w:w="360"/>
        <w:gridCol w:w="496"/>
        <w:gridCol w:w="360"/>
        <w:gridCol w:w="985"/>
        <w:gridCol w:w="1896"/>
      </w:tblGrid>
      <w:tr w:rsidR="00E559FA" w:rsidRPr="009609DC" w:rsidTr="00FE026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0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514" w:type="dxa"/>
            <w:vAlign w:val="center"/>
          </w:tcPr>
          <w:p w:rsidR="00F87078" w:rsidRPr="009609DC" w:rsidRDefault="009D4EC7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 w:rsidR="006A6D4F"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vAlign w:val="center"/>
          </w:tcPr>
          <w:p w:rsidR="00F87078" w:rsidRPr="009609DC" w:rsidRDefault="002D71DC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514" w:type="dxa"/>
            <w:vAlign w:val="center"/>
          </w:tcPr>
          <w:p w:rsidR="00F87078" w:rsidRPr="009609DC" w:rsidRDefault="00750F1C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1134" w:type="dxa"/>
            <w:vAlign w:val="center"/>
          </w:tcPr>
          <w:p w:rsidR="00791EBD" w:rsidRDefault="006A6D4F" w:rsidP="004365A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1134" w:type="dxa"/>
            <w:vAlign w:val="center"/>
          </w:tcPr>
          <w:p w:rsidR="006A6D4F" w:rsidRPr="009609DC" w:rsidRDefault="006A6D4F" w:rsidP="006A6D4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8B521C" w:rsidRDefault="006A6D4F" w:rsidP="006A6D4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vAlign w:val="center"/>
          </w:tcPr>
          <w:p w:rsidR="00F87078" w:rsidRPr="009609DC" w:rsidRDefault="00750F1C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1134" w:type="dxa"/>
            <w:vAlign w:val="center"/>
          </w:tcPr>
          <w:p w:rsidR="00F87078" w:rsidRPr="009609DC" w:rsidRDefault="00DE62D2" w:rsidP="00F775B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</w:tcPr>
          <w:p w:rsidR="00F87078" w:rsidRPr="008B521C" w:rsidRDefault="00F87078" w:rsidP="00F8707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A117C6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E6565" w:rsidRPr="009609DC" w:rsidTr="00E559FA">
        <w:trPr>
          <w:cantSplit/>
          <w:trHeight w:val="134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6565" w:rsidRPr="009609DC" w:rsidRDefault="000E6565" w:rsidP="00136D0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Lista de </w:t>
            </w:r>
            <w:r w:rsidR="00136D03">
              <w:rPr>
                <w:iCs/>
                <w:color w:val="auto"/>
                <w:sz w:val="22"/>
              </w:rPr>
              <w:t>Setores</w:t>
            </w:r>
          </w:p>
        </w:tc>
      </w:tr>
      <w:tr w:rsidR="009B1936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825E8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B1936" w:rsidRPr="005C023F" w:rsidRDefault="009B1936" w:rsidP="00C96567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B1936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936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B1936" w:rsidRPr="008B521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825E8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B1936" w:rsidRPr="005C023F" w:rsidRDefault="009B1936" w:rsidP="00C96567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9B1936" w:rsidRPr="009609DC" w:rsidTr="00C9656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38717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B1936" w:rsidRPr="008B521C" w:rsidRDefault="009B1936" w:rsidP="00C96567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825E8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B1936" w:rsidRPr="005C023F" w:rsidRDefault="009B1936" w:rsidP="00C96567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B1936" w:rsidRPr="009609DC" w:rsidRDefault="009B1936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6A75DF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6A75DF">
              <w:rPr>
                <w:iCs/>
                <w:color w:val="auto"/>
                <w:sz w:val="22"/>
              </w:rPr>
              <w:t>0</w:t>
            </w:r>
            <w:r w:rsidR="000D4C6E">
              <w:rPr>
                <w:iCs/>
                <w:color w:val="auto"/>
                <w:sz w:val="22"/>
              </w:rPr>
              <w:t>61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1791 \r \h  \* MERGEFORMAT ">
              <w:r w:rsidRPr="00CA1696">
                <w:rPr>
                  <w:iCs/>
                  <w:color w:val="auto"/>
                  <w:sz w:val="22"/>
                </w:rPr>
                <w:t>2.2.4</w:t>
              </w:r>
            </w:fldSimple>
            <w:r>
              <w:rPr>
                <w:iCs/>
                <w:color w:val="auto"/>
                <w:sz w:val="22"/>
              </w:rPr>
              <w:t xml:space="preserve"> - </w:t>
            </w:r>
            <w:r w:rsidRPr="00CA1696">
              <w:rPr>
                <w:iCs/>
                <w:color w:val="auto"/>
                <w:sz w:val="22"/>
              </w:rPr>
              <w:t xml:space="preserve">Visualizar </w:t>
            </w:r>
            <w:r w:rsidR="009D4EC7">
              <w:rPr>
                <w:iCs/>
                <w:color w:val="auto"/>
                <w:sz w:val="22"/>
              </w:rPr>
              <w:t>Setor</w:t>
            </w:r>
            <w:r w:rsidR="009B193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0D4C6E">
              <w:rPr>
                <w:iCs/>
                <w:color w:val="auto"/>
                <w:sz w:val="22"/>
              </w:rPr>
              <w:t>62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</w:t>
            </w:r>
            <w:fldSimple w:instr=" REF _Ref385342112 \r \h  \* MERGEFORMAT ">
              <w:r>
                <w:rPr>
                  <w:iCs/>
                  <w:color w:val="auto"/>
                  <w:sz w:val="22"/>
                </w:rPr>
                <w:t>2.2.3</w:t>
              </w:r>
            </w:fldSimple>
            <w:r>
              <w:rPr>
                <w:iCs/>
                <w:color w:val="auto"/>
                <w:sz w:val="22"/>
              </w:rPr>
              <w:t xml:space="preserve"> - </w:t>
            </w:r>
            <w:r w:rsidRPr="009609DC">
              <w:rPr>
                <w:iCs/>
                <w:color w:val="auto"/>
                <w:sz w:val="22"/>
              </w:rPr>
              <w:t xml:space="preserve">Alterar </w:t>
            </w:r>
            <w:r w:rsidR="009D4EC7">
              <w:rPr>
                <w:iCs/>
                <w:color w:val="auto"/>
                <w:sz w:val="22"/>
              </w:rPr>
              <w:t>Setor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0D4C6E">
              <w:rPr>
                <w:iCs/>
                <w:color w:val="auto"/>
                <w:sz w:val="22"/>
              </w:rPr>
              <w:t>63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D12D7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2130 \r \h  \* MERGEFORMAT ">
              <w:r>
                <w:rPr>
                  <w:iCs/>
                  <w:color w:val="auto"/>
                  <w:sz w:val="22"/>
                </w:rPr>
                <w:t>2.2.</w:t>
              </w:r>
            </w:fldSimple>
            <w:r w:rsidR="00D12D73" w:rsidRPr="004A4225">
              <w:rPr>
                <w:sz w:val="22"/>
                <w:szCs w:val="22"/>
              </w:rPr>
              <w:t>5</w:t>
            </w:r>
            <w:r w:rsidRPr="004A4225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 xml:space="preserve">- </w:t>
            </w:r>
            <w:r w:rsidRPr="00CA1696">
              <w:rPr>
                <w:iCs/>
                <w:color w:val="auto"/>
                <w:sz w:val="22"/>
              </w:rPr>
              <w:t xml:space="preserve">Excluir </w:t>
            </w:r>
            <w:r w:rsidR="009D4EC7">
              <w:rPr>
                <w:iCs/>
                <w:color w:val="auto"/>
                <w:sz w:val="22"/>
              </w:rPr>
              <w:t>Setor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color w:val="auto"/>
              </w:rPr>
              <w:t xml:space="preserve">Ao </w:t>
            </w:r>
            <w:r w:rsidRPr="00CA1696">
              <w:rPr>
                <w:iCs/>
                <w:color w:val="auto"/>
                <w:sz w:val="22"/>
              </w:rPr>
              <w:t xml:space="preserve">ser acionado o sistema apresenta a Tela Incluir </w:t>
            </w:r>
            <w:r w:rsidR="009D4EC7">
              <w:rPr>
                <w:iCs/>
                <w:color w:val="auto"/>
                <w:sz w:val="22"/>
              </w:rPr>
              <w:t>Setor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 xml:space="preserve">Ao ser acionado  o sistema retornará para a Tela Pesquisar </w:t>
            </w:r>
            <w:r w:rsidR="009D4EC7">
              <w:rPr>
                <w:iCs/>
                <w:color w:val="auto"/>
                <w:sz w:val="22"/>
              </w:rPr>
              <w:t>Setor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87177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230B3E" w:rsidRDefault="00F87078" w:rsidP="007D3319">
            <w:pPr>
              <w:jc w:val="center"/>
              <w:rPr>
                <w:color w:val="auto"/>
                <w:sz w:val="22"/>
                <w:szCs w:val="22"/>
              </w:rPr>
            </w:pPr>
            <w:r w:rsidRPr="00230B3E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CA1696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Exibe a primeira página de resultados da pesquisa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312B96" w:rsidRDefault="00F87078" w:rsidP="007D331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12B96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página anterior de resultados da pesquisa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>
            <w:pPr>
              <w:rPr>
                <w:iCs/>
                <w:color w:val="auto"/>
                <w:sz w:val="22"/>
              </w:rPr>
            </w:pPr>
          </w:p>
          <w:p w:rsidR="00F87078" w:rsidRPr="004024E2" w:rsidRDefault="00F87078">
            <w:pPr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312B96" w:rsidRDefault="00F87078" w:rsidP="007D331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12B96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próxima página de resultados da pesquisa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>
            <w:pPr>
              <w:rPr>
                <w:iCs/>
                <w:color w:val="auto"/>
                <w:sz w:val="22"/>
              </w:rPr>
            </w:pPr>
          </w:p>
          <w:p w:rsidR="00F87078" w:rsidRPr="004024E2" w:rsidRDefault="00F87078">
            <w:pPr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312B96" w:rsidRDefault="00F87078" w:rsidP="007D331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12B96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última página de resultados da pesquisa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>
            <w:pPr>
              <w:rPr>
                <w:iCs/>
                <w:color w:val="auto"/>
                <w:sz w:val="22"/>
              </w:rPr>
            </w:pPr>
          </w:p>
          <w:p w:rsidR="000521B4" w:rsidRDefault="000521B4">
            <w:pPr>
              <w:rPr>
                <w:iCs/>
                <w:color w:val="auto"/>
                <w:sz w:val="22"/>
              </w:rPr>
            </w:pPr>
          </w:p>
          <w:p w:rsidR="00F87078" w:rsidRPr="004024E2" w:rsidRDefault="00F87078">
            <w:pPr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312B96" w:rsidRDefault="00F87078" w:rsidP="007D331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12B96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o número da página atual e o número total de páginas do resultado da pesquisa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322054" w:rsidRDefault="00322054" w:rsidP="007542EC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F52E1C" w:rsidRDefault="00F87078" w:rsidP="007542EC">
            <w:pPr>
              <w:jc w:val="center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7D3319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4024E2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quantidade de registros listados ou selecionados</w:t>
            </w:r>
            <w:r>
              <w:rPr>
                <w:iCs/>
                <w:color w:val="auto"/>
                <w:sz w:val="22"/>
              </w:rPr>
              <w:t>/Exi</w:t>
            </w:r>
            <w:r w:rsidR="007B0C07">
              <w:rPr>
                <w:iCs/>
                <w:color w:val="auto"/>
                <w:sz w:val="22"/>
              </w:rPr>
              <w:t>-</w:t>
            </w:r>
            <w:r>
              <w:rPr>
                <w:iCs/>
                <w:color w:val="auto"/>
                <w:sz w:val="22"/>
              </w:rPr>
              <w:t>be a quantidade de registros encontrados</w:t>
            </w:r>
            <w:r w:rsidR="00125DBF">
              <w:rPr>
                <w:iCs/>
                <w:color w:val="auto"/>
                <w:sz w:val="22"/>
              </w:rPr>
              <w:t>.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890A9E" w:rsidRPr="009609DC" w:rsidRDefault="002639EF" w:rsidP="008E7400">
      <w:pPr>
        <w:pStyle w:val="STJNivel3"/>
      </w:pPr>
      <w:bookmarkStart w:id="11" w:name="_Toc386558904"/>
      <w:bookmarkStart w:id="12" w:name="_Toc385347574"/>
      <w:r>
        <w:t>2.2.2-</w:t>
      </w:r>
      <w:r w:rsidR="00AC3C95" w:rsidRPr="009609DC">
        <w:t xml:space="preserve">Tela Incluir </w:t>
      </w:r>
      <w:bookmarkEnd w:id="11"/>
      <w:bookmarkEnd w:id="12"/>
      <w:r w:rsidR="00326F1F">
        <w:t>Setor</w:t>
      </w:r>
      <w:r w:rsidR="0050528C">
        <w:rPr>
          <w:noProof/>
          <w:lang w:eastAsia="pt-BR"/>
        </w:rPr>
        <w:drawing>
          <wp:inline distT="0" distB="0" distL="0" distR="0">
            <wp:extent cx="5525713" cy="2050051"/>
            <wp:effectExtent l="19050" t="0" r="0" b="0"/>
            <wp:docPr id="8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713" cy="20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noProof/>
        </w:rPr>
      </w:pPr>
    </w:p>
    <w:p w:rsidR="00AC3C95" w:rsidRPr="009609DC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Tela de Inclusão</w:t>
      </w:r>
      <w:r w:rsidR="008969BE" w:rsidRPr="009609DC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 xml:space="preserve">de </w:t>
      </w:r>
      <w:r w:rsidR="00326F1F">
        <w:rPr>
          <w:i w:val="0"/>
          <w:color w:val="auto"/>
        </w:rPr>
        <w:t>Setor</w:t>
      </w:r>
      <w:r w:rsidRPr="009609DC">
        <w:rPr>
          <w:i w:val="0"/>
          <w:color w:val="auto"/>
        </w:rPr>
        <w:t>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="001D23B2" w:rsidRPr="009609DC">
        <w:rPr>
          <w:i w:val="0"/>
          <w:color w:val="auto"/>
        </w:rPr>
        <w:t>o botão “Salvar”, o sistema salva os dados</w:t>
      </w:r>
      <w:r w:rsidR="002946E2" w:rsidRPr="009609DC">
        <w:rPr>
          <w:i w:val="0"/>
          <w:color w:val="auto"/>
        </w:rPr>
        <w:t xml:space="preserve"> informados</w:t>
      </w:r>
      <w:r w:rsidRPr="009609DC">
        <w:rPr>
          <w:i w:val="0"/>
          <w:color w:val="auto"/>
        </w:rPr>
        <w:t>.</w:t>
      </w:r>
      <w:r w:rsidR="00927D22">
        <w:rPr>
          <w:i w:val="0"/>
          <w:color w:val="auto"/>
        </w:rPr>
        <w:t xml:space="preserve"> 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 xml:space="preserve">o botão </w:t>
      </w:r>
      <w:r w:rsidR="008F1B4C" w:rsidRPr="009609DC">
        <w:rPr>
          <w:i w:val="0"/>
          <w:color w:val="auto"/>
        </w:rPr>
        <w:t>“</w:t>
      </w:r>
      <w:r w:rsidRPr="009609DC">
        <w:rPr>
          <w:i w:val="0"/>
          <w:color w:val="auto"/>
        </w:rPr>
        <w:t>Limpar</w:t>
      </w:r>
      <w:r w:rsidR="001D23B2" w:rsidRPr="009609DC">
        <w:rPr>
          <w:i w:val="0"/>
          <w:color w:val="auto"/>
        </w:rPr>
        <w:t>”</w:t>
      </w:r>
      <w:r w:rsidR="008F1B4C" w:rsidRPr="009609DC">
        <w:rPr>
          <w:i w:val="0"/>
          <w:color w:val="auto"/>
        </w:rPr>
        <w:t>, o sistema limpa</w:t>
      </w:r>
      <w:r w:rsidRPr="009609DC">
        <w:rPr>
          <w:i w:val="0"/>
          <w:color w:val="auto"/>
        </w:rPr>
        <w:t xml:space="preserve"> o(s) </w:t>
      </w:r>
      <w:r w:rsidR="002946E2" w:rsidRPr="009609DC">
        <w:rPr>
          <w:i w:val="0"/>
          <w:color w:val="auto"/>
        </w:rPr>
        <w:t>campo</w:t>
      </w:r>
      <w:r w:rsidRPr="009609DC">
        <w:rPr>
          <w:i w:val="0"/>
          <w:color w:val="auto"/>
        </w:rPr>
        <w:t>(s) informado(s).</w:t>
      </w:r>
    </w:p>
    <w:p w:rsidR="00AC3C95" w:rsidRDefault="00AC3C95" w:rsidP="009C22EC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>acionar</w:t>
      </w:r>
      <w:r w:rsidRPr="009609DC">
        <w:rPr>
          <w:color w:val="auto"/>
        </w:rPr>
        <w:t xml:space="preserve"> o botão </w:t>
      </w:r>
      <w:r w:rsidR="008F1B4C" w:rsidRPr="009609DC">
        <w:rPr>
          <w:color w:val="auto"/>
        </w:rPr>
        <w:t>“</w:t>
      </w:r>
      <w:r w:rsidRPr="009609DC">
        <w:rPr>
          <w:color w:val="auto"/>
        </w:rPr>
        <w:t>Cancelar</w:t>
      </w:r>
      <w:r w:rsidR="008F1B4C" w:rsidRPr="009609DC">
        <w:rPr>
          <w:color w:val="auto"/>
        </w:rPr>
        <w:t>”, o sistema</w:t>
      </w:r>
      <w:r w:rsidR="00270DE9" w:rsidRPr="009609DC">
        <w:rPr>
          <w:color w:val="auto"/>
        </w:rPr>
        <w:t xml:space="preserve"> cancela a operação e </w:t>
      </w:r>
      <w:r w:rsidR="008F1B4C" w:rsidRPr="009609DC">
        <w:rPr>
          <w:color w:val="auto"/>
        </w:rPr>
        <w:t>retorna</w:t>
      </w:r>
      <w:r w:rsidRPr="009609DC">
        <w:rPr>
          <w:color w:val="auto"/>
        </w:rPr>
        <w:t xml:space="preserve"> para a </w:t>
      </w:r>
      <w:r w:rsidR="00270DE9" w:rsidRPr="009609DC">
        <w:rPr>
          <w:color w:val="auto"/>
        </w:rPr>
        <w:t xml:space="preserve">Tela Pesquisar </w:t>
      </w:r>
      <w:r w:rsidR="009D4EC7">
        <w:rPr>
          <w:color w:val="auto"/>
        </w:rPr>
        <w:t>Setor</w:t>
      </w:r>
      <w:r w:rsidR="00270DE9" w:rsidRPr="009609DC">
        <w:rPr>
          <w:color w:val="auto"/>
        </w:rPr>
        <w:t>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2B5943" w:rsidRDefault="00AC3C95" w:rsidP="00335442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35442" w:rsidRPr="00335442" w:rsidRDefault="00335442" w:rsidP="00335442"/>
    <w:p w:rsidR="00AC3C95" w:rsidRPr="009609DC" w:rsidRDefault="00335442" w:rsidP="009C22EC">
      <w:pPr>
        <w:pStyle w:val="Ttulo4"/>
        <w:numPr>
          <w:ilvl w:val="0"/>
          <w:numId w:val="17"/>
        </w:numPr>
        <w:rPr>
          <w:sz w:val="20"/>
        </w:rPr>
      </w:pPr>
      <w:r>
        <w:rPr>
          <w:sz w:val="20"/>
        </w:rPr>
        <w:t>I</w:t>
      </w:r>
      <w:r w:rsidR="00AC3C95" w:rsidRPr="009609DC">
        <w:rPr>
          <w:sz w:val="20"/>
        </w:rPr>
        <w:t>tens de Controle</w:t>
      </w:r>
    </w:p>
    <w:p w:rsidR="00AC3C95" w:rsidRPr="009609DC" w:rsidRDefault="00AC3C95" w:rsidP="00AC3C95"/>
    <w:tbl>
      <w:tblPr>
        <w:tblW w:w="10285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715"/>
        <w:gridCol w:w="403"/>
        <w:gridCol w:w="1110"/>
        <w:gridCol w:w="360"/>
        <w:gridCol w:w="630"/>
        <w:gridCol w:w="520"/>
        <w:gridCol w:w="985"/>
        <w:gridCol w:w="1896"/>
      </w:tblGrid>
      <w:tr w:rsidR="00AC3C95" w:rsidRPr="009609DC" w:rsidTr="002F724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1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EE38B5" w:rsidRPr="009609DC" w:rsidTr="002F7243">
        <w:trPr>
          <w:cantSplit/>
          <w:jc w:val="center"/>
        </w:trPr>
        <w:tc>
          <w:tcPr>
            <w:tcW w:w="554" w:type="dxa"/>
            <w:vAlign w:val="center"/>
          </w:tcPr>
          <w:p w:rsidR="00EE38B5" w:rsidRPr="009609DC" w:rsidRDefault="00EE38B5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992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1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EE38B5" w:rsidRPr="005C023F" w:rsidRDefault="00EE38B5" w:rsidP="000C4822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EE38B5" w:rsidRPr="009609DC" w:rsidTr="00C9656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E38B5" w:rsidRPr="009609DC" w:rsidRDefault="00EE38B5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EE38B5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1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EE38B5" w:rsidRPr="008B521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EE38B5" w:rsidRPr="005C023F" w:rsidRDefault="00EE38B5" w:rsidP="000C4822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EE38B5" w:rsidRPr="009609DC" w:rsidTr="002F724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E38B5" w:rsidRPr="009609DC" w:rsidRDefault="00EE38B5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3</w:t>
            </w:r>
          </w:p>
        </w:tc>
        <w:tc>
          <w:tcPr>
            <w:tcW w:w="212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</w:tcPr>
          <w:p w:rsidR="00EE38B5" w:rsidRPr="008B521C" w:rsidRDefault="00EE38B5" w:rsidP="000C4822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EE38B5" w:rsidRPr="005C023F" w:rsidRDefault="00EE38B5" w:rsidP="000C4822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EE38B5" w:rsidRPr="009609DC" w:rsidTr="00C9656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E38B5" w:rsidRPr="009609DC" w:rsidRDefault="00EE38B5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</w:tcPr>
          <w:p w:rsidR="00EE38B5" w:rsidRPr="00103D8B" w:rsidRDefault="00EE38B5" w:rsidP="000C4822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</w:tcPr>
          <w:p w:rsidR="00EE38B5" w:rsidRPr="00103D8B" w:rsidRDefault="00EE38B5" w:rsidP="000C4822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EE38B5" w:rsidRPr="005C023F" w:rsidRDefault="00EE38B5" w:rsidP="000C4822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EE38B5" w:rsidRPr="009609DC" w:rsidRDefault="00EE38B5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 w:rsidP="000C4822">
            <w:pPr>
              <w:jc w:val="center"/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 w:rsidP="000C4822">
            <w:pPr>
              <w:jc w:val="center"/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87078" w:rsidRPr="009609DC" w:rsidRDefault="00F87078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5E73FA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E73FA" w:rsidRPr="00600B51" w:rsidRDefault="00F87078" w:rsidP="000C4822">
            <w:pPr>
              <w:jc w:val="center"/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0C482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E73FA" w:rsidRPr="009609DC" w:rsidRDefault="000B2594" w:rsidP="0013692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Tela Pesquisar </w:t>
            </w:r>
            <w:r w:rsidR="00136926">
              <w:rPr>
                <w:color w:val="auto"/>
                <w:sz w:val="22"/>
                <w:szCs w:val="22"/>
              </w:rPr>
              <w:t>Setor</w:t>
            </w:r>
            <w:r w:rsidRPr="009609DC">
              <w:rPr>
                <w:color w:val="auto"/>
              </w:rPr>
              <w:t>.</w:t>
            </w:r>
          </w:p>
        </w:tc>
      </w:tr>
      <w:tr w:rsidR="00F34DDD" w:rsidRPr="009609DC" w:rsidTr="002F7243">
        <w:trPr>
          <w:cantSplit/>
          <w:jc w:val="center"/>
        </w:trPr>
        <w:tc>
          <w:tcPr>
            <w:tcW w:w="10285" w:type="dxa"/>
            <w:gridSpan w:val="11"/>
            <w:shd w:val="pct25" w:color="auto" w:fill="auto"/>
            <w:vAlign w:val="center"/>
          </w:tcPr>
          <w:p w:rsidR="00F34DDD" w:rsidRPr="009609DC" w:rsidRDefault="00F34DDD" w:rsidP="002133CA">
            <w:pPr>
              <w:rPr>
                <w:sz w:val="22"/>
              </w:rPr>
            </w:pP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2288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51C35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51C35" w:rsidRPr="009609DC" w:rsidRDefault="00851C35" w:rsidP="00851C35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51C35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51C35" w:rsidRDefault="00851C35" w:rsidP="00851C35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51C35" w:rsidRPr="003865C4" w:rsidRDefault="00851C35" w:rsidP="00851C35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</w:p>
          <w:p w:rsidR="00851C35" w:rsidRPr="009609DC" w:rsidRDefault="00851C35" w:rsidP="00851C35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51C35" w:rsidRPr="009609DC" w:rsidRDefault="00851C35" w:rsidP="00851C35">
            <w:pPr>
              <w:ind w:left="1093" w:hanging="1093"/>
              <w:rPr>
                <w:sz w:val="16"/>
                <w:szCs w:val="16"/>
              </w:rPr>
            </w:pPr>
          </w:p>
          <w:p w:rsidR="00F34DDD" w:rsidRPr="009609DC" w:rsidRDefault="00851C35" w:rsidP="00851C35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E327A" w:rsidRDefault="003E327A" w:rsidP="008E7400">
      <w:pPr>
        <w:pStyle w:val="STJNivel3"/>
      </w:pPr>
      <w:bookmarkStart w:id="13" w:name="_Ref385342112"/>
      <w:bookmarkStart w:id="14" w:name="_Toc386558905"/>
      <w:bookmarkStart w:id="15" w:name="_Toc385347575"/>
    </w:p>
    <w:p w:rsidR="004D5521" w:rsidRPr="009609DC" w:rsidRDefault="00F6280A" w:rsidP="008E7400">
      <w:pPr>
        <w:pStyle w:val="STJNivel3"/>
      </w:pPr>
      <w:r>
        <w:t>2.2.3-</w:t>
      </w:r>
      <w:r w:rsidR="004D5521" w:rsidRPr="009609DC">
        <w:t>Tela Alterar</w:t>
      </w:r>
      <w:r w:rsidR="00695986">
        <w:t xml:space="preserve"> </w:t>
      </w:r>
      <w:bookmarkEnd w:id="13"/>
      <w:bookmarkEnd w:id="14"/>
      <w:bookmarkEnd w:id="15"/>
      <w:r w:rsidR="00065F26">
        <w:t>Setor</w:t>
      </w:r>
    </w:p>
    <w:p w:rsidR="004D5521" w:rsidRPr="009609DC" w:rsidRDefault="001B0D01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216" cy="2337393"/>
            <wp:effectExtent l="19050" t="0" r="5334" b="0"/>
            <wp:docPr id="15" name="Imagem 14" descr="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23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21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de Altera</w:t>
      </w:r>
      <w:r w:rsidR="001B0D01">
        <w:rPr>
          <w:i w:val="0"/>
          <w:color w:val="auto"/>
        </w:rPr>
        <w:t>r</w:t>
      </w:r>
      <w:r w:rsidRPr="009609DC">
        <w:rPr>
          <w:i w:val="0"/>
          <w:color w:val="auto"/>
        </w:rPr>
        <w:t xml:space="preserve"> </w:t>
      </w:r>
      <w:r w:rsidR="00065F26">
        <w:rPr>
          <w:i w:val="0"/>
          <w:color w:val="auto"/>
        </w:rPr>
        <w:t>Setor</w:t>
      </w:r>
      <w:r w:rsidRPr="009609DC">
        <w:rPr>
          <w:i w:val="0"/>
          <w:color w:val="auto"/>
        </w:rPr>
        <w:t>.</w:t>
      </w:r>
    </w:p>
    <w:p w:rsidR="00135ADC" w:rsidRPr="00135ADC" w:rsidRDefault="00135ADC" w:rsidP="00135ADC"/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270DE9" w:rsidRPr="009609DC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lastRenderedPageBreak/>
        <w:t xml:space="preserve">Ao acionar o botão “Cancelar”, o sistema cancela a operação e retorna para a Tela Pesquisar </w:t>
      </w:r>
      <w:r w:rsidR="00E63CDA">
        <w:rPr>
          <w:color w:val="auto"/>
        </w:rPr>
        <w:t xml:space="preserve">Local do </w:t>
      </w:r>
      <w:r w:rsidRPr="009609DC">
        <w:rPr>
          <w:color w:val="auto"/>
        </w:rPr>
        <w:t>Evento.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C01AB" w:rsidRPr="00DC01AB" w:rsidRDefault="00DC01AB" w:rsidP="00DC01AB"/>
    <w:p w:rsidR="004D5521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D26EC1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2B5943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992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B5943" w:rsidRPr="005C023F" w:rsidRDefault="002B5943" w:rsidP="00C96567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B5943" w:rsidRPr="009609DC" w:rsidTr="00C9656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2B5943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2B5943" w:rsidRPr="008B521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B5943" w:rsidRPr="005C023F" w:rsidRDefault="002B5943" w:rsidP="00C96567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B5943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</w:tcPr>
          <w:p w:rsidR="002B5943" w:rsidRPr="008B521C" w:rsidRDefault="002B5943" w:rsidP="00C96567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B5943" w:rsidRPr="005C023F" w:rsidRDefault="002B5943" w:rsidP="00C96567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2B5943" w:rsidRPr="009609DC" w:rsidTr="00C9656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2B5943" w:rsidRPr="00354058" w:rsidRDefault="002B5943" w:rsidP="00C96567">
            <w:pPr>
              <w:jc w:val="center"/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2B5943" w:rsidRPr="009609DC" w:rsidTr="00C9656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2B5943" w:rsidRPr="00354058" w:rsidRDefault="002B5943" w:rsidP="00C96567">
            <w:pPr>
              <w:jc w:val="center"/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2B5943" w:rsidRPr="009609DC" w:rsidTr="00C9656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B5943" w:rsidRPr="00600B51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B5943" w:rsidRPr="009609DC" w:rsidRDefault="002B5943" w:rsidP="00C9656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2B5943" w:rsidRPr="009609DC" w:rsidRDefault="002B5943" w:rsidP="00C9656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Tela Pesquisar </w:t>
            </w:r>
            <w:r>
              <w:rPr>
                <w:color w:val="auto"/>
                <w:sz w:val="22"/>
                <w:szCs w:val="22"/>
              </w:rPr>
              <w:t>Setor</w:t>
            </w:r>
            <w:r w:rsidRPr="009609DC">
              <w:rPr>
                <w:color w:val="auto"/>
              </w:rPr>
              <w:t>.</w:t>
            </w:r>
          </w:p>
        </w:tc>
      </w:tr>
      <w:tr w:rsidR="00D26EC1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26EC1" w:rsidRPr="009609DC" w:rsidRDefault="00D26EC1" w:rsidP="002B3116">
            <w:pPr>
              <w:rPr>
                <w:sz w:val="22"/>
              </w:rPr>
            </w:pP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Máscaras: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D26EC1" w:rsidRPr="009609DC" w:rsidRDefault="00D26EC1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26EC1" w:rsidRDefault="00D26EC1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D26EC1" w:rsidRPr="003865C4" w:rsidRDefault="00D26EC1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26EC1" w:rsidRDefault="00D26EC1" w:rsidP="00D26EC1"/>
    <w:p w:rsidR="00374463" w:rsidRDefault="00374463" w:rsidP="008E7400">
      <w:pPr>
        <w:pStyle w:val="STJNivel3"/>
      </w:pPr>
      <w:bookmarkStart w:id="16" w:name="_Ref385341791"/>
      <w:bookmarkStart w:id="17" w:name="_Toc386558906"/>
      <w:bookmarkStart w:id="18" w:name="_Toc385347576"/>
    </w:p>
    <w:p w:rsidR="00445BD0" w:rsidRDefault="00D46E23" w:rsidP="008E7400">
      <w:pPr>
        <w:pStyle w:val="STJNivel3"/>
      </w:pPr>
      <w:r>
        <w:t xml:space="preserve">2.2.4- </w:t>
      </w:r>
      <w:r w:rsidR="005164A6" w:rsidRPr="009609DC">
        <w:t>Tela Visualizar</w:t>
      </w:r>
      <w:r w:rsidR="006E0EF6">
        <w:t xml:space="preserve"> </w:t>
      </w:r>
      <w:bookmarkEnd w:id="16"/>
      <w:bookmarkEnd w:id="17"/>
      <w:bookmarkEnd w:id="18"/>
      <w:r w:rsidR="00664BF0">
        <w:t>Setor</w:t>
      </w:r>
    </w:p>
    <w:p w:rsidR="00445BD0" w:rsidRPr="009609DC" w:rsidRDefault="00CE11E1" w:rsidP="00445BD0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116188"/>
            <wp:effectExtent l="19050" t="0" r="5080" b="0"/>
            <wp:docPr id="16" name="Imagem 15" descr="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1" w:rsidRPr="009609DC" w:rsidRDefault="00B21741" w:rsidP="00445BD0">
      <w:pPr>
        <w:pStyle w:val="Instruo"/>
        <w:jc w:val="center"/>
        <w:rPr>
          <w:i w:val="0"/>
          <w:color w:val="auto"/>
        </w:rPr>
      </w:pPr>
    </w:p>
    <w:p w:rsidR="00445BD0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</w:t>
      </w:r>
      <w:r w:rsidR="00CE11E1">
        <w:rPr>
          <w:i w:val="0"/>
          <w:color w:val="auto"/>
        </w:rPr>
        <w:t xml:space="preserve">r </w:t>
      </w:r>
      <w:r w:rsidR="00664BF0">
        <w:rPr>
          <w:i w:val="0"/>
          <w:color w:val="auto"/>
        </w:rPr>
        <w:t>Setor</w:t>
      </w:r>
      <w:r w:rsidRPr="009609DC">
        <w:rPr>
          <w:i w:val="0"/>
          <w:color w:val="auto"/>
        </w:rPr>
        <w:t>.</w:t>
      </w:r>
    </w:p>
    <w:p w:rsidR="0004711C" w:rsidRDefault="0004711C" w:rsidP="0004711C"/>
    <w:p w:rsidR="0004711C" w:rsidRPr="0004711C" w:rsidRDefault="0004711C" w:rsidP="0004711C"/>
    <w:p w:rsidR="00445BD0" w:rsidRPr="009609DC" w:rsidRDefault="00AF3422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 xml:space="preserve"> </w:t>
      </w:r>
      <w:r w:rsidR="00445BD0" w:rsidRPr="009609DC">
        <w:rPr>
          <w:sz w:val="20"/>
        </w:rPr>
        <w:t>Regras de Apresentação</w:t>
      </w:r>
    </w:p>
    <w:p w:rsidR="00445BD0" w:rsidRPr="009609DC" w:rsidRDefault="00445BD0" w:rsidP="009C22EC">
      <w:pPr>
        <w:pStyle w:val="PargrafodaLista"/>
        <w:numPr>
          <w:ilvl w:val="0"/>
          <w:numId w:val="8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Voltar, o sistema retornará para a </w:t>
      </w:r>
      <w:r w:rsidR="00270DE9" w:rsidRPr="009609DC">
        <w:rPr>
          <w:color w:val="auto"/>
        </w:rPr>
        <w:t>Tela P</w:t>
      </w:r>
      <w:r w:rsidRPr="009609DC">
        <w:rPr>
          <w:color w:val="auto"/>
        </w:rPr>
        <w:t>esquisa</w:t>
      </w:r>
      <w:r w:rsidR="000B2594" w:rsidRPr="009609DC">
        <w:rPr>
          <w:color w:val="auto"/>
        </w:rPr>
        <w:t>r</w:t>
      </w:r>
      <w:r w:rsidRPr="009609DC">
        <w:rPr>
          <w:color w:val="auto"/>
        </w:rPr>
        <w:t xml:space="preserve"> </w:t>
      </w:r>
      <w:r w:rsidR="007118BF">
        <w:rPr>
          <w:color w:val="auto"/>
        </w:rPr>
        <w:t xml:space="preserve">Local de </w:t>
      </w:r>
      <w:r w:rsidR="00270DE9" w:rsidRPr="009609DC">
        <w:rPr>
          <w:color w:val="auto"/>
        </w:rPr>
        <w:t>Evento</w:t>
      </w:r>
      <w:r w:rsidRPr="009609DC">
        <w:rPr>
          <w:color w:val="auto"/>
        </w:rPr>
        <w:t>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42406" w:rsidRDefault="00D42406" w:rsidP="00D42406"/>
    <w:p w:rsidR="00445BD0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Itens de Controle</w:t>
      </w:r>
    </w:p>
    <w:p w:rsidR="0056013B" w:rsidRDefault="0056013B" w:rsidP="0056013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56013B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065C58" w:rsidRPr="009609DC" w:rsidTr="00C96567">
        <w:trPr>
          <w:cantSplit/>
          <w:jc w:val="center"/>
        </w:trPr>
        <w:tc>
          <w:tcPr>
            <w:tcW w:w="554" w:type="dxa"/>
            <w:vAlign w:val="center"/>
          </w:tcPr>
          <w:p w:rsidR="00065C58" w:rsidRPr="009609DC" w:rsidRDefault="00065C5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992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</w:tcPr>
          <w:p w:rsidR="00065C58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</w:p>
          <w:p w:rsidR="00065C58" w:rsidRPr="008B521C" w:rsidRDefault="00065C58" w:rsidP="00065C5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65C58" w:rsidRPr="009609DC" w:rsidRDefault="00D45FBB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065C58" w:rsidRPr="005C023F" w:rsidRDefault="00065C58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65C58" w:rsidRPr="009609DC" w:rsidTr="00C9656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65C58" w:rsidRPr="009609DC" w:rsidRDefault="00065C5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065C58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  <w:vAlign w:val="center"/>
          </w:tcPr>
          <w:p w:rsidR="00065C58" w:rsidRPr="009609DC" w:rsidRDefault="00065C5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65C58" w:rsidRPr="009609DC" w:rsidRDefault="00D45FBB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065C58" w:rsidRPr="005C023F" w:rsidRDefault="00065C58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8757A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8757A" w:rsidRPr="009609DC" w:rsidRDefault="0058757A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</w:tcPr>
          <w:p w:rsidR="0058757A" w:rsidRPr="008B521C" w:rsidRDefault="0058757A" w:rsidP="00065C5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8757A" w:rsidRPr="009609DC" w:rsidRDefault="00D45FBB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58757A" w:rsidRPr="005C023F" w:rsidRDefault="0058757A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58757A" w:rsidRPr="009609DC" w:rsidRDefault="006C3C2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58757A" w:rsidRPr="009609DC" w:rsidRDefault="0058757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404C8" w:rsidRDefault="007404C8" w:rsidP="00065C58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927FDA" w:rsidRDefault="00F87078" w:rsidP="00065C58">
            <w:pPr>
              <w:jc w:val="center"/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volta para a tela Pesquisar Local do Evento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56013B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6013B" w:rsidRPr="009609DC" w:rsidRDefault="0056013B" w:rsidP="002B3116">
            <w:pPr>
              <w:rPr>
                <w:sz w:val="22"/>
              </w:rPr>
            </w:pP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8F22DE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8F22DE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6013B" w:rsidRPr="009609DC" w:rsidRDefault="0056013B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6013B" w:rsidRDefault="0056013B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56013B" w:rsidRPr="003865C4" w:rsidRDefault="0056013B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6013B" w:rsidRPr="0056013B" w:rsidRDefault="0056013B" w:rsidP="0056013B"/>
    <w:p w:rsidR="00136D03" w:rsidRDefault="00136D03" w:rsidP="008E7400">
      <w:pPr>
        <w:pStyle w:val="STJNivel3"/>
      </w:pPr>
      <w:bookmarkStart w:id="19" w:name="_Ref385342473"/>
      <w:bookmarkStart w:id="20" w:name="_Ref385343259"/>
      <w:bookmarkStart w:id="21" w:name="_Toc386558907"/>
      <w:bookmarkStart w:id="22" w:name="_Toc385347577"/>
    </w:p>
    <w:p w:rsidR="006A43A5" w:rsidRDefault="00576764" w:rsidP="008E7400">
      <w:pPr>
        <w:pStyle w:val="STJNivel3"/>
      </w:pPr>
      <w:r>
        <w:t xml:space="preserve">2.2.5- </w:t>
      </w:r>
      <w:r w:rsidR="006A43A5" w:rsidRPr="009609DC">
        <w:t xml:space="preserve">Tela </w:t>
      </w:r>
      <w:bookmarkEnd w:id="19"/>
      <w:bookmarkEnd w:id="20"/>
      <w:bookmarkEnd w:id="21"/>
      <w:bookmarkEnd w:id="22"/>
      <w:r w:rsidR="002B3116">
        <w:t xml:space="preserve">Excluir </w:t>
      </w:r>
      <w:r w:rsidR="00D75351">
        <w:t>Setor</w:t>
      </w:r>
    </w:p>
    <w:p w:rsidR="006A43A5" w:rsidRDefault="002B3116" w:rsidP="006A43A5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6300467" cy="2116188"/>
            <wp:effectExtent l="19050" t="0" r="5083" b="0"/>
            <wp:docPr id="17" name="Imagem 16" descr="ex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67" cy="21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16" w:rsidRPr="002B3116" w:rsidRDefault="002B3116" w:rsidP="002B3116"/>
    <w:p w:rsidR="006A43A5" w:rsidRDefault="006A43A5" w:rsidP="006A43A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5 </w:t>
      </w:r>
      <w:r w:rsidR="009D6A5A">
        <w:rPr>
          <w:i w:val="0"/>
          <w:color w:val="auto"/>
        </w:rPr>
        <w:t>–</w:t>
      </w:r>
      <w:r w:rsidRPr="009609DC">
        <w:rPr>
          <w:i w:val="0"/>
          <w:color w:val="auto"/>
        </w:rPr>
        <w:t xml:space="preserve"> Tela</w:t>
      </w:r>
      <w:r w:rsidR="009D6A5A">
        <w:rPr>
          <w:i w:val="0"/>
          <w:color w:val="auto"/>
        </w:rPr>
        <w:t xml:space="preserve"> de</w:t>
      </w:r>
      <w:r w:rsidRPr="009609DC">
        <w:rPr>
          <w:i w:val="0"/>
          <w:color w:val="auto"/>
        </w:rPr>
        <w:t xml:space="preserve"> </w:t>
      </w:r>
      <w:r w:rsidR="00EA16B0">
        <w:rPr>
          <w:i w:val="0"/>
          <w:color w:val="auto"/>
        </w:rPr>
        <w:t xml:space="preserve">Excluir </w:t>
      </w:r>
      <w:r w:rsidR="00D75351">
        <w:rPr>
          <w:i w:val="0"/>
          <w:color w:val="auto"/>
        </w:rPr>
        <w:t>Setor</w:t>
      </w:r>
      <w:r w:rsidRPr="009609DC">
        <w:rPr>
          <w:i w:val="0"/>
          <w:color w:val="auto"/>
        </w:rPr>
        <w:t>.</w:t>
      </w:r>
    </w:p>
    <w:p w:rsidR="00EA16B0" w:rsidRDefault="00EA16B0" w:rsidP="00EA16B0"/>
    <w:p w:rsidR="00EA16B0" w:rsidRDefault="00EA16B0" w:rsidP="00EA16B0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EA16B0" w:rsidRPr="009609DC" w:rsidRDefault="00EA16B0" w:rsidP="00EA16B0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.</w:t>
      </w:r>
    </w:p>
    <w:p w:rsidR="006A43A5" w:rsidRPr="009609DC" w:rsidRDefault="00EA16B0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i/>
          <w:color w:val="auto"/>
        </w:rPr>
        <w:t xml:space="preserve">Ao acionar o </w:t>
      </w:r>
      <w:r w:rsidRPr="000B2D3B">
        <w:rPr>
          <w:color w:val="auto"/>
        </w:rPr>
        <w:t>botão</w:t>
      </w:r>
      <w:r w:rsidRPr="009609DC">
        <w:rPr>
          <w:i/>
          <w:color w:val="auto"/>
        </w:rPr>
        <w:t xml:space="preserve"> “</w:t>
      </w:r>
      <w:r w:rsidR="0049145A" w:rsidRPr="00D807A4">
        <w:rPr>
          <w:color w:val="auto"/>
        </w:rPr>
        <w:t>Excluir</w:t>
      </w:r>
      <w:r w:rsidRPr="009609DC">
        <w:rPr>
          <w:i/>
          <w:color w:val="auto"/>
        </w:rPr>
        <w:t xml:space="preserve">”, </w:t>
      </w:r>
      <w:r w:rsidRPr="0049145A">
        <w:rPr>
          <w:color w:val="auto"/>
        </w:rPr>
        <w:t xml:space="preserve">o sistema </w:t>
      </w:r>
      <w:r w:rsidR="0049145A" w:rsidRPr="0049145A">
        <w:rPr>
          <w:color w:val="auto"/>
        </w:rPr>
        <w:t>exclui</w:t>
      </w:r>
      <w:r w:rsidRPr="0049145A">
        <w:rPr>
          <w:color w:val="auto"/>
        </w:rPr>
        <w:t xml:space="preserve"> </w:t>
      </w:r>
      <w:r w:rsidR="0049145A">
        <w:rPr>
          <w:color w:val="auto"/>
        </w:rPr>
        <w:t>o registro.</w:t>
      </w:r>
    </w:p>
    <w:p w:rsidR="00EA16B0" w:rsidRPr="009609DC" w:rsidRDefault="00EA16B0" w:rsidP="00EA16B0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Tela Pesquisar </w:t>
      </w:r>
      <w:r w:rsidR="009D4EC7">
        <w:rPr>
          <w:color w:val="auto"/>
        </w:rPr>
        <w:t>Setor</w:t>
      </w:r>
      <w:r w:rsidRPr="009609DC">
        <w:rPr>
          <w:color w:val="auto"/>
        </w:rPr>
        <w:t>.</w:t>
      </w: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Exceções</w:t>
      </w:r>
    </w:p>
    <w:p w:rsidR="006A43A5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7173C" w:rsidRDefault="0037173C" w:rsidP="0037173C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Itens de Controle</w:t>
      </w:r>
    </w:p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992"/>
        <w:gridCol w:w="709"/>
        <w:gridCol w:w="403"/>
        <w:gridCol w:w="1110"/>
        <w:gridCol w:w="360"/>
        <w:gridCol w:w="496"/>
        <w:gridCol w:w="360"/>
        <w:gridCol w:w="985"/>
        <w:gridCol w:w="1896"/>
      </w:tblGrid>
      <w:tr w:rsidR="008E7400" w:rsidRPr="009609DC" w:rsidTr="00140FF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065C58" w:rsidRPr="009609DC" w:rsidTr="00C96567">
        <w:trPr>
          <w:cantSplit/>
          <w:jc w:val="center"/>
        </w:trPr>
        <w:tc>
          <w:tcPr>
            <w:tcW w:w="554" w:type="dxa"/>
            <w:vAlign w:val="center"/>
          </w:tcPr>
          <w:p w:rsidR="00065C58" w:rsidRPr="009609DC" w:rsidRDefault="00065C5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</w:t>
            </w:r>
          </w:p>
        </w:tc>
        <w:tc>
          <w:tcPr>
            <w:tcW w:w="1939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Setor</w:t>
            </w:r>
          </w:p>
        </w:tc>
        <w:tc>
          <w:tcPr>
            <w:tcW w:w="992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0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09" w:type="dxa"/>
          </w:tcPr>
          <w:p w:rsidR="00065C58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</w:p>
          <w:p w:rsidR="00065C58" w:rsidRPr="008B521C" w:rsidRDefault="00065C58" w:rsidP="00065C5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065C58" w:rsidRPr="005C023F" w:rsidRDefault="00065C58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065C58" w:rsidRPr="009609DC" w:rsidTr="00C9656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65C58" w:rsidRPr="009609DC" w:rsidRDefault="00065C5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39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065C58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09" w:type="dxa"/>
            <w:vAlign w:val="center"/>
          </w:tcPr>
          <w:p w:rsidR="00065C58" w:rsidRPr="009609DC" w:rsidRDefault="00065C5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065C58" w:rsidRPr="005C023F" w:rsidRDefault="00065C58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065C58" w:rsidRPr="009609DC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46761A" w:rsidRPr="009609DC" w:rsidTr="00140FF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6761A" w:rsidRPr="009609DC" w:rsidRDefault="0046761A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39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</w:tcPr>
          <w:p w:rsidR="00065C58" w:rsidRDefault="00065C58" w:rsidP="00065C58">
            <w:pPr>
              <w:jc w:val="center"/>
              <w:rPr>
                <w:iCs/>
                <w:color w:val="auto"/>
                <w:sz w:val="22"/>
              </w:rPr>
            </w:pPr>
          </w:p>
          <w:p w:rsidR="0046761A" w:rsidRPr="008B521C" w:rsidRDefault="0046761A" w:rsidP="00065C5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46761A" w:rsidRPr="005C023F" w:rsidRDefault="0046761A" w:rsidP="00065C58">
            <w:pPr>
              <w:jc w:val="center"/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46761A" w:rsidRPr="009609DC" w:rsidRDefault="0046761A" w:rsidP="00065C5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745DA" w:rsidRDefault="00F87078" w:rsidP="00065C58">
            <w:pPr>
              <w:jc w:val="center"/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exclui o registro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E5EC1" w:rsidRDefault="006E5EC1" w:rsidP="00065C58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E5EC1" w:rsidRDefault="00F87078" w:rsidP="00065C58">
            <w:pPr>
              <w:jc w:val="center"/>
              <w:rPr>
                <w:color w:val="auto"/>
              </w:rPr>
            </w:pPr>
            <w:r w:rsidRPr="006E5E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065C5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87078" w:rsidRPr="009609DC" w:rsidRDefault="00F87078" w:rsidP="00065C58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 xml:space="preserve">- </w:t>
            </w:r>
            <w:r w:rsidRPr="00AD3372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AD3372">
              <w:rPr>
                <w:color w:val="auto"/>
                <w:sz w:val="22"/>
                <w:szCs w:val="22"/>
              </w:rPr>
              <w:t xml:space="preserve">cancela a operação e retorna para a Tela Pesquisar </w:t>
            </w:r>
            <w:r w:rsidR="00AD3372" w:rsidRPr="00AD3372">
              <w:rPr>
                <w:color w:val="auto"/>
                <w:sz w:val="22"/>
                <w:szCs w:val="22"/>
              </w:rPr>
              <w:t>Setor</w:t>
            </w:r>
            <w:r w:rsidRPr="00AD3372">
              <w:rPr>
                <w:color w:val="auto"/>
                <w:sz w:val="22"/>
                <w:szCs w:val="22"/>
              </w:rPr>
              <w:t>.</w:t>
            </w:r>
          </w:p>
        </w:tc>
      </w:tr>
      <w:tr w:rsidR="008E7400" w:rsidRPr="009609DC" w:rsidTr="00D81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E7400" w:rsidRPr="009609DC" w:rsidRDefault="008E7400" w:rsidP="00D8197E">
            <w:pPr>
              <w:rPr>
                <w:sz w:val="22"/>
              </w:rPr>
            </w:pP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="00D8521C">
              <w:rPr>
                <w:sz w:val="16"/>
                <w:szCs w:val="16"/>
              </w:rPr>
              <w:t>L</w:t>
            </w:r>
            <w:r w:rsidRPr="009609DC">
              <w:rPr>
                <w:b/>
                <w:bCs/>
                <w:sz w:val="16"/>
                <w:szCs w:val="16"/>
              </w:rPr>
              <w:t>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D8521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E7400" w:rsidRPr="009609DC" w:rsidRDefault="008E7400" w:rsidP="00D8197E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E7400" w:rsidRDefault="008E7400" w:rsidP="00D8197E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E7400" w:rsidRPr="003865C4" w:rsidRDefault="008E7400" w:rsidP="00D8197E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9609DC" w:rsidRDefault="006A43A5" w:rsidP="008E7400">
      <w:pPr>
        <w:pStyle w:val="STJNivel3"/>
      </w:pPr>
    </w:p>
    <w:sectPr w:rsidR="006A43A5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E1C" w:rsidRDefault="00455E1C">
      <w:r>
        <w:separator/>
      </w:r>
    </w:p>
  </w:endnote>
  <w:endnote w:type="continuationSeparator" w:id="1">
    <w:p w:rsidR="00455E1C" w:rsidRDefault="00455E1C">
      <w:r>
        <w:continuationSeparator/>
      </w:r>
    </w:p>
  </w:endnote>
  <w:endnote w:type="continuationNotice" w:id="2">
    <w:p w:rsidR="00455E1C" w:rsidRDefault="00455E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BB8" w:rsidRDefault="008E4BB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8E4BB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E4BB8" w:rsidRDefault="008E4BB8">
          <w:r>
            <w:t>Politec Ltda.</w:t>
          </w:r>
        </w:p>
        <w:p w:rsidR="008E4BB8" w:rsidRDefault="008E4BB8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E4BB8" w:rsidRDefault="008E4BB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E4BB8" w:rsidRDefault="008E4BB8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8E4BB8" w:rsidRDefault="008E4BB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BB8" w:rsidRDefault="008E4BB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8E4BB8">
      <w:trPr>
        <w:cantSplit/>
        <w:jc w:val="center"/>
      </w:trPr>
      <w:tc>
        <w:tcPr>
          <w:tcW w:w="8005" w:type="dxa"/>
        </w:tcPr>
        <w:p w:rsidR="008E4BB8" w:rsidRPr="006F645F" w:rsidRDefault="008E4BB8" w:rsidP="009C7525">
          <w:pPr>
            <w:pStyle w:val="Rodap"/>
            <w:ind w:right="360"/>
            <w:rPr>
              <w:color w:val="auto"/>
            </w:rPr>
          </w:pPr>
          <w:r w:rsidRPr="006F645F">
            <w:rPr>
              <w:color w:val="auto"/>
            </w:rPr>
            <w:t>sigeven_este_it01</w:t>
          </w:r>
          <w:r>
            <w:rPr>
              <w:color w:val="auto"/>
            </w:rPr>
            <w:t>5</w:t>
          </w:r>
          <w:r w:rsidRPr="006F645F">
            <w:rPr>
              <w:color w:val="auto"/>
            </w:rPr>
            <w:t>_manter_</w:t>
          </w:r>
          <w:r>
            <w:rPr>
              <w:color w:val="auto"/>
            </w:rPr>
            <w:t>setor</w:t>
          </w:r>
          <w:r w:rsidRPr="006F645F">
            <w:rPr>
              <w:color w:val="auto"/>
            </w:rPr>
            <w:t xml:space="preserve"> </w:t>
          </w:r>
        </w:p>
      </w:tc>
      <w:tc>
        <w:tcPr>
          <w:tcW w:w="1705" w:type="dxa"/>
          <w:vAlign w:val="center"/>
        </w:tcPr>
        <w:p w:rsidR="008E4BB8" w:rsidRPr="00203AE9" w:rsidRDefault="008E4BB8" w:rsidP="00845586">
          <w:pPr>
            <w:pStyle w:val="Rodap"/>
            <w:jc w:val="right"/>
          </w:pPr>
          <w:r w:rsidRPr="00203AE9">
            <w:t>Pág.</w:t>
          </w:r>
          <w:r w:rsidR="00CE470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CE4704">
            <w:rPr>
              <w:rStyle w:val="Nmerodepgina"/>
              <w:sz w:val="20"/>
            </w:rPr>
            <w:fldChar w:fldCharType="separate"/>
          </w:r>
          <w:r w:rsidR="00912BEE">
            <w:rPr>
              <w:rStyle w:val="Nmerodepgina"/>
              <w:noProof/>
              <w:sz w:val="20"/>
            </w:rPr>
            <w:t>12</w:t>
          </w:r>
          <w:r w:rsidR="00CE470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912BEE">
              <w:rPr>
                <w:noProof/>
              </w:rPr>
              <w:t>12</w:t>
            </w:r>
          </w:fldSimple>
        </w:p>
      </w:tc>
    </w:tr>
  </w:tbl>
  <w:p w:rsidR="008E4BB8" w:rsidRDefault="008E4BB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E1C" w:rsidRDefault="00455E1C">
      <w:r>
        <w:separator/>
      </w:r>
    </w:p>
  </w:footnote>
  <w:footnote w:type="continuationSeparator" w:id="1">
    <w:p w:rsidR="00455E1C" w:rsidRDefault="00455E1C">
      <w:r>
        <w:continuationSeparator/>
      </w:r>
    </w:p>
  </w:footnote>
  <w:footnote w:type="continuationNotice" w:id="2">
    <w:p w:rsidR="00455E1C" w:rsidRDefault="00455E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BB8" w:rsidRDefault="008E4BB8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8E4BB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E4BB8" w:rsidRDefault="008E4BB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8E4BB8" w:rsidRDefault="008E4BB8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8E4BB8" w:rsidRDefault="008E4BB8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65286883" r:id="rId2"/>
            </w:object>
          </w:r>
        </w:p>
      </w:tc>
    </w:tr>
  </w:tbl>
  <w:p w:rsidR="008E4BB8" w:rsidRDefault="008E4BB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8E4BB8">
      <w:trPr>
        <w:cantSplit/>
        <w:trHeight w:val="575"/>
        <w:jc w:val="center"/>
      </w:trPr>
      <w:tc>
        <w:tcPr>
          <w:tcW w:w="720" w:type="pct"/>
          <w:vAlign w:val="center"/>
        </w:tcPr>
        <w:p w:rsidR="008E4BB8" w:rsidRDefault="008E4BB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8E4BB8" w:rsidRDefault="008E4BB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8E4BB8" w:rsidRPr="00B444D2" w:rsidRDefault="008E4BB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Local do Evento</w:t>
          </w:r>
        </w:p>
        <w:p w:rsidR="008E4BB8" w:rsidRDefault="008E4BB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8E4BB8" w:rsidRDefault="00CE4704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8E4BB8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8E4BB8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8E4BB8" w:rsidRPr="00B444D2" w:rsidRDefault="008E4BB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E4BB8" w:rsidRDefault="008E4BB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28"/>
  </w:num>
  <w:num w:numId="5">
    <w:abstractNumId w:val="5"/>
  </w:num>
  <w:num w:numId="6">
    <w:abstractNumId w:val="14"/>
  </w:num>
  <w:num w:numId="7">
    <w:abstractNumId w:val="19"/>
  </w:num>
  <w:num w:numId="8">
    <w:abstractNumId w:val="17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24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22"/>
  </w:num>
  <w:num w:numId="19">
    <w:abstractNumId w:val="1"/>
  </w:num>
  <w:num w:numId="20">
    <w:abstractNumId w:val="0"/>
  </w:num>
  <w:num w:numId="21">
    <w:abstractNumId w:val="13"/>
  </w:num>
  <w:num w:numId="22">
    <w:abstractNumId w:val="23"/>
  </w:num>
  <w:num w:numId="23">
    <w:abstractNumId w:val="18"/>
  </w:num>
  <w:num w:numId="24">
    <w:abstractNumId w:val="8"/>
  </w:num>
  <w:num w:numId="25">
    <w:abstractNumId w:val="11"/>
  </w:num>
  <w:num w:numId="26">
    <w:abstractNumId w:val="7"/>
  </w:num>
  <w:num w:numId="27">
    <w:abstractNumId w:val="4"/>
  </w:num>
  <w:num w:numId="28">
    <w:abstractNumId w:val="20"/>
  </w:num>
  <w:num w:numId="29">
    <w:abstractNumId w:val="2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4274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5371C"/>
    <w:rsid w:val="00000189"/>
    <w:rsid w:val="0000286E"/>
    <w:rsid w:val="00002E2D"/>
    <w:rsid w:val="00010696"/>
    <w:rsid w:val="00011FE7"/>
    <w:rsid w:val="00016829"/>
    <w:rsid w:val="000233B4"/>
    <w:rsid w:val="00023A10"/>
    <w:rsid w:val="00043F96"/>
    <w:rsid w:val="000447A8"/>
    <w:rsid w:val="0004711C"/>
    <w:rsid w:val="000521B4"/>
    <w:rsid w:val="0005371C"/>
    <w:rsid w:val="000553F2"/>
    <w:rsid w:val="000617DF"/>
    <w:rsid w:val="00063842"/>
    <w:rsid w:val="00063BB4"/>
    <w:rsid w:val="00065C58"/>
    <w:rsid w:val="00065F26"/>
    <w:rsid w:val="000702A3"/>
    <w:rsid w:val="00081EF9"/>
    <w:rsid w:val="00084A5A"/>
    <w:rsid w:val="00091282"/>
    <w:rsid w:val="00094A08"/>
    <w:rsid w:val="000A160E"/>
    <w:rsid w:val="000A3E7C"/>
    <w:rsid w:val="000A5058"/>
    <w:rsid w:val="000B1FDE"/>
    <w:rsid w:val="000B2594"/>
    <w:rsid w:val="000B2C8C"/>
    <w:rsid w:val="000B2D3B"/>
    <w:rsid w:val="000C18B7"/>
    <w:rsid w:val="000C4822"/>
    <w:rsid w:val="000C7AB7"/>
    <w:rsid w:val="000D043A"/>
    <w:rsid w:val="000D3F5A"/>
    <w:rsid w:val="000D4C6E"/>
    <w:rsid w:val="000E6565"/>
    <w:rsid w:val="000F5968"/>
    <w:rsid w:val="00101AB1"/>
    <w:rsid w:val="00103470"/>
    <w:rsid w:val="00103D8B"/>
    <w:rsid w:val="00107AFE"/>
    <w:rsid w:val="00112916"/>
    <w:rsid w:val="00120599"/>
    <w:rsid w:val="00125DBF"/>
    <w:rsid w:val="001271EE"/>
    <w:rsid w:val="00130A36"/>
    <w:rsid w:val="001313F6"/>
    <w:rsid w:val="00132221"/>
    <w:rsid w:val="001327E3"/>
    <w:rsid w:val="00135ADC"/>
    <w:rsid w:val="00136926"/>
    <w:rsid w:val="00136D03"/>
    <w:rsid w:val="001379C1"/>
    <w:rsid w:val="0014080A"/>
    <w:rsid w:val="00140FF7"/>
    <w:rsid w:val="001451C0"/>
    <w:rsid w:val="00150F95"/>
    <w:rsid w:val="00154E7B"/>
    <w:rsid w:val="00155384"/>
    <w:rsid w:val="00166686"/>
    <w:rsid w:val="001666C9"/>
    <w:rsid w:val="00170260"/>
    <w:rsid w:val="001706C7"/>
    <w:rsid w:val="001767DC"/>
    <w:rsid w:val="001841AD"/>
    <w:rsid w:val="00186E4D"/>
    <w:rsid w:val="00192800"/>
    <w:rsid w:val="00194F25"/>
    <w:rsid w:val="001A189E"/>
    <w:rsid w:val="001A32F6"/>
    <w:rsid w:val="001B00B2"/>
    <w:rsid w:val="001B0D01"/>
    <w:rsid w:val="001B1DF7"/>
    <w:rsid w:val="001C1B17"/>
    <w:rsid w:val="001D0510"/>
    <w:rsid w:val="001D23B2"/>
    <w:rsid w:val="001D24BC"/>
    <w:rsid w:val="001E2036"/>
    <w:rsid w:val="001E5654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15DCD"/>
    <w:rsid w:val="00216EA2"/>
    <w:rsid w:val="00220EBB"/>
    <w:rsid w:val="0022288C"/>
    <w:rsid w:val="00230B3E"/>
    <w:rsid w:val="00235E45"/>
    <w:rsid w:val="00237A67"/>
    <w:rsid w:val="00242AEC"/>
    <w:rsid w:val="00246405"/>
    <w:rsid w:val="0025107E"/>
    <w:rsid w:val="00255EF3"/>
    <w:rsid w:val="002564FB"/>
    <w:rsid w:val="002624C2"/>
    <w:rsid w:val="002639EF"/>
    <w:rsid w:val="00265A27"/>
    <w:rsid w:val="00265AA0"/>
    <w:rsid w:val="00270DE9"/>
    <w:rsid w:val="002721CD"/>
    <w:rsid w:val="00275E57"/>
    <w:rsid w:val="0027735A"/>
    <w:rsid w:val="00281C01"/>
    <w:rsid w:val="002868D6"/>
    <w:rsid w:val="00290B86"/>
    <w:rsid w:val="002946E2"/>
    <w:rsid w:val="002A0015"/>
    <w:rsid w:val="002A1F7B"/>
    <w:rsid w:val="002B0285"/>
    <w:rsid w:val="002B0C29"/>
    <w:rsid w:val="002B1649"/>
    <w:rsid w:val="002B3116"/>
    <w:rsid w:val="002B5943"/>
    <w:rsid w:val="002C11CE"/>
    <w:rsid w:val="002C51EE"/>
    <w:rsid w:val="002C6027"/>
    <w:rsid w:val="002D10AF"/>
    <w:rsid w:val="002D2A2E"/>
    <w:rsid w:val="002D5CE0"/>
    <w:rsid w:val="002D71DC"/>
    <w:rsid w:val="002F0385"/>
    <w:rsid w:val="002F22E4"/>
    <w:rsid w:val="002F3EED"/>
    <w:rsid w:val="002F70F4"/>
    <w:rsid w:val="002F7243"/>
    <w:rsid w:val="00304018"/>
    <w:rsid w:val="00310CC0"/>
    <w:rsid w:val="00310F7B"/>
    <w:rsid w:val="00312B96"/>
    <w:rsid w:val="00312E07"/>
    <w:rsid w:val="003205BD"/>
    <w:rsid w:val="00320EEE"/>
    <w:rsid w:val="00321220"/>
    <w:rsid w:val="00322054"/>
    <w:rsid w:val="0032373E"/>
    <w:rsid w:val="00326F1F"/>
    <w:rsid w:val="00330C0F"/>
    <w:rsid w:val="00332A16"/>
    <w:rsid w:val="003334F1"/>
    <w:rsid w:val="00335442"/>
    <w:rsid w:val="00335630"/>
    <w:rsid w:val="00343126"/>
    <w:rsid w:val="003448F8"/>
    <w:rsid w:val="00344B01"/>
    <w:rsid w:val="00354058"/>
    <w:rsid w:val="00354E33"/>
    <w:rsid w:val="0036091D"/>
    <w:rsid w:val="00360C61"/>
    <w:rsid w:val="0036361A"/>
    <w:rsid w:val="0037173C"/>
    <w:rsid w:val="00374047"/>
    <w:rsid w:val="00374463"/>
    <w:rsid w:val="003756CA"/>
    <w:rsid w:val="00376625"/>
    <w:rsid w:val="00376D29"/>
    <w:rsid w:val="00383483"/>
    <w:rsid w:val="003865C4"/>
    <w:rsid w:val="00387177"/>
    <w:rsid w:val="00393643"/>
    <w:rsid w:val="00395907"/>
    <w:rsid w:val="003B5D10"/>
    <w:rsid w:val="003C18E2"/>
    <w:rsid w:val="003C62E6"/>
    <w:rsid w:val="003C6E62"/>
    <w:rsid w:val="003E25B3"/>
    <w:rsid w:val="003E327A"/>
    <w:rsid w:val="003F0D53"/>
    <w:rsid w:val="003F15F8"/>
    <w:rsid w:val="003F1BC8"/>
    <w:rsid w:val="003F41CC"/>
    <w:rsid w:val="00401449"/>
    <w:rsid w:val="004024E2"/>
    <w:rsid w:val="004044F3"/>
    <w:rsid w:val="0041081F"/>
    <w:rsid w:val="004130FD"/>
    <w:rsid w:val="00416208"/>
    <w:rsid w:val="00417C64"/>
    <w:rsid w:val="004222AA"/>
    <w:rsid w:val="0042381D"/>
    <w:rsid w:val="0043568F"/>
    <w:rsid w:val="00435D73"/>
    <w:rsid w:val="004365A3"/>
    <w:rsid w:val="00440AE5"/>
    <w:rsid w:val="00441758"/>
    <w:rsid w:val="00443864"/>
    <w:rsid w:val="00444631"/>
    <w:rsid w:val="00445BD0"/>
    <w:rsid w:val="00446CAB"/>
    <w:rsid w:val="00447B78"/>
    <w:rsid w:val="00447D31"/>
    <w:rsid w:val="004505F3"/>
    <w:rsid w:val="00451802"/>
    <w:rsid w:val="004535CD"/>
    <w:rsid w:val="00455AC4"/>
    <w:rsid w:val="00455E1C"/>
    <w:rsid w:val="00457B0D"/>
    <w:rsid w:val="00460FB1"/>
    <w:rsid w:val="004623CA"/>
    <w:rsid w:val="0046761A"/>
    <w:rsid w:val="00467C78"/>
    <w:rsid w:val="00476197"/>
    <w:rsid w:val="00477299"/>
    <w:rsid w:val="004824B5"/>
    <w:rsid w:val="0049145A"/>
    <w:rsid w:val="00492370"/>
    <w:rsid w:val="004A4225"/>
    <w:rsid w:val="004B1BE4"/>
    <w:rsid w:val="004B5499"/>
    <w:rsid w:val="004B6189"/>
    <w:rsid w:val="004D0A93"/>
    <w:rsid w:val="004D105F"/>
    <w:rsid w:val="004D4309"/>
    <w:rsid w:val="004D5521"/>
    <w:rsid w:val="004D794F"/>
    <w:rsid w:val="004F7C2D"/>
    <w:rsid w:val="00502905"/>
    <w:rsid w:val="0050528C"/>
    <w:rsid w:val="005164A6"/>
    <w:rsid w:val="00517A8E"/>
    <w:rsid w:val="00521E39"/>
    <w:rsid w:val="00527F1A"/>
    <w:rsid w:val="00532AD7"/>
    <w:rsid w:val="00534860"/>
    <w:rsid w:val="005356FF"/>
    <w:rsid w:val="005426D6"/>
    <w:rsid w:val="00545B2A"/>
    <w:rsid w:val="0055275C"/>
    <w:rsid w:val="00557B5C"/>
    <w:rsid w:val="0056013B"/>
    <w:rsid w:val="005625CE"/>
    <w:rsid w:val="0056567F"/>
    <w:rsid w:val="00566BE0"/>
    <w:rsid w:val="00566D50"/>
    <w:rsid w:val="005719CB"/>
    <w:rsid w:val="00574046"/>
    <w:rsid w:val="005745DA"/>
    <w:rsid w:val="0057624F"/>
    <w:rsid w:val="00576764"/>
    <w:rsid w:val="005835EE"/>
    <w:rsid w:val="005836F0"/>
    <w:rsid w:val="005874A5"/>
    <w:rsid w:val="0058757A"/>
    <w:rsid w:val="00593A07"/>
    <w:rsid w:val="00594AFC"/>
    <w:rsid w:val="00596596"/>
    <w:rsid w:val="00596C6E"/>
    <w:rsid w:val="00597DFC"/>
    <w:rsid w:val="005A55DF"/>
    <w:rsid w:val="005B4B79"/>
    <w:rsid w:val="005B5E79"/>
    <w:rsid w:val="005B61C9"/>
    <w:rsid w:val="005B7323"/>
    <w:rsid w:val="005C023F"/>
    <w:rsid w:val="005C0946"/>
    <w:rsid w:val="005C1E14"/>
    <w:rsid w:val="005C1E64"/>
    <w:rsid w:val="005C324F"/>
    <w:rsid w:val="005C40C0"/>
    <w:rsid w:val="005D0D69"/>
    <w:rsid w:val="005D133F"/>
    <w:rsid w:val="005D538A"/>
    <w:rsid w:val="005E0282"/>
    <w:rsid w:val="005E3355"/>
    <w:rsid w:val="005E73B7"/>
    <w:rsid w:val="005E73FA"/>
    <w:rsid w:val="005F000B"/>
    <w:rsid w:val="005F57F7"/>
    <w:rsid w:val="005F61A1"/>
    <w:rsid w:val="006007D9"/>
    <w:rsid w:val="00600AFB"/>
    <w:rsid w:val="00600B51"/>
    <w:rsid w:val="00601D50"/>
    <w:rsid w:val="00602914"/>
    <w:rsid w:val="00605770"/>
    <w:rsid w:val="00605DEE"/>
    <w:rsid w:val="0061421E"/>
    <w:rsid w:val="006167E5"/>
    <w:rsid w:val="00621E5C"/>
    <w:rsid w:val="00622285"/>
    <w:rsid w:val="006238D4"/>
    <w:rsid w:val="0065082B"/>
    <w:rsid w:val="00654E56"/>
    <w:rsid w:val="00662DFC"/>
    <w:rsid w:val="00664BF0"/>
    <w:rsid w:val="00673106"/>
    <w:rsid w:val="00674C14"/>
    <w:rsid w:val="00675752"/>
    <w:rsid w:val="00680261"/>
    <w:rsid w:val="006917DC"/>
    <w:rsid w:val="00691DF7"/>
    <w:rsid w:val="00695986"/>
    <w:rsid w:val="00696734"/>
    <w:rsid w:val="00697087"/>
    <w:rsid w:val="00697193"/>
    <w:rsid w:val="006A1880"/>
    <w:rsid w:val="006A43A5"/>
    <w:rsid w:val="006A536F"/>
    <w:rsid w:val="006A692A"/>
    <w:rsid w:val="006A6D4F"/>
    <w:rsid w:val="006A75DF"/>
    <w:rsid w:val="006B50D3"/>
    <w:rsid w:val="006B6ABE"/>
    <w:rsid w:val="006C0926"/>
    <w:rsid w:val="006C3C2A"/>
    <w:rsid w:val="006C474C"/>
    <w:rsid w:val="006C6E33"/>
    <w:rsid w:val="006D1D2B"/>
    <w:rsid w:val="006D21FD"/>
    <w:rsid w:val="006D6D1E"/>
    <w:rsid w:val="006E0EF6"/>
    <w:rsid w:val="006E2FD9"/>
    <w:rsid w:val="006E5EC1"/>
    <w:rsid w:val="006F1333"/>
    <w:rsid w:val="006F4184"/>
    <w:rsid w:val="006F645F"/>
    <w:rsid w:val="006F7DB5"/>
    <w:rsid w:val="007118BF"/>
    <w:rsid w:val="00712B3B"/>
    <w:rsid w:val="007210CA"/>
    <w:rsid w:val="00724946"/>
    <w:rsid w:val="00730E13"/>
    <w:rsid w:val="00733A83"/>
    <w:rsid w:val="007371AA"/>
    <w:rsid w:val="00737385"/>
    <w:rsid w:val="007404C8"/>
    <w:rsid w:val="007414CC"/>
    <w:rsid w:val="00744E82"/>
    <w:rsid w:val="00750867"/>
    <w:rsid w:val="00750F1C"/>
    <w:rsid w:val="0075313A"/>
    <w:rsid w:val="00753FB6"/>
    <w:rsid w:val="007542EC"/>
    <w:rsid w:val="0075610D"/>
    <w:rsid w:val="0076016F"/>
    <w:rsid w:val="0078056D"/>
    <w:rsid w:val="00781B6A"/>
    <w:rsid w:val="00786121"/>
    <w:rsid w:val="00787E5F"/>
    <w:rsid w:val="00790AA0"/>
    <w:rsid w:val="00790D64"/>
    <w:rsid w:val="00791EBD"/>
    <w:rsid w:val="0079257A"/>
    <w:rsid w:val="00794B54"/>
    <w:rsid w:val="007A0010"/>
    <w:rsid w:val="007A3D6F"/>
    <w:rsid w:val="007A4C77"/>
    <w:rsid w:val="007A5EBC"/>
    <w:rsid w:val="007A6A63"/>
    <w:rsid w:val="007B0C07"/>
    <w:rsid w:val="007B5ECF"/>
    <w:rsid w:val="007C052C"/>
    <w:rsid w:val="007C3085"/>
    <w:rsid w:val="007C5FC7"/>
    <w:rsid w:val="007C7B53"/>
    <w:rsid w:val="007D0E0E"/>
    <w:rsid w:val="007D2227"/>
    <w:rsid w:val="007D300E"/>
    <w:rsid w:val="007D3319"/>
    <w:rsid w:val="007D5DF6"/>
    <w:rsid w:val="007D74BE"/>
    <w:rsid w:val="007E3B40"/>
    <w:rsid w:val="007E5541"/>
    <w:rsid w:val="007E5E04"/>
    <w:rsid w:val="007E7632"/>
    <w:rsid w:val="007F4ECC"/>
    <w:rsid w:val="00802709"/>
    <w:rsid w:val="00804C27"/>
    <w:rsid w:val="0081784C"/>
    <w:rsid w:val="0082472C"/>
    <w:rsid w:val="00827ED5"/>
    <w:rsid w:val="00833EA3"/>
    <w:rsid w:val="00840166"/>
    <w:rsid w:val="00841328"/>
    <w:rsid w:val="00841F4F"/>
    <w:rsid w:val="00844860"/>
    <w:rsid w:val="00845586"/>
    <w:rsid w:val="00851C35"/>
    <w:rsid w:val="00856F71"/>
    <w:rsid w:val="00860EFF"/>
    <w:rsid w:val="0086701C"/>
    <w:rsid w:val="00867514"/>
    <w:rsid w:val="00873631"/>
    <w:rsid w:val="0087394A"/>
    <w:rsid w:val="00875B60"/>
    <w:rsid w:val="00880FFD"/>
    <w:rsid w:val="008841D5"/>
    <w:rsid w:val="00884A85"/>
    <w:rsid w:val="00887C24"/>
    <w:rsid w:val="00890A9E"/>
    <w:rsid w:val="008924B7"/>
    <w:rsid w:val="0089543F"/>
    <w:rsid w:val="008969BE"/>
    <w:rsid w:val="0089709B"/>
    <w:rsid w:val="008B308B"/>
    <w:rsid w:val="008B4384"/>
    <w:rsid w:val="008B521C"/>
    <w:rsid w:val="008D188E"/>
    <w:rsid w:val="008D20F1"/>
    <w:rsid w:val="008E4BB8"/>
    <w:rsid w:val="008E549E"/>
    <w:rsid w:val="008E7400"/>
    <w:rsid w:val="008F1B4C"/>
    <w:rsid w:val="008F22DE"/>
    <w:rsid w:val="008F4598"/>
    <w:rsid w:val="008F4A3F"/>
    <w:rsid w:val="008F566B"/>
    <w:rsid w:val="008F73B0"/>
    <w:rsid w:val="009065C2"/>
    <w:rsid w:val="009114BE"/>
    <w:rsid w:val="00912BEE"/>
    <w:rsid w:val="00913D36"/>
    <w:rsid w:val="00927D22"/>
    <w:rsid w:val="00927FDA"/>
    <w:rsid w:val="00931DD3"/>
    <w:rsid w:val="0093526A"/>
    <w:rsid w:val="0095616A"/>
    <w:rsid w:val="00956879"/>
    <w:rsid w:val="009609DC"/>
    <w:rsid w:val="00966BDD"/>
    <w:rsid w:val="00966F68"/>
    <w:rsid w:val="00970C95"/>
    <w:rsid w:val="00973BF8"/>
    <w:rsid w:val="0097569E"/>
    <w:rsid w:val="00992F2C"/>
    <w:rsid w:val="00993D10"/>
    <w:rsid w:val="00995B43"/>
    <w:rsid w:val="009A05DE"/>
    <w:rsid w:val="009A12DF"/>
    <w:rsid w:val="009B1936"/>
    <w:rsid w:val="009B1F56"/>
    <w:rsid w:val="009B2F9E"/>
    <w:rsid w:val="009B6B7D"/>
    <w:rsid w:val="009C0698"/>
    <w:rsid w:val="009C1194"/>
    <w:rsid w:val="009C22EC"/>
    <w:rsid w:val="009C3208"/>
    <w:rsid w:val="009C7525"/>
    <w:rsid w:val="009D0B3D"/>
    <w:rsid w:val="009D1986"/>
    <w:rsid w:val="009D4EC7"/>
    <w:rsid w:val="009D6A5A"/>
    <w:rsid w:val="009E19A0"/>
    <w:rsid w:val="009E32BE"/>
    <w:rsid w:val="009F1CA7"/>
    <w:rsid w:val="009F1D5C"/>
    <w:rsid w:val="009F21FA"/>
    <w:rsid w:val="009F46B9"/>
    <w:rsid w:val="009F5912"/>
    <w:rsid w:val="00A041EA"/>
    <w:rsid w:val="00A117C6"/>
    <w:rsid w:val="00A14EB5"/>
    <w:rsid w:val="00A167AA"/>
    <w:rsid w:val="00A209CA"/>
    <w:rsid w:val="00A31A1F"/>
    <w:rsid w:val="00A3242A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90887"/>
    <w:rsid w:val="00AA6634"/>
    <w:rsid w:val="00AA760D"/>
    <w:rsid w:val="00AB0F52"/>
    <w:rsid w:val="00AB3ED3"/>
    <w:rsid w:val="00AB78FC"/>
    <w:rsid w:val="00AC3C95"/>
    <w:rsid w:val="00AC65F4"/>
    <w:rsid w:val="00AD1690"/>
    <w:rsid w:val="00AD3372"/>
    <w:rsid w:val="00AD3A1E"/>
    <w:rsid w:val="00AD54BE"/>
    <w:rsid w:val="00AD7D56"/>
    <w:rsid w:val="00AE0F7F"/>
    <w:rsid w:val="00AE17EC"/>
    <w:rsid w:val="00AE1D79"/>
    <w:rsid w:val="00AE3F59"/>
    <w:rsid w:val="00AE54C2"/>
    <w:rsid w:val="00AF3382"/>
    <w:rsid w:val="00AF3422"/>
    <w:rsid w:val="00B043C1"/>
    <w:rsid w:val="00B0457D"/>
    <w:rsid w:val="00B13A9F"/>
    <w:rsid w:val="00B146E8"/>
    <w:rsid w:val="00B17C79"/>
    <w:rsid w:val="00B21741"/>
    <w:rsid w:val="00B21893"/>
    <w:rsid w:val="00B219DC"/>
    <w:rsid w:val="00B30CA4"/>
    <w:rsid w:val="00B324BC"/>
    <w:rsid w:val="00B36C6D"/>
    <w:rsid w:val="00B411D1"/>
    <w:rsid w:val="00B41DAB"/>
    <w:rsid w:val="00B444D2"/>
    <w:rsid w:val="00B6106D"/>
    <w:rsid w:val="00B62DC5"/>
    <w:rsid w:val="00B64907"/>
    <w:rsid w:val="00B67849"/>
    <w:rsid w:val="00B7054C"/>
    <w:rsid w:val="00B71485"/>
    <w:rsid w:val="00B71BF2"/>
    <w:rsid w:val="00B7540F"/>
    <w:rsid w:val="00BA740F"/>
    <w:rsid w:val="00BB001D"/>
    <w:rsid w:val="00BB0080"/>
    <w:rsid w:val="00BB42F9"/>
    <w:rsid w:val="00BB6999"/>
    <w:rsid w:val="00BB6B64"/>
    <w:rsid w:val="00BC3451"/>
    <w:rsid w:val="00BD1840"/>
    <w:rsid w:val="00BD2A70"/>
    <w:rsid w:val="00BD71E7"/>
    <w:rsid w:val="00BE666E"/>
    <w:rsid w:val="00BE6B5F"/>
    <w:rsid w:val="00C0263B"/>
    <w:rsid w:val="00C13E91"/>
    <w:rsid w:val="00C344FD"/>
    <w:rsid w:val="00C42521"/>
    <w:rsid w:val="00C5680E"/>
    <w:rsid w:val="00C60861"/>
    <w:rsid w:val="00C638AD"/>
    <w:rsid w:val="00C65F82"/>
    <w:rsid w:val="00C727F7"/>
    <w:rsid w:val="00C85092"/>
    <w:rsid w:val="00C92639"/>
    <w:rsid w:val="00C96567"/>
    <w:rsid w:val="00CA1696"/>
    <w:rsid w:val="00CA1985"/>
    <w:rsid w:val="00CB398D"/>
    <w:rsid w:val="00CB509B"/>
    <w:rsid w:val="00CB55C3"/>
    <w:rsid w:val="00CB6295"/>
    <w:rsid w:val="00CC361F"/>
    <w:rsid w:val="00CC3B97"/>
    <w:rsid w:val="00CD2D5B"/>
    <w:rsid w:val="00CD4EE8"/>
    <w:rsid w:val="00CD646F"/>
    <w:rsid w:val="00CE11E1"/>
    <w:rsid w:val="00CE4704"/>
    <w:rsid w:val="00CE5999"/>
    <w:rsid w:val="00CF27B2"/>
    <w:rsid w:val="00CF5AC2"/>
    <w:rsid w:val="00CF5ADC"/>
    <w:rsid w:val="00D00EED"/>
    <w:rsid w:val="00D058DB"/>
    <w:rsid w:val="00D0705A"/>
    <w:rsid w:val="00D101FF"/>
    <w:rsid w:val="00D128A0"/>
    <w:rsid w:val="00D12D73"/>
    <w:rsid w:val="00D14006"/>
    <w:rsid w:val="00D147AC"/>
    <w:rsid w:val="00D22FD0"/>
    <w:rsid w:val="00D244E3"/>
    <w:rsid w:val="00D26EC1"/>
    <w:rsid w:val="00D3123D"/>
    <w:rsid w:val="00D33DF7"/>
    <w:rsid w:val="00D364A3"/>
    <w:rsid w:val="00D42406"/>
    <w:rsid w:val="00D43834"/>
    <w:rsid w:val="00D44AE5"/>
    <w:rsid w:val="00D45991"/>
    <w:rsid w:val="00D45FBB"/>
    <w:rsid w:val="00D46E23"/>
    <w:rsid w:val="00D60F4C"/>
    <w:rsid w:val="00D7236A"/>
    <w:rsid w:val="00D75351"/>
    <w:rsid w:val="00D76AA1"/>
    <w:rsid w:val="00D807A4"/>
    <w:rsid w:val="00D8197E"/>
    <w:rsid w:val="00D82ED9"/>
    <w:rsid w:val="00D8521C"/>
    <w:rsid w:val="00D9314C"/>
    <w:rsid w:val="00D94A5B"/>
    <w:rsid w:val="00DA4031"/>
    <w:rsid w:val="00DA5FCB"/>
    <w:rsid w:val="00DB2102"/>
    <w:rsid w:val="00DC017F"/>
    <w:rsid w:val="00DC01AB"/>
    <w:rsid w:val="00DC2346"/>
    <w:rsid w:val="00DD38F3"/>
    <w:rsid w:val="00DD3B7B"/>
    <w:rsid w:val="00DD6774"/>
    <w:rsid w:val="00DE3C04"/>
    <w:rsid w:val="00DE62D2"/>
    <w:rsid w:val="00E02DE5"/>
    <w:rsid w:val="00E02F1F"/>
    <w:rsid w:val="00E07CD2"/>
    <w:rsid w:val="00E13199"/>
    <w:rsid w:val="00E1463D"/>
    <w:rsid w:val="00E2549D"/>
    <w:rsid w:val="00E27CDD"/>
    <w:rsid w:val="00E30CD1"/>
    <w:rsid w:val="00E318D9"/>
    <w:rsid w:val="00E326FE"/>
    <w:rsid w:val="00E32EFA"/>
    <w:rsid w:val="00E338AE"/>
    <w:rsid w:val="00E356D2"/>
    <w:rsid w:val="00E36EEC"/>
    <w:rsid w:val="00E435A0"/>
    <w:rsid w:val="00E450B0"/>
    <w:rsid w:val="00E465DD"/>
    <w:rsid w:val="00E5110E"/>
    <w:rsid w:val="00E51D28"/>
    <w:rsid w:val="00E53669"/>
    <w:rsid w:val="00E542BF"/>
    <w:rsid w:val="00E559FA"/>
    <w:rsid w:val="00E63CDA"/>
    <w:rsid w:val="00E66D6A"/>
    <w:rsid w:val="00E73E40"/>
    <w:rsid w:val="00E7595D"/>
    <w:rsid w:val="00E77370"/>
    <w:rsid w:val="00E84092"/>
    <w:rsid w:val="00E9237E"/>
    <w:rsid w:val="00EA16B0"/>
    <w:rsid w:val="00EA1E7E"/>
    <w:rsid w:val="00EA24CB"/>
    <w:rsid w:val="00EA545D"/>
    <w:rsid w:val="00EA61F6"/>
    <w:rsid w:val="00EB2BAD"/>
    <w:rsid w:val="00EC0005"/>
    <w:rsid w:val="00EC761B"/>
    <w:rsid w:val="00ED6F42"/>
    <w:rsid w:val="00EE01E5"/>
    <w:rsid w:val="00EE1399"/>
    <w:rsid w:val="00EE38B5"/>
    <w:rsid w:val="00EE4AFA"/>
    <w:rsid w:val="00EE56D4"/>
    <w:rsid w:val="00EF182A"/>
    <w:rsid w:val="00EF7199"/>
    <w:rsid w:val="00F06DF3"/>
    <w:rsid w:val="00F104A5"/>
    <w:rsid w:val="00F131CF"/>
    <w:rsid w:val="00F13D17"/>
    <w:rsid w:val="00F305DA"/>
    <w:rsid w:val="00F33FE2"/>
    <w:rsid w:val="00F34704"/>
    <w:rsid w:val="00F34DDD"/>
    <w:rsid w:val="00F47950"/>
    <w:rsid w:val="00F52573"/>
    <w:rsid w:val="00F52E1C"/>
    <w:rsid w:val="00F6280A"/>
    <w:rsid w:val="00F62E5E"/>
    <w:rsid w:val="00F775B7"/>
    <w:rsid w:val="00F87078"/>
    <w:rsid w:val="00F87553"/>
    <w:rsid w:val="00F979F4"/>
    <w:rsid w:val="00FA2B64"/>
    <w:rsid w:val="00FB1B9A"/>
    <w:rsid w:val="00FB3008"/>
    <w:rsid w:val="00FD1F95"/>
    <w:rsid w:val="00FD3B36"/>
    <w:rsid w:val="00FE0268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8E7400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A5B37-6C87-4241-BA1E-0F7CFD96D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CE9D8D-61B2-46EF-8AC7-7AF12BFF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2</TotalTime>
  <Pages>12</Pages>
  <Words>1810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11564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Reyla Cristina Rosa</cp:lastModifiedBy>
  <cp:revision>4</cp:revision>
  <cp:lastPrinted>2009-03-06T19:55:00Z</cp:lastPrinted>
  <dcterms:created xsi:type="dcterms:W3CDTF">2014-06-26T14:21:00Z</dcterms:created>
  <dcterms:modified xsi:type="dcterms:W3CDTF">2014-06-26T14:22:00Z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