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784E1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071980" w:rsidRPr="00B324BC" w:rsidRDefault="0007198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071980" w:rsidRPr="00B324BC" w:rsidRDefault="0007198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71980" w:rsidRDefault="0007198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071980" w:rsidRPr="00E13199" w:rsidRDefault="0007198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Tratamento</w:t>
                  </w:r>
                </w:p>
                <w:p w:rsidR="00071980" w:rsidRPr="00E13199" w:rsidRDefault="0007198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71980" w:rsidRPr="00E13199" w:rsidRDefault="0007198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0.00</w:t>
                  </w:r>
                </w:p>
                <w:p w:rsidR="00071980" w:rsidRDefault="00071980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Autor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Pr="00873131" w:rsidRDefault="001E1159" w:rsidP="001E1159">
            <w:pPr>
              <w:pStyle w:val="CTMISTabela"/>
              <w:rPr>
                <w:b/>
              </w:rPr>
            </w:pPr>
            <w:r>
              <w:t>10/08/2014</w:t>
            </w:r>
          </w:p>
        </w:tc>
        <w:tc>
          <w:tcPr>
            <w:tcW w:w="960" w:type="dxa"/>
          </w:tcPr>
          <w:p w:rsidR="00711612" w:rsidRPr="00EF6878" w:rsidRDefault="00F600C6" w:rsidP="000611B8">
            <w:pPr>
              <w:pStyle w:val="CTMISTabela"/>
              <w:rPr>
                <w:b/>
                <w:lang w:val="pt-BR"/>
              </w:rPr>
            </w:pPr>
            <w:r>
              <w:t>0.</w:t>
            </w:r>
            <w:r w:rsidR="00A35FBE">
              <w:t>0</w:t>
            </w:r>
            <w:r w:rsidR="000611B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Elaboração</w:t>
            </w:r>
            <w:r>
              <w:t xml:space="preserve"> do</w:t>
            </w:r>
            <w:r w:rsidRPr="00EF6878">
              <w:rPr>
                <w:lang w:val="pt-BR"/>
              </w:rPr>
              <w:t xml:space="preserve"> documento</w:t>
            </w:r>
            <w:r w:rsidR="00865D8A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CB20CF" w:rsidRDefault="00CB20CF">
      <w:pPr>
        <w:pStyle w:val="Ttulo"/>
        <w:widowControl w:val="0"/>
        <w:spacing w:before="0" w:after="0"/>
        <w:jc w:val="center"/>
        <w:rPr>
          <w:caps w:val="0"/>
          <w:sz w:val="36"/>
        </w:rPr>
      </w:pPr>
    </w:p>
    <w:p w:rsidR="001E2036" w:rsidRPr="00BD2F0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t>SUMÁRIO</w:t>
      </w:r>
    </w:p>
    <w:p w:rsidR="00595F0C" w:rsidRDefault="00784E1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BD2F0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5536188" w:history="1">
        <w:r w:rsidR="00595F0C" w:rsidRPr="009B61B2">
          <w:rPr>
            <w:rStyle w:val="Hyperlink"/>
          </w:rPr>
          <w:t>1.</w:t>
        </w:r>
        <w:r w:rsidR="00595F0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595F0C" w:rsidRPr="009B61B2">
          <w:rPr>
            <w:rStyle w:val="Hyperlink"/>
          </w:rPr>
          <w:t>INTRODUÇÃO</w:t>
        </w:r>
        <w:r w:rsidR="00595F0C">
          <w:rPr>
            <w:webHidden/>
          </w:rPr>
          <w:tab/>
        </w:r>
        <w:r>
          <w:rPr>
            <w:webHidden/>
          </w:rPr>
          <w:fldChar w:fldCharType="begin"/>
        </w:r>
        <w:r w:rsidR="00595F0C">
          <w:rPr>
            <w:webHidden/>
          </w:rPr>
          <w:instrText xml:space="preserve"> PAGEREF _Toc395536188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5F0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5F0C" w:rsidRDefault="00784E1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5536189" w:history="1">
        <w:r w:rsidR="00595F0C" w:rsidRPr="009B61B2">
          <w:rPr>
            <w:rStyle w:val="Hyperlink"/>
            <w:lang w:val="pt-PT"/>
          </w:rPr>
          <w:t>2.</w:t>
        </w:r>
        <w:r w:rsidR="00595F0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595F0C" w:rsidRPr="009B61B2">
          <w:rPr>
            <w:rStyle w:val="Hyperlink"/>
            <w:lang w:val="pt-PT"/>
          </w:rPr>
          <w:t>Detalhamento da Apresentação</w:t>
        </w:r>
        <w:r w:rsidR="00595F0C">
          <w:rPr>
            <w:webHidden/>
          </w:rPr>
          <w:tab/>
        </w:r>
        <w:r>
          <w:rPr>
            <w:webHidden/>
          </w:rPr>
          <w:fldChar w:fldCharType="begin"/>
        </w:r>
        <w:r w:rsidR="00595F0C">
          <w:rPr>
            <w:webHidden/>
          </w:rPr>
          <w:instrText xml:space="preserve"> PAGEREF _Toc395536189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5F0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5F0C" w:rsidRDefault="00784E1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536190" w:history="1">
        <w:r w:rsidR="00595F0C" w:rsidRPr="009B61B2">
          <w:rPr>
            <w:rStyle w:val="Hyperlink"/>
          </w:rPr>
          <w:t>2.1</w:t>
        </w:r>
        <w:r w:rsidR="00595F0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595F0C" w:rsidRPr="009B61B2">
          <w:rPr>
            <w:rStyle w:val="Hyperlink"/>
            <w:lang w:val="pt-PT"/>
          </w:rPr>
          <w:t>Usuário</w:t>
        </w:r>
        <w:r w:rsidR="00595F0C" w:rsidRPr="009B61B2">
          <w:rPr>
            <w:rStyle w:val="Hyperlink"/>
          </w:rPr>
          <w:t>s / Atores</w:t>
        </w:r>
        <w:r w:rsidR="00595F0C">
          <w:rPr>
            <w:webHidden/>
          </w:rPr>
          <w:tab/>
        </w:r>
        <w:r>
          <w:rPr>
            <w:webHidden/>
          </w:rPr>
          <w:fldChar w:fldCharType="begin"/>
        </w:r>
        <w:r w:rsidR="00595F0C">
          <w:rPr>
            <w:webHidden/>
          </w:rPr>
          <w:instrText xml:space="preserve"> PAGEREF _Toc395536190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5F0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5F0C" w:rsidRDefault="00784E1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536191" w:history="1">
        <w:r w:rsidR="00595F0C" w:rsidRPr="009B61B2">
          <w:rPr>
            <w:rStyle w:val="Hyperlink"/>
          </w:rPr>
          <w:t>2.2</w:t>
        </w:r>
        <w:r w:rsidR="00595F0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595F0C" w:rsidRPr="009B61B2">
          <w:rPr>
            <w:rStyle w:val="Hyperlink"/>
          </w:rPr>
          <w:t>Tratamento</w:t>
        </w:r>
        <w:r w:rsidR="00595F0C">
          <w:rPr>
            <w:webHidden/>
          </w:rPr>
          <w:tab/>
        </w:r>
        <w:r>
          <w:rPr>
            <w:webHidden/>
          </w:rPr>
          <w:fldChar w:fldCharType="begin"/>
        </w:r>
        <w:r w:rsidR="00595F0C">
          <w:rPr>
            <w:webHidden/>
          </w:rPr>
          <w:instrText xml:space="preserve"> PAGEREF _Toc395536191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5F0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5F0C" w:rsidRDefault="00784E1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536192" w:history="1">
        <w:r w:rsidR="00595F0C" w:rsidRPr="009B61B2">
          <w:rPr>
            <w:rStyle w:val="Hyperlink"/>
          </w:rPr>
          <w:t>2.2.1. Tela Consultar Tratamento</w:t>
        </w:r>
        <w:r w:rsidR="00595F0C">
          <w:rPr>
            <w:webHidden/>
          </w:rPr>
          <w:tab/>
        </w:r>
        <w:r>
          <w:rPr>
            <w:webHidden/>
          </w:rPr>
          <w:fldChar w:fldCharType="begin"/>
        </w:r>
        <w:r w:rsidR="00595F0C">
          <w:rPr>
            <w:webHidden/>
          </w:rPr>
          <w:instrText xml:space="preserve"> PAGEREF _Toc395536192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5F0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5F0C" w:rsidRDefault="00784E1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536193" w:history="1">
        <w:r w:rsidR="00595F0C" w:rsidRPr="009B61B2">
          <w:rPr>
            <w:rStyle w:val="Hyperlink"/>
          </w:rPr>
          <w:t>2.2.2. Tela Incluir Tratamento</w:t>
        </w:r>
        <w:r w:rsidR="00595F0C">
          <w:rPr>
            <w:webHidden/>
          </w:rPr>
          <w:tab/>
        </w:r>
        <w:r>
          <w:rPr>
            <w:webHidden/>
          </w:rPr>
          <w:fldChar w:fldCharType="begin"/>
        </w:r>
        <w:r w:rsidR="00595F0C">
          <w:rPr>
            <w:webHidden/>
          </w:rPr>
          <w:instrText xml:space="preserve"> PAGEREF _Toc395536193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5F0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95F0C" w:rsidRDefault="00784E1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536194" w:history="1">
        <w:r w:rsidR="00595F0C" w:rsidRPr="009B61B2">
          <w:rPr>
            <w:rStyle w:val="Hyperlink"/>
          </w:rPr>
          <w:t>2.2.3. Tela Alterar Tratamento</w:t>
        </w:r>
        <w:r w:rsidR="00595F0C">
          <w:rPr>
            <w:webHidden/>
          </w:rPr>
          <w:tab/>
        </w:r>
        <w:r>
          <w:rPr>
            <w:webHidden/>
          </w:rPr>
          <w:fldChar w:fldCharType="begin"/>
        </w:r>
        <w:r w:rsidR="00595F0C">
          <w:rPr>
            <w:webHidden/>
          </w:rPr>
          <w:instrText xml:space="preserve"> PAGEREF _Toc395536194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5F0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95F0C" w:rsidRDefault="00784E1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536195" w:history="1">
        <w:r w:rsidR="00595F0C" w:rsidRPr="009B61B2">
          <w:rPr>
            <w:rStyle w:val="Hyperlink"/>
          </w:rPr>
          <w:t>2.2.4. Tela Excluir Tratamento</w:t>
        </w:r>
        <w:r w:rsidR="00595F0C">
          <w:rPr>
            <w:webHidden/>
          </w:rPr>
          <w:tab/>
        </w:r>
        <w:r>
          <w:rPr>
            <w:webHidden/>
          </w:rPr>
          <w:fldChar w:fldCharType="begin"/>
        </w:r>
        <w:r w:rsidR="00595F0C">
          <w:rPr>
            <w:webHidden/>
          </w:rPr>
          <w:instrText xml:space="preserve"> PAGEREF _Toc395536195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5F0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95F0C" w:rsidRDefault="00784E1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536196" w:history="1">
        <w:r w:rsidR="00595F0C" w:rsidRPr="009B61B2">
          <w:rPr>
            <w:rStyle w:val="Hyperlink"/>
          </w:rPr>
          <w:t>2.2.5. Tela Visualizar Tratamento</w:t>
        </w:r>
        <w:r w:rsidR="00595F0C">
          <w:rPr>
            <w:webHidden/>
          </w:rPr>
          <w:tab/>
        </w:r>
        <w:r>
          <w:rPr>
            <w:webHidden/>
          </w:rPr>
          <w:fldChar w:fldCharType="begin"/>
        </w:r>
        <w:r w:rsidR="00595F0C">
          <w:rPr>
            <w:webHidden/>
          </w:rPr>
          <w:instrText xml:space="preserve"> PAGEREF _Toc395536196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5F0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E2036" w:rsidRDefault="00784E19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5536188"/>
      <w:r>
        <w:lastRenderedPageBreak/>
        <w:t>INTRODUÇÃO</w:t>
      </w:r>
      <w:bookmarkEnd w:id="1"/>
      <w:bookmarkEnd w:id="2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95536189"/>
      <w:r>
        <w:rPr>
          <w:lang w:val="pt-PT"/>
        </w:rPr>
        <w:t>Detalhamento da Apresentação</w:t>
      </w:r>
      <w:bookmarkEnd w:id="3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Incluir, Alterar, Excluir e Visualizar.</w:t>
      </w:r>
    </w:p>
    <w:p w:rsidR="001E2036" w:rsidRDefault="001E2036"/>
    <w:p w:rsidR="001E2036" w:rsidRDefault="001E2036" w:rsidP="008D534F">
      <w:pPr>
        <w:pStyle w:val="STJNvel2"/>
      </w:pPr>
      <w:bookmarkStart w:id="4" w:name="_Toc395536190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6F02E2" w:rsidRDefault="006F02E2" w:rsidP="006F02E2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 inclusão, alteração e exclusão dos registros nesta funcionalidade</w:t>
      </w:r>
      <w:r>
        <w:rPr>
          <w:lang w:val="pt-PT"/>
        </w:rPr>
        <w:t>.</w:t>
      </w:r>
    </w:p>
    <w:p w:rsidR="006F02E2" w:rsidRPr="006F02E2" w:rsidRDefault="006F02E2" w:rsidP="006F02E2">
      <w:pPr>
        <w:rPr>
          <w:lang w:val="pt-PT"/>
        </w:rPr>
      </w:pPr>
    </w:p>
    <w:p w:rsidR="006F02E2" w:rsidRPr="006F02E2" w:rsidRDefault="006F02E2" w:rsidP="006F02E2">
      <w:pPr>
        <w:rPr>
          <w:lang w:val="pt-PT"/>
        </w:rPr>
      </w:pPr>
      <w:r w:rsidRPr="006F02E2">
        <w:rPr>
          <w:lang w:val="pt-PT"/>
        </w:rPr>
        <w:t>Assessor – responsável pela consulta e visualização dos registros nesta funcionalidade.</w:t>
      </w:r>
    </w:p>
    <w:p w:rsidR="001E2036" w:rsidRDefault="001E2036"/>
    <w:p w:rsidR="001E2036" w:rsidRDefault="00A37F98" w:rsidP="008D534F">
      <w:pPr>
        <w:pStyle w:val="STJNvel2"/>
      </w:pPr>
      <w:r>
        <w:t xml:space="preserve"> </w:t>
      </w:r>
      <w:bookmarkStart w:id="5" w:name="_Toc395536191"/>
      <w:r w:rsidR="001E1159">
        <w:t>Tratamento</w:t>
      </w:r>
      <w:bookmarkEnd w:id="5"/>
    </w:p>
    <w:p w:rsidR="001E2036" w:rsidRDefault="001B00B2" w:rsidP="004D5521">
      <w:pPr>
        <w:pStyle w:val="STJNivel3"/>
      </w:pPr>
      <w:bookmarkStart w:id="6" w:name="_Toc395536192"/>
      <w:r w:rsidRPr="004D5521">
        <w:t>2</w:t>
      </w:r>
      <w:r w:rsidR="001E2036" w:rsidRPr="004D5521">
        <w:t xml:space="preserve">.2.1. Tela </w:t>
      </w:r>
      <w:r w:rsidR="00A37F98" w:rsidRPr="004D5521">
        <w:t>Consultar</w:t>
      </w:r>
      <w:r w:rsidR="00BD58E5">
        <w:t xml:space="preserve"> </w:t>
      </w:r>
      <w:r w:rsidR="001E1159">
        <w:t>Tratamento</w:t>
      </w:r>
      <w:bookmarkEnd w:id="6"/>
    </w:p>
    <w:p w:rsidR="00571DD5" w:rsidRPr="004D5521" w:rsidRDefault="00DA36B7" w:rsidP="004D5521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6300470" cy="4176716"/>
            <wp:effectExtent l="19050" t="0" r="5080" b="0"/>
            <wp:docPr id="1" name="Imagem 2" descr="C:\Users\rayanne.felicio\Pictures\CONSULTAR TRA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SULTAR TRATAMENT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7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8" w:rsidRDefault="00A37F98">
      <w:pPr>
        <w:pStyle w:val="Instruo"/>
        <w:jc w:val="center"/>
        <w:rPr>
          <w:noProof/>
        </w:rPr>
      </w:pP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030AA">
        <w:rPr>
          <w:i w:val="0"/>
          <w:color w:val="auto"/>
        </w:rPr>
        <w:t>la d</w:t>
      </w:r>
      <w:r w:rsidR="00BD58E5">
        <w:rPr>
          <w:i w:val="0"/>
          <w:color w:val="auto"/>
        </w:rPr>
        <w:t xml:space="preserve">e Consulta de </w:t>
      </w:r>
      <w:r w:rsidR="001E1159">
        <w:rPr>
          <w:i w:val="0"/>
          <w:color w:val="auto"/>
        </w:rPr>
        <w:t>Tratamento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CE278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</w:t>
      </w:r>
      <w:r w:rsidR="001E2036" w:rsidRPr="003E25B3">
        <w:rPr>
          <w:i w:val="0"/>
          <w:color w:val="auto"/>
        </w:rPr>
        <w:t xml:space="preserve"> o botão Incluir, </w:t>
      </w:r>
      <w:r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 xml:space="preserve">a </w:t>
      </w:r>
      <w:r w:rsidR="00461B62">
        <w:rPr>
          <w:i w:val="0"/>
          <w:color w:val="auto"/>
        </w:rPr>
        <w:t xml:space="preserve">Tela Incluir </w:t>
      </w:r>
      <w:r w:rsidR="001E1159">
        <w:rPr>
          <w:i w:val="0"/>
          <w:color w:val="auto"/>
        </w:rPr>
        <w:t>Tratamento</w:t>
      </w:r>
      <w:r w:rsidR="001E2036" w:rsidRPr="003E25B3">
        <w:rPr>
          <w:i w:val="0"/>
          <w:color w:val="auto"/>
        </w:rPr>
        <w:t>.</w:t>
      </w:r>
    </w:p>
    <w:p w:rsidR="001E2036" w:rsidRPr="003E25B3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ícone</w:t>
      </w:r>
      <w:r w:rsidR="001E2036" w:rsidRPr="003E25B3">
        <w:rPr>
          <w:i w:val="0"/>
          <w:color w:val="auto"/>
        </w:rPr>
        <w:t xml:space="preserve"> Alterar, </w:t>
      </w:r>
      <w:r w:rsidR="002D4D3D"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>a T</w:t>
      </w:r>
      <w:r w:rsidR="00D030AA">
        <w:rPr>
          <w:i w:val="0"/>
          <w:color w:val="auto"/>
        </w:rPr>
        <w:t xml:space="preserve">ela Alterar </w:t>
      </w:r>
      <w:r w:rsidR="001E1159">
        <w:rPr>
          <w:i w:val="0"/>
          <w:color w:val="auto"/>
        </w:rPr>
        <w:t>Tratamento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 w:rsidR="00D030AA">
        <w:rPr>
          <w:i w:val="0"/>
          <w:color w:val="auto"/>
        </w:rPr>
        <w:t>o sistema apresentará</w:t>
      </w:r>
      <w:r w:rsidRPr="003E25B3">
        <w:rPr>
          <w:i w:val="0"/>
          <w:color w:val="auto"/>
        </w:rPr>
        <w:t xml:space="preserve"> a tabela com o resultado da pesquisa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426AC0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</w:t>
      </w:r>
      <w:r w:rsidR="001E2036" w:rsidRPr="003E25B3">
        <w:rPr>
          <w:i w:val="0"/>
          <w:color w:val="auto"/>
        </w:rPr>
        <w:t>, o sis</w:t>
      </w:r>
      <w:r w:rsidRPr="003E25B3">
        <w:rPr>
          <w:i w:val="0"/>
          <w:color w:val="auto"/>
        </w:rPr>
        <w:t>tema limpará o(s) parâmetro(s) de pesquisa informado(s).</w:t>
      </w:r>
    </w:p>
    <w:p w:rsidR="00A37F98" w:rsidRPr="003E25B3" w:rsidRDefault="00A37F98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lastRenderedPageBreak/>
        <w:t xml:space="preserve">Ao </w:t>
      </w:r>
      <w:r w:rsidR="00426AC0">
        <w:rPr>
          <w:color w:val="auto"/>
        </w:rPr>
        <w:t xml:space="preserve">acionar </w:t>
      </w:r>
      <w:r w:rsidRPr="003E25B3">
        <w:rPr>
          <w:color w:val="auto"/>
        </w:rPr>
        <w:t>o botão</w:t>
      </w:r>
      <w:r w:rsidR="003E25B3" w:rsidRPr="003E25B3">
        <w:rPr>
          <w:color w:val="auto"/>
        </w:rPr>
        <w:t xml:space="preserve"> Cancelar, o sistema </w:t>
      </w:r>
      <w:r w:rsidR="00D030AA">
        <w:rPr>
          <w:color w:val="auto"/>
        </w:rPr>
        <w:t>retornará pa</w:t>
      </w:r>
      <w:r w:rsidR="00461B62">
        <w:rPr>
          <w:color w:val="auto"/>
        </w:rPr>
        <w:t>ra a</w:t>
      </w:r>
      <w:r w:rsidR="005F7E00">
        <w:rPr>
          <w:color w:val="auto"/>
        </w:rPr>
        <w:t xml:space="preserve"> tela inicial</w:t>
      </w:r>
      <w:r w:rsidR="003E25B3" w:rsidRPr="003E25B3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 xml:space="preserve">acionar </w:t>
      </w:r>
      <w:r>
        <w:rPr>
          <w:color w:val="auto"/>
        </w:rPr>
        <w:t>o ícone Visualizar,</w:t>
      </w:r>
      <w:r w:rsidR="00423060">
        <w:rPr>
          <w:color w:val="auto"/>
        </w:rPr>
        <w:t xml:space="preserve"> o sistema apresenta</w:t>
      </w:r>
      <w:r>
        <w:rPr>
          <w:color w:val="auto"/>
        </w:rPr>
        <w:t xml:space="preserve"> a Tela Visualizar </w:t>
      </w:r>
      <w:r w:rsidR="001E1159">
        <w:rPr>
          <w:color w:val="auto"/>
        </w:rPr>
        <w:t>Tratamento</w:t>
      </w:r>
      <w:r w:rsidR="00423060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>acionar</w:t>
      </w:r>
      <w:r>
        <w:rPr>
          <w:color w:val="auto"/>
        </w:rPr>
        <w:t xml:space="preserve"> o ícone Excluir, </w:t>
      </w:r>
      <w:r w:rsidR="00423060">
        <w:rPr>
          <w:color w:val="auto"/>
        </w:rPr>
        <w:t xml:space="preserve">o sistema apresenta a Tela Excluir </w:t>
      </w:r>
      <w:r w:rsidR="001E1159">
        <w:rPr>
          <w:color w:val="auto"/>
        </w:rPr>
        <w:t>Tratamento</w:t>
      </w:r>
      <w:r>
        <w:rPr>
          <w:color w:val="auto"/>
        </w:rPr>
        <w:t>.</w:t>
      </w:r>
    </w:p>
    <w:p w:rsidR="00C634E7" w:rsidRPr="00A7401F" w:rsidRDefault="00C634E7" w:rsidP="00C634E7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>Ordenação padrão para apresentação da lista de</w:t>
      </w:r>
      <w:r>
        <w:rPr>
          <w:i w:val="0"/>
          <w:color w:val="auto"/>
        </w:rPr>
        <w:t xml:space="preserve"> </w:t>
      </w:r>
      <w:r w:rsidR="001E1159">
        <w:rPr>
          <w:i w:val="0"/>
          <w:color w:val="auto"/>
        </w:rPr>
        <w:t>Tratamento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1E1159">
        <w:rPr>
          <w:i w:val="0"/>
          <w:color w:val="auto"/>
        </w:rPr>
        <w:t>Tratamento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C634E7" w:rsidRPr="003E25B3" w:rsidRDefault="00C634E7" w:rsidP="00C634E7">
      <w:pPr>
        <w:pStyle w:val="PargrafodaLista"/>
        <w:rPr>
          <w:color w:val="auto"/>
        </w:rPr>
      </w:pP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10008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88"/>
        <w:gridCol w:w="567"/>
        <w:gridCol w:w="986"/>
        <w:gridCol w:w="360"/>
        <w:gridCol w:w="537"/>
        <w:gridCol w:w="385"/>
        <w:gridCol w:w="142"/>
        <w:gridCol w:w="1094"/>
        <w:gridCol w:w="1783"/>
      </w:tblGrid>
      <w:tr w:rsidR="001E2036" w:rsidTr="002E49F5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88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98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3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236" w:type="dxa"/>
            <w:gridSpan w:val="2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783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2E49F5" w:rsidTr="009838CC">
        <w:trPr>
          <w:cantSplit/>
          <w:trHeight w:val="353"/>
          <w:jc w:val="center"/>
        </w:trPr>
        <w:tc>
          <w:tcPr>
            <w:tcW w:w="554" w:type="dxa"/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1</w:t>
            </w:r>
          </w:p>
        </w:tc>
        <w:tc>
          <w:tcPr>
            <w:tcW w:w="2120" w:type="dxa"/>
            <w:vAlign w:val="center"/>
          </w:tcPr>
          <w:p w:rsidR="002E49F5" w:rsidRPr="00DD098E" w:rsidRDefault="001E115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Tratamento</w:t>
            </w:r>
          </w:p>
        </w:tc>
        <w:tc>
          <w:tcPr>
            <w:tcW w:w="992" w:type="dxa"/>
            <w:vAlign w:val="center"/>
          </w:tcPr>
          <w:p w:rsidR="002E49F5" w:rsidRPr="00DD098E" w:rsidRDefault="00BD1A9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2E49F5" w:rsidRPr="00DD098E">
              <w:rPr>
                <w:iCs/>
                <w:color w:val="auto"/>
              </w:rPr>
              <w:t>00/A</w:t>
            </w:r>
          </w:p>
        </w:tc>
        <w:tc>
          <w:tcPr>
            <w:tcW w:w="488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86" w:type="dxa"/>
            <w:vAlign w:val="center"/>
          </w:tcPr>
          <w:p w:rsidR="002E49F5" w:rsidRPr="00DD098E" w:rsidRDefault="002E49F5" w:rsidP="002E49F5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</w:t>
            </w:r>
          </w:p>
        </w:tc>
        <w:tc>
          <w:tcPr>
            <w:tcW w:w="537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2E49F5" w:rsidTr="00EA3B4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3</w:t>
            </w:r>
          </w:p>
        </w:tc>
        <w:tc>
          <w:tcPr>
            <w:tcW w:w="2120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Pesquisar</w:t>
            </w:r>
          </w:p>
        </w:tc>
        <w:tc>
          <w:tcPr>
            <w:tcW w:w="992" w:type="dxa"/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2E49F5" w:rsidRPr="00DD098E" w:rsidRDefault="002E49F5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2E49F5" w:rsidRPr="00DD098E" w:rsidRDefault="002E49F5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vAlign w:val="center"/>
          </w:tcPr>
          <w:p w:rsidR="002E49F5" w:rsidRPr="00DD098E" w:rsidRDefault="002E49F5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lista de resultados.</w:t>
            </w:r>
          </w:p>
        </w:tc>
      </w:tr>
      <w:tr w:rsidR="002E49F5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49F5" w:rsidRPr="00DD098E" w:rsidRDefault="002E49F5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limpa os parâmetros de pesquisa.</w:t>
            </w:r>
          </w:p>
        </w:tc>
      </w:tr>
      <w:tr w:rsidR="002E49F5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Incluir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49F5" w:rsidRDefault="002E49F5">
            <w:r w:rsidRPr="00A118F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de incluir </w:t>
            </w:r>
            <w:r w:rsidR="001E1159">
              <w:rPr>
                <w:iCs/>
                <w:color w:val="auto"/>
              </w:rPr>
              <w:t>Tratamento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2E49F5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49F5" w:rsidRDefault="002E49F5">
            <w:r w:rsidRPr="00A118F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retorna para a tela anterior.</w:t>
            </w:r>
          </w:p>
        </w:tc>
      </w:tr>
      <w:tr w:rsidR="009B1D6D" w:rsidTr="00EA3B4A">
        <w:trPr>
          <w:cantSplit/>
          <w:trHeight w:val="391"/>
          <w:jc w:val="center"/>
        </w:trPr>
        <w:tc>
          <w:tcPr>
            <w:tcW w:w="10008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1D6D" w:rsidRPr="00DD098E" w:rsidRDefault="009B1D6D" w:rsidP="00EA3B4A">
            <w:pPr>
              <w:jc w:val="center"/>
              <w:rPr>
                <w:b/>
                <w:iCs/>
                <w:color w:val="auto"/>
              </w:rPr>
            </w:pPr>
            <w:r w:rsidRPr="00DD098E">
              <w:rPr>
                <w:b/>
                <w:iCs/>
                <w:color w:val="auto"/>
              </w:rPr>
              <w:t>Resultado da Pesquisa</w:t>
            </w:r>
          </w:p>
        </w:tc>
      </w:tr>
      <w:tr w:rsidR="00E317B8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1E115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Tratamento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317B8" w:rsidRDefault="00E317B8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E317B8" w:rsidRPr="00DD098E" w:rsidRDefault="00E317B8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E317B8" w:rsidRDefault="00E317B8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071980" w:rsidTr="0007198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Visualizar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 w:rsidP="00071980">
            <w:r w:rsidRPr="008B3A80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 w:rsidP="00071980">
            <w:r w:rsidRPr="006D59E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 w:rsidP="00071980">
            <w:r w:rsidRPr="0000781E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do visualizar </w:t>
            </w:r>
            <w:r>
              <w:rPr>
                <w:iCs/>
                <w:color w:val="auto"/>
              </w:rPr>
              <w:t>Tratamento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071980" w:rsidTr="0007198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Alterar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 w:rsidP="00071980">
            <w:r w:rsidRPr="008B3A80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 w:rsidP="00071980">
            <w:r w:rsidRPr="006D59E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 w:rsidP="00071980">
            <w:r w:rsidRPr="0000781E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do alterar </w:t>
            </w:r>
            <w:r>
              <w:rPr>
                <w:iCs/>
                <w:color w:val="auto"/>
              </w:rPr>
              <w:t>Tratamento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071980" w:rsidTr="0007198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 w:rsidP="00071980">
            <w:r w:rsidRPr="008B3A80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 w:rsidP="00071980">
            <w:r w:rsidRPr="006D59E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 w:rsidP="00071980">
            <w:r w:rsidRPr="0000781E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07198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do excluir </w:t>
            </w:r>
            <w:r>
              <w:rPr>
                <w:iCs/>
                <w:color w:val="auto"/>
              </w:rPr>
              <w:t>Tratamento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071980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Primeira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071980" w:rsidRPr="00DD098E" w:rsidRDefault="00071980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primeira página de resultados da pesquisa</w:t>
            </w:r>
            <w:r w:rsidR="00867F3F">
              <w:rPr>
                <w:iCs/>
                <w:color w:val="auto"/>
              </w:rPr>
              <w:t>.</w:t>
            </w:r>
          </w:p>
        </w:tc>
      </w:tr>
      <w:tr w:rsidR="00071980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Anterior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071980" w:rsidRPr="00DD098E" w:rsidRDefault="00071980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página anterior de resultados da pesquisa</w:t>
            </w:r>
            <w:r w:rsidR="00867F3F">
              <w:rPr>
                <w:iCs/>
                <w:color w:val="auto"/>
              </w:rPr>
              <w:t>.</w:t>
            </w:r>
          </w:p>
        </w:tc>
      </w:tr>
      <w:tr w:rsidR="00071980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Próxima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071980" w:rsidRPr="00DD098E" w:rsidRDefault="00071980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próxima página de resultados da pesquisa</w:t>
            </w:r>
            <w:r w:rsidR="00867F3F">
              <w:rPr>
                <w:iCs/>
                <w:color w:val="auto"/>
              </w:rPr>
              <w:t>.</w:t>
            </w:r>
          </w:p>
        </w:tc>
      </w:tr>
      <w:tr w:rsidR="00071980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Última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071980" w:rsidRPr="00DD098E" w:rsidRDefault="00071980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última página de resultados da pesquisa</w:t>
            </w:r>
            <w:r w:rsidR="00867F3F">
              <w:rPr>
                <w:iCs/>
                <w:color w:val="auto"/>
              </w:rPr>
              <w:t>.</w:t>
            </w:r>
          </w:p>
        </w:tc>
      </w:tr>
      <w:tr w:rsidR="00071980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 xml:space="preserve"> </w:t>
            </w:r>
            <w:r w:rsidRPr="00DD098E">
              <w:rPr>
                <w:iCs/>
                <w:color w:val="auto"/>
              </w:rPr>
              <w:t>(número da página)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071980" w:rsidRPr="00DD098E" w:rsidRDefault="00071980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o número da página atual e o número total de páginas do resultado da pesquisa</w:t>
            </w:r>
            <w:r w:rsidR="00867F3F">
              <w:rPr>
                <w:iCs/>
                <w:color w:val="auto"/>
              </w:rPr>
              <w:t>.</w:t>
            </w:r>
          </w:p>
        </w:tc>
      </w:tr>
      <w:tr w:rsidR="00071980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Total XXXX/XXXX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71980" w:rsidRDefault="0007198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1980" w:rsidRDefault="0007198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071980" w:rsidRPr="00DD098E" w:rsidRDefault="00071980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071980" w:rsidRPr="00DD098E" w:rsidRDefault="00071980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071980" w:rsidRDefault="0007198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071980" w:rsidRPr="00DD098E" w:rsidRDefault="0007198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quantidade de registros listados ou selecionados</w:t>
            </w:r>
            <w:r w:rsidR="00867F3F">
              <w:rPr>
                <w:iCs/>
                <w:color w:val="auto"/>
              </w:rPr>
              <w:t>.</w:t>
            </w:r>
          </w:p>
        </w:tc>
      </w:tr>
    </w:tbl>
    <w:tbl>
      <w:tblPr>
        <w:tblpPr w:leftFromText="141" w:rightFromText="141" w:vertAnchor="text" w:tblpY="1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008"/>
      </w:tblGrid>
      <w:tr w:rsidR="00071980" w:rsidTr="00071980">
        <w:trPr>
          <w:cantSplit/>
        </w:trPr>
        <w:tc>
          <w:tcPr>
            <w:tcW w:w="10008" w:type="dxa"/>
            <w:shd w:val="pct25" w:color="auto" w:fill="auto"/>
            <w:vAlign w:val="center"/>
          </w:tcPr>
          <w:p w:rsidR="00071980" w:rsidRDefault="00071980" w:rsidP="00071980">
            <w:pPr>
              <w:rPr>
                <w:sz w:val="22"/>
              </w:rPr>
            </w:pP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071980" w:rsidRPr="007E5E04" w:rsidRDefault="00071980" w:rsidP="0007198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</w:p>
          <w:p w:rsidR="00071980" w:rsidRPr="007E5E04" w:rsidRDefault="00071980" w:rsidP="0007198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071980" w:rsidRPr="007E5E04" w:rsidRDefault="00071980" w:rsidP="00071980">
            <w:pPr>
              <w:ind w:left="1093" w:hanging="1093"/>
              <w:rPr>
                <w:sz w:val="16"/>
                <w:szCs w:val="16"/>
              </w:rPr>
            </w:pPr>
          </w:p>
          <w:p w:rsidR="00071980" w:rsidRDefault="00071980" w:rsidP="0007198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B20CF" w:rsidRDefault="00CB20CF"/>
    <w:p w:rsidR="00CB20CF" w:rsidRDefault="00CB20CF"/>
    <w:p w:rsidR="00CB20CF" w:rsidRDefault="00CB20CF"/>
    <w:p w:rsidR="00AC3C95" w:rsidRPr="00A37F98" w:rsidRDefault="001327E3" w:rsidP="004D5521">
      <w:pPr>
        <w:pStyle w:val="STJNivel3"/>
        <w:rPr>
          <w:i/>
        </w:rPr>
      </w:pPr>
      <w:bookmarkStart w:id="8" w:name="_Toc395536193"/>
      <w:r>
        <w:t>2</w:t>
      </w:r>
      <w:r w:rsidR="001E2036">
        <w:t xml:space="preserve">.2.2. </w:t>
      </w:r>
      <w:r w:rsidR="00AC3C95">
        <w:t xml:space="preserve">Tela Incluir </w:t>
      </w:r>
      <w:r w:rsidR="001E1159">
        <w:t>Tratamento</w:t>
      </w:r>
      <w:bookmarkEnd w:id="8"/>
    </w:p>
    <w:p w:rsidR="00AC3C95" w:rsidRDefault="00071980" w:rsidP="00AC3C9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22984"/>
            <wp:effectExtent l="19050" t="0" r="5080" b="0"/>
            <wp:docPr id="3" name="Imagem 3" descr="C:\Users\rayanne.felicio\Pictures\INCLUIR TRA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INCLUIR TRATAMENT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2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8D188E" w:rsidRDefault="00AC3C95" w:rsidP="00AC3C95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Inclusão</w:t>
      </w:r>
      <w:r w:rsidRPr="008D188E">
        <w:rPr>
          <w:i w:val="0"/>
          <w:color w:val="auto"/>
        </w:rPr>
        <w:t xml:space="preserve"> de </w:t>
      </w:r>
      <w:r w:rsidR="001E1159">
        <w:rPr>
          <w:i w:val="0"/>
          <w:color w:val="auto"/>
        </w:rPr>
        <w:t>Tratamento</w:t>
      </w:r>
      <w:r w:rsidRPr="008D188E">
        <w:rPr>
          <w:i w:val="0"/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2.2.2</w:t>
      </w:r>
      <w:r w:rsidR="00AC3C95">
        <w:rPr>
          <w:sz w:val="20"/>
        </w:rPr>
        <w:t>.1. Regras de Apresentação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acionar</w:t>
      </w:r>
      <w:r w:rsidRPr="003E25B3">
        <w:rPr>
          <w:i w:val="0"/>
          <w:color w:val="auto"/>
        </w:rPr>
        <w:t xml:space="preserve"> </w:t>
      </w:r>
      <w:r w:rsidR="002946E2"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</w:t>
      </w:r>
      <w:r w:rsidRPr="003E25B3">
        <w:rPr>
          <w:i w:val="0"/>
          <w:color w:val="auto"/>
        </w:rPr>
        <w:t xml:space="preserve"> o botão Limpar, o sistema limpará o(s) </w:t>
      </w:r>
      <w:r w:rsidR="002946E2"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AC3C95" w:rsidRPr="003E25B3" w:rsidRDefault="00AC3C95" w:rsidP="00AC3C95">
      <w:pPr>
        <w:pStyle w:val="PargrafodaLista"/>
        <w:numPr>
          <w:ilvl w:val="0"/>
          <w:numId w:val="17"/>
        </w:numPr>
        <w:rPr>
          <w:color w:val="auto"/>
        </w:rPr>
      </w:pPr>
      <w:r w:rsidRPr="003E25B3">
        <w:rPr>
          <w:color w:val="auto"/>
        </w:rPr>
        <w:t>Ao</w:t>
      </w:r>
      <w:r w:rsidR="00DB2204">
        <w:rPr>
          <w:color w:val="auto"/>
        </w:rPr>
        <w:t xml:space="preserve"> acionar</w:t>
      </w:r>
      <w:r w:rsidRPr="003E25B3">
        <w:rPr>
          <w:color w:val="auto"/>
        </w:rPr>
        <w:t xml:space="preserve"> o botão Cancelar, o sistema retornará para a </w:t>
      </w:r>
      <w:r w:rsidR="0003558E">
        <w:rPr>
          <w:color w:val="auto"/>
        </w:rPr>
        <w:t>consulta</w:t>
      </w:r>
      <w:r w:rsidRPr="003E25B3">
        <w:rPr>
          <w:color w:val="auto"/>
        </w:rPr>
        <w:t xml:space="preserve"> inicial</w:t>
      </w:r>
      <w:r w:rsidR="00A95910">
        <w:rPr>
          <w:color w:val="auto"/>
        </w:rPr>
        <w:t xml:space="preserve"> de </w:t>
      </w:r>
      <w:r w:rsidR="001E1159">
        <w:rPr>
          <w:color w:val="auto"/>
        </w:rPr>
        <w:t>Tratamento</w:t>
      </w:r>
      <w:r w:rsidRPr="003E25B3">
        <w:rPr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.2. Exceções</w:t>
      </w:r>
    </w:p>
    <w:p w:rsidR="00C104D9" w:rsidRPr="00261673" w:rsidRDefault="00AC3C95" w:rsidP="00261673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2.2.2</w:t>
      </w:r>
      <w:r w:rsidR="00AC3C95">
        <w:rPr>
          <w:rFonts w:cs="Arial"/>
          <w:sz w:val="20"/>
        </w:rPr>
        <w:t>.3. Itens de Controle</w:t>
      </w:r>
    </w:p>
    <w:p w:rsidR="00C104D9" w:rsidRDefault="00C104D9" w:rsidP="00C104D9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567"/>
        <w:gridCol w:w="567"/>
        <w:gridCol w:w="567"/>
        <w:gridCol w:w="425"/>
        <w:gridCol w:w="952"/>
        <w:gridCol w:w="608"/>
        <w:gridCol w:w="992"/>
        <w:gridCol w:w="1641"/>
      </w:tblGrid>
      <w:tr w:rsidR="00C104D9" w:rsidRPr="009D4097" w:rsidTr="009B62D2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952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8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992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641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792BF8" w:rsidRPr="009D4097" w:rsidTr="009B62D2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Nome do </w:t>
            </w:r>
            <w:r w:rsidR="001E1159">
              <w:rPr>
                <w:iCs/>
                <w:color w:val="auto"/>
              </w:rPr>
              <w:t>Tratamento</w:t>
            </w:r>
          </w:p>
        </w:tc>
        <w:tc>
          <w:tcPr>
            <w:tcW w:w="811" w:type="dxa"/>
            <w:vAlign w:val="center"/>
          </w:tcPr>
          <w:p w:rsidR="00792BF8" w:rsidRPr="009D4097" w:rsidRDefault="00BD1A9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792BF8">
              <w:rPr>
                <w:iCs/>
                <w:color w:val="auto"/>
              </w:rPr>
              <w:t>00/A</w:t>
            </w:r>
          </w:p>
        </w:tc>
        <w:tc>
          <w:tcPr>
            <w:tcW w:w="567" w:type="dxa"/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792BF8" w:rsidRPr="009D4097" w:rsidRDefault="00792BF8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792BF8" w:rsidRDefault="00792BF8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792BF8" w:rsidRPr="009D4097" w:rsidRDefault="00792BF8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952" w:type="dxa"/>
          </w:tcPr>
          <w:p w:rsidR="00792BF8" w:rsidRDefault="00792BF8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641" w:type="dxa"/>
          </w:tcPr>
          <w:p w:rsidR="00792BF8" w:rsidRPr="009D4097" w:rsidRDefault="00792BF8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792BF8" w:rsidRPr="009D4097" w:rsidTr="009B62D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92BF8" w:rsidRDefault="00792BF8">
            <w:r w:rsidRPr="00433CB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>
            <w:r w:rsidRPr="00A25D8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92BF8" w:rsidRPr="009D4097" w:rsidRDefault="00792BF8" w:rsidP="009B62D2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Limpa os dados informados</w:t>
            </w:r>
            <w:r w:rsidR="00773934">
              <w:rPr>
                <w:iCs/>
                <w:color w:val="auto"/>
              </w:rPr>
              <w:t>.</w:t>
            </w:r>
          </w:p>
        </w:tc>
      </w:tr>
      <w:tr w:rsidR="00792BF8" w:rsidRPr="009D4097" w:rsidTr="009B62D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92BF8" w:rsidRDefault="00792BF8">
            <w:r w:rsidRPr="00433CB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>
            <w:r w:rsidRPr="00A25D8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92BF8" w:rsidRPr="009D4097" w:rsidRDefault="00792BF8" w:rsidP="009B62D2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o registro</w:t>
            </w:r>
            <w:r w:rsidR="00773934">
              <w:rPr>
                <w:iCs/>
                <w:color w:val="auto"/>
              </w:rPr>
              <w:t>.</w:t>
            </w:r>
          </w:p>
        </w:tc>
      </w:tr>
      <w:tr w:rsidR="00792BF8" w:rsidRPr="009D4097" w:rsidTr="009B62D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92BF8" w:rsidRDefault="00792BF8">
            <w:r w:rsidRPr="00433CB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>
            <w:r w:rsidRPr="00A25D8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92BF8" w:rsidRPr="009D4097" w:rsidRDefault="00792BF8" w:rsidP="009B62D2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</w:t>
            </w:r>
            <w:r w:rsidR="00773934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a tela de consulta de </w:t>
            </w:r>
            <w:r w:rsidR="001E1159">
              <w:rPr>
                <w:iCs/>
                <w:color w:val="auto"/>
              </w:rPr>
              <w:t>tratamento</w:t>
            </w:r>
            <w:r>
              <w:rPr>
                <w:iCs/>
                <w:color w:val="auto"/>
              </w:rPr>
              <w:t>s</w:t>
            </w:r>
            <w:r w:rsidR="00773934">
              <w:rPr>
                <w:iCs/>
                <w:color w:val="auto"/>
              </w:rPr>
              <w:t>.</w:t>
            </w:r>
          </w:p>
        </w:tc>
      </w:tr>
      <w:tr w:rsidR="00C104D9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C104D9" w:rsidRDefault="00C104D9" w:rsidP="00D76681">
            <w:pPr>
              <w:rPr>
                <w:sz w:val="22"/>
              </w:rPr>
            </w:pP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380F8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C104D9" w:rsidRPr="007E5E04" w:rsidRDefault="00C104D9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</w:p>
          <w:p w:rsidR="00C104D9" w:rsidRPr="007E5E04" w:rsidRDefault="00C104D9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C104D9" w:rsidRPr="007E5E04" w:rsidRDefault="00C104D9" w:rsidP="00D76681">
            <w:pPr>
              <w:ind w:left="1093" w:hanging="1093"/>
              <w:rPr>
                <w:sz w:val="16"/>
                <w:szCs w:val="16"/>
              </w:rPr>
            </w:pPr>
          </w:p>
          <w:p w:rsidR="00C104D9" w:rsidRDefault="00C104D9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104D9" w:rsidRPr="00C104D9" w:rsidRDefault="00C104D9" w:rsidP="00C104D9"/>
    <w:p w:rsidR="00AC3C95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Default="00AC3C95" w:rsidP="00AC3C95"/>
    <w:p w:rsidR="004D5521" w:rsidRPr="00A37F98" w:rsidRDefault="00290B86" w:rsidP="004D5521">
      <w:pPr>
        <w:pStyle w:val="STJNivel3"/>
        <w:rPr>
          <w:i/>
        </w:rPr>
      </w:pPr>
      <w:bookmarkStart w:id="9" w:name="_Toc395536194"/>
      <w:r>
        <w:t>2.2.3</w:t>
      </w:r>
      <w:r w:rsidR="004D5521">
        <w:t xml:space="preserve">. Tela Alterar </w:t>
      </w:r>
      <w:r w:rsidR="001E1159">
        <w:t>Tratamento</w:t>
      </w:r>
      <w:bookmarkEnd w:id="9"/>
    </w:p>
    <w:p w:rsidR="004D5521" w:rsidRDefault="00261673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22984"/>
            <wp:effectExtent l="19050" t="0" r="5080" b="0"/>
            <wp:docPr id="6" name="Imagem 4" descr="C:\Users\rayanne.felicio\Pictures\ALTERAR TRA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anne.felicio\Pictures\ALTERAR TRATAMENT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2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8D188E" w:rsidRDefault="004D5521" w:rsidP="004D5521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lastRenderedPageBreak/>
        <w:t xml:space="preserve">Figura </w:t>
      </w:r>
      <w:r w:rsidR="00D147AC">
        <w:rPr>
          <w:i w:val="0"/>
          <w:color w:val="auto"/>
        </w:rPr>
        <w:t>3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Alteração</w:t>
      </w:r>
      <w:r w:rsidRPr="008D188E">
        <w:rPr>
          <w:i w:val="0"/>
          <w:color w:val="auto"/>
        </w:rPr>
        <w:t xml:space="preserve"> de </w:t>
      </w:r>
      <w:r w:rsidR="001E1159">
        <w:rPr>
          <w:i w:val="0"/>
          <w:color w:val="auto"/>
        </w:rPr>
        <w:t>Tratamento</w:t>
      </w:r>
      <w:r w:rsidRPr="008D188E">
        <w:rPr>
          <w:i w:val="0"/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.1. Regras de Apresentação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 xml:space="preserve">acionar </w:t>
      </w:r>
      <w:r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o botão Limpar, o sistema limpará o(s) </w:t>
      </w:r>
      <w:r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4D5521" w:rsidRPr="003E25B3" w:rsidRDefault="004D5521" w:rsidP="004D5521">
      <w:pPr>
        <w:pStyle w:val="PargrafodaLista"/>
        <w:numPr>
          <w:ilvl w:val="0"/>
          <w:numId w:val="18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270828">
        <w:rPr>
          <w:color w:val="auto"/>
        </w:rPr>
        <w:t>acionar</w:t>
      </w:r>
      <w:r w:rsidRPr="003E25B3">
        <w:rPr>
          <w:color w:val="auto"/>
        </w:rPr>
        <w:t xml:space="preserve"> o botão Cancelar, o s</w:t>
      </w:r>
      <w:r w:rsidR="000E7CA4">
        <w:rPr>
          <w:color w:val="auto"/>
        </w:rPr>
        <w:t>istema retornará para a consulta</w:t>
      </w:r>
      <w:r w:rsidRPr="003E25B3">
        <w:rPr>
          <w:color w:val="auto"/>
        </w:rPr>
        <w:t xml:space="preserve"> inicial</w:t>
      </w:r>
      <w:r w:rsidR="004A7C0D">
        <w:rPr>
          <w:color w:val="auto"/>
        </w:rPr>
        <w:t xml:space="preserve"> de </w:t>
      </w:r>
      <w:r w:rsidR="001E1159">
        <w:rPr>
          <w:color w:val="auto"/>
        </w:rPr>
        <w:t>Tratamento</w:t>
      </w:r>
      <w:r w:rsidRPr="003E25B3">
        <w:rPr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.2. Exceções</w:t>
      </w:r>
    </w:p>
    <w:p w:rsidR="004D5521" w:rsidRPr="008D188E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2.2.3</w:t>
      </w:r>
      <w:r w:rsidR="004D5521">
        <w:rPr>
          <w:rFonts w:cs="Arial"/>
          <w:sz w:val="20"/>
        </w:rPr>
        <w:t>.3. Itens de Controle</w:t>
      </w:r>
    </w:p>
    <w:p w:rsidR="004D5521" w:rsidRDefault="004D5521" w:rsidP="004D5521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850"/>
        <w:gridCol w:w="603"/>
        <w:gridCol w:w="1098"/>
        <w:gridCol w:w="1783"/>
      </w:tblGrid>
      <w:tr w:rsidR="00446ED9" w:rsidRPr="009D4097" w:rsidTr="00DA0690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3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DA0690" w:rsidRPr="009D4097" w:rsidTr="00DA069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Nome do </w:t>
            </w:r>
            <w:r w:rsidR="001E1159">
              <w:rPr>
                <w:iCs/>
                <w:color w:val="auto"/>
              </w:rPr>
              <w:t>Tratamento</w:t>
            </w:r>
          </w:p>
        </w:tc>
        <w:tc>
          <w:tcPr>
            <w:tcW w:w="811" w:type="dxa"/>
            <w:vAlign w:val="center"/>
          </w:tcPr>
          <w:p w:rsidR="00DA0690" w:rsidRPr="009D4097" w:rsidRDefault="00BD1A9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DA0690">
              <w:rPr>
                <w:iCs/>
                <w:color w:val="auto"/>
              </w:rPr>
              <w:t>00/A</w:t>
            </w:r>
          </w:p>
        </w:tc>
        <w:tc>
          <w:tcPr>
            <w:tcW w:w="425" w:type="dxa"/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DA0690" w:rsidRPr="009D4097" w:rsidRDefault="00DA069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DA0690" w:rsidRDefault="00DA069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DA0690" w:rsidRPr="009D4097" w:rsidRDefault="00DA069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850" w:type="dxa"/>
          </w:tcPr>
          <w:p w:rsidR="00DA0690" w:rsidRDefault="00DA0690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DA0690" w:rsidRPr="009D4097" w:rsidRDefault="00DA069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DA0690" w:rsidRPr="009D4097" w:rsidTr="00DA069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DA0690" w:rsidRDefault="00DA0690">
            <w:r w:rsidRPr="00D5570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A0690" w:rsidRDefault="00DA069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A0690" w:rsidRDefault="00DA0690">
            <w:r w:rsidRPr="002804F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Limpa os dados informados</w:t>
            </w:r>
            <w:r w:rsidR="00C50936">
              <w:rPr>
                <w:iCs/>
                <w:color w:val="auto"/>
              </w:rPr>
              <w:t>.</w:t>
            </w:r>
          </w:p>
        </w:tc>
      </w:tr>
      <w:tr w:rsidR="00DA0690" w:rsidRPr="009D4097" w:rsidTr="00DA069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DA0690" w:rsidRDefault="00DA0690">
            <w:r w:rsidRPr="00D5570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A0690" w:rsidRDefault="00DA069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A0690" w:rsidRDefault="00DA0690">
            <w:r w:rsidRPr="002804F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o registro</w:t>
            </w:r>
            <w:r w:rsidR="00C50936">
              <w:rPr>
                <w:iCs/>
                <w:color w:val="auto"/>
              </w:rPr>
              <w:t>.</w:t>
            </w:r>
          </w:p>
        </w:tc>
      </w:tr>
      <w:tr w:rsidR="00DA0690" w:rsidRPr="009D4097" w:rsidTr="00DA069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DA0690" w:rsidRDefault="00DA0690">
            <w:r w:rsidRPr="00D5570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A0690" w:rsidRDefault="00DA069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A0690" w:rsidRDefault="00DA0690">
            <w:r w:rsidRPr="002804F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49183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Retorna para a tela de consulta de </w:t>
            </w:r>
            <w:r w:rsidR="001E1159">
              <w:rPr>
                <w:iCs/>
                <w:color w:val="auto"/>
              </w:rPr>
              <w:t>tratamento</w:t>
            </w:r>
            <w:r>
              <w:rPr>
                <w:iCs/>
                <w:color w:val="auto"/>
              </w:rPr>
              <w:t>s</w:t>
            </w:r>
            <w:r w:rsidR="00C50936">
              <w:rPr>
                <w:iCs/>
                <w:color w:val="auto"/>
              </w:rPr>
              <w:t>.</w:t>
            </w:r>
          </w:p>
        </w:tc>
      </w:tr>
      <w:tr w:rsidR="00446ED9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46ED9" w:rsidRDefault="00446ED9" w:rsidP="00D76681">
            <w:pPr>
              <w:rPr>
                <w:sz w:val="22"/>
              </w:rPr>
            </w:pP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380F8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446ED9" w:rsidRPr="007E5E04" w:rsidRDefault="00446ED9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</w:p>
          <w:p w:rsidR="00446ED9" w:rsidRPr="007E5E04" w:rsidRDefault="00446ED9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446ED9" w:rsidRPr="007E5E04" w:rsidRDefault="00446ED9" w:rsidP="00D76681">
            <w:pPr>
              <w:ind w:left="1093" w:hanging="1093"/>
              <w:rPr>
                <w:sz w:val="16"/>
                <w:szCs w:val="16"/>
              </w:rPr>
            </w:pPr>
          </w:p>
          <w:p w:rsidR="00446ED9" w:rsidRDefault="00446ED9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46ED9" w:rsidRDefault="00446ED9" w:rsidP="004D5521">
      <w:pPr>
        <w:pStyle w:val="Rodap"/>
        <w:tabs>
          <w:tab w:val="clear" w:pos="4320"/>
          <w:tab w:val="clear" w:pos="8640"/>
        </w:tabs>
      </w:pPr>
    </w:p>
    <w:p w:rsidR="004D5521" w:rsidRDefault="004D5521" w:rsidP="004D5521"/>
    <w:p w:rsidR="001F4412" w:rsidRPr="00A37F98" w:rsidRDefault="001F4412" w:rsidP="001F4412">
      <w:pPr>
        <w:pStyle w:val="STJNivel3"/>
        <w:rPr>
          <w:i/>
        </w:rPr>
      </w:pPr>
      <w:bookmarkStart w:id="10" w:name="_Toc395536195"/>
      <w:r>
        <w:lastRenderedPageBreak/>
        <w:t xml:space="preserve">2.2.4. Tela Excluir </w:t>
      </w:r>
      <w:r w:rsidR="001E1159">
        <w:t>Tratamento</w:t>
      </w:r>
      <w:bookmarkEnd w:id="10"/>
    </w:p>
    <w:p w:rsidR="001F4412" w:rsidRDefault="00925DD2" w:rsidP="001F441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22984"/>
            <wp:effectExtent l="19050" t="0" r="5080" b="0"/>
            <wp:docPr id="7" name="Imagem 5" descr="C:\Users\rayanne.felicio\Pictures\EXCLUIR TRA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anne.felicio\Pictures\EXCLUIR TRATAMENT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2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12" w:rsidRPr="008D188E" w:rsidRDefault="001F4412" w:rsidP="001F4412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4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Exclusão</w:t>
      </w:r>
      <w:r w:rsidRPr="008D188E">
        <w:rPr>
          <w:i w:val="0"/>
          <w:color w:val="auto"/>
        </w:rPr>
        <w:t xml:space="preserve"> de </w:t>
      </w:r>
      <w:r w:rsidR="001E1159">
        <w:rPr>
          <w:i w:val="0"/>
          <w:color w:val="auto"/>
        </w:rPr>
        <w:t>Tratamento</w:t>
      </w:r>
      <w:r w:rsidRPr="008D188E">
        <w:rPr>
          <w:i w:val="0"/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2.2.4.1. Regras de Apresentação</w:t>
      </w:r>
    </w:p>
    <w:p w:rsidR="001F4412" w:rsidRPr="003E25B3" w:rsidRDefault="001F4412" w:rsidP="001F4412">
      <w:pPr>
        <w:pStyle w:val="Instruo"/>
        <w:numPr>
          <w:ilvl w:val="0"/>
          <w:numId w:val="19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5AA6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</w:t>
      </w:r>
      <w:r w:rsidR="00AC498D">
        <w:rPr>
          <w:i w:val="0"/>
          <w:color w:val="auto"/>
        </w:rPr>
        <w:t>o botão Exclui</w:t>
      </w:r>
      <w:r>
        <w:rPr>
          <w:i w:val="0"/>
          <w:color w:val="auto"/>
        </w:rPr>
        <w:t>r, o sistema irá excluir o registro selecionado</w:t>
      </w:r>
      <w:r w:rsidRPr="003E25B3">
        <w:rPr>
          <w:i w:val="0"/>
          <w:color w:val="auto"/>
        </w:rPr>
        <w:t>.</w:t>
      </w:r>
    </w:p>
    <w:p w:rsidR="001F4412" w:rsidRPr="003E25B3" w:rsidRDefault="002D5AA6" w:rsidP="001F4412">
      <w:pPr>
        <w:pStyle w:val="PargrafodaLista"/>
        <w:numPr>
          <w:ilvl w:val="0"/>
          <w:numId w:val="19"/>
        </w:numPr>
        <w:rPr>
          <w:color w:val="auto"/>
        </w:rPr>
      </w:pPr>
      <w:r>
        <w:rPr>
          <w:color w:val="auto"/>
        </w:rPr>
        <w:t>Ao acionar</w:t>
      </w:r>
      <w:r w:rsidR="001F4412" w:rsidRPr="003E25B3">
        <w:rPr>
          <w:color w:val="auto"/>
        </w:rPr>
        <w:t xml:space="preserve"> o botão Cancelar, o sistema retornará para a pesquisa inicial</w:t>
      </w:r>
      <w:r w:rsidR="009B0552">
        <w:rPr>
          <w:color w:val="auto"/>
        </w:rPr>
        <w:t xml:space="preserve"> de </w:t>
      </w:r>
      <w:r w:rsidR="001E1159">
        <w:rPr>
          <w:color w:val="auto"/>
        </w:rPr>
        <w:t>Tratamento</w:t>
      </w:r>
      <w:r w:rsidR="001F4412" w:rsidRPr="003E25B3">
        <w:rPr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2.2.4.2. Exceções</w:t>
      </w:r>
    </w:p>
    <w:p w:rsidR="001F4412" w:rsidRPr="008D188E" w:rsidRDefault="001F4412" w:rsidP="001F4412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D76681" w:rsidRPr="00150797" w:rsidRDefault="001F4412" w:rsidP="00150797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2.2.4.3. Itens de Controle</w:t>
      </w:r>
    </w:p>
    <w:p w:rsidR="001F4412" w:rsidRDefault="001F4412" w:rsidP="001F4412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850"/>
        <w:gridCol w:w="603"/>
        <w:gridCol w:w="1098"/>
        <w:gridCol w:w="1783"/>
      </w:tblGrid>
      <w:tr w:rsidR="00D76681" w:rsidRPr="009D4097" w:rsidTr="008433CD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3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8433CD" w:rsidRPr="009D4097" w:rsidTr="008433CD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433CD" w:rsidRPr="009D4097" w:rsidRDefault="008433CD" w:rsidP="00CB477E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Nome do </w:t>
            </w:r>
            <w:r w:rsidR="001E1159">
              <w:rPr>
                <w:iCs/>
                <w:color w:val="auto"/>
              </w:rPr>
              <w:t>Tratamento</w:t>
            </w:r>
          </w:p>
        </w:tc>
        <w:tc>
          <w:tcPr>
            <w:tcW w:w="811" w:type="dxa"/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8433CD" w:rsidRPr="009D4097" w:rsidRDefault="008433CD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8433CD" w:rsidRDefault="008433CD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8433CD" w:rsidRPr="009D4097" w:rsidRDefault="008433CD" w:rsidP="00D76681">
            <w:r>
              <w:rPr>
                <w:iCs/>
                <w:color w:val="auto"/>
              </w:rPr>
              <w:t>N</w:t>
            </w:r>
          </w:p>
        </w:tc>
        <w:tc>
          <w:tcPr>
            <w:tcW w:w="850" w:type="dxa"/>
          </w:tcPr>
          <w:p w:rsidR="008433CD" w:rsidRDefault="008433CD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</w:tcPr>
          <w:p w:rsidR="008433CD" w:rsidRDefault="008433CD">
            <w:r w:rsidRPr="00843B7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8433CD" w:rsidRPr="009D4097" w:rsidRDefault="008433CD" w:rsidP="00F179C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8433CD" w:rsidRPr="009D4097" w:rsidRDefault="008433CD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8433CD" w:rsidRPr="009D4097" w:rsidTr="008433C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CB477E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8433CD" w:rsidRDefault="008433CD">
            <w:r w:rsidRPr="0018371B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433CD" w:rsidRDefault="008433CD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433CD" w:rsidRDefault="008433CD">
            <w:r w:rsidRPr="00204BE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8433CD" w:rsidRDefault="008433CD">
            <w:r w:rsidRPr="00843B7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Exclui o registro selecionado</w:t>
            </w:r>
            <w:r w:rsidR="00745F17">
              <w:rPr>
                <w:iCs/>
                <w:color w:val="auto"/>
              </w:rPr>
              <w:t>.</w:t>
            </w:r>
          </w:p>
        </w:tc>
      </w:tr>
      <w:tr w:rsidR="008433CD" w:rsidRPr="009D4097" w:rsidTr="008433C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CB477E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8433CD" w:rsidRDefault="008433CD">
            <w:r w:rsidRPr="0018371B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433CD" w:rsidRDefault="008433CD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433CD" w:rsidRDefault="008433CD">
            <w:r w:rsidRPr="00204BE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8433CD" w:rsidRDefault="008433CD">
            <w:r w:rsidRPr="00843B7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49183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Retorna para a tela de consulta de </w:t>
            </w:r>
            <w:r w:rsidR="001E1159">
              <w:rPr>
                <w:iCs/>
                <w:color w:val="auto"/>
              </w:rPr>
              <w:t>tratamento</w:t>
            </w:r>
            <w:r>
              <w:rPr>
                <w:iCs/>
                <w:color w:val="auto"/>
              </w:rPr>
              <w:t>s</w:t>
            </w:r>
            <w:r w:rsidR="00745F17">
              <w:rPr>
                <w:iCs/>
                <w:color w:val="auto"/>
              </w:rPr>
              <w:t>.</w:t>
            </w:r>
          </w:p>
        </w:tc>
      </w:tr>
      <w:tr w:rsidR="00D76681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76681" w:rsidRDefault="00D76681" w:rsidP="00D76681">
            <w:pPr>
              <w:rPr>
                <w:sz w:val="22"/>
              </w:rPr>
            </w:pP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380F8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76681" w:rsidRPr="007E5E04" w:rsidRDefault="00D76681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</w:p>
          <w:p w:rsidR="00D76681" w:rsidRPr="007E5E04" w:rsidRDefault="00D76681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76681" w:rsidRPr="007E5E04" w:rsidRDefault="00D76681" w:rsidP="00D76681">
            <w:pPr>
              <w:ind w:left="1093" w:hanging="1093"/>
              <w:rPr>
                <w:sz w:val="16"/>
                <w:szCs w:val="16"/>
              </w:rPr>
            </w:pPr>
          </w:p>
          <w:p w:rsidR="00D76681" w:rsidRDefault="00D76681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F4412" w:rsidRDefault="001F4412" w:rsidP="001F4412"/>
    <w:p w:rsidR="006A43A5" w:rsidRPr="00A37F98" w:rsidRDefault="006A43A5" w:rsidP="006A43A5">
      <w:pPr>
        <w:pStyle w:val="STJNivel3"/>
        <w:rPr>
          <w:i/>
        </w:rPr>
      </w:pPr>
      <w:bookmarkStart w:id="11" w:name="_Toc395536196"/>
      <w:r>
        <w:lastRenderedPageBreak/>
        <w:t xml:space="preserve">2.2.5. Tela Visualizar </w:t>
      </w:r>
      <w:r w:rsidR="001E1159">
        <w:t>Tratamento</w:t>
      </w:r>
      <w:bookmarkEnd w:id="11"/>
    </w:p>
    <w:p w:rsidR="006A43A5" w:rsidRDefault="002227AB" w:rsidP="006A43A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22984"/>
            <wp:effectExtent l="19050" t="0" r="5080" b="0"/>
            <wp:docPr id="13" name="Imagem 6" descr="C:\Users\rayanne.felicio\Pictures\VISUALIZAR TRA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yanne.felicio\Pictures\VISUALIZAR TRATAMENT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2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5" w:rsidRPr="008D188E" w:rsidRDefault="006A43A5" w:rsidP="006A43A5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5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Visualização</w:t>
      </w:r>
      <w:r w:rsidRPr="008D188E">
        <w:rPr>
          <w:i w:val="0"/>
          <w:color w:val="auto"/>
        </w:rPr>
        <w:t xml:space="preserve"> de </w:t>
      </w:r>
      <w:r w:rsidR="001E1159">
        <w:rPr>
          <w:i w:val="0"/>
          <w:color w:val="auto"/>
        </w:rPr>
        <w:t>Tratamento</w:t>
      </w:r>
      <w:r w:rsidRPr="008D188E">
        <w:rPr>
          <w:i w:val="0"/>
          <w:color w:val="auto"/>
        </w:rPr>
        <w:t>.</w:t>
      </w:r>
    </w:p>
    <w:p w:rsidR="006A43A5" w:rsidRPr="000617DF" w:rsidRDefault="006A43A5" w:rsidP="000617DF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2.2.5.1. Regras de Apresentação</w:t>
      </w:r>
    </w:p>
    <w:p w:rsidR="006A43A5" w:rsidRPr="003E25B3" w:rsidRDefault="00E13ABF" w:rsidP="006A43A5">
      <w:pPr>
        <w:pStyle w:val="PargrafodaLista"/>
        <w:numPr>
          <w:ilvl w:val="0"/>
          <w:numId w:val="20"/>
        </w:numPr>
        <w:rPr>
          <w:color w:val="auto"/>
        </w:rPr>
      </w:pPr>
      <w:r>
        <w:rPr>
          <w:color w:val="auto"/>
        </w:rPr>
        <w:t>Ao clicar o botão Voltar</w:t>
      </w:r>
      <w:r w:rsidR="006A43A5" w:rsidRPr="003E25B3">
        <w:rPr>
          <w:color w:val="auto"/>
        </w:rPr>
        <w:t>, o s</w:t>
      </w:r>
      <w:r w:rsidR="00445C38">
        <w:rPr>
          <w:color w:val="auto"/>
        </w:rPr>
        <w:t>istema retornará para a consulta</w:t>
      </w:r>
      <w:r w:rsidR="006A43A5" w:rsidRPr="003E25B3">
        <w:rPr>
          <w:color w:val="auto"/>
        </w:rPr>
        <w:t xml:space="preserve"> inicial</w:t>
      </w:r>
      <w:r w:rsidR="00445C38">
        <w:rPr>
          <w:color w:val="auto"/>
        </w:rPr>
        <w:t xml:space="preserve"> de </w:t>
      </w:r>
      <w:r w:rsidR="001E1159">
        <w:rPr>
          <w:color w:val="auto"/>
        </w:rPr>
        <w:t>tratamento</w:t>
      </w:r>
      <w:r w:rsidR="00445C38">
        <w:rPr>
          <w:color w:val="auto"/>
        </w:rPr>
        <w:t>s</w:t>
      </w:r>
      <w:r w:rsidR="006A43A5" w:rsidRPr="003E25B3">
        <w:rPr>
          <w:color w:val="auto"/>
        </w:rPr>
        <w:t>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2.2.5.2. Exceções</w:t>
      </w:r>
    </w:p>
    <w:p w:rsidR="006A43A5" w:rsidRPr="008D188E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2.2.5.3. Itens de Controle</w:t>
      </w:r>
    </w:p>
    <w:p w:rsidR="006A43A5" w:rsidRDefault="006A43A5" w:rsidP="006A43A5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850"/>
        <w:gridCol w:w="603"/>
        <w:gridCol w:w="1098"/>
        <w:gridCol w:w="1783"/>
      </w:tblGrid>
      <w:tr w:rsidR="003E1B29" w:rsidRPr="009D4097" w:rsidTr="00DD4E83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3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DD4E83" w:rsidRPr="009D4097" w:rsidTr="00DD4E8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D4E83" w:rsidRPr="009D4097" w:rsidRDefault="00DD4E83" w:rsidP="005B115B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Nome do </w:t>
            </w:r>
            <w:r w:rsidR="001E1159">
              <w:rPr>
                <w:iCs/>
                <w:color w:val="auto"/>
              </w:rPr>
              <w:t>Tratamento</w:t>
            </w:r>
          </w:p>
        </w:tc>
        <w:tc>
          <w:tcPr>
            <w:tcW w:w="811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DD4E83" w:rsidRPr="009D4097" w:rsidRDefault="00DD4E83" w:rsidP="00A02F90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DD4E83" w:rsidRDefault="00DD4E83" w:rsidP="00A02F9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DD4E83" w:rsidRPr="009D4097" w:rsidRDefault="00DD4E83" w:rsidP="00A02F90">
            <w:r>
              <w:rPr>
                <w:iCs/>
                <w:color w:val="auto"/>
              </w:rPr>
              <w:t>N</w:t>
            </w:r>
          </w:p>
        </w:tc>
        <w:tc>
          <w:tcPr>
            <w:tcW w:w="850" w:type="dxa"/>
          </w:tcPr>
          <w:p w:rsidR="00DD4E83" w:rsidRDefault="00DD4E83" w:rsidP="00A02F90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</w:tcPr>
          <w:p w:rsidR="00DD4E83" w:rsidRDefault="00DD4E83">
            <w:r w:rsidRPr="00D906E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DD4E83" w:rsidRPr="009D4097" w:rsidRDefault="00DD4E83" w:rsidP="00A02F90">
            <w:r w:rsidRPr="009D4097">
              <w:rPr>
                <w:iCs/>
                <w:color w:val="auto"/>
              </w:rPr>
              <w:t>N/A</w:t>
            </w:r>
          </w:p>
        </w:tc>
      </w:tr>
      <w:tr w:rsidR="00DD4E83" w:rsidRPr="009D4097" w:rsidTr="00DD4E8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5B115B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D4E83" w:rsidRDefault="00DD4E83" w:rsidP="00A02F90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D4E83" w:rsidRDefault="00DD4E83">
            <w:r w:rsidRPr="00D906E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79415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Retorna para a tela de consulta de </w:t>
            </w:r>
            <w:r w:rsidR="001E1159">
              <w:rPr>
                <w:iCs/>
                <w:color w:val="auto"/>
              </w:rPr>
              <w:t>tratamento</w:t>
            </w:r>
            <w:r>
              <w:rPr>
                <w:iCs/>
                <w:color w:val="auto"/>
              </w:rPr>
              <w:t>s</w:t>
            </w:r>
            <w:r w:rsidR="007A154D">
              <w:rPr>
                <w:iCs/>
                <w:color w:val="auto"/>
              </w:rPr>
              <w:t>.</w:t>
            </w:r>
          </w:p>
        </w:tc>
      </w:tr>
      <w:tr w:rsidR="003E1B29" w:rsidTr="00A02F90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3E1B29" w:rsidRDefault="003E1B29" w:rsidP="00A02F90">
            <w:pPr>
              <w:rPr>
                <w:sz w:val="22"/>
              </w:rPr>
            </w:pP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380F8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3E1B29" w:rsidRPr="007E5E04" w:rsidRDefault="003E1B29" w:rsidP="00A02F9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</w:p>
          <w:p w:rsidR="003E1B29" w:rsidRPr="007E5E04" w:rsidRDefault="003E1B29" w:rsidP="00A02F9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3E1B29" w:rsidRPr="007E5E04" w:rsidRDefault="003E1B29" w:rsidP="00A02F90">
            <w:pPr>
              <w:ind w:left="1093" w:hanging="1093"/>
              <w:rPr>
                <w:sz w:val="16"/>
                <w:szCs w:val="16"/>
              </w:rPr>
            </w:pPr>
          </w:p>
          <w:p w:rsidR="003E1B29" w:rsidRDefault="003E1B29" w:rsidP="00A02F9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Default="006A43A5" w:rsidP="006A43A5"/>
    <w:p w:rsidR="006A43A5" w:rsidRPr="00AC3C95" w:rsidRDefault="006A43A5" w:rsidP="004D5521">
      <w:pPr>
        <w:pStyle w:val="STJNivel3"/>
      </w:pPr>
    </w:p>
    <w:sectPr w:rsidR="006A43A5" w:rsidRP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5F2" w:rsidRDefault="005B75F2">
      <w:r>
        <w:separator/>
      </w:r>
    </w:p>
  </w:endnote>
  <w:endnote w:type="continuationSeparator" w:id="0">
    <w:p w:rsidR="005B75F2" w:rsidRDefault="005B7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980" w:rsidRDefault="00071980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071980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71980" w:rsidRDefault="00071980">
          <w:r>
            <w:t>Politec Ltda.</w:t>
          </w:r>
        </w:p>
        <w:p w:rsidR="00071980" w:rsidRDefault="00071980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71980" w:rsidRDefault="00071980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71980" w:rsidRDefault="00071980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071980" w:rsidRDefault="0007198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980" w:rsidRDefault="00071980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071980">
      <w:trPr>
        <w:cantSplit/>
        <w:jc w:val="center"/>
      </w:trPr>
      <w:tc>
        <w:tcPr>
          <w:tcW w:w="8005" w:type="dxa"/>
        </w:tcPr>
        <w:p w:rsidR="00071980" w:rsidRDefault="00071980" w:rsidP="00A02F90">
          <w:pPr>
            <w:pStyle w:val="Rodap"/>
            <w:ind w:right="360"/>
          </w:pPr>
          <w:r>
            <w:t>sigeven_este_it024_manter_tratamento</w:t>
          </w:r>
        </w:p>
      </w:tc>
      <w:tc>
        <w:tcPr>
          <w:tcW w:w="1705" w:type="dxa"/>
          <w:vAlign w:val="center"/>
        </w:tcPr>
        <w:p w:rsidR="00071980" w:rsidRPr="00203AE9" w:rsidRDefault="00071980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784E1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784E19">
            <w:rPr>
              <w:rStyle w:val="Nmerodepgina"/>
              <w:sz w:val="20"/>
            </w:rPr>
            <w:fldChar w:fldCharType="separate"/>
          </w:r>
          <w:r w:rsidR="007A154D">
            <w:rPr>
              <w:rStyle w:val="Nmerodepgina"/>
              <w:noProof/>
              <w:sz w:val="20"/>
            </w:rPr>
            <w:t>10</w:t>
          </w:r>
          <w:r w:rsidR="00784E19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7A154D">
              <w:rPr>
                <w:noProof/>
              </w:rPr>
              <w:t>10</w:t>
            </w:r>
          </w:fldSimple>
        </w:p>
      </w:tc>
    </w:tr>
  </w:tbl>
  <w:p w:rsidR="00071980" w:rsidRDefault="0007198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5F2" w:rsidRDefault="005B75F2">
      <w:r>
        <w:separator/>
      </w:r>
    </w:p>
  </w:footnote>
  <w:footnote w:type="continuationSeparator" w:id="0">
    <w:p w:rsidR="005B75F2" w:rsidRDefault="005B75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980" w:rsidRDefault="00071980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071980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071980" w:rsidRDefault="00071980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071980" w:rsidRDefault="00071980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071980" w:rsidRDefault="00071980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69348791" r:id="rId2"/>
            </w:object>
          </w:r>
        </w:p>
      </w:tc>
    </w:tr>
  </w:tbl>
  <w:p w:rsidR="00071980" w:rsidRDefault="0007198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071980">
      <w:trPr>
        <w:cantSplit/>
        <w:trHeight w:val="575"/>
        <w:jc w:val="center"/>
      </w:trPr>
      <w:tc>
        <w:tcPr>
          <w:tcW w:w="720" w:type="pct"/>
          <w:vAlign w:val="center"/>
        </w:tcPr>
        <w:p w:rsidR="00071980" w:rsidRDefault="0007198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071980" w:rsidRDefault="0007198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071980" w:rsidRPr="00B444D2" w:rsidRDefault="0007198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Tratamento</w:t>
          </w:r>
        </w:p>
        <w:p w:rsidR="00071980" w:rsidRDefault="0007198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071980" w:rsidRDefault="00784E19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071980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071980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071980" w:rsidRPr="00B444D2" w:rsidRDefault="0007198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071980" w:rsidRDefault="0007198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E375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F0180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8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5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913837"/>
    <w:multiLevelType w:val="multilevel"/>
    <w:tmpl w:val="86B2CC9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1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2">
    <w:nsid w:val="69B17D63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7">
    <w:nsid w:val="7B6A66EB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E541AD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29"/>
  </w:num>
  <w:num w:numId="5">
    <w:abstractNumId w:val="0"/>
  </w:num>
  <w:num w:numId="6">
    <w:abstractNumId w:val="4"/>
  </w:num>
  <w:num w:numId="7">
    <w:abstractNumId w:val="24"/>
  </w:num>
  <w:num w:numId="8">
    <w:abstractNumId w:val="3"/>
  </w:num>
  <w:num w:numId="9">
    <w:abstractNumId w:val="14"/>
  </w:num>
  <w:num w:numId="10">
    <w:abstractNumId w:val="11"/>
  </w:num>
  <w:num w:numId="11">
    <w:abstractNumId w:val="7"/>
  </w:num>
  <w:num w:numId="12">
    <w:abstractNumId w:val="13"/>
  </w:num>
  <w:num w:numId="13">
    <w:abstractNumId w:val="23"/>
  </w:num>
  <w:num w:numId="14">
    <w:abstractNumId w:val="21"/>
  </w:num>
  <w:num w:numId="15">
    <w:abstractNumId w:val="16"/>
  </w:num>
  <w:num w:numId="16">
    <w:abstractNumId w:val="20"/>
  </w:num>
  <w:num w:numId="17">
    <w:abstractNumId w:val="18"/>
  </w:num>
  <w:num w:numId="18">
    <w:abstractNumId w:val="8"/>
  </w:num>
  <w:num w:numId="19">
    <w:abstractNumId w:val="6"/>
  </w:num>
  <w:num w:numId="20">
    <w:abstractNumId w:val="17"/>
  </w:num>
  <w:num w:numId="21">
    <w:abstractNumId w:val="10"/>
  </w:num>
  <w:num w:numId="22">
    <w:abstractNumId w:val="19"/>
  </w:num>
  <w:num w:numId="23">
    <w:abstractNumId w:val="5"/>
  </w:num>
  <w:num w:numId="24">
    <w:abstractNumId w:val="15"/>
  </w:num>
  <w:num w:numId="25">
    <w:abstractNumId w:val="9"/>
  </w:num>
  <w:num w:numId="26">
    <w:abstractNumId w:val="1"/>
  </w:num>
  <w:num w:numId="27">
    <w:abstractNumId w:val="22"/>
  </w:num>
  <w:num w:numId="28">
    <w:abstractNumId w:val="28"/>
  </w:num>
  <w:num w:numId="29">
    <w:abstractNumId w:val="27"/>
  </w:num>
  <w:num w:numId="30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5634"/>
    <w:rsid w:val="0003558E"/>
    <w:rsid w:val="00043C23"/>
    <w:rsid w:val="00050D27"/>
    <w:rsid w:val="00052BC1"/>
    <w:rsid w:val="0005371C"/>
    <w:rsid w:val="000611B8"/>
    <w:rsid w:val="000617DF"/>
    <w:rsid w:val="00063BB4"/>
    <w:rsid w:val="00071980"/>
    <w:rsid w:val="00094A08"/>
    <w:rsid w:val="000A3E7C"/>
    <w:rsid w:val="000A4591"/>
    <w:rsid w:val="000A5058"/>
    <w:rsid w:val="000B1FDE"/>
    <w:rsid w:val="000E7CA4"/>
    <w:rsid w:val="00103470"/>
    <w:rsid w:val="00107030"/>
    <w:rsid w:val="00112916"/>
    <w:rsid w:val="001327E3"/>
    <w:rsid w:val="00146A22"/>
    <w:rsid w:val="001477EC"/>
    <w:rsid w:val="00150797"/>
    <w:rsid w:val="00154E7B"/>
    <w:rsid w:val="00157038"/>
    <w:rsid w:val="0016488B"/>
    <w:rsid w:val="001715EB"/>
    <w:rsid w:val="001807CC"/>
    <w:rsid w:val="001818F9"/>
    <w:rsid w:val="001A189E"/>
    <w:rsid w:val="001B00B2"/>
    <w:rsid w:val="001D24BC"/>
    <w:rsid w:val="001E1159"/>
    <w:rsid w:val="001E2036"/>
    <w:rsid w:val="001E5654"/>
    <w:rsid w:val="001F4412"/>
    <w:rsid w:val="001F72B1"/>
    <w:rsid w:val="00200361"/>
    <w:rsid w:val="00203AE9"/>
    <w:rsid w:val="00212C6C"/>
    <w:rsid w:val="002133CA"/>
    <w:rsid w:val="00215BCA"/>
    <w:rsid w:val="00216432"/>
    <w:rsid w:val="00220EBB"/>
    <w:rsid w:val="002227AB"/>
    <w:rsid w:val="00246405"/>
    <w:rsid w:val="00261673"/>
    <w:rsid w:val="00261C92"/>
    <w:rsid w:val="00270828"/>
    <w:rsid w:val="00275E57"/>
    <w:rsid w:val="002906CD"/>
    <w:rsid w:val="00290B86"/>
    <w:rsid w:val="00293205"/>
    <w:rsid w:val="002946E2"/>
    <w:rsid w:val="002A0015"/>
    <w:rsid w:val="002A3478"/>
    <w:rsid w:val="002D47BE"/>
    <w:rsid w:val="002D4D3D"/>
    <w:rsid w:val="002D5AA6"/>
    <w:rsid w:val="002E49F5"/>
    <w:rsid w:val="002E73B9"/>
    <w:rsid w:val="00321220"/>
    <w:rsid w:val="00322F18"/>
    <w:rsid w:val="00344B01"/>
    <w:rsid w:val="00354E33"/>
    <w:rsid w:val="0036361A"/>
    <w:rsid w:val="00376D29"/>
    <w:rsid w:val="00380F8E"/>
    <w:rsid w:val="003956DE"/>
    <w:rsid w:val="003B0305"/>
    <w:rsid w:val="003C62E6"/>
    <w:rsid w:val="003E1B29"/>
    <w:rsid w:val="003E25B3"/>
    <w:rsid w:val="003E32C5"/>
    <w:rsid w:val="003F41CC"/>
    <w:rsid w:val="00423060"/>
    <w:rsid w:val="00426AC0"/>
    <w:rsid w:val="00441D3E"/>
    <w:rsid w:val="00445C38"/>
    <w:rsid w:val="00446ED9"/>
    <w:rsid w:val="004505F3"/>
    <w:rsid w:val="00457B0D"/>
    <w:rsid w:val="00461B62"/>
    <w:rsid w:val="0049183C"/>
    <w:rsid w:val="00492370"/>
    <w:rsid w:val="004A7C0D"/>
    <w:rsid w:val="004B5499"/>
    <w:rsid w:val="004C19A7"/>
    <w:rsid w:val="004D40BD"/>
    <w:rsid w:val="004D5521"/>
    <w:rsid w:val="004E66D4"/>
    <w:rsid w:val="00507D46"/>
    <w:rsid w:val="00520A77"/>
    <w:rsid w:val="005265F1"/>
    <w:rsid w:val="00527D19"/>
    <w:rsid w:val="00532AD7"/>
    <w:rsid w:val="00534860"/>
    <w:rsid w:val="00536369"/>
    <w:rsid w:val="005426D6"/>
    <w:rsid w:val="005469AA"/>
    <w:rsid w:val="005503E8"/>
    <w:rsid w:val="005719CB"/>
    <w:rsid w:val="00571DD5"/>
    <w:rsid w:val="00577EE0"/>
    <w:rsid w:val="00590DF3"/>
    <w:rsid w:val="00595F0C"/>
    <w:rsid w:val="005A1D88"/>
    <w:rsid w:val="005B115B"/>
    <w:rsid w:val="005B419F"/>
    <w:rsid w:val="005B75F2"/>
    <w:rsid w:val="005C324F"/>
    <w:rsid w:val="005E2633"/>
    <w:rsid w:val="005E3355"/>
    <w:rsid w:val="005F61A1"/>
    <w:rsid w:val="005F7E00"/>
    <w:rsid w:val="00600AFB"/>
    <w:rsid w:val="00605C26"/>
    <w:rsid w:val="00605DEE"/>
    <w:rsid w:val="00611AF1"/>
    <w:rsid w:val="006135D0"/>
    <w:rsid w:val="006247F9"/>
    <w:rsid w:val="00645F29"/>
    <w:rsid w:val="00653B8D"/>
    <w:rsid w:val="006551B0"/>
    <w:rsid w:val="00656929"/>
    <w:rsid w:val="006A43A5"/>
    <w:rsid w:val="006C50B8"/>
    <w:rsid w:val="006D1B15"/>
    <w:rsid w:val="006E5053"/>
    <w:rsid w:val="006F02E2"/>
    <w:rsid w:val="006F7DB5"/>
    <w:rsid w:val="00711612"/>
    <w:rsid w:val="007174FA"/>
    <w:rsid w:val="00745F17"/>
    <w:rsid w:val="00753FB6"/>
    <w:rsid w:val="007650CF"/>
    <w:rsid w:val="00773934"/>
    <w:rsid w:val="00784E19"/>
    <w:rsid w:val="00787E5F"/>
    <w:rsid w:val="00790AA0"/>
    <w:rsid w:val="00791DD8"/>
    <w:rsid w:val="0079257A"/>
    <w:rsid w:val="00792BF8"/>
    <w:rsid w:val="0079415A"/>
    <w:rsid w:val="007A154D"/>
    <w:rsid w:val="007A5EBC"/>
    <w:rsid w:val="007B3F39"/>
    <w:rsid w:val="007E0E9F"/>
    <w:rsid w:val="007E3807"/>
    <w:rsid w:val="007E5E04"/>
    <w:rsid w:val="007E7632"/>
    <w:rsid w:val="00801E85"/>
    <w:rsid w:val="0081784C"/>
    <w:rsid w:val="008433CD"/>
    <w:rsid w:val="00843A38"/>
    <w:rsid w:val="00845586"/>
    <w:rsid w:val="00853585"/>
    <w:rsid w:val="00865D8A"/>
    <w:rsid w:val="00867F3F"/>
    <w:rsid w:val="0087394A"/>
    <w:rsid w:val="00875D81"/>
    <w:rsid w:val="00880FFD"/>
    <w:rsid w:val="00884A85"/>
    <w:rsid w:val="00884D34"/>
    <w:rsid w:val="0088744A"/>
    <w:rsid w:val="00893BED"/>
    <w:rsid w:val="008D09C9"/>
    <w:rsid w:val="008D188E"/>
    <w:rsid w:val="008D20F1"/>
    <w:rsid w:val="008D534F"/>
    <w:rsid w:val="008D6AE2"/>
    <w:rsid w:val="008E559F"/>
    <w:rsid w:val="008E6535"/>
    <w:rsid w:val="008E78AB"/>
    <w:rsid w:val="008F73B0"/>
    <w:rsid w:val="00920502"/>
    <w:rsid w:val="00925DD2"/>
    <w:rsid w:val="00937875"/>
    <w:rsid w:val="00957ABA"/>
    <w:rsid w:val="00965294"/>
    <w:rsid w:val="009838CC"/>
    <w:rsid w:val="00993D10"/>
    <w:rsid w:val="009978F4"/>
    <w:rsid w:val="009A12DF"/>
    <w:rsid w:val="009B0552"/>
    <w:rsid w:val="009B1D6D"/>
    <w:rsid w:val="009B2F9E"/>
    <w:rsid w:val="009B62D2"/>
    <w:rsid w:val="009C47F6"/>
    <w:rsid w:val="009D2FC1"/>
    <w:rsid w:val="009F2C67"/>
    <w:rsid w:val="00A02F90"/>
    <w:rsid w:val="00A0323A"/>
    <w:rsid w:val="00A1716F"/>
    <w:rsid w:val="00A23200"/>
    <w:rsid w:val="00A35FBE"/>
    <w:rsid w:val="00A37F52"/>
    <w:rsid w:val="00A37F98"/>
    <w:rsid w:val="00A505CE"/>
    <w:rsid w:val="00A5164B"/>
    <w:rsid w:val="00A57101"/>
    <w:rsid w:val="00A648D9"/>
    <w:rsid w:val="00A73DD9"/>
    <w:rsid w:val="00A95910"/>
    <w:rsid w:val="00AA6634"/>
    <w:rsid w:val="00AB539B"/>
    <w:rsid w:val="00AC1BEC"/>
    <w:rsid w:val="00AC3C95"/>
    <w:rsid w:val="00AC498D"/>
    <w:rsid w:val="00AC648F"/>
    <w:rsid w:val="00AD3A1E"/>
    <w:rsid w:val="00AD7D56"/>
    <w:rsid w:val="00B0457D"/>
    <w:rsid w:val="00B146E8"/>
    <w:rsid w:val="00B17141"/>
    <w:rsid w:val="00B17C79"/>
    <w:rsid w:val="00B324BC"/>
    <w:rsid w:val="00B338DE"/>
    <w:rsid w:val="00B41F37"/>
    <w:rsid w:val="00B444D2"/>
    <w:rsid w:val="00B56B32"/>
    <w:rsid w:val="00B71BF2"/>
    <w:rsid w:val="00B870F3"/>
    <w:rsid w:val="00B91E15"/>
    <w:rsid w:val="00BA0AC4"/>
    <w:rsid w:val="00BA505F"/>
    <w:rsid w:val="00BD1A94"/>
    <w:rsid w:val="00BD2F08"/>
    <w:rsid w:val="00BD58E5"/>
    <w:rsid w:val="00BD7BFB"/>
    <w:rsid w:val="00BE666E"/>
    <w:rsid w:val="00C00F10"/>
    <w:rsid w:val="00C104D9"/>
    <w:rsid w:val="00C24066"/>
    <w:rsid w:val="00C50936"/>
    <w:rsid w:val="00C634E7"/>
    <w:rsid w:val="00C638AD"/>
    <w:rsid w:val="00C857D8"/>
    <w:rsid w:val="00CA7742"/>
    <w:rsid w:val="00CB20CF"/>
    <w:rsid w:val="00CB477E"/>
    <w:rsid w:val="00CB6295"/>
    <w:rsid w:val="00CD30B1"/>
    <w:rsid w:val="00CE2786"/>
    <w:rsid w:val="00CE5999"/>
    <w:rsid w:val="00CE6C52"/>
    <w:rsid w:val="00D00CD3"/>
    <w:rsid w:val="00D030AA"/>
    <w:rsid w:val="00D147AC"/>
    <w:rsid w:val="00D21BA6"/>
    <w:rsid w:val="00D244E3"/>
    <w:rsid w:val="00D26B23"/>
    <w:rsid w:val="00D33DF7"/>
    <w:rsid w:val="00D364A3"/>
    <w:rsid w:val="00D45991"/>
    <w:rsid w:val="00D55CAC"/>
    <w:rsid w:val="00D62211"/>
    <w:rsid w:val="00D66B56"/>
    <w:rsid w:val="00D76681"/>
    <w:rsid w:val="00D8266E"/>
    <w:rsid w:val="00D8383A"/>
    <w:rsid w:val="00D87E68"/>
    <w:rsid w:val="00DA0690"/>
    <w:rsid w:val="00DA36B7"/>
    <w:rsid w:val="00DA6F45"/>
    <w:rsid w:val="00DA7DEE"/>
    <w:rsid w:val="00DB2204"/>
    <w:rsid w:val="00DB2941"/>
    <w:rsid w:val="00DB7010"/>
    <w:rsid w:val="00DC37AB"/>
    <w:rsid w:val="00DD098E"/>
    <w:rsid w:val="00DD489C"/>
    <w:rsid w:val="00DD4E83"/>
    <w:rsid w:val="00DE0E1E"/>
    <w:rsid w:val="00DE0F0A"/>
    <w:rsid w:val="00DF25EE"/>
    <w:rsid w:val="00E02382"/>
    <w:rsid w:val="00E07D6C"/>
    <w:rsid w:val="00E10E0D"/>
    <w:rsid w:val="00E13199"/>
    <w:rsid w:val="00E13ABF"/>
    <w:rsid w:val="00E317B8"/>
    <w:rsid w:val="00E338AE"/>
    <w:rsid w:val="00E356D2"/>
    <w:rsid w:val="00E552E1"/>
    <w:rsid w:val="00EA3B4A"/>
    <w:rsid w:val="00EB2BAD"/>
    <w:rsid w:val="00ED7D5D"/>
    <w:rsid w:val="00EE01E5"/>
    <w:rsid w:val="00EE1399"/>
    <w:rsid w:val="00EF182A"/>
    <w:rsid w:val="00EF6878"/>
    <w:rsid w:val="00EF7199"/>
    <w:rsid w:val="00F179CD"/>
    <w:rsid w:val="00F26345"/>
    <w:rsid w:val="00F600C6"/>
    <w:rsid w:val="00F60685"/>
    <w:rsid w:val="00F72706"/>
    <w:rsid w:val="00FA7928"/>
    <w:rsid w:val="00FB1B9A"/>
    <w:rsid w:val="00FC7E45"/>
    <w:rsid w:val="00FE14F0"/>
    <w:rsid w:val="00FE1722"/>
    <w:rsid w:val="00FE5C4F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8D534F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34</TotalTime>
  <Pages>10</Pages>
  <Words>1640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10481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Rayanne Felício</dc:creator>
  <cp:lastModifiedBy>rayanne.felicio</cp:lastModifiedBy>
  <cp:revision>21</cp:revision>
  <cp:lastPrinted>2009-03-06T19:55:00Z</cp:lastPrinted>
  <dcterms:created xsi:type="dcterms:W3CDTF">2014-08-11T18:35:00Z</dcterms:created>
  <dcterms:modified xsi:type="dcterms:W3CDTF">2014-08-12T14:40:00Z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