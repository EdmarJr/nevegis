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8C3F7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A64D39" w:rsidRPr="00B324BC" w:rsidRDefault="00A64D39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A64D39" w:rsidRPr="00B324BC" w:rsidRDefault="00A64D39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A64D39" w:rsidRDefault="00A64D39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A64D39" w:rsidRPr="00E13199" w:rsidRDefault="00A64D39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Consultar Log de Auditoria</w:t>
                  </w:r>
                </w:p>
                <w:p w:rsidR="00A64D39" w:rsidRPr="00E13199" w:rsidRDefault="00A64D39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A64D39" w:rsidRPr="00E13199" w:rsidRDefault="00A64D39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0.00</w:t>
                  </w:r>
                </w:p>
                <w:p w:rsidR="00A64D39" w:rsidRDefault="00A64D39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Autor</w:t>
            </w:r>
          </w:p>
        </w:tc>
      </w:tr>
      <w:tr w:rsidR="00711612">
        <w:trPr>
          <w:jc w:val="center"/>
        </w:trPr>
        <w:tc>
          <w:tcPr>
            <w:tcW w:w="1639" w:type="dxa"/>
          </w:tcPr>
          <w:p w:rsidR="00711612" w:rsidRPr="00873131" w:rsidRDefault="001E1159" w:rsidP="007A6002">
            <w:pPr>
              <w:pStyle w:val="CTMISTabela"/>
              <w:rPr>
                <w:b/>
              </w:rPr>
            </w:pPr>
            <w:r>
              <w:t>1</w:t>
            </w:r>
            <w:r w:rsidR="007A6002">
              <w:t>3</w:t>
            </w:r>
            <w:r>
              <w:t>/08/2014</w:t>
            </w:r>
          </w:p>
        </w:tc>
        <w:tc>
          <w:tcPr>
            <w:tcW w:w="960" w:type="dxa"/>
          </w:tcPr>
          <w:p w:rsidR="00711612" w:rsidRPr="00EF6878" w:rsidRDefault="00F600C6" w:rsidP="000611B8">
            <w:pPr>
              <w:pStyle w:val="CTMISTabela"/>
              <w:rPr>
                <w:b/>
                <w:lang w:val="pt-BR"/>
              </w:rPr>
            </w:pPr>
            <w:r>
              <w:t>0.</w:t>
            </w:r>
            <w:r w:rsidR="00A35FBE">
              <w:t>0</w:t>
            </w:r>
            <w:r w:rsidR="000611B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 w:rsidRPr="00EF6878">
              <w:rPr>
                <w:lang w:val="pt-BR"/>
              </w:rPr>
              <w:t>Elaboração</w:t>
            </w:r>
            <w:r>
              <w:t xml:space="preserve"> do</w:t>
            </w:r>
            <w:r w:rsidRPr="00EF6878">
              <w:rPr>
                <w:lang w:val="pt-BR"/>
              </w:rPr>
              <w:t xml:space="preserve"> documento</w:t>
            </w:r>
            <w:r w:rsidR="00865D8A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0"/>
          <w:footerReference w:type="default" r:id="rId11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CB20CF" w:rsidRDefault="00CB20CF">
      <w:pPr>
        <w:pStyle w:val="Ttulo"/>
        <w:widowControl w:val="0"/>
        <w:spacing w:before="0" w:after="0"/>
        <w:jc w:val="center"/>
        <w:rPr>
          <w:caps w:val="0"/>
          <w:sz w:val="36"/>
        </w:rPr>
      </w:pPr>
    </w:p>
    <w:p w:rsidR="001E2036" w:rsidRPr="00BD2F08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t>SUMÁRIO</w:t>
      </w:r>
    </w:p>
    <w:p w:rsidR="00BA6573" w:rsidRDefault="008C3F7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BD2F0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303540" w:history="1">
        <w:r w:rsidR="00BA6573" w:rsidRPr="00CB56DD">
          <w:rPr>
            <w:rStyle w:val="Hyperlink"/>
          </w:rPr>
          <w:t>1.</w:t>
        </w:r>
        <w:r w:rsidR="00BA6573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BA6573" w:rsidRPr="00CB56DD">
          <w:rPr>
            <w:rStyle w:val="Hyperlink"/>
          </w:rPr>
          <w:t>INTRODUÇÃO</w:t>
        </w:r>
        <w:r w:rsidR="00BA6573">
          <w:rPr>
            <w:webHidden/>
          </w:rPr>
          <w:tab/>
        </w:r>
        <w:r w:rsidR="00BA6573">
          <w:rPr>
            <w:webHidden/>
          </w:rPr>
          <w:fldChar w:fldCharType="begin"/>
        </w:r>
        <w:r w:rsidR="00BA6573">
          <w:rPr>
            <w:webHidden/>
          </w:rPr>
          <w:instrText xml:space="preserve"> PAGEREF _Toc398303540 \h </w:instrText>
        </w:r>
        <w:r w:rsidR="00BA6573">
          <w:rPr>
            <w:webHidden/>
          </w:rPr>
        </w:r>
        <w:r w:rsidR="00BA6573">
          <w:rPr>
            <w:webHidden/>
          </w:rPr>
          <w:fldChar w:fldCharType="separate"/>
        </w:r>
        <w:r w:rsidR="00BA6573">
          <w:rPr>
            <w:webHidden/>
          </w:rPr>
          <w:t>4</w:t>
        </w:r>
        <w:r w:rsidR="00BA6573">
          <w:rPr>
            <w:webHidden/>
          </w:rPr>
          <w:fldChar w:fldCharType="end"/>
        </w:r>
      </w:hyperlink>
    </w:p>
    <w:p w:rsidR="00BA6573" w:rsidRDefault="00BA657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303541" w:history="1">
        <w:r w:rsidRPr="00CB56DD">
          <w:rPr>
            <w:rStyle w:val="Hyperlink"/>
            <w:lang w:val="pt-PT"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CB56DD">
          <w:rPr>
            <w:rStyle w:val="Hyperlink"/>
            <w:lang w:val="pt-PT"/>
          </w:rPr>
          <w:t>Detalhamento da Apresentação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A6573" w:rsidRDefault="00BA657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303542" w:history="1">
        <w:r w:rsidRPr="00CB56DD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CB56DD">
          <w:rPr>
            <w:rStyle w:val="Hyperlink"/>
            <w:lang w:val="pt-PT"/>
          </w:rPr>
          <w:t>Usuário</w:t>
        </w:r>
        <w:r w:rsidRPr="00CB56DD">
          <w:rPr>
            <w:rStyle w:val="Hyperlink"/>
          </w:rPr>
          <w:t>s /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A6573" w:rsidRDefault="00BA657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303543" w:history="1">
        <w:r w:rsidRPr="00CB56DD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CB56DD">
          <w:rPr>
            <w:rStyle w:val="Hyperlink"/>
          </w:rPr>
          <w:t>Log de Auditoria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A6573" w:rsidRDefault="00BA657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303544" w:history="1">
        <w:r w:rsidRPr="00CB56DD">
          <w:rPr>
            <w:rStyle w:val="Hyperlink"/>
          </w:rPr>
          <w:t>2.2.1. Tela Consultar Log de Auditoria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A6573" w:rsidRDefault="00BA657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303545" w:history="1">
        <w:r w:rsidRPr="00CB56DD">
          <w:rPr>
            <w:rStyle w:val="Hyperlink"/>
          </w:rPr>
          <w:t>2.2.2. Tela Visualizar Detalhamento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_Toc398303545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E2036" w:rsidRDefault="008C3F70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398303540"/>
      <w:r>
        <w:lastRenderedPageBreak/>
        <w:t>INTRODUÇÃO</w:t>
      </w:r>
      <w:bookmarkEnd w:id="1"/>
      <w:bookmarkEnd w:id="2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3" w:name="_Toc398303541"/>
      <w:r>
        <w:rPr>
          <w:lang w:val="pt-PT"/>
        </w:rPr>
        <w:t>Detalhamento da Apresentação</w:t>
      </w:r>
      <w:bookmarkEnd w:id="3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>As ações que serão executadas nas telas serão as seguintes: Pesquisar, Incluir, Alterar, Excluir e Visualizar.</w:t>
      </w:r>
    </w:p>
    <w:p w:rsidR="001E2036" w:rsidRDefault="001E2036"/>
    <w:p w:rsidR="001E2036" w:rsidRDefault="001E2036" w:rsidP="008D534F">
      <w:pPr>
        <w:pStyle w:val="STJNvel2"/>
      </w:pPr>
      <w:bookmarkStart w:id="4" w:name="_Toc398303542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6F02E2" w:rsidRDefault="006F02E2" w:rsidP="006F02E2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 pela inclusão, alteração e exclusão dos registros nesta funcionalidade</w:t>
      </w:r>
      <w:r>
        <w:rPr>
          <w:lang w:val="pt-PT"/>
        </w:rPr>
        <w:t>.</w:t>
      </w:r>
    </w:p>
    <w:p w:rsidR="006F02E2" w:rsidRPr="006F02E2" w:rsidRDefault="006F02E2" w:rsidP="006F02E2">
      <w:pPr>
        <w:rPr>
          <w:lang w:val="pt-PT"/>
        </w:rPr>
      </w:pPr>
    </w:p>
    <w:p w:rsidR="006F02E2" w:rsidRPr="006F02E2" w:rsidRDefault="006F02E2" w:rsidP="006F02E2">
      <w:pPr>
        <w:rPr>
          <w:lang w:val="pt-PT"/>
        </w:rPr>
      </w:pPr>
      <w:r w:rsidRPr="006F02E2">
        <w:rPr>
          <w:lang w:val="pt-PT"/>
        </w:rPr>
        <w:t>Assessor – responsável pela consulta e visualização dos registros nesta funcionalidade.</w:t>
      </w:r>
    </w:p>
    <w:p w:rsidR="001E2036" w:rsidRDefault="001E2036"/>
    <w:p w:rsidR="001E2036" w:rsidRDefault="00A37F98" w:rsidP="008D534F">
      <w:pPr>
        <w:pStyle w:val="STJNvel2"/>
      </w:pPr>
      <w:r>
        <w:t xml:space="preserve"> </w:t>
      </w:r>
      <w:bookmarkStart w:id="5" w:name="_Toc398303543"/>
      <w:r w:rsidR="00564034">
        <w:t>Log de Auditoria</w:t>
      </w:r>
      <w:bookmarkEnd w:id="5"/>
    </w:p>
    <w:p w:rsidR="001E2036" w:rsidRDefault="001B00B2" w:rsidP="004D5521">
      <w:pPr>
        <w:pStyle w:val="STJNivel3"/>
      </w:pPr>
      <w:bookmarkStart w:id="6" w:name="_Toc398303544"/>
      <w:r w:rsidRPr="004D5521">
        <w:t>2</w:t>
      </w:r>
      <w:r w:rsidR="001E2036" w:rsidRPr="004D5521">
        <w:t xml:space="preserve">.2.1. Tela </w:t>
      </w:r>
      <w:r w:rsidR="00A37F98" w:rsidRPr="004D5521">
        <w:t>Consultar</w:t>
      </w:r>
      <w:r w:rsidR="00564034">
        <w:t xml:space="preserve"> Log de Auditoria</w:t>
      </w:r>
      <w:bookmarkEnd w:id="6"/>
    </w:p>
    <w:p w:rsidR="00A37F98" w:rsidRDefault="00476C30" w:rsidP="00761F3C">
      <w:pPr>
        <w:pStyle w:val="STJNivel3"/>
      </w:pPr>
      <w:r>
        <w:rPr>
          <w:noProof/>
          <w:lang w:eastAsia="pt-BR"/>
        </w:rPr>
        <w:drawing>
          <wp:inline distT="0" distB="0" distL="0" distR="0">
            <wp:extent cx="6300470" cy="4176716"/>
            <wp:effectExtent l="19050" t="0" r="5080" b="0"/>
            <wp:docPr id="6" name="Imagem 4" descr="C:\Users\rayanne.felicio\Pictures\LOG DE AUDIT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yanne.felicio\Pictures\LOG DE AUDITORI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7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D030AA">
        <w:rPr>
          <w:i w:val="0"/>
          <w:color w:val="auto"/>
        </w:rPr>
        <w:t>la d</w:t>
      </w:r>
      <w:r w:rsidR="00564034">
        <w:rPr>
          <w:i w:val="0"/>
          <w:color w:val="auto"/>
        </w:rPr>
        <w:t>e Consulta de Log de Auditoria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 xml:space="preserve">o botão Pesquisar, </w:t>
      </w:r>
      <w:r w:rsidR="00D030AA">
        <w:rPr>
          <w:i w:val="0"/>
          <w:color w:val="auto"/>
        </w:rPr>
        <w:t>o sistema apresentará</w:t>
      </w:r>
      <w:r w:rsidRPr="003E25B3">
        <w:rPr>
          <w:i w:val="0"/>
          <w:color w:val="auto"/>
        </w:rPr>
        <w:t xml:space="preserve"> a tabela com o resultado da pesquisa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426AC0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botão Limpar</w:t>
      </w:r>
      <w:r w:rsidR="001E2036" w:rsidRPr="003E25B3">
        <w:rPr>
          <w:i w:val="0"/>
          <w:color w:val="auto"/>
        </w:rPr>
        <w:t>, o sis</w:t>
      </w:r>
      <w:r w:rsidRPr="003E25B3">
        <w:rPr>
          <w:i w:val="0"/>
          <w:color w:val="auto"/>
        </w:rPr>
        <w:t>tema limpará o(s) parâmetro(s) de pesquisa informado(s).</w:t>
      </w:r>
    </w:p>
    <w:p w:rsidR="00A37F98" w:rsidRPr="003E25B3" w:rsidRDefault="00A37F98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426AC0">
        <w:rPr>
          <w:color w:val="auto"/>
        </w:rPr>
        <w:t xml:space="preserve">acionar </w:t>
      </w:r>
      <w:r w:rsidRPr="003E25B3">
        <w:rPr>
          <w:color w:val="auto"/>
        </w:rPr>
        <w:t>o botão</w:t>
      </w:r>
      <w:r w:rsidR="003E25B3" w:rsidRPr="003E25B3">
        <w:rPr>
          <w:color w:val="auto"/>
        </w:rPr>
        <w:t xml:space="preserve"> Cancelar, o sistema </w:t>
      </w:r>
      <w:r w:rsidR="00D030AA">
        <w:rPr>
          <w:color w:val="auto"/>
        </w:rPr>
        <w:t>retornará pa</w:t>
      </w:r>
      <w:r w:rsidR="00461B62">
        <w:rPr>
          <w:color w:val="auto"/>
        </w:rPr>
        <w:t>ra a</w:t>
      </w:r>
      <w:r w:rsidR="005F7E00">
        <w:rPr>
          <w:color w:val="auto"/>
        </w:rPr>
        <w:t xml:space="preserve"> tela inicial</w:t>
      </w:r>
      <w:r w:rsidR="003E25B3" w:rsidRPr="003E25B3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 xml:space="preserve">acionar </w:t>
      </w:r>
      <w:r>
        <w:rPr>
          <w:color w:val="auto"/>
        </w:rPr>
        <w:t>o ícone Visualizar,</w:t>
      </w:r>
      <w:r w:rsidR="00423060">
        <w:rPr>
          <w:color w:val="auto"/>
        </w:rPr>
        <w:t xml:space="preserve"> o sistema apresenta</w:t>
      </w:r>
      <w:r>
        <w:rPr>
          <w:color w:val="auto"/>
        </w:rPr>
        <w:t xml:space="preserve"> a Tela Visualizar </w:t>
      </w:r>
      <w:r w:rsidR="0030172D">
        <w:rPr>
          <w:color w:val="auto"/>
        </w:rPr>
        <w:t>Detalhamento</w:t>
      </w:r>
      <w:r w:rsidR="00423060">
        <w:rPr>
          <w:color w:val="auto"/>
        </w:rPr>
        <w:t>.</w:t>
      </w:r>
    </w:p>
    <w:p w:rsidR="0018595F" w:rsidRPr="0018595F" w:rsidRDefault="00C634E7" w:rsidP="0018595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lastRenderedPageBreak/>
        <w:t xml:space="preserve">A </w:t>
      </w:r>
      <w:r w:rsidRPr="00A7401F">
        <w:rPr>
          <w:i w:val="0"/>
          <w:color w:val="auto"/>
        </w:rPr>
        <w:t>Ordenação padrão para apresentação da lista de</w:t>
      </w:r>
      <w:r w:rsidR="006957D8">
        <w:rPr>
          <w:i w:val="0"/>
          <w:color w:val="auto"/>
        </w:rPr>
        <w:t xml:space="preserve"> Log de Auditoria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6957D8">
        <w:rPr>
          <w:i w:val="0"/>
          <w:color w:val="auto"/>
        </w:rPr>
        <w:t>Data” em ordem crescente</w:t>
      </w:r>
      <w:r>
        <w:rPr>
          <w:i w:val="0"/>
          <w:color w:val="auto"/>
        </w:rPr>
        <w:t>.</w:t>
      </w:r>
    </w:p>
    <w:p w:rsidR="0018595F" w:rsidRDefault="0018595F" w:rsidP="0018595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O botão Imprimir será apresentado após a pesquisa do log de auditoria.</w:t>
      </w:r>
    </w:p>
    <w:p w:rsidR="00C634E7" w:rsidRPr="00876CA6" w:rsidRDefault="00876CA6" w:rsidP="00876CA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O sistema deve apresentar 100 registros por página.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7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1007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86"/>
        <w:gridCol w:w="992"/>
        <w:gridCol w:w="488"/>
        <w:gridCol w:w="534"/>
        <w:gridCol w:w="1019"/>
        <w:gridCol w:w="360"/>
        <w:gridCol w:w="889"/>
        <w:gridCol w:w="425"/>
        <w:gridCol w:w="993"/>
        <w:gridCol w:w="1634"/>
      </w:tblGrid>
      <w:tr w:rsidR="001E2036" w:rsidTr="004702F5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86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88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3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019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889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3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34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2E49F5" w:rsidTr="004702F5">
        <w:trPr>
          <w:cantSplit/>
          <w:trHeight w:val="353"/>
          <w:jc w:val="center"/>
        </w:trPr>
        <w:tc>
          <w:tcPr>
            <w:tcW w:w="554" w:type="dxa"/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1</w:t>
            </w:r>
          </w:p>
        </w:tc>
        <w:tc>
          <w:tcPr>
            <w:tcW w:w="2186" w:type="dxa"/>
            <w:vAlign w:val="center"/>
          </w:tcPr>
          <w:p w:rsidR="002E49F5" w:rsidRPr="00DD098E" w:rsidRDefault="00D01163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Usuário</w:t>
            </w:r>
          </w:p>
        </w:tc>
        <w:tc>
          <w:tcPr>
            <w:tcW w:w="992" w:type="dxa"/>
            <w:vAlign w:val="center"/>
          </w:tcPr>
          <w:p w:rsidR="002E49F5" w:rsidRPr="00DD098E" w:rsidRDefault="00BD1A9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2E49F5" w:rsidRPr="00DD098E">
              <w:rPr>
                <w:iCs/>
                <w:color w:val="auto"/>
              </w:rPr>
              <w:t>00/A</w:t>
            </w:r>
          </w:p>
        </w:tc>
        <w:tc>
          <w:tcPr>
            <w:tcW w:w="488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019" w:type="dxa"/>
            <w:vAlign w:val="center"/>
          </w:tcPr>
          <w:p w:rsidR="002E49F5" w:rsidRPr="00DD098E" w:rsidRDefault="008C40E3" w:rsidP="002E49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360" w:type="dxa"/>
            <w:vAlign w:val="center"/>
          </w:tcPr>
          <w:p w:rsidR="002E49F5" w:rsidRPr="00DD098E" w:rsidRDefault="004702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889" w:type="dxa"/>
            <w:vAlign w:val="center"/>
          </w:tcPr>
          <w:p w:rsidR="002E49F5" w:rsidRPr="00DD098E" w:rsidRDefault="004702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usuários cadastrados</w:t>
            </w:r>
          </w:p>
        </w:tc>
        <w:tc>
          <w:tcPr>
            <w:tcW w:w="425" w:type="dxa"/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2E49F5" w:rsidRPr="00DD098E" w:rsidRDefault="00C54AF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634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EE6621" w:rsidTr="007342A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E6621" w:rsidRPr="00DD098E" w:rsidRDefault="00EE6621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vAlign w:val="center"/>
          </w:tcPr>
          <w:p w:rsidR="00EE6621" w:rsidRPr="00DD098E" w:rsidRDefault="00EE662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Data</w:t>
            </w:r>
          </w:p>
        </w:tc>
        <w:tc>
          <w:tcPr>
            <w:tcW w:w="992" w:type="dxa"/>
          </w:tcPr>
          <w:p w:rsidR="00EE6621" w:rsidRDefault="00EE6621">
            <w:r w:rsidRPr="00BD1FDB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</w:tcPr>
          <w:p w:rsidR="00EE6621" w:rsidRPr="00DD098E" w:rsidRDefault="00EE662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DT</w:t>
            </w:r>
          </w:p>
        </w:tc>
        <w:tc>
          <w:tcPr>
            <w:tcW w:w="534" w:type="dxa"/>
            <w:vAlign w:val="center"/>
          </w:tcPr>
          <w:p w:rsidR="00EE6621" w:rsidRPr="00DD098E" w:rsidRDefault="00EE6621" w:rsidP="00AC648F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1019" w:type="dxa"/>
            <w:vAlign w:val="center"/>
          </w:tcPr>
          <w:p w:rsidR="00EE6621" w:rsidRPr="00DD098E" w:rsidRDefault="00EE6621" w:rsidP="00AC648F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EE6621" w:rsidRPr="00DD098E" w:rsidRDefault="00EE6621" w:rsidP="00AC648F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889" w:type="dxa"/>
          </w:tcPr>
          <w:p w:rsidR="00EE6621" w:rsidRDefault="00EE6621">
            <w:r w:rsidRPr="00AB0306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EE6621" w:rsidRDefault="00EE6621">
            <w:r w:rsidRPr="00F80161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EE6621" w:rsidRPr="00DD098E" w:rsidRDefault="00EE662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634" w:type="dxa"/>
          </w:tcPr>
          <w:p w:rsidR="00EE6621" w:rsidRDefault="00EE6621">
            <w:r w:rsidRPr="00785DCB">
              <w:rPr>
                <w:iCs/>
                <w:color w:val="auto"/>
              </w:rPr>
              <w:t>N/A</w:t>
            </w:r>
          </w:p>
        </w:tc>
      </w:tr>
      <w:tr w:rsidR="00EE6621" w:rsidTr="007342A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E6621" w:rsidRPr="00DD098E" w:rsidRDefault="00EE6621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vAlign w:val="center"/>
          </w:tcPr>
          <w:p w:rsidR="00EE6621" w:rsidRPr="00DD098E" w:rsidRDefault="00EE662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Até</w:t>
            </w:r>
          </w:p>
        </w:tc>
        <w:tc>
          <w:tcPr>
            <w:tcW w:w="992" w:type="dxa"/>
          </w:tcPr>
          <w:p w:rsidR="00EE6621" w:rsidRDefault="00EE6621">
            <w:r w:rsidRPr="00BD1FDB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</w:tcPr>
          <w:p w:rsidR="00EE6621" w:rsidRPr="00DD098E" w:rsidRDefault="00EE662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DT</w:t>
            </w:r>
          </w:p>
        </w:tc>
        <w:tc>
          <w:tcPr>
            <w:tcW w:w="534" w:type="dxa"/>
            <w:vAlign w:val="center"/>
          </w:tcPr>
          <w:p w:rsidR="00EE6621" w:rsidRPr="00DD098E" w:rsidRDefault="00EE6621" w:rsidP="00AC648F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1019" w:type="dxa"/>
            <w:vAlign w:val="center"/>
          </w:tcPr>
          <w:p w:rsidR="00EE6621" w:rsidRPr="00DD098E" w:rsidRDefault="00EE6621" w:rsidP="00AC648F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EE6621" w:rsidRPr="00DD098E" w:rsidRDefault="00EE6621" w:rsidP="00AC648F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889" w:type="dxa"/>
          </w:tcPr>
          <w:p w:rsidR="00EE6621" w:rsidRDefault="00EE6621">
            <w:r w:rsidRPr="00AB0306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EE6621" w:rsidRDefault="00EE6621">
            <w:r w:rsidRPr="00F80161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EE6621" w:rsidRPr="00DD098E" w:rsidRDefault="00EE662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634" w:type="dxa"/>
          </w:tcPr>
          <w:p w:rsidR="00EE6621" w:rsidRDefault="00EE6621">
            <w:r w:rsidRPr="00785DCB">
              <w:rPr>
                <w:iCs/>
                <w:color w:val="auto"/>
              </w:rPr>
              <w:t>N/A</w:t>
            </w:r>
          </w:p>
        </w:tc>
      </w:tr>
      <w:tr w:rsidR="001D1147" w:rsidTr="004702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D1147" w:rsidRPr="00DD098E" w:rsidRDefault="001D114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vAlign w:val="center"/>
          </w:tcPr>
          <w:p w:rsidR="001D1147" w:rsidRPr="00DD098E" w:rsidRDefault="001D114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Ícone Calendário</w:t>
            </w:r>
          </w:p>
        </w:tc>
        <w:tc>
          <w:tcPr>
            <w:tcW w:w="992" w:type="dxa"/>
          </w:tcPr>
          <w:p w:rsidR="001D1147" w:rsidRPr="00634018" w:rsidRDefault="001D1147">
            <w:pPr>
              <w:rPr>
                <w:iCs/>
                <w:color w:val="auto"/>
              </w:rPr>
            </w:pPr>
            <w:r w:rsidRPr="00BD1FDB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</w:tcPr>
          <w:p w:rsidR="001D1147" w:rsidRPr="00DD098E" w:rsidRDefault="001D1147">
            <w:pPr>
              <w:rPr>
                <w:iCs/>
                <w:color w:val="auto"/>
              </w:rPr>
            </w:pPr>
          </w:p>
        </w:tc>
        <w:tc>
          <w:tcPr>
            <w:tcW w:w="534" w:type="dxa"/>
            <w:vAlign w:val="center"/>
          </w:tcPr>
          <w:p w:rsidR="001D1147" w:rsidRPr="00DD098E" w:rsidRDefault="001D1147" w:rsidP="00AC648F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1019" w:type="dxa"/>
            <w:vAlign w:val="center"/>
          </w:tcPr>
          <w:p w:rsidR="001D1147" w:rsidRPr="00DD098E" w:rsidRDefault="001D1147" w:rsidP="00AC648F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1D1147" w:rsidRPr="00DD098E" w:rsidRDefault="001D1147" w:rsidP="00737D2A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889" w:type="dxa"/>
          </w:tcPr>
          <w:p w:rsidR="001D1147" w:rsidRDefault="001D1147" w:rsidP="00737D2A">
            <w:r w:rsidRPr="00AB0306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1D1147" w:rsidRDefault="001D1147" w:rsidP="00737D2A">
            <w:r w:rsidRPr="00F80161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1D1147" w:rsidRPr="00DD098E" w:rsidRDefault="001D114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634" w:type="dxa"/>
            <w:vAlign w:val="center"/>
          </w:tcPr>
          <w:p w:rsidR="001D1147" w:rsidRPr="00DD098E" w:rsidRDefault="00716B88" w:rsidP="00645F29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Apresenta opções de escolha de data.</w:t>
            </w:r>
          </w:p>
        </w:tc>
      </w:tr>
      <w:tr w:rsidR="001D1147" w:rsidTr="004702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D1147" w:rsidRPr="00DD098E" w:rsidRDefault="001D114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3</w:t>
            </w:r>
          </w:p>
        </w:tc>
        <w:tc>
          <w:tcPr>
            <w:tcW w:w="2186" w:type="dxa"/>
            <w:vAlign w:val="center"/>
          </w:tcPr>
          <w:p w:rsidR="001D1147" w:rsidRPr="00DD098E" w:rsidRDefault="001D1147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Pesquisar</w:t>
            </w:r>
          </w:p>
        </w:tc>
        <w:tc>
          <w:tcPr>
            <w:tcW w:w="992" w:type="dxa"/>
          </w:tcPr>
          <w:p w:rsidR="001D1147" w:rsidRDefault="001D1147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</w:tcPr>
          <w:p w:rsidR="001D1147" w:rsidRPr="00DD098E" w:rsidRDefault="001D1147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vAlign w:val="center"/>
          </w:tcPr>
          <w:p w:rsidR="001D1147" w:rsidRPr="00DD098E" w:rsidRDefault="001D1147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vAlign w:val="center"/>
          </w:tcPr>
          <w:p w:rsidR="001D1147" w:rsidRPr="00DD098E" w:rsidRDefault="001D1147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1D1147" w:rsidRPr="00DD098E" w:rsidRDefault="001D1147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889" w:type="dxa"/>
          </w:tcPr>
          <w:p w:rsidR="001D1147" w:rsidRPr="00DD098E" w:rsidRDefault="001D1147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1D1147" w:rsidRDefault="001D1147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vAlign w:val="center"/>
          </w:tcPr>
          <w:p w:rsidR="001D1147" w:rsidRPr="00DD098E" w:rsidRDefault="001D1147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34" w:type="dxa"/>
            <w:vAlign w:val="center"/>
          </w:tcPr>
          <w:p w:rsidR="001D1147" w:rsidRPr="00DD098E" w:rsidRDefault="001D1147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lista de resultados.</w:t>
            </w:r>
          </w:p>
        </w:tc>
      </w:tr>
      <w:tr w:rsidR="001D1147" w:rsidTr="004702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4</w:t>
            </w: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D1147" w:rsidRDefault="001D1147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1D1147" w:rsidRPr="00DD098E" w:rsidRDefault="001D1147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1D1147" w:rsidRPr="00DD098E" w:rsidRDefault="001D1147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D1147" w:rsidRDefault="001D1147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limpa os parâmetros de pesquisa.</w:t>
            </w:r>
          </w:p>
        </w:tc>
      </w:tr>
      <w:tr w:rsidR="001D1147" w:rsidTr="004702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D1147" w:rsidRDefault="001D1147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1D1147" w:rsidRDefault="001D1147">
            <w:r w:rsidRPr="00A118F8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1D1147" w:rsidRPr="00DD098E" w:rsidRDefault="001D1147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D1147" w:rsidRDefault="001D1147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D76681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</w:t>
            </w:r>
            <w:r>
              <w:rPr>
                <w:iCs/>
                <w:color w:val="auto"/>
              </w:rPr>
              <w:t>ado retorna para a página inicial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1D1147" w:rsidTr="00055B4F">
        <w:trPr>
          <w:cantSplit/>
          <w:trHeight w:val="391"/>
          <w:jc w:val="center"/>
        </w:trPr>
        <w:tc>
          <w:tcPr>
            <w:tcW w:w="1007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D1147" w:rsidRPr="00DD098E" w:rsidRDefault="001D1147" w:rsidP="00EA3B4A">
            <w:pPr>
              <w:jc w:val="center"/>
              <w:rPr>
                <w:b/>
                <w:iCs/>
                <w:color w:val="auto"/>
              </w:rPr>
            </w:pPr>
            <w:r w:rsidRPr="00DD098E">
              <w:rPr>
                <w:b/>
                <w:iCs/>
                <w:color w:val="auto"/>
              </w:rPr>
              <w:t>Resultado da Pesquisa</w:t>
            </w:r>
          </w:p>
        </w:tc>
      </w:tr>
      <w:tr w:rsidR="001D1147" w:rsidTr="004702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5</w:t>
            </w: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D1147" w:rsidRDefault="001D1147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1D1147" w:rsidRPr="00DD098E" w:rsidRDefault="001D1147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D1147" w:rsidRDefault="001D1147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1D1147" w:rsidTr="004702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07198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Hora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D1147" w:rsidRDefault="001D1147" w:rsidP="00737D2A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1D1147" w:rsidRPr="00DD098E" w:rsidRDefault="001D1147" w:rsidP="00737D2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D1147" w:rsidRDefault="001D1147" w:rsidP="00737D2A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1D1147" w:rsidTr="004702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07198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D1147" w:rsidRDefault="001D1147" w:rsidP="00737D2A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1D1147" w:rsidRPr="00DD098E" w:rsidRDefault="001D1147" w:rsidP="00737D2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D1147" w:rsidRDefault="001D1147" w:rsidP="00737D2A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1D1147" w:rsidTr="004702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07198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Perfil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D1147" w:rsidRDefault="001D1147" w:rsidP="00737D2A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1D1147" w:rsidRPr="00DD098E" w:rsidRDefault="001D1147" w:rsidP="00737D2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D1147" w:rsidRDefault="001D1147" w:rsidP="00737D2A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1D1147" w:rsidTr="004702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07198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Entidade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D1147" w:rsidRDefault="001D1147" w:rsidP="00737D2A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1D1147" w:rsidRPr="00DD098E" w:rsidRDefault="001D1147" w:rsidP="00737D2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D1147" w:rsidRDefault="001D1147" w:rsidP="00737D2A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1D1147" w:rsidTr="004702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07198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Transação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D1147" w:rsidRDefault="001D1147" w:rsidP="00737D2A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1D1147" w:rsidRPr="00DD098E" w:rsidRDefault="001D1147" w:rsidP="00737D2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D1147" w:rsidRDefault="001D1147" w:rsidP="00737D2A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1D1147" w:rsidTr="004702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07198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Ação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D1147" w:rsidRDefault="001D1147" w:rsidP="00737D2A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1D1147" w:rsidRPr="00DD098E" w:rsidRDefault="001D1147" w:rsidP="00737D2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D1147" w:rsidRDefault="001D1147" w:rsidP="00737D2A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1D1147" w:rsidTr="004702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07198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Visualizar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D1147" w:rsidRDefault="001D1147" w:rsidP="00071980">
            <w:r w:rsidRPr="008B3A80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1D1147" w:rsidRDefault="001D1147" w:rsidP="00071980">
            <w:r w:rsidRPr="006D59E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071980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1D1147" w:rsidRPr="00DD098E" w:rsidRDefault="001D1147" w:rsidP="00071980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D1147" w:rsidRDefault="001D1147" w:rsidP="00071980">
            <w:r w:rsidRPr="0000781E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07198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1D1147" w:rsidRPr="00DD098E" w:rsidRDefault="001D1147" w:rsidP="00071980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</w:t>
            </w:r>
            <w:r>
              <w:rPr>
                <w:iCs/>
                <w:color w:val="auto"/>
              </w:rPr>
              <w:t>do apresenta tela do visualizar detalhamento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E93D4E" w:rsidTr="0059119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Imprimir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3D4E" w:rsidRDefault="00E93D4E" w:rsidP="00737D2A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E93D4E" w:rsidRDefault="00E93D4E" w:rsidP="00737D2A">
            <w:r w:rsidRPr="00A118F8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737D2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737D2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737D2A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E93D4E" w:rsidRPr="00DD098E" w:rsidRDefault="00E93D4E" w:rsidP="00737D2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4E" w:rsidRDefault="00E93D4E" w:rsidP="00737D2A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Apresenta opções de impressão.</w:t>
            </w:r>
          </w:p>
        </w:tc>
      </w:tr>
      <w:tr w:rsidR="00E93D4E" w:rsidTr="004702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Primeira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3D4E" w:rsidRDefault="00E93D4E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E93D4E" w:rsidRDefault="00E93D4E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E93D4E" w:rsidRDefault="00E93D4E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:rsidR="00E93D4E" w:rsidRPr="00DD098E" w:rsidRDefault="00E93D4E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E93D4E" w:rsidRPr="00DD098E" w:rsidRDefault="00E93D4E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4E" w:rsidRDefault="00E93D4E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primeira página de resultados da pesquisa</w:t>
            </w:r>
            <w:r>
              <w:rPr>
                <w:iCs/>
                <w:color w:val="auto"/>
              </w:rPr>
              <w:t>.</w:t>
            </w:r>
          </w:p>
        </w:tc>
      </w:tr>
      <w:tr w:rsidR="00E93D4E" w:rsidTr="004702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Anterior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3D4E" w:rsidRDefault="00E93D4E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E93D4E" w:rsidRDefault="00E93D4E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E93D4E" w:rsidRDefault="00E93D4E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:rsidR="00E93D4E" w:rsidRPr="00DD098E" w:rsidRDefault="00E93D4E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E93D4E" w:rsidRPr="00DD098E" w:rsidRDefault="00E93D4E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4E" w:rsidRDefault="00E93D4E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página anterior de resultados da pesquisa</w:t>
            </w:r>
            <w:r>
              <w:rPr>
                <w:iCs/>
                <w:color w:val="auto"/>
              </w:rPr>
              <w:t>.</w:t>
            </w:r>
          </w:p>
        </w:tc>
      </w:tr>
      <w:tr w:rsidR="00E93D4E" w:rsidTr="004702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Próxima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3D4E" w:rsidRDefault="00E93D4E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E93D4E" w:rsidRDefault="00E93D4E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E93D4E" w:rsidRDefault="00E93D4E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:rsidR="00E93D4E" w:rsidRPr="00DD098E" w:rsidRDefault="00E93D4E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E93D4E" w:rsidRPr="00DD098E" w:rsidRDefault="00E93D4E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4E" w:rsidRDefault="00E93D4E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próxima página de resultados da pesquisa</w:t>
            </w:r>
            <w:r>
              <w:rPr>
                <w:iCs/>
                <w:color w:val="auto"/>
              </w:rPr>
              <w:t>.</w:t>
            </w:r>
          </w:p>
        </w:tc>
      </w:tr>
      <w:tr w:rsidR="00E93D4E" w:rsidTr="004702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Última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3D4E" w:rsidRDefault="00E93D4E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E93D4E" w:rsidRDefault="00E93D4E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E93D4E" w:rsidRDefault="00E93D4E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:rsidR="00E93D4E" w:rsidRPr="00DD098E" w:rsidRDefault="00E93D4E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E93D4E" w:rsidRPr="00DD098E" w:rsidRDefault="00E93D4E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4E" w:rsidRDefault="00E93D4E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última página de resultados da pesquisa</w:t>
            </w:r>
            <w:r>
              <w:rPr>
                <w:iCs/>
                <w:color w:val="auto"/>
              </w:rPr>
              <w:t>.</w:t>
            </w:r>
          </w:p>
        </w:tc>
      </w:tr>
      <w:tr w:rsidR="00E93D4E" w:rsidTr="004702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X</w:t>
            </w:r>
            <w:r>
              <w:rPr>
                <w:iCs/>
                <w:color w:val="auto"/>
              </w:rPr>
              <w:t xml:space="preserve"> </w:t>
            </w:r>
            <w:r w:rsidRPr="00DD098E">
              <w:rPr>
                <w:iCs/>
                <w:color w:val="auto"/>
              </w:rPr>
              <w:t>(número da página)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3D4E" w:rsidRDefault="00E93D4E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E93D4E" w:rsidRDefault="00E93D4E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E93D4E" w:rsidRDefault="00E93D4E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:rsidR="00E93D4E" w:rsidRPr="00DD098E" w:rsidRDefault="00E93D4E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E93D4E" w:rsidRPr="00DD098E" w:rsidRDefault="00E93D4E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4E" w:rsidRDefault="00E93D4E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o número da página atual e o número total de páginas do resultado da pesquisa</w:t>
            </w:r>
            <w:r>
              <w:rPr>
                <w:iCs/>
                <w:color w:val="auto"/>
              </w:rPr>
              <w:t>.</w:t>
            </w:r>
          </w:p>
        </w:tc>
      </w:tr>
      <w:tr w:rsidR="00E93D4E" w:rsidTr="004702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Total XXXX/XXXX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3D4E" w:rsidRDefault="00E93D4E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E93D4E" w:rsidRDefault="00E93D4E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E93D4E" w:rsidRDefault="00E93D4E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:rsidR="00E93D4E" w:rsidRPr="00DD098E" w:rsidRDefault="00E93D4E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E93D4E" w:rsidRPr="00DD098E" w:rsidRDefault="00E93D4E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3D4E" w:rsidRDefault="00E93D4E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:rsidR="00E93D4E" w:rsidRPr="00DD098E" w:rsidRDefault="00E93D4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quantidade de registros listados ou selecionados</w:t>
            </w:r>
            <w:r>
              <w:rPr>
                <w:iCs/>
                <w:color w:val="auto"/>
              </w:rPr>
              <w:t>.</w:t>
            </w:r>
          </w:p>
        </w:tc>
      </w:tr>
    </w:tbl>
    <w:tbl>
      <w:tblPr>
        <w:tblpPr w:leftFromText="141" w:rightFromText="141" w:vertAnchor="text" w:tblpY="1"/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135"/>
      </w:tblGrid>
      <w:tr w:rsidR="00071980" w:rsidTr="00425134">
        <w:trPr>
          <w:cantSplit/>
        </w:trPr>
        <w:tc>
          <w:tcPr>
            <w:tcW w:w="10135" w:type="dxa"/>
            <w:shd w:val="pct25" w:color="auto" w:fill="auto"/>
            <w:vAlign w:val="center"/>
          </w:tcPr>
          <w:p w:rsidR="00071980" w:rsidRDefault="00071980" w:rsidP="00071980">
            <w:pPr>
              <w:rPr>
                <w:sz w:val="22"/>
              </w:rPr>
            </w:pP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071980" w:rsidRPr="007E5E04" w:rsidRDefault="00071980" w:rsidP="0007198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071980" w:rsidRPr="007E5E04" w:rsidRDefault="00071980" w:rsidP="00071980">
            <w:pPr>
              <w:rPr>
                <w:sz w:val="16"/>
                <w:szCs w:val="16"/>
              </w:rPr>
            </w:pPr>
          </w:p>
          <w:p w:rsidR="00071980" w:rsidRPr="007E5E04" w:rsidRDefault="00071980" w:rsidP="0007198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071980" w:rsidRPr="007E5E04" w:rsidRDefault="00071980" w:rsidP="00071980">
            <w:pPr>
              <w:ind w:left="1093" w:hanging="1093"/>
              <w:rPr>
                <w:sz w:val="16"/>
                <w:szCs w:val="16"/>
              </w:rPr>
            </w:pPr>
          </w:p>
          <w:p w:rsidR="00071980" w:rsidRDefault="00071980" w:rsidP="0007198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CB20CF" w:rsidRDefault="00CB20CF"/>
    <w:p w:rsidR="00CB20CF" w:rsidRDefault="00CB20CF"/>
    <w:p w:rsidR="00CB20CF" w:rsidRDefault="00CB20CF"/>
    <w:p w:rsidR="00AC3C95" w:rsidRPr="00A37F98" w:rsidRDefault="001327E3" w:rsidP="004D5521">
      <w:pPr>
        <w:pStyle w:val="STJNivel3"/>
        <w:rPr>
          <w:i/>
        </w:rPr>
      </w:pPr>
      <w:bookmarkStart w:id="8" w:name="_Toc398303545"/>
      <w:r>
        <w:lastRenderedPageBreak/>
        <w:t>2</w:t>
      </w:r>
      <w:r w:rsidR="001E2036">
        <w:t xml:space="preserve">.2.2. </w:t>
      </w:r>
      <w:r w:rsidR="00AC3C95">
        <w:t xml:space="preserve">Tela </w:t>
      </w:r>
      <w:r w:rsidR="001343AD">
        <w:t>Visualizar Detalhamento</w:t>
      </w:r>
      <w:bookmarkEnd w:id="8"/>
    </w:p>
    <w:p w:rsidR="00AC3C95" w:rsidRDefault="006153DB" w:rsidP="00AC3C9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085455" cy="3457575"/>
            <wp:effectExtent l="19050" t="0" r="0" b="0"/>
            <wp:docPr id="3" name="Imagem 3" descr="C:\Users\rayanne.felicio\Pictures\VISUALIZAR DETALH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Pictures\VISUALIZAR DETALHAMENT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817" cy="3460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8D188E" w:rsidRDefault="00AC3C95" w:rsidP="00AC3C95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2</w:t>
      </w:r>
      <w:r w:rsidRPr="008D188E">
        <w:rPr>
          <w:i w:val="0"/>
          <w:color w:val="auto"/>
        </w:rPr>
        <w:t xml:space="preserve"> - Te</w:t>
      </w:r>
      <w:r w:rsidR="001343AD">
        <w:rPr>
          <w:i w:val="0"/>
          <w:color w:val="auto"/>
        </w:rPr>
        <w:t>la de Visualização de Detalhamento</w:t>
      </w:r>
      <w:r w:rsidRPr="008D188E">
        <w:rPr>
          <w:i w:val="0"/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.1. Regras de Apresentação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acionar</w:t>
      </w:r>
      <w:r w:rsidRPr="003E25B3">
        <w:rPr>
          <w:i w:val="0"/>
          <w:color w:val="auto"/>
        </w:rPr>
        <w:t xml:space="preserve"> </w:t>
      </w:r>
      <w:r w:rsidR="00330E00">
        <w:rPr>
          <w:i w:val="0"/>
          <w:color w:val="auto"/>
        </w:rPr>
        <w:t>o botão Voltar</w:t>
      </w:r>
      <w:r w:rsidR="002946E2">
        <w:rPr>
          <w:i w:val="0"/>
          <w:color w:val="auto"/>
        </w:rPr>
        <w:t>, o sistema</w:t>
      </w:r>
      <w:r w:rsidR="005E005A">
        <w:rPr>
          <w:i w:val="0"/>
          <w:color w:val="auto"/>
        </w:rPr>
        <w:t xml:space="preserve"> irá</w:t>
      </w:r>
      <w:r w:rsidR="004B565D">
        <w:rPr>
          <w:i w:val="0"/>
          <w:color w:val="auto"/>
        </w:rPr>
        <w:t xml:space="preserve"> retorna</w:t>
      </w:r>
      <w:r w:rsidR="00D858FB">
        <w:rPr>
          <w:i w:val="0"/>
          <w:color w:val="auto"/>
        </w:rPr>
        <w:t>r</w:t>
      </w:r>
      <w:r w:rsidR="004B565D">
        <w:rPr>
          <w:i w:val="0"/>
          <w:color w:val="auto"/>
        </w:rPr>
        <w:t xml:space="preserve"> para a tela Consultar Log de Auditoria</w:t>
      </w:r>
      <w:r w:rsidRPr="003E25B3">
        <w:rPr>
          <w:i w:val="0"/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.2. Exceções</w:t>
      </w:r>
    </w:p>
    <w:p w:rsidR="00C104D9" w:rsidRPr="00261673" w:rsidRDefault="00AC3C95" w:rsidP="00261673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2.2.2</w:t>
      </w:r>
      <w:r w:rsidR="00AC3C95">
        <w:rPr>
          <w:rFonts w:cs="Arial"/>
          <w:sz w:val="20"/>
        </w:rPr>
        <w:t>.3. Itens de Controle</w:t>
      </w:r>
    </w:p>
    <w:p w:rsidR="00C104D9" w:rsidRDefault="00C104D9" w:rsidP="00C104D9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567"/>
        <w:gridCol w:w="567"/>
        <w:gridCol w:w="567"/>
        <w:gridCol w:w="425"/>
        <w:gridCol w:w="952"/>
        <w:gridCol w:w="608"/>
        <w:gridCol w:w="992"/>
        <w:gridCol w:w="1641"/>
      </w:tblGrid>
      <w:tr w:rsidR="00C104D9" w:rsidRPr="009D4097" w:rsidTr="009B62D2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952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8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992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641" w:type="dxa"/>
            <w:shd w:val="clear" w:color="auto" w:fill="BFBFBF" w:themeFill="background1" w:themeFillShade="BF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1B180C" w:rsidRPr="009D4097" w:rsidTr="00611E5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B180C" w:rsidRPr="009D4097" w:rsidRDefault="001B180C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1B180C" w:rsidRPr="009D4097" w:rsidRDefault="001B180C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Alterado por:</w:t>
            </w:r>
          </w:p>
        </w:tc>
        <w:tc>
          <w:tcPr>
            <w:tcW w:w="811" w:type="dxa"/>
          </w:tcPr>
          <w:p w:rsidR="001B180C" w:rsidRDefault="001B180C" w:rsidP="00737D2A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</w:tcPr>
          <w:p w:rsidR="001B180C" w:rsidRPr="00DD098E" w:rsidRDefault="001B180C" w:rsidP="00737D2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</w:tcPr>
          <w:p w:rsidR="001B180C" w:rsidRDefault="001B180C" w:rsidP="00737D2A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</w:tcPr>
          <w:p w:rsidR="001B180C" w:rsidRPr="009D4097" w:rsidRDefault="00D403EE" w:rsidP="00D76681">
            <w:r>
              <w:rPr>
                <w:iCs/>
                <w:color w:val="auto"/>
              </w:rPr>
              <w:t>Apresenta o nome do usuário que est</w:t>
            </w:r>
            <w:r w:rsidR="006D1514">
              <w:rPr>
                <w:iCs/>
                <w:color w:val="auto"/>
              </w:rPr>
              <w:t>á gravado</w:t>
            </w:r>
            <w:r>
              <w:rPr>
                <w:iCs/>
                <w:color w:val="auto"/>
              </w:rPr>
              <w:t xml:space="preserve"> no log selecionado.</w:t>
            </w:r>
          </w:p>
        </w:tc>
      </w:tr>
      <w:tr w:rsidR="001B180C" w:rsidRPr="009D4097" w:rsidTr="00B9707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B180C" w:rsidRPr="009D4097" w:rsidRDefault="001B180C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B180C" w:rsidRPr="009D4097" w:rsidRDefault="001B180C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Em:</w:t>
            </w:r>
            <w:r w:rsidR="00D403EE">
              <w:rPr>
                <w:iCs/>
                <w:color w:val="auto"/>
              </w:rPr>
              <w:t xml:space="preserve"> &lt;data&gt; ás &lt;horário&gt;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1B180C" w:rsidRDefault="001B180C" w:rsidP="00737D2A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B180C" w:rsidRDefault="00D403EE" w:rsidP="00737D2A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DT</w:t>
            </w:r>
          </w:p>
          <w:p w:rsidR="00D403EE" w:rsidRPr="00DD098E" w:rsidRDefault="00D403EE" w:rsidP="00737D2A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HH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1B180C" w:rsidRPr="00DD098E" w:rsidRDefault="001B180C" w:rsidP="00737D2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1B180C" w:rsidRDefault="001B180C" w:rsidP="00737D2A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1B180C" w:rsidRPr="009D4097" w:rsidRDefault="00D403EE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Apresenta a data e o hor</w:t>
            </w:r>
            <w:r w:rsidR="006D1514">
              <w:rPr>
                <w:iCs/>
                <w:color w:val="auto"/>
              </w:rPr>
              <w:t>ário que foi gravado</w:t>
            </w:r>
            <w:r>
              <w:rPr>
                <w:iCs/>
                <w:color w:val="auto"/>
              </w:rPr>
              <w:t xml:space="preserve"> </w:t>
            </w:r>
            <w:r w:rsidR="0044797D">
              <w:rPr>
                <w:iCs/>
                <w:color w:val="auto"/>
              </w:rPr>
              <w:t>n</w:t>
            </w:r>
            <w:r>
              <w:rPr>
                <w:iCs/>
                <w:color w:val="auto"/>
              </w:rPr>
              <w:t>o log selecionado.</w:t>
            </w:r>
          </w:p>
        </w:tc>
      </w:tr>
      <w:tr w:rsidR="001B180C" w:rsidRPr="009D4097" w:rsidTr="00C113C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B180C" w:rsidRPr="009D4097" w:rsidRDefault="001B180C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B180C" w:rsidRPr="009D4097" w:rsidRDefault="001B180C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Dados anteriores: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1B180C" w:rsidRDefault="001B180C" w:rsidP="00737D2A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1B180C" w:rsidRPr="00DD098E" w:rsidRDefault="001B180C" w:rsidP="00737D2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1B180C" w:rsidRDefault="001B180C" w:rsidP="00737D2A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1B180C" w:rsidRPr="009D4097" w:rsidRDefault="00895999" w:rsidP="00D76681">
            <w:pPr>
              <w:rPr>
                <w:iCs/>
                <w:color w:val="auto"/>
              </w:rPr>
            </w:pPr>
            <w:r w:rsidRPr="00847A64">
              <w:rPr>
                <w:iCs/>
                <w:color w:val="auto"/>
              </w:rPr>
              <w:t>N/A</w:t>
            </w:r>
          </w:p>
        </w:tc>
      </w:tr>
      <w:tr w:rsidR="001B180C" w:rsidRPr="009D4097" w:rsidTr="00AD7B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B180C" w:rsidRPr="009D4097" w:rsidRDefault="001B180C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B180C" w:rsidRPr="009D4097" w:rsidRDefault="001B180C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Dados atuais: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1B180C" w:rsidRDefault="001B180C" w:rsidP="00737D2A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1B180C" w:rsidRPr="00DD098E" w:rsidRDefault="001B180C" w:rsidP="00737D2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1B180C" w:rsidRDefault="001B180C" w:rsidP="00737D2A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B180C" w:rsidRPr="00DD098E" w:rsidRDefault="001B180C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1B180C" w:rsidRPr="009D4097" w:rsidRDefault="00895999" w:rsidP="00D76681">
            <w:pPr>
              <w:rPr>
                <w:iCs/>
                <w:color w:val="auto"/>
              </w:rPr>
            </w:pPr>
            <w:r w:rsidRPr="00847A64">
              <w:rPr>
                <w:iCs/>
                <w:color w:val="auto"/>
              </w:rPr>
              <w:t>N/A</w:t>
            </w:r>
          </w:p>
        </w:tc>
      </w:tr>
      <w:tr w:rsidR="007537CE" w:rsidRPr="009D4097" w:rsidTr="003139C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537CE" w:rsidRPr="009D4097" w:rsidRDefault="007537CE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537CE" w:rsidRDefault="007537CE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&lt;campo&gt;: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537CE" w:rsidRDefault="007537CE" w:rsidP="00737D2A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537CE" w:rsidRPr="00DD098E" w:rsidRDefault="007537CE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537CE" w:rsidRPr="00DD098E" w:rsidRDefault="007537CE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537CE" w:rsidRPr="00DD098E" w:rsidRDefault="007537CE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537CE" w:rsidRPr="00DD098E" w:rsidRDefault="007537CE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7537CE" w:rsidRPr="00DD098E" w:rsidRDefault="007537CE" w:rsidP="00737D2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7537CE" w:rsidRDefault="007537CE" w:rsidP="00737D2A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537CE" w:rsidRPr="00DD098E" w:rsidRDefault="007537CE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537CE" w:rsidRPr="009D4097" w:rsidRDefault="006D151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Apresenta o nome do campo da funcionalidade que foi gravado no log selecionado.</w:t>
            </w:r>
          </w:p>
        </w:tc>
      </w:tr>
      <w:tr w:rsidR="007537CE" w:rsidRPr="009D4097" w:rsidTr="0046326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537CE" w:rsidRPr="009D4097" w:rsidRDefault="007537CE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537CE" w:rsidRDefault="007537CE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&lt;valoranterior&gt;: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537CE" w:rsidRDefault="007537CE" w:rsidP="00737D2A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537CE" w:rsidRPr="00DD098E" w:rsidRDefault="007537CE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537CE" w:rsidRPr="00DD098E" w:rsidRDefault="007537CE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537CE" w:rsidRPr="00DD098E" w:rsidRDefault="007537CE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537CE" w:rsidRPr="00DD098E" w:rsidRDefault="007537CE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7537CE" w:rsidRPr="00DD098E" w:rsidRDefault="007537CE" w:rsidP="00737D2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7537CE" w:rsidRDefault="007537CE" w:rsidP="00737D2A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537CE" w:rsidRPr="00DD098E" w:rsidRDefault="007537CE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537CE" w:rsidRPr="009D4097" w:rsidRDefault="006D151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Apresenta o valor anterior</w:t>
            </w:r>
            <w:r w:rsidR="00B55091">
              <w:rPr>
                <w:iCs/>
                <w:color w:val="auto"/>
              </w:rPr>
              <w:t xml:space="preserve"> do campo que foi gravado no log selecionado.</w:t>
            </w:r>
          </w:p>
        </w:tc>
      </w:tr>
      <w:tr w:rsidR="007537CE" w:rsidRPr="009D4097" w:rsidTr="007F0FF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537CE" w:rsidRPr="009D4097" w:rsidRDefault="007537CE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537CE" w:rsidRDefault="007537CE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&lt;valoratual&gt;: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537CE" w:rsidRDefault="007537CE" w:rsidP="00737D2A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537CE" w:rsidRPr="00DD098E" w:rsidRDefault="007537CE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537CE" w:rsidRPr="00DD098E" w:rsidRDefault="007537CE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537CE" w:rsidRPr="00DD098E" w:rsidRDefault="007537CE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537CE" w:rsidRPr="00DD098E" w:rsidRDefault="007537CE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7537CE" w:rsidRPr="00DD098E" w:rsidRDefault="007537CE" w:rsidP="00737D2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7537CE" w:rsidRDefault="007537CE" w:rsidP="00737D2A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537CE" w:rsidRPr="00DD098E" w:rsidRDefault="007537CE" w:rsidP="00737D2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537CE" w:rsidRPr="009D4097" w:rsidRDefault="000977EC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Apresenta o valor atual do campo que foi gravado no log selecionado.</w:t>
            </w:r>
          </w:p>
        </w:tc>
      </w:tr>
      <w:tr w:rsidR="007537CE" w:rsidRPr="009D4097" w:rsidTr="009B62D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537CE" w:rsidRPr="009D4097" w:rsidRDefault="007537CE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537CE" w:rsidRPr="009D4097" w:rsidRDefault="007537CE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</w:t>
            </w:r>
            <w:r>
              <w:rPr>
                <w:iCs/>
                <w:color w:val="auto"/>
              </w:rPr>
              <w:t>o Voltar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537CE" w:rsidRDefault="007537CE">
            <w:r w:rsidRPr="00433CB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537CE" w:rsidRDefault="007537CE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537CE" w:rsidRDefault="007537CE">
            <w:r w:rsidRPr="00A25D83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537CE" w:rsidRPr="009D4097" w:rsidRDefault="007537CE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537CE" w:rsidRPr="009D4097" w:rsidRDefault="007537CE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7537CE" w:rsidRPr="009D4097" w:rsidRDefault="007537CE" w:rsidP="009B62D2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7537CE" w:rsidRDefault="007537CE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537CE" w:rsidRPr="009D4097" w:rsidRDefault="007537CE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537CE" w:rsidRPr="009D4097" w:rsidRDefault="007537CE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 a tela de consulta de log de auditoria.</w:t>
            </w:r>
          </w:p>
        </w:tc>
      </w:tr>
      <w:tr w:rsidR="007537CE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7537CE" w:rsidRDefault="007537CE" w:rsidP="00D76681">
            <w:pPr>
              <w:rPr>
                <w:sz w:val="22"/>
              </w:rPr>
            </w:pPr>
          </w:p>
          <w:p w:rsidR="007537CE" w:rsidRPr="007E5E04" w:rsidRDefault="007537CE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7537CE" w:rsidRPr="007E5E04" w:rsidRDefault="007537CE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7537CE" w:rsidRPr="007E5E04" w:rsidRDefault="007537CE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7537CE" w:rsidRPr="007E5E04" w:rsidRDefault="007537CE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7537CE" w:rsidRPr="007E5E04" w:rsidRDefault="007537CE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7537CE" w:rsidRPr="007E5E04" w:rsidRDefault="007537CE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7537CE" w:rsidRPr="007E5E04" w:rsidRDefault="007537CE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7537CE" w:rsidRPr="007E5E04" w:rsidRDefault="007537CE" w:rsidP="00D76681">
            <w:pPr>
              <w:rPr>
                <w:sz w:val="16"/>
                <w:szCs w:val="16"/>
              </w:rPr>
            </w:pPr>
          </w:p>
          <w:p w:rsidR="007537CE" w:rsidRPr="007E5E04" w:rsidRDefault="007537CE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7537CE" w:rsidRPr="007E5E04" w:rsidRDefault="007537CE" w:rsidP="00D76681">
            <w:pPr>
              <w:ind w:left="1093" w:hanging="1093"/>
              <w:rPr>
                <w:sz w:val="16"/>
                <w:szCs w:val="16"/>
              </w:rPr>
            </w:pPr>
          </w:p>
          <w:p w:rsidR="007537CE" w:rsidRDefault="007537CE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C104D9" w:rsidRPr="00C104D9" w:rsidRDefault="00C104D9" w:rsidP="00C104D9"/>
    <w:p w:rsidR="00AC3C95" w:rsidRDefault="00AC3C95" w:rsidP="00AC3C95">
      <w:pPr>
        <w:pStyle w:val="Rodap"/>
        <w:tabs>
          <w:tab w:val="clear" w:pos="4320"/>
          <w:tab w:val="clear" w:pos="8640"/>
        </w:tabs>
      </w:pPr>
    </w:p>
    <w:p w:rsidR="00AC3C95" w:rsidRDefault="00AC3C95" w:rsidP="00AC3C95"/>
    <w:sectPr w:rsidR="00AC3C95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C3F" w:rsidRDefault="00AD6C3F">
      <w:r>
        <w:separator/>
      </w:r>
    </w:p>
  </w:endnote>
  <w:endnote w:type="continuationSeparator" w:id="0">
    <w:p w:rsidR="00AD6C3F" w:rsidRDefault="00AD6C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D39" w:rsidRDefault="00A64D39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A64D39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64D39" w:rsidRDefault="00A64D39">
          <w:r>
            <w:t>Politec Ltda.</w:t>
          </w:r>
        </w:p>
        <w:p w:rsidR="00A64D39" w:rsidRDefault="00A64D39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64D39" w:rsidRDefault="00A64D39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64D39" w:rsidRDefault="00A64D39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A64D39" w:rsidRDefault="00A64D39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D39" w:rsidRDefault="00A64D39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A64D39">
      <w:trPr>
        <w:cantSplit/>
        <w:jc w:val="center"/>
      </w:trPr>
      <w:tc>
        <w:tcPr>
          <w:tcW w:w="8005" w:type="dxa"/>
        </w:tcPr>
        <w:p w:rsidR="00A64D39" w:rsidRDefault="00A64D39" w:rsidP="00A64D39">
          <w:pPr>
            <w:pStyle w:val="Rodap"/>
            <w:ind w:right="360"/>
          </w:pPr>
          <w:r>
            <w:t>sigeven_este_it026_consultar_log_auditoria</w:t>
          </w:r>
        </w:p>
      </w:tc>
      <w:tc>
        <w:tcPr>
          <w:tcW w:w="1705" w:type="dxa"/>
          <w:vAlign w:val="center"/>
        </w:tcPr>
        <w:p w:rsidR="00A64D39" w:rsidRPr="00203AE9" w:rsidRDefault="00A64D39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8C3F70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8C3F70">
            <w:rPr>
              <w:rStyle w:val="Nmerodepgina"/>
              <w:sz w:val="20"/>
            </w:rPr>
            <w:fldChar w:fldCharType="separate"/>
          </w:r>
          <w:r w:rsidR="00BA6573">
            <w:rPr>
              <w:rStyle w:val="Nmerodepgina"/>
              <w:noProof/>
              <w:sz w:val="20"/>
            </w:rPr>
            <w:t>3</w:t>
          </w:r>
          <w:r w:rsidR="008C3F70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BA6573">
              <w:rPr>
                <w:noProof/>
              </w:rPr>
              <w:t>8</w:t>
            </w:r>
          </w:fldSimple>
        </w:p>
      </w:tc>
    </w:tr>
  </w:tbl>
  <w:p w:rsidR="00A64D39" w:rsidRDefault="00A64D3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C3F" w:rsidRDefault="00AD6C3F">
      <w:r>
        <w:separator/>
      </w:r>
    </w:p>
  </w:footnote>
  <w:footnote w:type="continuationSeparator" w:id="0">
    <w:p w:rsidR="00AD6C3F" w:rsidRDefault="00AD6C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D39" w:rsidRDefault="00A64D39">
    <w:pPr>
      <w:pStyle w:val="Cabealho"/>
    </w:pPr>
    <w:bookmarkStart w:id="0" w:name="_GoBack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A64D39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A64D39" w:rsidRDefault="00A64D39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A64D39" w:rsidRDefault="00A64D39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A64D39" w:rsidRDefault="00A64D39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72045368" r:id="rId2"/>
            </w:object>
          </w:r>
        </w:p>
      </w:tc>
    </w:tr>
  </w:tbl>
  <w:p w:rsidR="00A64D39" w:rsidRDefault="00A64D3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A64D39">
      <w:trPr>
        <w:cantSplit/>
        <w:trHeight w:val="575"/>
        <w:jc w:val="center"/>
      </w:trPr>
      <w:tc>
        <w:tcPr>
          <w:tcW w:w="720" w:type="pct"/>
          <w:vAlign w:val="center"/>
        </w:tcPr>
        <w:p w:rsidR="00A64D39" w:rsidRDefault="00A64D39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A64D39" w:rsidRDefault="00A64D3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4354830</wp:posOffset>
                </wp:positionH>
                <wp:positionV relativeFrom="paragraph">
                  <wp:posOffset>-259715</wp:posOffset>
                </wp:positionV>
                <wp:extent cx="1080135" cy="1076325"/>
                <wp:effectExtent l="19050" t="0" r="5715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B444D2">
            <w:rPr>
              <w:sz w:val="24"/>
              <w:szCs w:val="24"/>
            </w:rPr>
            <w:t>Especificação de Tela</w:t>
          </w:r>
        </w:p>
        <w:p w:rsidR="00A64D39" w:rsidRPr="00B444D2" w:rsidRDefault="00A64D3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Consultar Log de Auditoria</w:t>
          </w:r>
        </w:p>
        <w:p w:rsidR="00A64D39" w:rsidRDefault="00A64D3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A64D39" w:rsidRDefault="008C3F70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A64D39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A64D39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A64D39" w:rsidRPr="00B444D2" w:rsidRDefault="00A64D3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A64D39" w:rsidRDefault="00A64D3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E375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7F0180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AC76E44"/>
    <w:multiLevelType w:val="hybridMultilevel"/>
    <w:tmpl w:val="D1B84022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8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9E21F4"/>
    <w:multiLevelType w:val="hybridMultilevel"/>
    <w:tmpl w:val="7BAAA8E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C7DA3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5">
    <w:nsid w:val="4B14751C"/>
    <w:multiLevelType w:val="hybridMultilevel"/>
    <w:tmpl w:val="07B8A01E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913837"/>
    <w:multiLevelType w:val="multilevel"/>
    <w:tmpl w:val="86B2CC9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D695C17"/>
    <w:multiLevelType w:val="hybridMultilevel"/>
    <w:tmpl w:val="6068FF36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1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2">
    <w:nsid w:val="69B17D63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7">
    <w:nsid w:val="7B6A66EB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CE541AD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2"/>
  </w:num>
  <w:num w:numId="4">
    <w:abstractNumId w:val="29"/>
  </w:num>
  <w:num w:numId="5">
    <w:abstractNumId w:val="0"/>
  </w:num>
  <w:num w:numId="6">
    <w:abstractNumId w:val="4"/>
  </w:num>
  <w:num w:numId="7">
    <w:abstractNumId w:val="24"/>
  </w:num>
  <w:num w:numId="8">
    <w:abstractNumId w:val="3"/>
  </w:num>
  <w:num w:numId="9">
    <w:abstractNumId w:val="14"/>
  </w:num>
  <w:num w:numId="10">
    <w:abstractNumId w:val="11"/>
  </w:num>
  <w:num w:numId="11">
    <w:abstractNumId w:val="7"/>
  </w:num>
  <w:num w:numId="12">
    <w:abstractNumId w:val="13"/>
  </w:num>
  <w:num w:numId="13">
    <w:abstractNumId w:val="23"/>
  </w:num>
  <w:num w:numId="14">
    <w:abstractNumId w:val="21"/>
  </w:num>
  <w:num w:numId="15">
    <w:abstractNumId w:val="16"/>
  </w:num>
  <w:num w:numId="16">
    <w:abstractNumId w:val="20"/>
  </w:num>
  <w:num w:numId="17">
    <w:abstractNumId w:val="18"/>
  </w:num>
  <w:num w:numId="18">
    <w:abstractNumId w:val="8"/>
  </w:num>
  <w:num w:numId="19">
    <w:abstractNumId w:val="6"/>
  </w:num>
  <w:num w:numId="20">
    <w:abstractNumId w:val="17"/>
  </w:num>
  <w:num w:numId="21">
    <w:abstractNumId w:val="10"/>
  </w:num>
  <w:num w:numId="22">
    <w:abstractNumId w:val="19"/>
  </w:num>
  <w:num w:numId="23">
    <w:abstractNumId w:val="5"/>
  </w:num>
  <w:num w:numId="24">
    <w:abstractNumId w:val="15"/>
  </w:num>
  <w:num w:numId="25">
    <w:abstractNumId w:val="9"/>
  </w:num>
  <w:num w:numId="26">
    <w:abstractNumId w:val="1"/>
  </w:num>
  <w:num w:numId="27">
    <w:abstractNumId w:val="22"/>
  </w:num>
  <w:num w:numId="28">
    <w:abstractNumId w:val="28"/>
  </w:num>
  <w:num w:numId="29">
    <w:abstractNumId w:val="27"/>
  </w:num>
  <w:num w:numId="30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286E"/>
    <w:rsid w:val="00005634"/>
    <w:rsid w:val="0003558E"/>
    <w:rsid w:val="00043C23"/>
    <w:rsid w:val="000501CD"/>
    <w:rsid w:val="00050D27"/>
    <w:rsid w:val="00051554"/>
    <w:rsid w:val="00052BC1"/>
    <w:rsid w:val="0005371C"/>
    <w:rsid w:val="00055B4F"/>
    <w:rsid w:val="000611B8"/>
    <w:rsid w:val="000617DF"/>
    <w:rsid w:val="00063BB4"/>
    <w:rsid w:val="00071980"/>
    <w:rsid w:val="00094A08"/>
    <w:rsid w:val="000977EC"/>
    <w:rsid w:val="000A3E7C"/>
    <w:rsid w:val="000A4591"/>
    <w:rsid w:val="000A5058"/>
    <w:rsid w:val="000B1FDE"/>
    <w:rsid w:val="000E7CA4"/>
    <w:rsid w:val="00103470"/>
    <w:rsid w:val="00107030"/>
    <w:rsid w:val="00112916"/>
    <w:rsid w:val="001327E3"/>
    <w:rsid w:val="001343AD"/>
    <w:rsid w:val="0014293F"/>
    <w:rsid w:val="00146A22"/>
    <w:rsid w:val="001477EC"/>
    <w:rsid w:val="00150797"/>
    <w:rsid w:val="00154E7B"/>
    <w:rsid w:val="00157038"/>
    <w:rsid w:val="0016488B"/>
    <w:rsid w:val="001715EB"/>
    <w:rsid w:val="001807CC"/>
    <w:rsid w:val="001818F9"/>
    <w:rsid w:val="0018595F"/>
    <w:rsid w:val="00195FF3"/>
    <w:rsid w:val="001A189E"/>
    <w:rsid w:val="001B00B2"/>
    <w:rsid w:val="001B180C"/>
    <w:rsid w:val="001D1147"/>
    <w:rsid w:val="001D24BC"/>
    <w:rsid w:val="001E1159"/>
    <w:rsid w:val="001E2036"/>
    <w:rsid w:val="001E5654"/>
    <w:rsid w:val="001F4412"/>
    <w:rsid w:val="001F72B1"/>
    <w:rsid w:val="00200361"/>
    <w:rsid w:val="00203AE9"/>
    <w:rsid w:val="00212C6C"/>
    <w:rsid w:val="002133CA"/>
    <w:rsid w:val="00215BCA"/>
    <w:rsid w:val="00216432"/>
    <w:rsid w:val="00220EBB"/>
    <w:rsid w:val="002227AB"/>
    <w:rsid w:val="00246405"/>
    <w:rsid w:val="00261673"/>
    <w:rsid w:val="00261C92"/>
    <w:rsid w:val="00270828"/>
    <w:rsid w:val="00275E57"/>
    <w:rsid w:val="002906CD"/>
    <w:rsid w:val="00290B86"/>
    <w:rsid w:val="00293205"/>
    <w:rsid w:val="002946E2"/>
    <w:rsid w:val="002A0015"/>
    <w:rsid w:val="002A186B"/>
    <w:rsid w:val="002A2EBA"/>
    <w:rsid w:val="002A3478"/>
    <w:rsid w:val="002D47BE"/>
    <w:rsid w:val="002D4D3D"/>
    <w:rsid w:val="002D5AA6"/>
    <w:rsid w:val="002E49F5"/>
    <w:rsid w:val="002E73B9"/>
    <w:rsid w:val="002F66DA"/>
    <w:rsid w:val="0030172D"/>
    <w:rsid w:val="00321220"/>
    <w:rsid w:val="00322F18"/>
    <w:rsid w:val="00330E00"/>
    <w:rsid w:val="00342EC5"/>
    <w:rsid w:val="00344B01"/>
    <w:rsid w:val="00354E33"/>
    <w:rsid w:val="0036158E"/>
    <w:rsid w:val="0036361A"/>
    <w:rsid w:val="00376D29"/>
    <w:rsid w:val="00380F8E"/>
    <w:rsid w:val="003956DE"/>
    <w:rsid w:val="00396EB4"/>
    <w:rsid w:val="003B0305"/>
    <w:rsid w:val="003C181D"/>
    <w:rsid w:val="003C62E6"/>
    <w:rsid w:val="003E1B29"/>
    <w:rsid w:val="003E25B3"/>
    <w:rsid w:val="003E32C5"/>
    <w:rsid w:val="003F41CC"/>
    <w:rsid w:val="00423060"/>
    <w:rsid w:val="00425134"/>
    <w:rsid w:val="00426AC0"/>
    <w:rsid w:val="00441D3E"/>
    <w:rsid w:val="0044301D"/>
    <w:rsid w:val="00445135"/>
    <w:rsid w:val="00445C38"/>
    <w:rsid w:val="00446ED9"/>
    <w:rsid w:val="0044797D"/>
    <w:rsid w:val="004505F3"/>
    <w:rsid w:val="00457B0D"/>
    <w:rsid w:val="00461B62"/>
    <w:rsid w:val="004702F5"/>
    <w:rsid w:val="00476C30"/>
    <w:rsid w:val="0049183C"/>
    <w:rsid w:val="00492370"/>
    <w:rsid w:val="004A7C0D"/>
    <w:rsid w:val="004B5499"/>
    <w:rsid w:val="004B565D"/>
    <w:rsid w:val="004C19A7"/>
    <w:rsid w:val="004D017F"/>
    <w:rsid w:val="004D40BD"/>
    <w:rsid w:val="004D5521"/>
    <w:rsid w:val="004E66D4"/>
    <w:rsid w:val="00507D46"/>
    <w:rsid w:val="00513494"/>
    <w:rsid w:val="00520A77"/>
    <w:rsid w:val="00522DB5"/>
    <w:rsid w:val="00525953"/>
    <w:rsid w:val="005265F1"/>
    <w:rsid w:val="00527D19"/>
    <w:rsid w:val="00532AD7"/>
    <w:rsid w:val="00534860"/>
    <w:rsid w:val="00536369"/>
    <w:rsid w:val="005426D6"/>
    <w:rsid w:val="005469AA"/>
    <w:rsid w:val="005503E8"/>
    <w:rsid w:val="00564034"/>
    <w:rsid w:val="005719CB"/>
    <w:rsid w:val="00571DD5"/>
    <w:rsid w:val="00577EE0"/>
    <w:rsid w:val="00590DF3"/>
    <w:rsid w:val="00595F0C"/>
    <w:rsid w:val="005A1D88"/>
    <w:rsid w:val="005A49B1"/>
    <w:rsid w:val="005B115B"/>
    <w:rsid w:val="005B419F"/>
    <w:rsid w:val="005C324F"/>
    <w:rsid w:val="005E005A"/>
    <w:rsid w:val="005E2633"/>
    <w:rsid w:val="005E3355"/>
    <w:rsid w:val="005E38A0"/>
    <w:rsid w:val="005F61A1"/>
    <w:rsid w:val="005F7E00"/>
    <w:rsid w:val="00600AFB"/>
    <w:rsid w:val="00605C26"/>
    <w:rsid w:val="00605DEE"/>
    <w:rsid w:val="00611AF1"/>
    <w:rsid w:val="006135D0"/>
    <w:rsid w:val="006153DB"/>
    <w:rsid w:val="006247F9"/>
    <w:rsid w:val="00627F84"/>
    <w:rsid w:val="00632C72"/>
    <w:rsid w:val="00640700"/>
    <w:rsid w:val="00645F29"/>
    <w:rsid w:val="00653B8D"/>
    <w:rsid w:val="006551B0"/>
    <w:rsid w:val="00656929"/>
    <w:rsid w:val="00675021"/>
    <w:rsid w:val="006957D8"/>
    <w:rsid w:val="006A43A5"/>
    <w:rsid w:val="006C4F5E"/>
    <w:rsid w:val="006C4F75"/>
    <w:rsid w:val="006C50B8"/>
    <w:rsid w:val="006D1514"/>
    <w:rsid w:val="006D1B15"/>
    <w:rsid w:val="006E5053"/>
    <w:rsid w:val="006F02E2"/>
    <w:rsid w:val="006F4310"/>
    <w:rsid w:val="006F7DB5"/>
    <w:rsid w:val="00707963"/>
    <w:rsid w:val="00711612"/>
    <w:rsid w:val="00716B88"/>
    <w:rsid w:val="007174FA"/>
    <w:rsid w:val="0072429B"/>
    <w:rsid w:val="007537CE"/>
    <w:rsid w:val="00753FB6"/>
    <w:rsid w:val="00761F3C"/>
    <w:rsid w:val="007650CF"/>
    <w:rsid w:val="00787E5F"/>
    <w:rsid w:val="00790AA0"/>
    <w:rsid w:val="00791DD8"/>
    <w:rsid w:val="0079257A"/>
    <w:rsid w:val="00792BF8"/>
    <w:rsid w:val="0079415A"/>
    <w:rsid w:val="007A5EBC"/>
    <w:rsid w:val="007A6002"/>
    <w:rsid w:val="007B3F39"/>
    <w:rsid w:val="007C21E4"/>
    <w:rsid w:val="007E0E9F"/>
    <w:rsid w:val="007E3807"/>
    <w:rsid w:val="007E5E04"/>
    <w:rsid w:val="007E7632"/>
    <w:rsid w:val="007F08FE"/>
    <w:rsid w:val="007F2CAB"/>
    <w:rsid w:val="00801E85"/>
    <w:rsid w:val="008029C3"/>
    <w:rsid w:val="0081784C"/>
    <w:rsid w:val="008433CD"/>
    <w:rsid w:val="00843A38"/>
    <w:rsid w:val="00845586"/>
    <w:rsid w:val="00853585"/>
    <w:rsid w:val="00865D8A"/>
    <w:rsid w:val="0087394A"/>
    <w:rsid w:val="00875D81"/>
    <w:rsid w:val="00876CA6"/>
    <w:rsid w:val="00880FFD"/>
    <w:rsid w:val="00884A85"/>
    <w:rsid w:val="00884D34"/>
    <w:rsid w:val="0088744A"/>
    <w:rsid w:val="00893BED"/>
    <w:rsid w:val="00895999"/>
    <w:rsid w:val="008C3F70"/>
    <w:rsid w:val="008C40E3"/>
    <w:rsid w:val="008D09C9"/>
    <w:rsid w:val="008D188E"/>
    <w:rsid w:val="008D20F1"/>
    <w:rsid w:val="008D534F"/>
    <w:rsid w:val="008D6AE2"/>
    <w:rsid w:val="008E559F"/>
    <w:rsid w:val="008E6535"/>
    <w:rsid w:val="008E78AB"/>
    <w:rsid w:val="008F73B0"/>
    <w:rsid w:val="00900371"/>
    <w:rsid w:val="00920502"/>
    <w:rsid w:val="00925DD2"/>
    <w:rsid w:val="00930CD7"/>
    <w:rsid w:val="00937875"/>
    <w:rsid w:val="00957ABA"/>
    <w:rsid w:val="00965294"/>
    <w:rsid w:val="009838CC"/>
    <w:rsid w:val="00993D10"/>
    <w:rsid w:val="009978F4"/>
    <w:rsid w:val="009A12DF"/>
    <w:rsid w:val="009B0552"/>
    <w:rsid w:val="009B1D6D"/>
    <w:rsid w:val="009B2F9E"/>
    <w:rsid w:val="009B62D2"/>
    <w:rsid w:val="009C47F6"/>
    <w:rsid w:val="009D2FC1"/>
    <w:rsid w:val="009F2C67"/>
    <w:rsid w:val="00A02F90"/>
    <w:rsid w:val="00A0323A"/>
    <w:rsid w:val="00A1716F"/>
    <w:rsid w:val="00A23200"/>
    <w:rsid w:val="00A35FBE"/>
    <w:rsid w:val="00A37F52"/>
    <w:rsid w:val="00A37F98"/>
    <w:rsid w:val="00A41A60"/>
    <w:rsid w:val="00A505CE"/>
    <w:rsid w:val="00A5164B"/>
    <w:rsid w:val="00A52729"/>
    <w:rsid w:val="00A57101"/>
    <w:rsid w:val="00A648D9"/>
    <w:rsid w:val="00A64D39"/>
    <w:rsid w:val="00A73DD9"/>
    <w:rsid w:val="00A9383B"/>
    <w:rsid w:val="00A95910"/>
    <w:rsid w:val="00AA15AF"/>
    <w:rsid w:val="00AA6634"/>
    <w:rsid w:val="00AB3BE4"/>
    <w:rsid w:val="00AB539B"/>
    <w:rsid w:val="00AB7BD8"/>
    <w:rsid w:val="00AC1BEC"/>
    <w:rsid w:val="00AC3C95"/>
    <w:rsid w:val="00AC498D"/>
    <w:rsid w:val="00AC648F"/>
    <w:rsid w:val="00AD3A1E"/>
    <w:rsid w:val="00AD6C3F"/>
    <w:rsid w:val="00AD7D56"/>
    <w:rsid w:val="00B0457D"/>
    <w:rsid w:val="00B146E8"/>
    <w:rsid w:val="00B17141"/>
    <w:rsid w:val="00B17C79"/>
    <w:rsid w:val="00B324BC"/>
    <w:rsid w:val="00B338DE"/>
    <w:rsid w:val="00B41F37"/>
    <w:rsid w:val="00B444D2"/>
    <w:rsid w:val="00B55091"/>
    <w:rsid w:val="00B56B32"/>
    <w:rsid w:val="00B71BF2"/>
    <w:rsid w:val="00B7712A"/>
    <w:rsid w:val="00B870F3"/>
    <w:rsid w:val="00B91E15"/>
    <w:rsid w:val="00BA0AC4"/>
    <w:rsid w:val="00BA505F"/>
    <w:rsid w:val="00BA6573"/>
    <w:rsid w:val="00BB3451"/>
    <w:rsid w:val="00BD1A94"/>
    <w:rsid w:val="00BD2F08"/>
    <w:rsid w:val="00BD58E5"/>
    <w:rsid w:val="00BD7BFB"/>
    <w:rsid w:val="00BE666E"/>
    <w:rsid w:val="00C00F10"/>
    <w:rsid w:val="00C104D9"/>
    <w:rsid w:val="00C13604"/>
    <w:rsid w:val="00C24066"/>
    <w:rsid w:val="00C35A92"/>
    <w:rsid w:val="00C54AF0"/>
    <w:rsid w:val="00C634E7"/>
    <w:rsid w:val="00C638AD"/>
    <w:rsid w:val="00CA07DF"/>
    <w:rsid w:val="00CA7742"/>
    <w:rsid w:val="00CB20CF"/>
    <w:rsid w:val="00CB477E"/>
    <w:rsid w:val="00CB6295"/>
    <w:rsid w:val="00CD30B1"/>
    <w:rsid w:val="00CE2786"/>
    <w:rsid w:val="00CE5999"/>
    <w:rsid w:val="00CE6C52"/>
    <w:rsid w:val="00D00CD3"/>
    <w:rsid w:val="00D01163"/>
    <w:rsid w:val="00D030AA"/>
    <w:rsid w:val="00D0485A"/>
    <w:rsid w:val="00D147AC"/>
    <w:rsid w:val="00D21BA6"/>
    <w:rsid w:val="00D244E3"/>
    <w:rsid w:val="00D26B23"/>
    <w:rsid w:val="00D33DF7"/>
    <w:rsid w:val="00D364A3"/>
    <w:rsid w:val="00D403EE"/>
    <w:rsid w:val="00D45991"/>
    <w:rsid w:val="00D55CAC"/>
    <w:rsid w:val="00D62211"/>
    <w:rsid w:val="00D65C2A"/>
    <w:rsid w:val="00D66B56"/>
    <w:rsid w:val="00D76681"/>
    <w:rsid w:val="00D8266E"/>
    <w:rsid w:val="00D8383A"/>
    <w:rsid w:val="00D858FB"/>
    <w:rsid w:val="00D87E68"/>
    <w:rsid w:val="00DA0690"/>
    <w:rsid w:val="00DA36B7"/>
    <w:rsid w:val="00DA6F45"/>
    <w:rsid w:val="00DA7DEE"/>
    <w:rsid w:val="00DB2204"/>
    <w:rsid w:val="00DB2941"/>
    <w:rsid w:val="00DB7010"/>
    <w:rsid w:val="00DC37AB"/>
    <w:rsid w:val="00DD098E"/>
    <w:rsid w:val="00DD489C"/>
    <w:rsid w:val="00DD4E83"/>
    <w:rsid w:val="00DE0E1E"/>
    <w:rsid w:val="00DE0F0A"/>
    <w:rsid w:val="00DF25EE"/>
    <w:rsid w:val="00DF42C8"/>
    <w:rsid w:val="00E02382"/>
    <w:rsid w:val="00E07D6C"/>
    <w:rsid w:val="00E10E0D"/>
    <w:rsid w:val="00E11639"/>
    <w:rsid w:val="00E13199"/>
    <w:rsid w:val="00E13ABF"/>
    <w:rsid w:val="00E317B8"/>
    <w:rsid w:val="00E338AE"/>
    <w:rsid w:val="00E356D2"/>
    <w:rsid w:val="00E465F5"/>
    <w:rsid w:val="00E50B5B"/>
    <w:rsid w:val="00E552E1"/>
    <w:rsid w:val="00E93D4E"/>
    <w:rsid w:val="00EA3B4A"/>
    <w:rsid w:val="00EB2BAD"/>
    <w:rsid w:val="00ED7D5D"/>
    <w:rsid w:val="00EE01E5"/>
    <w:rsid w:val="00EE1399"/>
    <w:rsid w:val="00EE6621"/>
    <w:rsid w:val="00EF182A"/>
    <w:rsid w:val="00EF59FE"/>
    <w:rsid w:val="00EF6878"/>
    <w:rsid w:val="00EF7199"/>
    <w:rsid w:val="00F179CD"/>
    <w:rsid w:val="00F24865"/>
    <w:rsid w:val="00F26345"/>
    <w:rsid w:val="00F600C6"/>
    <w:rsid w:val="00F60685"/>
    <w:rsid w:val="00F72706"/>
    <w:rsid w:val="00FA7928"/>
    <w:rsid w:val="00FB1B9A"/>
    <w:rsid w:val="00FC7E45"/>
    <w:rsid w:val="00FE14F0"/>
    <w:rsid w:val="00FE1722"/>
    <w:rsid w:val="00FE5C4F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8D534F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FC7E45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4D5521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396</TotalTime>
  <Pages>8</Pages>
  <Words>1019</Words>
  <Characters>5504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6510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Rayanne Felício</dc:creator>
  <cp:lastModifiedBy>rayanne.felicio</cp:lastModifiedBy>
  <cp:revision>65</cp:revision>
  <cp:lastPrinted>2009-03-06T19:55:00Z</cp:lastPrinted>
  <dcterms:created xsi:type="dcterms:W3CDTF">2014-08-14T12:27:00Z</dcterms:created>
  <dcterms:modified xsi:type="dcterms:W3CDTF">2014-09-12T19:43:00Z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