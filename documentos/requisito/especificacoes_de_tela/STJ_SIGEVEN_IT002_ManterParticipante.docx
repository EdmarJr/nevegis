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FD51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82DD8" w:rsidRPr="00B324BC" w:rsidRDefault="00082DD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SIGEVEN</w:t>
                  </w:r>
                </w:p>
                <w:p w:rsidR="00082DD8" w:rsidRPr="00B324BC" w:rsidRDefault="00082DD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82DD8" w:rsidRDefault="00082DD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82DD8" w:rsidRPr="00E13199" w:rsidRDefault="00082DD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Participante</w:t>
                  </w:r>
                </w:p>
                <w:p w:rsidR="00082DD8" w:rsidRPr="00E13199" w:rsidRDefault="00082DD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82DD8" w:rsidRPr="00E13199" w:rsidRDefault="00082DD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1.0</w:t>
                  </w:r>
                </w:p>
                <w:p w:rsidR="00082DD8" w:rsidRDefault="00082DD8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7B7B9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</w:t>
            </w:r>
            <w:r w:rsidR="0000286E">
              <w:rPr>
                <w:b w:val="0"/>
                <w:lang w:val="pt-BR"/>
              </w:rPr>
              <w:t>/03/2014</w:t>
            </w:r>
          </w:p>
        </w:tc>
        <w:tc>
          <w:tcPr>
            <w:tcW w:w="960" w:type="dxa"/>
          </w:tcPr>
          <w:p w:rsidR="00203AE9" w:rsidRPr="00873131" w:rsidRDefault="0000286E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00286E" w:rsidP="0000286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</w:p>
        </w:tc>
        <w:tc>
          <w:tcPr>
            <w:tcW w:w="2040" w:type="dxa"/>
          </w:tcPr>
          <w:p w:rsidR="00203AE9" w:rsidRPr="00873131" w:rsidRDefault="0000286E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960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2040" w:type="dxa"/>
          </w:tcPr>
          <w:p w:rsidR="00203AE9" w:rsidRDefault="00203AE9" w:rsidP="00845586">
            <w:pPr>
              <w:pStyle w:val="CTMISTabela"/>
            </w:pP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960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2040" w:type="dxa"/>
          </w:tcPr>
          <w:p w:rsidR="00203AE9" w:rsidRDefault="00203AE9" w:rsidP="00845586">
            <w:pPr>
              <w:pStyle w:val="CTMISTabela"/>
            </w:pP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960" w:type="dxa"/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Default="00203AE9" w:rsidP="00845586">
            <w:pPr>
              <w:pStyle w:val="CTMISTabela"/>
            </w:pPr>
          </w:p>
        </w:tc>
        <w:tc>
          <w:tcPr>
            <w:tcW w:w="2040" w:type="dxa"/>
          </w:tcPr>
          <w:p w:rsidR="00203AE9" w:rsidRDefault="00203AE9" w:rsidP="00845586">
            <w:pPr>
              <w:pStyle w:val="CTMISTabela"/>
            </w:pP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3F41CC" w:rsidRDefault="00FD51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82316735" w:history="1">
        <w:r w:rsidR="003F41CC" w:rsidRPr="00B92B62">
          <w:rPr>
            <w:rStyle w:val="Hyperlink"/>
          </w:rPr>
          <w:t>1.</w:t>
        </w:r>
        <w:r w:rsidR="003F41C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3F41CC" w:rsidRPr="00B92B62">
          <w:rPr>
            <w:rStyle w:val="Hyperlink"/>
          </w:rPr>
          <w:t>INTRODUÇÃO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2316736" w:history="1">
        <w:r w:rsidR="003F41CC" w:rsidRPr="00B92B62">
          <w:rPr>
            <w:rStyle w:val="Hyperlink"/>
            <w:lang w:val="pt-PT"/>
          </w:rPr>
          <w:t>2.</w:t>
        </w:r>
        <w:r w:rsidR="003F41C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3F41CC" w:rsidRPr="00B92B62">
          <w:rPr>
            <w:rStyle w:val="Hyperlink"/>
            <w:lang w:val="pt-PT"/>
          </w:rPr>
          <w:t>Detalhamento da Apresentação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37" w:history="1">
        <w:r w:rsidR="003F41CC" w:rsidRPr="00B92B62">
          <w:rPr>
            <w:rStyle w:val="Hyperlink"/>
          </w:rPr>
          <w:t>2.1</w:t>
        </w:r>
        <w:r w:rsidR="003F41C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F41CC" w:rsidRPr="00B92B62">
          <w:rPr>
            <w:rStyle w:val="Hyperlink"/>
            <w:lang w:val="pt-PT"/>
          </w:rPr>
          <w:t>Usuário</w:t>
        </w:r>
        <w:r w:rsidR="003F41CC" w:rsidRPr="00B92B62">
          <w:rPr>
            <w:rStyle w:val="Hyperlink"/>
          </w:rPr>
          <w:t>s / Atores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38" w:history="1">
        <w:r w:rsidR="003F41CC" w:rsidRPr="00B92B62">
          <w:rPr>
            <w:rStyle w:val="Hyperlink"/>
          </w:rPr>
          <w:t>2.2</w:t>
        </w:r>
        <w:r w:rsidR="003F41C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F41CC" w:rsidRPr="00B92B62">
          <w:rPr>
            <w:rStyle w:val="Hyperlink"/>
          </w:rPr>
          <w:t>Tipo de Evento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39" w:history="1">
        <w:r w:rsidR="003F41CC" w:rsidRPr="00B92B62">
          <w:rPr>
            <w:rStyle w:val="Hyperlink"/>
          </w:rPr>
          <w:t>2.2.1. Tela Consultar Tipo de Evento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40" w:history="1">
        <w:r w:rsidR="003F41CC" w:rsidRPr="00B92B62">
          <w:rPr>
            <w:rStyle w:val="Hyperlink"/>
          </w:rPr>
          <w:t>2.2.2. Tela Incluir Tipo de Evento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41" w:history="1">
        <w:r w:rsidR="003F41CC" w:rsidRPr="00B92B62">
          <w:rPr>
            <w:rStyle w:val="Hyperlink"/>
          </w:rPr>
          <w:t>2.2.3. Tela Alterar Tipo de Evento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42" w:history="1">
        <w:r w:rsidR="003F41CC" w:rsidRPr="00B92B62">
          <w:rPr>
            <w:rStyle w:val="Hyperlink"/>
          </w:rPr>
          <w:t>2.2.4. Tela Excluir Tipo de Evento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F41CC" w:rsidRDefault="00FD51C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2316743" w:history="1">
        <w:r w:rsidR="003F41CC" w:rsidRPr="00B92B62">
          <w:rPr>
            <w:rStyle w:val="Hyperlink"/>
          </w:rPr>
          <w:t>2.2.5. Tela Visualizar Tipo de Evento</w:t>
        </w:r>
        <w:r w:rsidR="003F41CC">
          <w:rPr>
            <w:webHidden/>
          </w:rPr>
          <w:tab/>
        </w:r>
        <w:r>
          <w:rPr>
            <w:webHidden/>
          </w:rPr>
          <w:fldChar w:fldCharType="begin"/>
        </w:r>
        <w:r w:rsidR="003F41CC">
          <w:rPr>
            <w:webHidden/>
          </w:rPr>
          <w:instrText xml:space="preserve"> PAGEREF _Toc382316743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1C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036" w:rsidRDefault="00FD51C5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82316735"/>
      <w:r>
        <w:lastRenderedPageBreak/>
        <w:t>INTRODUÇÃO</w:t>
      </w:r>
      <w:bookmarkEnd w:id="0"/>
      <w:bookmarkEnd w:id="1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82316736"/>
      <w:r>
        <w:rPr>
          <w:lang w:val="pt-PT"/>
        </w:rPr>
        <w:t>Detalhamento da Apresentação</w:t>
      </w:r>
      <w:bookmarkEnd w:id="2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3" w:name="_Toc382316737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Start w:id="4" w:name="_GoBack"/>
      <w:bookmarkEnd w:id="3"/>
      <w:bookmarkEnd w:id="4"/>
    </w:p>
    <w:p w:rsidR="001E2036" w:rsidRPr="00A37F98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1E2036" w:rsidRDefault="001E2036"/>
    <w:p w:rsidR="001E2036" w:rsidRDefault="00A37F98" w:rsidP="001B00B2">
      <w:pPr>
        <w:pStyle w:val="STJNvel2"/>
      </w:pPr>
      <w:r>
        <w:lastRenderedPageBreak/>
        <w:t xml:space="preserve"> </w:t>
      </w:r>
      <w:r w:rsidR="000B176D">
        <w:t>Manter Participante</w:t>
      </w:r>
    </w:p>
    <w:p w:rsidR="001E2036" w:rsidRPr="004D5521" w:rsidRDefault="001B00B2" w:rsidP="004D5521">
      <w:pPr>
        <w:pStyle w:val="STJNivel3"/>
      </w:pPr>
      <w:bookmarkStart w:id="5" w:name="_Toc382316739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bookmarkEnd w:id="5"/>
      <w:r w:rsidR="00F9119C">
        <w:t xml:space="preserve"> Participante</w:t>
      </w:r>
    </w:p>
    <w:p w:rsidR="00A37F98" w:rsidRDefault="00B84DD5">
      <w:pPr>
        <w:pStyle w:val="Instru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79231" cy="8020050"/>
            <wp:effectExtent l="19050" t="0" r="0" b="0"/>
            <wp:docPr id="1" name="Imagem 2" descr="C:\Users\rayanne.felicio\Pictures\consultar participa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participante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37" cy="80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287489">
        <w:rPr>
          <w:i w:val="0"/>
          <w:color w:val="auto"/>
        </w:rPr>
        <w:t>la de Consulta de Participante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</w:t>
      </w:r>
      <w:r w:rsidR="001E2036">
        <w:rPr>
          <w:sz w:val="20"/>
        </w:rPr>
        <w:t>.2.1.1. Regras de Apresentação</w:t>
      </w:r>
    </w:p>
    <w:p w:rsidR="001E2036" w:rsidRPr="003E25B3" w:rsidRDefault="001E203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o botão Incluir, a </w:t>
      </w:r>
      <w:r w:rsidR="00B6538C">
        <w:rPr>
          <w:i w:val="0"/>
          <w:color w:val="auto"/>
        </w:rPr>
        <w:t>Tela Incluir Participante</w:t>
      </w:r>
      <w:r w:rsidRPr="003E25B3">
        <w:rPr>
          <w:i w:val="0"/>
          <w:color w:val="auto"/>
        </w:rPr>
        <w:t xml:space="preserve"> será chamada.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ícone</w:t>
      </w:r>
      <w:r w:rsidR="001E2036" w:rsidRPr="003E25B3">
        <w:rPr>
          <w:i w:val="0"/>
          <w:color w:val="auto"/>
        </w:rPr>
        <w:t xml:space="preserve"> Alterar, a T</w:t>
      </w:r>
      <w:r w:rsidR="00B6538C">
        <w:rPr>
          <w:i w:val="0"/>
          <w:color w:val="auto"/>
        </w:rPr>
        <w:t>ela Alterar Participante</w:t>
      </w:r>
      <w:r w:rsidR="001E2036" w:rsidRPr="003E25B3">
        <w:rPr>
          <w:i w:val="0"/>
          <w:color w:val="auto"/>
        </w:rPr>
        <w:t xml:space="preserve"> será chamada.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Pesquisar, será apresentada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>Ao clicar o botão</w:t>
      </w:r>
      <w:r w:rsidR="003E25B3" w:rsidRPr="003E25B3">
        <w:rPr>
          <w:color w:val="auto"/>
        </w:rPr>
        <w:t xml:space="preserve"> Cancelar, o sistema retornará para a pesquisa inicial.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clicar o ícone </w:t>
      </w:r>
      <w:r w:rsidR="00B6538C">
        <w:rPr>
          <w:color w:val="auto"/>
        </w:rPr>
        <w:t>Visualizar, a Tela Visualizar Participante</w:t>
      </w:r>
      <w:r>
        <w:rPr>
          <w:color w:val="auto"/>
        </w:rPr>
        <w:t xml:space="preserve"> será chamada.</w:t>
      </w:r>
    </w:p>
    <w:p w:rsidR="003E25B3" w:rsidRP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Exclui</w:t>
      </w:r>
      <w:r w:rsidR="00B6538C">
        <w:rPr>
          <w:color w:val="auto"/>
        </w:rPr>
        <w:t>r, a Tela Excluir Participante</w:t>
      </w:r>
      <w:r>
        <w:rPr>
          <w:color w:val="auto"/>
        </w:rPr>
        <w:t xml:space="preserve"> será chamada.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6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6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589"/>
        <w:gridCol w:w="425"/>
        <w:gridCol w:w="952"/>
        <w:gridCol w:w="360"/>
        <w:gridCol w:w="985"/>
        <w:gridCol w:w="1896"/>
      </w:tblGrid>
      <w:tr w:rsidR="001E2036" w:rsidTr="009D409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1E2036" w:rsidTr="009D4097">
        <w:trPr>
          <w:cantSplit/>
          <w:jc w:val="center"/>
        </w:trPr>
        <w:tc>
          <w:tcPr>
            <w:tcW w:w="554" w:type="dxa"/>
            <w:vAlign w:val="center"/>
          </w:tcPr>
          <w:p w:rsidR="001E2036" w:rsidRPr="009D4097" w:rsidRDefault="001E2036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1E2036" w:rsidRPr="009D4097" w:rsidRDefault="00891B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Participante</w:t>
            </w:r>
          </w:p>
        </w:tc>
        <w:tc>
          <w:tcPr>
            <w:tcW w:w="992" w:type="dxa"/>
            <w:vAlign w:val="center"/>
          </w:tcPr>
          <w:p w:rsidR="001E2036" w:rsidRPr="009D4097" w:rsidRDefault="0051282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</w:t>
            </w:r>
            <w:r w:rsidR="008D188E" w:rsidRPr="009D4097">
              <w:rPr>
                <w:iCs/>
                <w:color w:val="auto"/>
              </w:rPr>
              <w:t>/A</w:t>
            </w:r>
          </w:p>
        </w:tc>
        <w:tc>
          <w:tcPr>
            <w:tcW w:w="435" w:type="dxa"/>
            <w:vAlign w:val="center"/>
          </w:tcPr>
          <w:p w:rsidR="001E2036" w:rsidRPr="009D4097" w:rsidRDefault="001E203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1E2036" w:rsidRPr="009D4097" w:rsidRDefault="005426D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1E2036" w:rsidRPr="009D4097" w:rsidRDefault="001E2036" w:rsidP="008D188E">
            <w:pPr>
              <w:jc w:val="center"/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1E2036" w:rsidRPr="009D4097" w:rsidRDefault="005426D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1E2036" w:rsidRPr="009D4097" w:rsidRDefault="001E203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Pr="009D4097" w:rsidRDefault="001E203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</w:t>
            </w:r>
          </w:p>
        </w:tc>
        <w:tc>
          <w:tcPr>
            <w:tcW w:w="985" w:type="dxa"/>
            <w:vAlign w:val="center"/>
          </w:tcPr>
          <w:p w:rsidR="001E2036" w:rsidRPr="009D4097" w:rsidRDefault="008D188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1E2036" w:rsidRPr="009D4097" w:rsidRDefault="001E203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1E2036" w:rsidTr="009D409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1E2036" w:rsidRPr="009D4097" w:rsidRDefault="001E2036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</w:t>
            </w:r>
          </w:p>
        </w:tc>
        <w:tc>
          <w:tcPr>
            <w:tcW w:w="2120" w:type="dxa"/>
            <w:vAlign w:val="center"/>
          </w:tcPr>
          <w:p w:rsidR="001E2036" w:rsidRPr="009D4097" w:rsidRDefault="00891B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</w:t>
            </w:r>
          </w:p>
        </w:tc>
        <w:tc>
          <w:tcPr>
            <w:tcW w:w="992" w:type="dxa"/>
            <w:vAlign w:val="center"/>
          </w:tcPr>
          <w:p w:rsidR="001E2036" w:rsidRPr="009D4097" w:rsidRDefault="0051282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1E2036" w:rsidRPr="009D4097" w:rsidRDefault="00170313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1E2036" w:rsidRPr="009D4097" w:rsidRDefault="005426D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1E2036" w:rsidRPr="009D4097" w:rsidRDefault="001E2036">
            <w:pPr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1E2036" w:rsidRPr="009D4097" w:rsidRDefault="005426D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1E2036" w:rsidRPr="009D4097" w:rsidRDefault="005426D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1E2036" w:rsidRPr="009D4097" w:rsidRDefault="001E203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</w:t>
            </w:r>
          </w:p>
        </w:tc>
        <w:tc>
          <w:tcPr>
            <w:tcW w:w="985" w:type="dxa"/>
            <w:vAlign w:val="center"/>
          </w:tcPr>
          <w:p w:rsidR="001E2036" w:rsidRPr="009D4097" w:rsidRDefault="0051282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1E2036" w:rsidRPr="009D4097" w:rsidRDefault="005426D6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50/A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Situação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Ativo / Aposentado</w:t>
            </w: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6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AF6001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7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7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br/>
              <w:t>Selecionar</w:t>
            </w:r>
          </w:p>
        </w:tc>
        <w:tc>
          <w:tcPr>
            <w:tcW w:w="1896" w:type="dxa"/>
            <w:vAlign w:val="center"/>
          </w:tcPr>
          <w:p w:rsidR="00AF6001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8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Nascimento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DT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XX/XX/XXXX</w:t>
            </w:r>
          </w:p>
        </w:tc>
        <w:tc>
          <w:tcPr>
            <w:tcW w:w="496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8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AF6001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9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Cônjuge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9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AF6001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F6001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</w:t>
            </w:r>
          </w:p>
        </w:tc>
        <w:tc>
          <w:tcPr>
            <w:tcW w:w="212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O Cônjuge é uma autoridade?</w:t>
            </w:r>
          </w:p>
        </w:tc>
        <w:tc>
          <w:tcPr>
            <w:tcW w:w="99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F6001" w:rsidRPr="009D4097" w:rsidRDefault="00AF600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Sim / Não</w:t>
            </w:r>
          </w:p>
        </w:tc>
        <w:tc>
          <w:tcPr>
            <w:tcW w:w="360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</w:t>
            </w:r>
          </w:p>
        </w:tc>
        <w:tc>
          <w:tcPr>
            <w:tcW w:w="985" w:type="dxa"/>
            <w:vAlign w:val="center"/>
          </w:tcPr>
          <w:p w:rsidR="00AF6001" w:rsidRPr="009D4097" w:rsidRDefault="00AF600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AF6001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 do Cônjuge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12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 do Cônjuge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12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13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Órgão do Cônjuge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13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14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14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lastRenderedPageBreak/>
              <w:t>15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16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16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17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cidades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17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18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UF’s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18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19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XX.XXX-XXX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19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Residencial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21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Celular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11/N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(XX)XXXX-XXXXX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21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22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22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23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23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24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órgãos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24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siglas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26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órgãos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26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27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Poder/Área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27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28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Executivo/ Legislativo / Judiciário / Defensoria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28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29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29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30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30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lastRenderedPageBreak/>
              <w:t>31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31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32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32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33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Tabela de UF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33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34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Tabela de Cidades</w:t>
            </w: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34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35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XX.XXX-XXX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35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36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Comercial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A8228D" w:rsidRPr="009D4097" w:rsidRDefault="00A8228D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36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A8228D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228D" w:rsidRPr="009D4097" w:rsidRDefault="00A8228D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37</w:t>
            </w:r>
          </w:p>
        </w:tc>
        <w:tc>
          <w:tcPr>
            <w:tcW w:w="212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Celular Funcional do Órgão</w:t>
            </w:r>
          </w:p>
        </w:tc>
        <w:tc>
          <w:tcPr>
            <w:tcW w:w="992" w:type="dxa"/>
            <w:vAlign w:val="center"/>
          </w:tcPr>
          <w:p w:rsidR="00A8228D" w:rsidRPr="009D4097" w:rsidRDefault="00A8228D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11/N</w:t>
            </w:r>
          </w:p>
        </w:tc>
        <w:tc>
          <w:tcPr>
            <w:tcW w:w="435" w:type="dxa"/>
            <w:vAlign w:val="center"/>
          </w:tcPr>
          <w:p w:rsidR="00A8228D" w:rsidRPr="009D4097" w:rsidRDefault="00A8228D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(XX)XXXX-XXXXX</w:t>
            </w:r>
          </w:p>
        </w:tc>
        <w:tc>
          <w:tcPr>
            <w:tcW w:w="4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37</w:t>
            </w:r>
          </w:p>
        </w:tc>
        <w:tc>
          <w:tcPr>
            <w:tcW w:w="985" w:type="dxa"/>
            <w:vAlign w:val="center"/>
          </w:tcPr>
          <w:p w:rsidR="00A8228D" w:rsidRPr="009D4097" w:rsidRDefault="00A8228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A8228D" w:rsidRPr="009D4097" w:rsidRDefault="00A8228D">
            <w:r w:rsidRPr="009D4097">
              <w:rPr>
                <w:iCs/>
                <w:color w:val="auto"/>
              </w:rPr>
              <w:t>N/A</w:t>
            </w:r>
          </w:p>
        </w:tc>
      </w:tr>
      <w:tr w:rsidR="00192C22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92C22" w:rsidRPr="009D4097" w:rsidRDefault="00192C22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38</w:t>
            </w:r>
          </w:p>
        </w:tc>
        <w:tc>
          <w:tcPr>
            <w:tcW w:w="212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 do Órgão</w:t>
            </w:r>
          </w:p>
        </w:tc>
        <w:tc>
          <w:tcPr>
            <w:tcW w:w="992" w:type="dxa"/>
            <w:vAlign w:val="center"/>
          </w:tcPr>
          <w:p w:rsidR="00192C22" w:rsidRPr="009D4097" w:rsidRDefault="00192C22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38</w:t>
            </w:r>
          </w:p>
        </w:tc>
        <w:tc>
          <w:tcPr>
            <w:tcW w:w="98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N/A</w:t>
            </w:r>
          </w:p>
        </w:tc>
      </w:tr>
      <w:tr w:rsidR="00192C22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92C22" w:rsidRPr="009D4097" w:rsidRDefault="00192C22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39</w:t>
            </w:r>
          </w:p>
        </w:tc>
        <w:tc>
          <w:tcPr>
            <w:tcW w:w="212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 do Órgão</w:t>
            </w:r>
          </w:p>
        </w:tc>
        <w:tc>
          <w:tcPr>
            <w:tcW w:w="992" w:type="dxa"/>
            <w:vAlign w:val="center"/>
          </w:tcPr>
          <w:p w:rsidR="00192C22" w:rsidRPr="009D4097" w:rsidRDefault="00192C22" w:rsidP="00082DD8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39</w:t>
            </w:r>
          </w:p>
        </w:tc>
        <w:tc>
          <w:tcPr>
            <w:tcW w:w="98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N/A</w:t>
            </w:r>
          </w:p>
        </w:tc>
      </w:tr>
      <w:tr w:rsidR="00192C22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92C22" w:rsidRPr="009D4097" w:rsidRDefault="00192C22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40</w:t>
            </w:r>
          </w:p>
        </w:tc>
        <w:tc>
          <w:tcPr>
            <w:tcW w:w="212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Página na Internet do Órgão</w:t>
            </w:r>
          </w:p>
        </w:tc>
        <w:tc>
          <w:tcPr>
            <w:tcW w:w="992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40</w:t>
            </w:r>
          </w:p>
        </w:tc>
        <w:tc>
          <w:tcPr>
            <w:tcW w:w="98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192C22" w:rsidRPr="009D4097" w:rsidRDefault="00192C22">
            <w:r w:rsidRPr="009D4097">
              <w:rPr>
                <w:iCs/>
                <w:color w:val="auto"/>
              </w:rPr>
              <w:t>N/A</w:t>
            </w:r>
          </w:p>
        </w:tc>
      </w:tr>
      <w:tr w:rsidR="00192C22" w:rsidTr="009D409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92C22" w:rsidRPr="009D4097" w:rsidRDefault="000E27B9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41</w:t>
            </w:r>
          </w:p>
        </w:tc>
        <w:tc>
          <w:tcPr>
            <w:tcW w:w="212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41</w:t>
            </w:r>
          </w:p>
        </w:tc>
        <w:tc>
          <w:tcPr>
            <w:tcW w:w="985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Apresenta lista de resultados</w:t>
            </w:r>
          </w:p>
        </w:tc>
      </w:tr>
      <w:tr w:rsidR="00192C22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92C22" w:rsidRPr="009D4097" w:rsidRDefault="000E27B9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Limpa os parâmetros de pesquisa</w:t>
            </w:r>
          </w:p>
        </w:tc>
      </w:tr>
      <w:tr w:rsidR="00192C22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92C22" w:rsidRPr="009D4097" w:rsidRDefault="004310D5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58513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</w:t>
            </w:r>
            <w:r w:rsidR="0058513D" w:rsidRPr="009D4097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Apresenta tela de incluir participante</w:t>
            </w:r>
          </w:p>
        </w:tc>
      </w:tr>
      <w:tr w:rsidR="00192C22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92C22" w:rsidRPr="009D4097" w:rsidRDefault="004310D5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58513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</w:t>
            </w:r>
            <w:r w:rsidR="0058513D" w:rsidRPr="009D4097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92C22" w:rsidRPr="009D4097" w:rsidRDefault="00192C22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Retorna para a pesquisa inicial</w:t>
            </w:r>
          </w:p>
        </w:tc>
      </w:tr>
      <w:tr w:rsidR="00082DD8" w:rsidTr="00082DD8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2DD8" w:rsidRPr="009D4097" w:rsidRDefault="00082DD8" w:rsidP="00082DD8">
            <w:pPr>
              <w:jc w:val="center"/>
              <w:rPr>
                <w:b/>
                <w:iCs/>
                <w:color w:val="auto"/>
              </w:rPr>
            </w:pPr>
            <w:r w:rsidRPr="009D4097">
              <w:rPr>
                <w:b/>
                <w:iCs/>
                <w:color w:val="auto"/>
              </w:rPr>
              <w:t>Resultado da Pesquisa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4310D5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Participante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4310D5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lastRenderedPageBreak/>
              <w:t>49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2133CA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Apresenta tela do visualizar participante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Apresenta tela do alterar participante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Apresenta tela do excluir participante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Primeiro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4310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primeira página de resultados da pesquisa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página anterior de resultados da pesquisa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Próximo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próxima página de resultados da pesquisa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Último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última página de resultados da pesquisa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Pág X de 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o número da página atual e o número total de páginas do resultado da pesquisa</w:t>
            </w:r>
          </w:p>
        </w:tc>
      </w:tr>
      <w:tr w:rsidR="00C65BAE" w:rsidTr="009D40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Registros X a 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5BAE" w:rsidRPr="009D4097" w:rsidRDefault="00C65BAE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quantidade de registros listados por página</w:t>
            </w:r>
          </w:p>
        </w:tc>
      </w:tr>
      <w:tr w:rsidR="00C65BA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65BAE" w:rsidRDefault="00C65BAE">
            <w:pPr>
              <w:rPr>
                <w:sz w:val="22"/>
              </w:rPr>
            </w:pPr>
          </w:p>
          <w:p w:rsidR="00C65BAE" w:rsidRPr="007E5E04" w:rsidRDefault="00C65BAE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65BAE" w:rsidRPr="007E5E04" w:rsidRDefault="00C65BA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65BAE" w:rsidRPr="007E5E04" w:rsidRDefault="00C65BA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65BAE" w:rsidRPr="007E5E04" w:rsidRDefault="00C65BA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65BAE" w:rsidRPr="007E5E04" w:rsidRDefault="00C65BA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65BAE" w:rsidRPr="007E5E04" w:rsidRDefault="00C65BAE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65BAE" w:rsidRPr="007E5E04" w:rsidRDefault="00C65BA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65BAE" w:rsidRPr="007E5E04" w:rsidRDefault="00C65BAE">
            <w:pPr>
              <w:rPr>
                <w:sz w:val="16"/>
                <w:szCs w:val="16"/>
              </w:rPr>
            </w:pPr>
          </w:p>
          <w:p w:rsidR="00C65BAE" w:rsidRPr="007E5E04" w:rsidRDefault="00C65BAE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65BAE" w:rsidRPr="007E5E04" w:rsidRDefault="00C65BAE">
            <w:pPr>
              <w:ind w:left="1093" w:hanging="1093"/>
              <w:rPr>
                <w:sz w:val="16"/>
                <w:szCs w:val="16"/>
              </w:rPr>
            </w:pPr>
          </w:p>
          <w:p w:rsidR="00C65BAE" w:rsidRDefault="00C65BAE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AC3C95" w:rsidRPr="00A37F98" w:rsidRDefault="001327E3" w:rsidP="004D5521">
      <w:pPr>
        <w:pStyle w:val="STJNivel3"/>
        <w:rPr>
          <w:i/>
        </w:rPr>
      </w:pPr>
      <w:bookmarkStart w:id="7" w:name="_Toc382316740"/>
      <w:r>
        <w:lastRenderedPageBreak/>
        <w:t>2</w:t>
      </w:r>
      <w:r w:rsidR="001E2036">
        <w:t xml:space="preserve">.2.2. </w:t>
      </w:r>
      <w:r w:rsidR="00AC3C95">
        <w:t>Tela Incluir</w:t>
      </w:r>
      <w:bookmarkEnd w:id="7"/>
      <w:r w:rsidR="000E27B9">
        <w:t xml:space="preserve"> Participante</w:t>
      </w:r>
    </w:p>
    <w:p w:rsidR="00AC3C95" w:rsidRDefault="00337E74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44215" cy="7762875"/>
            <wp:effectExtent l="19050" t="0" r="0" b="0"/>
            <wp:docPr id="2" name="Imagem 2" descr="C:\Users\rayanne.felicio\Pictures\incluir participa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participante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1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="00337E74">
        <w:rPr>
          <w:i w:val="0"/>
          <w:color w:val="auto"/>
        </w:rPr>
        <w:t xml:space="preserve"> de Participante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 clicar o botão Cancelar, o sistema retornará para a pesquisa inicial.</w:t>
      </w:r>
    </w:p>
    <w:p w:rsidR="00E13191" w:rsidRPr="003E25B3" w:rsidRDefault="00E13191" w:rsidP="00AC3C95">
      <w:pPr>
        <w:pStyle w:val="PargrafodaLista"/>
        <w:numPr>
          <w:ilvl w:val="0"/>
          <w:numId w:val="17"/>
        </w:numPr>
        <w:rPr>
          <w:color w:val="auto"/>
        </w:rPr>
      </w:pPr>
      <w:r>
        <w:rPr>
          <w:color w:val="auto"/>
        </w:rPr>
        <w:t>Ao clicar o botão Adicionar Novo Órgão/Cargo, a tela de Incluir Novo Órgão será chamada.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Pr="008D188E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589"/>
        <w:gridCol w:w="425"/>
        <w:gridCol w:w="952"/>
        <w:gridCol w:w="360"/>
        <w:gridCol w:w="985"/>
        <w:gridCol w:w="1896"/>
      </w:tblGrid>
      <w:tr w:rsidR="00E77400" w:rsidTr="005E675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77400" w:rsidRPr="009D4097" w:rsidRDefault="00E77400" w:rsidP="005E675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77400" w:rsidTr="00E77400">
        <w:trPr>
          <w:cantSplit/>
          <w:trHeight w:val="359"/>
          <w:jc w:val="center"/>
        </w:trPr>
        <w:tc>
          <w:tcPr>
            <w:tcW w:w="9804" w:type="dxa"/>
            <w:gridSpan w:val="11"/>
            <w:shd w:val="clear" w:color="auto" w:fill="D9D9D9" w:themeFill="background1" w:themeFillShade="D9"/>
            <w:vAlign w:val="center"/>
          </w:tcPr>
          <w:p w:rsidR="00E77400" w:rsidRPr="00E77400" w:rsidRDefault="00E77400" w:rsidP="00E77400">
            <w:pPr>
              <w:jc w:val="center"/>
              <w:rPr>
                <w:b/>
                <w:iCs/>
                <w:color w:val="auto"/>
              </w:rPr>
            </w:pPr>
            <w:r w:rsidRPr="00E77400">
              <w:rPr>
                <w:b/>
                <w:iCs/>
                <w:color w:val="auto"/>
              </w:rPr>
              <w:t>Dados Básicos do Participante</w:t>
            </w:r>
          </w:p>
        </w:tc>
      </w:tr>
      <w:tr w:rsidR="00E77400" w:rsidTr="005E6750">
        <w:trPr>
          <w:cantSplit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Participante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5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Situação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Ativo / Aposentado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6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E77400">
        <w:trPr>
          <w:cantSplit/>
          <w:trHeight w:val="381"/>
          <w:jc w:val="center"/>
        </w:trPr>
        <w:tc>
          <w:tcPr>
            <w:tcW w:w="9804" w:type="dxa"/>
            <w:gridSpan w:val="11"/>
            <w:shd w:val="clear" w:color="auto" w:fill="BFBFBF" w:themeFill="background1" w:themeFillShade="BF"/>
            <w:vAlign w:val="center"/>
          </w:tcPr>
          <w:p w:rsidR="00E77400" w:rsidRPr="00E77400" w:rsidRDefault="00E77400" w:rsidP="00E77400">
            <w:pPr>
              <w:jc w:val="center"/>
              <w:rPr>
                <w:b/>
                <w:iCs/>
                <w:color w:val="auto"/>
              </w:rPr>
            </w:pPr>
            <w:r w:rsidRPr="00E77400">
              <w:rPr>
                <w:b/>
                <w:iCs/>
                <w:color w:val="auto"/>
              </w:rPr>
              <w:t>Dados Pessoais do Participante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7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7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br/>
              <w:t>Selecionar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8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Nascimento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DT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XX/XX/XXXX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8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9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Cônjuge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9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O Cônjuge é uma autoridade?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Sim / Não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 do Cônjuge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12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 do Cônjuge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12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13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Órgão do Cônjuge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13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14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14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lastRenderedPageBreak/>
              <w:t>16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16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17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cidades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17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18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UF’s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18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19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XX.XXX-XXX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19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Residencial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21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Celular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11/N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21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22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22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23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23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E77400">
        <w:trPr>
          <w:cantSplit/>
          <w:trHeight w:val="437"/>
          <w:jc w:val="center"/>
        </w:trPr>
        <w:tc>
          <w:tcPr>
            <w:tcW w:w="9804" w:type="dxa"/>
            <w:gridSpan w:val="11"/>
            <w:shd w:val="clear" w:color="auto" w:fill="BFBFBF" w:themeFill="background1" w:themeFillShade="BF"/>
            <w:vAlign w:val="center"/>
          </w:tcPr>
          <w:p w:rsidR="00E77400" w:rsidRPr="00E77400" w:rsidRDefault="00E77400" w:rsidP="00E77400">
            <w:pPr>
              <w:jc w:val="center"/>
              <w:rPr>
                <w:b/>
                <w:iCs/>
                <w:color w:val="auto"/>
              </w:rPr>
            </w:pPr>
            <w:r w:rsidRPr="00E77400">
              <w:rPr>
                <w:b/>
                <w:iCs/>
                <w:color w:val="auto"/>
              </w:rPr>
              <w:t>Dados do Órgão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24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órgãos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24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siglas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26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órgãos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26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27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Poder/Área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27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28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Executivo/ Legislativo / Judiciário / Defensoria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28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29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29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30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30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31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31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lastRenderedPageBreak/>
              <w:t>32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32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33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Tabela de UF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33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34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Tabela de Cidades</w:t>
            </w: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34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35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XX.XXX-XXX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35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36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Comercial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36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37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Celular Funcional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11/N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(XX)XXXX-XXXXX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37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38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38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39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39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40</w:t>
            </w:r>
          </w:p>
        </w:tc>
        <w:tc>
          <w:tcPr>
            <w:tcW w:w="212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Página na Internet do Órgão</w:t>
            </w:r>
          </w:p>
        </w:tc>
        <w:tc>
          <w:tcPr>
            <w:tcW w:w="99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200/A</w:t>
            </w:r>
          </w:p>
        </w:tc>
        <w:tc>
          <w:tcPr>
            <w:tcW w:w="43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425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</w:p>
        </w:tc>
        <w:tc>
          <w:tcPr>
            <w:tcW w:w="360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40</w:t>
            </w:r>
          </w:p>
        </w:tc>
        <w:tc>
          <w:tcPr>
            <w:tcW w:w="985" w:type="dxa"/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</w:tcPr>
          <w:p w:rsidR="00E77400" w:rsidRPr="009D4097" w:rsidRDefault="00E77400" w:rsidP="005E6750">
            <w:r w:rsidRPr="009D4097">
              <w:rPr>
                <w:iCs/>
                <w:color w:val="auto"/>
              </w:rPr>
              <w:t>N/A</w:t>
            </w:r>
          </w:p>
        </w:tc>
      </w:tr>
      <w:tr w:rsidR="00E77400" w:rsidTr="005E67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Limpa os parâmetros de pesquisa</w:t>
            </w:r>
          </w:p>
        </w:tc>
      </w:tr>
      <w:tr w:rsidR="00E77400" w:rsidTr="005E67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os dados informados</w:t>
            </w:r>
          </w:p>
        </w:tc>
      </w:tr>
      <w:tr w:rsidR="00E77400" w:rsidTr="005E67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E77400" w:rsidRPr="009D4097" w:rsidRDefault="00E77400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Retorna para a pesquisa inicial</w:t>
            </w:r>
          </w:p>
        </w:tc>
      </w:tr>
      <w:tr w:rsidR="00855AB7" w:rsidTr="005E67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Adicionar Novo Órgão/Cargo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44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55AB7" w:rsidRPr="009D4097" w:rsidRDefault="00855AB7" w:rsidP="005E675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Exibe a tela de Incluir Novo Órgão/Cargo</w:t>
            </w:r>
          </w:p>
        </w:tc>
      </w:tr>
      <w:tr w:rsidR="00855AB7" w:rsidTr="005E675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55AB7" w:rsidRDefault="00855AB7" w:rsidP="005E6750">
            <w:pPr>
              <w:rPr>
                <w:sz w:val="22"/>
              </w:rPr>
            </w:pP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55AB7" w:rsidRPr="007E5E04" w:rsidRDefault="00855AB7" w:rsidP="005E675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55AB7" w:rsidRPr="007E5E04" w:rsidRDefault="00855AB7" w:rsidP="005E6750">
            <w:pPr>
              <w:rPr>
                <w:sz w:val="16"/>
                <w:szCs w:val="16"/>
              </w:rPr>
            </w:pPr>
          </w:p>
          <w:p w:rsidR="00855AB7" w:rsidRPr="007E5E04" w:rsidRDefault="00855AB7" w:rsidP="005E675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55AB7" w:rsidRPr="007E5E04" w:rsidRDefault="00855AB7" w:rsidP="005E6750">
            <w:pPr>
              <w:ind w:left="1093" w:hanging="1093"/>
              <w:rPr>
                <w:sz w:val="16"/>
                <w:szCs w:val="16"/>
              </w:rPr>
            </w:pPr>
          </w:p>
          <w:p w:rsidR="00855AB7" w:rsidRDefault="00855AB7" w:rsidP="005E675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8" w:name="_Toc382316741"/>
      <w:r>
        <w:t>2.2.3</w:t>
      </w:r>
      <w:r w:rsidR="004D5521">
        <w:t xml:space="preserve">. Tela Alterar </w:t>
      </w:r>
      <w:bookmarkEnd w:id="8"/>
      <w:r w:rsidR="00ED1C21">
        <w:t>Participante</w:t>
      </w:r>
    </w:p>
    <w:p w:rsidR="004D5521" w:rsidRDefault="00ED1C21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8625" cy="7839075"/>
            <wp:effectExtent l="19050" t="0" r="9525" b="0"/>
            <wp:docPr id="3" name="Imagem 3" descr="C:\Users\rayanne.felicio\Pictures\alterar participa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participante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57" cy="78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="00ED1C21">
        <w:rPr>
          <w:i w:val="0"/>
          <w:color w:val="auto"/>
        </w:rPr>
        <w:t xml:space="preserve"> de Participante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>Ao clicar o botão Cancelar, o sistema retornará para a pesquisa inicial.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4D5521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4D5521" w:rsidTr="002133CA">
        <w:trPr>
          <w:cantSplit/>
          <w:jc w:val="center"/>
        </w:trPr>
        <w:tc>
          <w:tcPr>
            <w:tcW w:w="554" w:type="dxa"/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4D5521" w:rsidTr="002133CA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4D5521" w:rsidTr="002133CA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4D5521" w:rsidTr="002133C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111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Salva os dados informados</w:t>
            </w:r>
          </w:p>
        </w:tc>
      </w:tr>
      <w:tr w:rsidR="004D5521" w:rsidTr="002133C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 xml:space="preserve">Limpa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4D5521" w:rsidTr="002133C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Retorna para a pesquisa inicial</w:t>
            </w:r>
          </w:p>
        </w:tc>
      </w:tr>
      <w:tr w:rsidR="004D5521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D5521" w:rsidRDefault="004D5521" w:rsidP="002133CA">
            <w:pPr>
              <w:rPr>
                <w:sz w:val="22"/>
              </w:rPr>
            </w:pP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D5521" w:rsidRPr="007E5E04" w:rsidRDefault="004D5521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</w:p>
          <w:p w:rsidR="004D5521" w:rsidRDefault="004D5521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Pr="00A37F98" w:rsidRDefault="001F4412" w:rsidP="001F4412">
      <w:pPr>
        <w:pStyle w:val="STJNivel3"/>
        <w:rPr>
          <w:i/>
        </w:rPr>
      </w:pPr>
      <w:bookmarkStart w:id="9" w:name="_Toc382316742"/>
      <w:r>
        <w:lastRenderedPageBreak/>
        <w:t xml:space="preserve">2.2.4. Tela Excluir </w:t>
      </w:r>
      <w:bookmarkEnd w:id="9"/>
      <w:r w:rsidR="00043676">
        <w:t>Participante</w:t>
      </w:r>
    </w:p>
    <w:p w:rsidR="001F4412" w:rsidRDefault="001F4412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177314"/>
            <wp:effectExtent l="19050" t="0" r="5080" b="0"/>
            <wp:docPr id="13" name="Imagem 7" descr="C:\Users\rayanne.felicio\Pictures\excluir tipo de even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anne.felicio\Pictures\excluir tipo de evento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7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Tipo de Evento.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</w:t>
      </w:r>
      <w:r>
        <w:rPr>
          <w:i w:val="0"/>
          <w:color w:val="auto"/>
        </w:rPr>
        <w:t>o botão Concluir,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1F4412" w:rsidP="001F4412">
      <w:pPr>
        <w:pStyle w:val="PargrafodaLista"/>
        <w:numPr>
          <w:ilvl w:val="0"/>
          <w:numId w:val="19"/>
        </w:numPr>
        <w:rPr>
          <w:color w:val="auto"/>
        </w:rPr>
      </w:pPr>
      <w:r w:rsidRPr="003E25B3">
        <w:rPr>
          <w:color w:val="auto"/>
        </w:rPr>
        <w:t>Ao clicar o botão Cancelar, o sistema retornará para a pesquisa inicial.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Tr="00F9119C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Default="001F4412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F4412" w:rsidTr="00F9119C">
        <w:trPr>
          <w:cantSplit/>
          <w:jc w:val="center"/>
        </w:trPr>
        <w:tc>
          <w:tcPr>
            <w:tcW w:w="554" w:type="dxa"/>
            <w:vAlign w:val="center"/>
          </w:tcPr>
          <w:p w:rsidR="001F4412" w:rsidRPr="00AC3C95" w:rsidRDefault="001F4412" w:rsidP="00F9119C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1F4412" w:rsidRPr="00AC3C95" w:rsidRDefault="001F4412" w:rsidP="00F9119C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F4412" w:rsidTr="00F9119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1F4412" w:rsidRPr="00AC3C95" w:rsidRDefault="001F4412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1F4412" w:rsidRPr="00AC3C95" w:rsidRDefault="001F4412" w:rsidP="00F9119C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1F4412" w:rsidTr="00F9119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1F4412" w:rsidRPr="00AC3C95" w:rsidRDefault="001F4412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F4412" w:rsidTr="00F9119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F4412" w:rsidRPr="00AC3C95" w:rsidRDefault="001F4412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 w:rsidR="00790AA0">
              <w:rPr>
                <w:iCs/>
                <w:color w:val="auto"/>
                <w:sz w:val="22"/>
              </w:rPr>
              <w:t xml:space="preserve"> Concluir</w:t>
            </w:r>
          </w:p>
        </w:tc>
        <w:tc>
          <w:tcPr>
            <w:tcW w:w="992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111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F4412" w:rsidRPr="00AC3C95" w:rsidRDefault="00790AA0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Exclui o registro selecionado</w:t>
            </w:r>
          </w:p>
        </w:tc>
      </w:tr>
      <w:tr w:rsidR="001F4412" w:rsidTr="00F9119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F4412" w:rsidRPr="00AC3C95" w:rsidRDefault="007A5EBC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F4412" w:rsidRPr="00AC3C95" w:rsidRDefault="007A5EBC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F4412" w:rsidRPr="00AC3C95" w:rsidRDefault="001F4412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Retorna para a pesquisa inicial</w:t>
            </w:r>
          </w:p>
        </w:tc>
      </w:tr>
      <w:tr w:rsidR="001F4412" w:rsidTr="00F9119C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Default="001F4412" w:rsidP="00F9119C">
            <w:pPr>
              <w:rPr>
                <w:sz w:val="22"/>
              </w:rPr>
            </w:pP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F4412" w:rsidRPr="007E5E04" w:rsidRDefault="001F4412" w:rsidP="00F9119C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F4412" w:rsidRPr="007E5E04" w:rsidRDefault="001F4412" w:rsidP="00F9119C">
            <w:pPr>
              <w:rPr>
                <w:sz w:val="16"/>
                <w:szCs w:val="16"/>
              </w:rPr>
            </w:pPr>
          </w:p>
          <w:p w:rsidR="001F4412" w:rsidRPr="007E5E04" w:rsidRDefault="001F4412" w:rsidP="00F9119C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F4412" w:rsidRPr="007E5E04" w:rsidRDefault="001F4412" w:rsidP="00F9119C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F9119C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37F98" w:rsidRDefault="006A43A5" w:rsidP="006A43A5">
      <w:pPr>
        <w:pStyle w:val="STJNivel3"/>
        <w:rPr>
          <w:i/>
        </w:rPr>
      </w:pPr>
      <w:bookmarkStart w:id="10" w:name="_Toc382316743"/>
      <w:r>
        <w:t>2.2.5. Tela Visualizar Tipo de Evento</w:t>
      </w:r>
      <w:bookmarkEnd w:id="10"/>
    </w:p>
    <w:p w:rsidR="006A43A5" w:rsidRDefault="006A43A5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894485"/>
            <wp:effectExtent l="19050" t="0" r="5080" b="0"/>
            <wp:docPr id="16" name="Imagem 8" descr="C:\Users\rayanne.felicio\Pictures\visualizar tipo de even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anne.felicio\Pictures\visualizar tipo de evento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Tipo de Evento.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0617D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sistema retornará para a pesquisa inicial.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6A43A5" w:rsidTr="00F9119C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A43A5" w:rsidRDefault="006A43A5" w:rsidP="00F9119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A43A5" w:rsidTr="00F9119C">
        <w:trPr>
          <w:cantSplit/>
          <w:jc w:val="center"/>
        </w:trPr>
        <w:tc>
          <w:tcPr>
            <w:tcW w:w="554" w:type="dxa"/>
            <w:vAlign w:val="center"/>
          </w:tcPr>
          <w:p w:rsidR="006A43A5" w:rsidRPr="00AC3C95" w:rsidRDefault="006A43A5" w:rsidP="00F9119C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Tipo de Evento</w:t>
            </w:r>
          </w:p>
        </w:tc>
        <w:tc>
          <w:tcPr>
            <w:tcW w:w="992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6A43A5" w:rsidRPr="00AC3C95" w:rsidRDefault="006A43A5" w:rsidP="00F9119C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6A43A5" w:rsidTr="00F9119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A43A5" w:rsidRPr="00AC3C95" w:rsidRDefault="006A43A5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Descrição</w:t>
            </w:r>
          </w:p>
        </w:tc>
        <w:tc>
          <w:tcPr>
            <w:tcW w:w="992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43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6A43A5" w:rsidRPr="00AC3C95" w:rsidRDefault="006A43A5" w:rsidP="00F9119C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6A43A5" w:rsidTr="00F9119C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6A43A5" w:rsidRPr="00AC3C95" w:rsidRDefault="006A43A5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3</w:t>
            </w:r>
          </w:p>
        </w:tc>
        <w:tc>
          <w:tcPr>
            <w:tcW w:w="212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Status</w:t>
            </w:r>
          </w:p>
        </w:tc>
        <w:tc>
          <w:tcPr>
            <w:tcW w:w="992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Ativo / Inativo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6A43A5" w:rsidTr="00F9119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A43A5" w:rsidRPr="00AC3C95" w:rsidRDefault="006A43A5" w:rsidP="00F9119C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="004505F3">
              <w:rPr>
                <w:iCs/>
                <w:color w:val="auto"/>
                <w:sz w:val="22"/>
              </w:rPr>
              <w:t>Voltar</w:t>
            </w:r>
          </w:p>
        </w:tc>
        <w:tc>
          <w:tcPr>
            <w:tcW w:w="992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3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-</w:t>
            </w:r>
          </w:p>
        </w:tc>
        <w:tc>
          <w:tcPr>
            <w:tcW w:w="111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vAlign w:val="center"/>
          </w:tcPr>
          <w:p w:rsidR="006A43A5" w:rsidRPr="00AC3C95" w:rsidRDefault="006A43A5" w:rsidP="00F911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6A43A5" w:rsidRPr="00AC3C95" w:rsidRDefault="004505F3" w:rsidP="00F9119C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Retorna para a pesquisa inicial</w:t>
            </w:r>
          </w:p>
        </w:tc>
      </w:tr>
      <w:tr w:rsidR="006A43A5" w:rsidTr="00F9119C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A43A5" w:rsidRDefault="006A43A5" w:rsidP="00F9119C">
            <w:pPr>
              <w:rPr>
                <w:sz w:val="22"/>
              </w:rPr>
            </w:pP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A43A5" w:rsidRPr="007E5E04" w:rsidRDefault="006A43A5" w:rsidP="00F9119C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A43A5" w:rsidRPr="007E5E04" w:rsidRDefault="006A43A5" w:rsidP="00F9119C">
            <w:pPr>
              <w:rPr>
                <w:sz w:val="16"/>
                <w:szCs w:val="16"/>
              </w:rPr>
            </w:pPr>
          </w:p>
          <w:p w:rsidR="006A43A5" w:rsidRPr="007E5E04" w:rsidRDefault="006A43A5" w:rsidP="00F9119C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A43A5" w:rsidRPr="007E5E04" w:rsidRDefault="006A43A5" w:rsidP="00F9119C">
            <w:pPr>
              <w:ind w:left="1093" w:hanging="1093"/>
              <w:rPr>
                <w:sz w:val="16"/>
                <w:szCs w:val="16"/>
              </w:rPr>
            </w:pPr>
          </w:p>
          <w:p w:rsidR="006A43A5" w:rsidRDefault="006A43A5" w:rsidP="00F9119C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E47" w:rsidRDefault="001D7E47">
      <w:r>
        <w:separator/>
      </w:r>
    </w:p>
  </w:endnote>
  <w:endnote w:type="continuationSeparator" w:id="1">
    <w:p w:rsidR="001D7E47" w:rsidRDefault="001D7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D8" w:rsidRDefault="00082DD8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82DD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82DD8" w:rsidRDefault="00082DD8">
          <w:r>
            <w:t>Politec Ltda.</w:t>
          </w:r>
        </w:p>
        <w:p w:rsidR="00082DD8" w:rsidRDefault="00082DD8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82DD8" w:rsidRDefault="00082DD8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82DD8" w:rsidRDefault="00082DD8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82DD8" w:rsidRDefault="00082DD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D8" w:rsidRDefault="00082DD8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82DD8">
      <w:trPr>
        <w:cantSplit/>
        <w:jc w:val="center"/>
      </w:trPr>
      <w:tc>
        <w:tcPr>
          <w:tcW w:w="8005" w:type="dxa"/>
        </w:tcPr>
        <w:p w:rsidR="00082DD8" w:rsidRDefault="00082DD8" w:rsidP="00845586">
          <w:pPr>
            <w:pStyle w:val="Rodap"/>
            <w:ind w:right="360"/>
          </w:pPr>
          <w:fldSimple w:instr=" FILENAME ">
            <w:r>
              <w:rPr>
                <w:noProof/>
              </w:rPr>
              <w:t>Documento1</w:t>
            </w:r>
          </w:fldSimple>
        </w:p>
      </w:tc>
      <w:tc>
        <w:tcPr>
          <w:tcW w:w="1705" w:type="dxa"/>
          <w:vAlign w:val="center"/>
        </w:tcPr>
        <w:p w:rsidR="00082DD8" w:rsidRPr="00203AE9" w:rsidRDefault="00082DD8" w:rsidP="00845586">
          <w:pPr>
            <w:pStyle w:val="Rodap"/>
            <w:jc w:val="right"/>
          </w:pPr>
          <w:r w:rsidRPr="00203AE9"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>
            <w:rPr>
              <w:rStyle w:val="Nmerodepgina"/>
              <w:sz w:val="20"/>
            </w:rPr>
            <w:fldChar w:fldCharType="separate"/>
          </w:r>
          <w:r w:rsidR="002140DF">
            <w:rPr>
              <w:rStyle w:val="Nmerodepgina"/>
              <w:noProof/>
              <w:sz w:val="20"/>
            </w:rPr>
            <w:t>16</w:t>
          </w:r>
          <w:r>
            <w:rPr>
              <w:rStyle w:val="Nmerodepgina"/>
              <w:sz w:val="20"/>
            </w:rPr>
            <w:fldChar w:fldCharType="end"/>
          </w:r>
          <w:r w:rsidRPr="00203AE9">
            <w:t xml:space="preserve">de </w:t>
          </w:r>
          <w:fldSimple w:instr=" NUMPAGES ">
            <w:r w:rsidR="002140DF">
              <w:rPr>
                <w:noProof/>
              </w:rPr>
              <w:t>19</w:t>
            </w:r>
          </w:fldSimple>
        </w:p>
      </w:tc>
    </w:tr>
  </w:tbl>
  <w:p w:rsidR="00082DD8" w:rsidRDefault="00082DD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E47" w:rsidRDefault="001D7E47">
      <w:r>
        <w:separator/>
      </w:r>
    </w:p>
  </w:footnote>
  <w:footnote w:type="continuationSeparator" w:id="1">
    <w:p w:rsidR="001D7E47" w:rsidRDefault="001D7E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D8" w:rsidRDefault="00082DD8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82DD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82DD8" w:rsidRDefault="00082DD8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82DD8" w:rsidRDefault="00082DD8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82DD8" w:rsidRDefault="00082DD8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56739731" r:id="rId2"/>
            </w:object>
          </w:r>
        </w:p>
      </w:tc>
    </w:tr>
  </w:tbl>
  <w:p w:rsidR="00082DD8" w:rsidRDefault="00082DD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82DD8">
      <w:trPr>
        <w:cantSplit/>
        <w:trHeight w:val="575"/>
        <w:jc w:val="center"/>
      </w:trPr>
      <w:tc>
        <w:tcPr>
          <w:tcW w:w="720" w:type="pct"/>
          <w:vAlign w:val="center"/>
        </w:tcPr>
        <w:p w:rsidR="00082DD8" w:rsidRDefault="00082DD8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82DD8" w:rsidRDefault="00082DD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082DD8" w:rsidRPr="00B444D2" w:rsidRDefault="00082DD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Participante</w:t>
          </w:r>
        </w:p>
        <w:p w:rsidR="00082DD8" w:rsidRDefault="00082DD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82DD8" w:rsidRDefault="00082DD8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82DD8" w:rsidRPr="00B444D2" w:rsidRDefault="00082DD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82DD8" w:rsidRDefault="00082DD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1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19"/>
  </w:num>
  <w:num w:numId="5">
    <w:abstractNumId w:val="0"/>
  </w:num>
  <w:num w:numId="6">
    <w:abstractNumId w:val="2"/>
  </w:num>
  <w:num w:numId="7">
    <w:abstractNumId w:val="16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8"/>
  </w:num>
  <w:num w:numId="13">
    <w:abstractNumId w:val="15"/>
  </w:num>
  <w:num w:numId="14">
    <w:abstractNumId w:val="14"/>
  </w:num>
  <w:num w:numId="15">
    <w:abstractNumId w:val="10"/>
  </w:num>
  <w:num w:numId="16">
    <w:abstractNumId w:val="13"/>
  </w:num>
  <w:num w:numId="17">
    <w:abstractNumId w:val="12"/>
  </w:num>
  <w:num w:numId="18">
    <w:abstractNumId w:val="5"/>
  </w:num>
  <w:num w:numId="19">
    <w:abstractNumId w:val="3"/>
  </w:num>
  <w:num w:numId="20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286E"/>
    <w:rsid w:val="000335C6"/>
    <w:rsid w:val="00042D58"/>
    <w:rsid w:val="00043676"/>
    <w:rsid w:val="0005371C"/>
    <w:rsid w:val="000617DF"/>
    <w:rsid w:val="00063BB4"/>
    <w:rsid w:val="00082DD8"/>
    <w:rsid w:val="00094A08"/>
    <w:rsid w:val="000A3E7C"/>
    <w:rsid w:val="000A5058"/>
    <w:rsid w:val="000B176D"/>
    <w:rsid w:val="000B1FDE"/>
    <w:rsid w:val="000E27B9"/>
    <w:rsid w:val="00103470"/>
    <w:rsid w:val="00112916"/>
    <w:rsid w:val="001327E3"/>
    <w:rsid w:val="00170313"/>
    <w:rsid w:val="00192C22"/>
    <w:rsid w:val="001A189E"/>
    <w:rsid w:val="001B00B2"/>
    <w:rsid w:val="001D24BC"/>
    <w:rsid w:val="001D7E47"/>
    <w:rsid w:val="001E2036"/>
    <w:rsid w:val="001E5654"/>
    <w:rsid w:val="001F4412"/>
    <w:rsid w:val="00200361"/>
    <w:rsid w:val="00203AE9"/>
    <w:rsid w:val="00212C6C"/>
    <w:rsid w:val="002133CA"/>
    <w:rsid w:val="002140DF"/>
    <w:rsid w:val="00220EBB"/>
    <w:rsid w:val="00236982"/>
    <w:rsid w:val="00246405"/>
    <w:rsid w:val="00275E57"/>
    <w:rsid w:val="00287489"/>
    <w:rsid w:val="00290B86"/>
    <w:rsid w:val="002946E2"/>
    <w:rsid w:val="002A0015"/>
    <w:rsid w:val="00321220"/>
    <w:rsid w:val="00337E74"/>
    <w:rsid w:val="00344B01"/>
    <w:rsid w:val="00354E33"/>
    <w:rsid w:val="0036361A"/>
    <w:rsid w:val="00376D29"/>
    <w:rsid w:val="003C37A7"/>
    <w:rsid w:val="003C62E6"/>
    <w:rsid w:val="003E25B3"/>
    <w:rsid w:val="003F41CC"/>
    <w:rsid w:val="004310D5"/>
    <w:rsid w:val="004505F3"/>
    <w:rsid w:val="00457B0D"/>
    <w:rsid w:val="00492370"/>
    <w:rsid w:val="004B5499"/>
    <w:rsid w:val="004D5521"/>
    <w:rsid w:val="005048BD"/>
    <w:rsid w:val="0051282E"/>
    <w:rsid w:val="00531534"/>
    <w:rsid w:val="00532AD7"/>
    <w:rsid w:val="00534860"/>
    <w:rsid w:val="005426D6"/>
    <w:rsid w:val="005719CB"/>
    <w:rsid w:val="0058513D"/>
    <w:rsid w:val="005B788E"/>
    <w:rsid w:val="005C324F"/>
    <w:rsid w:val="005E3355"/>
    <w:rsid w:val="005F61A1"/>
    <w:rsid w:val="00600AFB"/>
    <w:rsid w:val="00605DEE"/>
    <w:rsid w:val="006A43A5"/>
    <w:rsid w:val="006F7DB5"/>
    <w:rsid w:val="00753FB6"/>
    <w:rsid w:val="00774DB7"/>
    <w:rsid w:val="00787E5F"/>
    <w:rsid w:val="00790AA0"/>
    <w:rsid w:val="0079257A"/>
    <w:rsid w:val="007A5EBC"/>
    <w:rsid w:val="007B7B9E"/>
    <w:rsid w:val="007D34C1"/>
    <w:rsid w:val="007E5E04"/>
    <w:rsid w:val="007E7632"/>
    <w:rsid w:val="0081784C"/>
    <w:rsid w:val="00845586"/>
    <w:rsid w:val="00855AB7"/>
    <w:rsid w:val="0087394A"/>
    <w:rsid w:val="00880FFD"/>
    <w:rsid w:val="00884A85"/>
    <w:rsid w:val="00891BAD"/>
    <w:rsid w:val="008D188E"/>
    <w:rsid w:val="008D20F1"/>
    <w:rsid w:val="008F73B0"/>
    <w:rsid w:val="009679FA"/>
    <w:rsid w:val="00993D10"/>
    <w:rsid w:val="009A12DF"/>
    <w:rsid w:val="009B2F9E"/>
    <w:rsid w:val="009B677F"/>
    <w:rsid w:val="009D4097"/>
    <w:rsid w:val="00A03356"/>
    <w:rsid w:val="00A37F98"/>
    <w:rsid w:val="00A505CE"/>
    <w:rsid w:val="00A5164B"/>
    <w:rsid w:val="00A648D9"/>
    <w:rsid w:val="00A73DD9"/>
    <w:rsid w:val="00A8228D"/>
    <w:rsid w:val="00AA6634"/>
    <w:rsid w:val="00AC3C95"/>
    <w:rsid w:val="00AC6144"/>
    <w:rsid w:val="00AD3A1E"/>
    <w:rsid w:val="00AD7D56"/>
    <w:rsid w:val="00AF06B2"/>
    <w:rsid w:val="00AF3561"/>
    <w:rsid w:val="00AF6001"/>
    <w:rsid w:val="00B0457D"/>
    <w:rsid w:val="00B146E8"/>
    <w:rsid w:val="00B17C79"/>
    <w:rsid w:val="00B324BC"/>
    <w:rsid w:val="00B413F3"/>
    <w:rsid w:val="00B444D2"/>
    <w:rsid w:val="00B6538C"/>
    <w:rsid w:val="00B71BF2"/>
    <w:rsid w:val="00B84DD5"/>
    <w:rsid w:val="00BE666E"/>
    <w:rsid w:val="00C638AD"/>
    <w:rsid w:val="00C65BAE"/>
    <w:rsid w:val="00CB6295"/>
    <w:rsid w:val="00CE5999"/>
    <w:rsid w:val="00D147AC"/>
    <w:rsid w:val="00D244E3"/>
    <w:rsid w:val="00D33DF7"/>
    <w:rsid w:val="00D364A3"/>
    <w:rsid w:val="00D45991"/>
    <w:rsid w:val="00DD53F4"/>
    <w:rsid w:val="00DE67DD"/>
    <w:rsid w:val="00E13191"/>
    <w:rsid w:val="00E13199"/>
    <w:rsid w:val="00E338AE"/>
    <w:rsid w:val="00E356D2"/>
    <w:rsid w:val="00E77400"/>
    <w:rsid w:val="00EB2BAD"/>
    <w:rsid w:val="00ED1C21"/>
    <w:rsid w:val="00EE01E5"/>
    <w:rsid w:val="00EE1399"/>
    <w:rsid w:val="00EF182A"/>
    <w:rsid w:val="00EF7199"/>
    <w:rsid w:val="00F07B79"/>
    <w:rsid w:val="00F9119C"/>
    <w:rsid w:val="00FB1B9A"/>
    <w:rsid w:val="00FD51C5"/>
    <w:rsid w:val="00FE3816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2192</TotalTime>
  <Pages>1</Pages>
  <Words>2363</Words>
  <Characters>12765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15098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28</cp:revision>
  <cp:lastPrinted>2009-03-06T19:55:00Z</cp:lastPrinted>
  <dcterms:created xsi:type="dcterms:W3CDTF">2014-03-13T17:56:00Z</dcterms:created>
  <dcterms:modified xsi:type="dcterms:W3CDTF">2014-03-19T16:09:00Z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