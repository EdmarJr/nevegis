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CF3D18" w:rsidRDefault="00177937" w:rsidP="002A5F1A">
      <w:pPr>
        <w:pStyle w:val="Ttulo"/>
        <w:spacing w:before="120" w:after="120"/>
        <w:rPr>
          <w:lang w:val="pt-BR"/>
        </w:rPr>
      </w:pPr>
      <w:r w:rsidRPr="00160DD1">
        <w:rPr>
          <w:rFonts w:ascii="Arial (W1)" w:hAnsi="Arial (W1)"/>
          <w:lang w:val="pt-BR"/>
        </w:rPr>
        <w:t xml:space="preserve">Projeto </w:t>
      </w:r>
      <w:r w:rsidR="008B4377" w:rsidRPr="00160DD1">
        <w:rPr>
          <w:rFonts w:ascii="Arial (W1)" w:hAnsi="Arial (W1)"/>
          <w:lang w:val="pt-BR"/>
        </w:rPr>
        <w:t>S</w:t>
      </w:r>
      <w:r w:rsidR="002A5F1A">
        <w:rPr>
          <w:rFonts w:ascii="Arial (W1)" w:hAnsi="Arial (W1)"/>
          <w:lang w:val="pt-BR"/>
        </w:rPr>
        <w:t xml:space="preserve">istema </w:t>
      </w:r>
      <w:r w:rsidR="008B4377" w:rsidRPr="00160DD1">
        <w:rPr>
          <w:rFonts w:ascii="Arial (W1)" w:hAnsi="Arial (W1)"/>
          <w:lang w:val="pt-BR"/>
        </w:rPr>
        <w:t>G</w:t>
      </w:r>
      <w:r w:rsidR="002A5F1A">
        <w:rPr>
          <w:rFonts w:ascii="Arial (W1)" w:hAnsi="Arial (W1)"/>
          <w:lang w:val="pt-BR"/>
        </w:rPr>
        <w:t xml:space="preserve">erenciador de </w:t>
      </w:r>
      <w:r w:rsidR="008B4377" w:rsidRPr="00160DD1">
        <w:rPr>
          <w:rFonts w:ascii="Arial (W1)" w:hAnsi="Arial (W1)"/>
          <w:lang w:val="pt-BR"/>
        </w:rPr>
        <w:t>E</w:t>
      </w:r>
      <w:r w:rsidR="002A5F1A">
        <w:rPr>
          <w:rFonts w:ascii="Arial (W1)" w:hAnsi="Arial (W1)"/>
          <w:lang w:val="pt-BR"/>
        </w:rPr>
        <w:t>ventos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177937" w:rsidRPr="00160DD1" w:rsidRDefault="00177937">
      <w:pPr>
        <w:pStyle w:val="Ttulo"/>
        <w:spacing w:before="240" w:after="120"/>
        <w:rPr>
          <w:lang w:val="pt-BR"/>
        </w:rPr>
      </w:pPr>
      <w:r w:rsidRPr="00160DD1">
        <w:rPr>
          <w:lang w:val="pt-BR"/>
        </w:rPr>
        <w:t>Especificação de Caso de Uso</w:t>
      </w:r>
    </w:p>
    <w:p w:rsidR="00177937" w:rsidRPr="00074A09" w:rsidRDefault="007D01DA">
      <w:pPr>
        <w:jc w:val="center"/>
        <w:rPr>
          <w:b/>
          <w:sz w:val="36"/>
        </w:rPr>
      </w:pPr>
      <w:r w:rsidRPr="00074A09">
        <w:rPr>
          <w:b/>
          <w:sz w:val="36"/>
        </w:rPr>
        <w:t>Manter Grupo Participante</w:t>
      </w:r>
    </w:p>
    <w:p w:rsidR="00177937" w:rsidRPr="00160DD1" w:rsidRDefault="00177937"/>
    <w:p w:rsidR="00177937" w:rsidRPr="00160DD1" w:rsidRDefault="00177937"/>
    <w:p w:rsidR="00361674" w:rsidRPr="00160DD1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160DD1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362AC3">
        <w:rPr>
          <w:b/>
          <w:bCs/>
          <w:color w:val="auto"/>
          <w:sz w:val="36"/>
          <w:szCs w:val="36"/>
          <w:lang w:eastAsia="en-US"/>
        </w:rPr>
        <w:t>0.</w:t>
      </w:r>
      <w:r w:rsidR="00111A36">
        <w:rPr>
          <w:b/>
          <w:bCs/>
          <w:color w:val="auto"/>
          <w:sz w:val="36"/>
          <w:szCs w:val="36"/>
          <w:lang w:eastAsia="en-US"/>
        </w:rPr>
        <w:t>0</w:t>
      </w:r>
      <w:r w:rsidR="00BD1717">
        <w:rPr>
          <w:b/>
          <w:bCs/>
          <w:color w:val="auto"/>
          <w:sz w:val="36"/>
          <w:szCs w:val="36"/>
          <w:lang w:eastAsia="en-US"/>
        </w:rPr>
        <w:t>2</w:t>
      </w:r>
    </w:p>
    <w:p w:rsidR="00177937" w:rsidRPr="00160DD1" w:rsidRDefault="00177937">
      <w:pPr>
        <w:pStyle w:val="Ttulo"/>
        <w:rPr>
          <w:sz w:val="28"/>
          <w:lang w:val="pt-BR"/>
        </w:r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  <w:sectPr w:rsidR="00177937" w:rsidRPr="00160DD1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Pr="00160DD1" w:rsidRDefault="00177937">
      <w:pPr>
        <w:pStyle w:val="Cabealho"/>
        <w:tabs>
          <w:tab w:val="clear" w:pos="4419"/>
          <w:tab w:val="clear" w:pos="8838"/>
        </w:tabs>
      </w:pPr>
    </w:p>
    <w:p w:rsidR="00074427" w:rsidRPr="00160DD1" w:rsidRDefault="00074427" w:rsidP="00074427">
      <w:pPr>
        <w:pStyle w:val="Ttulo"/>
        <w:rPr>
          <w:lang w:val="pt-BR"/>
        </w:rPr>
      </w:pPr>
      <w:r w:rsidRPr="00160DD1">
        <w:rPr>
          <w:lang w:val="pt-BR"/>
        </w:rPr>
        <w:t>HISTÓRICO DE REVISÃO</w:t>
      </w:r>
    </w:p>
    <w:p w:rsidR="00074427" w:rsidRPr="00160DD1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60DD1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60DD1" w:rsidRDefault="00074427" w:rsidP="00AA35F1">
            <w:pPr>
              <w:pStyle w:val="CTMISTabela"/>
            </w:pPr>
            <w:r w:rsidRPr="00160DD1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60DD1" w:rsidRDefault="00074427" w:rsidP="00AA35F1">
            <w:pPr>
              <w:pStyle w:val="CTMISTabela"/>
            </w:pPr>
            <w:r w:rsidRPr="00160DD1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60DD1" w:rsidRDefault="00074427" w:rsidP="00AA35F1">
            <w:pPr>
              <w:pStyle w:val="CTMISTabela"/>
            </w:pPr>
            <w:r w:rsidRPr="00160DD1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60DD1" w:rsidRDefault="00074427" w:rsidP="00AA35F1">
            <w:pPr>
              <w:pStyle w:val="CTMISTabela"/>
            </w:pPr>
            <w:r w:rsidRPr="00160DD1">
              <w:t>Autor</w:t>
            </w:r>
          </w:p>
        </w:tc>
      </w:tr>
      <w:tr w:rsidR="00172169" w:rsidRPr="00160DD1">
        <w:trPr>
          <w:jc w:val="center"/>
        </w:trPr>
        <w:tc>
          <w:tcPr>
            <w:tcW w:w="1639" w:type="dxa"/>
          </w:tcPr>
          <w:p w:rsidR="00172169" w:rsidRPr="00074A09" w:rsidRDefault="002E2708" w:rsidP="00BD1717">
            <w:pPr>
              <w:pStyle w:val="CTMISTabela"/>
              <w:jc w:val="left"/>
              <w:rPr>
                <w:b w:val="0"/>
              </w:rPr>
            </w:pPr>
            <w:r w:rsidRPr="00074A09">
              <w:rPr>
                <w:b w:val="0"/>
              </w:rPr>
              <w:t>07/05/2014</w:t>
            </w:r>
          </w:p>
        </w:tc>
        <w:tc>
          <w:tcPr>
            <w:tcW w:w="960" w:type="dxa"/>
          </w:tcPr>
          <w:p w:rsidR="00172169" w:rsidRPr="00074A09" w:rsidRDefault="00362AC3" w:rsidP="00BD1717">
            <w:pPr>
              <w:pStyle w:val="CTMISTabela"/>
              <w:jc w:val="left"/>
              <w:rPr>
                <w:b w:val="0"/>
              </w:rPr>
            </w:pPr>
            <w:r w:rsidRPr="00074A09">
              <w:rPr>
                <w:b w:val="0"/>
              </w:rPr>
              <w:t>0.</w:t>
            </w:r>
            <w:r w:rsidR="005D6585" w:rsidRPr="00074A09">
              <w:rPr>
                <w:b w:val="0"/>
              </w:rPr>
              <w:t>0</w:t>
            </w:r>
            <w:r w:rsidR="00111A36" w:rsidRPr="00074A09">
              <w:rPr>
                <w:b w:val="0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72169" w:rsidRPr="00074A09" w:rsidRDefault="00172169" w:rsidP="00BD1717">
            <w:pPr>
              <w:pStyle w:val="CTMISTabela"/>
              <w:jc w:val="left"/>
              <w:rPr>
                <w:b w:val="0"/>
              </w:rPr>
            </w:pPr>
            <w:r w:rsidRPr="00074A09">
              <w:rPr>
                <w:b w:val="0"/>
              </w:rPr>
              <w:t>Elaboração do documento</w:t>
            </w:r>
            <w:r w:rsidR="00111A36" w:rsidRPr="00074A09"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172169" w:rsidRPr="00074A09" w:rsidRDefault="00172169" w:rsidP="00BD1717">
            <w:pPr>
              <w:pStyle w:val="CTMISTabela"/>
              <w:jc w:val="left"/>
              <w:rPr>
                <w:b w:val="0"/>
              </w:rPr>
            </w:pPr>
            <w:r w:rsidRPr="00074A09">
              <w:rPr>
                <w:b w:val="0"/>
              </w:rPr>
              <w:t>Rayanne Felício</w:t>
            </w:r>
          </w:p>
        </w:tc>
      </w:tr>
      <w:tr w:rsidR="00BD1717" w:rsidRPr="00160DD1">
        <w:trPr>
          <w:jc w:val="center"/>
        </w:trPr>
        <w:tc>
          <w:tcPr>
            <w:tcW w:w="1639" w:type="dxa"/>
          </w:tcPr>
          <w:p w:rsidR="00BD1717" w:rsidRPr="00BD1717" w:rsidRDefault="00BD1717" w:rsidP="00BD1717">
            <w:pPr>
              <w:pStyle w:val="CTMISTabela"/>
              <w:jc w:val="left"/>
              <w:rPr>
                <w:b w:val="0"/>
              </w:rPr>
            </w:pPr>
            <w:r w:rsidRPr="00BD1717">
              <w:rPr>
                <w:b w:val="0"/>
              </w:rPr>
              <w:t>12/06/2014</w:t>
            </w:r>
          </w:p>
        </w:tc>
        <w:tc>
          <w:tcPr>
            <w:tcW w:w="960" w:type="dxa"/>
          </w:tcPr>
          <w:p w:rsidR="00BD1717" w:rsidRPr="00BD1717" w:rsidRDefault="00BD1717" w:rsidP="00BD1717">
            <w:pPr>
              <w:pStyle w:val="CTMISTabela"/>
              <w:jc w:val="left"/>
              <w:rPr>
                <w:b w:val="0"/>
              </w:rPr>
            </w:pPr>
            <w:r w:rsidRPr="00BD1717">
              <w:rPr>
                <w:b w:val="0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D1717" w:rsidRDefault="00BD1717" w:rsidP="00BD1717">
            <w:pPr>
              <w:pStyle w:val="CTMISTabela"/>
              <w:jc w:val="left"/>
              <w:rPr>
                <w:b w:val="0"/>
              </w:rPr>
            </w:pPr>
            <w:r w:rsidRPr="00BD1717">
              <w:rPr>
                <w:b w:val="0"/>
              </w:rPr>
              <w:t>Alteração do documento por motivo de remodelagem do banco de dados.</w:t>
            </w:r>
          </w:p>
          <w:p w:rsidR="00BD1717" w:rsidRPr="00BD1717" w:rsidRDefault="00BD1717" w:rsidP="00BD171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Obs: Esta revisão não se aplica por moti</w:t>
            </w:r>
            <w:r w:rsidR="00AB14E4">
              <w:rPr>
                <w:b w:val="0"/>
              </w:rPr>
              <w:t>vo da alteração ter ocorrido antes</w:t>
            </w:r>
            <w:r>
              <w:rPr>
                <w:b w:val="0"/>
              </w:rPr>
              <w:t xml:space="preserve"> </w:t>
            </w:r>
            <w:r w:rsidR="00AB14E4">
              <w:rPr>
                <w:b w:val="0"/>
              </w:rPr>
              <w:t>d</w:t>
            </w:r>
            <w:r>
              <w:rPr>
                <w:b w:val="0"/>
              </w:rPr>
              <w:t>os ajustes do parecer técnico da RSI.</w:t>
            </w:r>
          </w:p>
        </w:tc>
        <w:tc>
          <w:tcPr>
            <w:tcW w:w="2040" w:type="dxa"/>
          </w:tcPr>
          <w:p w:rsidR="00BD1717" w:rsidRPr="00BD1717" w:rsidRDefault="00BD1717" w:rsidP="00BD1717">
            <w:pPr>
              <w:pStyle w:val="CTMISTabela"/>
              <w:jc w:val="left"/>
              <w:rPr>
                <w:b w:val="0"/>
              </w:rPr>
            </w:pPr>
            <w:r w:rsidRPr="00BD1717">
              <w:rPr>
                <w:b w:val="0"/>
              </w:rPr>
              <w:t>Rayanne Felício</w:t>
            </w:r>
          </w:p>
        </w:tc>
      </w:tr>
      <w:tr w:rsidR="00BD1717" w:rsidRPr="00160DD1">
        <w:trPr>
          <w:jc w:val="center"/>
        </w:trPr>
        <w:tc>
          <w:tcPr>
            <w:tcW w:w="1639" w:type="dxa"/>
          </w:tcPr>
          <w:p w:rsidR="00BD1717" w:rsidRPr="00BD1717" w:rsidRDefault="00BD1717" w:rsidP="00BD171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27/06/2014</w:t>
            </w:r>
          </w:p>
        </w:tc>
        <w:tc>
          <w:tcPr>
            <w:tcW w:w="960" w:type="dxa"/>
          </w:tcPr>
          <w:p w:rsidR="00BD1717" w:rsidRPr="00BD1717" w:rsidRDefault="00BD1717" w:rsidP="00BD1717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D1717" w:rsidRPr="002F0184" w:rsidRDefault="00BD1717" w:rsidP="007E6A24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Ajustes conforme parecer técnico da RSI na versão 0.00 deste artefato.</w:t>
            </w:r>
          </w:p>
        </w:tc>
        <w:tc>
          <w:tcPr>
            <w:tcW w:w="2040" w:type="dxa"/>
          </w:tcPr>
          <w:p w:rsidR="00BD1717" w:rsidRPr="002F0184" w:rsidRDefault="00BD1717" w:rsidP="007E6A24">
            <w:pPr>
              <w:pStyle w:val="CTMISTabela"/>
              <w:jc w:val="left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Pr="00160DD1" w:rsidRDefault="00074427" w:rsidP="00074427">
      <w:pPr>
        <w:pStyle w:val="Ttulo"/>
      </w:pPr>
    </w:p>
    <w:p w:rsidR="00177937" w:rsidRPr="00160DD1" w:rsidRDefault="00177937">
      <w:pPr>
        <w:pStyle w:val="Ttulo"/>
        <w:rPr>
          <w:lang w:val="pt-BR"/>
        </w:rPr>
      </w:pPr>
      <w:r w:rsidRPr="00160DD1">
        <w:rPr>
          <w:lang w:val="pt-BR"/>
        </w:rPr>
        <w:br w:type="page"/>
      </w:r>
      <w:r w:rsidRPr="00160DD1">
        <w:rPr>
          <w:lang w:val="pt-BR"/>
        </w:rPr>
        <w:lastRenderedPageBreak/>
        <w:t>Sumário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Pr="00160DD1" w:rsidRDefault="00177937">
      <w:pPr>
        <w:rPr>
          <w:lang w:val="en-US"/>
        </w:rPr>
      </w:pPr>
    </w:p>
    <w:p w:rsidR="00243CF6" w:rsidRDefault="00D21F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D21F1B">
        <w:fldChar w:fldCharType="begin"/>
      </w:r>
      <w:r w:rsidR="00177937" w:rsidRPr="00160DD1">
        <w:instrText xml:space="preserve"> TOC \o "1-3" \h \z </w:instrText>
      </w:r>
      <w:r w:rsidRPr="00D21F1B">
        <w:fldChar w:fldCharType="separate"/>
      </w:r>
      <w:hyperlink w:anchor="_Toc391484567" w:history="1">
        <w:r w:rsidR="00243CF6" w:rsidRPr="00683343">
          <w:rPr>
            <w:rStyle w:val="Hyperlink"/>
            <w:noProof/>
          </w:rPr>
          <w:t>1.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INTRODUÇÃO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68" w:history="1">
        <w:r w:rsidR="00243CF6" w:rsidRPr="00683343">
          <w:rPr>
            <w:rStyle w:val="Hyperlink"/>
            <w:noProof/>
          </w:rPr>
          <w:t>2.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ATORES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69" w:history="1">
        <w:r w:rsidR="00243CF6" w:rsidRPr="00683343">
          <w:rPr>
            <w:rStyle w:val="Hyperlink"/>
            <w:noProof/>
          </w:rPr>
          <w:t>3.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INTERESSADOS E INTERESSES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70" w:history="1">
        <w:r w:rsidR="00243CF6" w:rsidRPr="00683343">
          <w:rPr>
            <w:rStyle w:val="Hyperlink"/>
            <w:noProof/>
          </w:rPr>
          <w:t>4.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PRÉ-CONDIÇÕES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71" w:history="1">
        <w:r w:rsidR="00243CF6" w:rsidRPr="00683343">
          <w:rPr>
            <w:rStyle w:val="Hyperlink"/>
            <w:noProof/>
          </w:rPr>
          <w:t>5.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GARANTIA DE SUCESSO (PÓS-CONDIÇÕES)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72" w:history="1">
        <w:r w:rsidR="00243CF6" w:rsidRPr="00683343">
          <w:rPr>
            <w:rStyle w:val="Hyperlink"/>
            <w:noProof/>
          </w:rPr>
          <w:t>6.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FLUXO PRINCIPAL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73" w:history="1">
        <w:r w:rsidR="00243CF6" w:rsidRPr="00683343">
          <w:rPr>
            <w:rStyle w:val="Hyperlink"/>
            <w:noProof/>
          </w:rPr>
          <w:t>7.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FLUXOS ALTERNATIVOS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74" w:history="1">
        <w:r w:rsidR="00243CF6" w:rsidRPr="00683343">
          <w:rPr>
            <w:rStyle w:val="Hyperlink"/>
            <w:noProof/>
          </w:rPr>
          <w:t>8.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FLUXOS DE EXCEÇÃO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75" w:history="1">
        <w:r w:rsidR="00243CF6" w:rsidRPr="00683343">
          <w:rPr>
            <w:rStyle w:val="Hyperlink"/>
            <w:noProof/>
          </w:rPr>
          <w:t>9.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PONTOS DE INCLUSÃO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76" w:history="1">
        <w:r w:rsidR="00243CF6" w:rsidRPr="00683343">
          <w:rPr>
            <w:rStyle w:val="Hyperlink"/>
            <w:noProof/>
          </w:rPr>
          <w:t>10.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PONTOS DE EXTENSÃO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77" w:history="1">
        <w:r w:rsidR="00243CF6" w:rsidRPr="00683343">
          <w:rPr>
            <w:rStyle w:val="Hyperlink"/>
            <w:noProof/>
          </w:rPr>
          <w:t>11.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FREQÜÊNCIA DE OCORRÊNCIA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78" w:history="1">
        <w:r w:rsidR="00243CF6" w:rsidRPr="00683343">
          <w:rPr>
            <w:rStyle w:val="Hyperlink"/>
            <w:noProof/>
          </w:rPr>
          <w:t>12.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REFERÊNCIAS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79" w:history="1">
        <w:r w:rsidR="00243CF6" w:rsidRPr="00683343">
          <w:rPr>
            <w:rStyle w:val="Hyperlink"/>
            <w:noProof/>
          </w:rPr>
          <w:t>13.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REFERÊNCIAS BIBLIOGRÁFICAS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3CF6" w:rsidRDefault="00D21F1B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1484580" w:history="1">
        <w:r w:rsidR="00243CF6" w:rsidRPr="00683343">
          <w:rPr>
            <w:rStyle w:val="Hyperlink"/>
            <w:noProof/>
          </w:rPr>
          <w:t>14.</w:t>
        </w:r>
        <w:r w:rsidR="00243CF6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243CF6" w:rsidRPr="00683343">
          <w:rPr>
            <w:rStyle w:val="Hyperlink"/>
            <w:noProof/>
          </w:rPr>
          <w:t>ASSINATURAS</w:t>
        </w:r>
        <w:r w:rsidR="00243C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43CF6">
          <w:rPr>
            <w:noProof/>
            <w:webHidden/>
          </w:rPr>
          <w:instrText xml:space="preserve"> PAGEREF _Toc391484580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43C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7937" w:rsidRPr="00160DD1" w:rsidRDefault="00D21F1B">
      <w:pPr>
        <w:pStyle w:val="Cabealho"/>
        <w:tabs>
          <w:tab w:val="clear" w:pos="4419"/>
          <w:tab w:val="clear" w:pos="8838"/>
          <w:tab w:val="left" w:pos="480"/>
        </w:tabs>
        <w:sectPr w:rsidR="00177937" w:rsidRPr="00160DD1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 w:rsidRPr="00160DD1">
        <w:fldChar w:fldCharType="end"/>
      </w:r>
    </w:p>
    <w:p w:rsidR="00177937" w:rsidRPr="00160DD1" w:rsidRDefault="00177937">
      <w:bookmarkStart w:id="0" w:name="_Toc121914615"/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1" w:name="_Toc391484567"/>
      <w:r w:rsidRPr="00160DD1">
        <w:t>INTRODUÇÃO</w:t>
      </w:r>
      <w:bookmarkEnd w:id="1"/>
    </w:p>
    <w:p w:rsidR="00177937" w:rsidRPr="00160DD1" w:rsidRDefault="00D64F07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caso de uso descreve a funcionalid</w:t>
      </w:r>
      <w:r w:rsidR="00CF1E4C" w:rsidRPr="00160DD1">
        <w:rPr>
          <w:i w:val="0"/>
          <w:iCs/>
          <w:color w:val="auto"/>
          <w:sz w:val="24"/>
          <w:szCs w:val="24"/>
        </w:rPr>
        <w:t>ade</w:t>
      </w:r>
      <w:r w:rsidR="000201AF">
        <w:rPr>
          <w:i w:val="0"/>
          <w:iCs/>
          <w:color w:val="auto"/>
          <w:sz w:val="24"/>
          <w:szCs w:val="24"/>
        </w:rPr>
        <w:t xml:space="preserve"> de cadastro de grupos participantes</w:t>
      </w:r>
      <w:r w:rsidRPr="00160DD1">
        <w:rPr>
          <w:i w:val="0"/>
          <w:iCs/>
          <w:color w:val="auto"/>
          <w:sz w:val="24"/>
          <w:szCs w:val="24"/>
        </w:rPr>
        <w:t xml:space="preserve"> do Sistema, onde irá possibilitar a </w:t>
      </w:r>
      <w:r w:rsidR="0028247C">
        <w:rPr>
          <w:i w:val="0"/>
          <w:iCs/>
          <w:color w:val="auto"/>
          <w:sz w:val="24"/>
          <w:szCs w:val="24"/>
        </w:rPr>
        <w:t xml:space="preserve">consulta, </w:t>
      </w:r>
      <w:r w:rsidRPr="00160DD1">
        <w:rPr>
          <w:i w:val="0"/>
          <w:iCs/>
          <w:color w:val="auto"/>
          <w:sz w:val="24"/>
          <w:szCs w:val="24"/>
        </w:rPr>
        <w:t>inclusão, alteração, exclusão e visualização dos mesmos.</w:t>
      </w:r>
    </w:p>
    <w:p w:rsidR="00177937" w:rsidRPr="00160DD1" w:rsidRDefault="00177937">
      <w:pPr>
        <w:pStyle w:val="RUPCorpo1"/>
        <w:rPr>
          <w:i/>
          <w:i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2" w:name="_Toc391484568"/>
      <w:r w:rsidRPr="00160DD1">
        <w:t>ATOR</w:t>
      </w:r>
      <w:r w:rsidR="00516025" w:rsidRPr="00160DD1">
        <w:t>ES</w:t>
      </w:r>
      <w:bookmarkEnd w:id="2"/>
    </w:p>
    <w:p w:rsidR="00177937" w:rsidRPr="00160DD1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64F07" w:rsidRPr="00160DD1" w:rsidTr="0026025E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Ator(es)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64F07" w:rsidRPr="00160DD1" w:rsidRDefault="00D64F07" w:rsidP="0026025E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 w:rsidRPr="00160DD1"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Administrador</w:t>
            </w:r>
          </w:p>
        </w:tc>
        <w:tc>
          <w:tcPr>
            <w:tcW w:w="7512" w:type="dxa"/>
          </w:tcPr>
          <w:p w:rsidR="00D64F07" w:rsidRPr="00160DD1" w:rsidRDefault="00D64F07" w:rsidP="0028247C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Usuário 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com permissão de incluir,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alterar, visualizar, </w:t>
            </w:r>
            <w:r w:rsidR="0028247C">
              <w:rPr>
                <w:rFonts w:eastAsia="Times New Roman" w:cs="Arial"/>
                <w:kern w:val="0"/>
                <w:sz w:val="20"/>
                <w:szCs w:val="20"/>
              </w:rPr>
              <w:t xml:space="preserve">consultar </w:t>
            </w:r>
            <w:r w:rsidR="00A177D0">
              <w:rPr>
                <w:rFonts w:eastAsia="Times New Roman" w:cs="Arial"/>
                <w:kern w:val="0"/>
                <w:sz w:val="20"/>
                <w:szCs w:val="20"/>
              </w:rPr>
              <w:t>e excluir os grupos participantes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  <w:tr w:rsidR="00D64F07" w:rsidRPr="00160DD1" w:rsidTr="0026025E">
        <w:trPr>
          <w:trHeight w:val="281"/>
        </w:trPr>
        <w:tc>
          <w:tcPr>
            <w:tcW w:w="1560" w:type="dxa"/>
          </w:tcPr>
          <w:p w:rsidR="00D64F07" w:rsidRPr="00160DD1" w:rsidRDefault="00D64F07" w:rsidP="0026025E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Assessor</w:t>
            </w:r>
          </w:p>
        </w:tc>
        <w:tc>
          <w:tcPr>
            <w:tcW w:w="7512" w:type="dxa"/>
          </w:tcPr>
          <w:p w:rsidR="00D64F07" w:rsidRPr="00160DD1" w:rsidRDefault="00D64F07" w:rsidP="001B1938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Usuário</w:t>
            </w:r>
            <w:r w:rsidR="001B1938"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com permissão de 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>consult</w:t>
            </w:r>
            <w:r w:rsidR="00CF1E4C"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ar </w:t>
            </w:r>
            <w:r w:rsidR="00A177D0">
              <w:rPr>
                <w:rFonts w:eastAsia="Times New Roman" w:cs="Arial"/>
                <w:kern w:val="0"/>
                <w:sz w:val="20"/>
                <w:szCs w:val="20"/>
              </w:rPr>
              <w:t>e visualizar os grupos participantes</w:t>
            </w:r>
            <w:r w:rsidRPr="00160DD1">
              <w:rPr>
                <w:rFonts w:eastAsia="Times New Roman" w:cs="Arial"/>
                <w:kern w:val="0"/>
                <w:sz w:val="20"/>
                <w:szCs w:val="20"/>
              </w:rPr>
              <w:t xml:space="preserve"> no sistema</w:t>
            </w:r>
            <w:r w:rsidR="007F2F68">
              <w:rPr>
                <w:rFonts w:eastAsia="Times New Roman" w:cs="Arial"/>
                <w:kern w:val="0"/>
                <w:sz w:val="20"/>
                <w:szCs w:val="20"/>
              </w:rPr>
              <w:t>.</w:t>
            </w:r>
          </w:p>
        </w:tc>
      </w:tr>
    </w:tbl>
    <w:p w:rsidR="00177937" w:rsidRPr="00160DD1" w:rsidRDefault="00177937">
      <w:pPr>
        <w:rPr>
          <w:rFonts w:cs="Arial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846D62">
      <w:pPr>
        <w:pStyle w:val="STJNvel1"/>
        <w:numPr>
          <w:ilvl w:val="0"/>
          <w:numId w:val="1"/>
        </w:numPr>
      </w:pPr>
      <w:bookmarkStart w:id="3" w:name="_Toc391484569"/>
      <w:r w:rsidRPr="00160DD1">
        <w:t>INTERESSADOS E INTERESSES</w:t>
      </w:r>
      <w:bookmarkEnd w:id="3"/>
    </w:p>
    <w:p w:rsidR="00177937" w:rsidRPr="00160DD1" w:rsidRDefault="00846D62">
      <w:pPr>
        <w:pStyle w:val="RUPCorpo1"/>
        <w:rPr>
          <w:rFonts w:eastAsia="SimSun" w:cs="Arial"/>
          <w:kern w:val="3"/>
          <w:sz w:val="24"/>
          <w:szCs w:val="24"/>
          <w:lang w:eastAsia="zh-CN" w:bidi="hi-IN"/>
        </w:rPr>
      </w:pPr>
      <w:r w:rsidRPr="00160DD1">
        <w:rPr>
          <w:rFonts w:eastAsia="SimSun" w:cs="Arial"/>
          <w:kern w:val="3"/>
          <w:sz w:val="24"/>
          <w:szCs w:val="24"/>
          <w:lang w:eastAsia="zh-CN" w:bidi="hi-IN"/>
        </w:rPr>
        <w:t>Não se aplica.</w:t>
      </w: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" w:name="_Toc391484570"/>
      <w:r w:rsidRPr="00160DD1">
        <w:t>PRÉ-CONDIÇÕES</w:t>
      </w:r>
      <w:bookmarkEnd w:id="4"/>
    </w:p>
    <w:p w:rsidR="00846D62" w:rsidRPr="00160DD1" w:rsidRDefault="00846D62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6DA6" w:rsidRPr="00160DD1" w:rsidRDefault="00C66DA6" w:rsidP="00C66DA6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177937" w:rsidRPr="00160DD1" w:rsidRDefault="00846D62" w:rsidP="0091486E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usuário deverá estar devidamente </w:t>
      </w:r>
      <w:r w:rsidR="00752D9F">
        <w:rPr>
          <w:rFonts w:ascii="Arial" w:hAnsi="Arial" w:cs="Arial"/>
          <w:szCs w:val="24"/>
        </w:rPr>
        <w:t>registrado</w:t>
      </w:r>
      <w:r w:rsidRPr="00160DD1">
        <w:rPr>
          <w:rFonts w:ascii="Arial" w:hAnsi="Arial" w:cs="Arial"/>
          <w:szCs w:val="24"/>
        </w:rPr>
        <w:t xml:space="preserve"> no sistema com o(s) perfil(is)  indicado</w:t>
      </w:r>
      <w:r w:rsidR="009F6B9D" w:rsidRPr="00160DD1">
        <w:rPr>
          <w:rFonts w:ascii="Arial" w:hAnsi="Arial" w:cs="Arial"/>
          <w:szCs w:val="24"/>
        </w:rPr>
        <w:t>(</w:t>
      </w:r>
      <w:r w:rsidRPr="00160DD1">
        <w:rPr>
          <w:rFonts w:ascii="Arial" w:hAnsi="Arial" w:cs="Arial"/>
          <w:szCs w:val="24"/>
        </w:rPr>
        <w:t>s</w:t>
      </w:r>
      <w:r w:rsidR="009F6B9D" w:rsidRPr="00160DD1">
        <w:rPr>
          <w:rFonts w:ascii="Arial" w:hAnsi="Arial" w:cs="Arial"/>
          <w:szCs w:val="24"/>
        </w:rPr>
        <w:t>)</w:t>
      </w:r>
      <w:r w:rsidRPr="00160DD1">
        <w:rPr>
          <w:rFonts w:ascii="Arial" w:hAnsi="Arial" w:cs="Arial"/>
          <w:szCs w:val="24"/>
        </w:rPr>
        <w:t xml:space="preserve"> no item</w:t>
      </w:r>
      <w:r w:rsidR="00877816" w:rsidRPr="00160DD1">
        <w:t xml:space="preserve"> </w:t>
      </w:r>
      <w:r w:rsidR="00877816" w:rsidRPr="00160DD1">
        <w:rPr>
          <w:rFonts w:ascii="Arial" w:hAnsi="Arial" w:cs="Arial"/>
          <w:szCs w:val="24"/>
        </w:rPr>
        <w:t>2</w:t>
      </w:r>
      <w:r w:rsidRPr="00160DD1">
        <w:rPr>
          <w:rFonts w:ascii="Arial" w:hAnsi="Arial" w:cs="Arial"/>
          <w:szCs w:val="24"/>
        </w:rPr>
        <w:t>.</w:t>
      </w:r>
    </w:p>
    <w:p w:rsidR="00177937" w:rsidRPr="00160DD1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5" w:name="_Toc391484571"/>
      <w:r w:rsidRPr="00160DD1">
        <w:t>GARANTIA DE SUCESSO (PÓS-CONDIÇÕES)</w:t>
      </w:r>
      <w:bookmarkEnd w:id="5"/>
    </w:p>
    <w:p w:rsidR="00177937" w:rsidRDefault="00846D62" w:rsidP="00F44B99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aplica.</w:t>
      </w:r>
    </w:p>
    <w:p w:rsidR="00F83CBD" w:rsidRPr="00F83CBD" w:rsidRDefault="00F83CBD" w:rsidP="00F83CBD"/>
    <w:p w:rsidR="00177937" w:rsidRPr="00160DD1" w:rsidRDefault="00177937">
      <w:pPr>
        <w:rPr>
          <w:rFonts w:cs="Arial"/>
          <w:u w:val="single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6" w:name="_Toc391484572"/>
      <w:r w:rsidRPr="00160DD1">
        <w:t>FLUXO PRINCIPAL</w:t>
      </w:r>
      <w:bookmarkEnd w:id="6"/>
    </w:p>
    <w:p w:rsidR="00177937" w:rsidRPr="00160DD1" w:rsidRDefault="00FC218E" w:rsidP="007D48C2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>Pesquisar</w:t>
      </w:r>
      <w:r w:rsidR="007F2F68">
        <w:rPr>
          <w:b/>
          <w:i w:val="0"/>
          <w:iCs/>
          <w:color w:val="auto"/>
          <w:sz w:val="24"/>
          <w:szCs w:val="24"/>
        </w:rPr>
        <w:t xml:space="preserve"> Grupo Participante</w:t>
      </w:r>
    </w:p>
    <w:p w:rsidR="00267603" w:rsidRPr="00160DD1" w:rsidRDefault="00267603" w:rsidP="00267603">
      <w:pPr>
        <w:rPr>
          <w:rFonts w:cs="Arial"/>
          <w:color w:val="auto"/>
          <w:szCs w:val="24"/>
        </w:rPr>
      </w:pPr>
    </w:p>
    <w:p w:rsidR="00177937" w:rsidRPr="00160DD1" w:rsidRDefault="00787DA4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 quando o ator acion</w:t>
      </w:r>
      <w:r w:rsidR="00337B1D">
        <w:rPr>
          <w:i w:val="0"/>
          <w:iCs/>
          <w:color w:val="auto"/>
          <w:sz w:val="24"/>
          <w:szCs w:val="24"/>
        </w:rPr>
        <w:t>a uma das opções que permite pesquisar os grupos participantes no caso de</w:t>
      </w:r>
      <w:r w:rsidR="00097719">
        <w:rPr>
          <w:i w:val="0"/>
          <w:iCs/>
          <w:color w:val="auto"/>
          <w:sz w:val="24"/>
          <w:szCs w:val="24"/>
        </w:rPr>
        <w:t xml:space="preserve"> uso </w:t>
      </w:r>
      <w:r w:rsidR="00097719" w:rsidRPr="00097719">
        <w:rPr>
          <w:b/>
          <w:i w:val="0"/>
          <w:iCs/>
          <w:color w:val="auto"/>
          <w:sz w:val="24"/>
          <w:szCs w:val="24"/>
        </w:rPr>
        <w:t>UC005_Importar Lista do Excel</w:t>
      </w:r>
      <w:r w:rsidR="00097719">
        <w:rPr>
          <w:i w:val="0"/>
          <w:iCs/>
          <w:color w:val="auto"/>
          <w:sz w:val="24"/>
          <w:szCs w:val="24"/>
        </w:rPr>
        <w:t xml:space="preserve"> e no caso de uso </w:t>
      </w:r>
      <w:r w:rsidR="00097719" w:rsidRPr="00097719">
        <w:rPr>
          <w:b/>
          <w:i w:val="0"/>
          <w:iCs/>
          <w:color w:val="auto"/>
          <w:sz w:val="24"/>
          <w:szCs w:val="24"/>
        </w:rPr>
        <w:t>UC</w:t>
      </w:r>
      <w:r w:rsidR="00CC72B1">
        <w:rPr>
          <w:b/>
          <w:i w:val="0"/>
          <w:iCs/>
          <w:color w:val="auto"/>
          <w:sz w:val="24"/>
          <w:szCs w:val="24"/>
        </w:rPr>
        <w:t>014</w:t>
      </w:r>
      <w:r w:rsidR="00097719" w:rsidRPr="00097719">
        <w:rPr>
          <w:b/>
          <w:i w:val="0"/>
          <w:iCs/>
          <w:color w:val="auto"/>
          <w:sz w:val="24"/>
          <w:szCs w:val="24"/>
        </w:rPr>
        <w:t>_Vincular Setor e Grupo</w:t>
      </w:r>
      <w:r w:rsidR="00B0245D" w:rsidRPr="00160DD1">
        <w:rPr>
          <w:i w:val="0"/>
          <w:iCs/>
          <w:color w:val="auto"/>
          <w:sz w:val="24"/>
          <w:szCs w:val="24"/>
        </w:rPr>
        <w:t>;</w:t>
      </w:r>
    </w:p>
    <w:p w:rsidR="00B349FD" w:rsidRPr="00160DD1" w:rsidRDefault="00583E2F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recupera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a lista d</w:t>
      </w:r>
      <w:r w:rsidR="003500B1">
        <w:rPr>
          <w:i w:val="0"/>
          <w:iCs/>
          <w:color w:val="auto"/>
          <w:sz w:val="24"/>
          <w:szCs w:val="24"/>
        </w:rPr>
        <w:t>e grupo(s) participante(s)</w:t>
      </w:r>
      <w:r w:rsidR="00B349FD" w:rsidRPr="00160DD1">
        <w:rPr>
          <w:i w:val="0"/>
          <w:iCs/>
          <w:color w:val="auto"/>
          <w:sz w:val="24"/>
          <w:szCs w:val="24"/>
        </w:rPr>
        <w:t xml:space="preserve"> cadastrado(s); </w:t>
      </w:r>
    </w:p>
    <w:p w:rsidR="00583E2F" w:rsidRPr="00160DD1" w:rsidRDefault="00B349FD" w:rsidP="0091486E">
      <w:pPr>
        <w:pStyle w:val="Instruo"/>
        <w:numPr>
          <w:ilvl w:val="0"/>
          <w:numId w:val="4"/>
        </w:numPr>
        <w:jc w:val="both"/>
        <w:rPr>
          <w:i w:val="0"/>
          <w:iCs/>
          <w:color w:val="auto"/>
          <w:sz w:val="24"/>
          <w:szCs w:val="24"/>
        </w:rPr>
      </w:pPr>
      <w:bookmarkStart w:id="7" w:name="_Ref384893626"/>
      <w:r w:rsidRPr="00160DD1">
        <w:rPr>
          <w:i w:val="0"/>
          <w:iCs/>
          <w:color w:val="auto"/>
          <w:sz w:val="24"/>
          <w:szCs w:val="24"/>
        </w:rPr>
        <w:t>O sistema apresenta a l</w:t>
      </w:r>
      <w:r w:rsidR="003500B1">
        <w:rPr>
          <w:i w:val="0"/>
          <w:iCs/>
          <w:color w:val="auto"/>
          <w:sz w:val="24"/>
          <w:szCs w:val="24"/>
        </w:rPr>
        <w:t>ista de grupo(s) participante(s)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E50F89" w:rsidRPr="00160DD1">
        <w:rPr>
          <w:i w:val="0"/>
          <w:iCs/>
          <w:color w:val="auto"/>
          <w:sz w:val="24"/>
          <w:szCs w:val="24"/>
        </w:rPr>
        <w:t>cadastrado(s</w:t>
      </w:r>
      <w:r w:rsidR="003500B1">
        <w:rPr>
          <w:i w:val="0"/>
          <w:iCs/>
          <w:color w:val="auto"/>
          <w:sz w:val="24"/>
          <w:szCs w:val="24"/>
        </w:rPr>
        <w:t xml:space="preserve">) “Tela Consultar Grupo Participante – </w:t>
      </w:r>
      <w:r w:rsidR="003640D3">
        <w:rPr>
          <w:i w:val="0"/>
          <w:iCs/>
          <w:color w:val="auto"/>
          <w:sz w:val="24"/>
          <w:szCs w:val="24"/>
        </w:rPr>
        <w:t>2.2.1</w:t>
      </w:r>
      <w:r w:rsidR="00E50F89" w:rsidRPr="00160DD1">
        <w:rPr>
          <w:i w:val="0"/>
          <w:iCs/>
          <w:color w:val="auto"/>
          <w:sz w:val="24"/>
          <w:szCs w:val="24"/>
        </w:rPr>
        <w:t xml:space="preserve">”; </w:t>
      </w:r>
      <w:r w:rsidR="00F76CFE" w:rsidRPr="00160DD1">
        <w:rPr>
          <w:b/>
          <w:i w:val="0"/>
          <w:iCs/>
          <w:color w:val="auto"/>
          <w:sz w:val="24"/>
          <w:szCs w:val="24"/>
        </w:rPr>
        <w:t>[IT00</w:t>
      </w:r>
      <w:r w:rsidR="003500B1">
        <w:rPr>
          <w:b/>
          <w:i w:val="0"/>
          <w:iCs/>
          <w:color w:val="auto"/>
          <w:sz w:val="24"/>
          <w:szCs w:val="24"/>
        </w:rPr>
        <w:t>8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  <w:r w:rsidR="00F76CFE" w:rsidRPr="00160DD1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84889782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FA-1</w:t>
        </w:r>
      </w:fldSimple>
      <w:r w:rsidR="00F76CFE" w:rsidRPr="00160DD1">
        <w:rPr>
          <w:b/>
          <w:i w:val="0"/>
          <w:iCs/>
          <w:color w:val="auto"/>
          <w:sz w:val="24"/>
          <w:szCs w:val="24"/>
        </w:rPr>
        <w:t>]</w:t>
      </w:r>
      <w:r w:rsidR="0028247C">
        <w:rPr>
          <w:b/>
          <w:i w:val="0"/>
          <w:iCs/>
          <w:color w:val="auto"/>
          <w:sz w:val="24"/>
          <w:szCs w:val="24"/>
        </w:rPr>
        <w:t xml:space="preserve"> </w:t>
      </w:r>
      <w:r w:rsidR="0028247C" w:rsidRPr="0028247C">
        <w:rPr>
          <w:b/>
          <w:i w:val="0"/>
          <w:iCs/>
          <w:color w:val="auto"/>
          <w:sz w:val="24"/>
          <w:szCs w:val="24"/>
        </w:rPr>
        <w:t>[</w:t>
      </w:r>
      <w:fldSimple w:instr=" REF _Ref384890239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FA-2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50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FA-3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 [</w:t>
      </w:r>
      <w:fldSimple w:instr=" REF _Ref384890262 \r \h  \* MERGEFORMAT ">
        <w:r w:rsidR="000E1747">
          <w:rPr>
            <w:b/>
            <w:i w:val="0"/>
            <w:iCs/>
            <w:color w:val="auto"/>
            <w:sz w:val="24"/>
            <w:szCs w:val="24"/>
          </w:rPr>
          <w:t>FA-4</w:t>
        </w:r>
      </w:fldSimple>
      <w:r w:rsidR="0028247C" w:rsidRPr="0028247C">
        <w:rPr>
          <w:b/>
          <w:i w:val="0"/>
          <w:iCs/>
          <w:color w:val="auto"/>
          <w:sz w:val="24"/>
          <w:szCs w:val="24"/>
        </w:rPr>
        <w:t>]</w:t>
      </w:r>
      <w:r w:rsidR="0096427B" w:rsidRPr="00160DD1">
        <w:rPr>
          <w:i w:val="0"/>
          <w:iCs/>
          <w:color w:val="auto"/>
          <w:sz w:val="24"/>
          <w:szCs w:val="24"/>
        </w:rPr>
        <w:t xml:space="preserve"> </w:t>
      </w:r>
      <w:r w:rsidR="0096427B" w:rsidRPr="00160DD1">
        <w:rPr>
          <w:b/>
          <w:i w:val="0"/>
          <w:iCs/>
          <w:color w:val="auto"/>
          <w:sz w:val="24"/>
          <w:szCs w:val="24"/>
        </w:rPr>
        <w:t>[</w:t>
      </w:r>
      <w:fldSimple w:instr=" REF _Ref384889795 \r \h  \* MERGEFORMAT ">
        <w:r w:rsidR="000E1747" w:rsidRPr="000E1747">
          <w:rPr>
            <w:b/>
            <w:i w:val="0"/>
            <w:iCs/>
            <w:color w:val="auto"/>
            <w:sz w:val="24"/>
            <w:szCs w:val="24"/>
          </w:rPr>
          <w:t>FE-3</w:t>
        </w:r>
      </w:fldSimple>
      <w:r w:rsidR="0096427B" w:rsidRPr="00160DD1">
        <w:rPr>
          <w:b/>
          <w:i w:val="0"/>
          <w:iCs/>
          <w:color w:val="auto"/>
          <w:sz w:val="24"/>
          <w:szCs w:val="24"/>
        </w:rPr>
        <w:t>]</w:t>
      </w:r>
      <w:bookmarkEnd w:id="7"/>
    </w:p>
    <w:p w:rsidR="00177937" w:rsidRPr="00160DD1" w:rsidRDefault="00166B99" w:rsidP="0091486E">
      <w:pPr>
        <w:pStyle w:val="Instruo"/>
        <w:numPr>
          <w:ilvl w:val="0"/>
          <w:numId w:val="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8" w:name="_Ref384894705"/>
      <w:r w:rsidRPr="00160DD1">
        <w:rPr>
          <w:i w:val="0"/>
          <w:color w:val="auto"/>
          <w:sz w:val="24"/>
          <w:szCs w:val="24"/>
        </w:rPr>
        <w:t>O ator informa o(s) parâmetro(s) de pesquisa</w:t>
      </w:r>
      <w:r w:rsidR="00A83F36" w:rsidRPr="00160DD1">
        <w:rPr>
          <w:i w:val="0"/>
          <w:color w:val="auto"/>
          <w:sz w:val="24"/>
          <w:szCs w:val="24"/>
        </w:rPr>
        <w:t>;</w:t>
      </w:r>
      <w:r w:rsidR="00C97AB3" w:rsidRPr="00160DD1">
        <w:rPr>
          <w:i w:val="0"/>
          <w:color w:val="auto"/>
          <w:sz w:val="24"/>
          <w:szCs w:val="24"/>
        </w:rPr>
        <w:t xml:space="preserve"> </w:t>
      </w:r>
      <w:r w:rsidR="00AB7FA2" w:rsidRPr="00160DD1">
        <w:rPr>
          <w:b/>
          <w:i w:val="0"/>
          <w:iCs/>
          <w:color w:val="auto"/>
          <w:sz w:val="24"/>
          <w:szCs w:val="24"/>
        </w:rPr>
        <w:t>[RN</w:t>
      </w:r>
      <w:r w:rsidR="00BA487F">
        <w:rPr>
          <w:b/>
          <w:i w:val="0"/>
          <w:iCs/>
          <w:color w:val="auto"/>
          <w:sz w:val="24"/>
          <w:szCs w:val="24"/>
        </w:rPr>
        <w:t>8</w:t>
      </w:r>
      <w:r w:rsidR="00C97AB3" w:rsidRPr="00160DD1">
        <w:rPr>
          <w:b/>
          <w:i w:val="0"/>
          <w:iCs/>
          <w:color w:val="auto"/>
          <w:sz w:val="24"/>
          <w:szCs w:val="24"/>
        </w:rPr>
        <w:t>–01]</w:t>
      </w:r>
      <w:bookmarkEnd w:id="8"/>
    </w:p>
    <w:p w:rsidR="00787DA4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ator aciona a opção de </w:t>
      </w:r>
      <w:r w:rsidR="00A83F36" w:rsidRPr="00160DD1">
        <w:rPr>
          <w:rFonts w:ascii="Arial" w:hAnsi="Arial" w:cs="Arial"/>
          <w:szCs w:val="24"/>
        </w:rPr>
        <w:t>“</w:t>
      </w:r>
      <w:r w:rsidRPr="00160DD1">
        <w:rPr>
          <w:rFonts w:ascii="Arial" w:hAnsi="Arial" w:cs="Arial"/>
          <w:szCs w:val="24"/>
        </w:rPr>
        <w:t>Pesquisar</w:t>
      </w:r>
      <w:r w:rsidR="00A83F36" w:rsidRPr="00160DD1">
        <w:rPr>
          <w:rFonts w:ascii="Arial" w:hAnsi="Arial" w:cs="Arial"/>
          <w:szCs w:val="24"/>
        </w:rPr>
        <w:t>”;</w:t>
      </w:r>
      <w:r w:rsidR="00E3057B" w:rsidRPr="00160DD1">
        <w:rPr>
          <w:rFonts w:ascii="Arial" w:hAnsi="Arial" w:cs="Arial"/>
          <w:szCs w:val="24"/>
        </w:rPr>
        <w:t xml:space="preserve"> </w:t>
      </w:r>
    </w:p>
    <w:p w:rsidR="0028247C" w:rsidRPr="00160DD1" w:rsidRDefault="0028247C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9" w:name="_Ref385255457"/>
      <w:r>
        <w:rPr>
          <w:rFonts w:ascii="Arial" w:hAnsi="Arial" w:cs="Arial"/>
          <w:szCs w:val="24"/>
        </w:rPr>
        <w:t xml:space="preserve">O sistema valida os dados da pesquisa; </w:t>
      </w:r>
      <w:r w:rsidRPr="0028247C">
        <w:rPr>
          <w:rFonts w:ascii="Arial" w:hAnsi="Arial" w:cs="Arial"/>
          <w:b/>
          <w:szCs w:val="24"/>
        </w:rPr>
        <w:t>[</w:t>
      </w:r>
      <w:fldSimple w:instr=" REF _Ref384889795 \r \h  \* MERGEFORMAT ">
        <w:r w:rsidR="000E1747">
          <w:rPr>
            <w:rFonts w:ascii="Arial" w:hAnsi="Arial" w:cs="Arial"/>
            <w:b/>
            <w:szCs w:val="24"/>
          </w:rPr>
          <w:t>FE-3</w:t>
        </w:r>
      </w:fldSimple>
      <w:r w:rsidRPr="0028247C">
        <w:rPr>
          <w:rFonts w:ascii="Arial" w:hAnsi="Arial" w:cs="Arial"/>
          <w:b/>
          <w:szCs w:val="24"/>
        </w:rPr>
        <w:t>]</w:t>
      </w:r>
      <w:bookmarkEnd w:id="9"/>
    </w:p>
    <w:p w:rsidR="00BA5FAD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0" w:name="_Ref385255319"/>
      <w:r w:rsidRPr="00160DD1">
        <w:rPr>
          <w:rFonts w:ascii="Arial" w:hAnsi="Arial" w:cs="Arial"/>
          <w:szCs w:val="24"/>
        </w:rPr>
        <w:t>O sistema</w:t>
      </w:r>
      <w:r w:rsidR="0067747D" w:rsidRPr="00160DD1">
        <w:rPr>
          <w:rFonts w:ascii="Arial" w:hAnsi="Arial" w:cs="Arial"/>
          <w:szCs w:val="24"/>
        </w:rPr>
        <w:t xml:space="preserve"> atua</w:t>
      </w:r>
      <w:r w:rsidR="00E4661A">
        <w:rPr>
          <w:rFonts w:ascii="Arial" w:hAnsi="Arial" w:cs="Arial"/>
          <w:szCs w:val="24"/>
        </w:rPr>
        <w:t xml:space="preserve">liza a lista de grupos participantes “Tela Consultar Grupo Participante – </w:t>
      </w:r>
      <w:r w:rsidR="00175285">
        <w:rPr>
          <w:rFonts w:ascii="Arial" w:hAnsi="Arial" w:cs="Arial"/>
          <w:szCs w:val="24"/>
        </w:rPr>
        <w:lastRenderedPageBreak/>
        <w:t>2.2.1</w:t>
      </w:r>
      <w:r w:rsidR="0067747D" w:rsidRPr="00160DD1">
        <w:rPr>
          <w:rFonts w:ascii="Arial" w:hAnsi="Arial" w:cs="Arial"/>
          <w:szCs w:val="24"/>
        </w:rPr>
        <w:t>”;</w:t>
      </w:r>
      <w:r w:rsidRPr="00160DD1">
        <w:rPr>
          <w:rFonts w:ascii="Arial" w:hAnsi="Arial" w:cs="Arial"/>
          <w:szCs w:val="24"/>
        </w:rPr>
        <w:t xml:space="preserve"> </w:t>
      </w:r>
      <w:r w:rsidR="00C97AB3" w:rsidRPr="00160DD1">
        <w:rPr>
          <w:rFonts w:ascii="Arial" w:hAnsi="Arial" w:cs="Arial"/>
          <w:b/>
          <w:szCs w:val="24"/>
        </w:rPr>
        <w:t>[</w:t>
      </w:r>
      <w:fldSimple w:instr=" REF _Ref384890239 \r \h  \* MERGEFORMAT ">
        <w:r w:rsidR="000E1747" w:rsidRPr="000E1747">
          <w:rPr>
            <w:rFonts w:ascii="Arial" w:hAnsi="Arial" w:cs="Arial"/>
            <w:b/>
            <w:szCs w:val="24"/>
          </w:rPr>
          <w:t>FA-2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50 \r \h  \* MERGEFORMAT ">
        <w:r w:rsidR="000E1747" w:rsidRPr="000E1747">
          <w:rPr>
            <w:rFonts w:ascii="Arial" w:hAnsi="Arial" w:cs="Arial"/>
            <w:b/>
            <w:szCs w:val="24"/>
          </w:rPr>
          <w:t>FA-3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90262 \r \h  \* MERGEFORMAT ">
        <w:r w:rsidR="000E1747" w:rsidRPr="000E1747">
          <w:rPr>
            <w:rFonts w:ascii="Arial" w:hAnsi="Arial" w:cs="Arial"/>
            <w:b/>
            <w:szCs w:val="24"/>
          </w:rPr>
          <w:t>FA-4</w:t>
        </w:r>
      </w:fldSimple>
      <w:r w:rsidR="00C97AB3" w:rsidRPr="00160DD1">
        <w:rPr>
          <w:rFonts w:ascii="Arial" w:hAnsi="Arial" w:cs="Arial"/>
          <w:b/>
          <w:szCs w:val="24"/>
        </w:rPr>
        <w:t>] [</w:t>
      </w:r>
      <w:fldSimple w:instr=" REF _Ref384889795 \r \h  \* MERGEFORMAT ">
        <w:r w:rsidR="000E1747" w:rsidRPr="000E1747">
          <w:rPr>
            <w:rFonts w:ascii="Arial" w:hAnsi="Arial" w:cs="Arial"/>
            <w:b/>
            <w:szCs w:val="24"/>
          </w:rPr>
          <w:t>FE-3</w:t>
        </w:r>
      </w:fldSimple>
      <w:r w:rsidR="00C97AB3" w:rsidRPr="00160DD1">
        <w:rPr>
          <w:rFonts w:ascii="Arial" w:hAnsi="Arial" w:cs="Arial"/>
          <w:b/>
          <w:szCs w:val="24"/>
        </w:rPr>
        <w:t>]</w:t>
      </w:r>
      <w:bookmarkEnd w:id="10"/>
    </w:p>
    <w:p w:rsidR="006851E1" w:rsidRPr="00160DD1" w:rsidRDefault="006851E1" w:rsidP="0091486E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1" w:name="_Ref384890712"/>
      <w:r w:rsidRPr="00160DD1">
        <w:rPr>
          <w:rFonts w:ascii="Arial" w:hAnsi="Arial" w:cs="Arial"/>
          <w:szCs w:val="24"/>
        </w:rPr>
        <w:t xml:space="preserve">O </w:t>
      </w:r>
      <w:r w:rsidR="0067747D" w:rsidRPr="00160DD1">
        <w:rPr>
          <w:rFonts w:ascii="Arial" w:hAnsi="Arial" w:cs="Arial"/>
          <w:szCs w:val="24"/>
        </w:rPr>
        <w:t>caso de uso é encerrado.</w:t>
      </w:r>
      <w:bookmarkEnd w:id="11"/>
      <w:r w:rsidR="00787DA4" w:rsidRPr="00160DD1">
        <w:rPr>
          <w:rFonts w:ascii="Arial" w:hAnsi="Arial" w:cs="Arial"/>
          <w:szCs w:val="24"/>
        </w:rPr>
        <w:t xml:space="preserve"> </w:t>
      </w:r>
    </w:p>
    <w:p w:rsidR="006851E1" w:rsidRPr="00160DD1" w:rsidRDefault="006851E1" w:rsidP="006851E1">
      <w:pPr>
        <w:ind w:left="360"/>
        <w:rPr>
          <w:rFonts w:cs="Arial"/>
          <w:szCs w:val="24"/>
        </w:rPr>
      </w:pPr>
    </w:p>
    <w:p w:rsidR="00177937" w:rsidRPr="00160DD1" w:rsidRDefault="00177937">
      <w:pPr>
        <w:rPr>
          <w:rFonts w:cs="Arial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2" w:name="_Toc391484573"/>
      <w:r w:rsidRPr="00160DD1">
        <w:t>FLUXOS</w:t>
      </w:r>
      <w:r w:rsidRPr="00160DD1">
        <w:rPr>
          <w:color w:val="auto"/>
        </w:rPr>
        <w:t xml:space="preserve"> ALTERNATIVOS</w:t>
      </w:r>
      <w:bookmarkEnd w:id="12"/>
    </w:p>
    <w:p w:rsidR="00177937" w:rsidRPr="00160DD1" w:rsidRDefault="00E86BF9" w:rsidP="00E86BF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</w:p>
    <w:p w:rsidR="008B54DF" w:rsidRPr="00160DD1" w:rsidRDefault="008B54DF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3" w:name="_Ref384889782"/>
      <w:r w:rsidRPr="00160DD1">
        <w:rPr>
          <w:b/>
          <w:i w:val="0"/>
          <w:iCs/>
          <w:color w:val="auto"/>
          <w:sz w:val="24"/>
          <w:szCs w:val="24"/>
        </w:rPr>
        <w:t xml:space="preserve">Incluir </w:t>
      </w:r>
      <w:bookmarkEnd w:id="13"/>
      <w:r w:rsidR="00446DCD">
        <w:rPr>
          <w:b/>
          <w:i w:val="0"/>
          <w:iCs/>
          <w:color w:val="auto"/>
          <w:sz w:val="24"/>
          <w:szCs w:val="24"/>
        </w:rPr>
        <w:t>Grupo Participante</w:t>
      </w:r>
    </w:p>
    <w:p w:rsidR="00FC218E" w:rsidRPr="00160DD1" w:rsidRDefault="00FC218E" w:rsidP="00FC218E">
      <w:pPr>
        <w:rPr>
          <w:rFonts w:cs="Arial"/>
          <w:color w:val="auto"/>
          <w:szCs w:val="24"/>
        </w:rPr>
      </w:pPr>
      <w:r w:rsidRPr="00160DD1">
        <w:rPr>
          <w:i/>
          <w:iCs/>
          <w:color w:val="auto"/>
          <w:szCs w:val="24"/>
        </w:rPr>
        <w:t xml:space="preserve">  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D21F1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D21F1B">
        <w:rPr>
          <w:i w:val="0"/>
          <w:iCs/>
          <w:color w:val="auto"/>
          <w:sz w:val="24"/>
          <w:szCs w:val="24"/>
        </w:rPr>
      </w:r>
      <w:r w:rsidR="00D21F1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D21F1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D21F1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D21F1B">
        <w:rPr>
          <w:i w:val="0"/>
          <w:iCs/>
          <w:color w:val="auto"/>
          <w:sz w:val="24"/>
          <w:szCs w:val="24"/>
        </w:rPr>
      </w:r>
      <w:r w:rsidR="00D21F1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D21F1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i w:val="0"/>
          <w:iCs/>
          <w:color w:val="auto"/>
          <w:sz w:val="24"/>
          <w:szCs w:val="24"/>
        </w:rPr>
        <w:t>quando o ator acio</w:t>
      </w:r>
      <w:r w:rsidR="00F31DB5" w:rsidRPr="00160DD1">
        <w:rPr>
          <w:i w:val="0"/>
          <w:iCs/>
          <w:color w:val="auto"/>
          <w:sz w:val="24"/>
          <w:szCs w:val="24"/>
        </w:rPr>
        <w:t>na a opção “Incluir</w:t>
      </w:r>
      <w:r w:rsidRPr="00160DD1">
        <w:rPr>
          <w:i w:val="0"/>
          <w:iCs/>
          <w:color w:val="auto"/>
          <w:sz w:val="24"/>
          <w:szCs w:val="24"/>
        </w:rPr>
        <w:t>”</w:t>
      </w:r>
      <w:r w:rsidR="00EC384B">
        <w:rPr>
          <w:i w:val="0"/>
          <w:iCs/>
          <w:color w:val="auto"/>
          <w:sz w:val="24"/>
          <w:szCs w:val="24"/>
        </w:rPr>
        <w:t>;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tela de inclusão</w:t>
      </w:r>
      <w:r w:rsidR="00195BC1" w:rsidRPr="00160DD1">
        <w:rPr>
          <w:i w:val="0"/>
          <w:iCs/>
          <w:color w:val="auto"/>
          <w:sz w:val="24"/>
          <w:szCs w:val="24"/>
        </w:rPr>
        <w:t xml:space="preserve"> “Tela</w:t>
      </w:r>
      <w:r w:rsidR="00446DCD">
        <w:rPr>
          <w:i w:val="0"/>
          <w:iCs/>
          <w:color w:val="auto"/>
          <w:sz w:val="24"/>
          <w:szCs w:val="24"/>
        </w:rPr>
        <w:t xml:space="preserve"> Incluir Grupo Participante</w:t>
      </w:r>
      <w:r w:rsidR="002D58F6" w:rsidRPr="00160DD1">
        <w:rPr>
          <w:i w:val="0"/>
          <w:iCs/>
          <w:color w:val="auto"/>
          <w:sz w:val="24"/>
          <w:szCs w:val="24"/>
        </w:rPr>
        <w:t xml:space="preserve"> – 2.2.2”</w:t>
      </w:r>
      <w:r w:rsidR="00EC384B">
        <w:rPr>
          <w:i w:val="0"/>
          <w:iCs/>
          <w:color w:val="auto"/>
          <w:sz w:val="24"/>
          <w:szCs w:val="24"/>
        </w:rPr>
        <w:t>;</w:t>
      </w:r>
      <w:r w:rsidRPr="00160DD1">
        <w:rPr>
          <w:i w:val="0"/>
          <w:iCs/>
          <w:color w:val="auto"/>
          <w:sz w:val="24"/>
          <w:szCs w:val="24"/>
        </w:rPr>
        <w:t xml:space="preserve"> </w:t>
      </w:r>
      <w:r w:rsidR="00A61B59" w:rsidRPr="00160DD1">
        <w:rPr>
          <w:b/>
          <w:i w:val="0"/>
          <w:iCs/>
          <w:color w:val="auto"/>
          <w:sz w:val="24"/>
          <w:szCs w:val="24"/>
        </w:rPr>
        <w:t>[IT00</w:t>
      </w:r>
      <w:r w:rsidR="00446DCD">
        <w:rPr>
          <w:b/>
          <w:i w:val="0"/>
          <w:iCs/>
          <w:color w:val="auto"/>
          <w:sz w:val="24"/>
          <w:szCs w:val="24"/>
        </w:rPr>
        <w:t>8</w:t>
      </w:r>
      <w:r w:rsidRPr="00160DD1">
        <w:rPr>
          <w:b/>
          <w:i w:val="0"/>
          <w:iCs/>
          <w:color w:val="auto"/>
          <w:sz w:val="24"/>
          <w:szCs w:val="24"/>
        </w:rPr>
        <w:t>]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4" w:name="_Ref384894125"/>
      <w:r w:rsidRPr="00160DD1">
        <w:rPr>
          <w:i w:val="0"/>
          <w:color w:val="auto"/>
          <w:sz w:val="24"/>
          <w:szCs w:val="24"/>
        </w:rPr>
        <w:t>O ator</w:t>
      </w:r>
      <w:r w:rsidR="002D58F6" w:rsidRPr="00160DD1">
        <w:rPr>
          <w:i w:val="0"/>
          <w:color w:val="auto"/>
          <w:sz w:val="24"/>
          <w:szCs w:val="24"/>
        </w:rPr>
        <w:t xml:space="preserve"> informa os dados;</w:t>
      </w:r>
      <w:bookmarkEnd w:id="14"/>
    </w:p>
    <w:p w:rsidR="00FC218E" w:rsidRPr="00160DD1" w:rsidRDefault="002D58F6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aciona a opção</w:t>
      </w:r>
      <w:r w:rsidR="00FC218E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FC218E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</w:t>
      </w:r>
      <w:r w:rsidRPr="00160DD1">
        <w:rPr>
          <w:rFonts w:ascii="Arial" w:hAnsi="Arial" w:cs="Arial"/>
          <w:szCs w:val="24"/>
        </w:rPr>
        <w:t xml:space="preserve">; </w:t>
      </w:r>
      <w:r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Pr="00160DD1">
        <w:rPr>
          <w:rFonts w:ascii="Arial" w:hAnsi="Arial" w:cs="Arial"/>
          <w:b/>
          <w:szCs w:val="24"/>
        </w:rPr>
        <w:t>]</w:t>
      </w:r>
      <w:r w:rsidRPr="00160DD1">
        <w:rPr>
          <w:rFonts w:ascii="Arial" w:hAnsi="Arial" w:cs="Arial"/>
          <w:szCs w:val="24"/>
        </w:rPr>
        <w:t xml:space="preserve"> </w:t>
      </w:r>
      <w:r w:rsidR="00FC218E" w:rsidRPr="00160DD1">
        <w:rPr>
          <w:rFonts w:ascii="Arial" w:hAnsi="Arial" w:cs="Arial"/>
          <w:szCs w:val="24"/>
        </w:rPr>
        <w:t xml:space="preserve"> </w:t>
      </w:r>
    </w:p>
    <w:p w:rsidR="00FC218E" w:rsidRPr="00160DD1" w:rsidRDefault="00FC218E" w:rsidP="0091486E">
      <w:pPr>
        <w:pStyle w:val="Instruo"/>
        <w:numPr>
          <w:ilvl w:val="0"/>
          <w:numId w:val="9"/>
        </w:numPr>
        <w:jc w:val="both"/>
        <w:rPr>
          <w:i w:val="0"/>
          <w:color w:val="auto"/>
          <w:sz w:val="24"/>
          <w:szCs w:val="24"/>
        </w:rPr>
      </w:pPr>
      <w:bookmarkStart w:id="15" w:name="_Ref385255593"/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valida os dados</w:t>
      </w:r>
      <w:r w:rsidR="002D58F6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informados;</w:t>
      </w:r>
      <w:r w:rsidR="00175AF9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_Ref384397525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FE-1</w:t>
        </w:r>
      </w:fldSimple>
      <w:r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[</w:t>
      </w:r>
      <w:fldSimple w:instr=" REF _Ref384890644 \r \h  \* MERGEFORMAT ">
        <w:r w:rsidR="000E1747" w:rsidRPr="000E1747">
          <w:rPr>
            <w:rFonts w:eastAsia="SimSun"/>
            <w:b/>
            <w:i w:val="0"/>
            <w:color w:val="auto"/>
            <w:kern w:val="3"/>
            <w:sz w:val="24"/>
            <w:szCs w:val="24"/>
            <w:lang w:eastAsia="zh-CN" w:bidi="hi-IN"/>
          </w:rPr>
          <w:t>FE-2</w:t>
        </w:r>
      </w:fldSimple>
      <w:r w:rsidR="00175AF9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15"/>
      <w:r w:rsidR="00C92952" w:rsidRPr="00160DD1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 xml:space="preserve"> </w:t>
      </w:r>
    </w:p>
    <w:p w:rsidR="00FC218E" w:rsidRPr="00160DD1" w:rsidRDefault="004B0E2B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6" w:name="_Ref385255494"/>
      <w:r w:rsidRPr="00160DD1">
        <w:rPr>
          <w:rFonts w:ascii="Arial" w:hAnsi="Arial" w:cs="Arial"/>
          <w:szCs w:val="24"/>
        </w:rPr>
        <w:t>O sistema grava</w:t>
      </w:r>
      <w:r w:rsidR="00FC218E" w:rsidRPr="00160DD1">
        <w:rPr>
          <w:rFonts w:ascii="Arial" w:hAnsi="Arial" w:cs="Arial"/>
          <w:szCs w:val="24"/>
        </w:rPr>
        <w:t xml:space="preserve"> o registro</w:t>
      </w:r>
      <w:r w:rsidR="0065601D" w:rsidRPr="00160DD1">
        <w:rPr>
          <w:rFonts w:ascii="Arial" w:hAnsi="Arial" w:cs="Arial"/>
          <w:szCs w:val="24"/>
        </w:rPr>
        <w:t>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16"/>
      <w:r w:rsidR="000E1747">
        <w:rPr>
          <w:rFonts w:ascii="Arial" w:hAnsi="Arial" w:cs="Arial"/>
          <w:b/>
          <w:szCs w:val="24"/>
        </w:rPr>
        <w:t xml:space="preserve"> [</w:t>
      </w:r>
      <w:r w:rsidR="00D21F1B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D21F1B">
        <w:rPr>
          <w:rFonts w:ascii="Arial" w:hAnsi="Arial" w:cs="Arial"/>
          <w:b/>
          <w:szCs w:val="24"/>
        </w:rPr>
      </w:r>
      <w:r w:rsidR="00D21F1B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D21F1B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FC218E" w:rsidRPr="00160DD1" w:rsidRDefault="00447943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bookmarkStart w:id="17" w:name="_Ref385256831"/>
      <w:r w:rsidRPr="00160DD1">
        <w:rPr>
          <w:rFonts w:ascii="Arial" w:hAnsi="Arial" w:cs="Arial"/>
          <w:szCs w:val="24"/>
        </w:rPr>
        <w:t>O sistema apresenta</w:t>
      </w:r>
      <w:r w:rsidR="00FC218E" w:rsidRPr="00160DD1">
        <w:rPr>
          <w:rFonts w:ascii="Arial" w:hAnsi="Arial" w:cs="Arial"/>
          <w:szCs w:val="24"/>
        </w:rPr>
        <w:t xml:space="preserve"> a mensagem</w:t>
      </w:r>
      <w:r w:rsidR="0065601D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B141F" w:rsidRPr="00160DD1">
        <w:rPr>
          <w:rFonts w:ascii="Arial" w:hAnsi="Arial" w:cs="Arial"/>
          <w:b/>
          <w:szCs w:val="24"/>
        </w:rPr>
        <w:t>[MSG001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17"/>
    </w:p>
    <w:p w:rsidR="00FC218E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65601D" w:rsidRPr="00160DD1">
        <w:rPr>
          <w:rFonts w:ascii="Arial" w:hAnsi="Arial" w:cs="Arial"/>
          <w:szCs w:val="24"/>
        </w:rPr>
        <w:t>;</w:t>
      </w:r>
    </w:p>
    <w:p w:rsidR="00177937" w:rsidRPr="00160DD1" w:rsidRDefault="00FC218E" w:rsidP="0091486E">
      <w:pPr>
        <w:pStyle w:val="PargrafodaLista"/>
        <w:numPr>
          <w:ilvl w:val="0"/>
          <w:numId w:val="9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</w:t>
      </w:r>
      <w:r w:rsidR="0065601D" w:rsidRPr="00160DD1">
        <w:rPr>
          <w:rFonts w:ascii="Arial" w:hAnsi="Arial" w:cs="Arial"/>
          <w:szCs w:val="24"/>
        </w:rPr>
        <w:t xml:space="preserve">retorna para o passo </w:t>
      </w:r>
      <w:fldSimple w:instr=" REF _Ref384890712 \r \h  \* MERGEFORMAT ">
        <w:r w:rsidR="000E1747" w:rsidRPr="00005873">
          <w:rPr>
            <w:rFonts w:ascii="Arial" w:hAnsi="Arial" w:cs="Arial"/>
            <w:szCs w:val="24"/>
          </w:rPr>
          <w:t>8</w:t>
        </w:r>
      </w:fldSimple>
      <w:r w:rsidR="0065601D" w:rsidRPr="00160DD1">
        <w:rPr>
          <w:rFonts w:ascii="Arial" w:hAnsi="Arial" w:cs="Arial"/>
          <w:szCs w:val="24"/>
        </w:rPr>
        <w:t xml:space="preserve"> do fluxo básico.</w:t>
      </w:r>
      <w:r w:rsidRPr="00160DD1">
        <w:rPr>
          <w:rFonts w:ascii="Arial" w:hAnsi="Arial" w:cs="Arial"/>
          <w:szCs w:val="24"/>
        </w:rPr>
        <w:t xml:space="preserve"> </w:t>
      </w:r>
    </w:p>
    <w:p w:rsidR="00177937" w:rsidRPr="00160DD1" w:rsidRDefault="00177937">
      <w:pPr>
        <w:pStyle w:val="RUPCorpo1"/>
        <w:rPr>
          <w:i/>
          <w:iCs/>
          <w:sz w:val="24"/>
          <w:szCs w:val="24"/>
        </w:rPr>
      </w:pPr>
    </w:p>
    <w:p w:rsidR="00177937" w:rsidRPr="00160DD1" w:rsidRDefault="00C143E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18" w:name="_Ref384890239"/>
      <w:r w:rsidRPr="00160DD1">
        <w:rPr>
          <w:b/>
          <w:i w:val="0"/>
          <w:iCs/>
          <w:color w:val="auto"/>
          <w:sz w:val="24"/>
          <w:szCs w:val="24"/>
        </w:rPr>
        <w:t>Alterar</w:t>
      </w:r>
      <w:bookmarkEnd w:id="18"/>
      <w:r w:rsidR="00005873">
        <w:rPr>
          <w:b/>
          <w:i w:val="0"/>
          <w:iCs/>
          <w:color w:val="auto"/>
          <w:sz w:val="24"/>
          <w:szCs w:val="24"/>
        </w:rPr>
        <w:t xml:space="preserve"> Grupo Participante</w:t>
      </w:r>
    </w:p>
    <w:p w:rsidR="00825130" w:rsidRPr="00160DD1" w:rsidRDefault="00825130" w:rsidP="00825130"/>
    <w:p w:rsidR="00177937" w:rsidRPr="00160DD1" w:rsidRDefault="006851E1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início</w:t>
      </w:r>
      <w:r w:rsidR="0028247C" w:rsidRPr="0028247C">
        <w:rPr>
          <w:i w:val="0"/>
          <w:iCs/>
          <w:color w:val="auto"/>
          <w:sz w:val="24"/>
          <w:szCs w:val="24"/>
        </w:rPr>
        <w:t xml:space="preserve">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D21F1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D21F1B">
        <w:rPr>
          <w:i w:val="0"/>
          <w:iCs/>
          <w:color w:val="auto"/>
          <w:sz w:val="24"/>
          <w:szCs w:val="24"/>
        </w:rPr>
      </w:r>
      <w:r w:rsidR="00D21F1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D21F1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D21F1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D21F1B">
        <w:rPr>
          <w:i w:val="0"/>
          <w:iCs/>
          <w:color w:val="auto"/>
          <w:sz w:val="24"/>
          <w:szCs w:val="24"/>
        </w:rPr>
      </w:r>
      <w:r w:rsidR="00D21F1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D21F1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fluxo básico,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quando o ator acio</w:t>
      </w:r>
      <w:r w:rsidR="00C143E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na a opção “Alterar</w:t>
      </w:r>
      <w:r w:rsidR="00D06B2A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</w:p>
    <w:p w:rsidR="00177937" w:rsidRPr="00160DD1" w:rsidRDefault="00D06B2A" w:rsidP="0091486E">
      <w:pPr>
        <w:pStyle w:val="Instruo"/>
        <w:numPr>
          <w:ilvl w:val="0"/>
          <w:numId w:val="5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alteração</w:t>
      </w:r>
      <w:r w:rsidR="00005873">
        <w:rPr>
          <w:rFonts w:ascii="Arial" w:hAnsi="Arial" w:cs="Arial"/>
          <w:szCs w:val="24"/>
        </w:rPr>
        <w:t xml:space="preserve"> “Tela Alterar Grupo Participante</w:t>
      </w:r>
      <w:r w:rsidR="00326B4C" w:rsidRPr="00160DD1">
        <w:rPr>
          <w:rFonts w:ascii="Arial" w:hAnsi="Arial" w:cs="Arial"/>
          <w:szCs w:val="24"/>
        </w:rPr>
        <w:t xml:space="preserve"> – 2.2.3”;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963459" w:rsidRPr="00160DD1">
        <w:rPr>
          <w:rFonts w:ascii="Arial" w:hAnsi="Arial" w:cs="Arial"/>
          <w:b/>
          <w:szCs w:val="24"/>
        </w:rPr>
        <w:t>[IT00</w:t>
      </w:r>
      <w:r w:rsidR="00005873">
        <w:rPr>
          <w:rFonts w:ascii="Arial" w:hAnsi="Arial" w:cs="Arial"/>
          <w:b/>
          <w:szCs w:val="24"/>
        </w:rPr>
        <w:t>8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19" w:name="_Ref384894233"/>
      <w:r w:rsidRPr="00160DD1">
        <w:rPr>
          <w:rFonts w:ascii="Arial" w:hAnsi="Arial" w:cs="Arial"/>
          <w:szCs w:val="24"/>
        </w:rPr>
        <w:t>O ator altera os dados</w:t>
      </w:r>
      <w:r w:rsidR="00326B4C" w:rsidRPr="00160DD1">
        <w:rPr>
          <w:rFonts w:ascii="Arial" w:hAnsi="Arial" w:cs="Arial"/>
          <w:szCs w:val="24"/>
        </w:rPr>
        <w:t>;</w:t>
      </w:r>
      <w:bookmarkEnd w:id="19"/>
    </w:p>
    <w:p w:rsidR="00D06B2A" w:rsidRPr="00160DD1" w:rsidRDefault="002D58F6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0" w:name="_Ref385255523"/>
      <w:r w:rsidRPr="00160DD1">
        <w:rPr>
          <w:rFonts w:ascii="Arial" w:hAnsi="Arial" w:cs="Arial"/>
          <w:szCs w:val="24"/>
        </w:rPr>
        <w:t>O ator aciona a opção</w:t>
      </w:r>
      <w:r w:rsidR="00D06B2A" w:rsidRPr="00160DD1">
        <w:rPr>
          <w:rFonts w:ascii="Arial" w:hAnsi="Arial" w:cs="Arial"/>
          <w:szCs w:val="24"/>
        </w:rPr>
        <w:t xml:space="preserve"> </w:t>
      </w:r>
      <w:r w:rsidR="00326B4C" w:rsidRPr="00160DD1">
        <w:rPr>
          <w:rFonts w:ascii="Arial" w:hAnsi="Arial" w:cs="Arial"/>
          <w:szCs w:val="24"/>
        </w:rPr>
        <w:t>“</w:t>
      </w:r>
      <w:r w:rsidR="00D06B2A" w:rsidRPr="00160DD1">
        <w:rPr>
          <w:rFonts w:ascii="Arial" w:hAnsi="Arial" w:cs="Arial"/>
          <w:szCs w:val="24"/>
        </w:rPr>
        <w:t>Salvar</w:t>
      </w:r>
      <w:r w:rsidR="00326B4C" w:rsidRPr="00160DD1">
        <w:rPr>
          <w:rFonts w:ascii="Arial" w:hAnsi="Arial" w:cs="Arial"/>
          <w:szCs w:val="24"/>
        </w:rPr>
        <w:t>”;</w:t>
      </w:r>
      <w:r w:rsidR="0028247C">
        <w:rPr>
          <w:rFonts w:ascii="Arial" w:hAnsi="Arial" w:cs="Arial"/>
          <w:szCs w:val="24"/>
        </w:rPr>
        <w:t xml:space="preserve"> </w:t>
      </w:r>
      <w:r w:rsidR="0028247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28247C" w:rsidRPr="00160DD1">
        <w:rPr>
          <w:rFonts w:ascii="Arial" w:hAnsi="Arial" w:cs="Arial"/>
          <w:b/>
          <w:szCs w:val="24"/>
        </w:rPr>
        <w:t>]</w:t>
      </w:r>
      <w:bookmarkEnd w:id="20"/>
    </w:p>
    <w:p w:rsidR="00D06B2A" w:rsidRPr="00160DD1" w:rsidRDefault="00D06B2A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1" w:name="_Ref385255624"/>
      <w:r w:rsidRPr="00160DD1">
        <w:rPr>
          <w:rFonts w:ascii="Arial" w:hAnsi="Arial" w:cs="Arial"/>
          <w:szCs w:val="24"/>
        </w:rPr>
        <w:t>O sistema valida os dados</w:t>
      </w:r>
      <w:r w:rsidR="00326B4C" w:rsidRPr="00160DD1">
        <w:rPr>
          <w:rFonts w:ascii="Arial" w:hAnsi="Arial" w:cs="Arial"/>
          <w:szCs w:val="24"/>
        </w:rPr>
        <w:t>;</w:t>
      </w:r>
      <w:r w:rsidR="00962BC2" w:rsidRPr="00160DD1">
        <w:rPr>
          <w:rFonts w:ascii="Arial" w:hAnsi="Arial" w:cs="Arial"/>
          <w:szCs w:val="24"/>
        </w:rPr>
        <w:t xml:space="preserve"> </w:t>
      </w:r>
      <w:r w:rsidR="00962BC2" w:rsidRPr="00160DD1">
        <w:rPr>
          <w:rFonts w:ascii="Arial" w:hAnsi="Arial" w:cs="Arial"/>
          <w:b/>
          <w:szCs w:val="24"/>
        </w:rPr>
        <w:t>[</w:t>
      </w:r>
      <w:fldSimple w:instr=" REF _Ref384397525 \r \h  \* MERGEFORMAT ">
        <w:r w:rsidR="000E1747" w:rsidRPr="000E1747">
          <w:rPr>
            <w:rFonts w:ascii="Arial" w:hAnsi="Arial" w:cs="Arial"/>
            <w:b/>
            <w:szCs w:val="24"/>
          </w:rPr>
          <w:t>FE-1</w:t>
        </w:r>
      </w:fldSimple>
      <w:r w:rsidR="00962BC2" w:rsidRPr="00160DD1">
        <w:rPr>
          <w:rFonts w:ascii="Arial" w:hAnsi="Arial" w:cs="Arial"/>
          <w:b/>
          <w:szCs w:val="24"/>
        </w:rPr>
        <w:t>] [</w:t>
      </w:r>
      <w:fldSimple w:instr=" REF _Ref384890644 \r \h  \* MERGEFORMAT ">
        <w:r w:rsidR="000E1747" w:rsidRPr="000E1747">
          <w:rPr>
            <w:rFonts w:ascii="Arial" w:hAnsi="Arial" w:cs="Arial"/>
            <w:b/>
            <w:szCs w:val="24"/>
          </w:rPr>
          <w:t>FE-2</w:t>
        </w:r>
      </w:fldSimple>
      <w:r w:rsidR="00962BC2" w:rsidRPr="00160DD1">
        <w:rPr>
          <w:rFonts w:ascii="Arial" w:hAnsi="Arial" w:cs="Arial"/>
          <w:b/>
          <w:szCs w:val="24"/>
        </w:rPr>
        <w:t>]</w:t>
      </w:r>
      <w:bookmarkEnd w:id="21"/>
    </w:p>
    <w:p w:rsidR="00D06B2A" w:rsidRPr="00160DD1" w:rsidRDefault="004B0E2B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2" w:name="_Ref385256693"/>
      <w:r w:rsidRPr="00160DD1">
        <w:rPr>
          <w:rFonts w:ascii="Arial" w:hAnsi="Arial" w:cs="Arial"/>
          <w:szCs w:val="24"/>
        </w:rPr>
        <w:t>O sistema grava</w:t>
      </w:r>
      <w:r w:rsidR="00447943" w:rsidRPr="00160DD1">
        <w:rPr>
          <w:rFonts w:ascii="Arial" w:hAnsi="Arial" w:cs="Arial"/>
          <w:szCs w:val="24"/>
        </w:rPr>
        <w:t xml:space="preserve"> o registro</w:t>
      </w:r>
      <w:r w:rsidR="00326B4C" w:rsidRPr="00160DD1">
        <w:rPr>
          <w:rFonts w:ascii="Arial" w:hAnsi="Arial" w:cs="Arial"/>
          <w:szCs w:val="24"/>
        </w:rPr>
        <w:t>;</w:t>
      </w:r>
      <w:bookmarkEnd w:id="22"/>
      <w:r w:rsidR="000E1747">
        <w:rPr>
          <w:rFonts w:ascii="Arial" w:hAnsi="Arial" w:cs="Arial"/>
          <w:szCs w:val="24"/>
        </w:rPr>
        <w:t xml:space="preserve"> </w:t>
      </w:r>
      <w:r w:rsidR="000E1747" w:rsidRPr="000E1747">
        <w:rPr>
          <w:rFonts w:ascii="Arial" w:hAnsi="Arial" w:cs="Arial"/>
          <w:b/>
          <w:szCs w:val="24"/>
        </w:rPr>
        <w:t>[</w:t>
      </w:r>
      <w:fldSimple w:instr=" REF _Ref385256722 \r \h  \* MERGEFORMAT ">
        <w:r w:rsidR="000E1747">
          <w:rPr>
            <w:rFonts w:ascii="Arial" w:hAnsi="Arial" w:cs="Arial"/>
            <w:b/>
            <w:szCs w:val="24"/>
          </w:rPr>
          <w:t>PE01</w:t>
        </w:r>
      </w:fldSimple>
      <w:r w:rsidR="000E1747" w:rsidRPr="000E1747">
        <w:rPr>
          <w:rFonts w:ascii="Arial" w:hAnsi="Arial" w:cs="Arial"/>
          <w:b/>
          <w:szCs w:val="24"/>
        </w:rPr>
        <w:t>]</w:t>
      </w:r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bookmarkStart w:id="23" w:name="_Ref385256800"/>
      <w:r w:rsidRPr="00160DD1">
        <w:rPr>
          <w:rFonts w:ascii="Arial" w:hAnsi="Arial" w:cs="Arial"/>
          <w:szCs w:val="24"/>
        </w:rPr>
        <w:t>O sistema apresenta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0B12EC" w:rsidRPr="00160DD1">
        <w:rPr>
          <w:rFonts w:ascii="Arial" w:hAnsi="Arial" w:cs="Arial"/>
          <w:b/>
          <w:szCs w:val="24"/>
        </w:rPr>
        <w:t>[MSG002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3"/>
    </w:p>
    <w:p w:rsidR="00447943" w:rsidRPr="00160DD1" w:rsidRDefault="00447943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26B4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</w:p>
    <w:p w:rsidR="00326B4C" w:rsidRPr="00160DD1" w:rsidRDefault="00326B4C" w:rsidP="0091486E">
      <w:pPr>
        <w:pStyle w:val="PargrafodaLista"/>
        <w:numPr>
          <w:ilvl w:val="0"/>
          <w:numId w:val="5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77937" w:rsidRPr="00160DD1" w:rsidRDefault="00177937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69778B" w:rsidRPr="00160DD1" w:rsidRDefault="0069778B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4" w:name="_Ref384890250"/>
      <w:r w:rsidRPr="00160DD1">
        <w:rPr>
          <w:b/>
          <w:i w:val="0"/>
          <w:iCs/>
          <w:color w:val="auto"/>
          <w:sz w:val="24"/>
          <w:szCs w:val="24"/>
        </w:rPr>
        <w:t>Exclui</w:t>
      </w:r>
      <w:bookmarkEnd w:id="24"/>
      <w:r w:rsidR="00EB5D0F">
        <w:rPr>
          <w:b/>
          <w:i w:val="0"/>
          <w:iCs/>
          <w:color w:val="auto"/>
          <w:sz w:val="24"/>
          <w:szCs w:val="24"/>
        </w:rPr>
        <w:t>r Grupo Participante</w:t>
      </w:r>
    </w:p>
    <w:p w:rsidR="00825130" w:rsidRPr="00160DD1" w:rsidRDefault="00825130" w:rsidP="00825130"/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i w:val="0"/>
          <w:iCs/>
          <w:color w:val="auto"/>
          <w:sz w:val="24"/>
          <w:szCs w:val="24"/>
        </w:rPr>
        <w:t xml:space="preserve">no passo </w:t>
      </w:r>
      <w:r w:rsidR="00D21F1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_Ref384893626 \r \h </w:instrText>
      </w:r>
      <w:r w:rsidR="00D21F1B">
        <w:rPr>
          <w:i w:val="0"/>
          <w:iCs/>
          <w:color w:val="auto"/>
          <w:sz w:val="24"/>
          <w:szCs w:val="24"/>
        </w:rPr>
      </w:r>
      <w:r w:rsidR="00D21F1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3</w:t>
      </w:r>
      <w:r w:rsidR="00D21F1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ou no passo </w:t>
      </w:r>
      <w:r w:rsidR="00D21F1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_Ref385255319 \r \h </w:instrText>
      </w:r>
      <w:r w:rsidR="00D21F1B">
        <w:rPr>
          <w:i w:val="0"/>
          <w:iCs/>
          <w:color w:val="auto"/>
          <w:sz w:val="24"/>
          <w:szCs w:val="24"/>
        </w:rPr>
      </w:r>
      <w:r w:rsidR="00D21F1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7</w:t>
      </w:r>
      <w:r w:rsidR="00D21F1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fluxo básico,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“Excluir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“;</w:t>
      </w:r>
    </w:p>
    <w:p w:rsidR="0069778B" w:rsidRPr="00160DD1" w:rsidRDefault="0069778B" w:rsidP="0091486E">
      <w:pPr>
        <w:pStyle w:val="Instruo"/>
        <w:numPr>
          <w:ilvl w:val="0"/>
          <w:numId w:val="10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326B4C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 exclusão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EB5D0F">
        <w:rPr>
          <w:rFonts w:ascii="Arial" w:hAnsi="Arial" w:cs="Arial"/>
          <w:szCs w:val="24"/>
        </w:rPr>
        <w:t>“Tela Excluir Grupo Participante</w:t>
      </w:r>
      <w:r w:rsidR="00326B4C" w:rsidRPr="00160DD1">
        <w:rPr>
          <w:rFonts w:ascii="Arial" w:hAnsi="Arial" w:cs="Arial"/>
          <w:szCs w:val="24"/>
        </w:rPr>
        <w:t xml:space="preserve"> – 2.2.4”; </w:t>
      </w:r>
      <w:r w:rsidR="00A422EC" w:rsidRPr="00160DD1">
        <w:rPr>
          <w:rFonts w:ascii="Arial" w:hAnsi="Arial" w:cs="Arial"/>
          <w:b/>
          <w:szCs w:val="24"/>
        </w:rPr>
        <w:t>[IT00</w:t>
      </w:r>
      <w:r w:rsidR="00EB5D0F">
        <w:rPr>
          <w:rFonts w:ascii="Arial" w:hAnsi="Arial" w:cs="Arial"/>
          <w:b/>
          <w:szCs w:val="24"/>
        </w:rPr>
        <w:t>8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confere os dados</w:t>
      </w:r>
      <w:r w:rsidR="00326B4C" w:rsidRPr="00160DD1">
        <w:rPr>
          <w:rFonts w:ascii="Arial" w:hAnsi="Arial" w:cs="Arial"/>
          <w:szCs w:val="24"/>
        </w:rPr>
        <w:t>;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5" w:name="_Ref385255546"/>
      <w:r w:rsidRPr="00160DD1">
        <w:rPr>
          <w:rFonts w:ascii="Arial" w:hAnsi="Arial" w:cs="Arial"/>
          <w:szCs w:val="24"/>
        </w:rPr>
        <w:t>O ator aciona a opç</w:t>
      </w:r>
      <w:r w:rsidR="0028247C">
        <w:rPr>
          <w:rFonts w:ascii="Arial" w:hAnsi="Arial" w:cs="Arial"/>
          <w:szCs w:val="24"/>
        </w:rPr>
        <w:t>ão de “Excluir</w:t>
      </w:r>
      <w:r w:rsidR="00326B4C" w:rsidRPr="00160DD1">
        <w:rPr>
          <w:rFonts w:ascii="Arial" w:hAnsi="Arial" w:cs="Arial"/>
          <w:szCs w:val="24"/>
        </w:rPr>
        <w:t>”;</w:t>
      </w:r>
      <w:r w:rsidR="003C77CC" w:rsidRPr="00160DD1">
        <w:rPr>
          <w:rFonts w:ascii="Arial" w:hAnsi="Arial" w:cs="Arial"/>
          <w:szCs w:val="24"/>
        </w:rPr>
        <w:t xml:space="preserve"> </w:t>
      </w:r>
      <w:r w:rsidR="003C77CC" w:rsidRPr="00160DD1">
        <w:rPr>
          <w:rFonts w:ascii="Arial" w:hAnsi="Arial" w:cs="Arial"/>
          <w:b/>
          <w:szCs w:val="24"/>
        </w:rPr>
        <w:t>[</w:t>
      </w:r>
      <w:fldSimple w:instr=" REF _Ref384890611 \r \h  \* MERGEFORMAT ">
        <w:r w:rsidR="000E1747" w:rsidRPr="000E1747">
          <w:rPr>
            <w:rFonts w:ascii="Arial" w:hAnsi="Arial" w:cs="Arial"/>
            <w:b/>
            <w:szCs w:val="24"/>
          </w:rPr>
          <w:t>FA-5</w:t>
        </w:r>
      </w:fldSimple>
      <w:r w:rsidR="003C77CC" w:rsidRPr="00160DD1">
        <w:rPr>
          <w:rFonts w:ascii="Arial" w:hAnsi="Arial" w:cs="Arial"/>
          <w:b/>
          <w:szCs w:val="24"/>
        </w:rPr>
        <w:t>]</w:t>
      </w:r>
      <w:bookmarkEnd w:id="25"/>
      <w:r w:rsidR="000E095E">
        <w:rPr>
          <w:rFonts w:ascii="Arial" w:hAnsi="Arial" w:cs="Arial"/>
          <w:b/>
          <w:szCs w:val="24"/>
        </w:rPr>
        <w:t xml:space="preserve"> 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C84147" w:rsidRPr="00160DD1">
        <w:rPr>
          <w:rFonts w:ascii="Arial" w:hAnsi="Arial" w:cs="Arial"/>
          <w:b/>
          <w:szCs w:val="24"/>
        </w:rPr>
        <w:t>[MSG</w:t>
      </w:r>
      <w:r w:rsidR="00920E77" w:rsidRPr="00160DD1">
        <w:rPr>
          <w:rFonts w:ascii="Arial" w:hAnsi="Arial" w:cs="Arial"/>
          <w:b/>
          <w:szCs w:val="24"/>
        </w:rPr>
        <w:t>003</w:t>
      </w:r>
      <w:r w:rsidR="00175AF9" w:rsidRPr="00160DD1">
        <w:rPr>
          <w:rFonts w:ascii="Arial" w:hAnsi="Arial" w:cs="Arial"/>
          <w:b/>
          <w:szCs w:val="24"/>
        </w:rPr>
        <w:t>]</w:t>
      </w:r>
      <w:r w:rsidR="001A18DE">
        <w:rPr>
          <w:rFonts w:ascii="Arial" w:hAnsi="Arial" w:cs="Arial"/>
          <w:b/>
          <w:szCs w:val="24"/>
        </w:rPr>
        <w:t xml:space="preserve"> [</w:t>
      </w:r>
      <w:r w:rsidR="00D21F1B">
        <w:rPr>
          <w:rFonts w:ascii="Arial" w:hAnsi="Arial" w:cs="Arial"/>
          <w:b/>
          <w:szCs w:val="24"/>
        </w:rPr>
        <w:fldChar w:fldCharType="begin"/>
      </w:r>
      <w:r w:rsidR="001A18DE">
        <w:rPr>
          <w:rFonts w:ascii="Arial" w:hAnsi="Arial" w:cs="Arial"/>
          <w:b/>
          <w:szCs w:val="24"/>
        </w:rPr>
        <w:instrText xml:space="preserve"> REF _Ref386638170 \r \h </w:instrText>
      </w:r>
      <w:r w:rsidR="00D21F1B">
        <w:rPr>
          <w:rFonts w:ascii="Arial" w:hAnsi="Arial" w:cs="Arial"/>
          <w:b/>
          <w:szCs w:val="24"/>
        </w:rPr>
      </w:r>
      <w:r w:rsidR="00D21F1B">
        <w:rPr>
          <w:rFonts w:ascii="Arial" w:hAnsi="Arial" w:cs="Arial"/>
          <w:b/>
          <w:szCs w:val="24"/>
        </w:rPr>
        <w:fldChar w:fldCharType="separate"/>
      </w:r>
      <w:r w:rsidR="001A18DE">
        <w:rPr>
          <w:rFonts w:ascii="Arial" w:hAnsi="Arial" w:cs="Arial"/>
          <w:b/>
          <w:szCs w:val="24"/>
        </w:rPr>
        <w:t>FE-4</w:t>
      </w:r>
      <w:r w:rsidR="00D21F1B">
        <w:rPr>
          <w:rFonts w:ascii="Arial" w:hAnsi="Arial" w:cs="Arial"/>
          <w:b/>
          <w:szCs w:val="24"/>
        </w:rPr>
        <w:fldChar w:fldCharType="end"/>
      </w:r>
      <w:r w:rsidR="001A18DE">
        <w:rPr>
          <w:rFonts w:ascii="Arial" w:hAnsi="Arial" w:cs="Arial"/>
          <w:b/>
          <w:szCs w:val="24"/>
        </w:rPr>
        <w:t>]</w:t>
      </w:r>
    </w:p>
    <w:p w:rsidR="0069778B" w:rsidRPr="00160DD1" w:rsidRDefault="0069778B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6" w:name="_Ref385256704"/>
      <w:r w:rsidRPr="00160DD1">
        <w:rPr>
          <w:rFonts w:ascii="Arial" w:hAnsi="Arial" w:cs="Arial"/>
          <w:szCs w:val="24"/>
        </w:rPr>
        <w:lastRenderedPageBreak/>
        <w:t>O sistema exclui o registro</w:t>
      </w:r>
      <w:r w:rsidR="003C77CC" w:rsidRPr="00160DD1">
        <w:rPr>
          <w:rFonts w:ascii="Arial" w:hAnsi="Arial" w:cs="Arial"/>
          <w:szCs w:val="24"/>
        </w:rPr>
        <w:t>;</w:t>
      </w:r>
      <w:bookmarkEnd w:id="26"/>
      <w:r w:rsidR="000E1747">
        <w:rPr>
          <w:rFonts w:ascii="Arial" w:hAnsi="Arial" w:cs="Arial"/>
          <w:b/>
          <w:szCs w:val="24"/>
        </w:rPr>
        <w:t xml:space="preserve"> [</w:t>
      </w:r>
      <w:r w:rsidR="00D21F1B">
        <w:rPr>
          <w:rFonts w:ascii="Arial" w:hAnsi="Arial" w:cs="Arial"/>
          <w:b/>
          <w:szCs w:val="24"/>
        </w:rPr>
        <w:fldChar w:fldCharType="begin"/>
      </w:r>
      <w:r w:rsidR="000E1747">
        <w:rPr>
          <w:rFonts w:ascii="Arial" w:hAnsi="Arial" w:cs="Arial"/>
          <w:b/>
          <w:szCs w:val="24"/>
        </w:rPr>
        <w:instrText xml:space="preserve"> REF _Ref385256722 \r \h </w:instrText>
      </w:r>
      <w:r w:rsidR="00D21F1B">
        <w:rPr>
          <w:rFonts w:ascii="Arial" w:hAnsi="Arial" w:cs="Arial"/>
          <w:b/>
          <w:szCs w:val="24"/>
        </w:rPr>
      </w:r>
      <w:r w:rsidR="00D21F1B">
        <w:rPr>
          <w:rFonts w:ascii="Arial" w:hAnsi="Arial" w:cs="Arial"/>
          <w:b/>
          <w:szCs w:val="24"/>
        </w:rPr>
        <w:fldChar w:fldCharType="separate"/>
      </w:r>
      <w:r w:rsidR="000E1747">
        <w:rPr>
          <w:rFonts w:ascii="Arial" w:hAnsi="Arial" w:cs="Arial"/>
          <w:b/>
          <w:szCs w:val="24"/>
        </w:rPr>
        <w:t>PE01</w:t>
      </w:r>
      <w:r w:rsidR="00D21F1B">
        <w:rPr>
          <w:rFonts w:ascii="Arial" w:hAnsi="Arial" w:cs="Arial"/>
          <w:b/>
          <w:szCs w:val="24"/>
        </w:rPr>
        <w:fldChar w:fldCharType="end"/>
      </w:r>
      <w:r w:rsidR="000E1747">
        <w:rPr>
          <w:rFonts w:ascii="Arial" w:hAnsi="Arial" w:cs="Arial"/>
          <w:b/>
          <w:szCs w:val="24"/>
        </w:rPr>
        <w:t>]</w:t>
      </w:r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bookmarkStart w:id="27" w:name="_Ref385256854"/>
      <w:r w:rsidRPr="00160DD1">
        <w:rPr>
          <w:rFonts w:ascii="Arial" w:hAnsi="Arial" w:cs="Arial"/>
          <w:szCs w:val="24"/>
        </w:rPr>
        <w:t>O sistema apresenta a mensagem</w:t>
      </w:r>
      <w:r w:rsidR="003C77CC" w:rsidRPr="00160DD1">
        <w:rPr>
          <w:rFonts w:ascii="Arial" w:hAnsi="Arial" w:cs="Arial"/>
          <w:szCs w:val="24"/>
        </w:rPr>
        <w:t>;</w:t>
      </w:r>
      <w:r w:rsidR="00175AF9" w:rsidRPr="00160DD1">
        <w:rPr>
          <w:rFonts w:ascii="Arial" w:hAnsi="Arial" w:cs="Arial"/>
          <w:szCs w:val="24"/>
        </w:rPr>
        <w:t xml:space="preserve"> </w:t>
      </w:r>
      <w:r w:rsidR="00920E77" w:rsidRPr="00160DD1">
        <w:rPr>
          <w:rFonts w:ascii="Arial" w:hAnsi="Arial" w:cs="Arial"/>
          <w:b/>
          <w:szCs w:val="24"/>
        </w:rPr>
        <w:t>[MSG004</w:t>
      </w:r>
      <w:r w:rsidR="00175AF9" w:rsidRPr="00160DD1">
        <w:rPr>
          <w:rFonts w:ascii="Arial" w:hAnsi="Arial" w:cs="Arial"/>
          <w:b/>
          <w:szCs w:val="24"/>
        </w:rPr>
        <w:t>]</w:t>
      </w:r>
      <w:bookmarkEnd w:id="27"/>
    </w:p>
    <w:p w:rsidR="00825130" w:rsidRPr="00160DD1" w:rsidRDefault="00825130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confirma a mensagem</w:t>
      </w:r>
      <w:r w:rsidR="003C77CC" w:rsidRPr="00160DD1">
        <w:rPr>
          <w:rFonts w:ascii="Arial" w:hAnsi="Arial" w:cs="Arial"/>
          <w:szCs w:val="24"/>
        </w:rPr>
        <w:t>;</w:t>
      </w:r>
    </w:p>
    <w:p w:rsidR="003C77CC" w:rsidRPr="00160DD1" w:rsidRDefault="003C77CC" w:rsidP="0091486E">
      <w:pPr>
        <w:pStyle w:val="PargrafodaLista"/>
        <w:numPr>
          <w:ilvl w:val="0"/>
          <w:numId w:val="10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0712 \r \h  \* MERGEFORMAT ">
        <w:r w:rsidR="000E1747">
          <w:t>8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6B7C14" w:rsidRPr="00160DD1" w:rsidRDefault="006B7C14" w:rsidP="006B7C14">
      <w:pPr>
        <w:pStyle w:val="PargrafodaLista"/>
        <w:ind w:left="1440"/>
        <w:rPr>
          <w:rFonts w:ascii="Arial" w:hAnsi="Arial" w:cs="Arial"/>
          <w:szCs w:val="24"/>
        </w:rPr>
      </w:pPr>
    </w:p>
    <w:p w:rsidR="00825130" w:rsidRPr="00160DD1" w:rsidRDefault="00825130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b/>
          <w:i w:val="0"/>
          <w:iCs/>
          <w:color w:val="auto"/>
          <w:sz w:val="24"/>
          <w:szCs w:val="24"/>
        </w:rPr>
        <w:t xml:space="preserve"> </w:t>
      </w:r>
      <w:bookmarkStart w:id="28" w:name="_Ref384890262"/>
      <w:r w:rsidRPr="00160DD1">
        <w:rPr>
          <w:b/>
          <w:i w:val="0"/>
          <w:iCs/>
          <w:color w:val="auto"/>
          <w:sz w:val="24"/>
          <w:szCs w:val="24"/>
        </w:rPr>
        <w:t>Visualizar</w:t>
      </w:r>
      <w:bookmarkEnd w:id="28"/>
      <w:r w:rsidR="00EB5D0F">
        <w:rPr>
          <w:b/>
          <w:i w:val="0"/>
          <w:iCs/>
          <w:color w:val="auto"/>
          <w:sz w:val="24"/>
          <w:szCs w:val="24"/>
        </w:rPr>
        <w:t xml:space="preserve"> Grupo Participante</w:t>
      </w:r>
    </w:p>
    <w:p w:rsidR="00825130" w:rsidRPr="00160DD1" w:rsidRDefault="00825130" w:rsidP="00825130"/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Este fluxo tem início quando o ator aciona a opção “Visualizar</w:t>
      </w:r>
      <w:r w:rsidR="00EB5D0F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Grupo Participante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”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Instruo"/>
        <w:numPr>
          <w:ilvl w:val="0"/>
          <w:numId w:val="11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O sistema recupera os dados do registro selecionado</w:t>
      </w:r>
      <w:r w:rsidR="005C2F60"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apresenta a tela de</w:t>
      </w:r>
      <w:r w:rsidR="00132F51" w:rsidRPr="00160DD1">
        <w:rPr>
          <w:rFonts w:ascii="Arial" w:hAnsi="Arial" w:cs="Arial"/>
          <w:szCs w:val="24"/>
        </w:rPr>
        <w:t xml:space="preserve"> visualização</w:t>
      </w:r>
      <w:r w:rsidR="00EB5D0F">
        <w:rPr>
          <w:rFonts w:ascii="Arial" w:hAnsi="Arial" w:cs="Arial"/>
          <w:szCs w:val="24"/>
        </w:rPr>
        <w:t xml:space="preserve"> “Tela Visualizar Grupo Participante</w:t>
      </w:r>
      <w:r w:rsidR="00B51A6E" w:rsidRPr="00160DD1">
        <w:rPr>
          <w:rFonts w:ascii="Arial" w:hAnsi="Arial" w:cs="Arial"/>
          <w:szCs w:val="24"/>
        </w:rPr>
        <w:t xml:space="preserve"> – 2.2.5</w:t>
      </w:r>
      <w:r w:rsidR="005C2F60" w:rsidRPr="00160DD1">
        <w:rPr>
          <w:rFonts w:ascii="Arial" w:hAnsi="Arial" w:cs="Arial"/>
          <w:szCs w:val="24"/>
        </w:rPr>
        <w:t>”</w:t>
      </w:r>
      <w:r w:rsidR="00B51A6E" w:rsidRPr="00160DD1">
        <w:rPr>
          <w:rFonts w:ascii="Arial" w:hAnsi="Arial" w:cs="Arial"/>
          <w:szCs w:val="24"/>
        </w:rPr>
        <w:t>;</w:t>
      </w:r>
      <w:r w:rsidR="00B719D5" w:rsidRPr="00160DD1">
        <w:rPr>
          <w:rFonts w:ascii="Arial" w:hAnsi="Arial" w:cs="Arial"/>
          <w:szCs w:val="24"/>
        </w:rPr>
        <w:t xml:space="preserve"> </w:t>
      </w:r>
      <w:r w:rsidR="000E1393" w:rsidRPr="00160DD1">
        <w:rPr>
          <w:rFonts w:ascii="Arial" w:hAnsi="Arial" w:cs="Arial"/>
          <w:b/>
          <w:szCs w:val="24"/>
        </w:rPr>
        <w:t>[IT00</w:t>
      </w:r>
      <w:r w:rsidR="00EB5D0F">
        <w:rPr>
          <w:rFonts w:ascii="Arial" w:hAnsi="Arial" w:cs="Arial"/>
          <w:b/>
          <w:szCs w:val="24"/>
        </w:rPr>
        <w:t>8</w:t>
      </w:r>
      <w:r w:rsidR="00B719D5" w:rsidRPr="00160DD1">
        <w:rPr>
          <w:rFonts w:ascii="Arial" w:hAnsi="Arial" w:cs="Arial"/>
          <w:b/>
          <w:szCs w:val="24"/>
        </w:rPr>
        <w:t>]</w:t>
      </w:r>
    </w:p>
    <w:p w:rsidR="00825130" w:rsidRPr="00160DD1" w:rsidRDefault="00132F51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ator visualiza</w:t>
      </w:r>
      <w:r w:rsidR="00825130" w:rsidRPr="00160DD1">
        <w:rPr>
          <w:rFonts w:ascii="Arial" w:hAnsi="Arial" w:cs="Arial"/>
          <w:szCs w:val="24"/>
        </w:rPr>
        <w:t xml:space="preserve"> os dados</w:t>
      </w:r>
      <w:r w:rsidR="00B51A6E" w:rsidRPr="00160DD1">
        <w:rPr>
          <w:rFonts w:ascii="Arial" w:hAnsi="Arial" w:cs="Arial"/>
          <w:szCs w:val="24"/>
        </w:rPr>
        <w:t>;</w:t>
      </w:r>
    </w:p>
    <w:p w:rsidR="00825130" w:rsidRPr="00160DD1" w:rsidRDefault="00825130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</w:t>
      </w:r>
      <w:r w:rsidR="00132F51" w:rsidRPr="00160DD1">
        <w:rPr>
          <w:rFonts w:ascii="Arial" w:hAnsi="Arial" w:cs="Arial"/>
          <w:szCs w:val="24"/>
        </w:rPr>
        <w:t xml:space="preserve"> ator aciona a opção de </w:t>
      </w:r>
      <w:r w:rsidR="00F3772A" w:rsidRPr="00160DD1">
        <w:rPr>
          <w:rFonts w:ascii="Arial" w:hAnsi="Arial" w:cs="Arial"/>
          <w:szCs w:val="24"/>
        </w:rPr>
        <w:t>“</w:t>
      </w:r>
      <w:r w:rsidR="006272C7">
        <w:rPr>
          <w:rFonts w:ascii="Arial" w:hAnsi="Arial" w:cs="Arial"/>
          <w:szCs w:val="24"/>
        </w:rPr>
        <w:t>Cancelar</w:t>
      </w:r>
      <w:r w:rsidR="00F3772A" w:rsidRPr="00160DD1">
        <w:rPr>
          <w:rFonts w:ascii="Arial" w:hAnsi="Arial" w:cs="Arial"/>
          <w:szCs w:val="24"/>
        </w:rPr>
        <w:t>”</w:t>
      </w:r>
    </w:p>
    <w:p w:rsidR="00B51A6E" w:rsidRPr="00160DD1" w:rsidRDefault="00B51A6E" w:rsidP="0091486E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132F51" w:rsidRPr="00160DD1" w:rsidRDefault="00132F51" w:rsidP="00132F51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147779">
      <w:pPr>
        <w:pStyle w:val="PargrafodaLista"/>
        <w:ind w:left="1440"/>
        <w:rPr>
          <w:rFonts w:ascii="Arial" w:hAnsi="Arial" w:cs="Arial"/>
          <w:szCs w:val="24"/>
        </w:rPr>
      </w:pPr>
    </w:p>
    <w:p w:rsidR="00147779" w:rsidRPr="00160DD1" w:rsidRDefault="00147779" w:rsidP="0091486E">
      <w:pPr>
        <w:pStyle w:val="Instruo"/>
        <w:numPr>
          <w:ilvl w:val="0"/>
          <w:numId w:val="14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9" w:name="_Ref384890611"/>
      <w:r w:rsidRPr="00160DD1">
        <w:rPr>
          <w:b/>
          <w:i w:val="0"/>
          <w:iCs/>
          <w:color w:val="auto"/>
          <w:sz w:val="24"/>
          <w:szCs w:val="24"/>
        </w:rPr>
        <w:t>Cancelar</w:t>
      </w:r>
      <w:bookmarkEnd w:id="29"/>
    </w:p>
    <w:p w:rsidR="00147779" w:rsidRPr="00160DD1" w:rsidRDefault="00147779" w:rsidP="00147779"/>
    <w:p w:rsidR="00147779" w:rsidRPr="00160DD1" w:rsidRDefault="00147779" w:rsidP="0091486E">
      <w:pPr>
        <w:pStyle w:val="Instruo"/>
        <w:numPr>
          <w:ilvl w:val="0"/>
          <w:numId w:val="13"/>
        </w:numPr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Este fluxo tem início </w:t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no passo </w:t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_Ref385255494 \r \h </w:instrText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6</w:t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FA-1, ou no passo </w:t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_Ref385255523 \r \h </w:instrText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FA-2, ou no passo </w:t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begin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instrText xml:space="preserve"> REF _Ref385255546 \r \h </w:instrText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separate"/>
      </w:r>
      <w:r w:rsidR="000E1747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5</w:t>
      </w:r>
      <w:r w:rsidR="00D21F1B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fldChar w:fldCharType="end"/>
      </w:r>
      <w:r w:rsidR="0028247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 xml:space="preserve"> do fluxo alternativo FA-3, </w:t>
      </w:r>
      <w:r w:rsidRPr="00160DD1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quando o ator aciona a opção “Cancelar”</w:t>
      </w:r>
      <w:r w:rsidR="00070EEC"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  <w:t>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 cancela a operação;</w:t>
      </w:r>
    </w:p>
    <w:p w:rsidR="00F3772A" w:rsidRPr="00160DD1" w:rsidRDefault="00147779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>O sistema</w:t>
      </w:r>
      <w:r w:rsidR="00F3772A" w:rsidRPr="00160DD1">
        <w:rPr>
          <w:rFonts w:ascii="Arial" w:hAnsi="Arial" w:cs="Arial"/>
          <w:szCs w:val="24"/>
        </w:rPr>
        <w:t xml:space="preserve"> desconsidera os dados informados;</w:t>
      </w:r>
    </w:p>
    <w:p w:rsidR="00F3772A" w:rsidRPr="00160DD1" w:rsidRDefault="00F3772A" w:rsidP="0091486E">
      <w:pPr>
        <w:pStyle w:val="PargrafodaLista"/>
        <w:numPr>
          <w:ilvl w:val="0"/>
          <w:numId w:val="13"/>
        </w:numPr>
        <w:rPr>
          <w:rFonts w:ascii="Arial" w:hAnsi="Arial" w:cs="Arial"/>
          <w:szCs w:val="24"/>
        </w:rPr>
      </w:pPr>
      <w:r w:rsidRPr="00160DD1">
        <w:rPr>
          <w:rFonts w:ascii="Arial" w:hAnsi="Arial" w:cs="Arial"/>
          <w:szCs w:val="24"/>
        </w:rPr>
        <w:t xml:space="preserve">O fluxo retorna para o passo </w:t>
      </w:r>
      <w:fldSimple w:instr=" REF _Ref384893626 \r \h  \* MERGEFORMAT ">
        <w:r w:rsidR="000E1747" w:rsidRPr="00184F8C">
          <w:rPr>
            <w:rFonts w:ascii="Arial" w:hAnsi="Arial" w:cs="Arial"/>
            <w:szCs w:val="24"/>
          </w:rPr>
          <w:t>3</w:t>
        </w:r>
      </w:fldSimple>
      <w:r w:rsidRPr="00160DD1">
        <w:rPr>
          <w:rFonts w:ascii="Arial" w:hAnsi="Arial" w:cs="Arial"/>
          <w:szCs w:val="24"/>
        </w:rPr>
        <w:t xml:space="preserve"> do fluxo básico. </w:t>
      </w:r>
    </w:p>
    <w:p w:rsidR="0069778B" w:rsidRPr="00160DD1" w:rsidRDefault="0069778B">
      <w:pPr>
        <w:ind w:left="348"/>
        <w:rPr>
          <w:rFonts w:eastAsia="SimSun" w:cs="Arial"/>
          <w:color w:val="auto"/>
          <w:kern w:val="3"/>
          <w:szCs w:val="24"/>
          <w:lang w:eastAsia="zh-CN" w:bidi="hi-IN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30" w:name="_Toc391484574"/>
      <w:r w:rsidRPr="00160DD1">
        <w:t>FLUXOS</w:t>
      </w:r>
      <w:r w:rsidRPr="00160DD1">
        <w:rPr>
          <w:color w:val="auto"/>
        </w:rPr>
        <w:t xml:space="preserve"> DE EXCEÇÃO</w:t>
      </w:r>
      <w:bookmarkEnd w:id="30"/>
    </w:p>
    <w:p w:rsidR="007A3A29" w:rsidRPr="00160DD1" w:rsidRDefault="007A3A29" w:rsidP="007A3A29">
      <w:pPr>
        <w:pStyle w:val="Instruo"/>
        <w:jc w:val="both"/>
        <w:rPr>
          <w:i w:val="0"/>
          <w:iCs/>
        </w:rPr>
      </w:pPr>
    </w:p>
    <w:p w:rsidR="007C46EC" w:rsidRPr="00160DD1" w:rsidRDefault="009A5EA0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</w:rPr>
        <w:tab/>
      </w:r>
      <w:bookmarkStart w:id="31" w:name="_Ref384397525"/>
      <w:r w:rsidR="007C46EC" w:rsidRPr="00160DD1">
        <w:rPr>
          <w:b/>
          <w:i w:val="0"/>
          <w:iCs/>
          <w:color w:val="auto"/>
          <w:sz w:val="24"/>
          <w:szCs w:val="24"/>
        </w:rPr>
        <w:t>Campos Obrigatórios</w:t>
      </w:r>
      <w:bookmarkEnd w:id="31"/>
    </w:p>
    <w:p w:rsidR="00177937" w:rsidRPr="00160DD1" w:rsidRDefault="00177937" w:rsidP="007A3A29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</w:p>
    <w:p w:rsidR="00177937" w:rsidRPr="00160DD1" w:rsidRDefault="00D23140" w:rsidP="0091486E">
      <w:pPr>
        <w:pStyle w:val="Instruo"/>
        <w:numPr>
          <w:ilvl w:val="0"/>
          <w:numId w:val="6"/>
        </w:numPr>
        <w:tabs>
          <w:tab w:val="clear" w:pos="1800"/>
          <w:tab w:val="num" w:pos="1200"/>
        </w:tabs>
        <w:ind w:left="1080" w:firstLine="0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D21F1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D21F1B">
        <w:rPr>
          <w:i w:val="0"/>
          <w:iCs/>
          <w:color w:val="auto"/>
          <w:sz w:val="24"/>
          <w:szCs w:val="24"/>
        </w:rPr>
      </w:r>
      <w:r w:rsidR="00D21F1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D21F1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D21F1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D21F1B">
        <w:rPr>
          <w:i w:val="0"/>
          <w:iCs/>
          <w:color w:val="auto"/>
          <w:sz w:val="24"/>
          <w:szCs w:val="24"/>
        </w:rPr>
      </w:r>
      <w:r w:rsidR="00D21F1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D21F1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F4485C">
        <w:rPr>
          <w:i w:val="0"/>
          <w:iCs/>
          <w:color w:val="auto"/>
          <w:sz w:val="24"/>
          <w:szCs w:val="24"/>
        </w:rPr>
        <w:t>5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EA5A5E" w:rsidRPr="00160DD1">
        <w:rPr>
          <w:i w:val="0"/>
          <w:iCs/>
          <w:color w:val="auto"/>
          <w:sz w:val="24"/>
          <w:szCs w:val="24"/>
        </w:rPr>
        <w:t xml:space="preserve"> quando o sistema verifica que</w:t>
      </w:r>
      <w:r w:rsidR="005D4808" w:rsidRPr="00160DD1">
        <w:rPr>
          <w:i w:val="0"/>
          <w:iCs/>
          <w:color w:val="auto"/>
          <w:sz w:val="24"/>
          <w:szCs w:val="24"/>
        </w:rPr>
        <w:t xml:space="preserve"> não foram preenchidos</w:t>
      </w:r>
      <w:r w:rsidR="007D5D81" w:rsidRPr="00160DD1">
        <w:rPr>
          <w:i w:val="0"/>
          <w:iCs/>
          <w:color w:val="auto"/>
          <w:sz w:val="24"/>
          <w:szCs w:val="24"/>
        </w:rPr>
        <w:t xml:space="preserve"> os dados obrigatórios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0A0745" w:rsidRPr="00160DD1" w:rsidRDefault="007D5D81" w:rsidP="007D5D81">
      <w:pPr>
        <w:ind w:left="1080"/>
        <w:rPr>
          <w:szCs w:val="24"/>
        </w:rPr>
      </w:pPr>
      <w:r w:rsidRPr="00160DD1">
        <w:rPr>
          <w:color w:val="auto"/>
          <w:szCs w:val="24"/>
        </w:rPr>
        <w:t>2.</w:t>
      </w:r>
      <w:r w:rsidRPr="00160DD1">
        <w:rPr>
          <w:szCs w:val="24"/>
        </w:rPr>
        <w:t xml:space="preserve"> O sistema apresenta a mensagem</w:t>
      </w:r>
      <w:r w:rsidR="00BD0D5C" w:rsidRPr="00160DD1">
        <w:rPr>
          <w:szCs w:val="24"/>
        </w:rPr>
        <w:t>;</w:t>
      </w:r>
      <w:r w:rsidR="00175AF9" w:rsidRPr="00160DD1">
        <w:rPr>
          <w:szCs w:val="24"/>
        </w:rPr>
        <w:t xml:space="preserve"> </w:t>
      </w:r>
      <w:r w:rsidR="00703B99" w:rsidRPr="00160DD1">
        <w:rPr>
          <w:rFonts w:cs="Arial"/>
          <w:b/>
          <w:szCs w:val="24"/>
        </w:rPr>
        <w:t>[MSG005</w:t>
      </w:r>
      <w:r w:rsidR="00175AF9" w:rsidRPr="00160DD1">
        <w:rPr>
          <w:rFonts w:cs="Arial"/>
          <w:b/>
          <w:szCs w:val="24"/>
        </w:rPr>
        <w:t>]</w:t>
      </w:r>
    </w:p>
    <w:p w:rsidR="007D5D81" w:rsidRPr="00160DD1" w:rsidRDefault="007D5D81" w:rsidP="007D5D81">
      <w:pPr>
        <w:ind w:left="1080"/>
      </w:pPr>
      <w:r w:rsidRPr="00160DD1">
        <w:t xml:space="preserve">3. O </w:t>
      </w:r>
      <w:r w:rsidR="00F3772A" w:rsidRPr="00160DD1">
        <w:t xml:space="preserve">sistema retorna para o passo </w:t>
      </w:r>
      <w:fldSimple w:instr=" REF _Ref384894125 \r \h  \* MERGEFORMAT ">
        <w:r w:rsidR="000E1747">
          <w:t>3</w:t>
        </w:r>
      </w:fldSimple>
      <w:r w:rsidR="00F3772A" w:rsidRPr="00160DD1">
        <w:t xml:space="preserve"> do fluxo alternativo FA-1 ou para o passo </w:t>
      </w:r>
      <w:fldSimple w:instr=" REF _Ref384894233 \r \h  \* MERGEFORMAT ">
        <w:r w:rsidR="000E1747">
          <w:t>4</w:t>
        </w:r>
      </w:fldSimple>
      <w:r w:rsidR="00F3772A" w:rsidRPr="00160DD1">
        <w:t xml:space="preserve"> do fluxo alternativo FA-2.</w:t>
      </w:r>
    </w:p>
    <w:p w:rsidR="00177937" w:rsidRPr="00160DD1" w:rsidRDefault="00177937">
      <w:pPr>
        <w:rPr>
          <w:rFonts w:cs="Arial"/>
          <w:i/>
          <w:iCs/>
          <w:color w:val="auto"/>
          <w:szCs w:val="24"/>
        </w:rPr>
      </w:pPr>
    </w:p>
    <w:p w:rsidR="00177937" w:rsidRPr="00160DD1" w:rsidRDefault="00E4224B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ab/>
      </w:r>
      <w:bookmarkStart w:id="32" w:name="_Ref384890644"/>
      <w:r w:rsidR="0078105E">
        <w:rPr>
          <w:b/>
          <w:i w:val="0"/>
          <w:iCs/>
          <w:color w:val="auto"/>
          <w:sz w:val="24"/>
          <w:szCs w:val="24"/>
        </w:rPr>
        <w:t>Grupo participante</w:t>
      </w:r>
      <w:r w:rsidR="00B863AB" w:rsidRPr="00160DD1">
        <w:rPr>
          <w:b/>
          <w:i w:val="0"/>
          <w:iCs/>
          <w:color w:val="auto"/>
          <w:sz w:val="24"/>
          <w:szCs w:val="24"/>
        </w:rPr>
        <w:t xml:space="preserve"> já cadastrado</w:t>
      </w:r>
      <w:bookmarkEnd w:id="32"/>
    </w:p>
    <w:p w:rsidR="00A05E74" w:rsidRPr="00160DD1" w:rsidRDefault="00A05E74" w:rsidP="00A05E74"/>
    <w:p w:rsidR="00177937" w:rsidRPr="00160DD1" w:rsidRDefault="00B863AB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Este fluxo tem início</w:t>
      </w:r>
      <w:r w:rsidR="0028247C">
        <w:rPr>
          <w:i w:val="0"/>
          <w:iCs/>
          <w:color w:val="auto"/>
          <w:sz w:val="24"/>
          <w:szCs w:val="24"/>
        </w:rPr>
        <w:t xml:space="preserve"> no passo </w:t>
      </w:r>
      <w:r w:rsidR="00D21F1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_Ref385255593 \r \h </w:instrText>
      </w:r>
      <w:r w:rsidR="00D21F1B">
        <w:rPr>
          <w:i w:val="0"/>
          <w:iCs/>
          <w:color w:val="auto"/>
          <w:sz w:val="24"/>
          <w:szCs w:val="24"/>
        </w:rPr>
      </w:r>
      <w:r w:rsidR="00D21F1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5</w:t>
      </w:r>
      <w:r w:rsidR="00D21F1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FA-1, ou no passo </w:t>
      </w:r>
      <w:r w:rsidR="00D21F1B">
        <w:rPr>
          <w:i w:val="0"/>
          <w:iCs/>
          <w:color w:val="auto"/>
          <w:sz w:val="24"/>
          <w:szCs w:val="24"/>
        </w:rPr>
        <w:fldChar w:fldCharType="begin"/>
      </w:r>
      <w:r w:rsidR="0028247C">
        <w:rPr>
          <w:i w:val="0"/>
          <w:iCs/>
          <w:color w:val="auto"/>
          <w:sz w:val="24"/>
          <w:szCs w:val="24"/>
        </w:rPr>
        <w:instrText xml:space="preserve"> REF _Ref385255624 \r \h </w:instrText>
      </w:r>
      <w:r w:rsidR="00D21F1B">
        <w:rPr>
          <w:i w:val="0"/>
          <w:iCs/>
          <w:color w:val="auto"/>
          <w:sz w:val="24"/>
          <w:szCs w:val="24"/>
        </w:rPr>
      </w:r>
      <w:r w:rsidR="00D21F1B">
        <w:rPr>
          <w:i w:val="0"/>
          <w:iCs/>
          <w:color w:val="auto"/>
          <w:sz w:val="24"/>
          <w:szCs w:val="24"/>
        </w:rPr>
        <w:fldChar w:fldCharType="separate"/>
      </w:r>
      <w:r w:rsidR="000E1747">
        <w:rPr>
          <w:i w:val="0"/>
          <w:iCs/>
          <w:color w:val="auto"/>
          <w:sz w:val="24"/>
          <w:szCs w:val="24"/>
        </w:rPr>
        <w:t>6</w:t>
      </w:r>
      <w:r w:rsidR="00D21F1B">
        <w:rPr>
          <w:i w:val="0"/>
          <w:iCs/>
          <w:color w:val="auto"/>
          <w:sz w:val="24"/>
          <w:szCs w:val="24"/>
        </w:rPr>
        <w:fldChar w:fldCharType="end"/>
      </w:r>
      <w:r w:rsidR="0028247C">
        <w:rPr>
          <w:i w:val="0"/>
          <w:iCs/>
          <w:color w:val="auto"/>
          <w:sz w:val="24"/>
          <w:szCs w:val="24"/>
        </w:rPr>
        <w:t xml:space="preserve"> do fluxo alternativo FA-</w:t>
      </w:r>
      <w:r w:rsidR="002C1809">
        <w:rPr>
          <w:i w:val="0"/>
          <w:iCs/>
          <w:color w:val="auto"/>
          <w:sz w:val="24"/>
          <w:szCs w:val="24"/>
        </w:rPr>
        <w:t>2</w:t>
      </w:r>
      <w:r w:rsidR="0028247C">
        <w:rPr>
          <w:i w:val="0"/>
          <w:iCs/>
          <w:color w:val="auto"/>
          <w:sz w:val="24"/>
          <w:szCs w:val="24"/>
        </w:rPr>
        <w:t>,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quando o sistema verifi</w:t>
      </w:r>
      <w:r w:rsidR="00703B99" w:rsidRPr="00160DD1">
        <w:rPr>
          <w:i w:val="0"/>
          <w:iCs/>
          <w:color w:val="auto"/>
          <w:sz w:val="24"/>
          <w:szCs w:val="24"/>
        </w:rPr>
        <w:t>ca</w:t>
      </w:r>
      <w:r w:rsidR="0078105E">
        <w:rPr>
          <w:i w:val="0"/>
          <w:iCs/>
          <w:color w:val="auto"/>
          <w:sz w:val="24"/>
          <w:szCs w:val="24"/>
        </w:rPr>
        <w:t xml:space="preserve"> que já existe um grupo participante</w:t>
      </w:r>
      <w:r w:rsidR="006724BE" w:rsidRPr="00160DD1">
        <w:rPr>
          <w:i w:val="0"/>
          <w:iCs/>
          <w:color w:val="auto"/>
          <w:sz w:val="24"/>
          <w:szCs w:val="24"/>
        </w:rPr>
        <w:t xml:space="preserve"> cadastrado com o mesmo nome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</w:p>
    <w:p w:rsidR="00177937" w:rsidRPr="00160DD1" w:rsidRDefault="006724BE" w:rsidP="0091486E">
      <w:pPr>
        <w:pStyle w:val="Instruo"/>
        <w:numPr>
          <w:ilvl w:val="0"/>
          <w:numId w:val="7"/>
        </w:numPr>
        <w:jc w:val="both"/>
        <w:rPr>
          <w:b/>
          <w:i w:val="0"/>
          <w:color w:val="000000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apresenta a mensagem</w:t>
      </w:r>
      <w:r w:rsidR="00BD0D5C" w:rsidRPr="00160DD1">
        <w:rPr>
          <w:i w:val="0"/>
          <w:iCs/>
          <w:color w:val="auto"/>
          <w:sz w:val="24"/>
          <w:szCs w:val="24"/>
        </w:rPr>
        <w:t>;</w:t>
      </w:r>
      <w:r w:rsidR="00175AF9" w:rsidRPr="00160DD1">
        <w:rPr>
          <w:i w:val="0"/>
          <w:iCs/>
          <w:color w:val="auto"/>
          <w:sz w:val="24"/>
          <w:szCs w:val="24"/>
        </w:rPr>
        <w:t xml:space="preserve"> </w:t>
      </w:r>
      <w:r w:rsidR="00703B99" w:rsidRPr="00160DD1">
        <w:rPr>
          <w:b/>
          <w:i w:val="0"/>
          <w:color w:val="000000"/>
          <w:sz w:val="24"/>
          <w:szCs w:val="24"/>
        </w:rPr>
        <w:t>[MSG0</w:t>
      </w:r>
      <w:r w:rsidR="00CE3B27">
        <w:rPr>
          <w:b/>
          <w:i w:val="0"/>
          <w:color w:val="000000"/>
          <w:sz w:val="24"/>
          <w:szCs w:val="24"/>
        </w:rPr>
        <w:t>40</w:t>
      </w:r>
      <w:r w:rsidR="00175AF9" w:rsidRPr="00160DD1">
        <w:rPr>
          <w:b/>
          <w:i w:val="0"/>
          <w:color w:val="000000"/>
          <w:sz w:val="24"/>
          <w:szCs w:val="24"/>
        </w:rPr>
        <w:t>]</w:t>
      </w:r>
    </w:p>
    <w:p w:rsidR="00BD0D5C" w:rsidRDefault="00BD0D5C" w:rsidP="0091486E">
      <w:pPr>
        <w:pStyle w:val="Instruo"/>
        <w:numPr>
          <w:ilvl w:val="0"/>
          <w:numId w:val="7"/>
        </w:numPr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O sistema reto</w:t>
      </w:r>
      <w:r w:rsidR="002C1809">
        <w:rPr>
          <w:i w:val="0"/>
          <w:iCs/>
          <w:color w:val="auto"/>
          <w:sz w:val="24"/>
          <w:szCs w:val="24"/>
        </w:rPr>
        <w:t>r</w:t>
      </w:r>
      <w:r w:rsidRPr="00160DD1">
        <w:rPr>
          <w:i w:val="0"/>
          <w:iCs/>
          <w:color w:val="auto"/>
          <w:sz w:val="24"/>
          <w:szCs w:val="24"/>
        </w:rPr>
        <w:t xml:space="preserve">na para o passo </w:t>
      </w:r>
      <w:fldSimple w:instr=" REF _Ref38489412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3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FA-1 ou para o passo </w:t>
      </w:r>
      <w:fldSimple w:instr=" REF _Ref384894233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Pr="00160DD1">
        <w:rPr>
          <w:i w:val="0"/>
          <w:iCs/>
          <w:color w:val="auto"/>
          <w:sz w:val="24"/>
          <w:szCs w:val="24"/>
        </w:rPr>
        <w:t xml:space="preserve"> do fluxo alternativo FA-2</w:t>
      </w:r>
      <w:r w:rsidR="00070EEC">
        <w:rPr>
          <w:i w:val="0"/>
          <w:iCs/>
          <w:color w:val="auto"/>
          <w:sz w:val="24"/>
          <w:szCs w:val="24"/>
        </w:rPr>
        <w:t>.</w:t>
      </w:r>
    </w:p>
    <w:p w:rsidR="000E095E" w:rsidRDefault="000E095E" w:rsidP="000E095E"/>
    <w:p w:rsidR="000E095E" w:rsidRDefault="000E095E" w:rsidP="000E095E"/>
    <w:p w:rsidR="000E095E" w:rsidRPr="000E095E" w:rsidRDefault="000E095E" w:rsidP="000E095E"/>
    <w:p w:rsidR="00A05E74" w:rsidRPr="00160DD1" w:rsidRDefault="00A05E74" w:rsidP="00A05E74">
      <w:pPr>
        <w:rPr>
          <w:rFonts w:cs="Arial"/>
          <w:iCs/>
          <w:szCs w:val="24"/>
        </w:rPr>
      </w:pPr>
    </w:p>
    <w:p w:rsidR="00A05E74" w:rsidRPr="00160DD1" w:rsidRDefault="00A05E74" w:rsidP="0091486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3" w:name="_Ref384889795"/>
      <w:r w:rsidRPr="00160DD1">
        <w:rPr>
          <w:b/>
          <w:i w:val="0"/>
          <w:iCs/>
          <w:color w:val="auto"/>
          <w:sz w:val="24"/>
          <w:szCs w:val="24"/>
        </w:rPr>
        <w:t>Nenhum registro encontrado na pesquisa</w:t>
      </w:r>
      <w:bookmarkEnd w:id="33"/>
    </w:p>
    <w:p w:rsidR="00A05E74" w:rsidRPr="00160DD1" w:rsidRDefault="00A05E74" w:rsidP="00A05E74"/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Este fluxo tem início</w:t>
      </w:r>
      <w:r w:rsidR="0028247C" w:rsidRPr="004C1F9A">
        <w:rPr>
          <w:i w:val="0"/>
          <w:iCs/>
          <w:color w:val="auto"/>
          <w:sz w:val="24"/>
          <w:szCs w:val="24"/>
        </w:rPr>
        <w:t xml:space="preserve"> no passo </w:t>
      </w:r>
      <w:fldSimple w:instr=" REF _Ref385255457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28247C" w:rsidRPr="004C1F9A">
        <w:rPr>
          <w:i w:val="0"/>
          <w:iCs/>
          <w:color w:val="auto"/>
          <w:sz w:val="24"/>
          <w:szCs w:val="24"/>
        </w:rPr>
        <w:t xml:space="preserve"> do fluxo básico,</w:t>
      </w:r>
      <w:r w:rsidRPr="004C1F9A">
        <w:rPr>
          <w:i w:val="0"/>
          <w:iCs/>
          <w:color w:val="auto"/>
          <w:sz w:val="24"/>
          <w:szCs w:val="24"/>
        </w:rPr>
        <w:t xml:space="preserve"> quando o sistema não encontra nenhum regi</w:t>
      </w:r>
      <w:r w:rsidR="00353DB3">
        <w:rPr>
          <w:i w:val="0"/>
          <w:iCs/>
          <w:color w:val="auto"/>
          <w:sz w:val="24"/>
          <w:szCs w:val="24"/>
        </w:rPr>
        <w:t>stro na pesquisa de grupo participante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>O sistema apresenta a mensagem</w:t>
      </w:r>
      <w:r w:rsidR="00906C89" w:rsidRPr="004C1F9A">
        <w:rPr>
          <w:i w:val="0"/>
          <w:iCs/>
          <w:color w:val="auto"/>
          <w:sz w:val="24"/>
          <w:szCs w:val="24"/>
        </w:rPr>
        <w:t>;</w:t>
      </w:r>
      <w:r w:rsidR="00703B99" w:rsidRPr="004C1F9A">
        <w:rPr>
          <w:i w:val="0"/>
          <w:iCs/>
          <w:color w:val="auto"/>
          <w:sz w:val="24"/>
          <w:szCs w:val="24"/>
        </w:rPr>
        <w:t xml:space="preserve"> </w:t>
      </w:r>
      <w:r w:rsidR="00703B99" w:rsidRPr="004C1F9A">
        <w:rPr>
          <w:b/>
          <w:i w:val="0"/>
          <w:iCs/>
          <w:color w:val="auto"/>
          <w:sz w:val="24"/>
          <w:szCs w:val="24"/>
        </w:rPr>
        <w:t>[MSG007</w:t>
      </w:r>
      <w:r w:rsidR="00175AF9" w:rsidRPr="004C1F9A">
        <w:rPr>
          <w:b/>
          <w:i w:val="0"/>
          <w:iCs/>
          <w:color w:val="auto"/>
          <w:sz w:val="24"/>
          <w:szCs w:val="24"/>
        </w:rPr>
        <w:t>]</w:t>
      </w:r>
    </w:p>
    <w:p w:rsidR="00A05E74" w:rsidRPr="004C1F9A" w:rsidRDefault="00A05E74" w:rsidP="004C1F9A">
      <w:pPr>
        <w:pStyle w:val="Instruo"/>
        <w:numPr>
          <w:ilvl w:val="0"/>
          <w:numId w:val="19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906C89" w:rsidRPr="004C1F9A">
        <w:rPr>
          <w:i w:val="0"/>
          <w:iCs/>
          <w:color w:val="auto"/>
          <w:sz w:val="24"/>
          <w:szCs w:val="24"/>
        </w:rPr>
        <w:t xml:space="preserve">sistema retorna para o passo </w:t>
      </w:r>
      <w:fldSimple w:instr=" REF _Ref384894705 \r \h  \* MERGEFORMAT ">
        <w:r w:rsidR="000E1747" w:rsidRPr="0078105E">
          <w:rPr>
            <w:i w:val="0"/>
            <w:iCs/>
            <w:color w:val="auto"/>
            <w:sz w:val="24"/>
            <w:szCs w:val="24"/>
          </w:rPr>
          <w:t>4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</w:t>
      </w:r>
      <w:r w:rsidR="00906C89" w:rsidRPr="004C1F9A">
        <w:rPr>
          <w:i w:val="0"/>
          <w:iCs/>
          <w:color w:val="auto"/>
          <w:sz w:val="24"/>
          <w:szCs w:val="24"/>
        </w:rPr>
        <w:t xml:space="preserve"> </w:t>
      </w:r>
      <w:r w:rsidRPr="004C1F9A">
        <w:rPr>
          <w:i w:val="0"/>
          <w:iCs/>
          <w:color w:val="auto"/>
          <w:sz w:val="24"/>
          <w:szCs w:val="24"/>
        </w:rPr>
        <w:t>fluxo</w:t>
      </w:r>
      <w:r w:rsidR="001A18DE">
        <w:rPr>
          <w:i w:val="0"/>
          <w:iCs/>
          <w:color w:val="auto"/>
          <w:sz w:val="24"/>
          <w:szCs w:val="24"/>
        </w:rPr>
        <w:t xml:space="preserve"> básico</w:t>
      </w:r>
      <w:r w:rsidR="00F3246A" w:rsidRPr="004C1F9A">
        <w:rPr>
          <w:i w:val="0"/>
          <w:iCs/>
          <w:color w:val="auto"/>
          <w:sz w:val="24"/>
          <w:szCs w:val="24"/>
        </w:rPr>
        <w:t>.</w:t>
      </w:r>
    </w:p>
    <w:p w:rsidR="00F3246A" w:rsidRDefault="00F3246A" w:rsidP="00A05E74">
      <w:pPr>
        <w:ind w:left="1080"/>
      </w:pPr>
    </w:p>
    <w:p w:rsidR="000E095E" w:rsidRPr="00160DD1" w:rsidRDefault="000E095E" w:rsidP="000E095E">
      <w:pPr>
        <w:pStyle w:val="Instruo"/>
        <w:numPr>
          <w:ilvl w:val="0"/>
          <w:numId w:val="15"/>
        </w:numPr>
        <w:tabs>
          <w:tab w:val="left" w:pos="1418"/>
          <w:tab w:val="left" w:pos="1560"/>
        </w:tabs>
        <w:jc w:val="both"/>
        <w:rPr>
          <w:b/>
          <w:i w:val="0"/>
          <w:iCs/>
          <w:color w:val="auto"/>
          <w:sz w:val="24"/>
          <w:szCs w:val="24"/>
        </w:rPr>
      </w:pPr>
      <w:bookmarkStart w:id="34" w:name="_Ref386638170"/>
      <w:r>
        <w:rPr>
          <w:b/>
          <w:i w:val="0"/>
          <w:iCs/>
          <w:color w:val="auto"/>
          <w:sz w:val="24"/>
          <w:szCs w:val="24"/>
        </w:rPr>
        <w:t>Exclusão não permitida</w:t>
      </w:r>
      <w:bookmarkEnd w:id="34"/>
    </w:p>
    <w:p w:rsidR="000E095E" w:rsidRPr="00160DD1" w:rsidRDefault="000E095E" w:rsidP="000E095E"/>
    <w:p w:rsidR="000E095E" w:rsidRPr="004C1F9A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Este fluxo tem início no passo </w:t>
      </w:r>
      <w:fldSimple w:instr=" REF _Ref385255457 \r \h  \* MERGEFORMAT ">
        <w:r w:rsidRPr="0078105E">
          <w:rPr>
            <w:i w:val="0"/>
            <w:iCs/>
            <w:color w:val="auto"/>
            <w:sz w:val="24"/>
            <w:szCs w:val="24"/>
          </w:rPr>
          <w:t>6</w:t>
        </w:r>
      </w:fldSimple>
      <w:r w:rsidR="001A18DE">
        <w:rPr>
          <w:i w:val="0"/>
          <w:iCs/>
          <w:color w:val="auto"/>
          <w:sz w:val="24"/>
          <w:szCs w:val="24"/>
        </w:rPr>
        <w:t xml:space="preserve"> do fluxo alternativo FA-3</w:t>
      </w:r>
      <w:r w:rsidRPr="004C1F9A">
        <w:rPr>
          <w:i w:val="0"/>
          <w:iCs/>
          <w:color w:val="auto"/>
          <w:sz w:val="24"/>
          <w:szCs w:val="24"/>
        </w:rPr>
        <w:t xml:space="preserve">, quando o </w:t>
      </w:r>
      <w:r>
        <w:rPr>
          <w:i w:val="0"/>
          <w:iCs/>
          <w:color w:val="auto"/>
          <w:sz w:val="24"/>
          <w:szCs w:val="24"/>
        </w:rPr>
        <w:t>siste</w:t>
      </w:r>
      <w:r w:rsidR="00353DB3">
        <w:rPr>
          <w:i w:val="0"/>
          <w:iCs/>
          <w:color w:val="auto"/>
          <w:sz w:val="24"/>
          <w:szCs w:val="24"/>
        </w:rPr>
        <w:t>ma verifica que o grupo participante</w:t>
      </w:r>
      <w:r>
        <w:rPr>
          <w:i w:val="0"/>
          <w:iCs/>
          <w:color w:val="auto"/>
          <w:sz w:val="24"/>
          <w:szCs w:val="24"/>
        </w:rPr>
        <w:t xml:space="preserve"> selecionado para exclusão está vincul</w:t>
      </w:r>
      <w:r w:rsidR="00353DB3">
        <w:rPr>
          <w:i w:val="0"/>
          <w:iCs/>
          <w:color w:val="auto"/>
          <w:sz w:val="24"/>
          <w:szCs w:val="24"/>
        </w:rPr>
        <w:t>ado a um ou mais participantes</w:t>
      </w:r>
      <w:r w:rsidRPr="004C1F9A">
        <w:rPr>
          <w:i w:val="0"/>
          <w:iCs/>
          <w:color w:val="auto"/>
          <w:sz w:val="24"/>
          <w:szCs w:val="24"/>
        </w:rPr>
        <w:t>;</w:t>
      </w:r>
    </w:p>
    <w:p w:rsidR="000E095E" w:rsidRPr="000E095E" w:rsidRDefault="000E095E" w:rsidP="000E095E">
      <w:pPr>
        <w:pStyle w:val="Instruo"/>
        <w:numPr>
          <w:ilvl w:val="0"/>
          <w:numId w:val="20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sistema apresenta a mensagem; </w:t>
      </w:r>
      <w:r w:rsidRPr="004C1F9A">
        <w:rPr>
          <w:b/>
          <w:i w:val="0"/>
          <w:iCs/>
          <w:color w:val="auto"/>
          <w:sz w:val="24"/>
          <w:szCs w:val="24"/>
        </w:rPr>
        <w:t>[MSG0</w:t>
      </w:r>
      <w:r w:rsidR="00353DB3">
        <w:rPr>
          <w:b/>
          <w:i w:val="0"/>
          <w:iCs/>
          <w:color w:val="auto"/>
          <w:sz w:val="24"/>
          <w:szCs w:val="24"/>
        </w:rPr>
        <w:t>41</w:t>
      </w:r>
      <w:r w:rsidRPr="004C1F9A">
        <w:rPr>
          <w:b/>
          <w:i w:val="0"/>
          <w:iCs/>
          <w:color w:val="auto"/>
          <w:sz w:val="24"/>
          <w:szCs w:val="24"/>
        </w:rPr>
        <w:t>]</w:t>
      </w:r>
    </w:p>
    <w:p w:rsidR="000E095E" w:rsidRDefault="000E095E" w:rsidP="000E095E">
      <w:pPr>
        <w:pStyle w:val="Instruo"/>
        <w:numPr>
          <w:ilvl w:val="0"/>
          <w:numId w:val="20"/>
        </w:numPr>
        <w:jc w:val="both"/>
        <w:rPr>
          <w:i w:val="0"/>
          <w:iCs/>
          <w:color w:val="auto"/>
          <w:sz w:val="24"/>
          <w:szCs w:val="24"/>
        </w:rPr>
      </w:pPr>
      <w:r w:rsidRPr="004C1F9A">
        <w:rPr>
          <w:i w:val="0"/>
          <w:iCs/>
          <w:color w:val="auto"/>
          <w:sz w:val="24"/>
          <w:szCs w:val="24"/>
        </w:rPr>
        <w:t xml:space="preserve">O </w:t>
      </w:r>
      <w:r w:rsidR="001A18DE">
        <w:rPr>
          <w:i w:val="0"/>
          <w:iCs/>
          <w:color w:val="auto"/>
          <w:sz w:val="24"/>
          <w:szCs w:val="24"/>
        </w:rPr>
        <w:t>sistema não permite a exclusão;</w:t>
      </w:r>
    </w:p>
    <w:p w:rsidR="001A18DE" w:rsidRPr="001A18DE" w:rsidRDefault="001A18DE" w:rsidP="001A18DE">
      <w:pPr>
        <w:ind w:left="993"/>
      </w:pPr>
      <w:r>
        <w:t xml:space="preserve">4.   </w:t>
      </w:r>
      <w:r w:rsidRPr="004C1F9A">
        <w:rPr>
          <w:iCs/>
          <w:color w:val="auto"/>
          <w:szCs w:val="24"/>
        </w:rPr>
        <w:t>O sistema retorna para o passo</w:t>
      </w:r>
      <w:r>
        <w:rPr>
          <w:iCs/>
          <w:color w:val="auto"/>
          <w:szCs w:val="24"/>
        </w:rPr>
        <w:t xml:space="preserve"> 3 do fluxo alternativo FA-3.</w:t>
      </w:r>
    </w:p>
    <w:p w:rsidR="000E095E" w:rsidRPr="00160DD1" w:rsidRDefault="000E095E" w:rsidP="000E095E"/>
    <w:p w:rsidR="00177937" w:rsidRPr="00160DD1" w:rsidRDefault="00177937">
      <w:pPr>
        <w:rPr>
          <w:rFonts w:cs="Arial"/>
          <w:i/>
          <w:iCs/>
          <w:color w:val="0000FF"/>
          <w:sz w:val="20"/>
        </w:rPr>
      </w:pPr>
    </w:p>
    <w:p w:rsidR="00445E13" w:rsidRPr="00F70840" w:rsidRDefault="00EE5050" w:rsidP="00445E13">
      <w:pPr>
        <w:pStyle w:val="STJNvel1"/>
        <w:numPr>
          <w:ilvl w:val="0"/>
          <w:numId w:val="1"/>
        </w:numPr>
      </w:pPr>
      <w:bookmarkStart w:id="35" w:name="_Toc385254997"/>
      <w:bookmarkStart w:id="36" w:name="_Toc391484575"/>
      <w:r>
        <w:t>PONTOS DE INCLUSÃO</w:t>
      </w:r>
      <w:bookmarkStart w:id="37" w:name="_Toc373416696"/>
      <w:bookmarkEnd w:id="35"/>
      <w:bookmarkEnd w:id="36"/>
    </w:p>
    <w:p w:rsidR="00445E13" w:rsidRDefault="00445E13" w:rsidP="00445E13">
      <w:pPr>
        <w:ind w:left="348"/>
      </w:pPr>
      <w:r w:rsidRPr="0021765A">
        <w:t>Não se aplica</w:t>
      </w:r>
      <w:r w:rsidR="00EE5050">
        <w:t>.</w:t>
      </w:r>
    </w:p>
    <w:p w:rsidR="00EE5050" w:rsidRPr="0021765A" w:rsidRDefault="00EE5050" w:rsidP="00445E13">
      <w:pPr>
        <w:ind w:left="348"/>
      </w:pPr>
    </w:p>
    <w:p w:rsidR="00445E13" w:rsidRDefault="00445E13" w:rsidP="00445E13">
      <w:pPr>
        <w:ind w:left="348"/>
      </w:pPr>
    </w:p>
    <w:p w:rsidR="000E1747" w:rsidRPr="000E1747" w:rsidRDefault="00EE5050" w:rsidP="000E1747">
      <w:pPr>
        <w:pStyle w:val="STJNvel1"/>
        <w:numPr>
          <w:ilvl w:val="0"/>
          <w:numId w:val="1"/>
        </w:numPr>
      </w:pPr>
      <w:bookmarkStart w:id="38" w:name="_Toc385254998"/>
      <w:bookmarkStart w:id="39" w:name="_Toc391484576"/>
      <w:r>
        <w:t>PONTOS DE EXTENSÃO</w:t>
      </w:r>
      <w:bookmarkStart w:id="40" w:name="_Ref384910917"/>
      <w:bookmarkEnd w:id="37"/>
      <w:bookmarkEnd w:id="38"/>
      <w:bookmarkEnd w:id="39"/>
    </w:p>
    <w:p w:rsidR="00445E13" w:rsidRPr="000E1747" w:rsidRDefault="000E1747" w:rsidP="000E1747">
      <w:pPr>
        <w:pStyle w:val="PargrafodaLista"/>
        <w:numPr>
          <w:ilvl w:val="0"/>
          <w:numId w:val="16"/>
        </w:numPr>
        <w:tabs>
          <w:tab w:val="left" w:pos="1276"/>
        </w:tabs>
        <w:rPr>
          <w:rFonts w:ascii="Arial" w:hAnsi="Arial" w:cs="Arial"/>
          <w:b/>
        </w:rPr>
      </w:pPr>
      <w:bookmarkStart w:id="41" w:name="_Ref385256722"/>
      <w:r w:rsidRPr="002708C0">
        <w:rPr>
          <w:rFonts w:ascii="Arial" w:hAnsi="Arial" w:cs="Arial"/>
          <w:b/>
        </w:rPr>
        <w:t xml:space="preserve">– Log </w:t>
      </w:r>
      <w:r>
        <w:rPr>
          <w:rFonts w:ascii="Arial" w:hAnsi="Arial" w:cs="Arial"/>
          <w:b/>
        </w:rPr>
        <w:t>de Auditoria</w:t>
      </w:r>
      <w:bookmarkEnd w:id="40"/>
      <w:bookmarkEnd w:id="41"/>
    </w:p>
    <w:p w:rsidR="00445E13" w:rsidRPr="00D1746D" w:rsidRDefault="00445E13" w:rsidP="00445E13">
      <w:pPr>
        <w:tabs>
          <w:tab w:val="left" w:pos="1276"/>
        </w:tabs>
        <w:ind w:left="709"/>
        <w:rPr>
          <w:color w:val="FF0000"/>
        </w:rPr>
      </w:pPr>
      <w:r w:rsidRPr="002708C0">
        <w:rPr>
          <w:color w:val="auto"/>
        </w:rPr>
        <w:t xml:space="preserve">No passo </w:t>
      </w:r>
      <w:r w:rsidR="00D21F1B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_Ref385255494 \r \h </w:instrText>
      </w:r>
      <w:r w:rsidR="00D21F1B">
        <w:rPr>
          <w:color w:val="auto"/>
        </w:rPr>
      </w:r>
      <w:r w:rsidR="00D21F1B">
        <w:rPr>
          <w:color w:val="auto"/>
        </w:rPr>
        <w:fldChar w:fldCharType="separate"/>
      </w:r>
      <w:r w:rsidR="000E1747">
        <w:rPr>
          <w:color w:val="auto"/>
        </w:rPr>
        <w:t>6</w:t>
      </w:r>
      <w:r w:rsidR="00D21F1B">
        <w:rPr>
          <w:color w:val="auto"/>
        </w:rPr>
        <w:fldChar w:fldCharType="end"/>
      </w:r>
      <w:r w:rsidRPr="002708C0">
        <w:rPr>
          <w:color w:val="auto"/>
        </w:rPr>
        <w:t xml:space="preserve"> fluxo alternativo FA-1, ou no passo </w:t>
      </w:r>
      <w:r w:rsidR="00D21F1B">
        <w:fldChar w:fldCharType="begin"/>
      </w:r>
      <w:r w:rsidR="000E1747">
        <w:rPr>
          <w:color w:val="auto"/>
        </w:rPr>
        <w:instrText xml:space="preserve"> REF _Ref385256693 \r \h </w:instrText>
      </w:r>
      <w:r w:rsidR="00D21F1B">
        <w:fldChar w:fldCharType="separate"/>
      </w:r>
      <w:r w:rsidR="000E1747">
        <w:rPr>
          <w:color w:val="auto"/>
        </w:rPr>
        <w:t>7</w:t>
      </w:r>
      <w:r w:rsidR="00D21F1B">
        <w:fldChar w:fldCharType="end"/>
      </w:r>
      <w:r w:rsidRPr="002708C0">
        <w:rPr>
          <w:color w:val="auto"/>
        </w:rPr>
        <w:t xml:space="preserve"> do fluxo alternativo FA-2, ou no passo </w:t>
      </w:r>
      <w:r w:rsidR="00D21F1B">
        <w:fldChar w:fldCharType="begin"/>
      </w:r>
      <w:r w:rsidR="000E1747">
        <w:rPr>
          <w:color w:val="auto"/>
        </w:rPr>
        <w:instrText xml:space="preserve"> REF _Ref385256704 \r \h </w:instrText>
      </w:r>
      <w:r w:rsidR="00D21F1B">
        <w:fldChar w:fldCharType="separate"/>
      </w:r>
      <w:r w:rsidR="000E1747">
        <w:rPr>
          <w:color w:val="auto"/>
        </w:rPr>
        <w:t>8</w:t>
      </w:r>
      <w:r w:rsidR="00D21F1B">
        <w:fldChar w:fldCharType="end"/>
      </w:r>
      <w:r w:rsidRPr="002708C0">
        <w:rPr>
          <w:color w:val="auto"/>
        </w:rPr>
        <w:t xml:space="preserve"> do fluxo alternativo FA-3, o sistema executa o fluxo básico do caso de uso UC</w:t>
      </w:r>
      <w:r w:rsidR="000F0B37">
        <w:rPr>
          <w:color w:val="auto"/>
        </w:rPr>
        <w:t>_</w:t>
      </w:r>
      <w:r w:rsidRPr="002708C0">
        <w:rPr>
          <w:color w:val="auto"/>
        </w:rPr>
        <w:t xml:space="preserve"> Manter Log de Auditoria e reto</w:t>
      </w:r>
      <w:r w:rsidR="00DD787F">
        <w:rPr>
          <w:color w:val="auto"/>
        </w:rPr>
        <w:t>r</w:t>
      </w:r>
      <w:r w:rsidRPr="002708C0">
        <w:rPr>
          <w:color w:val="auto"/>
        </w:rPr>
        <w:t xml:space="preserve">na para o passo </w:t>
      </w:r>
      <w:r w:rsidR="00D21F1B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_Ref385256831 \r \h </w:instrText>
      </w:r>
      <w:r w:rsidR="00D21F1B">
        <w:rPr>
          <w:color w:val="auto"/>
        </w:rPr>
      </w:r>
      <w:r w:rsidR="00D21F1B">
        <w:rPr>
          <w:color w:val="auto"/>
        </w:rPr>
        <w:fldChar w:fldCharType="separate"/>
      </w:r>
      <w:r w:rsidR="000E1747">
        <w:rPr>
          <w:color w:val="auto"/>
        </w:rPr>
        <w:t>7</w:t>
      </w:r>
      <w:r w:rsidR="00D21F1B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FA-1</w:t>
      </w:r>
      <w:r>
        <w:rPr>
          <w:color w:val="auto"/>
        </w:rPr>
        <w:t>,</w:t>
      </w:r>
      <w:r w:rsidRPr="002708C0">
        <w:rPr>
          <w:color w:val="auto"/>
        </w:rPr>
        <w:t xml:space="preserve"> ou para o passo </w:t>
      </w:r>
      <w:r w:rsidR="00D21F1B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_Ref385256800 \r \h </w:instrText>
      </w:r>
      <w:r w:rsidR="00D21F1B">
        <w:rPr>
          <w:color w:val="auto"/>
        </w:rPr>
      </w:r>
      <w:r w:rsidR="00D21F1B">
        <w:rPr>
          <w:color w:val="auto"/>
        </w:rPr>
        <w:fldChar w:fldCharType="separate"/>
      </w:r>
      <w:r w:rsidR="000E1747">
        <w:rPr>
          <w:color w:val="auto"/>
        </w:rPr>
        <w:t>8</w:t>
      </w:r>
      <w:r w:rsidR="00D21F1B">
        <w:rPr>
          <w:color w:val="auto"/>
        </w:rPr>
        <w:fldChar w:fldCharType="end"/>
      </w:r>
      <w:r w:rsidRPr="002708C0">
        <w:rPr>
          <w:color w:val="auto"/>
        </w:rPr>
        <w:t xml:space="preserve"> do fluxo alternativo FA-2</w:t>
      </w:r>
      <w:r>
        <w:rPr>
          <w:color w:val="auto"/>
        </w:rPr>
        <w:t xml:space="preserve">, ou para o passo </w:t>
      </w:r>
      <w:r w:rsidR="00D21F1B">
        <w:rPr>
          <w:color w:val="auto"/>
        </w:rPr>
        <w:fldChar w:fldCharType="begin"/>
      </w:r>
      <w:r w:rsidR="000E1747">
        <w:rPr>
          <w:color w:val="auto"/>
        </w:rPr>
        <w:instrText xml:space="preserve"> REF _Ref385256854 \r \h </w:instrText>
      </w:r>
      <w:r w:rsidR="00D21F1B">
        <w:rPr>
          <w:color w:val="auto"/>
        </w:rPr>
      </w:r>
      <w:r w:rsidR="00D21F1B">
        <w:rPr>
          <w:color w:val="auto"/>
        </w:rPr>
        <w:fldChar w:fldCharType="separate"/>
      </w:r>
      <w:r w:rsidR="000E1747">
        <w:rPr>
          <w:color w:val="auto"/>
        </w:rPr>
        <w:t>9</w:t>
      </w:r>
      <w:r w:rsidR="00D21F1B">
        <w:rPr>
          <w:color w:val="auto"/>
        </w:rPr>
        <w:fldChar w:fldCharType="end"/>
      </w:r>
      <w:r>
        <w:rPr>
          <w:color w:val="auto"/>
        </w:rPr>
        <w:t xml:space="preserve"> do fluxo alternativo FA-3.</w:t>
      </w:r>
    </w:p>
    <w:p w:rsidR="00177937" w:rsidRDefault="00177937">
      <w:pPr>
        <w:rPr>
          <w:rFonts w:cs="Arial"/>
          <w:b/>
          <w:bCs/>
        </w:rPr>
      </w:pPr>
    </w:p>
    <w:p w:rsidR="00177937" w:rsidRPr="00160DD1" w:rsidRDefault="00177937">
      <w:pPr>
        <w:ind w:left="360"/>
        <w:rPr>
          <w:rFonts w:cs="Arial"/>
          <w:b/>
          <w:bCs/>
        </w:rPr>
      </w:pPr>
    </w:p>
    <w:p w:rsidR="00177937" w:rsidRPr="00160DD1" w:rsidRDefault="00177937">
      <w:pPr>
        <w:rPr>
          <w:rFonts w:cs="Arial"/>
          <w:b/>
          <w:bCs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2" w:name="_Toc391484577"/>
      <w:r w:rsidRPr="00160DD1">
        <w:t>FREQÜÊNCIA DE OCORRÊNCIA</w:t>
      </w:r>
      <w:bookmarkEnd w:id="42"/>
    </w:p>
    <w:p w:rsidR="00177937" w:rsidRPr="00160DD1" w:rsidRDefault="00EA5A5E" w:rsidP="001610AB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160DD1">
        <w:rPr>
          <w:i w:val="0"/>
          <w:iCs/>
          <w:color w:val="auto"/>
          <w:sz w:val="24"/>
          <w:szCs w:val="24"/>
        </w:rPr>
        <w:t>Não se aplica</w:t>
      </w:r>
      <w:r w:rsidR="001610AB" w:rsidRPr="00160DD1">
        <w:rPr>
          <w:i w:val="0"/>
          <w:iCs/>
          <w:color w:val="auto"/>
          <w:sz w:val="24"/>
          <w:szCs w:val="24"/>
        </w:rPr>
        <w:t>.</w:t>
      </w:r>
    </w:p>
    <w:p w:rsidR="00177937" w:rsidRPr="00160DD1" w:rsidRDefault="00177937">
      <w:pPr>
        <w:rPr>
          <w:rFonts w:ascii="Tahoma" w:hAnsi="Tahoma"/>
          <w:b/>
          <w:sz w:val="28"/>
        </w:rPr>
      </w:pPr>
    </w:p>
    <w:p w:rsidR="00EA5A5E" w:rsidRPr="00160DD1" w:rsidRDefault="00EA5A5E">
      <w:pPr>
        <w:rPr>
          <w:rFonts w:cs="Arial"/>
          <w:b/>
          <w:bCs/>
        </w:rPr>
      </w:pPr>
    </w:p>
    <w:p w:rsidR="00177937" w:rsidRPr="00160DD1" w:rsidRDefault="00177937">
      <w:pPr>
        <w:pStyle w:val="RUPCorpo1"/>
        <w:spacing w:before="0"/>
        <w:ind w:left="425" w:firstLine="0"/>
      </w:pPr>
    </w:p>
    <w:p w:rsidR="00177937" w:rsidRPr="00160DD1" w:rsidRDefault="00177937" w:rsidP="007D5D81">
      <w:pPr>
        <w:pStyle w:val="STJNvel1"/>
        <w:numPr>
          <w:ilvl w:val="0"/>
          <w:numId w:val="1"/>
        </w:numPr>
      </w:pPr>
      <w:bookmarkStart w:id="43" w:name="_Toc125373395"/>
      <w:bookmarkStart w:id="44" w:name="_Toc391484578"/>
      <w:r w:rsidRPr="00160DD1">
        <w:t>REFERÊNCIAS</w:t>
      </w:r>
      <w:bookmarkEnd w:id="43"/>
      <w:bookmarkEnd w:id="44"/>
    </w:p>
    <w:p w:rsidR="007D7313" w:rsidRPr="00160DD1" w:rsidRDefault="007D5D81" w:rsidP="0091486E">
      <w:pPr>
        <w:pStyle w:val="Instruo"/>
        <w:numPr>
          <w:ilvl w:val="0"/>
          <w:numId w:val="12"/>
        </w:numPr>
        <w:jc w:val="both"/>
        <w:rPr>
          <w:rFonts w:cs="Times New Roman"/>
          <w:i w:val="0"/>
          <w:color w:val="000000"/>
          <w:sz w:val="24"/>
        </w:rPr>
      </w:pPr>
      <w:r w:rsidRPr="00160DD1">
        <w:rPr>
          <w:rFonts w:cs="Times New Roman"/>
          <w:i w:val="0"/>
          <w:color w:val="000000"/>
          <w:sz w:val="24"/>
        </w:rPr>
        <w:t>Documento de Mensagens</w:t>
      </w:r>
      <w:r w:rsidR="0067341D">
        <w:rPr>
          <w:rFonts w:cs="Times New Roman"/>
          <w:i w:val="0"/>
          <w:color w:val="000000"/>
          <w:sz w:val="24"/>
        </w:rPr>
        <w:t xml:space="preserve"> – 0.</w:t>
      </w:r>
      <w:r w:rsidR="005D6585">
        <w:rPr>
          <w:rFonts w:cs="Times New Roman"/>
          <w:i w:val="0"/>
          <w:color w:val="000000"/>
          <w:sz w:val="24"/>
        </w:rPr>
        <w:t>0</w:t>
      </w:r>
      <w:r w:rsidR="003B581D">
        <w:rPr>
          <w:rFonts w:cs="Times New Roman"/>
          <w:i w:val="0"/>
          <w:color w:val="000000"/>
          <w:sz w:val="24"/>
        </w:rPr>
        <w:t>3</w:t>
      </w:r>
    </w:p>
    <w:p w:rsidR="007D7313" w:rsidRPr="00160DD1" w:rsidRDefault="007D5D81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3B58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3</w:t>
      </w:r>
    </w:p>
    <w:p w:rsidR="007D7313" w:rsidRPr="00160DD1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</w:t>
      </w:r>
      <w:r w:rsidR="003B58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1</w:t>
      </w:r>
    </w:p>
    <w:p w:rsidR="007D7313" w:rsidRDefault="003B750C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160DD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Interfaces de Telas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</w:t>
      </w:r>
      <w:r w:rsidR="0067341D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.</w:t>
      </w:r>
      <w:r w:rsidR="005D6585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01</w:t>
      </w:r>
    </w:p>
    <w:p w:rsidR="00DD787F" w:rsidRPr="00CF3D18" w:rsidRDefault="00CF3D18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Times New Roman"/>
          <w:kern w:val="0"/>
          <w:szCs w:val="20"/>
          <w:lang w:eastAsia="pt-BR" w:bidi="ar-SA"/>
        </w:rPr>
      </w:pPr>
      <w:r w:rsidRPr="00CF3D18">
        <w:rPr>
          <w:rFonts w:ascii="Arial" w:hAnsi="Arial" w:cs="Arial"/>
        </w:rPr>
        <w:t>UC_</w:t>
      </w:r>
      <w:r w:rsidR="00DD787F" w:rsidRPr="00CF3D18">
        <w:rPr>
          <w:rFonts w:ascii="Arial" w:hAnsi="Arial" w:cs="Arial"/>
        </w:rPr>
        <w:t>Log de Auditoria</w:t>
      </w:r>
    </w:p>
    <w:p w:rsidR="005D26E2" w:rsidRPr="00CF3D18" w:rsidRDefault="005D26E2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r w:rsidRPr="00CF3D18">
        <w:rPr>
          <w:rFonts w:ascii="Arial" w:hAnsi="Arial" w:cs="Arial"/>
          <w:iCs/>
          <w:szCs w:val="24"/>
        </w:rPr>
        <w:lastRenderedPageBreak/>
        <w:t xml:space="preserve">UC005_Importar Lista do Excel </w:t>
      </w:r>
      <w:r w:rsidR="00CF3D18" w:rsidRPr="00CF3D18">
        <w:rPr>
          <w:rFonts w:ascii="Arial" w:hAnsi="Arial" w:cs="Arial"/>
          <w:iCs/>
          <w:szCs w:val="24"/>
        </w:rPr>
        <w:t>–</w:t>
      </w:r>
      <w:r w:rsidRPr="00CF3D18">
        <w:rPr>
          <w:rFonts w:ascii="Arial" w:hAnsi="Arial" w:cs="Arial"/>
          <w:iCs/>
          <w:szCs w:val="24"/>
        </w:rPr>
        <w:t xml:space="preserve"> </w:t>
      </w:r>
      <w:r w:rsidR="00CF3D18" w:rsidRPr="00CF3D18">
        <w:rPr>
          <w:rFonts w:ascii="Arial" w:hAnsi="Arial" w:cs="Arial"/>
          <w:iCs/>
          <w:szCs w:val="24"/>
        </w:rPr>
        <w:t>0.01</w:t>
      </w:r>
    </w:p>
    <w:p w:rsidR="005D26E2" w:rsidRPr="00CF3D18" w:rsidRDefault="005D26E2" w:rsidP="0091486E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r w:rsidRPr="00CF3D18">
        <w:rPr>
          <w:rFonts w:ascii="Arial" w:hAnsi="Arial" w:cs="Arial"/>
          <w:iCs/>
          <w:szCs w:val="24"/>
        </w:rPr>
        <w:t>UC</w:t>
      </w:r>
      <w:r w:rsidR="00CF3D18" w:rsidRPr="00CF3D18">
        <w:rPr>
          <w:rFonts w:ascii="Arial" w:hAnsi="Arial" w:cs="Arial"/>
          <w:iCs/>
          <w:szCs w:val="24"/>
        </w:rPr>
        <w:t>014</w:t>
      </w:r>
      <w:r w:rsidRPr="00CF3D18">
        <w:rPr>
          <w:rFonts w:ascii="Arial" w:hAnsi="Arial" w:cs="Arial"/>
          <w:iCs/>
          <w:szCs w:val="24"/>
        </w:rPr>
        <w:t>_Vincular Setor e Grupo</w:t>
      </w:r>
      <w:r w:rsidR="00CF3D18" w:rsidRPr="00CF3D18">
        <w:rPr>
          <w:rFonts w:ascii="Arial" w:hAnsi="Arial" w:cs="Arial"/>
          <w:iCs/>
          <w:szCs w:val="24"/>
        </w:rPr>
        <w:t xml:space="preserve"> – 0.00</w:t>
      </w:r>
    </w:p>
    <w:p w:rsidR="00177937" w:rsidRPr="00C13D16" w:rsidRDefault="00177937">
      <w:pPr>
        <w:autoSpaceDE w:val="0"/>
        <w:autoSpaceDN w:val="0"/>
        <w:adjustRightInd w:val="0"/>
        <w:rPr>
          <w:rFonts w:ascii="Times New Roman" w:hAnsi="Times New Roman"/>
          <w:iCs/>
          <w:szCs w:val="24"/>
        </w:rPr>
      </w:pPr>
    </w:p>
    <w:p w:rsidR="00DD787F" w:rsidRPr="00160DD1" w:rsidRDefault="00DD787F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bookmarkStart w:id="45" w:name="_Toc391484579"/>
      <w:r w:rsidRPr="00160DD1">
        <w:t>REFERÊNCIAS BIBLIOGRÁFICAS</w:t>
      </w:r>
      <w:bookmarkEnd w:id="45"/>
    </w:p>
    <w:p w:rsidR="00177937" w:rsidRPr="00160DD1" w:rsidRDefault="00177937"/>
    <w:p w:rsidR="00177937" w:rsidRPr="00160DD1" w:rsidRDefault="007D5D81">
      <w:bookmarkStart w:id="46" w:name="_Toc125373396"/>
      <w:r w:rsidRPr="00160DD1">
        <w:t>Não se aplica</w:t>
      </w:r>
      <w:r w:rsidR="00177937" w:rsidRPr="00160DD1">
        <w:t>.</w:t>
      </w:r>
    </w:p>
    <w:p w:rsidR="00177937" w:rsidRPr="00160DD1" w:rsidRDefault="00177937" w:rsidP="0073491E">
      <w:pPr>
        <w:pStyle w:val="STJNvel1"/>
        <w:numPr>
          <w:ilvl w:val="0"/>
          <w:numId w:val="1"/>
        </w:numPr>
      </w:pPr>
      <w:r w:rsidRPr="00160DD1">
        <w:br w:type="page"/>
      </w:r>
      <w:bookmarkStart w:id="47" w:name="_Toc391484580"/>
      <w:r w:rsidRPr="00160DD1">
        <w:lastRenderedPageBreak/>
        <w:t>ASSINATURAS</w:t>
      </w:r>
      <w:bookmarkEnd w:id="0"/>
      <w:bookmarkEnd w:id="46"/>
      <w:bookmarkEnd w:id="47"/>
    </w:p>
    <w:p w:rsidR="00177937" w:rsidRPr="00160DD1" w:rsidRDefault="00177937"/>
    <w:p w:rsidR="00177937" w:rsidRPr="00160DD1" w:rsidRDefault="00177937">
      <w:pPr>
        <w:pStyle w:val="CTMISCorpo1"/>
      </w:pPr>
      <w:r w:rsidRPr="00160DD1">
        <w:t>Concordam com conteúdo deste documento:</w:t>
      </w:r>
    </w:p>
    <w:p w:rsidR="00177937" w:rsidRPr="00160DD1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160DD1">
        <w:trPr>
          <w:cantSplit/>
          <w:trHeight w:val="1032"/>
          <w:jc w:val="center"/>
        </w:trPr>
        <w:tc>
          <w:tcPr>
            <w:tcW w:w="4932" w:type="dxa"/>
          </w:tcPr>
          <w:p w:rsidR="00177937" w:rsidRPr="00160DD1" w:rsidRDefault="00177937" w:rsidP="00AA35F1">
            <w:pPr>
              <w:pStyle w:val="CTMISTabela"/>
            </w:pPr>
          </w:p>
          <w:p w:rsidR="00177937" w:rsidRPr="00160DD1" w:rsidRDefault="00177937" w:rsidP="00AA35F1">
            <w:pPr>
              <w:pStyle w:val="CTMISTabela"/>
            </w:pPr>
            <w:r w:rsidRPr="00160DD1">
              <w:t>Data: ___/___/_____</w:t>
            </w:r>
          </w:p>
          <w:p w:rsidR="00177937" w:rsidRPr="00160DD1" w:rsidRDefault="00177937" w:rsidP="00AA35F1">
            <w:pPr>
              <w:pStyle w:val="CTMISTabela"/>
            </w:pPr>
          </w:p>
        </w:tc>
        <w:tc>
          <w:tcPr>
            <w:tcW w:w="4932" w:type="dxa"/>
          </w:tcPr>
          <w:p w:rsidR="00177937" w:rsidRPr="00160DD1" w:rsidRDefault="00177937" w:rsidP="00AA35F1">
            <w:pPr>
              <w:pStyle w:val="CTMISTabela"/>
            </w:pPr>
          </w:p>
          <w:p w:rsidR="00177937" w:rsidRPr="00160DD1" w:rsidRDefault="00177937" w:rsidP="00AA35F1">
            <w:pPr>
              <w:pStyle w:val="CTMISTabela"/>
            </w:pPr>
            <w:r w:rsidRPr="00160DD1">
              <w:t>Data: ___/___/_____</w:t>
            </w:r>
          </w:p>
          <w:p w:rsidR="00177937" w:rsidRPr="00160DD1" w:rsidRDefault="00177937" w:rsidP="00AA35F1">
            <w:pPr>
              <w:pStyle w:val="CTMISTabela"/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177937" w:rsidRPr="00AA35F1" w:rsidRDefault="00752D9F" w:rsidP="00AA35F1">
            <w:pPr>
              <w:pStyle w:val="CTMISInstrues"/>
            </w:pPr>
            <w:r w:rsidRPr="00AA35F1">
              <w:t>Carlos Eduardo Gonçalves da Silva</w:t>
            </w:r>
          </w:p>
          <w:p w:rsidR="00177937" w:rsidRPr="00AA35F1" w:rsidRDefault="005A1C6F" w:rsidP="00AA35F1">
            <w:pPr>
              <w:pStyle w:val="CTMISTabela"/>
            </w:pPr>
            <w:r w:rsidRPr="00AA35F1">
              <w:t>Assessoria de Cerimonial e Rel. Públicas</w:t>
            </w:r>
            <w:r w:rsidR="00177937" w:rsidRPr="00AA35F1">
              <w:br/>
            </w:r>
          </w:p>
          <w:p w:rsidR="00177937" w:rsidRPr="00426DDB" w:rsidRDefault="00177937" w:rsidP="00AA35F1">
            <w:pPr>
              <w:pStyle w:val="CTMISTabela"/>
            </w:pPr>
          </w:p>
        </w:tc>
        <w:tc>
          <w:tcPr>
            <w:tcW w:w="4932" w:type="dxa"/>
          </w:tcPr>
          <w:p w:rsidR="00177937" w:rsidRPr="00CF3D18" w:rsidRDefault="00AA1A7A" w:rsidP="00AA35F1">
            <w:pPr>
              <w:pStyle w:val="CTMISInstrues"/>
            </w:pPr>
            <w:bookmarkStart w:id="48" w:name="_GoBack"/>
            <w:bookmarkEnd w:id="48"/>
            <w:r w:rsidRPr="00CF3D18">
              <w:t>Rayanne Felício</w:t>
            </w:r>
          </w:p>
          <w:p w:rsidR="00074A09" w:rsidRDefault="00177937" w:rsidP="00074A09">
            <w:pPr>
              <w:pStyle w:val="CTMISTabela"/>
            </w:pPr>
            <w:r w:rsidRPr="00CF3D18">
              <w:t xml:space="preserve">Analista </w:t>
            </w:r>
            <w:r w:rsidR="00E3554F" w:rsidRPr="00CF3D18">
              <w:t>de Requisito</w:t>
            </w:r>
          </w:p>
          <w:p w:rsidR="00177937" w:rsidRPr="00426DDB" w:rsidRDefault="00752D9F" w:rsidP="00074A09">
            <w:pPr>
              <w:pStyle w:val="CTMISTabela"/>
            </w:pPr>
            <w:r w:rsidRPr="00CF3D18">
              <w:t>CTIS</w:t>
            </w:r>
          </w:p>
        </w:tc>
      </w:tr>
    </w:tbl>
    <w:p w:rsidR="00177937" w:rsidRDefault="00177937"/>
    <w:p w:rsidR="00F446BB" w:rsidRDefault="00F446BB"/>
    <w:sectPr w:rsidR="00F446BB" w:rsidSect="009670EF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EBA" w:rsidRDefault="00E84EBA">
      <w:r>
        <w:separator/>
      </w:r>
    </w:p>
  </w:endnote>
  <w:endnote w:type="continuationSeparator" w:id="0">
    <w:p w:rsidR="00E84EBA" w:rsidRDefault="00E84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3246A">
      <w:trPr>
        <w:cantSplit/>
        <w:jc w:val="center"/>
      </w:trPr>
      <w:tc>
        <w:tcPr>
          <w:tcW w:w="8268" w:type="dxa"/>
        </w:tcPr>
        <w:p w:rsidR="00F3246A" w:rsidRDefault="00B33540" w:rsidP="00631DE0">
          <w:pPr>
            <w:pStyle w:val="Rodap"/>
            <w:ind w:right="360"/>
            <w:rPr>
              <w:sz w:val="20"/>
            </w:rPr>
          </w:pPr>
          <w:r w:rsidRPr="00B33540">
            <w:rPr>
              <w:sz w:val="20"/>
            </w:rPr>
            <w:t>sigeven_escu_uc008_manter_grupo_participante</w:t>
          </w:r>
        </w:p>
      </w:tc>
      <w:tc>
        <w:tcPr>
          <w:tcW w:w="1794" w:type="dxa"/>
          <w:vAlign w:val="center"/>
        </w:tcPr>
        <w:p w:rsidR="00F3246A" w:rsidRDefault="00F3246A" w:rsidP="007949E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D21F1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21F1B">
            <w:rPr>
              <w:rStyle w:val="Nmerodepgina"/>
              <w:sz w:val="20"/>
            </w:rPr>
            <w:fldChar w:fldCharType="separate"/>
          </w:r>
          <w:r w:rsidR="00AB14E4">
            <w:rPr>
              <w:rStyle w:val="Nmerodepgina"/>
              <w:noProof/>
              <w:sz w:val="20"/>
            </w:rPr>
            <w:t>2</w:t>
          </w:r>
          <w:r w:rsidR="00D21F1B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 w:rsidR="00D21F1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D21F1B">
            <w:rPr>
              <w:sz w:val="20"/>
            </w:rPr>
            <w:fldChar w:fldCharType="separate"/>
          </w:r>
          <w:r w:rsidR="00AB14E4">
            <w:rPr>
              <w:noProof/>
              <w:sz w:val="20"/>
            </w:rPr>
            <w:t>9</w:t>
          </w:r>
          <w:r w:rsidR="00D21F1B">
            <w:rPr>
              <w:sz w:val="20"/>
            </w:rPr>
            <w:fldChar w:fldCharType="end"/>
          </w:r>
        </w:p>
      </w:tc>
    </w:tr>
  </w:tbl>
  <w:p w:rsidR="00F3246A" w:rsidRDefault="00F3246A" w:rsidP="005449C2">
    <w:pPr>
      <w:pStyle w:val="Rodap"/>
      <w:rPr>
        <w:sz w:val="16"/>
      </w:rPr>
    </w:pPr>
  </w:p>
  <w:p w:rsidR="00B33540" w:rsidRDefault="00B3354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F3246A" w:rsidRPr="005449C2">
      <w:trPr>
        <w:cantSplit/>
        <w:jc w:val="center"/>
      </w:trPr>
      <w:tc>
        <w:tcPr>
          <w:tcW w:w="8268" w:type="dxa"/>
        </w:tcPr>
        <w:p w:rsidR="00F3246A" w:rsidRPr="005449C2" w:rsidRDefault="007949EA" w:rsidP="00631DE0">
          <w:pPr>
            <w:pStyle w:val="Rodap"/>
            <w:ind w:right="360"/>
            <w:rPr>
              <w:sz w:val="20"/>
            </w:rPr>
          </w:pPr>
          <w:r w:rsidRPr="007949EA">
            <w:rPr>
              <w:sz w:val="20"/>
            </w:rPr>
            <w:t>sigeven_escu_uc008_manter_grupo_participante</w:t>
          </w:r>
        </w:p>
      </w:tc>
      <w:tc>
        <w:tcPr>
          <w:tcW w:w="1794" w:type="dxa"/>
          <w:vAlign w:val="center"/>
        </w:tcPr>
        <w:p w:rsidR="00F3246A" w:rsidRPr="005449C2" w:rsidRDefault="00F3246A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D21F1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D21F1B" w:rsidRPr="005449C2">
            <w:rPr>
              <w:sz w:val="20"/>
            </w:rPr>
            <w:fldChar w:fldCharType="separate"/>
          </w:r>
          <w:r w:rsidR="00AB14E4">
            <w:rPr>
              <w:noProof/>
              <w:sz w:val="20"/>
            </w:rPr>
            <w:t>9</w:t>
          </w:r>
          <w:r w:rsidR="00D21F1B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D21F1B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D21F1B" w:rsidRPr="005449C2">
            <w:rPr>
              <w:sz w:val="20"/>
            </w:rPr>
            <w:fldChar w:fldCharType="separate"/>
          </w:r>
          <w:r w:rsidR="00AB14E4">
            <w:rPr>
              <w:noProof/>
              <w:sz w:val="20"/>
            </w:rPr>
            <w:t>9</w:t>
          </w:r>
          <w:r w:rsidR="00D21F1B" w:rsidRPr="005449C2">
            <w:rPr>
              <w:sz w:val="20"/>
            </w:rPr>
            <w:fldChar w:fldCharType="end"/>
          </w:r>
        </w:p>
      </w:tc>
    </w:tr>
  </w:tbl>
  <w:p w:rsidR="00F3246A" w:rsidRPr="005449C2" w:rsidRDefault="00F3246A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EBA" w:rsidRDefault="00E84EBA">
      <w:r>
        <w:separator/>
      </w:r>
    </w:p>
  </w:footnote>
  <w:footnote w:type="continuationSeparator" w:id="0">
    <w:p w:rsidR="00E84EBA" w:rsidRDefault="00E84E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46A" w:rsidRDefault="00D21F1B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2050" type="#_x0000_t202" style="position:absolute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>
            <w:txbxContent>
              <w:p w:rsidR="00F3246A" w:rsidRPr="00EF182A" w:rsidRDefault="00F3246A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</w:p>
            </w:txbxContent>
          </v:textbox>
        </v:shape>
      </w:pict>
    </w:r>
    <w:r w:rsidR="00F3246A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3246A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F3246A">
      <w:trPr>
        <w:cantSplit/>
        <w:trHeight w:val="575"/>
        <w:jc w:val="center"/>
      </w:trPr>
      <w:tc>
        <w:tcPr>
          <w:tcW w:w="691" w:type="pct"/>
          <w:vAlign w:val="center"/>
        </w:tcPr>
        <w:p w:rsidR="00F3246A" w:rsidRDefault="00F3246A" w:rsidP="00504BF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F3246A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F3246A" w:rsidRPr="003E7920" w:rsidRDefault="000201AF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Grupo Participante</w:t>
          </w:r>
        </w:p>
        <w:p w:rsidR="00F3246A" w:rsidRPr="003E7920" w:rsidRDefault="00F3246A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F3246A" w:rsidRPr="00017D2E" w:rsidRDefault="00D21F1B" w:rsidP="009F6B9D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F3246A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F3246A" w:rsidRDefault="00F3246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F3246A" w:rsidRDefault="00F3246A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91A5077"/>
    <w:multiLevelType w:val="hybridMultilevel"/>
    <w:tmpl w:val="7904F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5B86"/>
    <w:multiLevelType w:val="hybridMultilevel"/>
    <w:tmpl w:val="E05EF0B8"/>
    <w:lvl w:ilvl="0" w:tplc="ACDC0848">
      <w:start w:val="1"/>
      <w:numFmt w:val="decimal"/>
      <w:lvlText w:val="%1"/>
      <w:lvlJc w:val="center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E227F4"/>
    <w:multiLevelType w:val="hybridMultilevel"/>
    <w:tmpl w:val="ECAE5362"/>
    <w:lvl w:ilvl="0" w:tplc="5B706BBA">
      <w:start w:val="1"/>
      <w:numFmt w:val="decimal"/>
      <w:lvlText w:val="FA-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8C713A"/>
    <w:multiLevelType w:val="hybridMultilevel"/>
    <w:tmpl w:val="987A2F62"/>
    <w:lvl w:ilvl="0" w:tplc="F710E55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AFD6D34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4E73AC6"/>
    <w:multiLevelType w:val="hybridMultilevel"/>
    <w:tmpl w:val="EC946F82"/>
    <w:lvl w:ilvl="0" w:tplc="619A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634D72"/>
    <w:multiLevelType w:val="hybridMultilevel"/>
    <w:tmpl w:val="0F28B4D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D42DF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9CF17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F8220E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F101832"/>
    <w:multiLevelType w:val="hybridMultilevel"/>
    <w:tmpl w:val="01E2A25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7B3D69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0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1"/>
  </w:num>
  <w:num w:numId="5">
    <w:abstractNumId w:val="15"/>
  </w:num>
  <w:num w:numId="6">
    <w:abstractNumId w:val="17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16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8"/>
  </w:num>
  <w:num w:numId="19">
    <w:abstractNumId w:val="2"/>
  </w:num>
  <w:num w:numId="20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86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D4D"/>
    <w:rsid w:val="00005873"/>
    <w:rsid w:val="0000620B"/>
    <w:rsid w:val="00016300"/>
    <w:rsid w:val="00017D2E"/>
    <w:rsid w:val="000201AF"/>
    <w:rsid w:val="00023790"/>
    <w:rsid w:val="00070EEC"/>
    <w:rsid w:val="00074427"/>
    <w:rsid w:val="00074A09"/>
    <w:rsid w:val="00092B67"/>
    <w:rsid w:val="00093839"/>
    <w:rsid w:val="000968E9"/>
    <w:rsid w:val="00097719"/>
    <w:rsid w:val="00097FE0"/>
    <w:rsid w:val="000A0745"/>
    <w:rsid w:val="000B12EC"/>
    <w:rsid w:val="000C6729"/>
    <w:rsid w:val="000E095E"/>
    <w:rsid w:val="000E1393"/>
    <w:rsid w:val="000E1747"/>
    <w:rsid w:val="000F0B37"/>
    <w:rsid w:val="00111A36"/>
    <w:rsid w:val="00132F51"/>
    <w:rsid w:val="001439EE"/>
    <w:rsid w:val="00147779"/>
    <w:rsid w:val="001608E0"/>
    <w:rsid w:val="00160DD1"/>
    <w:rsid w:val="001610AB"/>
    <w:rsid w:val="00166B99"/>
    <w:rsid w:val="00172169"/>
    <w:rsid w:val="00173B74"/>
    <w:rsid w:val="00175285"/>
    <w:rsid w:val="00175AF9"/>
    <w:rsid w:val="00177937"/>
    <w:rsid w:val="00184F8C"/>
    <w:rsid w:val="00191591"/>
    <w:rsid w:val="0019406A"/>
    <w:rsid w:val="00195BC1"/>
    <w:rsid w:val="001A18DE"/>
    <w:rsid w:val="001A446A"/>
    <w:rsid w:val="001B1938"/>
    <w:rsid w:val="001B584C"/>
    <w:rsid w:val="001B7C5D"/>
    <w:rsid w:val="001C342A"/>
    <w:rsid w:val="001D0AA0"/>
    <w:rsid w:val="001D362F"/>
    <w:rsid w:val="00214BCE"/>
    <w:rsid w:val="002164B9"/>
    <w:rsid w:val="00243CF6"/>
    <w:rsid w:val="00244FBE"/>
    <w:rsid w:val="00254E34"/>
    <w:rsid w:val="00256F6C"/>
    <w:rsid w:val="0026025E"/>
    <w:rsid w:val="00267603"/>
    <w:rsid w:val="0028247C"/>
    <w:rsid w:val="002A5F1A"/>
    <w:rsid w:val="002C1809"/>
    <w:rsid w:val="002D07CD"/>
    <w:rsid w:val="002D58F6"/>
    <w:rsid w:val="002E2708"/>
    <w:rsid w:val="002E6D8B"/>
    <w:rsid w:val="00326B4C"/>
    <w:rsid w:val="00337B1D"/>
    <w:rsid w:val="003500B1"/>
    <w:rsid w:val="003538F9"/>
    <w:rsid w:val="00353DB3"/>
    <w:rsid w:val="00361674"/>
    <w:rsid w:val="00362AC3"/>
    <w:rsid w:val="003640D3"/>
    <w:rsid w:val="00391D24"/>
    <w:rsid w:val="00397F3D"/>
    <w:rsid w:val="003A3AB3"/>
    <w:rsid w:val="003B4442"/>
    <w:rsid w:val="003B581D"/>
    <w:rsid w:val="003B750C"/>
    <w:rsid w:val="003C77CC"/>
    <w:rsid w:val="003E7920"/>
    <w:rsid w:val="004047B9"/>
    <w:rsid w:val="0041695C"/>
    <w:rsid w:val="00426DDB"/>
    <w:rsid w:val="00445E13"/>
    <w:rsid w:val="00446DCD"/>
    <w:rsid w:val="00447011"/>
    <w:rsid w:val="00447943"/>
    <w:rsid w:val="0046792E"/>
    <w:rsid w:val="0049462D"/>
    <w:rsid w:val="004B0E2B"/>
    <w:rsid w:val="004B4C17"/>
    <w:rsid w:val="004C1F9A"/>
    <w:rsid w:val="004D6F5E"/>
    <w:rsid w:val="004E2F99"/>
    <w:rsid w:val="004F01D0"/>
    <w:rsid w:val="00504BF1"/>
    <w:rsid w:val="00516025"/>
    <w:rsid w:val="00530431"/>
    <w:rsid w:val="00531A06"/>
    <w:rsid w:val="00532E1F"/>
    <w:rsid w:val="00533B43"/>
    <w:rsid w:val="00541DCD"/>
    <w:rsid w:val="005449C2"/>
    <w:rsid w:val="005555D9"/>
    <w:rsid w:val="00583E2F"/>
    <w:rsid w:val="0059608A"/>
    <w:rsid w:val="005A1C6F"/>
    <w:rsid w:val="005C2F60"/>
    <w:rsid w:val="005D26E2"/>
    <w:rsid w:val="005D4808"/>
    <w:rsid w:val="005D6585"/>
    <w:rsid w:val="005E2FDE"/>
    <w:rsid w:val="006050F0"/>
    <w:rsid w:val="006272C7"/>
    <w:rsid w:val="00631DE0"/>
    <w:rsid w:val="0065601D"/>
    <w:rsid w:val="006667AB"/>
    <w:rsid w:val="006724BE"/>
    <w:rsid w:val="0067341D"/>
    <w:rsid w:val="0067747D"/>
    <w:rsid w:val="00680A23"/>
    <w:rsid w:val="006851E1"/>
    <w:rsid w:val="0069778B"/>
    <w:rsid w:val="006A11BB"/>
    <w:rsid w:val="006A245E"/>
    <w:rsid w:val="006B7C14"/>
    <w:rsid w:val="006F4AAA"/>
    <w:rsid w:val="00703B99"/>
    <w:rsid w:val="00710574"/>
    <w:rsid w:val="0072137D"/>
    <w:rsid w:val="00730B10"/>
    <w:rsid w:val="0073491E"/>
    <w:rsid w:val="00742C52"/>
    <w:rsid w:val="00742E0A"/>
    <w:rsid w:val="00751FB6"/>
    <w:rsid w:val="00752D9F"/>
    <w:rsid w:val="007557BB"/>
    <w:rsid w:val="007635E3"/>
    <w:rsid w:val="0078105E"/>
    <w:rsid w:val="00784078"/>
    <w:rsid w:val="00787DA4"/>
    <w:rsid w:val="007949EA"/>
    <w:rsid w:val="007A3A29"/>
    <w:rsid w:val="007B51ED"/>
    <w:rsid w:val="007C050D"/>
    <w:rsid w:val="007C46EC"/>
    <w:rsid w:val="007C5B12"/>
    <w:rsid w:val="007D01DA"/>
    <w:rsid w:val="007D48C2"/>
    <w:rsid w:val="007D4A8F"/>
    <w:rsid w:val="007D5D81"/>
    <w:rsid w:val="007D7313"/>
    <w:rsid w:val="007F2164"/>
    <w:rsid w:val="007F2F68"/>
    <w:rsid w:val="00801A27"/>
    <w:rsid w:val="00801CA1"/>
    <w:rsid w:val="008124B5"/>
    <w:rsid w:val="00813FF0"/>
    <w:rsid w:val="00824500"/>
    <w:rsid w:val="00825130"/>
    <w:rsid w:val="00831F1F"/>
    <w:rsid w:val="00846D62"/>
    <w:rsid w:val="0085230C"/>
    <w:rsid w:val="008603EA"/>
    <w:rsid w:val="00877816"/>
    <w:rsid w:val="00897B43"/>
    <w:rsid w:val="008B4377"/>
    <w:rsid w:val="008B54DF"/>
    <w:rsid w:val="008C090C"/>
    <w:rsid w:val="008C2373"/>
    <w:rsid w:val="008D256C"/>
    <w:rsid w:val="00906C89"/>
    <w:rsid w:val="0091486E"/>
    <w:rsid w:val="00920E77"/>
    <w:rsid w:val="00933FC4"/>
    <w:rsid w:val="00952D8D"/>
    <w:rsid w:val="00962BC2"/>
    <w:rsid w:val="00963459"/>
    <w:rsid w:val="0096427B"/>
    <w:rsid w:val="009670EF"/>
    <w:rsid w:val="009A13D3"/>
    <w:rsid w:val="009A5EA0"/>
    <w:rsid w:val="009F3A41"/>
    <w:rsid w:val="009F6B9D"/>
    <w:rsid w:val="00A05E74"/>
    <w:rsid w:val="00A133CF"/>
    <w:rsid w:val="00A177D0"/>
    <w:rsid w:val="00A23BB9"/>
    <w:rsid w:val="00A254F8"/>
    <w:rsid w:val="00A422EC"/>
    <w:rsid w:val="00A61B59"/>
    <w:rsid w:val="00A6534A"/>
    <w:rsid w:val="00A65E95"/>
    <w:rsid w:val="00A83F36"/>
    <w:rsid w:val="00AA1A7A"/>
    <w:rsid w:val="00AA35F1"/>
    <w:rsid w:val="00AA5636"/>
    <w:rsid w:val="00AB14E4"/>
    <w:rsid w:val="00AB7FA2"/>
    <w:rsid w:val="00AD04AC"/>
    <w:rsid w:val="00AE78C3"/>
    <w:rsid w:val="00B0245D"/>
    <w:rsid w:val="00B11B77"/>
    <w:rsid w:val="00B223DB"/>
    <w:rsid w:val="00B245A7"/>
    <w:rsid w:val="00B33540"/>
    <w:rsid w:val="00B349FD"/>
    <w:rsid w:val="00B45477"/>
    <w:rsid w:val="00B51A6E"/>
    <w:rsid w:val="00B62578"/>
    <w:rsid w:val="00B719D5"/>
    <w:rsid w:val="00B72AA2"/>
    <w:rsid w:val="00B863AB"/>
    <w:rsid w:val="00B91723"/>
    <w:rsid w:val="00B92B08"/>
    <w:rsid w:val="00BA1A73"/>
    <w:rsid w:val="00BA487F"/>
    <w:rsid w:val="00BA5FAD"/>
    <w:rsid w:val="00BB0A88"/>
    <w:rsid w:val="00BD0D5C"/>
    <w:rsid w:val="00BD1717"/>
    <w:rsid w:val="00BD54F5"/>
    <w:rsid w:val="00BD72D6"/>
    <w:rsid w:val="00BF3B3E"/>
    <w:rsid w:val="00C04D14"/>
    <w:rsid w:val="00C06105"/>
    <w:rsid w:val="00C13D16"/>
    <w:rsid w:val="00C143E0"/>
    <w:rsid w:val="00C145EC"/>
    <w:rsid w:val="00C310AA"/>
    <w:rsid w:val="00C53001"/>
    <w:rsid w:val="00C54305"/>
    <w:rsid w:val="00C66DA6"/>
    <w:rsid w:val="00C8167F"/>
    <w:rsid w:val="00C84147"/>
    <w:rsid w:val="00C92952"/>
    <w:rsid w:val="00C95961"/>
    <w:rsid w:val="00C97AB3"/>
    <w:rsid w:val="00CB141F"/>
    <w:rsid w:val="00CB6B5D"/>
    <w:rsid w:val="00CC72B1"/>
    <w:rsid w:val="00CC7EE7"/>
    <w:rsid w:val="00CD299C"/>
    <w:rsid w:val="00CD616A"/>
    <w:rsid w:val="00CE06FF"/>
    <w:rsid w:val="00CE3B27"/>
    <w:rsid w:val="00CF1E4C"/>
    <w:rsid w:val="00CF3D18"/>
    <w:rsid w:val="00CF764B"/>
    <w:rsid w:val="00D06B2A"/>
    <w:rsid w:val="00D06C20"/>
    <w:rsid w:val="00D21F1B"/>
    <w:rsid w:val="00D23140"/>
    <w:rsid w:val="00D269B3"/>
    <w:rsid w:val="00D4012A"/>
    <w:rsid w:val="00D44C62"/>
    <w:rsid w:val="00D52D24"/>
    <w:rsid w:val="00D62711"/>
    <w:rsid w:val="00D64F07"/>
    <w:rsid w:val="00D73850"/>
    <w:rsid w:val="00D8745A"/>
    <w:rsid w:val="00DA42DD"/>
    <w:rsid w:val="00DD787F"/>
    <w:rsid w:val="00DE06EA"/>
    <w:rsid w:val="00DF6E29"/>
    <w:rsid w:val="00E1135B"/>
    <w:rsid w:val="00E23960"/>
    <w:rsid w:val="00E3057B"/>
    <w:rsid w:val="00E31ED5"/>
    <w:rsid w:val="00E3554F"/>
    <w:rsid w:val="00E35DB5"/>
    <w:rsid w:val="00E37A42"/>
    <w:rsid w:val="00E4224B"/>
    <w:rsid w:val="00E44FA2"/>
    <w:rsid w:val="00E4661A"/>
    <w:rsid w:val="00E46D47"/>
    <w:rsid w:val="00E50F89"/>
    <w:rsid w:val="00E84EBA"/>
    <w:rsid w:val="00E86BF9"/>
    <w:rsid w:val="00EA5A5E"/>
    <w:rsid w:val="00EB5D0F"/>
    <w:rsid w:val="00EC384B"/>
    <w:rsid w:val="00EC3ED5"/>
    <w:rsid w:val="00EE5050"/>
    <w:rsid w:val="00EE6B9E"/>
    <w:rsid w:val="00F2229B"/>
    <w:rsid w:val="00F31096"/>
    <w:rsid w:val="00F31AA9"/>
    <w:rsid w:val="00F31DB5"/>
    <w:rsid w:val="00F3246A"/>
    <w:rsid w:val="00F3772A"/>
    <w:rsid w:val="00F446BB"/>
    <w:rsid w:val="00F4485C"/>
    <w:rsid w:val="00F44B99"/>
    <w:rsid w:val="00F733E1"/>
    <w:rsid w:val="00F76CFE"/>
    <w:rsid w:val="00F77886"/>
    <w:rsid w:val="00F83CBD"/>
    <w:rsid w:val="00FB5142"/>
    <w:rsid w:val="00FC218E"/>
    <w:rsid w:val="00FC7E9A"/>
    <w:rsid w:val="00FD3BD1"/>
    <w:rsid w:val="00FD51B2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0EF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9670EF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9670EF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9670EF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9670EF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9670EF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9670EF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9670EF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9670EF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9670EF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670E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670EF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670EF"/>
    <w:rPr>
      <w:sz w:val="16"/>
    </w:rPr>
  </w:style>
  <w:style w:type="paragraph" w:styleId="Ttulo">
    <w:name w:val="Title"/>
    <w:basedOn w:val="Normal"/>
    <w:next w:val="Normal"/>
    <w:qFormat/>
    <w:rsid w:val="009670EF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AA35F1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9670EF"/>
    <w:rPr>
      <w:color w:val="800080"/>
      <w:u w:val="single"/>
    </w:rPr>
  </w:style>
  <w:style w:type="paragraph" w:customStyle="1" w:styleId="CTMISCorpo1">
    <w:name w:val="CTM/IS Corpo 1"/>
    <w:autoRedefine/>
    <w:rsid w:val="009670EF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9670EF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9670EF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9670EF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9670EF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AA35F1"/>
    <w:pPr>
      <w:spacing w:before="60" w:after="60"/>
      <w:jc w:val="center"/>
    </w:pPr>
    <w:rPr>
      <w:rFonts w:ascii="Arial" w:hAnsi="Arial" w:cs="Arial"/>
      <w:b/>
      <w:bCs/>
    </w:rPr>
  </w:style>
  <w:style w:type="paragraph" w:customStyle="1" w:styleId="CTMISCorpo2">
    <w:name w:val="CTM/IS Corpo 2"/>
    <w:autoRedefine/>
    <w:rsid w:val="009670EF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9670EF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9670EF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9670EF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9670EF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9670EF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9670EF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9670EF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9670EF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9670EF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9670EF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9670EF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9670EF"/>
    <w:rPr>
      <w:color w:val="0000FF"/>
      <w:u w:val="single"/>
    </w:rPr>
  </w:style>
  <w:style w:type="paragraph" w:styleId="Corpodetexto2">
    <w:name w:val="Body Text 2"/>
    <w:basedOn w:val="Normal"/>
    <w:rsid w:val="009670EF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9670EF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9670EF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9670EF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9670EF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9670EF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9670EF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9670EF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9670EF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9670EF"/>
    <w:rPr>
      <w:sz w:val="20"/>
    </w:rPr>
  </w:style>
  <w:style w:type="paragraph" w:customStyle="1" w:styleId="RUPNvel1">
    <w:name w:val="RUP Nível 1"/>
    <w:next w:val="Normal"/>
    <w:rsid w:val="009670EF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9670EF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64F07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846D62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BE220-A917-4202-8ACF-6D0BA56A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361</TotalTime>
  <Pages>9</Pages>
  <Words>1561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Superior Tribunal de Justiça</Company>
  <LinksUpToDate>false</LinksUpToDate>
  <CharactersWithSpaces>9973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Manter Tipo de Evento</dc:subject>
  <dc:creator>Rayanne Felício</dc:creator>
  <cp:lastModifiedBy>rayanne.felicio</cp:lastModifiedBy>
  <cp:revision>53</cp:revision>
  <cp:lastPrinted>2014-02-12T11:46:00Z</cp:lastPrinted>
  <dcterms:created xsi:type="dcterms:W3CDTF">2014-05-08T14:36:00Z</dcterms:created>
  <dcterms:modified xsi:type="dcterms:W3CDTF">2014-06-30T17:05:00Z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