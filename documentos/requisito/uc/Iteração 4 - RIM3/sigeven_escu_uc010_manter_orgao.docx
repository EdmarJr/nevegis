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E6582C">
      <w:pPr>
        <w:jc w:val="center"/>
        <w:rPr>
          <w:sz w:val="36"/>
        </w:rPr>
      </w:pPr>
      <w:r>
        <w:rPr>
          <w:sz w:val="36"/>
        </w:rPr>
        <w:t>Manter Órgão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0A7BE1">
        <w:rPr>
          <w:b/>
          <w:bCs/>
          <w:color w:val="auto"/>
          <w:sz w:val="36"/>
          <w:szCs w:val="36"/>
          <w:lang w:eastAsia="en-US"/>
        </w:rPr>
        <w:t>1.00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4431B4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4431B4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4431B4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4431B4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617899" w:rsidRDefault="0075146A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23/05/2014</w:t>
            </w:r>
          </w:p>
        </w:tc>
        <w:tc>
          <w:tcPr>
            <w:tcW w:w="960" w:type="dxa"/>
          </w:tcPr>
          <w:p w:rsidR="00172169" w:rsidRPr="00617899" w:rsidRDefault="00362AC3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0.</w:t>
            </w:r>
            <w:r w:rsidR="005D6585" w:rsidRPr="00617899">
              <w:rPr>
                <w:b w:val="0"/>
              </w:rPr>
              <w:t>0</w:t>
            </w:r>
            <w:r w:rsidR="00590543" w:rsidRPr="00617899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617899" w:rsidRDefault="00172169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Elaboração do documento</w:t>
            </w:r>
            <w:r w:rsidR="007369DC" w:rsidRPr="00617899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617899" w:rsidRDefault="00172169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Rayanne Felício</w:t>
            </w:r>
          </w:p>
        </w:tc>
      </w:tr>
      <w:tr w:rsidR="00264BB3" w:rsidRPr="00160DD1">
        <w:trPr>
          <w:jc w:val="center"/>
        </w:trPr>
        <w:tc>
          <w:tcPr>
            <w:tcW w:w="1639" w:type="dxa"/>
          </w:tcPr>
          <w:p w:rsidR="00264BB3" w:rsidRPr="00617899" w:rsidRDefault="00264BB3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11/06/2014</w:t>
            </w:r>
          </w:p>
        </w:tc>
        <w:tc>
          <w:tcPr>
            <w:tcW w:w="960" w:type="dxa"/>
          </w:tcPr>
          <w:p w:rsidR="00264BB3" w:rsidRPr="00617899" w:rsidRDefault="00264BB3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64BB3" w:rsidRPr="00617899" w:rsidRDefault="00264BB3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Alteração do documento conforme remodelagem do banco de dados</w:t>
            </w:r>
            <w:r w:rsidR="007369DC" w:rsidRPr="00617899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264BB3" w:rsidRPr="00617899" w:rsidRDefault="00264BB3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Rayanne Felício</w:t>
            </w:r>
          </w:p>
        </w:tc>
      </w:tr>
      <w:tr w:rsidR="00C848C4" w:rsidRPr="00160DD1">
        <w:trPr>
          <w:jc w:val="center"/>
        </w:trPr>
        <w:tc>
          <w:tcPr>
            <w:tcW w:w="1639" w:type="dxa"/>
          </w:tcPr>
          <w:p w:rsidR="00C848C4" w:rsidRPr="00617899" w:rsidRDefault="00C848C4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24/07/2014</w:t>
            </w:r>
          </w:p>
        </w:tc>
        <w:tc>
          <w:tcPr>
            <w:tcW w:w="960" w:type="dxa"/>
          </w:tcPr>
          <w:p w:rsidR="00C848C4" w:rsidRPr="00617899" w:rsidRDefault="00C848C4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848C4" w:rsidRPr="00617899" w:rsidRDefault="009E1AD2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C848C4" w:rsidRPr="00617899" w:rsidRDefault="00C848C4" w:rsidP="004431B4">
            <w:pPr>
              <w:pStyle w:val="CTMISTabela"/>
              <w:rPr>
                <w:b w:val="0"/>
              </w:rPr>
            </w:pPr>
            <w:r w:rsidRPr="00617899">
              <w:rPr>
                <w:b w:val="0"/>
              </w:rPr>
              <w:t>Reyla Rosa</w:t>
            </w:r>
          </w:p>
        </w:tc>
      </w:tr>
      <w:tr w:rsidR="00C730B5" w:rsidRPr="00160DD1">
        <w:trPr>
          <w:jc w:val="center"/>
        </w:trPr>
        <w:tc>
          <w:tcPr>
            <w:tcW w:w="1639" w:type="dxa"/>
          </w:tcPr>
          <w:p w:rsidR="00C730B5" w:rsidRPr="00617899" w:rsidRDefault="00C730B5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C730B5" w:rsidRPr="00617899" w:rsidRDefault="00C730B5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730B5" w:rsidRPr="00617899" w:rsidRDefault="00C730B5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C730B5" w:rsidRPr="00617899" w:rsidRDefault="00C730B5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E551CF" w:rsidRPr="00160DD1">
        <w:trPr>
          <w:jc w:val="center"/>
        </w:trPr>
        <w:tc>
          <w:tcPr>
            <w:tcW w:w="1639" w:type="dxa"/>
          </w:tcPr>
          <w:p w:rsidR="00E551CF" w:rsidRDefault="00E551C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</w:tcPr>
          <w:p w:rsidR="00E551CF" w:rsidRDefault="00E551C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551CF" w:rsidRDefault="00E551C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técnico.</w:t>
            </w:r>
          </w:p>
        </w:tc>
        <w:tc>
          <w:tcPr>
            <w:tcW w:w="2040" w:type="dxa"/>
          </w:tcPr>
          <w:p w:rsidR="00E551CF" w:rsidRDefault="00E551C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338FF" w:rsidRPr="00160DD1">
        <w:trPr>
          <w:jc w:val="center"/>
        </w:trPr>
        <w:tc>
          <w:tcPr>
            <w:tcW w:w="1639" w:type="dxa"/>
          </w:tcPr>
          <w:p w:rsidR="00F338FF" w:rsidRDefault="00F338F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11/09/2014</w:t>
            </w:r>
          </w:p>
        </w:tc>
        <w:tc>
          <w:tcPr>
            <w:tcW w:w="960" w:type="dxa"/>
          </w:tcPr>
          <w:p w:rsidR="00F338FF" w:rsidRDefault="00F338F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338FF" w:rsidRDefault="00F338F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F338FF" w:rsidRDefault="00F338FF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7D5B31" w:rsidRPr="00160DD1">
        <w:trPr>
          <w:jc w:val="center"/>
        </w:trPr>
        <w:tc>
          <w:tcPr>
            <w:tcW w:w="1639" w:type="dxa"/>
          </w:tcPr>
          <w:p w:rsidR="007D5B31" w:rsidRDefault="007D5B31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12/09/2014</w:t>
            </w:r>
          </w:p>
        </w:tc>
        <w:tc>
          <w:tcPr>
            <w:tcW w:w="960" w:type="dxa"/>
          </w:tcPr>
          <w:p w:rsidR="007D5B31" w:rsidRDefault="007D5B31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5B31" w:rsidRDefault="007D5B31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verificação após parecer técnico da RSI.</w:t>
            </w:r>
          </w:p>
        </w:tc>
        <w:tc>
          <w:tcPr>
            <w:tcW w:w="2040" w:type="dxa"/>
          </w:tcPr>
          <w:p w:rsidR="007D5B31" w:rsidRDefault="007D5B31" w:rsidP="004431B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0A7BE1" w:rsidRPr="00160DD1">
        <w:trPr>
          <w:jc w:val="center"/>
        </w:trPr>
        <w:tc>
          <w:tcPr>
            <w:tcW w:w="1639" w:type="dxa"/>
          </w:tcPr>
          <w:p w:rsidR="000A7BE1" w:rsidRDefault="000A7BE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23/09/2014</w:t>
            </w:r>
          </w:p>
        </w:tc>
        <w:tc>
          <w:tcPr>
            <w:tcW w:w="960" w:type="dxa"/>
          </w:tcPr>
          <w:p w:rsidR="000A7BE1" w:rsidRDefault="000A7BE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A2F11" w:rsidRDefault="00DA2F1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Alteração conforme parecer técnico do líder técnico.</w:t>
            </w:r>
          </w:p>
          <w:p w:rsidR="000A7BE1" w:rsidRDefault="000A7BE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0A7BE1" w:rsidRDefault="000A7BE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264BB3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C5F3F">
        <w:fldChar w:fldCharType="begin"/>
      </w:r>
      <w:r w:rsidR="00177937" w:rsidRPr="00160DD1">
        <w:instrText xml:space="preserve"> TOC \o "1-3" \h \z </w:instrText>
      </w:r>
      <w:r w:rsidRPr="00CC5F3F">
        <w:fldChar w:fldCharType="separate"/>
      </w:r>
      <w:hyperlink w:anchor="_Toc398226733" w:history="1">
        <w:r w:rsidR="00B04E2C" w:rsidRPr="00552E60">
          <w:rPr>
            <w:rStyle w:val="Hyperlink"/>
            <w:noProof/>
          </w:rPr>
          <w:t>1.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INTRODUÇÃO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34" w:history="1">
        <w:r w:rsidR="00B04E2C" w:rsidRPr="00552E60">
          <w:rPr>
            <w:rStyle w:val="Hyperlink"/>
            <w:noProof/>
          </w:rPr>
          <w:t>2.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ATORES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35" w:history="1">
        <w:r w:rsidR="00B04E2C" w:rsidRPr="00552E60">
          <w:rPr>
            <w:rStyle w:val="Hyperlink"/>
            <w:noProof/>
          </w:rPr>
          <w:t>3.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INTERESSADOS E INTERESSES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36" w:history="1">
        <w:r w:rsidR="00B04E2C" w:rsidRPr="00552E60">
          <w:rPr>
            <w:rStyle w:val="Hyperlink"/>
            <w:noProof/>
          </w:rPr>
          <w:t>4.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PRÉ-CONDIÇÕES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37" w:history="1">
        <w:r w:rsidR="00B04E2C" w:rsidRPr="00552E60">
          <w:rPr>
            <w:rStyle w:val="Hyperlink"/>
            <w:noProof/>
          </w:rPr>
          <w:t>5.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GARANTIA DE SUCESSO (PÓS-CONDIÇÕES)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38" w:history="1">
        <w:r w:rsidR="00B04E2C" w:rsidRPr="00552E60">
          <w:rPr>
            <w:rStyle w:val="Hyperlink"/>
            <w:noProof/>
          </w:rPr>
          <w:t>6.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FLUXO PRINCIPAL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39" w:history="1">
        <w:r w:rsidR="00B04E2C" w:rsidRPr="00552E60">
          <w:rPr>
            <w:rStyle w:val="Hyperlink"/>
            <w:noProof/>
          </w:rPr>
          <w:t>7.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FLUXOS ALTERNATIVOS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0" w:history="1">
        <w:r w:rsidR="00B04E2C" w:rsidRPr="00552E60">
          <w:rPr>
            <w:rStyle w:val="Hyperlink"/>
            <w:noProof/>
          </w:rPr>
          <w:t>8.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FLUXOS DE EXCEÇÃO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1" w:history="1">
        <w:r w:rsidR="00B04E2C" w:rsidRPr="00552E60">
          <w:rPr>
            <w:rStyle w:val="Hyperlink"/>
            <w:noProof/>
          </w:rPr>
          <w:t>9.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PONTOS DE INCLUSÃO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2" w:history="1">
        <w:r w:rsidR="00B04E2C" w:rsidRPr="00552E60">
          <w:rPr>
            <w:rStyle w:val="Hyperlink"/>
            <w:noProof/>
          </w:rPr>
          <w:t>10.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PONTOS DE EXTENSÃO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3" w:history="1">
        <w:r w:rsidR="00B04E2C" w:rsidRPr="00552E60">
          <w:rPr>
            <w:rStyle w:val="Hyperlink"/>
            <w:noProof/>
          </w:rPr>
          <w:t>11.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REQUISITOS ESPECIAIS E DE SEGURANÇA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4" w:history="1">
        <w:r w:rsidR="00B04E2C" w:rsidRPr="00552E60">
          <w:rPr>
            <w:rStyle w:val="Hyperlink"/>
            <w:noProof/>
          </w:rPr>
          <w:t>12.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FREQÜÊNCIA DE OCORRÊNCIA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5" w:history="1">
        <w:r w:rsidR="00B04E2C" w:rsidRPr="00552E60">
          <w:rPr>
            <w:rStyle w:val="Hyperlink"/>
            <w:noProof/>
          </w:rPr>
          <w:t>13.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PROBLEMAS EM ABERTO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6" w:history="1">
        <w:r w:rsidR="00B04E2C" w:rsidRPr="00552E60">
          <w:rPr>
            <w:rStyle w:val="Hyperlink"/>
            <w:noProof/>
          </w:rPr>
          <w:t>14.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REFERÊNCIAS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7" w:history="1">
        <w:r w:rsidR="00B04E2C" w:rsidRPr="00552E60">
          <w:rPr>
            <w:rStyle w:val="Hyperlink"/>
            <w:noProof/>
          </w:rPr>
          <w:t>15.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REFERÊNCIAS BIBLIOGRÁFICAS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4E2C" w:rsidRDefault="00CC5F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6748" w:history="1">
        <w:r w:rsidR="00B04E2C" w:rsidRPr="00552E60">
          <w:rPr>
            <w:rStyle w:val="Hyperlink"/>
            <w:noProof/>
          </w:rPr>
          <w:t>16.</w:t>
        </w:r>
        <w:r w:rsidR="00B04E2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04E2C" w:rsidRPr="00552E60">
          <w:rPr>
            <w:rStyle w:val="Hyperlink"/>
            <w:noProof/>
          </w:rPr>
          <w:t>ASSINATURAS</w:t>
        </w:r>
        <w:r w:rsidR="00B04E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E2C">
          <w:rPr>
            <w:noProof/>
            <w:webHidden/>
          </w:rPr>
          <w:instrText xml:space="preserve"> PAGEREF _Toc398226748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E2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CC5F3F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8226733"/>
      <w:r w:rsidRPr="00160DD1">
        <w:t>INTRODUÇÃO</w:t>
      </w:r>
      <w:bookmarkEnd w:id="1"/>
    </w:p>
    <w:p w:rsidR="003D6271" w:rsidRPr="00160DD1" w:rsidRDefault="003D6271" w:rsidP="003D627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funcionalidade</w:t>
      </w:r>
      <w:r>
        <w:rPr>
          <w:i w:val="0"/>
          <w:iCs/>
          <w:color w:val="auto"/>
          <w:sz w:val="24"/>
          <w:szCs w:val="24"/>
        </w:rPr>
        <w:t xml:space="preserve"> de cadastro de órgão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8226734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3D6271" w:rsidRPr="00160DD1" w:rsidTr="0026025E">
        <w:trPr>
          <w:trHeight w:val="281"/>
        </w:trPr>
        <w:tc>
          <w:tcPr>
            <w:tcW w:w="1560" w:type="dxa"/>
          </w:tcPr>
          <w:p w:rsidR="003D6271" w:rsidRPr="00160DD1" w:rsidRDefault="003D6271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3D6271" w:rsidRPr="00160DD1" w:rsidRDefault="003D6271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incluir, alterar, visualizar,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consultar e excluir os órgãos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3D6271" w:rsidRPr="00160DD1" w:rsidTr="0026025E">
        <w:trPr>
          <w:trHeight w:val="281"/>
        </w:trPr>
        <w:tc>
          <w:tcPr>
            <w:tcW w:w="1560" w:type="dxa"/>
          </w:tcPr>
          <w:p w:rsidR="003D6271" w:rsidRPr="00160DD1" w:rsidRDefault="003D6271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3D6271" w:rsidRPr="00160DD1" w:rsidRDefault="003D6271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consultar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visualizar os órgãos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8226735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8226736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no sistema com o(s) perfil(i</w:t>
      </w:r>
      <w:r w:rsidR="00092C22">
        <w:rPr>
          <w:rFonts w:ascii="Arial" w:hAnsi="Arial" w:cs="Arial"/>
          <w:szCs w:val="24"/>
        </w:rPr>
        <w:t xml:space="preserve">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8226737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8226738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5111DB">
        <w:rPr>
          <w:b/>
          <w:i w:val="0"/>
          <w:iCs/>
          <w:color w:val="auto"/>
          <w:sz w:val="24"/>
          <w:szCs w:val="24"/>
        </w:rPr>
        <w:t xml:space="preserve"> Órgão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</w:t>
      </w:r>
      <w:r w:rsidR="00AE2C46">
        <w:rPr>
          <w:i w:val="0"/>
          <w:iCs/>
          <w:color w:val="auto"/>
          <w:sz w:val="24"/>
          <w:szCs w:val="24"/>
        </w:rPr>
        <w:t xml:space="preserve"> a opção</w:t>
      </w:r>
      <w:r w:rsidR="00E32644">
        <w:rPr>
          <w:i w:val="0"/>
          <w:iCs/>
          <w:color w:val="auto"/>
          <w:sz w:val="24"/>
          <w:szCs w:val="24"/>
        </w:rPr>
        <w:t xml:space="preserve"> que permite</w:t>
      </w:r>
      <w:r w:rsidR="005441A5">
        <w:rPr>
          <w:i w:val="0"/>
          <w:iCs/>
          <w:color w:val="auto"/>
          <w:sz w:val="24"/>
          <w:szCs w:val="24"/>
        </w:rPr>
        <w:t xml:space="preserve"> pesquisar a lista de órgãos</w:t>
      </w:r>
      <w:r w:rsidR="00E32644">
        <w:rPr>
          <w:i w:val="0"/>
          <w:iCs/>
          <w:color w:val="auto"/>
          <w:sz w:val="24"/>
          <w:szCs w:val="24"/>
        </w:rPr>
        <w:t xml:space="preserve"> no caso de uso </w:t>
      </w:r>
      <w:r w:rsidR="00E32644" w:rsidRPr="009D58C6">
        <w:rPr>
          <w:b/>
          <w:i w:val="0"/>
          <w:iCs/>
          <w:color w:val="auto"/>
          <w:sz w:val="24"/>
          <w:szCs w:val="24"/>
        </w:rPr>
        <w:t>UC00</w:t>
      </w:r>
      <w:r w:rsidR="00E34C53">
        <w:rPr>
          <w:b/>
          <w:i w:val="0"/>
          <w:iCs/>
          <w:color w:val="auto"/>
          <w:sz w:val="24"/>
          <w:szCs w:val="24"/>
        </w:rPr>
        <w:t>4</w:t>
      </w:r>
      <w:r w:rsidR="00E32644" w:rsidRPr="009D58C6">
        <w:rPr>
          <w:b/>
          <w:i w:val="0"/>
          <w:iCs/>
          <w:color w:val="auto"/>
          <w:sz w:val="24"/>
          <w:szCs w:val="24"/>
        </w:rPr>
        <w:t>_</w:t>
      </w:r>
      <w:r w:rsidR="00E34C53">
        <w:rPr>
          <w:b/>
          <w:i w:val="0"/>
          <w:iCs/>
          <w:color w:val="auto"/>
          <w:sz w:val="24"/>
          <w:szCs w:val="24"/>
        </w:rPr>
        <w:t>Lista de Convidados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 xml:space="preserve">e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B349FD" w:rsidRPr="00160DD1">
        <w:rPr>
          <w:i w:val="0"/>
          <w:iCs/>
          <w:color w:val="auto"/>
          <w:sz w:val="24"/>
          <w:szCs w:val="24"/>
        </w:rPr>
        <w:t>;</w:t>
      </w:r>
      <w:r w:rsidR="003767C5">
        <w:rPr>
          <w:i w:val="0"/>
          <w:iCs/>
          <w:color w:val="auto"/>
          <w:sz w:val="24"/>
          <w:szCs w:val="24"/>
        </w:rPr>
        <w:t xml:space="preserve"> </w:t>
      </w:r>
      <w:r w:rsidR="00AB4EA0" w:rsidRPr="00EC652A">
        <w:rPr>
          <w:b/>
          <w:bCs/>
          <w:i w:val="0"/>
          <w:color w:val="auto"/>
          <w:sz w:val="24"/>
          <w:szCs w:val="24"/>
        </w:rPr>
        <w:t>[RN10–0</w:t>
      </w:r>
      <w:r w:rsidR="000C5542" w:rsidRPr="00EC652A">
        <w:rPr>
          <w:b/>
          <w:bCs/>
          <w:i w:val="0"/>
          <w:color w:val="auto"/>
          <w:sz w:val="24"/>
          <w:szCs w:val="24"/>
        </w:rPr>
        <w:t>3</w:t>
      </w:r>
      <w:r w:rsidR="00AB4EA0" w:rsidRPr="00EC652A">
        <w:rPr>
          <w:b/>
          <w:bCs/>
          <w:i w:val="0"/>
          <w:color w:val="auto"/>
          <w:sz w:val="24"/>
          <w:szCs w:val="24"/>
        </w:rPr>
        <w:t>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8520D">
        <w:rPr>
          <w:i w:val="0"/>
          <w:iCs/>
          <w:color w:val="auto"/>
          <w:sz w:val="24"/>
          <w:szCs w:val="24"/>
        </w:rPr>
        <w:t xml:space="preserve">ista de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3500B1">
        <w:rPr>
          <w:i w:val="0"/>
          <w:iCs/>
          <w:color w:val="auto"/>
          <w:sz w:val="24"/>
          <w:szCs w:val="24"/>
        </w:rPr>
        <w:t xml:space="preserve">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E32644">
        <w:rPr>
          <w:i w:val="0"/>
          <w:iCs/>
          <w:color w:val="auto"/>
          <w:sz w:val="24"/>
          <w:szCs w:val="24"/>
        </w:rPr>
        <w:t>Órgão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E32644">
        <w:rPr>
          <w:b/>
          <w:i w:val="0"/>
          <w:iCs/>
          <w:color w:val="auto"/>
          <w:sz w:val="24"/>
          <w:szCs w:val="24"/>
        </w:rPr>
        <w:t>10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E34C53">
        <w:rPr>
          <w:b/>
          <w:i w:val="0"/>
          <w:iCs/>
          <w:color w:val="auto"/>
          <w:sz w:val="24"/>
          <w:szCs w:val="24"/>
        </w:rPr>
        <w:t>10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  <w:r w:rsidR="003A20AE">
        <w:rPr>
          <w:b/>
          <w:i w:val="0"/>
          <w:iCs/>
          <w:color w:val="auto"/>
          <w:sz w:val="24"/>
          <w:szCs w:val="24"/>
        </w:rPr>
        <w:t xml:space="preserve"> </w:t>
      </w:r>
      <w:r w:rsidR="003A20AE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82 \r \h  \* MERGEFORMAT ">
        <w:r w:rsidR="003A20AE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3A20AE" w:rsidRPr="00160DD1">
        <w:rPr>
          <w:b/>
          <w:i w:val="0"/>
          <w:iCs/>
          <w:color w:val="auto"/>
          <w:sz w:val="24"/>
          <w:szCs w:val="24"/>
        </w:rPr>
        <w:t>]</w:t>
      </w:r>
      <w:r w:rsidR="003A20AE">
        <w:rPr>
          <w:b/>
          <w:i w:val="0"/>
          <w:iCs/>
          <w:color w:val="auto"/>
          <w:sz w:val="24"/>
          <w:szCs w:val="24"/>
        </w:rPr>
        <w:t xml:space="preserve"> </w:t>
      </w:r>
      <w:r w:rsidR="003A20AE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3A20AE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3A20AE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3A20AE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3A20AE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3A20AE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3A20AE" w:rsidRPr="0028247C">
        <w:rPr>
          <w:b/>
          <w:i w:val="0"/>
          <w:iCs/>
          <w:color w:val="auto"/>
          <w:sz w:val="24"/>
          <w:szCs w:val="24"/>
        </w:rPr>
        <w:t>]</w:t>
      </w:r>
    </w:p>
    <w:p w:rsidR="00787DA4" w:rsidRDefault="00614C8A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</w:t>
      </w:r>
      <w:r w:rsidR="006851E1" w:rsidRPr="00160DD1">
        <w:rPr>
          <w:rFonts w:ascii="Arial" w:hAnsi="Arial" w:cs="Arial"/>
          <w:szCs w:val="24"/>
        </w:rPr>
        <w:t xml:space="preserve">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</w:t>
      </w:r>
      <w:r w:rsidR="005111DB">
        <w:rPr>
          <w:rFonts w:ascii="Arial" w:hAnsi="Arial" w:cs="Arial"/>
          <w:szCs w:val="24"/>
        </w:rPr>
        <w:t>órgãos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 xml:space="preserve">ela Consultar </w:t>
      </w:r>
      <w:r w:rsidR="005111DB">
        <w:rPr>
          <w:rFonts w:ascii="Arial" w:hAnsi="Arial" w:cs="Arial"/>
          <w:szCs w:val="24"/>
        </w:rPr>
        <w:t>Órgão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Pr="00160DD1">
        <w:rPr>
          <w:rFonts w:ascii="Arial" w:hAnsi="Arial" w:cs="Arial"/>
          <w:szCs w:val="24"/>
        </w:rPr>
        <w:t xml:space="preserve"> </w:t>
      </w:r>
      <w:r w:rsidR="00AB4EA0" w:rsidRPr="00AB4EA0">
        <w:rPr>
          <w:rFonts w:ascii="Arial" w:hAnsi="Arial" w:cs="Arial"/>
          <w:b/>
          <w:bCs/>
          <w:szCs w:val="24"/>
        </w:rPr>
        <w:t>[RN10–0</w:t>
      </w:r>
      <w:r w:rsidR="000C5542">
        <w:rPr>
          <w:rFonts w:ascii="Arial" w:hAnsi="Arial" w:cs="Arial"/>
          <w:b/>
          <w:bCs/>
          <w:szCs w:val="24"/>
        </w:rPr>
        <w:t>3</w:t>
      </w:r>
      <w:r w:rsidR="00AB4EA0" w:rsidRPr="00AB4EA0">
        <w:rPr>
          <w:rFonts w:ascii="Arial" w:hAnsi="Arial" w:cs="Arial"/>
          <w:b/>
          <w:bCs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8226739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5111DB">
        <w:rPr>
          <w:b/>
          <w:i w:val="0"/>
          <w:iCs/>
          <w:color w:val="auto"/>
          <w:sz w:val="24"/>
          <w:szCs w:val="24"/>
        </w:rPr>
        <w:t>Órgão</w:t>
      </w:r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>no passo</w:t>
      </w:r>
      <w:r w:rsidR="006765D8">
        <w:rPr>
          <w:i w:val="0"/>
          <w:iCs/>
          <w:color w:val="auto"/>
          <w:sz w:val="24"/>
          <w:szCs w:val="24"/>
        </w:rPr>
        <w:t xml:space="preserve"> 4 do fluxo principal</w:t>
      </w:r>
      <w:r w:rsidR="0028247C">
        <w:rPr>
          <w:i w:val="0"/>
          <w:iCs/>
          <w:color w:val="auto"/>
          <w:sz w:val="24"/>
          <w:szCs w:val="24"/>
        </w:rPr>
        <w:t xml:space="preserve">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32033D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32033D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</w:t>
      </w:r>
      <w:r w:rsidR="0032033D">
        <w:rPr>
          <w:b/>
          <w:i w:val="0"/>
          <w:iCs/>
          <w:color w:val="auto"/>
          <w:sz w:val="24"/>
          <w:szCs w:val="24"/>
        </w:rPr>
        <w:t>10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4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4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5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6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AB4EA0">
        <w:rPr>
          <w:rFonts w:ascii="Arial" w:hAnsi="Arial" w:cs="Arial"/>
          <w:szCs w:val="24"/>
        </w:rPr>
        <w:t xml:space="preserve"> no sistema Mala Direta</w:t>
      </w:r>
      <w:r w:rsidR="0065601D" w:rsidRPr="00160DD1">
        <w:rPr>
          <w:rFonts w:ascii="Arial" w:hAnsi="Arial" w:cs="Arial"/>
          <w:szCs w:val="24"/>
        </w:rPr>
        <w:t>;</w:t>
      </w:r>
      <w:r w:rsidR="00AB4EA0">
        <w:rPr>
          <w:rFonts w:ascii="Arial" w:hAnsi="Arial" w:cs="Arial"/>
          <w:szCs w:val="24"/>
        </w:rPr>
        <w:t xml:space="preserve"> </w:t>
      </w:r>
      <w:r w:rsidR="00AB4EA0" w:rsidRPr="00AB4EA0">
        <w:rPr>
          <w:rFonts w:ascii="Arial" w:hAnsi="Arial" w:cs="Arial"/>
          <w:b/>
          <w:bCs/>
          <w:szCs w:val="24"/>
        </w:rPr>
        <w:t>[RN10–0</w:t>
      </w:r>
      <w:r w:rsidR="000C5542">
        <w:rPr>
          <w:rFonts w:ascii="Arial" w:hAnsi="Arial" w:cs="Arial"/>
          <w:b/>
          <w:bCs/>
          <w:szCs w:val="24"/>
        </w:rPr>
        <w:t>4</w:t>
      </w:r>
      <w:r w:rsidR="00AB4EA0" w:rsidRPr="00AB4EA0">
        <w:rPr>
          <w:rFonts w:ascii="Arial" w:hAnsi="Arial" w:cs="Arial"/>
          <w:b/>
          <w:bCs/>
          <w:szCs w:val="24"/>
        </w:rPr>
        <w:t>]</w:t>
      </w:r>
      <w:r w:rsidR="0028247C">
        <w:rPr>
          <w:rFonts w:ascii="Arial" w:hAnsi="Arial" w:cs="Arial"/>
          <w:szCs w:val="24"/>
        </w:rPr>
        <w:t xml:space="preserve"> </w:t>
      </w:r>
      <w:bookmarkEnd w:id="16"/>
      <w:r w:rsidR="000E1747">
        <w:rPr>
          <w:rFonts w:ascii="Arial" w:hAnsi="Arial" w:cs="Arial"/>
          <w:b/>
          <w:szCs w:val="24"/>
        </w:rPr>
        <w:t>[</w:t>
      </w:r>
      <w:r w:rsidR="00CC5F3F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CC5F3F">
        <w:rPr>
          <w:rFonts w:ascii="Arial" w:hAnsi="Arial" w:cs="Arial"/>
          <w:b/>
          <w:szCs w:val="24"/>
        </w:rPr>
      </w:r>
      <w:r w:rsidR="00CC5F3F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CC5F3F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7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890239"/>
      <w:bookmarkStart w:id="19" w:name="_Ref393955443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8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5111DB">
        <w:rPr>
          <w:b/>
          <w:i w:val="0"/>
          <w:iCs/>
          <w:color w:val="auto"/>
          <w:sz w:val="24"/>
          <w:szCs w:val="24"/>
        </w:rPr>
        <w:t>Órgão</w:t>
      </w:r>
      <w:bookmarkEnd w:id="19"/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6765D8">
        <w:rPr>
          <w:i w:val="0"/>
          <w:iCs/>
          <w:color w:val="auto"/>
          <w:sz w:val="24"/>
          <w:szCs w:val="24"/>
        </w:rPr>
        <w:t>no passo 4 do fluxo principal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B02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AB4EA0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AB4EA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AB4EA0" w:rsidRPr="00AB4EA0">
        <w:rPr>
          <w:b/>
          <w:bCs/>
          <w:i w:val="0"/>
          <w:color w:val="auto"/>
          <w:sz w:val="24"/>
          <w:szCs w:val="24"/>
        </w:rPr>
        <w:t>[RN10–0</w:t>
      </w:r>
      <w:r w:rsidR="006E34CD">
        <w:rPr>
          <w:b/>
          <w:bCs/>
          <w:i w:val="0"/>
          <w:color w:val="auto"/>
          <w:sz w:val="24"/>
          <w:szCs w:val="24"/>
        </w:rPr>
        <w:t>3</w:t>
      </w:r>
      <w:r w:rsidR="00AB4EA0" w:rsidRPr="00AB4EA0">
        <w:rPr>
          <w:b/>
          <w:bCs/>
          <w:i w:val="0"/>
          <w:color w:val="auto"/>
          <w:sz w:val="24"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 xml:space="preserve">“Tela Alterar </w:t>
      </w:r>
      <w:r w:rsidR="005111DB">
        <w:rPr>
          <w:rFonts w:ascii="Arial" w:hAnsi="Arial" w:cs="Arial"/>
          <w:szCs w:val="24"/>
        </w:rPr>
        <w:t>Órgão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</w:t>
      </w:r>
      <w:r w:rsidR="004229FF">
        <w:rPr>
          <w:rFonts w:ascii="Arial" w:hAnsi="Arial" w:cs="Arial"/>
          <w:b/>
          <w:szCs w:val="24"/>
        </w:rPr>
        <w:t>10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0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20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1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2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AB4EA0">
        <w:rPr>
          <w:rFonts w:ascii="Arial" w:hAnsi="Arial" w:cs="Arial"/>
          <w:szCs w:val="24"/>
        </w:rPr>
        <w:t xml:space="preserve"> no sistema Mala Direta</w:t>
      </w:r>
      <w:r w:rsidR="00326B4C" w:rsidRPr="00160DD1">
        <w:rPr>
          <w:rFonts w:ascii="Arial" w:hAnsi="Arial" w:cs="Arial"/>
          <w:szCs w:val="24"/>
        </w:rPr>
        <w:t>;</w:t>
      </w:r>
      <w:bookmarkEnd w:id="23"/>
      <w:r w:rsidR="00AB4EA0">
        <w:rPr>
          <w:rFonts w:ascii="Arial" w:hAnsi="Arial" w:cs="Arial"/>
          <w:szCs w:val="24"/>
        </w:rPr>
        <w:t xml:space="preserve"> </w:t>
      </w:r>
      <w:r w:rsidR="00AB4EA0" w:rsidRPr="00AB4EA0">
        <w:rPr>
          <w:rFonts w:ascii="Arial" w:hAnsi="Arial" w:cs="Arial"/>
          <w:b/>
          <w:bCs/>
          <w:szCs w:val="24"/>
        </w:rPr>
        <w:t>[RN10–0</w:t>
      </w:r>
      <w:r w:rsidR="000C5542">
        <w:rPr>
          <w:rFonts w:ascii="Arial" w:hAnsi="Arial" w:cs="Arial"/>
          <w:b/>
          <w:bCs/>
          <w:szCs w:val="24"/>
        </w:rPr>
        <w:t>4</w:t>
      </w:r>
      <w:r w:rsidR="00AB4EA0" w:rsidRPr="00AB4EA0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4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5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5"/>
      <w:r w:rsidR="00777FF6">
        <w:rPr>
          <w:b/>
          <w:i w:val="0"/>
          <w:iCs/>
          <w:color w:val="auto"/>
          <w:sz w:val="24"/>
          <w:szCs w:val="24"/>
        </w:rPr>
        <w:t xml:space="preserve">r </w:t>
      </w:r>
      <w:r w:rsidR="005111DB">
        <w:rPr>
          <w:b/>
          <w:i w:val="0"/>
          <w:iCs/>
          <w:color w:val="auto"/>
          <w:sz w:val="24"/>
          <w:szCs w:val="24"/>
        </w:rPr>
        <w:t>Órgão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6765D8">
        <w:rPr>
          <w:i w:val="0"/>
          <w:iCs/>
          <w:color w:val="auto"/>
          <w:sz w:val="24"/>
          <w:szCs w:val="24"/>
        </w:rPr>
        <w:t>no passo 4 do fluxo principal</w:t>
      </w:r>
      <w:r w:rsidR="0028247C">
        <w:rPr>
          <w:i w:val="0"/>
          <w:iCs/>
          <w:color w:val="auto"/>
          <w:sz w:val="24"/>
          <w:szCs w:val="24"/>
        </w:rPr>
        <w:t xml:space="preserve">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AB4EA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AB4EA0" w:rsidRPr="00AB4EA0">
        <w:rPr>
          <w:b/>
          <w:bCs/>
          <w:i w:val="0"/>
          <w:color w:val="auto"/>
          <w:sz w:val="24"/>
          <w:szCs w:val="24"/>
        </w:rPr>
        <w:t>[RN10–0</w:t>
      </w:r>
      <w:r w:rsidR="00645CF8">
        <w:rPr>
          <w:b/>
          <w:bCs/>
          <w:i w:val="0"/>
          <w:color w:val="auto"/>
          <w:sz w:val="24"/>
          <w:szCs w:val="24"/>
        </w:rPr>
        <w:t>3</w:t>
      </w:r>
      <w:r w:rsidR="00AB4EA0" w:rsidRPr="00AB4EA0">
        <w:rPr>
          <w:b/>
          <w:bCs/>
          <w:i w:val="0"/>
          <w:color w:val="auto"/>
          <w:sz w:val="24"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6" w:name="_Ref393955496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5111DB">
        <w:rPr>
          <w:rFonts w:ascii="Arial" w:hAnsi="Arial" w:cs="Arial"/>
          <w:szCs w:val="24"/>
        </w:rPr>
        <w:t>Órgão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</w:t>
      </w:r>
      <w:r w:rsidR="00DD21C2">
        <w:rPr>
          <w:rFonts w:ascii="Arial" w:hAnsi="Arial" w:cs="Arial"/>
          <w:b/>
          <w:szCs w:val="24"/>
        </w:rPr>
        <w:t>10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6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AB4EA0" w:rsidRPr="00AB4EA0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7"/>
    </w:p>
    <w:p w:rsidR="0069778B" w:rsidRPr="00AB4EA0" w:rsidRDefault="00AB4EA0" w:rsidP="00AB4EA0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93955592"/>
      <w:r>
        <w:rPr>
          <w:rFonts w:ascii="Arial" w:hAnsi="Arial" w:cs="Arial"/>
          <w:szCs w:val="24"/>
        </w:rPr>
        <w:t>O sistema valida o dado;</w:t>
      </w:r>
      <w:r w:rsidR="000E095E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r w:rsidR="00CC5F3F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_Ref386638170 \r \h </w:instrText>
      </w:r>
      <w:r w:rsidR="00CC5F3F">
        <w:rPr>
          <w:rFonts w:ascii="Arial" w:hAnsi="Arial" w:cs="Arial"/>
          <w:b/>
          <w:szCs w:val="24"/>
        </w:rPr>
      </w:r>
      <w:r w:rsidR="00CC5F3F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FE-4</w:t>
      </w:r>
      <w:r w:rsidR="00CC5F3F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bookmarkEnd w:id="28"/>
    </w:p>
    <w:p w:rsidR="00AB4EA0" w:rsidRPr="00AB4EA0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AB4EA0">
        <w:rPr>
          <w:rFonts w:ascii="Arial" w:hAnsi="Arial" w:cs="Arial"/>
          <w:szCs w:val="24"/>
        </w:rPr>
        <w:t>O sistema apresenta a mensagem</w:t>
      </w:r>
      <w:r w:rsidR="003C77CC" w:rsidRPr="00AB4EA0">
        <w:rPr>
          <w:rFonts w:ascii="Arial" w:hAnsi="Arial" w:cs="Arial"/>
          <w:szCs w:val="24"/>
        </w:rPr>
        <w:t>;</w:t>
      </w:r>
      <w:r w:rsidR="00175AF9" w:rsidRPr="00AB4EA0">
        <w:rPr>
          <w:rFonts w:ascii="Arial" w:hAnsi="Arial" w:cs="Arial"/>
          <w:szCs w:val="24"/>
        </w:rPr>
        <w:t xml:space="preserve"> </w:t>
      </w:r>
      <w:r w:rsidR="00C84147" w:rsidRPr="00AB4EA0">
        <w:rPr>
          <w:rFonts w:ascii="Arial" w:hAnsi="Arial" w:cs="Arial"/>
          <w:b/>
          <w:szCs w:val="24"/>
        </w:rPr>
        <w:t>[MSG</w:t>
      </w:r>
      <w:r w:rsidR="00920E77" w:rsidRPr="00AB4EA0">
        <w:rPr>
          <w:rFonts w:ascii="Arial" w:hAnsi="Arial" w:cs="Arial"/>
          <w:b/>
          <w:szCs w:val="24"/>
        </w:rPr>
        <w:t>003</w:t>
      </w:r>
      <w:r w:rsidR="00175AF9" w:rsidRPr="00AB4EA0">
        <w:rPr>
          <w:rFonts w:ascii="Arial" w:hAnsi="Arial" w:cs="Arial"/>
          <w:b/>
          <w:szCs w:val="24"/>
        </w:rPr>
        <w:t>]</w:t>
      </w:r>
      <w:r w:rsidR="001A18DE" w:rsidRPr="00AB4EA0">
        <w:rPr>
          <w:rFonts w:ascii="Arial" w:hAnsi="Arial" w:cs="Arial"/>
          <w:b/>
          <w:szCs w:val="24"/>
        </w:rPr>
        <w:t xml:space="preserve"> </w:t>
      </w:r>
    </w:p>
    <w:p w:rsidR="0069778B" w:rsidRPr="00AB4EA0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AB4EA0">
        <w:rPr>
          <w:rFonts w:ascii="Arial" w:hAnsi="Arial" w:cs="Arial"/>
          <w:szCs w:val="24"/>
        </w:rPr>
        <w:t>O ator confirma a mensagem</w:t>
      </w:r>
      <w:r w:rsidR="003C77CC" w:rsidRPr="00AB4EA0">
        <w:rPr>
          <w:rFonts w:ascii="Arial" w:hAnsi="Arial" w:cs="Arial"/>
          <w:szCs w:val="24"/>
        </w:rPr>
        <w:t>;</w:t>
      </w:r>
      <w:r w:rsidR="001825D2" w:rsidRPr="00AB4EA0">
        <w:rPr>
          <w:rFonts w:ascii="Arial" w:hAnsi="Arial" w:cs="Arial"/>
          <w:szCs w:val="24"/>
        </w:rPr>
        <w:t xml:space="preserve"> </w:t>
      </w:r>
      <w:r w:rsidR="001825D2" w:rsidRPr="00AB4EA0">
        <w:rPr>
          <w:rFonts w:ascii="Arial" w:hAnsi="Arial" w:cs="Arial"/>
          <w:b/>
          <w:szCs w:val="24"/>
        </w:rPr>
        <w:t>[</w:t>
      </w:r>
      <w:r w:rsidR="00CC5F3F" w:rsidRPr="00AB4EA0">
        <w:rPr>
          <w:rFonts w:ascii="Arial" w:hAnsi="Arial" w:cs="Arial"/>
          <w:b/>
          <w:szCs w:val="24"/>
        </w:rPr>
        <w:fldChar w:fldCharType="begin"/>
      </w:r>
      <w:r w:rsidR="001825D2" w:rsidRPr="00AB4EA0">
        <w:rPr>
          <w:rFonts w:ascii="Arial" w:hAnsi="Arial" w:cs="Arial"/>
          <w:b/>
          <w:szCs w:val="24"/>
        </w:rPr>
        <w:instrText xml:space="preserve"> REF _Ref384890611 \r \h </w:instrText>
      </w:r>
      <w:r w:rsidR="00CC5F3F" w:rsidRPr="00AB4EA0">
        <w:rPr>
          <w:rFonts w:ascii="Arial" w:hAnsi="Arial" w:cs="Arial"/>
          <w:b/>
          <w:szCs w:val="24"/>
        </w:rPr>
      </w:r>
      <w:r w:rsidR="00CC5F3F" w:rsidRPr="00AB4EA0">
        <w:rPr>
          <w:rFonts w:ascii="Arial" w:hAnsi="Arial" w:cs="Arial"/>
          <w:b/>
          <w:szCs w:val="24"/>
        </w:rPr>
        <w:fldChar w:fldCharType="separate"/>
      </w:r>
      <w:r w:rsidR="001825D2" w:rsidRPr="00AB4EA0">
        <w:rPr>
          <w:rFonts w:ascii="Arial" w:hAnsi="Arial" w:cs="Arial"/>
          <w:b/>
          <w:szCs w:val="24"/>
        </w:rPr>
        <w:t>FA-5</w:t>
      </w:r>
      <w:r w:rsidR="00CC5F3F" w:rsidRPr="00AB4EA0">
        <w:rPr>
          <w:rFonts w:ascii="Arial" w:hAnsi="Arial" w:cs="Arial"/>
          <w:b/>
          <w:szCs w:val="24"/>
        </w:rPr>
        <w:fldChar w:fldCharType="end"/>
      </w:r>
      <w:r w:rsidR="001825D2" w:rsidRPr="00AB4EA0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85256704"/>
      <w:bookmarkStart w:id="30" w:name="_Ref390764564"/>
      <w:r w:rsidRPr="00160DD1">
        <w:rPr>
          <w:rFonts w:ascii="Arial" w:hAnsi="Arial" w:cs="Arial"/>
          <w:szCs w:val="24"/>
        </w:rPr>
        <w:t>O sistema exclui o registro</w:t>
      </w:r>
      <w:r w:rsidR="00AB4EA0">
        <w:rPr>
          <w:rFonts w:ascii="Arial" w:hAnsi="Arial" w:cs="Arial"/>
          <w:szCs w:val="24"/>
        </w:rPr>
        <w:t xml:space="preserve"> no sistema Mala Direta</w:t>
      </w:r>
      <w:r w:rsidR="003C77CC" w:rsidRPr="00160DD1">
        <w:rPr>
          <w:rFonts w:ascii="Arial" w:hAnsi="Arial" w:cs="Arial"/>
          <w:szCs w:val="24"/>
        </w:rPr>
        <w:t>;</w:t>
      </w:r>
      <w:bookmarkEnd w:id="29"/>
      <w:r w:rsidR="00AB4EA0">
        <w:rPr>
          <w:rFonts w:ascii="Arial" w:hAnsi="Arial" w:cs="Arial"/>
          <w:szCs w:val="24"/>
        </w:rPr>
        <w:t xml:space="preserve"> </w:t>
      </w:r>
      <w:r w:rsidR="00AB4EA0" w:rsidRPr="00AB4EA0">
        <w:rPr>
          <w:rFonts w:ascii="Arial" w:hAnsi="Arial" w:cs="Arial"/>
          <w:b/>
          <w:bCs/>
          <w:szCs w:val="24"/>
        </w:rPr>
        <w:t>[RN10–0</w:t>
      </w:r>
      <w:r w:rsidR="000C5542">
        <w:rPr>
          <w:rFonts w:ascii="Arial" w:hAnsi="Arial" w:cs="Arial"/>
          <w:b/>
          <w:bCs/>
          <w:szCs w:val="24"/>
        </w:rPr>
        <w:t>4</w:t>
      </w:r>
      <w:r w:rsidR="00AB4EA0" w:rsidRPr="00AB4EA0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b/>
          <w:szCs w:val="24"/>
        </w:rPr>
        <w:t xml:space="preserve"> [</w:t>
      </w:r>
      <w:r w:rsidR="00CC5F3F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CC5F3F">
        <w:rPr>
          <w:rFonts w:ascii="Arial" w:hAnsi="Arial" w:cs="Arial"/>
          <w:b/>
          <w:szCs w:val="24"/>
        </w:rPr>
      </w:r>
      <w:r w:rsidR="00CC5F3F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CC5F3F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  <w:bookmarkEnd w:id="30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1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31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32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2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5111DB">
        <w:rPr>
          <w:b/>
          <w:i w:val="0"/>
          <w:iCs/>
          <w:color w:val="auto"/>
          <w:sz w:val="24"/>
          <w:szCs w:val="24"/>
        </w:rPr>
        <w:t>Órgão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</w:t>
      </w:r>
      <w:r w:rsidR="006765D8">
        <w:rPr>
          <w:i w:val="0"/>
          <w:iCs/>
          <w:color w:val="auto"/>
          <w:sz w:val="24"/>
          <w:szCs w:val="24"/>
        </w:rPr>
        <w:t>no passo 4 do fluxo principal</w:t>
      </w:r>
      <w:r w:rsidR="006765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B6DC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principal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111D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Órgão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5111DB">
        <w:rPr>
          <w:rFonts w:ascii="Arial" w:hAnsi="Arial" w:cs="Arial"/>
          <w:szCs w:val="24"/>
        </w:rPr>
        <w:t>Órgão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DC7D7B">
        <w:rPr>
          <w:rFonts w:ascii="Arial" w:hAnsi="Arial" w:cs="Arial"/>
          <w:b/>
          <w:szCs w:val="24"/>
        </w:rPr>
        <w:t>10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3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3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43358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CC5F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FE07B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8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4" w:name="_Toc398226740"/>
      <w:r w:rsidRPr="00160DD1">
        <w:t>FLUXOS</w:t>
      </w:r>
      <w:r w:rsidRPr="00160DD1">
        <w:rPr>
          <w:color w:val="auto"/>
        </w:rPr>
        <w:t xml:space="preserve"> DE EXCEÇÃO</w:t>
      </w:r>
      <w:bookmarkEnd w:id="34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5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5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044E6F">
        <w:rPr>
          <w:i w:val="0"/>
          <w:iCs/>
          <w:color w:val="auto"/>
          <w:sz w:val="24"/>
          <w:szCs w:val="24"/>
        </w:rPr>
        <w:t xml:space="preserve"> no passo 3 do fluxo principal ou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CC5F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CC5F3F">
        <w:rPr>
          <w:i w:val="0"/>
          <w:iCs/>
          <w:color w:val="auto"/>
          <w:sz w:val="24"/>
          <w:szCs w:val="24"/>
        </w:rPr>
      </w:r>
      <w:r w:rsidR="00CC5F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CC5F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CC5F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CC5F3F">
        <w:rPr>
          <w:i w:val="0"/>
          <w:iCs/>
          <w:color w:val="auto"/>
          <w:sz w:val="24"/>
          <w:szCs w:val="24"/>
        </w:rPr>
      </w:r>
      <w:r w:rsidR="00CC5F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CC5F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</w:t>
      </w:r>
      <w:r w:rsidR="00CC5F3F">
        <w:rPr>
          <w:i w:val="0"/>
          <w:iCs/>
          <w:color w:val="auto"/>
          <w:sz w:val="24"/>
          <w:szCs w:val="24"/>
        </w:rPr>
        <w:fldChar w:fldCharType="begin"/>
      </w:r>
      <w:r w:rsidR="001B3A6E">
        <w:rPr>
          <w:i w:val="0"/>
          <w:iCs/>
          <w:color w:val="auto"/>
          <w:sz w:val="24"/>
          <w:szCs w:val="24"/>
        </w:rPr>
        <w:instrText xml:space="preserve"> REF _Ref393955443 \r \h </w:instrText>
      </w:r>
      <w:r w:rsidR="00CC5F3F">
        <w:rPr>
          <w:i w:val="0"/>
          <w:iCs/>
          <w:color w:val="auto"/>
          <w:sz w:val="24"/>
          <w:szCs w:val="24"/>
        </w:rPr>
      </w:r>
      <w:r w:rsidR="00CC5F3F">
        <w:rPr>
          <w:i w:val="0"/>
          <w:iCs/>
          <w:color w:val="auto"/>
          <w:sz w:val="24"/>
          <w:szCs w:val="24"/>
        </w:rPr>
        <w:fldChar w:fldCharType="separate"/>
      </w:r>
      <w:r w:rsidR="001B3A6E">
        <w:rPr>
          <w:i w:val="0"/>
          <w:iCs/>
          <w:color w:val="auto"/>
          <w:sz w:val="24"/>
          <w:szCs w:val="24"/>
        </w:rPr>
        <w:t>FA-2</w:t>
      </w:r>
      <w:r w:rsidR="00CC5F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6" w:name="_Ref384890644"/>
      <w:r w:rsidR="005111DB">
        <w:rPr>
          <w:b/>
          <w:i w:val="0"/>
          <w:iCs/>
          <w:color w:val="auto"/>
          <w:sz w:val="24"/>
          <w:szCs w:val="24"/>
        </w:rPr>
        <w:t>Órgão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6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CC5F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CC5F3F">
        <w:rPr>
          <w:i w:val="0"/>
          <w:iCs/>
          <w:color w:val="auto"/>
          <w:sz w:val="24"/>
          <w:szCs w:val="24"/>
        </w:rPr>
      </w:r>
      <w:r w:rsidR="00CC5F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CC5F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CC5F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CC5F3F">
        <w:rPr>
          <w:i w:val="0"/>
          <w:iCs/>
          <w:color w:val="auto"/>
          <w:sz w:val="24"/>
          <w:szCs w:val="24"/>
        </w:rPr>
      </w:r>
      <w:r w:rsidR="00CC5F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CC5F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CE3B27">
        <w:rPr>
          <w:b/>
          <w:i w:val="0"/>
          <w:color w:val="000000"/>
          <w:sz w:val="24"/>
          <w:szCs w:val="24"/>
        </w:rPr>
        <w:t>4</w:t>
      </w:r>
      <w:r w:rsidR="00512CD7">
        <w:rPr>
          <w:b/>
          <w:i w:val="0"/>
          <w:color w:val="000000"/>
          <w:sz w:val="24"/>
          <w:szCs w:val="24"/>
        </w:rPr>
        <w:t>6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1A2036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C956C2" w:rsidRDefault="00C956C2" w:rsidP="000E095E"/>
    <w:p w:rsidR="00C956C2" w:rsidRDefault="00C956C2" w:rsidP="000E095E"/>
    <w:p w:rsidR="00C956C2" w:rsidRDefault="00C956C2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7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7"/>
    </w:p>
    <w:p w:rsidR="00A05E74" w:rsidRPr="00160DD1" w:rsidRDefault="00A05E74" w:rsidP="00A05E74"/>
    <w:p w:rsidR="00A05E74" w:rsidRPr="00B04E2C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B04E2C">
        <w:rPr>
          <w:i w:val="0"/>
          <w:iCs/>
          <w:color w:val="auto"/>
          <w:sz w:val="24"/>
          <w:szCs w:val="24"/>
        </w:rPr>
        <w:t>Este fluxo tem início</w:t>
      </w:r>
      <w:r w:rsidR="0028247C" w:rsidRPr="00B04E2C">
        <w:rPr>
          <w:i w:val="0"/>
          <w:iCs/>
          <w:color w:val="auto"/>
          <w:sz w:val="24"/>
          <w:szCs w:val="24"/>
        </w:rPr>
        <w:t xml:space="preserve"> no</w:t>
      </w:r>
      <w:r w:rsidR="00054520">
        <w:rPr>
          <w:i w:val="0"/>
          <w:iCs/>
          <w:color w:val="auto"/>
          <w:sz w:val="24"/>
          <w:szCs w:val="24"/>
        </w:rPr>
        <w:t>s</w:t>
      </w:r>
      <w:r w:rsidR="0028247C" w:rsidRPr="00B04E2C">
        <w:rPr>
          <w:i w:val="0"/>
          <w:iCs/>
          <w:color w:val="auto"/>
          <w:sz w:val="24"/>
          <w:szCs w:val="24"/>
        </w:rPr>
        <w:t xml:space="preserve"> passo</w:t>
      </w:r>
      <w:r w:rsidR="00054520">
        <w:rPr>
          <w:i w:val="0"/>
          <w:iCs/>
          <w:color w:val="auto"/>
          <w:sz w:val="24"/>
          <w:szCs w:val="24"/>
        </w:rPr>
        <w:t xml:space="preserve">s </w:t>
      </w:r>
      <w:r w:rsidR="00CC5F3F">
        <w:rPr>
          <w:i w:val="0"/>
          <w:iCs/>
          <w:color w:val="auto"/>
          <w:sz w:val="24"/>
          <w:szCs w:val="24"/>
        </w:rPr>
        <w:fldChar w:fldCharType="begin"/>
      </w:r>
      <w:r w:rsidR="00054520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CC5F3F">
        <w:rPr>
          <w:i w:val="0"/>
          <w:iCs/>
          <w:color w:val="auto"/>
          <w:sz w:val="24"/>
          <w:szCs w:val="24"/>
        </w:rPr>
      </w:r>
      <w:r w:rsidR="00CC5F3F">
        <w:rPr>
          <w:i w:val="0"/>
          <w:iCs/>
          <w:color w:val="auto"/>
          <w:sz w:val="24"/>
          <w:szCs w:val="24"/>
        </w:rPr>
        <w:fldChar w:fldCharType="separate"/>
      </w:r>
      <w:r w:rsidR="00054520">
        <w:rPr>
          <w:i w:val="0"/>
          <w:iCs/>
          <w:color w:val="auto"/>
          <w:sz w:val="24"/>
          <w:szCs w:val="24"/>
        </w:rPr>
        <w:t>3</w:t>
      </w:r>
      <w:r w:rsidR="00CC5F3F">
        <w:rPr>
          <w:i w:val="0"/>
          <w:iCs/>
          <w:color w:val="auto"/>
          <w:sz w:val="24"/>
          <w:szCs w:val="24"/>
        </w:rPr>
        <w:fldChar w:fldCharType="end"/>
      </w:r>
      <w:r w:rsidR="00054520">
        <w:rPr>
          <w:i w:val="0"/>
          <w:iCs/>
          <w:color w:val="auto"/>
          <w:sz w:val="24"/>
          <w:szCs w:val="24"/>
        </w:rPr>
        <w:t xml:space="preserve"> ou</w:t>
      </w:r>
      <w:r w:rsidR="0028247C" w:rsidRPr="00B04E2C">
        <w:rPr>
          <w:i w:val="0"/>
          <w:iCs/>
          <w:color w:val="auto"/>
          <w:sz w:val="24"/>
          <w:szCs w:val="24"/>
        </w:rPr>
        <w:t xml:space="preserve"> </w:t>
      </w:r>
      <w:fldSimple w:instr=" REF _Ref385255457 \r \h  \* MERGEFORMAT ">
        <w:r w:rsidR="000E1747" w:rsidRPr="00B04E2C">
          <w:rPr>
            <w:i w:val="0"/>
            <w:iCs/>
            <w:color w:val="auto"/>
            <w:sz w:val="24"/>
            <w:szCs w:val="24"/>
          </w:rPr>
          <w:t>6</w:t>
        </w:r>
      </w:fldSimple>
      <w:r w:rsidR="00054520">
        <w:rPr>
          <w:i w:val="0"/>
          <w:iCs/>
          <w:color w:val="auto"/>
          <w:sz w:val="24"/>
          <w:szCs w:val="24"/>
        </w:rPr>
        <w:t xml:space="preserve"> do fluxo principal</w:t>
      </w:r>
      <w:r w:rsidR="0028247C" w:rsidRPr="00B04E2C">
        <w:rPr>
          <w:i w:val="0"/>
          <w:iCs/>
          <w:color w:val="auto"/>
          <w:sz w:val="24"/>
          <w:szCs w:val="24"/>
        </w:rPr>
        <w:t>,</w:t>
      </w:r>
      <w:r w:rsidRPr="00B04E2C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 w:rsidRPr="00B04E2C">
        <w:rPr>
          <w:i w:val="0"/>
          <w:iCs/>
          <w:color w:val="auto"/>
          <w:sz w:val="24"/>
          <w:szCs w:val="24"/>
        </w:rPr>
        <w:t xml:space="preserve">stro na pesquisa de </w:t>
      </w:r>
      <w:r w:rsidR="005111DB" w:rsidRPr="00B04E2C">
        <w:rPr>
          <w:i w:val="0"/>
          <w:iCs/>
          <w:color w:val="auto"/>
          <w:sz w:val="24"/>
          <w:szCs w:val="24"/>
        </w:rPr>
        <w:t>Órgão</w:t>
      </w:r>
      <w:r w:rsidR="00906C89" w:rsidRPr="00B04E2C">
        <w:rPr>
          <w:i w:val="0"/>
          <w:iCs/>
          <w:color w:val="auto"/>
          <w:sz w:val="24"/>
          <w:szCs w:val="24"/>
        </w:rPr>
        <w:t>;</w:t>
      </w:r>
    </w:p>
    <w:p w:rsidR="00A05E74" w:rsidRPr="00B04E2C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B04E2C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B04E2C">
        <w:rPr>
          <w:i w:val="0"/>
          <w:iCs/>
          <w:color w:val="auto"/>
          <w:sz w:val="24"/>
          <w:szCs w:val="24"/>
        </w:rPr>
        <w:t>;</w:t>
      </w:r>
      <w:r w:rsidR="00703B99" w:rsidRPr="00B04E2C">
        <w:rPr>
          <w:i w:val="0"/>
          <w:iCs/>
          <w:color w:val="auto"/>
          <w:sz w:val="24"/>
          <w:szCs w:val="24"/>
        </w:rPr>
        <w:t xml:space="preserve"> </w:t>
      </w:r>
      <w:r w:rsidR="00703B99" w:rsidRPr="00B04E2C">
        <w:rPr>
          <w:b/>
          <w:i w:val="0"/>
          <w:iCs/>
          <w:color w:val="auto"/>
          <w:sz w:val="24"/>
          <w:szCs w:val="24"/>
        </w:rPr>
        <w:t>[MSG007</w:t>
      </w:r>
      <w:r w:rsidR="00175AF9" w:rsidRPr="00B04E2C">
        <w:rPr>
          <w:b/>
          <w:i w:val="0"/>
          <w:iCs/>
          <w:color w:val="auto"/>
          <w:sz w:val="24"/>
          <w:szCs w:val="24"/>
        </w:rPr>
        <w:t>]</w:t>
      </w:r>
    </w:p>
    <w:p w:rsidR="00A05E74" w:rsidRPr="00B04E2C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B04E2C">
        <w:rPr>
          <w:i w:val="0"/>
          <w:iCs/>
          <w:color w:val="auto"/>
          <w:sz w:val="24"/>
          <w:szCs w:val="24"/>
        </w:rPr>
        <w:t xml:space="preserve">O </w:t>
      </w:r>
      <w:r w:rsidR="00906C89" w:rsidRPr="00B04E2C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B04E2C">
          <w:rPr>
            <w:i w:val="0"/>
            <w:iCs/>
            <w:color w:val="auto"/>
            <w:sz w:val="24"/>
            <w:szCs w:val="24"/>
          </w:rPr>
          <w:t>4</w:t>
        </w:r>
      </w:fldSimple>
      <w:r w:rsidR="001A18DE" w:rsidRPr="00B04E2C">
        <w:rPr>
          <w:i w:val="0"/>
          <w:iCs/>
          <w:color w:val="auto"/>
          <w:sz w:val="24"/>
          <w:szCs w:val="24"/>
        </w:rPr>
        <w:t xml:space="preserve"> do</w:t>
      </w:r>
      <w:r w:rsidR="00906C89" w:rsidRPr="00B04E2C">
        <w:rPr>
          <w:i w:val="0"/>
          <w:iCs/>
          <w:color w:val="auto"/>
          <w:sz w:val="24"/>
          <w:szCs w:val="24"/>
        </w:rPr>
        <w:t xml:space="preserve"> </w:t>
      </w:r>
      <w:r w:rsidRPr="00B04E2C">
        <w:rPr>
          <w:i w:val="0"/>
          <w:iCs/>
          <w:color w:val="auto"/>
          <w:sz w:val="24"/>
          <w:szCs w:val="24"/>
        </w:rPr>
        <w:t>fluxo</w:t>
      </w:r>
      <w:r w:rsidR="002A2D11">
        <w:rPr>
          <w:i w:val="0"/>
          <w:iCs/>
          <w:color w:val="auto"/>
          <w:sz w:val="24"/>
          <w:szCs w:val="24"/>
        </w:rPr>
        <w:t xml:space="preserve"> principal</w:t>
      </w:r>
      <w:r w:rsidR="00F3246A" w:rsidRPr="00B04E2C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8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CC5F3F">
        <w:fldChar w:fldCharType="begin"/>
      </w:r>
      <w:r w:rsidR="001B3A6E">
        <w:rPr>
          <w:i w:val="0"/>
          <w:iCs/>
          <w:color w:val="auto"/>
          <w:sz w:val="24"/>
          <w:szCs w:val="24"/>
        </w:rPr>
        <w:instrText xml:space="preserve"> REF _Ref393955592 \r \h </w:instrText>
      </w:r>
      <w:r w:rsidR="00CC5F3F">
        <w:fldChar w:fldCharType="separate"/>
      </w:r>
      <w:r w:rsidR="001B3A6E">
        <w:rPr>
          <w:i w:val="0"/>
          <w:iCs/>
          <w:color w:val="auto"/>
          <w:sz w:val="24"/>
          <w:szCs w:val="24"/>
        </w:rPr>
        <w:t>6</w:t>
      </w:r>
      <w:r w:rsidR="00CC5F3F"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 xml:space="preserve">ma verifica que o </w:t>
      </w:r>
      <w:r w:rsidR="005111DB">
        <w:rPr>
          <w:i w:val="0"/>
          <w:iCs/>
          <w:color w:val="auto"/>
          <w:sz w:val="24"/>
          <w:szCs w:val="24"/>
        </w:rPr>
        <w:t>Órgão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353DB3">
        <w:rPr>
          <w:i w:val="0"/>
          <w:iCs/>
          <w:color w:val="auto"/>
          <w:sz w:val="24"/>
          <w:szCs w:val="24"/>
        </w:rPr>
        <w:t>ado a um ou mais 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791AF0">
        <w:rPr>
          <w:b/>
          <w:i w:val="0"/>
          <w:iCs/>
          <w:color w:val="auto"/>
          <w:sz w:val="24"/>
          <w:szCs w:val="24"/>
        </w:rPr>
        <w:t>97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E02AC7" w:rsidP="00E02AC7">
      <w:pPr>
        <w:ind w:left="993"/>
      </w:pPr>
      <w:r>
        <w:t xml:space="preserve">4.   </w:t>
      </w:r>
      <w:r w:rsidR="001A18DE" w:rsidRPr="004C1F9A">
        <w:rPr>
          <w:iCs/>
          <w:color w:val="auto"/>
          <w:szCs w:val="24"/>
        </w:rPr>
        <w:t>O sistema retorna para o passo</w:t>
      </w:r>
      <w:r w:rsidR="001A18DE">
        <w:rPr>
          <w:iCs/>
          <w:color w:val="auto"/>
          <w:szCs w:val="24"/>
        </w:rPr>
        <w:t xml:space="preserve"> </w:t>
      </w:r>
      <w:r w:rsidR="00CC5F3F">
        <w:rPr>
          <w:iCs/>
          <w:color w:val="auto"/>
          <w:szCs w:val="24"/>
        </w:rPr>
        <w:fldChar w:fldCharType="begin"/>
      </w:r>
      <w:r w:rsidR="001B3A6E">
        <w:rPr>
          <w:iCs/>
          <w:color w:val="auto"/>
          <w:szCs w:val="24"/>
        </w:rPr>
        <w:instrText xml:space="preserve"> REF _Ref393955496 \r \h </w:instrText>
      </w:r>
      <w:r w:rsidR="00CC5F3F">
        <w:rPr>
          <w:iCs/>
          <w:color w:val="auto"/>
          <w:szCs w:val="24"/>
        </w:rPr>
      </w:r>
      <w:r w:rsidR="00CC5F3F">
        <w:rPr>
          <w:iCs/>
          <w:color w:val="auto"/>
          <w:szCs w:val="24"/>
        </w:rPr>
        <w:fldChar w:fldCharType="separate"/>
      </w:r>
      <w:r w:rsidR="001B3A6E">
        <w:rPr>
          <w:iCs/>
          <w:color w:val="auto"/>
          <w:szCs w:val="24"/>
        </w:rPr>
        <w:t>3</w:t>
      </w:r>
      <w:r w:rsidR="00CC5F3F">
        <w:rPr>
          <w:iCs/>
          <w:color w:val="auto"/>
          <w:szCs w:val="24"/>
        </w:rPr>
        <w:fldChar w:fldCharType="end"/>
      </w:r>
      <w:r w:rsidR="001A18DE"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E02AC7" w:rsidP="00445E13">
      <w:pPr>
        <w:pStyle w:val="STJNvel1"/>
        <w:numPr>
          <w:ilvl w:val="0"/>
          <w:numId w:val="1"/>
        </w:numPr>
      </w:pPr>
      <w:bookmarkStart w:id="39" w:name="_Toc385254997"/>
      <w:r>
        <w:t xml:space="preserve">     </w:t>
      </w:r>
      <w:bookmarkStart w:id="40" w:name="_Toc398226741"/>
      <w:bookmarkStart w:id="41" w:name="_Toc373416696"/>
      <w:bookmarkEnd w:id="39"/>
      <w:r w:rsidR="008B0ADF">
        <w:t>PONTOS DE INCLUSÃO</w:t>
      </w:r>
      <w:bookmarkEnd w:id="40"/>
    </w:p>
    <w:p w:rsidR="00445E13" w:rsidRPr="00B04E2C" w:rsidRDefault="00B04E2C" w:rsidP="00B04E2C">
      <w:pPr>
        <w:tabs>
          <w:tab w:val="left" w:pos="709"/>
        </w:tabs>
        <w:rPr>
          <w:rFonts w:cs="Arial"/>
          <w:b/>
        </w:rPr>
      </w:pPr>
      <w:r>
        <w:rPr>
          <w:rFonts w:cs="Arial"/>
          <w:b/>
        </w:rPr>
        <w:tab/>
      </w:r>
      <w:r w:rsidRPr="00B04E2C">
        <w:rPr>
          <w:rFonts w:cs="Arial"/>
          <w:b/>
        </w:rPr>
        <w:t xml:space="preserve">PI01 – </w:t>
      </w:r>
      <w:r w:rsidRPr="00B04E2C">
        <w:rPr>
          <w:rFonts w:cs="Arial"/>
        </w:rPr>
        <w:t>UC004_Manter Lista de Convidados</w:t>
      </w:r>
    </w:p>
    <w:p w:rsidR="00445E13" w:rsidRDefault="00445E13" w:rsidP="00445E13">
      <w:pPr>
        <w:ind w:left="348"/>
      </w:pPr>
    </w:p>
    <w:p w:rsidR="000E1747" w:rsidRPr="000E1747" w:rsidRDefault="008B0ADF" w:rsidP="000E1747">
      <w:pPr>
        <w:pStyle w:val="STJNvel1"/>
        <w:numPr>
          <w:ilvl w:val="0"/>
          <w:numId w:val="1"/>
        </w:numPr>
      </w:pPr>
      <w:bookmarkStart w:id="42" w:name="_Toc398226742"/>
      <w:bookmarkStart w:id="43" w:name="_Ref384910917"/>
      <w:bookmarkEnd w:id="41"/>
      <w:r>
        <w:t>PONTOS DE EXTENSÃO</w:t>
      </w:r>
      <w:bookmarkEnd w:id="42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4" w:name="_Ref385256722"/>
      <w:r w:rsidRPr="002708C0">
        <w:rPr>
          <w:rFonts w:ascii="Arial" w:hAnsi="Arial" w:cs="Arial"/>
          <w:b/>
        </w:rPr>
        <w:t xml:space="preserve">– </w:t>
      </w:r>
      <w:r w:rsidR="008B4253"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43"/>
      <w:bookmarkEnd w:id="44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CC5F3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CC5F3F">
        <w:rPr>
          <w:color w:val="auto"/>
        </w:rPr>
      </w:r>
      <w:r w:rsidR="00CC5F3F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CC5F3F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CC5F3F">
        <w:fldChar w:fldCharType="begin"/>
      </w:r>
      <w:r w:rsidR="000E1747">
        <w:rPr>
          <w:color w:val="auto"/>
        </w:rPr>
        <w:instrText xml:space="preserve"> REF _Ref385256693 \r \h </w:instrText>
      </w:r>
      <w:r w:rsidR="00CC5F3F">
        <w:fldChar w:fldCharType="separate"/>
      </w:r>
      <w:r w:rsidR="000E1747">
        <w:rPr>
          <w:color w:val="auto"/>
        </w:rPr>
        <w:t>7</w:t>
      </w:r>
      <w:r w:rsidR="00CC5F3F">
        <w:fldChar w:fldCharType="end"/>
      </w:r>
      <w:r w:rsidRPr="002708C0">
        <w:rPr>
          <w:color w:val="auto"/>
        </w:rPr>
        <w:t xml:space="preserve"> do fluxo alternativo FA-2, ou no passo </w:t>
      </w:r>
      <w:r w:rsidR="00CC5F3F">
        <w:fldChar w:fldCharType="begin"/>
      </w:r>
      <w:r w:rsidR="00011D61">
        <w:rPr>
          <w:color w:val="auto"/>
        </w:rPr>
        <w:instrText xml:space="preserve"> REF _Ref390764564 \r \h </w:instrText>
      </w:r>
      <w:r w:rsidR="00CC5F3F">
        <w:fldChar w:fldCharType="separate"/>
      </w:r>
      <w:r w:rsidR="00011D61">
        <w:rPr>
          <w:color w:val="auto"/>
        </w:rPr>
        <w:t>9</w:t>
      </w:r>
      <w:r w:rsidR="00CC5F3F">
        <w:fldChar w:fldCharType="end"/>
      </w:r>
      <w:r w:rsidRPr="002708C0">
        <w:rPr>
          <w:color w:val="auto"/>
        </w:rPr>
        <w:t xml:space="preserve"> do fluxo alternativo FA-3, o sistema executa o fluxo </w:t>
      </w:r>
      <w:r w:rsidR="008B4253">
        <w:rPr>
          <w:color w:val="auto"/>
        </w:rPr>
        <w:t>básico do caso de uso UC – Grava</w:t>
      </w:r>
      <w:r w:rsidRPr="002708C0">
        <w:rPr>
          <w:color w:val="auto"/>
        </w:rPr>
        <w:t xml:space="preserve">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CC5F3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CC5F3F">
        <w:rPr>
          <w:color w:val="auto"/>
        </w:rPr>
      </w:r>
      <w:r w:rsidR="00CC5F3F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CC5F3F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CC5F3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CC5F3F">
        <w:rPr>
          <w:color w:val="auto"/>
        </w:rPr>
      </w:r>
      <w:r w:rsidR="00CC5F3F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CC5F3F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CC5F3F">
        <w:rPr>
          <w:color w:val="auto"/>
        </w:rPr>
        <w:fldChar w:fldCharType="begin"/>
      </w:r>
      <w:r w:rsidR="00011D61">
        <w:rPr>
          <w:color w:val="auto"/>
        </w:rPr>
        <w:instrText xml:space="preserve"> REF _Ref385256854 \r \h </w:instrText>
      </w:r>
      <w:r w:rsidR="00CC5F3F">
        <w:rPr>
          <w:color w:val="auto"/>
        </w:rPr>
      </w:r>
      <w:r w:rsidR="00CC5F3F">
        <w:rPr>
          <w:color w:val="auto"/>
        </w:rPr>
        <w:fldChar w:fldCharType="separate"/>
      </w:r>
      <w:r w:rsidR="00011D61">
        <w:rPr>
          <w:color w:val="auto"/>
        </w:rPr>
        <w:t>10</w:t>
      </w:r>
      <w:r w:rsidR="00CC5F3F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8226743"/>
      <w:r w:rsidRPr="00160DD1">
        <w:t>REQUISITOS ESPECIAIS</w:t>
      </w:r>
      <w:r w:rsidR="00E3554F" w:rsidRPr="00160DD1">
        <w:t xml:space="preserve"> E DE SEGURANÇA</w:t>
      </w:r>
      <w:bookmarkEnd w:id="45"/>
    </w:p>
    <w:p w:rsidR="00177937" w:rsidRPr="00160DD1" w:rsidRDefault="00EA5A5E" w:rsidP="00AD04AC">
      <w:pPr>
        <w:pStyle w:val="Instruo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8226744"/>
      <w:r w:rsidRPr="00160DD1">
        <w:t>FREQÜÊNCIA DE OCORRÊNCIA</w:t>
      </w:r>
      <w:bookmarkEnd w:id="46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7" w:name="_Toc398226745"/>
      <w:r w:rsidRPr="00160DD1">
        <w:t>PROBLEMAS EM ABERTO</w:t>
      </w:r>
      <w:bookmarkEnd w:id="47"/>
    </w:p>
    <w:p w:rsidR="00177937" w:rsidRPr="00160DD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8" w:name="_Toc125373395"/>
      <w:bookmarkStart w:id="49" w:name="_Toc398226746"/>
      <w:r w:rsidRPr="00160DD1">
        <w:t>REFERÊNCIAS</w:t>
      </w:r>
      <w:bookmarkEnd w:id="48"/>
      <w:bookmarkEnd w:id="49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</w:t>
      </w:r>
      <w:r w:rsidR="00DB0653">
        <w:rPr>
          <w:rFonts w:cs="Times New Roman"/>
          <w:i w:val="0"/>
          <w:color w:val="000000"/>
          <w:sz w:val="24"/>
        </w:rPr>
        <w:t>1.00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lastRenderedPageBreak/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B065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B065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B065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6B46" w:rsidRDefault="00F06B46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</w:t>
      </w:r>
      <w:r w:rsidR="009202F7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AF7304" w:rsidRPr="00160DD1" w:rsidRDefault="00AF7304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AF7304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UC004_Lista de Convidados</w:t>
      </w:r>
      <w:r w:rsidR="00B91182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B065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0" w:name="_Toc398226747"/>
      <w:r w:rsidRPr="00160DD1">
        <w:t>REFERÊNCIAS BIBLIOGRÁFICAS</w:t>
      </w:r>
      <w:bookmarkEnd w:id="50"/>
    </w:p>
    <w:p w:rsidR="00177937" w:rsidRPr="00160DD1" w:rsidRDefault="00177937"/>
    <w:p w:rsidR="00177937" w:rsidRPr="00160DD1" w:rsidRDefault="007D5D81">
      <w:bookmarkStart w:id="51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52" w:name="_Toc398226748"/>
      <w:r w:rsidRPr="00160DD1">
        <w:lastRenderedPageBreak/>
        <w:t>ASSINATURAS</w:t>
      </w:r>
      <w:bookmarkEnd w:id="0"/>
      <w:bookmarkEnd w:id="51"/>
      <w:bookmarkEnd w:id="52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9A5129">
            <w:pPr>
              <w:pStyle w:val="CTMISTabela"/>
              <w:jc w:val="center"/>
            </w:pPr>
          </w:p>
          <w:p w:rsidR="00177937" w:rsidRPr="00160DD1" w:rsidRDefault="00177937" w:rsidP="009A512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9A512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9A5129">
            <w:pPr>
              <w:pStyle w:val="CTMISTabela"/>
              <w:jc w:val="center"/>
            </w:pPr>
          </w:p>
          <w:p w:rsidR="00177937" w:rsidRPr="00160DD1" w:rsidRDefault="00177937" w:rsidP="009A512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9A5129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9A5129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4431B4" w:rsidRDefault="00752D9F" w:rsidP="009A5129">
            <w:pPr>
              <w:pStyle w:val="CTMISTabela"/>
              <w:jc w:val="center"/>
            </w:pPr>
            <w:r w:rsidRPr="004431B4">
              <w:t>Assessoria de Cerimonial e Rel. Públicas</w:t>
            </w:r>
          </w:p>
          <w:p w:rsidR="00177937" w:rsidRPr="00160DD1" w:rsidRDefault="00177937" w:rsidP="009A512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9A5129">
            <w:pPr>
              <w:pStyle w:val="CTMISInstrues"/>
              <w:jc w:val="center"/>
            </w:pPr>
            <w:bookmarkStart w:id="53" w:name="_GoBack"/>
            <w:bookmarkEnd w:id="53"/>
            <w:r>
              <w:t>Rayanne Felício</w:t>
            </w:r>
          </w:p>
          <w:p w:rsidR="00177937" w:rsidRDefault="00177937" w:rsidP="009A5129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4431B4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0EF" w:rsidRDefault="007600EF">
      <w:r>
        <w:separator/>
      </w:r>
    </w:p>
  </w:endnote>
  <w:endnote w:type="continuationSeparator" w:id="0">
    <w:p w:rsidR="007600EF" w:rsidRDefault="00760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>
      <w:trPr>
        <w:cantSplit/>
        <w:jc w:val="center"/>
      </w:trPr>
      <w:tc>
        <w:tcPr>
          <w:tcW w:w="8268" w:type="dxa"/>
        </w:tcPr>
        <w:p w:rsidR="00F3246A" w:rsidRDefault="00CC5F3F" w:rsidP="00C94E51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F3246A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C94E51">
            <w:rPr>
              <w:noProof/>
              <w:sz w:val="20"/>
            </w:rPr>
            <w:t>sigeven_</w:t>
          </w:r>
          <w:r w:rsidRPr="00410780">
            <w:rPr>
              <w:sz w:val="20"/>
            </w:rPr>
            <w:fldChar w:fldCharType="end"/>
          </w:r>
          <w:r w:rsidR="00C94E51">
            <w:rPr>
              <w:sz w:val="20"/>
            </w:rPr>
            <w:t>escu_uc010_manter_orgao</w:t>
          </w:r>
        </w:p>
      </w:tc>
      <w:tc>
        <w:tcPr>
          <w:tcW w:w="1794" w:type="dxa"/>
          <w:vAlign w:val="center"/>
        </w:tcPr>
        <w:p w:rsidR="00F3246A" w:rsidRDefault="00F3246A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C5F3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C5F3F">
            <w:rPr>
              <w:rStyle w:val="Nmerodepgina"/>
              <w:sz w:val="20"/>
            </w:rPr>
            <w:fldChar w:fldCharType="separate"/>
          </w:r>
          <w:r w:rsidR="00DB0653">
            <w:rPr>
              <w:rStyle w:val="Nmerodepgina"/>
              <w:noProof/>
              <w:sz w:val="20"/>
            </w:rPr>
            <w:t>3</w:t>
          </w:r>
          <w:r w:rsidR="00CC5F3F">
            <w:rPr>
              <w:rStyle w:val="Nmerodepgina"/>
              <w:sz w:val="20"/>
            </w:rPr>
            <w:fldChar w:fldCharType="end"/>
          </w:r>
          <w:r w:rsidR="00C67DC8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C5F3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C5F3F">
            <w:rPr>
              <w:sz w:val="20"/>
            </w:rPr>
            <w:fldChar w:fldCharType="separate"/>
          </w:r>
          <w:r w:rsidR="00DB0653">
            <w:rPr>
              <w:noProof/>
              <w:sz w:val="20"/>
            </w:rPr>
            <w:t>9</w:t>
          </w:r>
          <w:r w:rsidR="00CC5F3F">
            <w:rPr>
              <w:sz w:val="20"/>
            </w:rPr>
            <w:fldChar w:fldCharType="end"/>
          </w:r>
        </w:p>
      </w:tc>
    </w:tr>
  </w:tbl>
  <w:p w:rsidR="00F3246A" w:rsidRDefault="00F3246A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 w:rsidRPr="005449C2">
      <w:trPr>
        <w:cantSplit/>
        <w:jc w:val="center"/>
      </w:trPr>
      <w:tc>
        <w:tcPr>
          <w:tcW w:w="8268" w:type="dxa"/>
        </w:tcPr>
        <w:p w:rsidR="00F3246A" w:rsidRPr="005449C2" w:rsidRDefault="00CC5F3F" w:rsidP="00C94E5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F3246A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752D9F">
            <w:rPr>
              <w:noProof/>
              <w:sz w:val="20"/>
            </w:rPr>
            <w:t>s</w:t>
          </w:r>
          <w:r w:rsidR="00C94E51">
            <w:rPr>
              <w:noProof/>
              <w:sz w:val="20"/>
            </w:rPr>
            <w:t>igeven_escu_uc010_manter_orgao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F3246A" w:rsidRPr="005449C2" w:rsidRDefault="00F3246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C5F3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C5F3F" w:rsidRPr="005449C2">
            <w:rPr>
              <w:sz w:val="20"/>
            </w:rPr>
            <w:fldChar w:fldCharType="separate"/>
          </w:r>
          <w:r w:rsidR="00DB0653">
            <w:rPr>
              <w:noProof/>
              <w:sz w:val="20"/>
            </w:rPr>
            <w:t>8</w:t>
          </w:r>
          <w:r w:rsidR="00CC5F3F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C5F3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C5F3F" w:rsidRPr="005449C2">
            <w:rPr>
              <w:sz w:val="20"/>
            </w:rPr>
            <w:fldChar w:fldCharType="separate"/>
          </w:r>
          <w:r w:rsidR="00DB0653">
            <w:rPr>
              <w:noProof/>
              <w:sz w:val="20"/>
            </w:rPr>
            <w:t>9</w:t>
          </w:r>
          <w:r w:rsidR="00CC5F3F" w:rsidRPr="005449C2">
            <w:rPr>
              <w:sz w:val="20"/>
            </w:rPr>
            <w:fldChar w:fldCharType="end"/>
          </w:r>
        </w:p>
      </w:tc>
    </w:tr>
  </w:tbl>
  <w:p w:rsidR="00F3246A" w:rsidRPr="005449C2" w:rsidRDefault="00F3246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0EF" w:rsidRDefault="007600EF">
      <w:r>
        <w:separator/>
      </w:r>
    </w:p>
  </w:footnote>
  <w:footnote w:type="continuationSeparator" w:id="0">
    <w:p w:rsidR="007600EF" w:rsidRDefault="007600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6A" w:rsidRDefault="00CC5F3F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F3246A" w:rsidRPr="00EF182A" w:rsidRDefault="00F3246A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F3246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246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F3246A">
      <w:trPr>
        <w:cantSplit/>
        <w:trHeight w:val="575"/>
        <w:jc w:val="center"/>
      </w:trPr>
      <w:tc>
        <w:tcPr>
          <w:tcW w:w="691" w:type="pct"/>
          <w:vAlign w:val="center"/>
        </w:tcPr>
        <w:p w:rsidR="00F3246A" w:rsidRDefault="00F3246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F3246A" w:rsidRPr="003E7920" w:rsidRDefault="00C85628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Órgão</w:t>
          </w:r>
        </w:p>
        <w:p w:rsidR="00F3246A" w:rsidRPr="003E7920" w:rsidRDefault="00F3246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F3246A" w:rsidRPr="00017D2E" w:rsidRDefault="00CC5F3F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F3246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F3246A" w:rsidRDefault="00F3246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57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11D61"/>
    <w:rsid w:val="000139DE"/>
    <w:rsid w:val="00016300"/>
    <w:rsid w:val="00017D2E"/>
    <w:rsid w:val="000201AF"/>
    <w:rsid w:val="00024FD8"/>
    <w:rsid w:val="00044E6F"/>
    <w:rsid w:val="00054520"/>
    <w:rsid w:val="00074427"/>
    <w:rsid w:val="00085EEA"/>
    <w:rsid w:val="00092B67"/>
    <w:rsid w:val="00092C22"/>
    <w:rsid w:val="00093839"/>
    <w:rsid w:val="000968E9"/>
    <w:rsid w:val="00097719"/>
    <w:rsid w:val="00097FE0"/>
    <w:rsid w:val="000A0745"/>
    <w:rsid w:val="000A7BE1"/>
    <w:rsid w:val="000B12EC"/>
    <w:rsid w:val="000B4ED0"/>
    <w:rsid w:val="000C18C0"/>
    <w:rsid w:val="000C5542"/>
    <w:rsid w:val="000C6729"/>
    <w:rsid w:val="000D10F0"/>
    <w:rsid w:val="000E095E"/>
    <w:rsid w:val="000E0D06"/>
    <w:rsid w:val="000E1393"/>
    <w:rsid w:val="000E1747"/>
    <w:rsid w:val="00132F51"/>
    <w:rsid w:val="001439EE"/>
    <w:rsid w:val="00147779"/>
    <w:rsid w:val="001608E0"/>
    <w:rsid w:val="00160DD1"/>
    <w:rsid w:val="001610AB"/>
    <w:rsid w:val="00166B99"/>
    <w:rsid w:val="00167445"/>
    <w:rsid w:val="00172169"/>
    <w:rsid w:val="00173B74"/>
    <w:rsid w:val="0017419B"/>
    <w:rsid w:val="00175285"/>
    <w:rsid w:val="00175AF9"/>
    <w:rsid w:val="00177937"/>
    <w:rsid w:val="001825D2"/>
    <w:rsid w:val="00184F8C"/>
    <w:rsid w:val="00191591"/>
    <w:rsid w:val="0019406A"/>
    <w:rsid w:val="00195BC1"/>
    <w:rsid w:val="001A18DE"/>
    <w:rsid w:val="001A2036"/>
    <w:rsid w:val="001A446A"/>
    <w:rsid w:val="001B1938"/>
    <w:rsid w:val="001B3A6E"/>
    <w:rsid w:val="001B584C"/>
    <w:rsid w:val="001B7C5D"/>
    <w:rsid w:val="001D0AA0"/>
    <w:rsid w:val="001D362F"/>
    <w:rsid w:val="001E2252"/>
    <w:rsid w:val="001F4F56"/>
    <w:rsid w:val="00214BCE"/>
    <w:rsid w:val="002164B9"/>
    <w:rsid w:val="002372C4"/>
    <w:rsid w:val="00244FBE"/>
    <w:rsid w:val="00254E34"/>
    <w:rsid w:val="00256F6C"/>
    <w:rsid w:val="0026025E"/>
    <w:rsid w:val="00264BB3"/>
    <w:rsid w:val="00267483"/>
    <w:rsid w:val="00267603"/>
    <w:rsid w:val="0028247C"/>
    <w:rsid w:val="002A2D11"/>
    <w:rsid w:val="002A6C33"/>
    <w:rsid w:val="002B6DC7"/>
    <w:rsid w:val="002B7CD1"/>
    <w:rsid w:val="002C1809"/>
    <w:rsid w:val="002D07CD"/>
    <w:rsid w:val="002D1E5A"/>
    <w:rsid w:val="002D58F6"/>
    <w:rsid w:val="002E2708"/>
    <w:rsid w:val="002E5385"/>
    <w:rsid w:val="002E6D8B"/>
    <w:rsid w:val="002F0598"/>
    <w:rsid w:val="0032033D"/>
    <w:rsid w:val="00326B4C"/>
    <w:rsid w:val="00337B1D"/>
    <w:rsid w:val="00345073"/>
    <w:rsid w:val="003500B1"/>
    <w:rsid w:val="003538F9"/>
    <w:rsid w:val="00353DB3"/>
    <w:rsid w:val="00361674"/>
    <w:rsid w:val="00362AC3"/>
    <w:rsid w:val="003634FE"/>
    <w:rsid w:val="003640D3"/>
    <w:rsid w:val="003767C5"/>
    <w:rsid w:val="00381AC2"/>
    <w:rsid w:val="0038520D"/>
    <w:rsid w:val="00391D24"/>
    <w:rsid w:val="00397F3D"/>
    <w:rsid w:val="003A20AE"/>
    <w:rsid w:val="003A3AB3"/>
    <w:rsid w:val="003B007E"/>
    <w:rsid w:val="003B581D"/>
    <w:rsid w:val="003B750C"/>
    <w:rsid w:val="003C77CC"/>
    <w:rsid w:val="003D6271"/>
    <w:rsid w:val="003E5DA0"/>
    <w:rsid w:val="003E6CFF"/>
    <w:rsid w:val="003E7920"/>
    <w:rsid w:val="00401BE5"/>
    <w:rsid w:val="004047B9"/>
    <w:rsid w:val="0041695C"/>
    <w:rsid w:val="004229FF"/>
    <w:rsid w:val="00433587"/>
    <w:rsid w:val="004431B4"/>
    <w:rsid w:val="00445E13"/>
    <w:rsid w:val="00446DCD"/>
    <w:rsid w:val="00447943"/>
    <w:rsid w:val="00450515"/>
    <w:rsid w:val="00453604"/>
    <w:rsid w:val="0046792E"/>
    <w:rsid w:val="0049462D"/>
    <w:rsid w:val="004A21A1"/>
    <w:rsid w:val="004B0E2B"/>
    <w:rsid w:val="004B4BA1"/>
    <w:rsid w:val="004B4C17"/>
    <w:rsid w:val="004C1F9A"/>
    <w:rsid w:val="004C69DF"/>
    <w:rsid w:val="004D6F5E"/>
    <w:rsid w:val="004E2F99"/>
    <w:rsid w:val="004F01D0"/>
    <w:rsid w:val="004F2491"/>
    <w:rsid w:val="00504BF1"/>
    <w:rsid w:val="005111DB"/>
    <w:rsid w:val="00512CD7"/>
    <w:rsid w:val="00516025"/>
    <w:rsid w:val="0052113F"/>
    <w:rsid w:val="00530431"/>
    <w:rsid w:val="00531A06"/>
    <w:rsid w:val="00532E1F"/>
    <w:rsid w:val="00533D38"/>
    <w:rsid w:val="00541DCD"/>
    <w:rsid w:val="005441A5"/>
    <w:rsid w:val="005449C2"/>
    <w:rsid w:val="0055004A"/>
    <w:rsid w:val="005555D9"/>
    <w:rsid w:val="00583E2F"/>
    <w:rsid w:val="00590543"/>
    <w:rsid w:val="0059608A"/>
    <w:rsid w:val="005A1499"/>
    <w:rsid w:val="005C2F60"/>
    <w:rsid w:val="005D4808"/>
    <w:rsid w:val="005D6585"/>
    <w:rsid w:val="005D6FBF"/>
    <w:rsid w:val="005E2FDE"/>
    <w:rsid w:val="005F26B8"/>
    <w:rsid w:val="006050F0"/>
    <w:rsid w:val="00613278"/>
    <w:rsid w:val="00614C8A"/>
    <w:rsid w:val="00617899"/>
    <w:rsid w:val="006272C7"/>
    <w:rsid w:val="00631DE0"/>
    <w:rsid w:val="00645CF8"/>
    <w:rsid w:val="0064767B"/>
    <w:rsid w:val="006541ED"/>
    <w:rsid w:val="0065601D"/>
    <w:rsid w:val="006724BE"/>
    <w:rsid w:val="0067341D"/>
    <w:rsid w:val="006765D8"/>
    <w:rsid w:val="0067747D"/>
    <w:rsid w:val="006851E1"/>
    <w:rsid w:val="0069778B"/>
    <w:rsid w:val="006A11BB"/>
    <w:rsid w:val="006A245E"/>
    <w:rsid w:val="006B35C3"/>
    <w:rsid w:val="006B7C14"/>
    <w:rsid w:val="006E10F9"/>
    <w:rsid w:val="006E34CD"/>
    <w:rsid w:val="006F4AAA"/>
    <w:rsid w:val="00703B99"/>
    <w:rsid w:val="007049A9"/>
    <w:rsid w:val="00707D3C"/>
    <w:rsid w:val="00710574"/>
    <w:rsid w:val="0072137D"/>
    <w:rsid w:val="0073491E"/>
    <w:rsid w:val="007369DC"/>
    <w:rsid w:val="00742C52"/>
    <w:rsid w:val="00743950"/>
    <w:rsid w:val="0074524B"/>
    <w:rsid w:val="0075146A"/>
    <w:rsid w:val="00751FB6"/>
    <w:rsid w:val="00752D9F"/>
    <w:rsid w:val="007557BB"/>
    <w:rsid w:val="007600EF"/>
    <w:rsid w:val="007635E3"/>
    <w:rsid w:val="00777FF6"/>
    <w:rsid w:val="0078105E"/>
    <w:rsid w:val="00784078"/>
    <w:rsid w:val="00787DA4"/>
    <w:rsid w:val="00791AF0"/>
    <w:rsid w:val="007A3A29"/>
    <w:rsid w:val="007B51ED"/>
    <w:rsid w:val="007C050D"/>
    <w:rsid w:val="007C46EC"/>
    <w:rsid w:val="007D01DA"/>
    <w:rsid w:val="007D48C2"/>
    <w:rsid w:val="007D4A8F"/>
    <w:rsid w:val="007D5B31"/>
    <w:rsid w:val="007D5D81"/>
    <w:rsid w:val="007D687A"/>
    <w:rsid w:val="007D7313"/>
    <w:rsid w:val="007F2164"/>
    <w:rsid w:val="007F2F68"/>
    <w:rsid w:val="0080073D"/>
    <w:rsid w:val="00801A27"/>
    <w:rsid w:val="00801CA1"/>
    <w:rsid w:val="008124B5"/>
    <w:rsid w:val="00813FF0"/>
    <w:rsid w:val="00824500"/>
    <w:rsid w:val="00825130"/>
    <w:rsid w:val="00831F1F"/>
    <w:rsid w:val="00846D62"/>
    <w:rsid w:val="0085230C"/>
    <w:rsid w:val="00877816"/>
    <w:rsid w:val="0088151C"/>
    <w:rsid w:val="008819C5"/>
    <w:rsid w:val="008A4900"/>
    <w:rsid w:val="008B0ADF"/>
    <w:rsid w:val="008B4253"/>
    <w:rsid w:val="008B4377"/>
    <w:rsid w:val="008B54DF"/>
    <w:rsid w:val="008C090C"/>
    <w:rsid w:val="008C2373"/>
    <w:rsid w:val="008D1E16"/>
    <w:rsid w:val="008D256C"/>
    <w:rsid w:val="008D5303"/>
    <w:rsid w:val="008D691B"/>
    <w:rsid w:val="00901034"/>
    <w:rsid w:val="00906C89"/>
    <w:rsid w:val="0091486E"/>
    <w:rsid w:val="009202F7"/>
    <w:rsid w:val="00920E77"/>
    <w:rsid w:val="00933FC4"/>
    <w:rsid w:val="00952D8D"/>
    <w:rsid w:val="00962BC2"/>
    <w:rsid w:val="00963459"/>
    <w:rsid w:val="0096427B"/>
    <w:rsid w:val="009670EF"/>
    <w:rsid w:val="00983D93"/>
    <w:rsid w:val="00985C14"/>
    <w:rsid w:val="00987661"/>
    <w:rsid w:val="009A13D3"/>
    <w:rsid w:val="009A5129"/>
    <w:rsid w:val="009A5EA0"/>
    <w:rsid w:val="009B5A26"/>
    <w:rsid w:val="009E1AD2"/>
    <w:rsid w:val="009E5EE0"/>
    <w:rsid w:val="009F1A23"/>
    <w:rsid w:val="009F3A41"/>
    <w:rsid w:val="009F6B9D"/>
    <w:rsid w:val="00A05E74"/>
    <w:rsid w:val="00A133CF"/>
    <w:rsid w:val="00A177D0"/>
    <w:rsid w:val="00A23BB9"/>
    <w:rsid w:val="00A254F8"/>
    <w:rsid w:val="00A422EC"/>
    <w:rsid w:val="00A61B59"/>
    <w:rsid w:val="00A62D7A"/>
    <w:rsid w:val="00A6534A"/>
    <w:rsid w:val="00A65E95"/>
    <w:rsid w:val="00A77F60"/>
    <w:rsid w:val="00A83F36"/>
    <w:rsid w:val="00AA1A7A"/>
    <w:rsid w:val="00AA5636"/>
    <w:rsid w:val="00AA7165"/>
    <w:rsid w:val="00AB4EA0"/>
    <w:rsid w:val="00AB7FA2"/>
    <w:rsid w:val="00AC2864"/>
    <w:rsid w:val="00AD04AC"/>
    <w:rsid w:val="00AE2A36"/>
    <w:rsid w:val="00AE2C46"/>
    <w:rsid w:val="00AE78C3"/>
    <w:rsid w:val="00AF7304"/>
    <w:rsid w:val="00B0245D"/>
    <w:rsid w:val="00B04E2C"/>
    <w:rsid w:val="00B05FA1"/>
    <w:rsid w:val="00B11B77"/>
    <w:rsid w:val="00B223DB"/>
    <w:rsid w:val="00B245A7"/>
    <w:rsid w:val="00B349FD"/>
    <w:rsid w:val="00B45477"/>
    <w:rsid w:val="00B51A6E"/>
    <w:rsid w:val="00B54D07"/>
    <w:rsid w:val="00B62578"/>
    <w:rsid w:val="00B719D5"/>
    <w:rsid w:val="00B72A15"/>
    <w:rsid w:val="00B72AA2"/>
    <w:rsid w:val="00B7324C"/>
    <w:rsid w:val="00B82B0A"/>
    <w:rsid w:val="00B863AB"/>
    <w:rsid w:val="00B91182"/>
    <w:rsid w:val="00B91723"/>
    <w:rsid w:val="00B92B08"/>
    <w:rsid w:val="00BA1704"/>
    <w:rsid w:val="00BA487F"/>
    <w:rsid w:val="00BA5FAD"/>
    <w:rsid w:val="00BA61E0"/>
    <w:rsid w:val="00BB0A88"/>
    <w:rsid w:val="00BD0D5C"/>
    <w:rsid w:val="00BD54F5"/>
    <w:rsid w:val="00BD72D6"/>
    <w:rsid w:val="00BF3D13"/>
    <w:rsid w:val="00C00D97"/>
    <w:rsid w:val="00C02540"/>
    <w:rsid w:val="00C04D14"/>
    <w:rsid w:val="00C06105"/>
    <w:rsid w:val="00C143E0"/>
    <w:rsid w:val="00C20F8E"/>
    <w:rsid w:val="00C310AA"/>
    <w:rsid w:val="00C32CA5"/>
    <w:rsid w:val="00C36FCB"/>
    <w:rsid w:val="00C53001"/>
    <w:rsid w:val="00C54305"/>
    <w:rsid w:val="00C66DA6"/>
    <w:rsid w:val="00C676B7"/>
    <w:rsid w:val="00C67DC8"/>
    <w:rsid w:val="00C72C8F"/>
    <w:rsid w:val="00C730B5"/>
    <w:rsid w:val="00C84147"/>
    <w:rsid w:val="00C848C4"/>
    <w:rsid w:val="00C85628"/>
    <w:rsid w:val="00C92952"/>
    <w:rsid w:val="00C94E51"/>
    <w:rsid w:val="00C956C2"/>
    <w:rsid w:val="00C95961"/>
    <w:rsid w:val="00C97AB3"/>
    <w:rsid w:val="00CB141F"/>
    <w:rsid w:val="00CB6899"/>
    <w:rsid w:val="00CB6B5D"/>
    <w:rsid w:val="00CC5F3F"/>
    <w:rsid w:val="00CC7EE7"/>
    <w:rsid w:val="00CD299C"/>
    <w:rsid w:val="00CD2E54"/>
    <w:rsid w:val="00CD616A"/>
    <w:rsid w:val="00CE06FF"/>
    <w:rsid w:val="00CE3B27"/>
    <w:rsid w:val="00CF1E4C"/>
    <w:rsid w:val="00CF36E2"/>
    <w:rsid w:val="00CF764B"/>
    <w:rsid w:val="00D06B2A"/>
    <w:rsid w:val="00D06C20"/>
    <w:rsid w:val="00D23140"/>
    <w:rsid w:val="00D269B3"/>
    <w:rsid w:val="00D4012A"/>
    <w:rsid w:val="00D44C62"/>
    <w:rsid w:val="00D52D24"/>
    <w:rsid w:val="00D62711"/>
    <w:rsid w:val="00D64F07"/>
    <w:rsid w:val="00D73850"/>
    <w:rsid w:val="00D8745A"/>
    <w:rsid w:val="00DA2F11"/>
    <w:rsid w:val="00DA42DD"/>
    <w:rsid w:val="00DB0293"/>
    <w:rsid w:val="00DB0653"/>
    <w:rsid w:val="00DB7D0B"/>
    <w:rsid w:val="00DC7D7B"/>
    <w:rsid w:val="00DD21C2"/>
    <w:rsid w:val="00DD6A31"/>
    <w:rsid w:val="00DD7F81"/>
    <w:rsid w:val="00DE06EA"/>
    <w:rsid w:val="00DE3F29"/>
    <w:rsid w:val="00DE74D1"/>
    <w:rsid w:val="00DF144E"/>
    <w:rsid w:val="00DF1556"/>
    <w:rsid w:val="00DF6E29"/>
    <w:rsid w:val="00E02AC7"/>
    <w:rsid w:val="00E12BFC"/>
    <w:rsid w:val="00E23960"/>
    <w:rsid w:val="00E25D0C"/>
    <w:rsid w:val="00E3057B"/>
    <w:rsid w:val="00E31ED5"/>
    <w:rsid w:val="00E32644"/>
    <w:rsid w:val="00E33CEA"/>
    <w:rsid w:val="00E34C53"/>
    <w:rsid w:val="00E3554F"/>
    <w:rsid w:val="00E35DB5"/>
    <w:rsid w:val="00E37A42"/>
    <w:rsid w:val="00E4224B"/>
    <w:rsid w:val="00E4661A"/>
    <w:rsid w:val="00E46D47"/>
    <w:rsid w:val="00E50F89"/>
    <w:rsid w:val="00E551CF"/>
    <w:rsid w:val="00E62B35"/>
    <w:rsid w:val="00E6582C"/>
    <w:rsid w:val="00E71CB4"/>
    <w:rsid w:val="00E85672"/>
    <w:rsid w:val="00E86BF9"/>
    <w:rsid w:val="00EA4355"/>
    <w:rsid w:val="00EA5A5E"/>
    <w:rsid w:val="00EA65C6"/>
    <w:rsid w:val="00EA70F7"/>
    <w:rsid w:val="00EB5D0F"/>
    <w:rsid w:val="00EC3ED5"/>
    <w:rsid w:val="00EC652A"/>
    <w:rsid w:val="00EE6B9E"/>
    <w:rsid w:val="00EF06F0"/>
    <w:rsid w:val="00F06B46"/>
    <w:rsid w:val="00F07B3A"/>
    <w:rsid w:val="00F24B1E"/>
    <w:rsid w:val="00F25009"/>
    <w:rsid w:val="00F31096"/>
    <w:rsid w:val="00F31AA9"/>
    <w:rsid w:val="00F31DB5"/>
    <w:rsid w:val="00F32330"/>
    <w:rsid w:val="00F3246A"/>
    <w:rsid w:val="00F338FF"/>
    <w:rsid w:val="00F3772A"/>
    <w:rsid w:val="00F43096"/>
    <w:rsid w:val="00F446BB"/>
    <w:rsid w:val="00F4485C"/>
    <w:rsid w:val="00F44B99"/>
    <w:rsid w:val="00F557AE"/>
    <w:rsid w:val="00F732D4"/>
    <w:rsid w:val="00F733E1"/>
    <w:rsid w:val="00F76CFE"/>
    <w:rsid w:val="00F77886"/>
    <w:rsid w:val="00FA51F4"/>
    <w:rsid w:val="00FB5142"/>
    <w:rsid w:val="00FC218E"/>
    <w:rsid w:val="00FC24F9"/>
    <w:rsid w:val="00FC7E9A"/>
    <w:rsid w:val="00FD3BD1"/>
    <w:rsid w:val="00FD51B2"/>
    <w:rsid w:val="00FE07BA"/>
    <w:rsid w:val="00FE5B67"/>
    <w:rsid w:val="00FE5BFD"/>
    <w:rsid w:val="00FE5E9D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431B4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911ED-1605-4EB1-B846-05C52B55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555</TotalTime>
  <Pages>9</Pages>
  <Words>1577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10076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97</cp:revision>
  <cp:lastPrinted>2014-02-12T11:46:00Z</cp:lastPrinted>
  <dcterms:created xsi:type="dcterms:W3CDTF">2014-05-26T18:42:00Z</dcterms:created>
  <dcterms:modified xsi:type="dcterms:W3CDTF">2014-09-23T19:25:00Z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