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B6107B">
      <w:pPr>
        <w:jc w:val="center"/>
        <w:rPr>
          <w:sz w:val="36"/>
        </w:rPr>
      </w:pPr>
      <w:r>
        <w:rPr>
          <w:sz w:val="36"/>
        </w:rPr>
        <w:t>Manter Cargo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4A7CB1">
        <w:rPr>
          <w:b/>
          <w:bCs/>
          <w:color w:val="auto"/>
          <w:sz w:val="36"/>
          <w:szCs w:val="36"/>
          <w:lang w:eastAsia="en-US"/>
        </w:rPr>
        <w:t>1</w:t>
      </w:r>
      <w:r w:rsidR="00362AC3">
        <w:rPr>
          <w:b/>
          <w:bCs/>
          <w:color w:val="auto"/>
          <w:sz w:val="36"/>
          <w:szCs w:val="36"/>
          <w:lang w:eastAsia="en-US"/>
        </w:rPr>
        <w:t>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4A7CB1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75146A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2</w:t>
            </w:r>
            <w:r w:rsidR="007A2BEB" w:rsidRPr="006F30BE">
              <w:rPr>
                <w:b w:val="0"/>
              </w:rPr>
              <w:t>6</w:t>
            </w:r>
            <w:r w:rsidRPr="006F30BE">
              <w:rPr>
                <w:b w:val="0"/>
              </w:rPr>
              <w:t>/05/2014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  <w:tr w:rsidR="003E6FE6" w:rsidRPr="00160DD1">
        <w:trPr>
          <w:jc w:val="center"/>
        </w:trPr>
        <w:tc>
          <w:tcPr>
            <w:tcW w:w="1639" w:type="dxa"/>
          </w:tcPr>
          <w:p w:rsidR="003E6FE6" w:rsidRPr="006F30BE" w:rsidRDefault="003E6FE6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11/06/2014</w:t>
            </w:r>
          </w:p>
        </w:tc>
        <w:tc>
          <w:tcPr>
            <w:tcW w:w="960" w:type="dxa"/>
          </w:tcPr>
          <w:p w:rsidR="003E6FE6" w:rsidRPr="006F30BE" w:rsidRDefault="003E6FE6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6FE6" w:rsidRPr="006F30BE" w:rsidRDefault="003E6FE6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Alteração do documento conforme remodelagem do banco de dados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3E6FE6" w:rsidRPr="006F30BE" w:rsidRDefault="003E6FE6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  <w:tr w:rsidR="00F239AA" w:rsidRPr="00160DD1">
        <w:trPr>
          <w:jc w:val="center"/>
        </w:trPr>
        <w:tc>
          <w:tcPr>
            <w:tcW w:w="1639" w:type="dxa"/>
          </w:tcPr>
          <w:p w:rsidR="00F239AA" w:rsidRPr="006F30BE" w:rsidRDefault="00F239AA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24/07/2014</w:t>
            </w:r>
          </w:p>
        </w:tc>
        <w:tc>
          <w:tcPr>
            <w:tcW w:w="960" w:type="dxa"/>
          </w:tcPr>
          <w:p w:rsidR="00F239AA" w:rsidRPr="006F30BE" w:rsidRDefault="00F239AA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239AA" w:rsidRPr="006F30BE" w:rsidRDefault="00F239AA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F239AA" w:rsidRPr="006F30BE" w:rsidRDefault="00F239AA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Reyla Rosa</w:t>
            </w:r>
          </w:p>
        </w:tc>
      </w:tr>
      <w:tr w:rsidR="006F30BE" w:rsidRPr="00160DD1">
        <w:trPr>
          <w:jc w:val="center"/>
        </w:trPr>
        <w:tc>
          <w:tcPr>
            <w:tcW w:w="1639" w:type="dxa"/>
          </w:tcPr>
          <w:p w:rsidR="006F30BE" w:rsidRPr="006F30BE" w:rsidRDefault="006F30BE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6F30BE" w:rsidRPr="006F30BE" w:rsidRDefault="006F30BE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F30BE" w:rsidRPr="006F30BE" w:rsidRDefault="006F30BE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6F30BE" w:rsidRPr="006F30BE" w:rsidRDefault="006F30BE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C54415" w:rsidRPr="00160DD1">
        <w:trPr>
          <w:jc w:val="center"/>
        </w:trPr>
        <w:tc>
          <w:tcPr>
            <w:tcW w:w="1639" w:type="dxa"/>
          </w:tcPr>
          <w:p w:rsidR="00C54415" w:rsidRDefault="00C5441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C54415" w:rsidRDefault="00C5441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54415" w:rsidRDefault="00C5441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técnico.</w:t>
            </w:r>
          </w:p>
        </w:tc>
        <w:tc>
          <w:tcPr>
            <w:tcW w:w="2040" w:type="dxa"/>
          </w:tcPr>
          <w:p w:rsidR="00C54415" w:rsidRDefault="00C5441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470CC5" w:rsidRPr="00160DD1">
        <w:trPr>
          <w:jc w:val="center"/>
        </w:trPr>
        <w:tc>
          <w:tcPr>
            <w:tcW w:w="1639" w:type="dxa"/>
          </w:tcPr>
          <w:p w:rsidR="00470CC5" w:rsidRDefault="00470CC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470CC5" w:rsidRDefault="00470CC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70CC5" w:rsidRDefault="00470CC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470CC5" w:rsidRDefault="00470CC5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4A7CB1" w:rsidRPr="00160DD1">
        <w:trPr>
          <w:jc w:val="center"/>
        </w:trPr>
        <w:tc>
          <w:tcPr>
            <w:tcW w:w="1639" w:type="dxa"/>
          </w:tcPr>
          <w:p w:rsidR="004A7CB1" w:rsidRDefault="004A7CB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4A7CB1" w:rsidRDefault="004A7CB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A7CB1" w:rsidRDefault="004A7CB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4A7CB1" w:rsidRDefault="004A7CB1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94D5E">
        <w:fldChar w:fldCharType="begin"/>
      </w:r>
      <w:r w:rsidR="00177937" w:rsidRPr="00160DD1">
        <w:instrText xml:space="preserve"> TOC \o "1-3" \h \z </w:instrText>
      </w:r>
      <w:r w:rsidRPr="00894D5E">
        <w:fldChar w:fldCharType="separate"/>
      </w:r>
      <w:hyperlink w:anchor="_Toc398227344" w:history="1">
        <w:r w:rsidR="00BA06AB" w:rsidRPr="00DD4A7E">
          <w:rPr>
            <w:rStyle w:val="Hyperlink"/>
            <w:noProof/>
          </w:rPr>
          <w:t>1.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INTRODUÇÃO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45" w:history="1">
        <w:r w:rsidR="00BA06AB" w:rsidRPr="00DD4A7E">
          <w:rPr>
            <w:rStyle w:val="Hyperlink"/>
            <w:noProof/>
          </w:rPr>
          <w:t>2.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ATORES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46" w:history="1">
        <w:r w:rsidR="00BA06AB" w:rsidRPr="00DD4A7E">
          <w:rPr>
            <w:rStyle w:val="Hyperlink"/>
            <w:noProof/>
          </w:rPr>
          <w:t>3.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INTERESSADOS E INTERESSES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47" w:history="1">
        <w:r w:rsidR="00BA06AB" w:rsidRPr="00DD4A7E">
          <w:rPr>
            <w:rStyle w:val="Hyperlink"/>
            <w:noProof/>
          </w:rPr>
          <w:t>4.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PRÉ-CONDIÇÕES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48" w:history="1">
        <w:r w:rsidR="00BA06AB" w:rsidRPr="00DD4A7E">
          <w:rPr>
            <w:rStyle w:val="Hyperlink"/>
            <w:noProof/>
          </w:rPr>
          <w:t>5.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GARANTIA DE SUCESSO (PÓS-CONDIÇÕES)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49" w:history="1">
        <w:r w:rsidR="00BA06AB" w:rsidRPr="00DD4A7E">
          <w:rPr>
            <w:rStyle w:val="Hyperlink"/>
            <w:noProof/>
          </w:rPr>
          <w:t>6.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FLUXO PRINCIPAL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0" w:history="1">
        <w:r w:rsidR="00BA06AB" w:rsidRPr="00DD4A7E">
          <w:rPr>
            <w:rStyle w:val="Hyperlink"/>
            <w:noProof/>
          </w:rPr>
          <w:t>7.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FLUXOS ALTERNATIVOS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1" w:history="1">
        <w:r w:rsidR="00BA06AB" w:rsidRPr="00DD4A7E">
          <w:rPr>
            <w:rStyle w:val="Hyperlink"/>
            <w:noProof/>
          </w:rPr>
          <w:t>8.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FLUXOS DE EXCEÇÃO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2" w:history="1">
        <w:r w:rsidR="00BA06AB" w:rsidRPr="00DD4A7E">
          <w:rPr>
            <w:rStyle w:val="Hyperlink"/>
            <w:noProof/>
          </w:rPr>
          <w:t>9.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PONTOS DE INCLUSÃO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3" w:history="1">
        <w:r w:rsidR="00BA06AB" w:rsidRPr="00DD4A7E">
          <w:rPr>
            <w:rStyle w:val="Hyperlink"/>
            <w:noProof/>
          </w:rPr>
          <w:t>10.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PONTOS DE EXTENSÃO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4" w:history="1">
        <w:r w:rsidR="00BA06AB" w:rsidRPr="00DD4A7E">
          <w:rPr>
            <w:rStyle w:val="Hyperlink"/>
            <w:noProof/>
          </w:rPr>
          <w:t>11.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REQUISITOS ESPECIAIS E DE SEGURANÇA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5" w:history="1">
        <w:r w:rsidR="00BA06AB" w:rsidRPr="00DD4A7E">
          <w:rPr>
            <w:rStyle w:val="Hyperlink"/>
            <w:noProof/>
          </w:rPr>
          <w:t>12.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FREQÜÊNCIA DE OCORRÊNCIA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6" w:history="1">
        <w:r w:rsidR="00BA06AB" w:rsidRPr="00DD4A7E">
          <w:rPr>
            <w:rStyle w:val="Hyperlink"/>
            <w:noProof/>
          </w:rPr>
          <w:t>13.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PROBLEMAS EM ABERTO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7" w:history="1">
        <w:r w:rsidR="00BA06AB" w:rsidRPr="00DD4A7E">
          <w:rPr>
            <w:rStyle w:val="Hyperlink"/>
            <w:noProof/>
          </w:rPr>
          <w:t>14.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REFERÊNCIAS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8" w:history="1">
        <w:r w:rsidR="00BA06AB" w:rsidRPr="00DD4A7E">
          <w:rPr>
            <w:rStyle w:val="Hyperlink"/>
            <w:noProof/>
          </w:rPr>
          <w:t>15.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REFERÊNCIAS BIBLIOGRÁFICAS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06AB" w:rsidRDefault="00894D5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7359" w:history="1">
        <w:r w:rsidR="00BA06AB" w:rsidRPr="00DD4A7E">
          <w:rPr>
            <w:rStyle w:val="Hyperlink"/>
            <w:noProof/>
          </w:rPr>
          <w:t>16.</w:t>
        </w:r>
        <w:r w:rsidR="00BA06A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A06AB" w:rsidRPr="00DD4A7E">
          <w:rPr>
            <w:rStyle w:val="Hyperlink"/>
            <w:noProof/>
          </w:rPr>
          <w:t>ASSINATURAS</w:t>
        </w:r>
        <w:r w:rsidR="00BA06A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06AB">
          <w:rPr>
            <w:noProof/>
            <w:webHidden/>
          </w:rPr>
          <w:instrText xml:space="preserve"> PAGEREF _Toc398227359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06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894D5E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8227344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funcionalidade</w:t>
      </w:r>
      <w:r>
        <w:rPr>
          <w:i w:val="0"/>
          <w:iCs/>
          <w:color w:val="auto"/>
          <w:sz w:val="24"/>
          <w:szCs w:val="24"/>
        </w:rPr>
        <w:t xml:space="preserve"> de cadastro de cargo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8227345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consultar e excluir os cargos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e visualizar os cargos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8227346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8227347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00723F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8227348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8227349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</w:t>
      </w:r>
      <w:r w:rsidR="005111DB">
        <w:rPr>
          <w:i w:val="0"/>
          <w:iCs/>
          <w:color w:val="auto"/>
          <w:sz w:val="24"/>
          <w:szCs w:val="24"/>
        </w:rPr>
        <w:t xml:space="preserve"> uma das opç</w:t>
      </w:r>
      <w:r w:rsidR="00E32644">
        <w:rPr>
          <w:i w:val="0"/>
          <w:iCs/>
          <w:color w:val="auto"/>
          <w:sz w:val="24"/>
          <w:szCs w:val="24"/>
        </w:rPr>
        <w:t>ões que permite</w:t>
      </w:r>
      <w:r w:rsidR="005441A5">
        <w:rPr>
          <w:i w:val="0"/>
          <w:iCs/>
          <w:color w:val="auto"/>
          <w:sz w:val="24"/>
          <w:szCs w:val="24"/>
        </w:rPr>
        <w:t xml:space="preserve"> pesquisar a lista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5441A5">
        <w:rPr>
          <w:i w:val="0"/>
          <w:iCs/>
          <w:color w:val="auto"/>
          <w:sz w:val="24"/>
          <w:szCs w:val="24"/>
        </w:rPr>
        <w:t>s</w:t>
      </w:r>
      <w:r w:rsidR="00AF41BE">
        <w:rPr>
          <w:i w:val="0"/>
          <w:iCs/>
          <w:color w:val="auto"/>
          <w:sz w:val="24"/>
          <w:szCs w:val="24"/>
        </w:rPr>
        <w:t xml:space="preserve"> </w:t>
      </w:r>
      <w:r w:rsidR="00E32644">
        <w:rPr>
          <w:i w:val="0"/>
          <w:iCs/>
          <w:color w:val="auto"/>
          <w:sz w:val="24"/>
          <w:szCs w:val="24"/>
        </w:rPr>
        <w:t xml:space="preserve">no caso de uso </w:t>
      </w:r>
      <w:r w:rsidR="00E32644" w:rsidRPr="009D58C6">
        <w:rPr>
          <w:b/>
          <w:i w:val="0"/>
          <w:iCs/>
          <w:color w:val="auto"/>
          <w:sz w:val="24"/>
          <w:szCs w:val="24"/>
        </w:rPr>
        <w:t>UC00</w:t>
      </w:r>
      <w:r w:rsidR="00E34C53">
        <w:rPr>
          <w:b/>
          <w:i w:val="0"/>
          <w:iCs/>
          <w:color w:val="auto"/>
          <w:sz w:val="24"/>
          <w:szCs w:val="24"/>
        </w:rPr>
        <w:t>4</w:t>
      </w:r>
      <w:r w:rsidR="00E32644" w:rsidRPr="009D58C6">
        <w:rPr>
          <w:b/>
          <w:i w:val="0"/>
          <w:iCs/>
          <w:color w:val="auto"/>
          <w:sz w:val="24"/>
          <w:szCs w:val="24"/>
        </w:rPr>
        <w:t>_</w:t>
      </w:r>
      <w:r w:rsidR="00E34C53">
        <w:rPr>
          <w:b/>
          <w:i w:val="0"/>
          <w:iCs/>
          <w:color w:val="auto"/>
          <w:sz w:val="24"/>
          <w:szCs w:val="24"/>
        </w:rPr>
        <w:t>Lista de Convidados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="00C36FCB" w:rsidRPr="00C36FCB">
        <w:rPr>
          <w:b/>
          <w:i w:val="0"/>
          <w:iCs/>
          <w:color w:val="auto"/>
          <w:sz w:val="24"/>
          <w:szCs w:val="24"/>
        </w:rPr>
        <w:t>-0</w:t>
      </w:r>
      <w:r w:rsidR="003444D9">
        <w:rPr>
          <w:b/>
          <w:i w:val="0"/>
          <w:iCs/>
          <w:color w:val="auto"/>
          <w:sz w:val="24"/>
          <w:szCs w:val="24"/>
        </w:rPr>
        <w:t>3</w:t>
      </w:r>
      <w:r w:rsidR="00C36FCB" w:rsidRPr="00C36FCB">
        <w:rPr>
          <w:b/>
          <w:i w:val="0"/>
          <w:iCs/>
          <w:color w:val="auto"/>
          <w:sz w:val="24"/>
          <w:szCs w:val="24"/>
        </w:rPr>
        <w:t>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8520D">
        <w:rPr>
          <w:i w:val="0"/>
          <w:iCs/>
          <w:color w:val="auto"/>
          <w:sz w:val="24"/>
          <w:szCs w:val="24"/>
        </w:rPr>
        <w:t xml:space="preserve">ista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E32644">
        <w:rPr>
          <w:b/>
          <w:i w:val="0"/>
          <w:iCs/>
          <w:color w:val="auto"/>
          <w:sz w:val="24"/>
          <w:szCs w:val="24"/>
        </w:rPr>
        <w:t>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E34C53">
        <w:rPr>
          <w:b/>
          <w:i w:val="0"/>
          <w:iCs/>
          <w:color w:val="auto"/>
          <w:sz w:val="24"/>
          <w:szCs w:val="24"/>
        </w:rPr>
        <w:t>1</w:t>
      </w:r>
      <w:r w:rsidR="0072054C">
        <w:rPr>
          <w:b/>
          <w:i w:val="0"/>
          <w:iCs/>
          <w:color w:val="auto"/>
          <w:sz w:val="24"/>
          <w:szCs w:val="24"/>
        </w:rPr>
        <w:t>1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7A2BEB">
        <w:rPr>
          <w:rFonts w:ascii="Arial" w:hAnsi="Arial" w:cs="Arial"/>
          <w:szCs w:val="24"/>
        </w:rPr>
        <w:t>cargo</w:t>
      </w:r>
      <w:r w:rsidR="005111DB">
        <w:rPr>
          <w:rFonts w:ascii="Arial" w:hAnsi="Arial" w:cs="Arial"/>
          <w:szCs w:val="24"/>
        </w:rPr>
        <w:t>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7A2BEB">
        <w:rPr>
          <w:rFonts w:ascii="Arial" w:hAnsi="Arial" w:cs="Arial"/>
          <w:szCs w:val="24"/>
        </w:rPr>
        <w:t>Cargo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[RN11–03]</w:t>
      </w:r>
      <w:r w:rsidR="001A1CF6">
        <w:rPr>
          <w:rFonts w:ascii="Arial" w:hAnsi="Arial" w:cs="Arial"/>
          <w:b/>
          <w:bCs/>
          <w:szCs w:val="24"/>
        </w:rPr>
        <w:t xml:space="preserve"> [</w:t>
      </w:r>
      <w:r w:rsidR="00894D5E">
        <w:rPr>
          <w:rFonts w:ascii="Arial" w:hAnsi="Arial" w:cs="Arial"/>
          <w:b/>
          <w:bCs/>
          <w:szCs w:val="24"/>
        </w:rPr>
        <w:fldChar w:fldCharType="begin"/>
      </w:r>
      <w:r w:rsidR="001A1CF6">
        <w:rPr>
          <w:rFonts w:ascii="Arial" w:hAnsi="Arial" w:cs="Arial"/>
          <w:b/>
          <w:bCs/>
          <w:szCs w:val="24"/>
        </w:rPr>
        <w:instrText xml:space="preserve"> REF _Ref390764791 \r \h </w:instrText>
      </w:r>
      <w:r w:rsidR="00894D5E">
        <w:rPr>
          <w:rFonts w:ascii="Arial" w:hAnsi="Arial" w:cs="Arial"/>
          <w:b/>
          <w:bCs/>
          <w:szCs w:val="24"/>
        </w:rPr>
      </w:r>
      <w:r w:rsidR="00894D5E">
        <w:rPr>
          <w:rFonts w:ascii="Arial" w:hAnsi="Arial" w:cs="Arial"/>
          <w:b/>
          <w:bCs/>
          <w:szCs w:val="24"/>
        </w:rPr>
        <w:fldChar w:fldCharType="separate"/>
      </w:r>
      <w:r w:rsidR="001A1CF6">
        <w:rPr>
          <w:rFonts w:ascii="Arial" w:hAnsi="Arial" w:cs="Arial"/>
          <w:b/>
          <w:bCs/>
          <w:szCs w:val="24"/>
        </w:rPr>
        <w:t>FA-1</w:t>
      </w:r>
      <w:r w:rsidR="00894D5E">
        <w:rPr>
          <w:rFonts w:ascii="Arial" w:hAnsi="Arial" w:cs="Arial"/>
          <w:b/>
          <w:bCs/>
          <w:szCs w:val="24"/>
        </w:rPr>
        <w:fldChar w:fldCharType="end"/>
      </w:r>
      <w:r w:rsidR="001A1CF6">
        <w:rPr>
          <w:rFonts w:ascii="Arial" w:hAnsi="Arial" w:cs="Arial"/>
          <w:b/>
          <w:bCs/>
          <w:szCs w:val="24"/>
        </w:rPr>
        <w:t xml:space="preserve">]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lastRenderedPageBreak/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8227350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bookmarkStart w:id="14" w:name="_Ref390764791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7A2BEB">
        <w:rPr>
          <w:b/>
          <w:i w:val="0"/>
          <w:iCs/>
          <w:color w:val="auto"/>
          <w:sz w:val="24"/>
          <w:szCs w:val="24"/>
        </w:rPr>
        <w:t>Cargo</w:t>
      </w:r>
      <w:bookmarkEnd w:id="14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C51585">
        <w:rPr>
          <w:b/>
          <w:i w:val="0"/>
          <w:iCs/>
          <w:color w:val="auto"/>
          <w:sz w:val="24"/>
          <w:szCs w:val="24"/>
        </w:rPr>
        <w:t>11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6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[RN11–04]</w:t>
      </w:r>
      <w:r w:rsidR="0028247C">
        <w:rPr>
          <w:rFonts w:ascii="Arial" w:hAnsi="Arial" w:cs="Arial"/>
          <w:szCs w:val="24"/>
        </w:rPr>
        <w:t xml:space="preserve"> </w:t>
      </w:r>
      <w:bookmarkEnd w:id="17"/>
      <w:r w:rsidR="000E1747">
        <w:rPr>
          <w:rFonts w:ascii="Arial" w:hAnsi="Arial" w:cs="Arial"/>
          <w:b/>
          <w:szCs w:val="24"/>
        </w:rPr>
        <w:t>[</w:t>
      </w:r>
      <w:r w:rsidR="00894D5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894D5E">
        <w:rPr>
          <w:rFonts w:ascii="Arial" w:hAnsi="Arial" w:cs="Arial"/>
          <w:b/>
          <w:szCs w:val="24"/>
        </w:rPr>
      </w:r>
      <w:r w:rsidR="00894D5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894D5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8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890239"/>
      <w:bookmarkStart w:id="20" w:name="_Ref393956115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9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  <w:bookmarkEnd w:id="20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[RN11–04]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7A2BEB">
        <w:rPr>
          <w:rFonts w:ascii="Arial" w:hAnsi="Arial" w:cs="Arial"/>
          <w:szCs w:val="24"/>
        </w:rPr>
        <w:t>Cargo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1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3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4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[RN11–04]</w:t>
      </w:r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5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6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[RN11–04]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956260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7A2BEB">
        <w:rPr>
          <w:rFonts w:ascii="Arial" w:hAnsi="Arial" w:cs="Arial"/>
          <w:szCs w:val="24"/>
        </w:rPr>
        <w:t>Cargo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8"/>
      <w:r w:rsidR="000E095E">
        <w:rPr>
          <w:rFonts w:ascii="Arial" w:hAnsi="Arial" w:cs="Arial"/>
          <w:b/>
          <w:szCs w:val="24"/>
        </w:rPr>
        <w:t xml:space="preserve"> </w:t>
      </w:r>
    </w:p>
    <w:p w:rsidR="003444D9" w:rsidRPr="003444D9" w:rsidRDefault="003444D9" w:rsidP="003444D9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3956193"/>
      <w:r>
        <w:rPr>
          <w:rFonts w:ascii="Arial" w:hAnsi="Arial" w:cs="Arial"/>
          <w:szCs w:val="24"/>
        </w:rPr>
        <w:t xml:space="preserve">O sistema valida os dados; </w:t>
      </w:r>
      <w:r>
        <w:rPr>
          <w:rFonts w:ascii="Arial" w:hAnsi="Arial" w:cs="Arial"/>
          <w:b/>
          <w:szCs w:val="24"/>
        </w:rPr>
        <w:t>[</w:t>
      </w:r>
      <w:r w:rsidR="00894D5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894D5E">
        <w:rPr>
          <w:rFonts w:ascii="Arial" w:hAnsi="Arial" w:cs="Arial"/>
          <w:b/>
          <w:szCs w:val="24"/>
        </w:rPr>
      </w:r>
      <w:r w:rsidR="00894D5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894D5E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9"/>
    </w:p>
    <w:p w:rsidR="003444D9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sistema apresenta a mensagem</w:t>
      </w:r>
      <w:r w:rsidR="003C77CC" w:rsidRPr="003444D9">
        <w:rPr>
          <w:rFonts w:ascii="Arial" w:hAnsi="Arial" w:cs="Arial"/>
          <w:szCs w:val="24"/>
        </w:rPr>
        <w:t>;</w:t>
      </w:r>
      <w:r w:rsidR="00175AF9" w:rsidRPr="003444D9">
        <w:rPr>
          <w:rFonts w:ascii="Arial" w:hAnsi="Arial" w:cs="Arial"/>
          <w:szCs w:val="24"/>
        </w:rPr>
        <w:t xml:space="preserve"> </w:t>
      </w:r>
      <w:r w:rsidR="00C84147" w:rsidRPr="003444D9">
        <w:rPr>
          <w:rFonts w:ascii="Arial" w:hAnsi="Arial" w:cs="Arial"/>
          <w:b/>
          <w:szCs w:val="24"/>
        </w:rPr>
        <w:t>[MSG</w:t>
      </w:r>
      <w:r w:rsidR="00920E77" w:rsidRPr="003444D9">
        <w:rPr>
          <w:rFonts w:ascii="Arial" w:hAnsi="Arial" w:cs="Arial"/>
          <w:b/>
          <w:szCs w:val="24"/>
        </w:rPr>
        <w:t>003</w:t>
      </w:r>
      <w:r w:rsidR="00175AF9" w:rsidRPr="003444D9">
        <w:rPr>
          <w:rFonts w:ascii="Arial" w:hAnsi="Arial" w:cs="Arial"/>
          <w:b/>
          <w:szCs w:val="24"/>
        </w:rPr>
        <w:t>]</w:t>
      </w:r>
      <w:r w:rsidR="001A18DE" w:rsidRPr="003444D9">
        <w:rPr>
          <w:rFonts w:ascii="Arial" w:hAnsi="Arial" w:cs="Arial"/>
          <w:b/>
          <w:szCs w:val="24"/>
        </w:rPr>
        <w:t xml:space="preserve"> 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ator confirma a mensagem</w:t>
      </w:r>
      <w:r w:rsidR="003C77CC" w:rsidRPr="003444D9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5256704"/>
      <w:bookmarkStart w:id="31" w:name="_Ref390764893"/>
      <w:r w:rsidRPr="00160DD1">
        <w:rPr>
          <w:rFonts w:ascii="Arial" w:hAnsi="Arial" w:cs="Arial"/>
          <w:szCs w:val="24"/>
        </w:rPr>
        <w:t>O sistema exclui o registro</w:t>
      </w:r>
      <w:r w:rsidR="003444D9">
        <w:rPr>
          <w:rFonts w:ascii="Arial" w:hAnsi="Arial" w:cs="Arial"/>
          <w:szCs w:val="24"/>
        </w:rPr>
        <w:t xml:space="preserve"> do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30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[RN11–04]</w:t>
      </w:r>
      <w:r w:rsidR="000E1747">
        <w:rPr>
          <w:rFonts w:ascii="Arial" w:hAnsi="Arial" w:cs="Arial"/>
          <w:b/>
          <w:szCs w:val="24"/>
        </w:rPr>
        <w:t xml:space="preserve"> [</w:t>
      </w:r>
      <w:r w:rsidR="00894D5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894D5E">
        <w:rPr>
          <w:rFonts w:ascii="Arial" w:hAnsi="Arial" w:cs="Arial"/>
          <w:b/>
          <w:szCs w:val="24"/>
        </w:rPr>
      </w:r>
      <w:r w:rsidR="00894D5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894D5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2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lastRenderedPageBreak/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3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3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7A2BEB">
        <w:rPr>
          <w:b/>
          <w:i w:val="0"/>
          <w:iCs/>
          <w:color w:val="auto"/>
          <w:sz w:val="24"/>
          <w:szCs w:val="24"/>
        </w:rPr>
        <w:t>Cargo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7A2BE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Cargo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7A2BEB">
        <w:rPr>
          <w:rFonts w:ascii="Arial" w:hAnsi="Arial" w:cs="Arial"/>
          <w:szCs w:val="24"/>
        </w:rPr>
        <w:t>Cargo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C51585">
        <w:rPr>
          <w:rFonts w:ascii="Arial" w:hAnsi="Arial" w:cs="Arial"/>
          <w:b/>
          <w:szCs w:val="24"/>
        </w:rPr>
        <w:t>11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B640A9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20175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894D5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7724F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8227351"/>
      <w:r w:rsidRPr="00160DD1">
        <w:t>FLUXOS</w:t>
      </w:r>
      <w:r w:rsidRPr="00160DD1">
        <w:rPr>
          <w:color w:val="auto"/>
        </w:rPr>
        <w:t xml:space="preserve"> DE EXCEÇÃO</w:t>
      </w:r>
      <w:bookmarkEnd w:id="35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6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51943">
        <w:rPr>
          <w:i w:val="0"/>
          <w:iCs/>
          <w:color w:val="auto"/>
          <w:sz w:val="24"/>
          <w:szCs w:val="24"/>
        </w:rPr>
        <w:instrText xml:space="preserve"> REF _Ref393956115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251943">
        <w:rPr>
          <w:i w:val="0"/>
          <w:iCs/>
          <w:color w:val="auto"/>
          <w:sz w:val="24"/>
          <w:szCs w:val="24"/>
        </w:rPr>
        <w:t>FA-2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7" w:name="_Ref384890644"/>
      <w:r w:rsidR="007A2BEB">
        <w:rPr>
          <w:b/>
          <w:i w:val="0"/>
          <w:iCs/>
          <w:color w:val="auto"/>
          <w:sz w:val="24"/>
          <w:szCs w:val="24"/>
        </w:rPr>
        <w:t>Cargo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7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894D5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894D5E">
        <w:rPr>
          <w:i w:val="0"/>
          <w:iCs/>
          <w:color w:val="auto"/>
          <w:sz w:val="24"/>
          <w:szCs w:val="24"/>
        </w:rPr>
      </w:r>
      <w:r w:rsidR="00894D5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894D5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BD316F">
        <w:rPr>
          <w:b/>
          <w:i w:val="0"/>
          <w:color w:val="000000"/>
          <w:sz w:val="24"/>
          <w:szCs w:val="24"/>
        </w:rPr>
        <w:t>48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0A437B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C956C2" w:rsidRDefault="00C956C2" w:rsidP="000E095E"/>
    <w:p w:rsidR="00C956C2" w:rsidRDefault="00C956C2" w:rsidP="000E095E"/>
    <w:p w:rsidR="00C956C2" w:rsidRDefault="00C956C2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8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7A2BEB">
        <w:rPr>
          <w:i w:val="0"/>
          <w:iCs/>
          <w:color w:val="auto"/>
          <w:sz w:val="24"/>
          <w:szCs w:val="24"/>
        </w:rPr>
        <w:t>Cargo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9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894D5E">
        <w:fldChar w:fldCharType="begin"/>
      </w:r>
      <w:r w:rsidR="006A5894">
        <w:rPr>
          <w:i w:val="0"/>
          <w:iCs/>
          <w:color w:val="auto"/>
          <w:sz w:val="24"/>
          <w:szCs w:val="24"/>
        </w:rPr>
        <w:instrText xml:space="preserve"> REF _Ref393956193 \r \h </w:instrText>
      </w:r>
      <w:r w:rsidR="00894D5E">
        <w:fldChar w:fldCharType="separate"/>
      </w:r>
      <w:r w:rsidR="006A5894">
        <w:rPr>
          <w:i w:val="0"/>
          <w:iCs/>
          <w:color w:val="auto"/>
          <w:sz w:val="24"/>
          <w:szCs w:val="24"/>
        </w:rPr>
        <w:t>6</w:t>
      </w:r>
      <w:r w:rsidR="00894D5E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 xml:space="preserve">ma verifica que o </w:t>
      </w:r>
      <w:r w:rsidR="007A2BEB">
        <w:rPr>
          <w:i w:val="0"/>
          <w:iCs/>
          <w:color w:val="auto"/>
          <w:sz w:val="24"/>
          <w:szCs w:val="24"/>
        </w:rPr>
        <w:t>Cargo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BD316F">
        <w:rPr>
          <w:b/>
          <w:i w:val="0"/>
          <w:iCs/>
          <w:color w:val="auto"/>
          <w:sz w:val="24"/>
          <w:szCs w:val="24"/>
        </w:rPr>
        <w:t>49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894D5E">
        <w:rPr>
          <w:iCs/>
          <w:color w:val="auto"/>
          <w:szCs w:val="24"/>
        </w:rPr>
        <w:fldChar w:fldCharType="begin"/>
      </w:r>
      <w:r w:rsidR="006A5894">
        <w:rPr>
          <w:iCs/>
          <w:color w:val="auto"/>
          <w:szCs w:val="24"/>
        </w:rPr>
        <w:instrText xml:space="preserve"> REF _Ref393956260 \r \h </w:instrText>
      </w:r>
      <w:r w:rsidR="00894D5E">
        <w:rPr>
          <w:iCs/>
          <w:color w:val="auto"/>
          <w:szCs w:val="24"/>
        </w:rPr>
      </w:r>
      <w:r w:rsidR="00894D5E">
        <w:rPr>
          <w:iCs/>
          <w:color w:val="auto"/>
          <w:szCs w:val="24"/>
        </w:rPr>
        <w:fldChar w:fldCharType="separate"/>
      </w:r>
      <w:r w:rsidR="006A5894">
        <w:rPr>
          <w:iCs/>
          <w:color w:val="auto"/>
          <w:szCs w:val="24"/>
        </w:rPr>
        <w:t>3</w:t>
      </w:r>
      <w:r w:rsidR="00894D5E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40" w:name="_Toc398227352"/>
      <w:bookmarkStart w:id="41" w:name="_Toc373416696"/>
      <w:r>
        <w:t>PONTOS DE INCLUSÃO</w:t>
      </w:r>
      <w:bookmarkEnd w:id="40"/>
    </w:p>
    <w:p w:rsidR="00445E13" w:rsidRPr="0021765A" w:rsidRDefault="00445E13" w:rsidP="00445E13">
      <w:pPr>
        <w:ind w:left="348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42" w:name="_Toc398227353"/>
      <w:bookmarkStart w:id="43" w:name="_Ref384910917"/>
      <w:bookmarkEnd w:id="41"/>
      <w:r>
        <w:t>PONTOS DE EXTENSÃO</w:t>
      </w:r>
      <w:bookmarkEnd w:id="42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4" w:name="_Ref385256722"/>
      <w:r w:rsidRPr="002708C0">
        <w:rPr>
          <w:rFonts w:ascii="Arial" w:hAnsi="Arial" w:cs="Arial"/>
          <w:b/>
        </w:rPr>
        <w:t xml:space="preserve">– </w:t>
      </w:r>
      <w:r w:rsidR="003005B4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3"/>
      <w:bookmarkEnd w:id="44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894D5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894D5E">
        <w:rPr>
          <w:color w:val="auto"/>
        </w:rPr>
      </w:r>
      <w:r w:rsidR="00894D5E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894D5E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894D5E">
        <w:fldChar w:fldCharType="begin"/>
      </w:r>
      <w:r w:rsidR="000E1747">
        <w:rPr>
          <w:color w:val="auto"/>
        </w:rPr>
        <w:instrText xml:space="preserve"> REF _Ref385256693 \r \h </w:instrText>
      </w:r>
      <w:r w:rsidR="00894D5E">
        <w:fldChar w:fldCharType="separate"/>
      </w:r>
      <w:r w:rsidR="000E1747">
        <w:rPr>
          <w:color w:val="auto"/>
        </w:rPr>
        <w:t>7</w:t>
      </w:r>
      <w:r w:rsidR="00894D5E">
        <w:fldChar w:fldCharType="end"/>
      </w:r>
      <w:r w:rsidRPr="002708C0">
        <w:rPr>
          <w:color w:val="auto"/>
        </w:rPr>
        <w:t xml:space="preserve"> do fluxo alternativo FA-2, ou no passo </w:t>
      </w:r>
      <w:r w:rsidR="00894D5E">
        <w:fldChar w:fldCharType="begin"/>
      </w:r>
      <w:r w:rsidR="001A1CF6">
        <w:rPr>
          <w:color w:val="auto"/>
        </w:rPr>
        <w:instrText xml:space="preserve"> REF _Ref390764893 \r \h </w:instrText>
      </w:r>
      <w:r w:rsidR="00894D5E">
        <w:fldChar w:fldCharType="separate"/>
      </w:r>
      <w:r w:rsidR="001A1CF6">
        <w:rPr>
          <w:color w:val="auto"/>
        </w:rPr>
        <w:t>9</w:t>
      </w:r>
      <w:r w:rsidR="00894D5E">
        <w:fldChar w:fldCharType="end"/>
      </w:r>
      <w:r w:rsidRPr="002708C0">
        <w:rPr>
          <w:color w:val="auto"/>
        </w:rPr>
        <w:t xml:space="preserve"> do fluxo alternativo FA-3, o sistema executa o fluxo bási</w:t>
      </w:r>
      <w:r w:rsidR="003005B4">
        <w:rPr>
          <w:color w:val="auto"/>
        </w:rPr>
        <w:t>co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894D5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894D5E">
        <w:rPr>
          <w:color w:val="auto"/>
        </w:rPr>
      </w:r>
      <w:r w:rsidR="00894D5E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894D5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894D5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894D5E">
        <w:rPr>
          <w:color w:val="auto"/>
        </w:rPr>
      </w:r>
      <w:r w:rsidR="00894D5E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894D5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894D5E">
        <w:rPr>
          <w:color w:val="auto"/>
        </w:rPr>
        <w:fldChar w:fldCharType="begin"/>
      </w:r>
      <w:r w:rsidR="001A1CF6">
        <w:rPr>
          <w:color w:val="auto"/>
        </w:rPr>
        <w:instrText xml:space="preserve"> REF _Ref385256854 \r \h </w:instrText>
      </w:r>
      <w:r w:rsidR="00894D5E">
        <w:rPr>
          <w:color w:val="auto"/>
        </w:rPr>
      </w:r>
      <w:r w:rsidR="00894D5E">
        <w:rPr>
          <w:color w:val="auto"/>
        </w:rPr>
        <w:fldChar w:fldCharType="separate"/>
      </w:r>
      <w:r w:rsidR="001A1CF6">
        <w:rPr>
          <w:color w:val="auto"/>
        </w:rPr>
        <w:t>10</w:t>
      </w:r>
      <w:r w:rsidR="00894D5E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8227354"/>
      <w:r w:rsidRPr="00160DD1">
        <w:t>REQUISITOS ESPECIAIS</w:t>
      </w:r>
      <w:r w:rsidR="00E3554F" w:rsidRPr="00160DD1">
        <w:t xml:space="preserve"> E DE SEGURANÇA</w:t>
      </w:r>
      <w:bookmarkEnd w:id="45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8227355"/>
      <w:r w:rsidRPr="00160DD1">
        <w:t>FREQÜÊNCIA DE OCORRÊNCIA</w:t>
      </w:r>
      <w:bookmarkEnd w:id="46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7" w:name="_Toc398227356"/>
      <w:r w:rsidRPr="00160DD1">
        <w:t>PROBLEMAS EM ABERTO</w:t>
      </w:r>
      <w:bookmarkEnd w:id="47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8" w:name="_Toc125373395"/>
      <w:bookmarkStart w:id="49" w:name="_Toc398227357"/>
      <w:r w:rsidRPr="00160DD1">
        <w:lastRenderedPageBreak/>
        <w:t>REFERÊNCIAS</w:t>
      </w:r>
      <w:bookmarkEnd w:id="48"/>
      <w:bookmarkEnd w:id="49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</w:t>
      </w:r>
      <w:r w:rsidR="004A7CB1">
        <w:rPr>
          <w:rFonts w:cs="Times New Roman"/>
          <w:i w:val="0"/>
          <w:color w:val="000000"/>
          <w:sz w:val="24"/>
        </w:rPr>
        <w:t>1.00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4A7CB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4A7CB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4A7CB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412F89" w:rsidRDefault="00412F89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654A0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0210A5" w:rsidRPr="00160DD1" w:rsidRDefault="000210A5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0210A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UC004_Lista de Convidados</w:t>
      </w:r>
      <w:r w:rsidR="00A21CA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4A7CB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0" w:name="_Toc398227358"/>
      <w:r w:rsidRPr="00160DD1">
        <w:t>REFERÊNCIAS BIBLIOGRÁFICAS</w:t>
      </w:r>
      <w:bookmarkEnd w:id="50"/>
    </w:p>
    <w:p w:rsidR="00177937" w:rsidRPr="00160DD1" w:rsidRDefault="00177937"/>
    <w:p w:rsidR="00177937" w:rsidRPr="00160DD1" w:rsidRDefault="007D5D81">
      <w:bookmarkStart w:id="51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2" w:name="_Toc398227359"/>
      <w:r w:rsidRPr="00160DD1">
        <w:lastRenderedPageBreak/>
        <w:t>ASSINATURAS</w:t>
      </w:r>
      <w:bookmarkEnd w:id="0"/>
      <w:bookmarkEnd w:id="51"/>
      <w:bookmarkEnd w:id="52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9D745D">
            <w:pPr>
              <w:pStyle w:val="CTMISTabela"/>
              <w:jc w:val="center"/>
            </w:pPr>
          </w:p>
          <w:p w:rsidR="00177937" w:rsidRPr="00160DD1" w:rsidRDefault="00177937" w:rsidP="009D745D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9D745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9D745D">
            <w:pPr>
              <w:pStyle w:val="CTMISTabela"/>
              <w:jc w:val="center"/>
            </w:pPr>
          </w:p>
          <w:p w:rsidR="00177937" w:rsidRPr="00160DD1" w:rsidRDefault="00177937" w:rsidP="009D745D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9D745D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9D745D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9D745D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9D745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9D745D">
            <w:pPr>
              <w:pStyle w:val="CTMISInstrues"/>
              <w:jc w:val="center"/>
            </w:pPr>
            <w:bookmarkStart w:id="53" w:name="_GoBack"/>
            <w:bookmarkEnd w:id="53"/>
            <w:r>
              <w:t>Rayanne Felício</w:t>
            </w:r>
          </w:p>
          <w:p w:rsidR="00177937" w:rsidRDefault="00177937" w:rsidP="009D745D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B81" w:rsidRDefault="00C43B81">
      <w:r>
        <w:separator/>
      </w:r>
    </w:p>
  </w:endnote>
  <w:endnote w:type="continuationSeparator" w:id="0">
    <w:p w:rsidR="00C43B81" w:rsidRDefault="00C4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894D5E" w:rsidP="001B3178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sigeven_escu_uc011_manter_cargo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94D5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94D5E">
            <w:rPr>
              <w:rStyle w:val="Nmerodepgina"/>
              <w:sz w:val="20"/>
            </w:rPr>
            <w:fldChar w:fldCharType="separate"/>
          </w:r>
          <w:r w:rsidR="004A7CB1">
            <w:rPr>
              <w:rStyle w:val="Nmerodepgina"/>
              <w:noProof/>
              <w:sz w:val="20"/>
            </w:rPr>
            <w:t>3</w:t>
          </w:r>
          <w:r w:rsidR="00894D5E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894D5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94D5E">
            <w:rPr>
              <w:sz w:val="20"/>
            </w:rPr>
            <w:fldChar w:fldCharType="separate"/>
          </w:r>
          <w:r w:rsidR="004A7CB1">
            <w:rPr>
              <w:noProof/>
              <w:sz w:val="20"/>
            </w:rPr>
            <w:t>9</w:t>
          </w:r>
          <w:r w:rsidR="00894D5E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894D5E" w:rsidP="006B35C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sigeven_escu_uc011_manter_cargo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94D5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94D5E" w:rsidRPr="005449C2">
            <w:rPr>
              <w:sz w:val="20"/>
            </w:rPr>
            <w:fldChar w:fldCharType="separate"/>
          </w:r>
          <w:r w:rsidR="004A7CB1">
            <w:rPr>
              <w:noProof/>
              <w:sz w:val="20"/>
            </w:rPr>
            <w:t>8</w:t>
          </w:r>
          <w:r w:rsidR="00894D5E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94D5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94D5E" w:rsidRPr="005449C2">
            <w:rPr>
              <w:sz w:val="20"/>
            </w:rPr>
            <w:fldChar w:fldCharType="separate"/>
          </w:r>
          <w:r w:rsidR="004A7CB1">
            <w:rPr>
              <w:noProof/>
              <w:sz w:val="20"/>
            </w:rPr>
            <w:t>9</w:t>
          </w:r>
          <w:r w:rsidR="00894D5E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B81" w:rsidRDefault="00C43B81">
      <w:r>
        <w:separator/>
      </w:r>
    </w:p>
  </w:footnote>
  <w:footnote w:type="continuationSeparator" w:id="0">
    <w:p w:rsidR="00C43B81" w:rsidRDefault="00C43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894D5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Cargo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894D5E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75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74427"/>
    <w:rsid w:val="00092B67"/>
    <w:rsid w:val="00093839"/>
    <w:rsid w:val="000953BA"/>
    <w:rsid w:val="000968E9"/>
    <w:rsid w:val="00097719"/>
    <w:rsid w:val="00097FE0"/>
    <w:rsid w:val="000A0745"/>
    <w:rsid w:val="000A437B"/>
    <w:rsid w:val="000B12EC"/>
    <w:rsid w:val="000C1001"/>
    <w:rsid w:val="000C18C0"/>
    <w:rsid w:val="000C6729"/>
    <w:rsid w:val="000D13BB"/>
    <w:rsid w:val="000E095E"/>
    <w:rsid w:val="000E1393"/>
    <w:rsid w:val="000E1747"/>
    <w:rsid w:val="00103CC6"/>
    <w:rsid w:val="00104348"/>
    <w:rsid w:val="00106D72"/>
    <w:rsid w:val="00132F51"/>
    <w:rsid w:val="001439EE"/>
    <w:rsid w:val="00147779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1591"/>
    <w:rsid w:val="0019406A"/>
    <w:rsid w:val="00195BC1"/>
    <w:rsid w:val="001A18DE"/>
    <w:rsid w:val="001A1CF6"/>
    <w:rsid w:val="001A446A"/>
    <w:rsid w:val="001B1938"/>
    <w:rsid w:val="001B3178"/>
    <w:rsid w:val="001B584C"/>
    <w:rsid w:val="001B7C5D"/>
    <w:rsid w:val="001D0AA0"/>
    <w:rsid w:val="001D362F"/>
    <w:rsid w:val="001E2252"/>
    <w:rsid w:val="0020175D"/>
    <w:rsid w:val="00214BCE"/>
    <w:rsid w:val="002164B9"/>
    <w:rsid w:val="002372C4"/>
    <w:rsid w:val="00244FBE"/>
    <w:rsid w:val="00251943"/>
    <w:rsid w:val="00254E34"/>
    <w:rsid w:val="00256F6C"/>
    <w:rsid w:val="0026025E"/>
    <w:rsid w:val="00265C54"/>
    <w:rsid w:val="00267603"/>
    <w:rsid w:val="0028247C"/>
    <w:rsid w:val="002838CE"/>
    <w:rsid w:val="00284C1D"/>
    <w:rsid w:val="002B68CB"/>
    <w:rsid w:val="002C1809"/>
    <w:rsid w:val="002C60B7"/>
    <w:rsid w:val="002D07CD"/>
    <w:rsid w:val="002D1E5A"/>
    <w:rsid w:val="002D58F6"/>
    <w:rsid w:val="002E2708"/>
    <w:rsid w:val="002E5385"/>
    <w:rsid w:val="002E6D8B"/>
    <w:rsid w:val="002F6670"/>
    <w:rsid w:val="003005B4"/>
    <w:rsid w:val="003072E8"/>
    <w:rsid w:val="0032033D"/>
    <w:rsid w:val="00326B4C"/>
    <w:rsid w:val="00337B1D"/>
    <w:rsid w:val="003444D9"/>
    <w:rsid w:val="003500B1"/>
    <w:rsid w:val="003538F9"/>
    <w:rsid w:val="00353DB3"/>
    <w:rsid w:val="00361674"/>
    <w:rsid w:val="00362AC3"/>
    <w:rsid w:val="003634FE"/>
    <w:rsid w:val="003640D3"/>
    <w:rsid w:val="00384DAC"/>
    <w:rsid w:val="0038520D"/>
    <w:rsid w:val="00391D24"/>
    <w:rsid w:val="00397F3D"/>
    <w:rsid w:val="003A3AB3"/>
    <w:rsid w:val="003B581D"/>
    <w:rsid w:val="003B750C"/>
    <w:rsid w:val="003C0005"/>
    <w:rsid w:val="003C77CC"/>
    <w:rsid w:val="003E6FE6"/>
    <w:rsid w:val="003E7920"/>
    <w:rsid w:val="004047B9"/>
    <w:rsid w:val="00412F89"/>
    <w:rsid w:val="0041695C"/>
    <w:rsid w:val="004229FF"/>
    <w:rsid w:val="00445E13"/>
    <w:rsid w:val="00446DCD"/>
    <w:rsid w:val="00447943"/>
    <w:rsid w:val="00453604"/>
    <w:rsid w:val="0046792E"/>
    <w:rsid w:val="00470CC5"/>
    <w:rsid w:val="0049462D"/>
    <w:rsid w:val="004A21A1"/>
    <w:rsid w:val="004A61F3"/>
    <w:rsid w:val="004A7CB1"/>
    <w:rsid w:val="004B0E2B"/>
    <w:rsid w:val="004B209D"/>
    <w:rsid w:val="004B4C17"/>
    <w:rsid w:val="004C1F9A"/>
    <w:rsid w:val="004C69DF"/>
    <w:rsid w:val="004D6F5E"/>
    <w:rsid w:val="004E2960"/>
    <w:rsid w:val="004E2F99"/>
    <w:rsid w:val="004F01D0"/>
    <w:rsid w:val="004F2491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55D9"/>
    <w:rsid w:val="00583E2F"/>
    <w:rsid w:val="0059608A"/>
    <w:rsid w:val="005C2F60"/>
    <w:rsid w:val="005D0548"/>
    <w:rsid w:val="005D4808"/>
    <w:rsid w:val="005D6585"/>
    <w:rsid w:val="005D6FBF"/>
    <w:rsid w:val="005E2FDE"/>
    <w:rsid w:val="005E4426"/>
    <w:rsid w:val="0060067A"/>
    <w:rsid w:val="006050F0"/>
    <w:rsid w:val="006272C7"/>
    <w:rsid w:val="00631DE0"/>
    <w:rsid w:val="006506B1"/>
    <w:rsid w:val="006541ED"/>
    <w:rsid w:val="00654A0D"/>
    <w:rsid w:val="0065601D"/>
    <w:rsid w:val="006724BE"/>
    <w:rsid w:val="0067341D"/>
    <w:rsid w:val="0067747D"/>
    <w:rsid w:val="006851E1"/>
    <w:rsid w:val="0069778B"/>
    <w:rsid w:val="006A11BB"/>
    <w:rsid w:val="006A245E"/>
    <w:rsid w:val="006A5894"/>
    <w:rsid w:val="006B35C3"/>
    <w:rsid w:val="006B7C14"/>
    <w:rsid w:val="006E13BB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724FF"/>
    <w:rsid w:val="00777FF6"/>
    <w:rsid w:val="0078105E"/>
    <w:rsid w:val="00784078"/>
    <w:rsid w:val="00787DA4"/>
    <w:rsid w:val="007A2BEB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80073D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55E9D"/>
    <w:rsid w:val="00877816"/>
    <w:rsid w:val="00894D5E"/>
    <w:rsid w:val="008B4377"/>
    <w:rsid w:val="008B54DF"/>
    <w:rsid w:val="008C090C"/>
    <w:rsid w:val="008C2373"/>
    <w:rsid w:val="008C334D"/>
    <w:rsid w:val="008C5C9F"/>
    <w:rsid w:val="008D256C"/>
    <w:rsid w:val="008D691B"/>
    <w:rsid w:val="00902E05"/>
    <w:rsid w:val="00906C89"/>
    <w:rsid w:val="0091486E"/>
    <w:rsid w:val="0091502C"/>
    <w:rsid w:val="00920E77"/>
    <w:rsid w:val="00933FC4"/>
    <w:rsid w:val="00952D8D"/>
    <w:rsid w:val="00962BC2"/>
    <w:rsid w:val="00963459"/>
    <w:rsid w:val="0096427B"/>
    <w:rsid w:val="009670EF"/>
    <w:rsid w:val="00972988"/>
    <w:rsid w:val="00977E2F"/>
    <w:rsid w:val="00983D93"/>
    <w:rsid w:val="00987661"/>
    <w:rsid w:val="009A02C1"/>
    <w:rsid w:val="009A13D3"/>
    <w:rsid w:val="009A5EA0"/>
    <w:rsid w:val="009D745D"/>
    <w:rsid w:val="009D74E0"/>
    <w:rsid w:val="009F3A41"/>
    <w:rsid w:val="009F6B9D"/>
    <w:rsid w:val="00A05E74"/>
    <w:rsid w:val="00A10D9C"/>
    <w:rsid w:val="00A133CF"/>
    <w:rsid w:val="00A157E4"/>
    <w:rsid w:val="00A177D0"/>
    <w:rsid w:val="00A21CAF"/>
    <w:rsid w:val="00A23BB9"/>
    <w:rsid w:val="00A254F8"/>
    <w:rsid w:val="00A422EC"/>
    <w:rsid w:val="00A61B59"/>
    <w:rsid w:val="00A6534A"/>
    <w:rsid w:val="00A65E95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E4714"/>
    <w:rsid w:val="00AE78C3"/>
    <w:rsid w:val="00AF3BA9"/>
    <w:rsid w:val="00AF41BE"/>
    <w:rsid w:val="00B0245D"/>
    <w:rsid w:val="00B05FA1"/>
    <w:rsid w:val="00B07DB5"/>
    <w:rsid w:val="00B11B77"/>
    <w:rsid w:val="00B223DB"/>
    <w:rsid w:val="00B245A7"/>
    <w:rsid w:val="00B349FD"/>
    <w:rsid w:val="00B45477"/>
    <w:rsid w:val="00B51A6E"/>
    <w:rsid w:val="00B54D07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A06AB"/>
    <w:rsid w:val="00BA1704"/>
    <w:rsid w:val="00BA487F"/>
    <w:rsid w:val="00BA5FAD"/>
    <w:rsid w:val="00BB0A88"/>
    <w:rsid w:val="00BD0D5C"/>
    <w:rsid w:val="00BD316F"/>
    <w:rsid w:val="00BD54F5"/>
    <w:rsid w:val="00BD72D6"/>
    <w:rsid w:val="00C04D14"/>
    <w:rsid w:val="00C06105"/>
    <w:rsid w:val="00C143E0"/>
    <w:rsid w:val="00C20F8E"/>
    <w:rsid w:val="00C310AA"/>
    <w:rsid w:val="00C36FCB"/>
    <w:rsid w:val="00C43B81"/>
    <w:rsid w:val="00C51585"/>
    <w:rsid w:val="00C53001"/>
    <w:rsid w:val="00C54305"/>
    <w:rsid w:val="00C54415"/>
    <w:rsid w:val="00C66DA6"/>
    <w:rsid w:val="00C676B7"/>
    <w:rsid w:val="00C7070E"/>
    <w:rsid w:val="00C82B8A"/>
    <w:rsid w:val="00C84147"/>
    <w:rsid w:val="00C85628"/>
    <w:rsid w:val="00C92952"/>
    <w:rsid w:val="00C956C2"/>
    <w:rsid w:val="00C95961"/>
    <w:rsid w:val="00C97AB3"/>
    <w:rsid w:val="00CB141F"/>
    <w:rsid w:val="00CB6899"/>
    <w:rsid w:val="00CB6B5D"/>
    <w:rsid w:val="00CC7EE7"/>
    <w:rsid w:val="00CD299C"/>
    <w:rsid w:val="00CD616A"/>
    <w:rsid w:val="00CE06FF"/>
    <w:rsid w:val="00CE3B27"/>
    <w:rsid w:val="00CF1E4C"/>
    <w:rsid w:val="00CF764B"/>
    <w:rsid w:val="00D06B2A"/>
    <w:rsid w:val="00D06C20"/>
    <w:rsid w:val="00D21BD8"/>
    <w:rsid w:val="00D23140"/>
    <w:rsid w:val="00D269B3"/>
    <w:rsid w:val="00D4012A"/>
    <w:rsid w:val="00D44C62"/>
    <w:rsid w:val="00D52D24"/>
    <w:rsid w:val="00D62711"/>
    <w:rsid w:val="00D64F07"/>
    <w:rsid w:val="00D65B04"/>
    <w:rsid w:val="00D73850"/>
    <w:rsid w:val="00D74848"/>
    <w:rsid w:val="00D75F77"/>
    <w:rsid w:val="00D810EB"/>
    <w:rsid w:val="00D8745A"/>
    <w:rsid w:val="00DA42DD"/>
    <w:rsid w:val="00DA4D5D"/>
    <w:rsid w:val="00DB0293"/>
    <w:rsid w:val="00DC294D"/>
    <w:rsid w:val="00DC7D7B"/>
    <w:rsid w:val="00DD21C2"/>
    <w:rsid w:val="00DD260A"/>
    <w:rsid w:val="00DD7F81"/>
    <w:rsid w:val="00DE06EA"/>
    <w:rsid w:val="00DE3F29"/>
    <w:rsid w:val="00DF144E"/>
    <w:rsid w:val="00DF1556"/>
    <w:rsid w:val="00DF6E29"/>
    <w:rsid w:val="00E2185D"/>
    <w:rsid w:val="00E23960"/>
    <w:rsid w:val="00E3057B"/>
    <w:rsid w:val="00E31ED5"/>
    <w:rsid w:val="00E32644"/>
    <w:rsid w:val="00E33CEA"/>
    <w:rsid w:val="00E34C53"/>
    <w:rsid w:val="00E3554F"/>
    <w:rsid w:val="00E35DB5"/>
    <w:rsid w:val="00E37A42"/>
    <w:rsid w:val="00E4224B"/>
    <w:rsid w:val="00E4661A"/>
    <w:rsid w:val="00E46D47"/>
    <w:rsid w:val="00E50077"/>
    <w:rsid w:val="00E50F89"/>
    <w:rsid w:val="00E6582C"/>
    <w:rsid w:val="00E71B6E"/>
    <w:rsid w:val="00E85672"/>
    <w:rsid w:val="00E86BF9"/>
    <w:rsid w:val="00EA337A"/>
    <w:rsid w:val="00EA5A5E"/>
    <w:rsid w:val="00EA70F7"/>
    <w:rsid w:val="00EB5D0F"/>
    <w:rsid w:val="00EC3ED5"/>
    <w:rsid w:val="00EC7AF5"/>
    <w:rsid w:val="00EE6B9E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732D4"/>
    <w:rsid w:val="00F733E1"/>
    <w:rsid w:val="00F76CFE"/>
    <w:rsid w:val="00F77886"/>
    <w:rsid w:val="00F92ACF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E5F0F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CC1A4-017E-41BE-B38C-FBBB8DB2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50</TotalTime>
  <Pages>9</Pages>
  <Words>1604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10249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56</cp:revision>
  <cp:lastPrinted>2014-02-12T11:46:00Z</cp:lastPrinted>
  <dcterms:created xsi:type="dcterms:W3CDTF">2014-05-29T14:34:00Z</dcterms:created>
  <dcterms:modified xsi:type="dcterms:W3CDTF">2014-09-23T20:12:00Z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