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Pr="002D49D9" w:rsidRDefault="00177937" w:rsidP="00A76218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6C7B16">
        <w:rPr>
          <w:rFonts w:ascii="Arial (W1)" w:hAnsi="Arial (W1)"/>
          <w:lang w:val="pt-BR"/>
        </w:rPr>
        <w:t>Sistema Gerenciador de Eventos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3E5BF0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>Vincular Setor/Grupo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1D4505">
        <w:rPr>
          <w:b/>
          <w:bCs/>
          <w:color w:val="auto"/>
          <w:sz w:val="36"/>
          <w:szCs w:val="36"/>
          <w:lang w:eastAsia="en-US"/>
        </w:rPr>
        <w:t>1.00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A76218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A76218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A76218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A76218">
            <w:pPr>
              <w:pStyle w:val="CTMISTabela"/>
            </w:pPr>
            <w:r w:rsidRPr="001F3F4E">
              <w:t>Autor</w:t>
            </w:r>
          </w:p>
        </w:tc>
      </w:tr>
      <w:tr w:rsidR="00074427" w:rsidTr="0069368E">
        <w:trPr>
          <w:trHeight w:val="362"/>
          <w:jc w:val="center"/>
        </w:trPr>
        <w:tc>
          <w:tcPr>
            <w:tcW w:w="1639" w:type="dxa"/>
            <w:vAlign w:val="center"/>
          </w:tcPr>
          <w:p w:rsidR="00074427" w:rsidRPr="00572190" w:rsidRDefault="000B6BDD" w:rsidP="0069368E">
            <w:pPr>
              <w:pStyle w:val="CTMISTabela"/>
              <w:rPr>
                <w:b w:val="0"/>
              </w:rPr>
            </w:pPr>
            <w:r w:rsidRPr="00572190">
              <w:rPr>
                <w:b w:val="0"/>
              </w:rPr>
              <w:t>10</w:t>
            </w:r>
            <w:r w:rsidR="00A1726F" w:rsidRPr="00572190">
              <w:rPr>
                <w:b w:val="0"/>
              </w:rPr>
              <w:t>/06/2014</w:t>
            </w:r>
          </w:p>
        </w:tc>
        <w:tc>
          <w:tcPr>
            <w:tcW w:w="960" w:type="dxa"/>
            <w:vAlign w:val="center"/>
          </w:tcPr>
          <w:p w:rsidR="00074427" w:rsidRPr="00572190" w:rsidRDefault="00265C89" w:rsidP="0069368E">
            <w:pPr>
              <w:pStyle w:val="CTMISTabela"/>
              <w:rPr>
                <w:b w:val="0"/>
              </w:rPr>
            </w:pPr>
            <w:r w:rsidRPr="00572190">
              <w:rPr>
                <w:b w:val="0"/>
              </w:rPr>
              <w:t>0.</w:t>
            </w:r>
            <w:r w:rsidR="001C765D" w:rsidRPr="00572190">
              <w:rPr>
                <w:b w:val="0"/>
              </w:rPr>
              <w:t>0</w:t>
            </w:r>
            <w:r w:rsidR="006C7B16" w:rsidRPr="00572190">
              <w:rPr>
                <w:b w:val="0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074427" w:rsidRPr="00572190" w:rsidRDefault="00B54CA5" w:rsidP="0069368E">
            <w:pPr>
              <w:pStyle w:val="CTMISTabela"/>
              <w:rPr>
                <w:b w:val="0"/>
              </w:rPr>
            </w:pPr>
            <w:r w:rsidRPr="00572190">
              <w:rPr>
                <w:b w:val="0"/>
              </w:rPr>
              <w:t>Elaboração do documento.</w:t>
            </w:r>
          </w:p>
        </w:tc>
        <w:tc>
          <w:tcPr>
            <w:tcW w:w="2040" w:type="dxa"/>
            <w:vAlign w:val="center"/>
          </w:tcPr>
          <w:p w:rsidR="00074427" w:rsidRPr="00572190" w:rsidRDefault="00A1726F" w:rsidP="0069368E">
            <w:pPr>
              <w:pStyle w:val="CTMISTabela"/>
              <w:rPr>
                <w:b w:val="0"/>
              </w:rPr>
            </w:pPr>
            <w:r w:rsidRPr="00572190">
              <w:rPr>
                <w:b w:val="0"/>
              </w:rPr>
              <w:t xml:space="preserve">Reyla </w:t>
            </w:r>
            <w:r w:rsidR="00FD79AF" w:rsidRPr="00572190">
              <w:rPr>
                <w:b w:val="0"/>
              </w:rPr>
              <w:t>Rosa</w:t>
            </w:r>
          </w:p>
          <w:p w:rsidR="002D49D9" w:rsidRPr="00572190" w:rsidRDefault="002D49D9" w:rsidP="0069368E">
            <w:pPr>
              <w:pStyle w:val="CTMISTabela"/>
              <w:rPr>
                <w:b w:val="0"/>
              </w:rPr>
            </w:pPr>
          </w:p>
        </w:tc>
      </w:tr>
      <w:tr w:rsidR="00C77EDF" w:rsidTr="0069368E">
        <w:trPr>
          <w:trHeight w:val="362"/>
          <w:jc w:val="center"/>
        </w:trPr>
        <w:tc>
          <w:tcPr>
            <w:tcW w:w="1639" w:type="dxa"/>
            <w:vAlign w:val="center"/>
          </w:tcPr>
          <w:p w:rsidR="00C77EDF" w:rsidRPr="00572190" w:rsidRDefault="00C77EDF" w:rsidP="0069368E">
            <w:pPr>
              <w:pStyle w:val="CTMISTabela"/>
              <w:rPr>
                <w:b w:val="0"/>
              </w:rPr>
            </w:pPr>
            <w:r w:rsidRPr="00572190">
              <w:rPr>
                <w:b w:val="0"/>
              </w:rPr>
              <w:t>19/06/2014</w:t>
            </w:r>
          </w:p>
        </w:tc>
        <w:tc>
          <w:tcPr>
            <w:tcW w:w="960" w:type="dxa"/>
            <w:vAlign w:val="center"/>
          </w:tcPr>
          <w:p w:rsidR="00C77EDF" w:rsidRPr="00572190" w:rsidRDefault="00C77EDF" w:rsidP="0069368E">
            <w:pPr>
              <w:pStyle w:val="CTMISTabela"/>
              <w:rPr>
                <w:b w:val="0"/>
              </w:rPr>
            </w:pPr>
            <w:r w:rsidRPr="00572190"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C77EDF" w:rsidRPr="00572190" w:rsidRDefault="00C77EDF" w:rsidP="0069368E">
            <w:pPr>
              <w:pStyle w:val="CTMISTabela"/>
              <w:rPr>
                <w:b w:val="0"/>
              </w:rPr>
            </w:pPr>
            <w:r w:rsidRPr="00572190">
              <w:rPr>
                <w:b w:val="0"/>
              </w:rPr>
              <w:t>Revisão em pares do documento.</w:t>
            </w:r>
          </w:p>
        </w:tc>
        <w:tc>
          <w:tcPr>
            <w:tcW w:w="2040" w:type="dxa"/>
            <w:vAlign w:val="center"/>
          </w:tcPr>
          <w:p w:rsidR="00C77EDF" w:rsidRPr="00572190" w:rsidRDefault="00C77EDF" w:rsidP="0069368E">
            <w:pPr>
              <w:pStyle w:val="CTMISTabela"/>
              <w:rPr>
                <w:b w:val="0"/>
              </w:rPr>
            </w:pPr>
            <w:r w:rsidRPr="00572190">
              <w:rPr>
                <w:b w:val="0"/>
              </w:rPr>
              <w:t>Rayanne Felício</w:t>
            </w:r>
          </w:p>
        </w:tc>
      </w:tr>
      <w:tr w:rsidR="00236A7A" w:rsidTr="0069368E">
        <w:trPr>
          <w:trHeight w:val="362"/>
          <w:jc w:val="center"/>
        </w:trPr>
        <w:tc>
          <w:tcPr>
            <w:tcW w:w="1639" w:type="dxa"/>
            <w:vAlign w:val="center"/>
          </w:tcPr>
          <w:p w:rsidR="00236A7A" w:rsidRPr="00572190" w:rsidRDefault="00236A7A" w:rsidP="0069368E">
            <w:pPr>
              <w:pStyle w:val="CTMISTabela"/>
              <w:rPr>
                <w:b w:val="0"/>
              </w:rPr>
            </w:pPr>
            <w:r w:rsidRPr="00572190">
              <w:rPr>
                <w:b w:val="0"/>
              </w:rPr>
              <w:t>31/07/2014</w:t>
            </w:r>
          </w:p>
        </w:tc>
        <w:tc>
          <w:tcPr>
            <w:tcW w:w="960" w:type="dxa"/>
            <w:vAlign w:val="center"/>
          </w:tcPr>
          <w:p w:rsidR="00236A7A" w:rsidRPr="00572190" w:rsidRDefault="00236A7A" w:rsidP="0069368E">
            <w:pPr>
              <w:pStyle w:val="CTMISTabela"/>
              <w:rPr>
                <w:b w:val="0"/>
              </w:rPr>
            </w:pPr>
            <w:r w:rsidRPr="00572190"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236A7A" w:rsidRPr="00572190" w:rsidRDefault="00236A7A" w:rsidP="0069368E">
            <w:pPr>
              <w:pStyle w:val="CTMISTabela"/>
              <w:rPr>
                <w:b w:val="0"/>
              </w:rPr>
            </w:pPr>
            <w:r w:rsidRPr="00572190">
              <w:rPr>
                <w:b w:val="0"/>
              </w:rPr>
              <w:t>Ajustes conforme reunião com a RSI para revisão do artefato.</w:t>
            </w:r>
          </w:p>
        </w:tc>
        <w:tc>
          <w:tcPr>
            <w:tcW w:w="2040" w:type="dxa"/>
            <w:vAlign w:val="center"/>
          </w:tcPr>
          <w:p w:rsidR="00236A7A" w:rsidRPr="00572190" w:rsidRDefault="00236A7A" w:rsidP="0069368E">
            <w:pPr>
              <w:pStyle w:val="CTMISTabela"/>
              <w:rPr>
                <w:b w:val="0"/>
              </w:rPr>
            </w:pPr>
            <w:r w:rsidRPr="00572190">
              <w:rPr>
                <w:b w:val="0"/>
              </w:rPr>
              <w:t>Rayanne Felício</w:t>
            </w:r>
          </w:p>
        </w:tc>
      </w:tr>
      <w:tr w:rsidR="00CB564C" w:rsidTr="0069368E">
        <w:trPr>
          <w:trHeight w:val="362"/>
          <w:jc w:val="center"/>
        </w:trPr>
        <w:tc>
          <w:tcPr>
            <w:tcW w:w="1639" w:type="dxa"/>
            <w:vAlign w:val="center"/>
          </w:tcPr>
          <w:p w:rsidR="00CB564C" w:rsidRPr="00572190" w:rsidRDefault="00CB564C" w:rsidP="0069368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27/08/2014</w:t>
            </w:r>
          </w:p>
        </w:tc>
        <w:tc>
          <w:tcPr>
            <w:tcW w:w="960" w:type="dxa"/>
            <w:vAlign w:val="center"/>
          </w:tcPr>
          <w:p w:rsidR="00CB564C" w:rsidRPr="00572190" w:rsidRDefault="00CB564C" w:rsidP="0069368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CB564C" w:rsidRPr="00572190" w:rsidRDefault="00CB564C" w:rsidP="0069368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parecer técnico.</w:t>
            </w:r>
          </w:p>
        </w:tc>
        <w:tc>
          <w:tcPr>
            <w:tcW w:w="2040" w:type="dxa"/>
            <w:vAlign w:val="center"/>
          </w:tcPr>
          <w:p w:rsidR="00CB564C" w:rsidRPr="00572190" w:rsidRDefault="00CB564C" w:rsidP="0069368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312EC3" w:rsidTr="0069368E">
        <w:trPr>
          <w:trHeight w:val="362"/>
          <w:jc w:val="center"/>
        </w:trPr>
        <w:tc>
          <w:tcPr>
            <w:tcW w:w="1639" w:type="dxa"/>
            <w:vAlign w:val="center"/>
          </w:tcPr>
          <w:p w:rsidR="00312EC3" w:rsidRDefault="00312EC3" w:rsidP="0069368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11/09/2014</w:t>
            </w:r>
          </w:p>
        </w:tc>
        <w:tc>
          <w:tcPr>
            <w:tcW w:w="960" w:type="dxa"/>
            <w:vAlign w:val="center"/>
          </w:tcPr>
          <w:p w:rsidR="00312EC3" w:rsidRDefault="00312EC3" w:rsidP="0069368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312EC3" w:rsidRDefault="00312EC3" w:rsidP="0069368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parecer técnico da RSI.</w:t>
            </w:r>
          </w:p>
        </w:tc>
        <w:tc>
          <w:tcPr>
            <w:tcW w:w="2040" w:type="dxa"/>
            <w:vAlign w:val="center"/>
          </w:tcPr>
          <w:p w:rsidR="00312EC3" w:rsidRDefault="00312EC3" w:rsidP="0069368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000A15" w:rsidTr="0069368E">
        <w:trPr>
          <w:trHeight w:val="362"/>
          <w:jc w:val="center"/>
        </w:trPr>
        <w:tc>
          <w:tcPr>
            <w:tcW w:w="1639" w:type="dxa"/>
            <w:vAlign w:val="center"/>
          </w:tcPr>
          <w:p w:rsidR="00000A15" w:rsidRDefault="00000A15" w:rsidP="0069368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12/09/2014</w:t>
            </w:r>
          </w:p>
        </w:tc>
        <w:tc>
          <w:tcPr>
            <w:tcW w:w="960" w:type="dxa"/>
            <w:vAlign w:val="center"/>
          </w:tcPr>
          <w:p w:rsidR="00000A15" w:rsidRDefault="00000A15" w:rsidP="0069368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000A15" w:rsidRDefault="00000A15" w:rsidP="0069368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verificação após parecer técnico da RSI.</w:t>
            </w:r>
          </w:p>
        </w:tc>
        <w:tc>
          <w:tcPr>
            <w:tcW w:w="2040" w:type="dxa"/>
            <w:vAlign w:val="center"/>
          </w:tcPr>
          <w:p w:rsidR="00000A15" w:rsidRDefault="00000A15" w:rsidP="0069368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1D4505" w:rsidTr="002419D1">
        <w:trPr>
          <w:trHeight w:val="362"/>
          <w:jc w:val="center"/>
        </w:trPr>
        <w:tc>
          <w:tcPr>
            <w:tcW w:w="1639" w:type="dxa"/>
          </w:tcPr>
          <w:p w:rsidR="001D4505" w:rsidRDefault="001D4505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23/09/2014</w:t>
            </w:r>
          </w:p>
        </w:tc>
        <w:tc>
          <w:tcPr>
            <w:tcW w:w="960" w:type="dxa"/>
          </w:tcPr>
          <w:p w:rsidR="001D4505" w:rsidRDefault="001D4505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D4505" w:rsidRDefault="001D4505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 da versão para homologação do documento.</w:t>
            </w:r>
          </w:p>
        </w:tc>
        <w:tc>
          <w:tcPr>
            <w:tcW w:w="2040" w:type="dxa"/>
          </w:tcPr>
          <w:p w:rsidR="001D4505" w:rsidRDefault="001D4505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</w:tbl>
    <w:p w:rsidR="00074427" w:rsidRPr="00C77EDF" w:rsidRDefault="00074427" w:rsidP="00074427">
      <w:pPr>
        <w:pStyle w:val="Ttulo"/>
        <w:rPr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35593A" w:rsidRDefault="00B8360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B83605">
        <w:fldChar w:fldCharType="begin"/>
      </w:r>
      <w:r w:rsidR="00177937">
        <w:instrText xml:space="preserve"> TOC \o "1-3" \h \z </w:instrText>
      </w:r>
      <w:r w:rsidRPr="00B83605">
        <w:fldChar w:fldCharType="separate"/>
      </w:r>
      <w:hyperlink w:anchor="_Toc398228835" w:history="1">
        <w:r w:rsidR="0035593A" w:rsidRPr="002523DB">
          <w:rPr>
            <w:rStyle w:val="Hyperlink"/>
            <w:noProof/>
          </w:rPr>
          <w:t>1.</w:t>
        </w:r>
        <w:r w:rsidR="0035593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93A" w:rsidRPr="002523DB">
          <w:rPr>
            <w:rStyle w:val="Hyperlink"/>
            <w:noProof/>
          </w:rPr>
          <w:t>INTRODUÇÃO</w:t>
        </w:r>
        <w:r w:rsidR="003559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93A">
          <w:rPr>
            <w:noProof/>
            <w:webHidden/>
          </w:rPr>
          <w:instrText xml:space="preserve"> PAGEREF _Toc398228835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93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593A" w:rsidRDefault="00B8360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8836" w:history="1">
        <w:r w:rsidR="0035593A" w:rsidRPr="002523DB">
          <w:rPr>
            <w:rStyle w:val="Hyperlink"/>
            <w:noProof/>
          </w:rPr>
          <w:t>2.</w:t>
        </w:r>
        <w:r w:rsidR="0035593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93A" w:rsidRPr="002523DB">
          <w:rPr>
            <w:rStyle w:val="Hyperlink"/>
            <w:noProof/>
          </w:rPr>
          <w:t>ATORES</w:t>
        </w:r>
        <w:r w:rsidR="003559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93A">
          <w:rPr>
            <w:noProof/>
            <w:webHidden/>
          </w:rPr>
          <w:instrText xml:space="preserve"> PAGEREF _Toc398228836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93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593A" w:rsidRDefault="00B8360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8837" w:history="1">
        <w:r w:rsidR="0035593A" w:rsidRPr="002523DB">
          <w:rPr>
            <w:rStyle w:val="Hyperlink"/>
            <w:noProof/>
          </w:rPr>
          <w:t>3.</w:t>
        </w:r>
        <w:r w:rsidR="0035593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93A" w:rsidRPr="002523DB">
          <w:rPr>
            <w:rStyle w:val="Hyperlink"/>
            <w:noProof/>
          </w:rPr>
          <w:t>INTERESSADOS E INTERESSES</w:t>
        </w:r>
        <w:r w:rsidR="003559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93A">
          <w:rPr>
            <w:noProof/>
            <w:webHidden/>
          </w:rPr>
          <w:instrText xml:space="preserve"> PAGEREF _Toc398228837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93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593A" w:rsidRDefault="00B8360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8838" w:history="1">
        <w:r w:rsidR="0035593A" w:rsidRPr="002523DB">
          <w:rPr>
            <w:rStyle w:val="Hyperlink"/>
            <w:noProof/>
          </w:rPr>
          <w:t>4.</w:t>
        </w:r>
        <w:r w:rsidR="0035593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93A" w:rsidRPr="002523DB">
          <w:rPr>
            <w:rStyle w:val="Hyperlink"/>
            <w:noProof/>
          </w:rPr>
          <w:t>PRÉ-CONDIÇÕES</w:t>
        </w:r>
        <w:r w:rsidR="003559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93A">
          <w:rPr>
            <w:noProof/>
            <w:webHidden/>
          </w:rPr>
          <w:instrText xml:space="preserve"> PAGEREF _Toc398228838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93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593A" w:rsidRDefault="00B8360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8839" w:history="1">
        <w:r w:rsidR="0035593A" w:rsidRPr="002523DB">
          <w:rPr>
            <w:rStyle w:val="Hyperlink"/>
            <w:noProof/>
          </w:rPr>
          <w:t>5.</w:t>
        </w:r>
        <w:r w:rsidR="0035593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93A" w:rsidRPr="002523DB">
          <w:rPr>
            <w:rStyle w:val="Hyperlink"/>
            <w:noProof/>
          </w:rPr>
          <w:t>GARANTIA DE SUCESSO (PÓS-CONDIÇÕES)</w:t>
        </w:r>
        <w:r w:rsidR="003559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93A">
          <w:rPr>
            <w:noProof/>
            <w:webHidden/>
          </w:rPr>
          <w:instrText xml:space="preserve"> PAGEREF _Toc398228839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93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593A" w:rsidRDefault="00B8360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8840" w:history="1">
        <w:r w:rsidR="0035593A" w:rsidRPr="002523DB">
          <w:rPr>
            <w:rStyle w:val="Hyperlink"/>
            <w:noProof/>
          </w:rPr>
          <w:t>6.</w:t>
        </w:r>
        <w:r w:rsidR="0035593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93A" w:rsidRPr="002523DB">
          <w:rPr>
            <w:rStyle w:val="Hyperlink"/>
            <w:noProof/>
          </w:rPr>
          <w:t>FLUXO PRINCIPAL</w:t>
        </w:r>
        <w:r w:rsidR="003559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93A">
          <w:rPr>
            <w:noProof/>
            <w:webHidden/>
          </w:rPr>
          <w:instrText xml:space="preserve"> PAGEREF _Toc398228840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93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593A" w:rsidRDefault="00B8360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8841" w:history="1">
        <w:r w:rsidR="0035593A" w:rsidRPr="002523DB">
          <w:rPr>
            <w:rStyle w:val="Hyperlink"/>
            <w:noProof/>
          </w:rPr>
          <w:t>7.</w:t>
        </w:r>
        <w:r w:rsidR="0035593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93A" w:rsidRPr="002523DB">
          <w:rPr>
            <w:rStyle w:val="Hyperlink"/>
            <w:noProof/>
          </w:rPr>
          <w:t>FLUXOS ALTERNATIVOS</w:t>
        </w:r>
        <w:r w:rsidR="003559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93A">
          <w:rPr>
            <w:noProof/>
            <w:webHidden/>
          </w:rPr>
          <w:instrText xml:space="preserve"> PAGEREF _Toc398228841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93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593A" w:rsidRDefault="00B8360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8842" w:history="1">
        <w:r w:rsidR="0035593A" w:rsidRPr="002523DB">
          <w:rPr>
            <w:rStyle w:val="Hyperlink"/>
            <w:iCs/>
            <w:noProof/>
          </w:rPr>
          <w:t>8.</w:t>
        </w:r>
        <w:r w:rsidR="0035593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93A" w:rsidRPr="002523DB">
          <w:rPr>
            <w:rStyle w:val="Hyperlink"/>
            <w:noProof/>
          </w:rPr>
          <w:t>FLUXOS DE EXCEÇÃO</w:t>
        </w:r>
        <w:r w:rsidR="003559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93A">
          <w:rPr>
            <w:noProof/>
            <w:webHidden/>
          </w:rPr>
          <w:instrText xml:space="preserve"> PAGEREF _Toc398228842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93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593A" w:rsidRDefault="00B8360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8843" w:history="1">
        <w:r w:rsidR="0035593A" w:rsidRPr="002523DB">
          <w:rPr>
            <w:rStyle w:val="Hyperlink"/>
            <w:noProof/>
          </w:rPr>
          <w:t>9.</w:t>
        </w:r>
        <w:r w:rsidR="0035593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93A" w:rsidRPr="002523DB">
          <w:rPr>
            <w:rStyle w:val="Hyperlink"/>
            <w:noProof/>
          </w:rPr>
          <w:t>PONTO DE INCLUSÃO</w:t>
        </w:r>
        <w:r w:rsidR="003559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93A">
          <w:rPr>
            <w:noProof/>
            <w:webHidden/>
          </w:rPr>
          <w:instrText xml:space="preserve"> PAGEREF _Toc398228843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93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593A" w:rsidRDefault="00B8360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8844" w:history="1">
        <w:r w:rsidR="0035593A" w:rsidRPr="002523DB">
          <w:rPr>
            <w:rStyle w:val="Hyperlink"/>
            <w:noProof/>
          </w:rPr>
          <w:t>10.</w:t>
        </w:r>
        <w:r w:rsidR="0035593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93A" w:rsidRPr="002523DB">
          <w:rPr>
            <w:rStyle w:val="Hyperlink"/>
            <w:noProof/>
          </w:rPr>
          <w:t>PONTOS DE EXTENSÃO</w:t>
        </w:r>
        <w:r w:rsidR="003559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93A">
          <w:rPr>
            <w:noProof/>
            <w:webHidden/>
          </w:rPr>
          <w:instrText xml:space="preserve"> PAGEREF _Toc398228844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93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593A" w:rsidRDefault="00B8360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8845" w:history="1">
        <w:r w:rsidR="0035593A" w:rsidRPr="002523DB">
          <w:rPr>
            <w:rStyle w:val="Hyperlink"/>
            <w:noProof/>
          </w:rPr>
          <w:t>11.</w:t>
        </w:r>
        <w:r w:rsidR="0035593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93A" w:rsidRPr="002523DB">
          <w:rPr>
            <w:rStyle w:val="Hyperlink"/>
            <w:noProof/>
          </w:rPr>
          <w:t>FREQUÊNCIA DE OCORRÊNCIA</w:t>
        </w:r>
        <w:r w:rsidR="003559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93A">
          <w:rPr>
            <w:noProof/>
            <w:webHidden/>
          </w:rPr>
          <w:instrText xml:space="preserve"> PAGEREF _Toc398228845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93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593A" w:rsidRDefault="00B8360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8846" w:history="1">
        <w:r w:rsidR="0035593A" w:rsidRPr="002523DB">
          <w:rPr>
            <w:rStyle w:val="Hyperlink"/>
            <w:noProof/>
          </w:rPr>
          <w:t>12.</w:t>
        </w:r>
        <w:r w:rsidR="0035593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93A" w:rsidRPr="002523DB">
          <w:rPr>
            <w:rStyle w:val="Hyperlink"/>
            <w:noProof/>
          </w:rPr>
          <w:t>REFERÊNCIAS</w:t>
        </w:r>
        <w:r w:rsidR="003559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93A">
          <w:rPr>
            <w:noProof/>
            <w:webHidden/>
          </w:rPr>
          <w:instrText xml:space="preserve"> PAGEREF _Toc398228846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93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593A" w:rsidRDefault="00B8360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8847" w:history="1">
        <w:r w:rsidR="0035593A" w:rsidRPr="002523DB">
          <w:rPr>
            <w:rStyle w:val="Hyperlink"/>
            <w:noProof/>
          </w:rPr>
          <w:t>13.</w:t>
        </w:r>
        <w:r w:rsidR="0035593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93A" w:rsidRPr="002523DB">
          <w:rPr>
            <w:rStyle w:val="Hyperlink"/>
            <w:noProof/>
          </w:rPr>
          <w:t>REFERÊNCIAS BIBLIOGRÁFICAS</w:t>
        </w:r>
        <w:r w:rsidR="003559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93A">
          <w:rPr>
            <w:noProof/>
            <w:webHidden/>
          </w:rPr>
          <w:instrText xml:space="preserve"> PAGEREF _Toc398228847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93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593A" w:rsidRDefault="00B8360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8848" w:history="1">
        <w:r w:rsidR="0035593A" w:rsidRPr="002523DB">
          <w:rPr>
            <w:rStyle w:val="Hyperlink"/>
            <w:noProof/>
          </w:rPr>
          <w:t>14.</w:t>
        </w:r>
        <w:r w:rsidR="0035593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93A" w:rsidRPr="002523DB">
          <w:rPr>
            <w:rStyle w:val="Hyperlink"/>
            <w:noProof/>
          </w:rPr>
          <w:t>ASSINATURAS</w:t>
        </w:r>
        <w:r w:rsidR="003559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93A">
          <w:rPr>
            <w:noProof/>
            <w:webHidden/>
          </w:rPr>
          <w:instrText xml:space="preserve"> PAGEREF _Toc398228848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93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B83605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8228835"/>
      <w:r>
        <w:t>INTRODUÇÃO</w:t>
      </w:r>
      <w:bookmarkEnd w:id="1"/>
    </w:p>
    <w:p w:rsidR="005D2501" w:rsidRPr="00D64F07" w:rsidRDefault="005D2501" w:rsidP="005D250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D64F07">
        <w:rPr>
          <w:i w:val="0"/>
          <w:iCs/>
          <w:color w:val="auto"/>
          <w:sz w:val="24"/>
          <w:szCs w:val="24"/>
        </w:rPr>
        <w:t>Este caso de uso descreve a funcionalid</w:t>
      </w:r>
      <w:r>
        <w:rPr>
          <w:i w:val="0"/>
          <w:iCs/>
          <w:color w:val="auto"/>
          <w:sz w:val="24"/>
          <w:szCs w:val="24"/>
        </w:rPr>
        <w:t xml:space="preserve">ade de </w:t>
      </w:r>
      <w:r w:rsidR="000A1FC9">
        <w:rPr>
          <w:i w:val="0"/>
          <w:iCs/>
          <w:color w:val="auto"/>
          <w:sz w:val="24"/>
          <w:szCs w:val="24"/>
        </w:rPr>
        <w:t>vincular</w:t>
      </w:r>
      <w:r w:rsidR="002145B3">
        <w:rPr>
          <w:i w:val="0"/>
          <w:iCs/>
          <w:color w:val="auto"/>
          <w:sz w:val="24"/>
          <w:szCs w:val="24"/>
        </w:rPr>
        <w:t xml:space="preserve"> os </w:t>
      </w:r>
      <w:r w:rsidR="000A1FC9">
        <w:rPr>
          <w:i w:val="0"/>
          <w:iCs/>
          <w:color w:val="auto"/>
          <w:sz w:val="24"/>
          <w:szCs w:val="24"/>
        </w:rPr>
        <w:t>participantes</w:t>
      </w:r>
      <w:r w:rsidR="00CE0AF7">
        <w:rPr>
          <w:i w:val="0"/>
          <w:iCs/>
          <w:color w:val="auto"/>
          <w:sz w:val="24"/>
          <w:szCs w:val="24"/>
        </w:rPr>
        <w:t xml:space="preserve"> </w:t>
      </w:r>
      <w:r w:rsidR="000A1FC9">
        <w:rPr>
          <w:i w:val="0"/>
          <w:iCs/>
          <w:color w:val="auto"/>
          <w:sz w:val="24"/>
          <w:szCs w:val="24"/>
        </w:rPr>
        <w:t>ao</w:t>
      </w:r>
      <w:r w:rsidR="002145B3">
        <w:rPr>
          <w:i w:val="0"/>
          <w:iCs/>
          <w:color w:val="auto"/>
          <w:sz w:val="24"/>
          <w:szCs w:val="24"/>
        </w:rPr>
        <w:t>s</w:t>
      </w:r>
      <w:r w:rsidR="000A1FC9">
        <w:rPr>
          <w:i w:val="0"/>
          <w:iCs/>
          <w:color w:val="auto"/>
          <w:sz w:val="24"/>
          <w:szCs w:val="24"/>
        </w:rPr>
        <w:t xml:space="preserve"> setor</w:t>
      </w:r>
      <w:r w:rsidR="002145B3">
        <w:rPr>
          <w:i w:val="0"/>
          <w:iCs/>
          <w:color w:val="auto"/>
          <w:sz w:val="24"/>
          <w:szCs w:val="24"/>
        </w:rPr>
        <w:t>es</w:t>
      </w:r>
      <w:r w:rsidR="000A1FC9">
        <w:rPr>
          <w:i w:val="0"/>
          <w:iCs/>
          <w:color w:val="auto"/>
          <w:sz w:val="24"/>
          <w:szCs w:val="24"/>
        </w:rPr>
        <w:t xml:space="preserve"> e ao</w:t>
      </w:r>
      <w:r w:rsidR="002145B3">
        <w:rPr>
          <w:i w:val="0"/>
          <w:iCs/>
          <w:color w:val="auto"/>
          <w:sz w:val="24"/>
          <w:szCs w:val="24"/>
        </w:rPr>
        <w:t>s grupos</w:t>
      </w:r>
      <w:r w:rsidR="00837B82">
        <w:rPr>
          <w:i w:val="0"/>
          <w:iCs/>
          <w:color w:val="auto"/>
          <w:sz w:val="24"/>
          <w:szCs w:val="24"/>
        </w:rPr>
        <w:t xml:space="preserve"> participantes em</w:t>
      </w:r>
      <w:r w:rsidR="00EF5C31">
        <w:rPr>
          <w:i w:val="0"/>
          <w:iCs/>
          <w:color w:val="auto"/>
          <w:sz w:val="24"/>
          <w:szCs w:val="24"/>
        </w:rPr>
        <w:t xml:space="preserve"> um</w:t>
      </w:r>
      <w:r w:rsidR="00837B82">
        <w:rPr>
          <w:i w:val="0"/>
          <w:iCs/>
          <w:color w:val="auto"/>
          <w:sz w:val="24"/>
          <w:szCs w:val="24"/>
        </w:rPr>
        <w:t xml:space="preserve"> determinado</w:t>
      </w:r>
      <w:r w:rsidR="00EF5C31">
        <w:rPr>
          <w:i w:val="0"/>
          <w:iCs/>
          <w:color w:val="auto"/>
          <w:sz w:val="24"/>
          <w:szCs w:val="24"/>
        </w:rPr>
        <w:t xml:space="preserve"> e</w:t>
      </w:r>
      <w:r w:rsidR="002145B3">
        <w:rPr>
          <w:i w:val="0"/>
          <w:iCs/>
          <w:color w:val="auto"/>
          <w:sz w:val="24"/>
          <w:szCs w:val="24"/>
        </w:rPr>
        <w:t>vento.</w:t>
      </w:r>
    </w:p>
    <w:p w:rsidR="005D2501" w:rsidRPr="005D2501" w:rsidRDefault="005D2501" w:rsidP="005D2501"/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8228836"/>
      <w:r>
        <w:t>ATOR</w:t>
      </w:r>
      <w:r w:rsidR="00516025">
        <w:t>ES</w:t>
      </w:r>
      <w:bookmarkEnd w:id="2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3A1469" w:rsidTr="009C1AC1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3A1469" w:rsidRDefault="003A1469" w:rsidP="009C1AC1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3A1469" w:rsidRDefault="003A1469" w:rsidP="009C1AC1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3A1469" w:rsidRPr="00A26677" w:rsidTr="009C1AC1">
        <w:trPr>
          <w:trHeight w:val="281"/>
        </w:trPr>
        <w:tc>
          <w:tcPr>
            <w:tcW w:w="1560" w:type="dxa"/>
          </w:tcPr>
          <w:p w:rsidR="003A1469" w:rsidRPr="00220105" w:rsidRDefault="003A1469" w:rsidP="009C1AC1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3A1469" w:rsidRPr="00220105" w:rsidRDefault="003A1469" w:rsidP="00CE0AF7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="00CE0AF7">
              <w:rPr>
                <w:rFonts w:eastAsia="Times New Roman" w:cs="Arial"/>
                <w:kern w:val="0"/>
                <w:sz w:val="20"/>
                <w:szCs w:val="20"/>
              </w:rPr>
              <w:t>permissão de vincular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os p</w:t>
            </w:r>
            <w:r w:rsidR="00CE0AF7">
              <w:rPr>
                <w:rFonts w:eastAsia="Times New Roman" w:cs="Arial"/>
                <w:kern w:val="0"/>
                <w:sz w:val="20"/>
                <w:szCs w:val="20"/>
              </w:rPr>
              <w:t>articipantes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aos seto</w:t>
            </w:r>
            <w:r w:rsidR="00FF2A67">
              <w:rPr>
                <w:rFonts w:eastAsia="Times New Roman" w:cs="Arial"/>
                <w:kern w:val="0"/>
                <w:sz w:val="20"/>
                <w:szCs w:val="20"/>
              </w:rPr>
              <w:t>res/grupo(s) de um determinado e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vento no sistema. </w:t>
            </w:r>
          </w:p>
        </w:tc>
      </w:tr>
      <w:tr w:rsidR="003A1469" w:rsidRPr="00A26677" w:rsidTr="009C1AC1">
        <w:trPr>
          <w:trHeight w:val="281"/>
        </w:trPr>
        <w:tc>
          <w:tcPr>
            <w:tcW w:w="1560" w:type="dxa"/>
          </w:tcPr>
          <w:p w:rsidR="003A1469" w:rsidRDefault="003A1469" w:rsidP="009C1AC1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3A1469" w:rsidRDefault="003A1469" w:rsidP="00CE0AF7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e consultar e visualizar os participantes que estão vinculados aos setores/grupo(s) de um determinado </w:t>
            </w:r>
            <w:r w:rsidR="00CE0AF7">
              <w:rPr>
                <w:rFonts w:eastAsia="Times New Roman" w:cs="Arial"/>
                <w:kern w:val="0"/>
                <w:sz w:val="20"/>
                <w:szCs w:val="20"/>
              </w:rPr>
              <w:t>e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vento no sistema.</w:t>
            </w:r>
          </w:p>
        </w:tc>
      </w:tr>
    </w:tbl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8228837"/>
      <w:r>
        <w:t>INTERESSADOS E INTERESSES</w:t>
      </w:r>
      <w:bookmarkEnd w:id="3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21516D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2D558C" w:rsidRDefault="002D558C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8228838"/>
      <w:r>
        <w:t>PRÉ-CONDIÇÕES</w:t>
      </w:r>
      <w:bookmarkEnd w:id="4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o(s) perfil(is)  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8228839"/>
      <w:r>
        <w:t>GARANTIA DE SUCESSO (PÓS-CONDIÇÕES)</w:t>
      </w:r>
      <w:bookmarkStart w:id="6" w:name="_GoBack"/>
      <w:bookmarkEnd w:id="5"/>
      <w:bookmarkEnd w:id="6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987DD2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8228840"/>
      <w:r>
        <w:t>FLUXO PRINCIPAL</w:t>
      </w:r>
      <w:bookmarkEnd w:id="7"/>
    </w:p>
    <w:p w:rsidR="00267603" w:rsidRDefault="00DA22FF" w:rsidP="002D558C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Vincular Setor/Grupo</w:t>
      </w:r>
    </w:p>
    <w:p w:rsidR="002D558C" w:rsidRPr="002D558C" w:rsidRDefault="002D558C" w:rsidP="002D558C"/>
    <w:p w:rsidR="002E1CE0" w:rsidRPr="00787DA4" w:rsidRDefault="002E1CE0" w:rsidP="002E1CE0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787DA4">
        <w:rPr>
          <w:i w:val="0"/>
          <w:iCs/>
          <w:color w:val="auto"/>
          <w:sz w:val="24"/>
          <w:szCs w:val="24"/>
        </w:rPr>
        <w:t>Este fluxo tem início</w:t>
      </w:r>
      <w:r>
        <w:rPr>
          <w:i w:val="0"/>
          <w:iCs/>
          <w:color w:val="auto"/>
          <w:sz w:val="24"/>
          <w:szCs w:val="24"/>
        </w:rPr>
        <w:t xml:space="preserve"> qua</w:t>
      </w:r>
      <w:r w:rsidR="00316F2C">
        <w:rPr>
          <w:i w:val="0"/>
          <w:iCs/>
          <w:color w:val="auto"/>
          <w:sz w:val="24"/>
          <w:szCs w:val="24"/>
        </w:rPr>
        <w:t>ndo o ator aciona a opção “V</w:t>
      </w:r>
      <w:r>
        <w:rPr>
          <w:i w:val="0"/>
          <w:iCs/>
          <w:color w:val="auto"/>
          <w:sz w:val="24"/>
          <w:szCs w:val="24"/>
        </w:rPr>
        <w:t>incular setor/grupo</w:t>
      </w:r>
      <w:r w:rsidR="00316F2C">
        <w:rPr>
          <w:i w:val="0"/>
          <w:iCs/>
          <w:color w:val="auto"/>
          <w:sz w:val="24"/>
          <w:szCs w:val="24"/>
        </w:rPr>
        <w:t>”</w:t>
      </w:r>
      <w:r>
        <w:rPr>
          <w:i w:val="0"/>
          <w:iCs/>
          <w:color w:val="auto"/>
          <w:sz w:val="24"/>
          <w:szCs w:val="24"/>
        </w:rPr>
        <w:t xml:space="preserve"> no caso de uso </w:t>
      </w:r>
      <w:r w:rsidRPr="009D58C6">
        <w:rPr>
          <w:b/>
          <w:i w:val="0"/>
          <w:iCs/>
          <w:color w:val="auto"/>
          <w:sz w:val="24"/>
          <w:szCs w:val="24"/>
        </w:rPr>
        <w:t>UC00</w:t>
      </w:r>
      <w:r>
        <w:rPr>
          <w:b/>
          <w:i w:val="0"/>
          <w:iCs/>
          <w:color w:val="auto"/>
          <w:sz w:val="24"/>
          <w:szCs w:val="24"/>
        </w:rPr>
        <w:t>4</w:t>
      </w:r>
      <w:r w:rsidRPr="009D58C6">
        <w:rPr>
          <w:b/>
          <w:i w:val="0"/>
          <w:iCs/>
          <w:color w:val="auto"/>
          <w:sz w:val="24"/>
          <w:szCs w:val="24"/>
        </w:rPr>
        <w:t xml:space="preserve">_Manter </w:t>
      </w:r>
      <w:r>
        <w:rPr>
          <w:b/>
          <w:i w:val="0"/>
          <w:iCs/>
          <w:color w:val="auto"/>
          <w:sz w:val="24"/>
          <w:szCs w:val="24"/>
        </w:rPr>
        <w:t>Lista Convidados</w:t>
      </w:r>
      <w:r>
        <w:rPr>
          <w:i w:val="0"/>
          <w:iCs/>
          <w:color w:val="auto"/>
          <w:sz w:val="24"/>
          <w:szCs w:val="24"/>
        </w:rPr>
        <w:t>;</w:t>
      </w:r>
    </w:p>
    <w:p w:rsidR="00AE311E" w:rsidRDefault="00270D66" w:rsidP="00C71340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8" w:name="_Ref391883964"/>
      <w:bookmarkStart w:id="9" w:name="_Ref384656911"/>
      <w:r w:rsidRPr="00AE311E">
        <w:rPr>
          <w:i w:val="0"/>
          <w:iCs/>
          <w:color w:val="auto"/>
          <w:sz w:val="24"/>
          <w:szCs w:val="24"/>
        </w:rPr>
        <w:t xml:space="preserve">O ator seleciona um ou mais </w:t>
      </w:r>
      <w:r w:rsidR="00AE311E" w:rsidRPr="00AE311E">
        <w:rPr>
          <w:i w:val="0"/>
          <w:iCs/>
          <w:color w:val="auto"/>
          <w:sz w:val="24"/>
          <w:szCs w:val="24"/>
        </w:rPr>
        <w:t xml:space="preserve">participante(s) na Lista de Convidados da </w:t>
      </w:r>
      <w:r w:rsidR="00F9579B">
        <w:rPr>
          <w:i w:val="0"/>
          <w:iCs/>
          <w:color w:val="auto"/>
          <w:sz w:val="24"/>
          <w:szCs w:val="24"/>
        </w:rPr>
        <w:t>"</w:t>
      </w:r>
      <w:r w:rsidR="00AE311E">
        <w:rPr>
          <w:i w:val="0"/>
          <w:iCs/>
          <w:color w:val="auto"/>
          <w:sz w:val="24"/>
          <w:szCs w:val="24"/>
        </w:rPr>
        <w:t>Tela Consultar Lista de Convidados</w:t>
      </w:r>
      <w:r w:rsidR="00B86C81">
        <w:rPr>
          <w:i w:val="0"/>
          <w:iCs/>
          <w:color w:val="auto"/>
          <w:sz w:val="24"/>
          <w:szCs w:val="24"/>
        </w:rPr>
        <w:t xml:space="preserve"> </w:t>
      </w:r>
      <w:r w:rsidR="00A5213E">
        <w:rPr>
          <w:i w:val="0"/>
          <w:iCs/>
          <w:color w:val="auto"/>
          <w:sz w:val="24"/>
          <w:szCs w:val="24"/>
        </w:rPr>
        <w:t>–</w:t>
      </w:r>
      <w:r w:rsidR="00B86C81">
        <w:rPr>
          <w:i w:val="0"/>
          <w:iCs/>
          <w:color w:val="auto"/>
          <w:sz w:val="24"/>
          <w:szCs w:val="24"/>
        </w:rPr>
        <w:t xml:space="preserve"> </w:t>
      </w:r>
      <w:r w:rsidR="00A5213E">
        <w:rPr>
          <w:i w:val="0"/>
          <w:iCs/>
          <w:color w:val="auto"/>
          <w:sz w:val="24"/>
          <w:szCs w:val="24"/>
        </w:rPr>
        <w:t>UC004_Manter Lista de Convidados</w:t>
      </w:r>
      <w:r w:rsidR="00F9579B">
        <w:rPr>
          <w:i w:val="0"/>
          <w:iCs/>
          <w:color w:val="auto"/>
          <w:sz w:val="24"/>
          <w:szCs w:val="24"/>
        </w:rPr>
        <w:t xml:space="preserve">", </w:t>
      </w:r>
      <w:bookmarkEnd w:id="8"/>
      <w:r w:rsidR="00A47E0A" w:rsidRPr="00A47E0A">
        <w:rPr>
          <w:b/>
          <w:i w:val="0"/>
          <w:iCs/>
          <w:color w:val="auto"/>
          <w:sz w:val="24"/>
          <w:szCs w:val="24"/>
        </w:rPr>
        <w:t>[</w:t>
      </w:r>
      <w:r w:rsidR="00B83605">
        <w:rPr>
          <w:b/>
          <w:i w:val="0"/>
          <w:iCs/>
          <w:color w:val="auto"/>
          <w:sz w:val="24"/>
          <w:szCs w:val="24"/>
        </w:rPr>
        <w:fldChar w:fldCharType="begin"/>
      </w:r>
      <w:r w:rsidR="00A47E0A">
        <w:rPr>
          <w:b/>
          <w:i w:val="0"/>
          <w:iCs/>
          <w:color w:val="auto"/>
          <w:sz w:val="24"/>
          <w:szCs w:val="24"/>
        </w:rPr>
        <w:instrText xml:space="preserve"> REF _Ref391883626 \r \h </w:instrText>
      </w:r>
      <w:r w:rsidR="00B83605">
        <w:rPr>
          <w:b/>
          <w:i w:val="0"/>
          <w:iCs/>
          <w:color w:val="auto"/>
          <w:sz w:val="24"/>
          <w:szCs w:val="24"/>
        </w:rPr>
      </w:r>
      <w:r w:rsidR="00B83605">
        <w:rPr>
          <w:b/>
          <w:i w:val="0"/>
          <w:iCs/>
          <w:color w:val="auto"/>
          <w:sz w:val="24"/>
          <w:szCs w:val="24"/>
        </w:rPr>
        <w:fldChar w:fldCharType="separate"/>
      </w:r>
      <w:r w:rsidR="00A47E0A">
        <w:rPr>
          <w:b/>
          <w:i w:val="0"/>
          <w:iCs/>
          <w:color w:val="auto"/>
          <w:sz w:val="24"/>
          <w:szCs w:val="24"/>
        </w:rPr>
        <w:t>FA-2</w:t>
      </w:r>
      <w:r w:rsidR="00B83605">
        <w:rPr>
          <w:b/>
          <w:i w:val="0"/>
          <w:iCs/>
          <w:color w:val="auto"/>
          <w:sz w:val="24"/>
          <w:szCs w:val="24"/>
        </w:rPr>
        <w:fldChar w:fldCharType="end"/>
      </w:r>
      <w:r w:rsidR="00A47E0A" w:rsidRPr="00A47E0A">
        <w:rPr>
          <w:b/>
          <w:i w:val="0"/>
          <w:iCs/>
          <w:color w:val="auto"/>
          <w:sz w:val="24"/>
          <w:szCs w:val="24"/>
        </w:rPr>
        <w:t>]</w:t>
      </w:r>
    </w:p>
    <w:p w:rsidR="00565989" w:rsidRDefault="00565989" w:rsidP="00C71340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 ator aciona a opção "Vincular Setor/Grupo";</w:t>
      </w:r>
    </w:p>
    <w:p w:rsidR="00C71340" w:rsidRPr="00837B82" w:rsidRDefault="00C71340" w:rsidP="008371D3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837B82">
        <w:rPr>
          <w:i w:val="0"/>
          <w:iCs/>
          <w:color w:val="auto"/>
          <w:sz w:val="24"/>
          <w:szCs w:val="24"/>
        </w:rPr>
        <w:t xml:space="preserve">O sistema recupera a lista de setor(es) e a lista </w:t>
      </w:r>
      <w:r w:rsidR="00985108">
        <w:rPr>
          <w:i w:val="0"/>
          <w:iCs/>
          <w:color w:val="auto"/>
          <w:sz w:val="24"/>
          <w:szCs w:val="24"/>
        </w:rPr>
        <w:t xml:space="preserve">de </w:t>
      </w:r>
      <w:r w:rsidRPr="00837B82">
        <w:rPr>
          <w:i w:val="0"/>
          <w:iCs/>
          <w:color w:val="auto"/>
          <w:sz w:val="24"/>
          <w:szCs w:val="24"/>
        </w:rPr>
        <w:t xml:space="preserve">grupo(s) </w:t>
      </w:r>
      <w:r w:rsidR="0043100E">
        <w:rPr>
          <w:i w:val="0"/>
          <w:iCs/>
          <w:color w:val="auto"/>
          <w:sz w:val="24"/>
          <w:szCs w:val="24"/>
        </w:rPr>
        <w:t>participantes</w:t>
      </w:r>
      <w:r w:rsidR="003C5ECF">
        <w:rPr>
          <w:i w:val="0"/>
          <w:iCs/>
          <w:color w:val="auto"/>
          <w:sz w:val="24"/>
          <w:szCs w:val="24"/>
        </w:rPr>
        <w:t xml:space="preserve">; </w:t>
      </w:r>
      <w:r w:rsidR="003C5ECF" w:rsidRPr="003C5ECF">
        <w:rPr>
          <w:b/>
          <w:i w:val="0"/>
          <w:iCs/>
          <w:color w:val="auto"/>
          <w:sz w:val="24"/>
          <w:szCs w:val="24"/>
        </w:rPr>
        <w:t>[RN1</w:t>
      </w:r>
      <w:r w:rsidR="003C5ECF">
        <w:rPr>
          <w:b/>
          <w:i w:val="0"/>
          <w:iCs/>
          <w:color w:val="auto"/>
          <w:sz w:val="24"/>
          <w:szCs w:val="24"/>
        </w:rPr>
        <w:t>4</w:t>
      </w:r>
      <w:r w:rsidR="003C5ECF" w:rsidRPr="003C5ECF">
        <w:rPr>
          <w:b/>
          <w:i w:val="0"/>
          <w:iCs/>
          <w:color w:val="auto"/>
          <w:sz w:val="24"/>
          <w:szCs w:val="24"/>
        </w:rPr>
        <w:t>-04]</w:t>
      </w:r>
    </w:p>
    <w:p w:rsidR="00C71340" w:rsidRDefault="00565989" w:rsidP="008371D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0" w:name="_Ref390178781"/>
      <w:r w:rsidRPr="00837B82">
        <w:rPr>
          <w:i w:val="0"/>
          <w:iCs/>
          <w:color w:val="auto"/>
          <w:sz w:val="24"/>
          <w:szCs w:val="24"/>
        </w:rPr>
        <w:t xml:space="preserve">O sistema apresenta </w:t>
      </w:r>
      <w:r w:rsidR="003744BC" w:rsidRPr="00837B82">
        <w:rPr>
          <w:i w:val="0"/>
          <w:iCs/>
          <w:color w:val="auto"/>
          <w:sz w:val="24"/>
          <w:szCs w:val="24"/>
        </w:rPr>
        <w:t xml:space="preserve">a lista de setor(es) e a lista </w:t>
      </w:r>
      <w:r w:rsidR="00CF281F">
        <w:rPr>
          <w:i w:val="0"/>
          <w:iCs/>
          <w:color w:val="auto"/>
          <w:sz w:val="24"/>
          <w:szCs w:val="24"/>
        </w:rPr>
        <w:t xml:space="preserve">de </w:t>
      </w:r>
      <w:r w:rsidR="003744BC" w:rsidRPr="00837B82">
        <w:rPr>
          <w:i w:val="0"/>
          <w:iCs/>
          <w:color w:val="auto"/>
          <w:sz w:val="24"/>
          <w:szCs w:val="24"/>
        </w:rPr>
        <w:t xml:space="preserve">grupo(s) </w:t>
      </w:r>
      <w:r w:rsidR="00502D3B">
        <w:rPr>
          <w:i w:val="0"/>
          <w:iCs/>
          <w:color w:val="auto"/>
          <w:sz w:val="24"/>
          <w:szCs w:val="24"/>
        </w:rPr>
        <w:t xml:space="preserve">participante(s) </w:t>
      </w:r>
      <w:r w:rsidR="00603420" w:rsidRPr="00837B82">
        <w:rPr>
          <w:i w:val="0"/>
          <w:iCs/>
          <w:color w:val="auto"/>
          <w:sz w:val="24"/>
          <w:szCs w:val="24"/>
        </w:rPr>
        <w:t>na</w:t>
      </w:r>
      <w:r w:rsidR="003744BC" w:rsidRPr="00837B82">
        <w:rPr>
          <w:i w:val="0"/>
          <w:iCs/>
          <w:color w:val="auto"/>
          <w:sz w:val="24"/>
          <w:szCs w:val="24"/>
        </w:rPr>
        <w:t xml:space="preserve"> "Tela </w:t>
      </w:r>
      <w:r w:rsidRPr="00837B82">
        <w:rPr>
          <w:i w:val="0"/>
          <w:iCs/>
          <w:color w:val="auto"/>
          <w:sz w:val="24"/>
          <w:szCs w:val="24"/>
        </w:rPr>
        <w:t xml:space="preserve"> </w:t>
      </w:r>
      <w:r w:rsidR="003744BC" w:rsidRPr="00837B82">
        <w:rPr>
          <w:i w:val="0"/>
          <w:iCs/>
          <w:color w:val="auto"/>
          <w:sz w:val="24"/>
          <w:szCs w:val="24"/>
        </w:rPr>
        <w:t xml:space="preserve">Vincular </w:t>
      </w:r>
      <w:r w:rsidR="003744BC" w:rsidRPr="00502D3B">
        <w:rPr>
          <w:i w:val="0"/>
          <w:iCs/>
          <w:color w:val="auto"/>
          <w:sz w:val="24"/>
          <w:szCs w:val="24"/>
        </w:rPr>
        <w:t>Participan</w:t>
      </w:r>
      <w:r w:rsidR="007E7843" w:rsidRPr="00502D3B">
        <w:rPr>
          <w:i w:val="0"/>
          <w:iCs/>
          <w:color w:val="auto"/>
          <w:sz w:val="24"/>
          <w:szCs w:val="24"/>
        </w:rPr>
        <w:t>te(s) ao Setor/Grupo -2.2.1</w:t>
      </w:r>
      <w:r w:rsidR="0056572E">
        <w:rPr>
          <w:i w:val="0"/>
          <w:iCs/>
          <w:color w:val="auto"/>
          <w:sz w:val="24"/>
          <w:szCs w:val="24"/>
        </w:rPr>
        <w:t>”;</w:t>
      </w:r>
      <w:r w:rsidR="007E7843" w:rsidRPr="006F3B5E">
        <w:rPr>
          <w:rFonts w:cs="Times New Roman"/>
          <w:i w:val="0"/>
          <w:iCs/>
          <w:color w:val="auto"/>
          <w:sz w:val="24"/>
          <w:szCs w:val="24"/>
        </w:rPr>
        <w:t xml:space="preserve"> </w:t>
      </w:r>
      <w:r w:rsidR="003744BC" w:rsidRPr="00837B82">
        <w:rPr>
          <w:b/>
          <w:i w:val="0"/>
          <w:iCs/>
          <w:color w:val="auto"/>
          <w:sz w:val="24"/>
          <w:szCs w:val="24"/>
        </w:rPr>
        <w:t>[IT0</w:t>
      </w:r>
      <w:r w:rsidR="00217694" w:rsidRPr="00837B82">
        <w:rPr>
          <w:b/>
          <w:i w:val="0"/>
          <w:iCs/>
          <w:color w:val="auto"/>
          <w:sz w:val="24"/>
          <w:szCs w:val="24"/>
        </w:rPr>
        <w:t>1</w:t>
      </w:r>
      <w:r w:rsidR="003744BC" w:rsidRPr="00837B82">
        <w:rPr>
          <w:b/>
          <w:i w:val="0"/>
          <w:iCs/>
          <w:color w:val="auto"/>
          <w:sz w:val="24"/>
          <w:szCs w:val="24"/>
        </w:rPr>
        <w:t>4]</w:t>
      </w:r>
      <w:r w:rsidR="00C12215">
        <w:rPr>
          <w:b/>
          <w:i w:val="0"/>
          <w:iCs/>
          <w:color w:val="auto"/>
          <w:sz w:val="24"/>
          <w:szCs w:val="24"/>
        </w:rPr>
        <w:t xml:space="preserve"> </w:t>
      </w:r>
      <w:r w:rsidR="00C12215" w:rsidRPr="00837B82">
        <w:rPr>
          <w:b/>
          <w:i w:val="0"/>
          <w:iCs/>
          <w:color w:val="auto"/>
          <w:sz w:val="24"/>
          <w:szCs w:val="24"/>
        </w:rPr>
        <w:t>[</w:t>
      </w:r>
      <w:r w:rsidR="00B83605">
        <w:rPr>
          <w:b/>
          <w:i w:val="0"/>
          <w:iCs/>
          <w:color w:val="auto"/>
          <w:sz w:val="24"/>
          <w:szCs w:val="24"/>
        </w:rPr>
        <w:fldChar w:fldCharType="begin"/>
      </w:r>
      <w:r w:rsidR="007E7843" w:rsidRPr="007E7843">
        <w:rPr>
          <w:b/>
          <w:i w:val="0"/>
          <w:iCs/>
          <w:color w:val="auto"/>
          <w:sz w:val="24"/>
          <w:szCs w:val="24"/>
        </w:rPr>
        <w:instrText xml:space="preserve"> REF _</w:instrText>
      </w:r>
      <w:r w:rsidR="00C12215">
        <w:rPr>
          <w:b/>
          <w:i w:val="0"/>
          <w:iCs/>
          <w:color w:val="auto"/>
          <w:sz w:val="24"/>
          <w:szCs w:val="24"/>
        </w:rPr>
        <w:instrText xml:space="preserve">Ref384396610 \w \h </w:instrText>
      </w:r>
      <w:r w:rsidR="00B83605">
        <w:rPr>
          <w:b/>
          <w:i w:val="0"/>
          <w:iCs/>
          <w:color w:val="auto"/>
          <w:sz w:val="24"/>
          <w:szCs w:val="24"/>
        </w:rPr>
      </w:r>
      <w:r w:rsidR="00B83605">
        <w:rPr>
          <w:b/>
          <w:i w:val="0"/>
          <w:iCs/>
          <w:color w:val="auto"/>
          <w:sz w:val="24"/>
          <w:szCs w:val="24"/>
        </w:rPr>
        <w:fldChar w:fldCharType="separate"/>
      </w:r>
      <w:r w:rsidR="00C12215">
        <w:rPr>
          <w:b/>
          <w:i w:val="0"/>
          <w:iCs/>
          <w:color w:val="auto"/>
          <w:sz w:val="24"/>
          <w:szCs w:val="24"/>
        </w:rPr>
        <w:t>FA-1</w:t>
      </w:r>
      <w:r w:rsidR="00B83605">
        <w:rPr>
          <w:b/>
          <w:i w:val="0"/>
          <w:iCs/>
          <w:color w:val="auto"/>
          <w:sz w:val="24"/>
          <w:szCs w:val="24"/>
        </w:rPr>
        <w:fldChar w:fldCharType="end"/>
      </w:r>
      <w:r w:rsidR="00C12215">
        <w:rPr>
          <w:b/>
          <w:i w:val="0"/>
          <w:iCs/>
          <w:color w:val="auto"/>
          <w:sz w:val="24"/>
          <w:szCs w:val="24"/>
        </w:rPr>
        <w:t>]</w:t>
      </w:r>
      <w:bookmarkEnd w:id="10"/>
    </w:p>
    <w:p w:rsidR="008C11F7" w:rsidRDefault="008C11F7" w:rsidP="008371D3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11" w:name="_Ref398218065"/>
      <w:r>
        <w:rPr>
          <w:i w:val="0"/>
          <w:iCs/>
          <w:color w:val="auto"/>
          <w:sz w:val="24"/>
          <w:szCs w:val="24"/>
        </w:rPr>
        <w:t>O ator seleciona o setor e/ou o grupo que deseja vincular</w:t>
      </w:r>
      <w:r w:rsidR="00C12215">
        <w:rPr>
          <w:i w:val="0"/>
          <w:iCs/>
          <w:color w:val="auto"/>
          <w:sz w:val="24"/>
          <w:szCs w:val="24"/>
        </w:rPr>
        <w:t xml:space="preserve"> ao</w:t>
      </w:r>
      <w:r w:rsidR="00837B82">
        <w:rPr>
          <w:i w:val="0"/>
          <w:iCs/>
          <w:color w:val="auto"/>
          <w:sz w:val="24"/>
          <w:szCs w:val="24"/>
        </w:rPr>
        <w:t>(s)</w:t>
      </w:r>
      <w:r w:rsidR="00C12215">
        <w:rPr>
          <w:i w:val="0"/>
          <w:iCs/>
          <w:color w:val="auto"/>
          <w:sz w:val="24"/>
          <w:szCs w:val="24"/>
        </w:rPr>
        <w:t xml:space="preserve"> participante</w:t>
      </w:r>
      <w:r w:rsidR="00837B82">
        <w:rPr>
          <w:i w:val="0"/>
          <w:iCs/>
          <w:color w:val="auto"/>
          <w:sz w:val="24"/>
          <w:szCs w:val="24"/>
        </w:rPr>
        <w:t>(s)</w:t>
      </w:r>
      <w:r w:rsidR="00551FB3">
        <w:rPr>
          <w:i w:val="0"/>
          <w:iCs/>
          <w:color w:val="auto"/>
          <w:sz w:val="24"/>
          <w:szCs w:val="24"/>
        </w:rPr>
        <w:t>;</w:t>
      </w:r>
      <w:bookmarkEnd w:id="11"/>
    </w:p>
    <w:p w:rsidR="00551FB3" w:rsidRPr="0071423E" w:rsidRDefault="00551FB3" w:rsidP="008371D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Cs w:val="24"/>
        </w:rPr>
      </w:pPr>
      <w:bookmarkStart w:id="12" w:name="_Ref390238305"/>
      <w:bookmarkStart w:id="13" w:name="_Ref390240611"/>
      <w:r w:rsidRPr="0071423E">
        <w:rPr>
          <w:rFonts w:ascii="Arial" w:hAnsi="Arial" w:cs="Arial"/>
          <w:szCs w:val="24"/>
        </w:rPr>
        <w:t>O ator aciona a opção “Salvar”;</w:t>
      </w:r>
      <w:bookmarkEnd w:id="12"/>
      <w:r w:rsidRPr="0071423E">
        <w:rPr>
          <w:rFonts w:ascii="Arial" w:hAnsi="Arial" w:cs="Arial"/>
          <w:szCs w:val="24"/>
        </w:rPr>
        <w:t xml:space="preserve"> </w:t>
      </w:r>
      <w:r w:rsidR="00081D8C" w:rsidRPr="00081D8C">
        <w:rPr>
          <w:rFonts w:ascii="Arial" w:hAnsi="Arial" w:cs="Arial"/>
          <w:b/>
          <w:szCs w:val="24"/>
        </w:rPr>
        <w:t>[</w:t>
      </w:r>
      <w:r w:rsidR="00B83605">
        <w:rPr>
          <w:rFonts w:ascii="Arial" w:hAnsi="Arial" w:cs="Arial"/>
          <w:b/>
          <w:szCs w:val="24"/>
        </w:rPr>
        <w:fldChar w:fldCharType="begin"/>
      </w:r>
      <w:r w:rsidR="00081D8C">
        <w:rPr>
          <w:rFonts w:ascii="Arial" w:hAnsi="Arial" w:cs="Arial"/>
          <w:b/>
          <w:szCs w:val="24"/>
        </w:rPr>
        <w:instrText xml:space="preserve"> REF _Ref384396610 \r \h </w:instrText>
      </w:r>
      <w:r w:rsidR="00B83605">
        <w:rPr>
          <w:rFonts w:ascii="Arial" w:hAnsi="Arial" w:cs="Arial"/>
          <w:b/>
          <w:szCs w:val="24"/>
        </w:rPr>
      </w:r>
      <w:r w:rsidR="00B83605">
        <w:rPr>
          <w:rFonts w:ascii="Arial" w:hAnsi="Arial" w:cs="Arial"/>
          <w:b/>
          <w:szCs w:val="24"/>
        </w:rPr>
        <w:fldChar w:fldCharType="separate"/>
      </w:r>
      <w:r w:rsidR="00081D8C">
        <w:rPr>
          <w:rFonts w:ascii="Arial" w:hAnsi="Arial" w:cs="Arial"/>
          <w:b/>
          <w:szCs w:val="24"/>
        </w:rPr>
        <w:t>FA-1</w:t>
      </w:r>
      <w:r w:rsidR="00B83605">
        <w:rPr>
          <w:rFonts w:ascii="Arial" w:hAnsi="Arial" w:cs="Arial"/>
          <w:b/>
          <w:szCs w:val="24"/>
        </w:rPr>
        <w:fldChar w:fldCharType="end"/>
      </w:r>
      <w:r w:rsidR="00081D8C" w:rsidRPr="00081D8C">
        <w:rPr>
          <w:rFonts w:ascii="Arial" w:hAnsi="Arial" w:cs="Arial"/>
          <w:b/>
          <w:szCs w:val="24"/>
        </w:rPr>
        <w:t>]</w:t>
      </w:r>
      <w:bookmarkEnd w:id="13"/>
    </w:p>
    <w:p w:rsidR="008C11F7" w:rsidRDefault="00551FB3" w:rsidP="008371D3">
      <w:pPr>
        <w:pStyle w:val="Instruo"/>
        <w:numPr>
          <w:ilvl w:val="0"/>
          <w:numId w:val="4"/>
        </w:numPr>
        <w:jc w:val="both"/>
        <w:rPr>
          <w:b/>
          <w:bCs/>
          <w:i w:val="0"/>
          <w:color w:val="auto"/>
          <w:sz w:val="24"/>
          <w:szCs w:val="24"/>
        </w:rPr>
      </w:pPr>
      <w:bookmarkStart w:id="14" w:name="_Ref391882492"/>
      <w:r w:rsidRPr="0071423E">
        <w:rPr>
          <w:i w:val="0"/>
          <w:color w:val="auto"/>
          <w:sz w:val="24"/>
          <w:szCs w:val="24"/>
        </w:rPr>
        <w:t>O sistema valida os dados informados</w:t>
      </w:r>
      <w:r w:rsidRPr="00EE28F6">
        <w:rPr>
          <w:bCs/>
          <w:i w:val="0"/>
          <w:color w:val="auto"/>
          <w:sz w:val="24"/>
          <w:szCs w:val="24"/>
        </w:rPr>
        <w:t>;</w:t>
      </w:r>
      <w:r w:rsidR="001C0DDE" w:rsidRPr="0071423E">
        <w:rPr>
          <w:b/>
          <w:bCs/>
          <w:i w:val="0"/>
          <w:color w:val="auto"/>
          <w:sz w:val="24"/>
          <w:szCs w:val="24"/>
        </w:rPr>
        <w:t xml:space="preserve"> </w:t>
      </w:r>
      <w:r w:rsidR="00790C4D" w:rsidRPr="0071423E">
        <w:rPr>
          <w:b/>
          <w:bCs/>
          <w:i w:val="0"/>
          <w:color w:val="auto"/>
          <w:sz w:val="24"/>
          <w:szCs w:val="24"/>
        </w:rPr>
        <w:t>[RN14–01] [RN14-02]</w:t>
      </w:r>
      <w:r w:rsidR="00D4354F" w:rsidRPr="0071423E">
        <w:rPr>
          <w:b/>
          <w:bCs/>
          <w:i w:val="0"/>
          <w:color w:val="auto"/>
          <w:sz w:val="24"/>
          <w:szCs w:val="24"/>
        </w:rPr>
        <w:t xml:space="preserve"> [RN14–03]</w:t>
      </w:r>
      <w:r w:rsidR="004E6429" w:rsidRPr="0071423E">
        <w:rPr>
          <w:b/>
          <w:bCs/>
          <w:i w:val="0"/>
          <w:color w:val="auto"/>
          <w:sz w:val="24"/>
          <w:szCs w:val="24"/>
        </w:rPr>
        <w:t xml:space="preserve"> [</w:t>
      </w:r>
      <w:fldSimple w:instr=" REF _Ref390179525 \w \h  \* MERGEFORMAT ">
        <w:r w:rsidR="00D12874" w:rsidRPr="0071423E">
          <w:rPr>
            <w:b/>
            <w:bCs/>
            <w:i w:val="0"/>
            <w:color w:val="auto"/>
            <w:sz w:val="24"/>
            <w:szCs w:val="24"/>
          </w:rPr>
          <w:t>FE-1</w:t>
        </w:r>
      </w:fldSimple>
      <w:r w:rsidR="004E6429" w:rsidRPr="0071423E">
        <w:rPr>
          <w:b/>
          <w:bCs/>
          <w:i w:val="0"/>
          <w:color w:val="auto"/>
          <w:sz w:val="24"/>
          <w:szCs w:val="24"/>
        </w:rPr>
        <w:t>]</w:t>
      </w:r>
      <w:bookmarkEnd w:id="14"/>
    </w:p>
    <w:p w:rsidR="00EC71DD" w:rsidRPr="00EC71DD" w:rsidRDefault="00EC71DD" w:rsidP="00EC71DD"/>
    <w:p w:rsidR="00EC71DD" w:rsidRPr="0071423E" w:rsidRDefault="00EC71DD" w:rsidP="00F96FEE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5" w:name="_Ref385244524"/>
      <w:bookmarkStart w:id="16" w:name="_Ref390183127"/>
      <w:bookmarkStart w:id="17" w:name="_Ref384908327"/>
      <w:bookmarkEnd w:id="9"/>
      <w:r w:rsidRPr="0071423E">
        <w:rPr>
          <w:i w:val="0"/>
          <w:color w:val="auto"/>
          <w:sz w:val="24"/>
          <w:szCs w:val="24"/>
        </w:rPr>
        <w:lastRenderedPageBreak/>
        <w:t>O sistema grava o registro;</w:t>
      </w:r>
      <w:bookmarkEnd w:id="15"/>
      <w:r w:rsidR="0071423E">
        <w:rPr>
          <w:i w:val="0"/>
          <w:color w:val="auto"/>
          <w:sz w:val="24"/>
          <w:szCs w:val="24"/>
        </w:rPr>
        <w:t xml:space="preserve"> </w:t>
      </w:r>
      <w:r w:rsidR="0071423E" w:rsidRPr="0071423E">
        <w:rPr>
          <w:b/>
          <w:i w:val="0"/>
          <w:color w:val="auto"/>
          <w:sz w:val="24"/>
          <w:szCs w:val="24"/>
        </w:rPr>
        <w:t>[</w:t>
      </w:r>
      <w:r w:rsidR="00B83605">
        <w:rPr>
          <w:b/>
          <w:i w:val="0"/>
          <w:color w:val="auto"/>
          <w:sz w:val="24"/>
          <w:szCs w:val="24"/>
        </w:rPr>
        <w:fldChar w:fldCharType="begin"/>
      </w:r>
      <w:r w:rsidR="0071423E">
        <w:rPr>
          <w:b/>
          <w:i w:val="0"/>
          <w:color w:val="auto"/>
          <w:sz w:val="24"/>
          <w:szCs w:val="24"/>
        </w:rPr>
        <w:instrText xml:space="preserve"> REF _Ref389578301 \w \h </w:instrText>
      </w:r>
      <w:r w:rsidR="00B83605">
        <w:rPr>
          <w:b/>
          <w:i w:val="0"/>
          <w:color w:val="auto"/>
          <w:sz w:val="24"/>
          <w:szCs w:val="24"/>
        </w:rPr>
      </w:r>
      <w:r w:rsidR="00B83605">
        <w:rPr>
          <w:b/>
          <w:i w:val="0"/>
          <w:color w:val="auto"/>
          <w:sz w:val="24"/>
          <w:szCs w:val="24"/>
        </w:rPr>
        <w:fldChar w:fldCharType="separate"/>
      </w:r>
      <w:r w:rsidR="0071423E">
        <w:rPr>
          <w:b/>
          <w:i w:val="0"/>
          <w:color w:val="auto"/>
          <w:sz w:val="24"/>
          <w:szCs w:val="24"/>
        </w:rPr>
        <w:t>PE01</w:t>
      </w:r>
      <w:r w:rsidR="00B83605">
        <w:rPr>
          <w:b/>
          <w:i w:val="0"/>
          <w:color w:val="auto"/>
          <w:sz w:val="24"/>
          <w:szCs w:val="24"/>
        </w:rPr>
        <w:fldChar w:fldCharType="end"/>
      </w:r>
      <w:r w:rsidR="0071423E" w:rsidRPr="0071423E">
        <w:rPr>
          <w:b/>
          <w:i w:val="0"/>
          <w:color w:val="auto"/>
          <w:sz w:val="24"/>
          <w:szCs w:val="24"/>
        </w:rPr>
        <w:t>]</w:t>
      </w:r>
      <w:bookmarkEnd w:id="16"/>
      <w:r w:rsidR="008D2D4E">
        <w:rPr>
          <w:b/>
          <w:i w:val="0"/>
          <w:color w:val="auto"/>
          <w:sz w:val="24"/>
          <w:szCs w:val="24"/>
        </w:rPr>
        <w:t xml:space="preserve"> </w:t>
      </w:r>
    </w:p>
    <w:p w:rsidR="00B94153" w:rsidRPr="00094E6E" w:rsidRDefault="00B94153" w:rsidP="00B9415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8" w:name="_Ref385256831"/>
      <w:r w:rsidRPr="00094E6E">
        <w:rPr>
          <w:rFonts w:ascii="Arial" w:hAnsi="Arial" w:cs="Arial"/>
          <w:szCs w:val="24"/>
        </w:rPr>
        <w:t>O sistema apresenta a mensagem</w:t>
      </w:r>
      <w:r w:rsidR="002112D1">
        <w:rPr>
          <w:rFonts w:ascii="Arial" w:hAnsi="Arial" w:cs="Arial"/>
          <w:szCs w:val="24"/>
        </w:rPr>
        <w:t xml:space="preserve"> de sucesso</w:t>
      </w:r>
      <w:r w:rsidRPr="00094E6E">
        <w:rPr>
          <w:rFonts w:ascii="Arial" w:hAnsi="Arial" w:cs="Arial"/>
          <w:szCs w:val="24"/>
        </w:rPr>
        <w:t xml:space="preserve">; </w:t>
      </w:r>
      <w:r w:rsidR="00DF5808">
        <w:rPr>
          <w:rFonts w:ascii="Arial" w:hAnsi="Arial" w:cs="Arial"/>
          <w:b/>
          <w:szCs w:val="24"/>
        </w:rPr>
        <w:t>[MSG</w:t>
      </w:r>
      <w:r w:rsidRPr="00094E6E">
        <w:rPr>
          <w:rFonts w:ascii="Arial" w:hAnsi="Arial" w:cs="Arial"/>
          <w:b/>
          <w:szCs w:val="24"/>
        </w:rPr>
        <w:t>0</w:t>
      </w:r>
      <w:r w:rsidR="002112D1">
        <w:rPr>
          <w:rFonts w:ascii="Arial" w:hAnsi="Arial" w:cs="Arial"/>
          <w:b/>
          <w:szCs w:val="24"/>
        </w:rPr>
        <w:t>56</w:t>
      </w:r>
      <w:r w:rsidRPr="00094E6E">
        <w:rPr>
          <w:rFonts w:ascii="Arial" w:hAnsi="Arial" w:cs="Arial"/>
          <w:b/>
          <w:szCs w:val="24"/>
        </w:rPr>
        <w:t>]</w:t>
      </w:r>
      <w:bookmarkEnd w:id="18"/>
    </w:p>
    <w:p w:rsidR="00B94153" w:rsidRPr="00094E6E" w:rsidRDefault="00B94153" w:rsidP="00B9415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094E6E">
        <w:rPr>
          <w:rFonts w:ascii="Arial" w:hAnsi="Arial" w:cs="Arial"/>
          <w:szCs w:val="24"/>
        </w:rPr>
        <w:t>O ator confirma a mensagem;</w:t>
      </w:r>
    </w:p>
    <w:p w:rsidR="00F96FEE" w:rsidRPr="00D70979" w:rsidRDefault="001A4E95" w:rsidP="00F96FE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 sistema atualiza</w:t>
      </w:r>
      <w:r w:rsidR="00F96FEE" w:rsidRPr="00604F9F">
        <w:rPr>
          <w:i w:val="0"/>
          <w:iCs/>
          <w:color w:val="auto"/>
          <w:sz w:val="24"/>
          <w:szCs w:val="24"/>
        </w:rPr>
        <w:t xml:space="preserve"> o </w:t>
      </w:r>
      <w:r w:rsidR="00F96FEE">
        <w:rPr>
          <w:i w:val="0"/>
          <w:iCs/>
          <w:color w:val="auto"/>
          <w:sz w:val="24"/>
          <w:szCs w:val="24"/>
        </w:rPr>
        <w:t>setor e/ou grupo vinculado ao</w:t>
      </w:r>
      <w:r w:rsidR="002E78FC">
        <w:rPr>
          <w:i w:val="0"/>
          <w:iCs/>
          <w:color w:val="auto"/>
          <w:sz w:val="24"/>
          <w:szCs w:val="24"/>
        </w:rPr>
        <w:t>(s)</w:t>
      </w:r>
      <w:r w:rsidR="00F96FEE">
        <w:rPr>
          <w:i w:val="0"/>
          <w:iCs/>
          <w:color w:val="auto"/>
          <w:sz w:val="24"/>
          <w:szCs w:val="24"/>
        </w:rPr>
        <w:t xml:space="preserve"> participante</w:t>
      </w:r>
      <w:r w:rsidR="002E78FC">
        <w:rPr>
          <w:i w:val="0"/>
          <w:iCs/>
          <w:color w:val="auto"/>
          <w:sz w:val="24"/>
          <w:szCs w:val="24"/>
        </w:rPr>
        <w:t>(s)</w:t>
      </w:r>
      <w:r w:rsidR="00640BB4">
        <w:rPr>
          <w:i w:val="0"/>
          <w:iCs/>
          <w:color w:val="auto"/>
          <w:sz w:val="24"/>
          <w:szCs w:val="24"/>
        </w:rPr>
        <w:t xml:space="preserve"> do evento</w:t>
      </w:r>
      <w:r w:rsidR="00F96FEE">
        <w:rPr>
          <w:i w:val="0"/>
          <w:iCs/>
          <w:color w:val="auto"/>
          <w:sz w:val="24"/>
          <w:szCs w:val="24"/>
        </w:rPr>
        <w:t xml:space="preserve"> na </w:t>
      </w:r>
      <w:r w:rsidR="00D632B3">
        <w:rPr>
          <w:i w:val="0"/>
          <w:iCs/>
          <w:color w:val="auto"/>
          <w:sz w:val="24"/>
          <w:szCs w:val="24"/>
        </w:rPr>
        <w:t>Lista de Convidado</w:t>
      </w:r>
      <w:r w:rsidR="00B33446">
        <w:rPr>
          <w:i w:val="0"/>
          <w:iCs/>
          <w:color w:val="auto"/>
          <w:sz w:val="24"/>
          <w:szCs w:val="24"/>
        </w:rPr>
        <w:t xml:space="preserve"> </w:t>
      </w:r>
      <w:r w:rsidR="00D632B3">
        <w:rPr>
          <w:i w:val="0"/>
          <w:iCs/>
          <w:color w:val="auto"/>
          <w:sz w:val="24"/>
          <w:szCs w:val="24"/>
        </w:rPr>
        <w:t xml:space="preserve">da </w:t>
      </w:r>
      <w:r w:rsidR="00F96FEE">
        <w:rPr>
          <w:i w:val="0"/>
          <w:iCs/>
          <w:color w:val="auto"/>
          <w:sz w:val="24"/>
          <w:szCs w:val="24"/>
        </w:rPr>
        <w:t>"T</w:t>
      </w:r>
      <w:r w:rsidR="00F96FEE" w:rsidRPr="00604F9F">
        <w:rPr>
          <w:i w:val="0"/>
          <w:iCs/>
          <w:color w:val="auto"/>
          <w:sz w:val="24"/>
          <w:szCs w:val="24"/>
        </w:rPr>
        <w:t xml:space="preserve">ela </w:t>
      </w:r>
      <w:r w:rsidR="00650852">
        <w:rPr>
          <w:i w:val="0"/>
          <w:iCs/>
          <w:color w:val="auto"/>
          <w:sz w:val="24"/>
          <w:szCs w:val="24"/>
        </w:rPr>
        <w:t>Consultar Lista de Convidado</w:t>
      </w:r>
      <w:r w:rsidR="00796FC5">
        <w:rPr>
          <w:i w:val="0"/>
          <w:iCs/>
          <w:color w:val="auto"/>
          <w:sz w:val="24"/>
          <w:szCs w:val="24"/>
        </w:rPr>
        <w:t xml:space="preserve"> – UC004_Manter Lista de Convidados</w:t>
      </w:r>
      <w:r w:rsidR="00F96FEE" w:rsidRPr="00604F9F">
        <w:rPr>
          <w:i w:val="0"/>
          <w:iCs/>
          <w:color w:val="auto"/>
          <w:sz w:val="24"/>
          <w:szCs w:val="24"/>
        </w:rPr>
        <w:t>”;</w:t>
      </w:r>
    </w:p>
    <w:p w:rsidR="00CF20B5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9" w:name="_Ref384653246"/>
      <w:bookmarkEnd w:id="17"/>
      <w:r w:rsidRPr="000A7AF2">
        <w:rPr>
          <w:rFonts w:ascii="Arial" w:hAnsi="Arial" w:cs="Arial"/>
          <w:szCs w:val="24"/>
        </w:rPr>
        <w:t>O</w:t>
      </w:r>
      <w:r w:rsidR="0039287D" w:rsidRPr="000A7AF2">
        <w:rPr>
          <w:rFonts w:ascii="Arial" w:hAnsi="Arial" w:cs="Arial"/>
          <w:szCs w:val="24"/>
        </w:rPr>
        <w:t xml:space="preserve"> caso de uso é </w:t>
      </w:r>
      <w:r w:rsidRPr="000A7AF2">
        <w:rPr>
          <w:rFonts w:ascii="Arial" w:hAnsi="Arial" w:cs="Arial"/>
          <w:szCs w:val="24"/>
        </w:rPr>
        <w:t>encerrado</w:t>
      </w:r>
      <w:r w:rsidR="0039287D" w:rsidRPr="000A7AF2">
        <w:rPr>
          <w:rFonts w:ascii="Arial" w:hAnsi="Arial" w:cs="Arial"/>
          <w:szCs w:val="24"/>
        </w:rPr>
        <w:t>.</w:t>
      </w:r>
      <w:bookmarkEnd w:id="19"/>
    </w:p>
    <w:p w:rsidR="00A25BA5" w:rsidRPr="000A7AF2" w:rsidRDefault="00A25BA5" w:rsidP="00A25BA5">
      <w:pPr>
        <w:pStyle w:val="PargrafodaLista"/>
        <w:ind w:left="720"/>
        <w:rPr>
          <w:rFonts w:ascii="Arial" w:hAnsi="Arial" w:cs="Arial"/>
          <w:szCs w:val="24"/>
        </w:rPr>
      </w:pP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20" w:name="_Toc398228841"/>
      <w:r w:rsidRPr="0073491E">
        <w:t>FLUXOS</w:t>
      </w:r>
      <w:r>
        <w:rPr>
          <w:color w:val="auto"/>
        </w:rPr>
        <w:t xml:space="preserve"> ALTERNATIVOS</w:t>
      </w:r>
      <w:bookmarkEnd w:id="20"/>
    </w:p>
    <w:p w:rsidR="000E30D1" w:rsidRPr="00F70840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Pr="00F70840" w:rsidRDefault="00166536" w:rsidP="00166536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1" w:name="_Ref384396610"/>
      <w:r w:rsidRPr="00F70840">
        <w:rPr>
          <w:b/>
          <w:i w:val="0"/>
          <w:iCs/>
          <w:color w:val="auto"/>
          <w:sz w:val="24"/>
          <w:szCs w:val="24"/>
        </w:rPr>
        <w:t>Cancelar</w:t>
      </w:r>
      <w:bookmarkEnd w:id="21"/>
    </w:p>
    <w:p w:rsidR="000E30D1" w:rsidRPr="00F70840" w:rsidRDefault="000E30D1" w:rsidP="000E30D1"/>
    <w:p w:rsidR="00BD39B4" w:rsidRPr="007F3490" w:rsidRDefault="000E30D1" w:rsidP="007F3490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7F3490">
        <w:rPr>
          <w:rFonts w:ascii="Arial" w:hAnsi="Arial" w:cs="Arial"/>
          <w:szCs w:val="24"/>
        </w:rPr>
        <w:t xml:space="preserve">Este fluxo tem início </w:t>
      </w:r>
      <w:r w:rsidR="002F7222" w:rsidRPr="007F3490">
        <w:rPr>
          <w:rFonts w:ascii="Arial" w:hAnsi="Arial" w:cs="Arial"/>
          <w:szCs w:val="24"/>
        </w:rPr>
        <w:t xml:space="preserve">no passo </w:t>
      </w:r>
      <w:r w:rsidR="00B83605">
        <w:rPr>
          <w:rFonts w:ascii="Arial" w:hAnsi="Arial" w:cs="Arial"/>
          <w:szCs w:val="24"/>
        </w:rPr>
        <w:fldChar w:fldCharType="begin"/>
      </w:r>
      <w:r w:rsidR="00564FCF">
        <w:rPr>
          <w:rFonts w:ascii="Arial" w:hAnsi="Arial" w:cs="Arial"/>
          <w:szCs w:val="24"/>
        </w:rPr>
        <w:instrText xml:space="preserve"> REF _Ref390178781 \w \h </w:instrText>
      </w:r>
      <w:r w:rsidR="00B83605">
        <w:rPr>
          <w:rFonts w:ascii="Arial" w:hAnsi="Arial" w:cs="Arial"/>
          <w:szCs w:val="24"/>
        </w:rPr>
      </w:r>
      <w:r w:rsidR="00B83605">
        <w:rPr>
          <w:rFonts w:ascii="Arial" w:hAnsi="Arial" w:cs="Arial"/>
          <w:szCs w:val="24"/>
        </w:rPr>
        <w:fldChar w:fldCharType="separate"/>
      </w:r>
      <w:r w:rsidR="00564FCF">
        <w:rPr>
          <w:rFonts w:ascii="Arial" w:hAnsi="Arial" w:cs="Arial"/>
          <w:szCs w:val="24"/>
        </w:rPr>
        <w:t>5</w:t>
      </w:r>
      <w:r w:rsidR="00B83605">
        <w:rPr>
          <w:rFonts w:ascii="Arial" w:hAnsi="Arial" w:cs="Arial"/>
          <w:szCs w:val="24"/>
        </w:rPr>
        <w:fldChar w:fldCharType="end"/>
      </w:r>
      <w:r w:rsidR="00C375DF">
        <w:rPr>
          <w:rFonts w:ascii="Arial" w:hAnsi="Arial" w:cs="Arial"/>
          <w:szCs w:val="24"/>
        </w:rPr>
        <w:t xml:space="preserve"> ou </w:t>
      </w:r>
      <w:r w:rsidR="00B83605">
        <w:rPr>
          <w:rFonts w:ascii="Arial" w:hAnsi="Arial" w:cs="Arial"/>
          <w:szCs w:val="24"/>
        </w:rPr>
        <w:fldChar w:fldCharType="begin"/>
      </w:r>
      <w:r w:rsidR="00564FCF">
        <w:rPr>
          <w:rFonts w:ascii="Arial" w:hAnsi="Arial" w:cs="Arial"/>
          <w:szCs w:val="24"/>
        </w:rPr>
        <w:instrText xml:space="preserve"> REF _Ref390240611 \r \h </w:instrText>
      </w:r>
      <w:r w:rsidR="00B83605">
        <w:rPr>
          <w:rFonts w:ascii="Arial" w:hAnsi="Arial" w:cs="Arial"/>
          <w:szCs w:val="24"/>
        </w:rPr>
      </w:r>
      <w:r w:rsidR="00B83605">
        <w:rPr>
          <w:rFonts w:ascii="Arial" w:hAnsi="Arial" w:cs="Arial"/>
          <w:szCs w:val="24"/>
        </w:rPr>
        <w:fldChar w:fldCharType="separate"/>
      </w:r>
      <w:r w:rsidR="00F96A10">
        <w:rPr>
          <w:rFonts w:ascii="Arial" w:hAnsi="Arial" w:cs="Arial"/>
          <w:szCs w:val="24"/>
        </w:rPr>
        <w:t>7</w:t>
      </w:r>
      <w:r w:rsidR="00B83605">
        <w:rPr>
          <w:rFonts w:ascii="Arial" w:hAnsi="Arial" w:cs="Arial"/>
          <w:szCs w:val="24"/>
        </w:rPr>
        <w:fldChar w:fldCharType="end"/>
      </w:r>
      <w:r w:rsidR="000D63EC">
        <w:rPr>
          <w:rFonts w:ascii="Arial" w:hAnsi="Arial" w:cs="Arial"/>
          <w:szCs w:val="24"/>
        </w:rPr>
        <w:t xml:space="preserve"> </w:t>
      </w:r>
      <w:r w:rsidR="002F7222" w:rsidRPr="007F3490">
        <w:rPr>
          <w:rFonts w:ascii="Arial" w:hAnsi="Arial" w:cs="Arial"/>
          <w:szCs w:val="24"/>
        </w:rPr>
        <w:t xml:space="preserve">do fluxo </w:t>
      </w:r>
      <w:r w:rsidR="00EB1F0A">
        <w:rPr>
          <w:rFonts w:ascii="Arial" w:hAnsi="Arial" w:cs="Arial"/>
          <w:szCs w:val="24"/>
        </w:rPr>
        <w:t>principal</w:t>
      </w:r>
      <w:r w:rsidR="0069368E">
        <w:rPr>
          <w:rFonts w:ascii="Arial" w:hAnsi="Arial" w:cs="Arial"/>
          <w:szCs w:val="24"/>
        </w:rPr>
        <w:t xml:space="preserve"> ou passo </w:t>
      </w:r>
      <w:r w:rsidR="00B83605">
        <w:rPr>
          <w:rFonts w:ascii="Arial" w:hAnsi="Arial" w:cs="Arial"/>
          <w:szCs w:val="24"/>
        </w:rPr>
        <w:fldChar w:fldCharType="begin"/>
      </w:r>
      <w:r w:rsidR="0035593A">
        <w:rPr>
          <w:rFonts w:ascii="Arial" w:hAnsi="Arial" w:cs="Arial"/>
          <w:szCs w:val="24"/>
        </w:rPr>
        <w:instrText xml:space="preserve"> REF _Ref398228881 \r \h </w:instrText>
      </w:r>
      <w:r w:rsidR="00B83605">
        <w:rPr>
          <w:rFonts w:ascii="Arial" w:hAnsi="Arial" w:cs="Arial"/>
          <w:szCs w:val="24"/>
        </w:rPr>
      </w:r>
      <w:r w:rsidR="00B83605">
        <w:rPr>
          <w:rFonts w:ascii="Arial" w:hAnsi="Arial" w:cs="Arial"/>
          <w:szCs w:val="24"/>
        </w:rPr>
        <w:fldChar w:fldCharType="separate"/>
      </w:r>
      <w:r w:rsidR="0035593A">
        <w:rPr>
          <w:rFonts w:ascii="Arial" w:hAnsi="Arial" w:cs="Arial"/>
          <w:szCs w:val="24"/>
        </w:rPr>
        <w:t>5</w:t>
      </w:r>
      <w:r w:rsidR="00B83605">
        <w:rPr>
          <w:rFonts w:ascii="Arial" w:hAnsi="Arial" w:cs="Arial"/>
          <w:szCs w:val="24"/>
        </w:rPr>
        <w:fldChar w:fldCharType="end"/>
      </w:r>
      <w:r w:rsidR="0069368E">
        <w:rPr>
          <w:rFonts w:ascii="Arial" w:hAnsi="Arial" w:cs="Arial"/>
          <w:szCs w:val="24"/>
        </w:rPr>
        <w:t xml:space="preserve"> do fluxo alternativo </w:t>
      </w:r>
      <w:r w:rsidR="00B83605">
        <w:rPr>
          <w:rFonts w:ascii="Arial" w:hAnsi="Arial" w:cs="Arial"/>
          <w:szCs w:val="24"/>
        </w:rPr>
        <w:fldChar w:fldCharType="begin"/>
      </w:r>
      <w:r w:rsidR="0069368E">
        <w:rPr>
          <w:rFonts w:ascii="Arial" w:hAnsi="Arial" w:cs="Arial"/>
          <w:szCs w:val="24"/>
        </w:rPr>
        <w:instrText xml:space="preserve"> REF _Ref391883626 \r \h </w:instrText>
      </w:r>
      <w:r w:rsidR="00B83605">
        <w:rPr>
          <w:rFonts w:ascii="Arial" w:hAnsi="Arial" w:cs="Arial"/>
          <w:szCs w:val="24"/>
        </w:rPr>
      </w:r>
      <w:r w:rsidR="00B83605">
        <w:rPr>
          <w:rFonts w:ascii="Arial" w:hAnsi="Arial" w:cs="Arial"/>
          <w:szCs w:val="24"/>
        </w:rPr>
        <w:fldChar w:fldCharType="separate"/>
      </w:r>
      <w:r w:rsidR="0069368E">
        <w:rPr>
          <w:rFonts w:ascii="Arial" w:hAnsi="Arial" w:cs="Arial"/>
          <w:szCs w:val="24"/>
        </w:rPr>
        <w:t>FA-2</w:t>
      </w:r>
      <w:r w:rsidR="00B83605">
        <w:rPr>
          <w:rFonts w:ascii="Arial" w:hAnsi="Arial" w:cs="Arial"/>
          <w:szCs w:val="24"/>
        </w:rPr>
        <w:fldChar w:fldCharType="end"/>
      </w:r>
      <w:r w:rsidR="002F7222" w:rsidRPr="007F3490">
        <w:rPr>
          <w:rFonts w:ascii="Arial" w:hAnsi="Arial" w:cs="Arial"/>
          <w:szCs w:val="24"/>
        </w:rPr>
        <w:t>,</w:t>
      </w:r>
      <w:r w:rsidR="00B83605" w:rsidRPr="007F3490">
        <w:rPr>
          <w:rFonts w:ascii="Arial" w:hAnsi="Arial" w:cs="Arial"/>
          <w:szCs w:val="24"/>
        </w:rPr>
        <w:fldChar w:fldCharType="begin"/>
      </w:r>
      <w:r w:rsidR="00B727DD" w:rsidRPr="007F3490">
        <w:rPr>
          <w:rFonts w:ascii="Arial" w:hAnsi="Arial" w:cs="Arial"/>
          <w:szCs w:val="24"/>
        </w:rPr>
        <w:instrText xml:space="preserve"> REF _Ref384908864 \r \h  \* MERGEFORMAT </w:instrText>
      </w:r>
      <w:r w:rsidR="00B83605" w:rsidRPr="007F3490">
        <w:rPr>
          <w:rFonts w:ascii="Arial" w:hAnsi="Arial" w:cs="Arial"/>
          <w:szCs w:val="24"/>
        </w:rPr>
      </w:r>
      <w:r w:rsidR="00B83605" w:rsidRPr="007F3490">
        <w:rPr>
          <w:rFonts w:ascii="Arial" w:hAnsi="Arial" w:cs="Arial"/>
          <w:szCs w:val="24"/>
        </w:rPr>
        <w:fldChar w:fldCharType="end"/>
      </w:r>
      <w:r w:rsidR="002F7222" w:rsidRPr="007F3490">
        <w:rPr>
          <w:rFonts w:ascii="Arial" w:hAnsi="Arial" w:cs="Arial"/>
          <w:szCs w:val="24"/>
        </w:rPr>
        <w:t xml:space="preserve"> </w:t>
      </w:r>
      <w:r w:rsidRPr="007F3490">
        <w:rPr>
          <w:rFonts w:ascii="Arial" w:hAnsi="Arial" w:cs="Arial"/>
          <w:szCs w:val="24"/>
        </w:rPr>
        <w:t>quando o ator aciona a opção “Cancelar”</w:t>
      </w:r>
      <w:r w:rsidR="00CF219B" w:rsidRPr="007F3490">
        <w:rPr>
          <w:rFonts w:ascii="Arial" w:hAnsi="Arial" w:cs="Arial"/>
          <w:szCs w:val="24"/>
        </w:rPr>
        <w:t>;</w:t>
      </w:r>
    </w:p>
    <w:p w:rsidR="00CF219B" w:rsidRPr="00F70840" w:rsidRDefault="000E30D1" w:rsidP="00C86CAE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sistema </w:t>
      </w:r>
      <w:r w:rsidR="00084643">
        <w:rPr>
          <w:rFonts w:ascii="Arial" w:hAnsi="Arial" w:cs="Arial"/>
          <w:szCs w:val="24"/>
        </w:rPr>
        <w:t>cancela a operação;</w:t>
      </w:r>
    </w:p>
    <w:p w:rsidR="007F3490" w:rsidRDefault="00146E8C" w:rsidP="007F3490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550134">
        <w:rPr>
          <w:rFonts w:ascii="Arial" w:hAnsi="Arial" w:cs="Arial"/>
          <w:szCs w:val="24"/>
        </w:rPr>
        <w:t>O sistema desconsidera os dados informados;</w:t>
      </w:r>
    </w:p>
    <w:p w:rsidR="002C2E5E" w:rsidRDefault="0044071E" w:rsidP="0044071E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</w:t>
      </w:r>
      <w:r w:rsidRPr="0044071E">
        <w:rPr>
          <w:rFonts w:ascii="Arial" w:hAnsi="Arial" w:cs="Arial"/>
          <w:szCs w:val="24"/>
        </w:rPr>
        <w:t xml:space="preserve"> sistema retorna para a </w:t>
      </w:r>
      <w:r>
        <w:rPr>
          <w:rFonts w:ascii="Arial" w:hAnsi="Arial" w:cs="Arial"/>
          <w:szCs w:val="24"/>
        </w:rPr>
        <w:t>“</w:t>
      </w:r>
      <w:r w:rsidRPr="0044071E">
        <w:rPr>
          <w:rFonts w:ascii="Arial" w:hAnsi="Arial" w:cs="Arial"/>
          <w:szCs w:val="24"/>
        </w:rPr>
        <w:t xml:space="preserve">Tela Consultar Lista de Convidados – </w:t>
      </w:r>
      <w:r w:rsidR="0035593A">
        <w:rPr>
          <w:rFonts w:ascii="Arial" w:hAnsi="Arial" w:cs="Arial"/>
          <w:szCs w:val="24"/>
        </w:rPr>
        <w:t>IT</w:t>
      </w:r>
      <w:r w:rsidRPr="008607EA">
        <w:rPr>
          <w:rFonts w:ascii="Arial" w:hAnsi="Arial" w:cs="Arial"/>
          <w:szCs w:val="24"/>
        </w:rPr>
        <w:t>004_Manter Lista de Convidados</w:t>
      </w:r>
      <w:r w:rsidRPr="0044071E">
        <w:rPr>
          <w:rFonts w:ascii="Arial" w:hAnsi="Arial" w:cs="Arial"/>
          <w:szCs w:val="24"/>
        </w:rPr>
        <w:t>.".</w:t>
      </w:r>
    </w:p>
    <w:p w:rsidR="0044071E" w:rsidRPr="0044071E" w:rsidRDefault="0044071E" w:rsidP="0044071E">
      <w:pPr>
        <w:rPr>
          <w:rFonts w:cs="Arial"/>
          <w:szCs w:val="24"/>
        </w:rPr>
      </w:pPr>
    </w:p>
    <w:p w:rsidR="00EB1F0A" w:rsidRPr="00F70840" w:rsidRDefault="00EB1F0A" w:rsidP="00EB1F0A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2" w:name="_Ref391883626"/>
      <w:r>
        <w:rPr>
          <w:b/>
          <w:i w:val="0"/>
          <w:iCs/>
          <w:color w:val="auto"/>
          <w:sz w:val="24"/>
          <w:szCs w:val="24"/>
        </w:rPr>
        <w:t>Alterar setor/grupo</w:t>
      </w:r>
      <w:bookmarkEnd w:id="22"/>
    </w:p>
    <w:p w:rsidR="00EB1F0A" w:rsidRPr="00F70840" w:rsidRDefault="00EB1F0A" w:rsidP="00EB1F0A"/>
    <w:p w:rsidR="00EB1F0A" w:rsidRDefault="00EB1F0A" w:rsidP="00EB1F0A">
      <w:pPr>
        <w:pStyle w:val="PargrafodaLista"/>
        <w:numPr>
          <w:ilvl w:val="0"/>
          <w:numId w:val="31"/>
        </w:numPr>
        <w:rPr>
          <w:rFonts w:ascii="Arial" w:hAnsi="Arial" w:cs="Arial"/>
          <w:szCs w:val="24"/>
        </w:rPr>
      </w:pPr>
      <w:r w:rsidRPr="007F3490">
        <w:rPr>
          <w:rFonts w:ascii="Arial" w:hAnsi="Arial" w:cs="Arial"/>
          <w:szCs w:val="24"/>
        </w:rPr>
        <w:t xml:space="preserve">Este fluxo tem início no passo </w:t>
      </w:r>
      <w:r w:rsidR="00B83605">
        <w:rPr>
          <w:rFonts w:ascii="Arial" w:hAnsi="Arial" w:cs="Arial"/>
          <w:szCs w:val="24"/>
        </w:rPr>
        <w:fldChar w:fldCharType="begin"/>
      </w:r>
      <w:r w:rsidR="0056572E">
        <w:rPr>
          <w:rFonts w:ascii="Arial" w:hAnsi="Arial" w:cs="Arial"/>
          <w:szCs w:val="24"/>
        </w:rPr>
        <w:instrText xml:space="preserve"> REF _Ref391883964 \r \h </w:instrText>
      </w:r>
      <w:r w:rsidR="00B83605">
        <w:rPr>
          <w:rFonts w:ascii="Arial" w:hAnsi="Arial" w:cs="Arial"/>
          <w:szCs w:val="24"/>
        </w:rPr>
      </w:r>
      <w:r w:rsidR="00B83605">
        <w:rPr>
          <w:rFonts w:ascii="Arial" w:hAnsi="Arial" w:cs="Arial"/>
          <w:szCs w:val="24"/>
        </w:rPr>
        <w:fldChar w:fldCharType="separate"/>
      </w:r>
      <w:r w:rsidR="0056572E">
        <w:rPr>
          <w:rFonts w:ascii="Arial" w:hAnsi="Arial" w:cs="Arial"/>
          <w:szCs w:val="24"/>
        </w:rPr>
        <w:t>2</w:t>
      </w:r>
      <w:r w:rsidR="00B83605"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 xml:space="preserve"> </w:t>
      </w:r>
      <w:r w:rsidRPr="007F3490">
        <w:rPr>
          <w:rFonts w:ascii="Arial" w:hAnsi="Arial" w:cs="Arial"/>
          <w:szCs w:val="24"/>
        </w:rPr>
        <w:t xml:space="preserve">do fluxo </w:t>
      </w:r>
      <w:r>
        <w:rPr>
          <w:rFonts w:ascii="Arial" w:hAnsi="Arial" w:cs="Arial"/>
          <w:szCs w:val="24"/>
        </w:rPr>
        <w:t>principal</w:t>
      </w:r>
      <w:r w:rsidRPr="007F3490">
        <w:rPr>
          <w:rFonts w:ascii="Arial" w:hAnsi="Arial" w:cs="Arial"/>
          <w:szCs w:val="24"/>
        </w:rPr>
        <w:t>,</w:t>
      </w:r>
      <w:r w:rsidR="00B83605" w:rsidRPr="007F3490">
        <w:rPr>
          <w:rFonts w:ascii="Arial" w:hAnsi="Arial" w:cs="Arial"/>
          <w:szCs w:val="24"/>
        </w:rPr>
        <w:fldChar w:fldCharType="begin"/>
      </w:r>
      <w:r w:rsidRPr="007F3490">
        <w:rPr>
          <w:rFonts w:ascii="Arial" w:hAnsi="Arial" w:cs="Arial"/>
          <w:szCs w:val="24"/>
        </w:rPr>
        <w:instrText xml:space="preserve"> REF _Ref384908864 \r \h  \* MERGEFORMAT </w:instrText>
      </w:r>
      <w:r w:rsidR="00B83605" w:rsidRPr="007F3490">
        <w:rPr>
          <w:rFonts w:ascii="Arial" w:hAnsi="Arial" w:cs="Arial"/>
          <w:szCs w:val="24"/>
        </w:rPr>
      </w:r>
      <w:r w:rsidR="00B83605" w:rsidRPr="007F3490">
        <w:rPr>
          <w:rFonts w:ascii="Arial" w:hAnsi="Arial" w:cs="Arial"/>
          <w:szCs w:val="24"/>
        </w:rPr>
        <w:fldChar w:fldCharType="end"/>
      </w:r>
      <w:r w:rsidRPr="007F3490">
        <w:rPr>
          <w:rFonts w:ascii="Arial" w:hAnsi="Arial" w:cs="Arial"/>
          <w:szCs w:val="24"/>
        </w:rPr>
        <w:t xml:space="preserve"> quando</w:t>
      </w:r>
      <w:r>
        <w:rPr>
          <w:rFonts w:ascii="Arial" w:hAnsi="Arial" w:cs="Arial"/>
          <w:szCs w:val="24"/>
        </w:rPr>
        <w:t xml:space="preserve"> o ator seleciona participantes que já possuem vinculação a algum setor e/ou grupo</w:t>
      </w:r>
      <w:r w:rsidRPr="007F3490">
        <w:rPr>
          <w:rFonts w:ascii="Arial" w:hAnsi="Arial" w:cs="Arial"/>
          <w:szCs w:val="24"/>
        </w:rPr>
        <w:t>;</w:t>
      </w:r>
    </w:p>
    <w:p w:rsidR="00EB1F0A" w:rsidRDefault="00EB1F0A" w:rsidP="00EB1F0A">
      <w:pPr>
        <w:pStyle w:val="PargrafodaLista"/>
        <w:numPr>
          <w:ilvl w:val="0"/>
          <w:numId w:val="31"/>
        </w:numPr>
        <w:rPr>
          <w:rFonts w:ascii="Arial" w:hAnsi="Arial" w:cs="Arial"/>
          <w:szCs w:val="24"/>
        </w:rPr>
      </w:pPr>
      <w:r w:rsidRPr="00EB1F0A">
        <w:rPr>
          <w:rFonts w:ascii="Arial" w:hAnsi="Arial" w:cs="Arial"/>
          <w:szCs w:val="24"/>
        </w:rPr>
        <w:t>O ator aciona a opção "Vincular Setor/Grupo";</w:t>
      </w:r>
      <w:r>
        <w:rPr>
          <w:rFonts w:ascii="Arial" w:hAnsi="Arial" w:cs="Arial"/>
          <w:szCs w:val="24"/>
        </w:rPr>
        <w:t xml:space="preserve"> </w:t>
      </w:r>
    </w:p>
    <w:p w:rsidR="0056572E" w:rsidRPr="007F3490" w:rsidRDefault="0056572E" w:rsidP="00EB1F0A">
      <w:pPr>
        <w:pStyle w:val="PargrafodaLista"/>
        <w:numPr>
          <w:ilvl w:val="0"/>
          <w:numId w:val="31"/>
        </w:numPr>
        <w:rPr>
          <w:rFonts w:ascii="Arial" w:hAnsi="Arial" w:cs="Arial"/>
          <w:szCs w:val="24"/>
        </w:rPr>
      </w:pPr>
      <w:bookmarkStart w:id="23" w:name="_Ref391885831"/>
      <w:r w:rsidRPr="0056572E">
        <w:rPr>
          <w:rFonts w:ascii="Arial" w:hAnsi="Arial" w:cs="Arial"/>
          <w:szCs w:val="24"/>
        </w:rPr>
        <w:t>O sistema apresenta a lista de setor(es) e a lista de gru</w:t>
      </w:r>
      <w:r w:rsidR="008C1CA2">
        <w:rPr>
          <w:rFonts w:ascii="Arial" w:hAnsi="Arial" w:cs="Arial"/>
          <w:szCs w:val="24"/>
        </w:rPr>
        <w:t xml:space="preserve">po(s) participante(s) na "Tela </w:t>
      </w:r>
      <w:r w:rsidRPr="0056572E">
        <w:rPr>
          <w:rFonts w:ascii="Arial" w:hAnsi="Arial" w:cs="Arial"/>
          <w:szCs w:val="24"/>
        </w:rPr>
        <w:t>Vincular Participante(s) ao Setor/Grupo -2.2.1</w:t>
      </w:r>
      <w:r>
        <w:rPr>
          <w:rFonts w:ascii="Arial" w:hAnsi="Arial" w:cs="Arial"/>
          <w:szCs w:val="24"/>
        </w:rPr>
        <w:t>”;</w:t>
      </w:r>
      <w:r w:rsidR="00EA0D66">
        <w:rPr>
          <w:rFonts w:ascii="Arial" w:hAnsi="Arial" w:cs="Arial"/>
          <w:szCs w:val="24"/>
        </w:rPr>
        <w:t xml:space="preserve"> </w:t>
      </w:r>
      <w:r w:rsidR="00EA0D66" w:rsidRPr="00EA0D66">
        <w:rPr>
          <w:rFonts w:ascii="Arial" w:hAnsi="Arial" w:cs="Arial"/>
          <w:b/>
          <w:szCs w:val="24"/>
        </w:rPr>
        <w:t>[IT014]</w:t>
      </w:r>
      <w:bookmarkEnd w:id="23"/>
      <w:r w:rsidR="00901A2C" w:rsidRPr="00EA0D66">
        <w:rPr>
          <w:rFonts w:ascii="Arial" w:hAnsi="Arial" w:cs="Arial"/>
          <w:szCs w:val="24"/>
        </w:rPr>
        <w:t xml:space="preserve"> </w:t>
      </w:r>
      <w:r w:rsidR="00992E6B" w:rsidRPr="00322D3F">
        <w:rPr>
          <w:rFonts w:ascii="Arial" w:hAnsi="Arial" w:cs="Arial"/>
          <w:b/>
          <w:iCs/>
          <w:szCs w:val="24"/>
        </w:rPr>
        <w:t>[RN14-04]</w:t>
      </w:r>
      <w:r w:rsidR="00C239D1">
        <w:rPr>
          <w:rFonts w:ascii="Arial" w:hAnsi="Arial" w:cs="Arial"/>
          <w:b/>
          <w:iCs/>
          <w:szCs w:val="24"/>
        </w:rPr>
        <w:t xml:space="preserve"> [RN14-05]</w:t>
      </w:r>
    </w:p>
    <w:p w:rsidR="00EB1F0A" w:rsidRDefault="001A4E95" w:rsidP="00EB1F0A">
      <w:pPr>
        <w:pStyle w:val="PargrafodaLista"/>
        <w:numPr>
          <w:ilvl w:val="0"/>
          <w:numId w:val="3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altera os dados</w:t>
      </w:r>
      <w:r w:rsidR="00EB1F0A">
        <w:rPr>
          <w:rFonts w:ascii="Arial" w:hAnsi="Arial" w:cs="Arial"/>
          <w:szCs w:val="24"/>
        </w:rPr>
        <w:t>;</w:t>
      </w:r>
    </w:p>
    <w:p w:rsidR="001A4E95" w:rsidRPr="001A4E95" w:rsidRDefault="001A4E95" w:rsidP="00EB1F0A">
      <w:pPr>
        <w:pStyle w:val="PargrafodaLista"/>
        <w:numPr>
          <w:ilvl w:val="0"/>
          <w:numId w:val="31"/>
        </w:numPr>
        <w:rPr>
          <w:rFonts w:ascii="Arial" w:hAnsi="Arial" w:cs="Arial"/>
          <w:szCs w:val="24"/>
        </w:rPr>
      </w:pPr>
      <w:bookmarkStart w:id="24" w:name="_Ref398228881"/>
      <w:r>
        <w:rPr>
          <w:rFonts w:ascii="Arial" w:hAnsi="Arial" w:cs="Arial"/>
          <w:szCs w:val="24"/>
        </w:rPr>
        <w:t xml:space="preserve">O ator aciona a opção “Salvar”; </w:t>
      </w:r>
      <w:r w:rsidRPr="001A4E95">
        <w:rPr>
          <w:rFonts w:ascii="Arial" w:hAnsi="Arial" w:cs="Arial"/>
          <w:b/>
          <w:szCs w:val="24"/>
        </w:rPr>
        <w:t>[</w:t>
      </w:r>
      <w:r w:rsidR="00B83605">
        <w:rPr>
          <w:rFonts w:ascii="Arial" w:hAnsi="Arial" w:cs="Arial"/>
          <w:b/>
          <w:szCs w:val="24"/>
        </w:rPr>
        <w:fldChar w:fldCharType="begin"/>
      </w:r>
      <w:r w:rsidR="00CB3512">
        <w:rPr>
          <w:rFonts w:ascii="Arial" w:hAnsi="Arial" w:cs="Arial"/>
          <w:b/>
          <w:szCs w:val="24"/>
        </w:rPr>
        <w:instrText xml:space="preserve"> REF _Ref384396610 \r \h </w:instrText>
      </w:r>
      <w:r w:rsidR="00B83605">
        <w:rPr>
          <w:rFonts w:ascii="Arial" w:hAnsi="Arial" w:cs="Arial"/>
          <w:b/>
          <w:szCs w:val="24"/>
        </w:rPr>
      </w:r>
      <w:r w:rsidR="00B83605">
        <w:rPr>
          <w:rFonts w:ascii="Arial" w:hAnsi="Arial" w:cs="Arial"/>
          <w:b/>
          <w:szCs w:val="24"/>
        </w:rPr>
        <w:fldChar w:fldCharType="separate"/>
      </w:r>
      <w:r w:rsidR="00CB3512">
        <w:rPr>
          <w:rFonts w:ascii="Arial" w:hAnsi="Arial" w:cs="Arial"/>
          <w:b/>
          <w:szCs w:val="24"/>
        </w:rPr>
        <w:t>FA-1</w:t>
      </w:r>
      <w:r w:rsidR="00B83605">
        <w:rPr>
          <w:rFonts w:ascii="Arial" w:hAnsi="Arial" w:cs="Arial"/>
          <w:b/>
          <w:szCs w:val="24"/>
        </w:rPr>
        <w:fldChar w:fldCharType="end"/>
      </w:r>
      <w:r w:rsidRPr="001A4E95">
        <w:rPr>
          <w:rFonts w:ascii="Arial" w:hAnsi="Arial" w:cs="Arial"/>
          <w:b/>
          <w:szCs w:val="24"/>
        </w:rPr>
        <w:t>]</w:t>
      </w:r>
      <w:bookmarkEnd w:id="24"/>
    </w:p>
    <w:p w:rsidR="001A4E95" w:rsidRDefault="001A4E95" w:rsidP="00EB1F0A">
      <w:pPr>
        <w:pStyle w:val="PargrafodaLista"/>
        <w:numPr>
          <w:ilvl w:val="0"/>
          <w:numId w:val="31"/>
        </w:numPr>
        <w:rPr>
          <w:rFonts w:ascii="Arial" w:hAnsi="Arial" w:cs="Arial"/>
          <w:szCs w:val="24"/>
        </w:rPr>
      </w:pPr>
      <w:bookmarkStart w:id="25" w:name="_Ref391885778"/>
      <w:r w:rsidRPr="005B7857">
        <w:rPr>
          <w:rFonts w:ascii="Arial" w:hAnsi="Arial" w:cs="Arial"/>
          <w:szCs w:val="24"/>
        </w:rPr>
        <w:t>O sistema valida os dados;</w:t>
      </w:r>
      <w:r w:rsidR="00B86B2D">
        <w:rPr>
          <w:rFonts w:ascii="Arial" w:hAnsi="Arial" w:cs="Arial"/>
          <w:szCs w:val="24"/>
        </w:rPr>
        <w:t xml:space="preserve"> </w:t>
      </w:r>
      <w:r w:rsidR="00B86B2D" w:rsidRPr="00B86B2D">
        <w:rPr>
          <w:rFonts w:ascii="Arial" w:hAnsi="Arial" w:cs="Arial"/>
          <w:b/>
          <w:szCs w:val="24"/>
        </w:rPr>
        <w:t>[RN14–01] [RN14-02]</w:t>
      </w:r>
      <w:r w:rsidR="002E78FC">
        <w:rPr>
          <w:rFonts w:ascii="Arial" w:hAnsi="Arial" w:cs="Arial"/>
          <w:szCs w:val="24"/>
        </w:rPr>
        <w:t xml:space="preserve"> </w:t>
      </w:r>
      <w:r w:rsidR="002012DE" w:rsidRPr="002012DE">
        <w:rPr>
          <w:rFonts w:ascii="Arial" w:hAnsi="Arial" w:cs="Arial"/>
          <w:b/>
          <w:szCs w:val="24"/>
        </w:rPr>
        <w:t>[RN14-03]</w:t>
      </w:r>
      <w:r w:rsidR="002012DE">
        <w:rPr>
          <w:rFonts w:ascii="Arial" w:hAnsi="Arial" w:cs="Arial"/>
          <w:szCs w:val="24"/>
        </w:rPr>
        <w:t xml:space="preserve"> </w:t>
      </w:r>
      <w:r w:rsidR="002E78FC" w:rsidRPr="00CB3512">
        <w:rPr>
          <w:rFonts w:ascii="Arial" w:hAnsi="Arial" w:cs="Arial"/>
          <w:b/>
          <w:szCs w:val="24"/>
        </w:rPr>
        <w:t>[</w:t>
      </w:r>
      <w:r w:rsidR="00B83605">
        <w:rPr>
          <w:rFonts w:ascii="Arial" w:hAnsi="Arial" w:cs="Arial"/>
          <w:b/>
          <w:szCs w:val="24"/>
        </w:rPr>
        <w:fldChar w:fldCharType="begin"/>
      </w:r>
      <w:r w:rsidR="00CB3512">
        <w:rPr>
          <w:rFonts w:ascii="Arial" w:hAnsi="Arial" w:cs="Arial"/>
          <w:b/>
          <w:szCs w:val="24"/>
        </w:rPr>
        <w:instrText xml:space="preserve"> REF _Ref391884771 \r \h </w:instrText>
      </w:r>
      <w:r w:rsidR="00B83605">
        <w:rPr>
          <w:rFonts w:ascii="Arial" w:hAnsi="Arial" w:cs="Arial"/>
          <w:b/>
          <w:szCs w:val="24"/>
        </w:rPr>
      </w:r>
      <w:r w:rsidR="00B83605">
        <w:rPr>
          <w:rFonts w:ascii="Arial" w:hAnsi="Arial" w:cs="Arial"/>
          <w:b/>
          <w:szCs w:val="24"/>
        </w:rPr>
        <w:fldChar w:fldCharType="separate"/>
      </w:r>
      <w:r w:rsidR="00CB3512">
        <w:rPr>
          <w:rFonts w:ascii="Arial" w:hAnsi="Arial" w:cs="Arial"/>
          <w:b/>
          <w:szCs w:val="24"/>
        </w:rPr>
        <w:t>FE-1</w:t>
      </w:r>
      <w:r w:rsidR="00B83605">
        <w:rPr>
          <w:rFonts w:ascii="Arial" w:hAnsi="Arial" w:cs="Arial"/>
          <w:b/>
          <w:szCs w:val="24"/>
        </w:rPr>
        <w:fldChar w:fldCharType="end"/>
      </w:r>
      <w:r w:rsidR="002E78FC" w:rsidRPr="00CB3512">
        <w:rPr>
          <w:rFonts w:ascii="Arial" w:hAnsi="Arial" w:cs="Arial"/>
          <w:b/>
          <w:szCs w:val="24"/>
        </w:rPr>
        <w:t>]</w:t>
      </w:r>
      <w:bookmarkEnd w:id="25"/>
    </w:p>
    <w:p w:rsidR="001A4E95" w:rsidRDefault="001A4E95" w:rsidP="00EB1F0A">
      <w:pPr>
        <w:pStyle w:val="PargrafodaLista"/>
        <w:numPr>
          <w:ilvl w:val="0"/>
          <w:numId w:val="31"/>
        </w:numPr>
        <w:rPr>
          <w:rFonts w:ascii="Arial" w:hAnsi="Arial" w:cs="Arial"/>
          <w:szCs w:val="24"/>
        </w:rPr>
      </w:pPr>
      <w:bookmarkStart w:id="26" w:name="_Ref391885888"/>
      <w:r w:rsidRPr="00CE267B">
        <w:rPr>
          <w:rFonts w:ascii="Arial" w:hAnsi="Arial" w:cs="Arial"/>
          <w:szCs w:val="24"/>
        </w:rPr>
        <w:t>O sistema grava o</w:t>
      </w:r>
      <w:r w:rsidR="00796FC5">
        <w:rPr>
          <w:rFonts w:ascii="Arial" w:hAnsi="Arial" w:cs="Arial"/>
          <w:szCs w:val="24"/>
        </w:rPr>
        <w:t>(s)</w:t>
      </w:r>
      <w:r w:rsidRPr="00CE267B">
        <w:rPr>
          <w:rFonts w:ascii="Arial" w:hAnsi="Arial" w:cs="Arial"/>
          <w:szCs w:val="24"/>
        </w:rPr>
        <w:t xml:space="preserve"> registro</w:t>
      </w:r>
      <w:r w:rsidR="00796FC5">
        <w:rPr>
          <w:rFonts w:ascii="Arial" w:hAnsi="Arial" w:cs="Arial"/>
          <w:szCs w:val="24"/>
        </w:rPr>
        <w:t>(s)</w:t>
      </w:r>
      <w:r w:rsidRPr="00CE267B">
        <w:rPr>
          <w:rFonts w:ascii="Arial" w:hAnsi="Arial" w:cs="Arial"/>
          <w:szCs w:val="24"/>
        </w:rPr>
        <w:t xml:space="preserve"> alterado</w:t>
      </w:r>
      <w:r w:rsidR="00796FC5">
        <w:rPr>
          <w:rFonts w:ascii="Arial" w:hAnsi="Arial" w:cs="Arial"/>
          <w:szCs w:val="24"/>
        </w:rPr>
        <w:t>(s)</w:t>
      </w:r>
      <w:r>
        <w:rPr>
          <w:rFonts w:ascii="Arial" w:hAnsi="Arial" w:cs="Arial"/>
          <w:szCs w:val="24"/>
        </w:rPr>
        <w:t>;</w:t>
      </w:r>
      <w:r w:rsidR="00A0655A">
        <w:rPr>
          <w:rFonts w:ascii="Arial" w:hAnsi="Arial" w:cs="Arial"/>
          <w:szCs w:val="24"/>
        </w:rPr>
        <w:t xml:space="preserve"> </w:t>
      </w:r>
      <w:r w:rsidR="00A0655A" w:rsidRPr="00A0655A">
        <w:rPr>
          <w:rFonts w:ascii="Arial" w:hAnsi="Arial" w:cs="Arial"/>
          <w:b/>
          <w:szCs w:val="24"/>
        </w:rPr>
        <w:t>[</w:t>
      </w:r>
      <w:r w:rsidR="00B83605">
        <w:rPr>
          <w:rFonts w:ascii="Arial" w:hAnsi="Arial" w:cs="Arial"/>
          <w:b/>
          <w:szCs w:val="24"/>
        </w:rPr>
        <w:fldChar w:fldCharType="begin"/>
      </w:r>
      <w:r w:rsidR="00A0655A">
        <w:rPr>
          <w:rFonts w:ascii="Arial" w:hAnsi="Arial" w:cs="Arial"/>
          <w:b/>
          <w:szCs w:val="24"/>
        </w:rPr>
        <w:instrText xml:space="preserve"> REF _Ref389578301 \r \h </w:instrText>
      </w:r>
      <w:r w:rsidR="00B83605">
        <w:rPr>
          <w:rFonts w:ascii="Arial" w:hAnsi="Arial" w:cs="Arial"/>
          <w:b/>
          <w:szCs w:val="24"/>
        </w:rPr>
      </w:r>
      <w:r w:rsidR="00B83605">
        <w:rPr>
          <w:rFonts w:ascii="Arial" w:hAnsi="Arial" w:cs="Arial"/>
          <w:b/>
          <w:szCs w:val="24"/>
        </w:rPr>
        <w:fldChar w:fldCharType="separate"/>
      </w:r>
      <w:r w:rsidR="00A0655A">
        <w:rPr>
          <w:rFonts w:ascii="Arial" w:hAnsi="Arial" w:cs="Arial"/>
          <w:b/>
          <w:szCs w:val="24"/>
        </w:rPr>
        <w:t>PE01</w:t>
      </w:r>
      <w:r w:rsidR="00B83605">
        <w:rPr>
          <w:rFonts w:ascii="Arial" w:hAnsi="Arial" w:cs="Arial"/>
          <w:b/>
          <w:szCs w:val="24"/>
        </w:rPr>
        <w:fldChar w:fldCharType="end"/>
      </w:r>
      <w:r w:rsidR="00A0655A" w:rsidRPr="00A0655A">
        <w:rPr>
          <w:rFonts w:ascii="Arial" w:hAnsi="Arial" w:cs="Arial"/>
          <w:b/>
          <w:szCs w:val="24"/>
        </w:rPr>
        <w:t>]</w:t>
      </w:r>
      <w:bookmarkEnd w:id="26"/>
    </w:p>
    <w:p w:rsidR="001A4E95" w:rsidRPr="00932A53" w:rsidRDefault="001A4E95" w:rsidP="00EB1F0A">
      <w:pPr>
        <w:pStyle w:val="PargrafodaLista"/>
        <w:numPr>
          <w:ilvl w:val="0"/>
          <w:numId w:val="31"/>
        </w:numPr>
        <w:rPr>
          <w:rFonts w:ascii="Arial" w:hAnsi="Arial" w:cs="Arial"/>
          <w:szCs w:val="24"/>
        </w:rPr>
      </w:pPr>
      <w:r w:rsidRPr="00CE267B">
        <w:rPr>
          <w:rFonts w:ascii="Arial" w:hAnsi="Arial" w:cs="Arial"/>
          <w:szCs w:val="24"/>
        </w:rPr>
        <w:t>O sistema apresenta a mensagem</w:t>
      </w:r>
      <w:r>
        <w:rPr>
          <w:rFonts w:ascii="Arial" w:hAnsi="Arial" w:cs="Arial"/>
          <w:szCs w:val="24"/>
        </w:rPr>
        <w:t xml:space="preserve"> de sucesso</w:t>
      </w:r>
      <w:r w:rsidRPr="00CE267B">
        <w:rPr>
          <w:rFonts w:ascii="Arial" w:hAnsi="Arial" w:cs="Arial"/>
          <w:szCs w:val="24"/>
        </w:rPr>
        <w:t>;</w:t>
      </w:r>
      <w:r w:rsidR="00581108">
        <w:rPr>
          <w:rFonts w:ascii="Arial" w:hAnsi="Arial" w:cs="Arial"/>
          <w:szCs w:val="24"/>
        </w:rPr>
        <w:t xml:space="preserve"> </w:t>
      </w:r>
      <w:r w:rsidR="00581108" w:rsidRPr="00581108">
        <w:rPr>
          <w:rFonts w:ascii="Arial" w:hAnsi="Arial" w:cs="Arial"/>
          <w:b/>
          <w:szCs w:val="24"/>
        </w:rPr>
        <w:t>[MSG056]</w:t>
      </w:r>
    </w:p>
    <w:p w:rsidR="00932A53" w:rsidRPr="00932A53" w:rsidRDefault="00932A53" w:rsidP="00932A53">
      <w:pPr>
        <w:pStyle w:val="PargrafodaLista"/>
        <w:numPr>
          <w:ilvl w:val="0"/>
          <w:numId w:val="31"/>
        </w:numPr>
        <w:rPr>
          <w:rFonts w:ascii="Arial" w:hAnsi="Arial" w:cs="Arial"/>
          <w:szCs w:val="24"/>
        </w:rPr>
      </w:pPr>
      <w:r w:rsidRPr="00ED675F">
        <w:rPr>
          <w:rFonts w:ascii="Arial" w:hAnsi="Arial" w:cs="Arial"/>
          <w:szCs w:val="24"/>
        </w:rPr>
        <w:t>O ator confirma a mensagem;</w:t>
      </w:r>
    </w:p>
    <w:p w:rsidR="00932A53" w:rsidRPr="00932A53" w:rsidRDefault="00932A53" w:rsidP="00932A53">
      <w:pPr>
        <w:pStyle w:val="PargrafodaLista"/>
        <w:numPr>
          <w:ilvl w:val="0"/>
          <w:numId w:val="31"/>
        </w:numPr>
        <w:rPr>
          <w:rFonts w:ascii="Arial" w:hAnsi="Arial" w:cs="Arial"/>
          <w:szCs w:val="24"/>
        </w:rPr>
      </w:pPr>
      <w:r w:rsidRPr="008607EA">
        <w:rPr>
          <w:rFonts w:ascii="Arial" w:hAnsi="Arial" w:cs="Arial"/>
          <w:szCs w:val="24"/>
        </w:rPr>
        <w:t>O sistema atualiza o setor e/ou grupo vinculado ao</w:t>
      </w:r>
      <w:r>
        <w:rPr>
          <w:rFonts w:ascii="Arial" w:hAnsi="Arial" w:cs="Arial"/>
          <w:szCs w:val="24"/>
        </w:rPr>
        <w:t>(s)</w:t>
      </w:r>
      <w:r w:rsidRPr="008607EA">
        <w:rPr>
          <w:rFonts w:ascii="Arial" w:hAnsi="Arial" w:cs="Arial"/>
          <w:szCs w:val="24"/>
        </w:rPr>
        <w:t xml:space="preserve"> participante</w:t>
      </w:r>
      <w:r>
        <w:rPr>
          <w:rFonts w:ascii="Arial" w:hAnsi="Arial" w:cs="Arial"/>
          <w:szCs w:val="24"/>
        </w:rPr>
        <w:t>(s)</w:t>
      </w:r>
      <w:r w:rsidRPr="008607EA">
        <w:rPr>
          <w:rFonts w:ascii="Arial" w:hAnsi="Arial" w:cs="Arial"/>
          <w:szCs w:val="24"/>
        </w:rPr>
        <w:t xml:space="preserve"> do evento na Lista de Convidado  da "Tela Consultar Lista de Convidado – UC004_Manter Lista de Convidados”</w:t>
      </w:r>
      <w:r>
        <w:rPr>
          <w:rFonts w:ascii="Arial" w:hAnsi="Arial" w:cs="Arial"/>
          <w:szCs w:val="24"/>
        </w:rPr>
        <w:t>;</w:t>
      </w:r>
    </w:p>
    <w:p w:rsidR="00EB1F0A" w:rsidRDefault="00EB1F0A" w:rsidP="00EB1F0A">
      <w:pPr>
        <w:pStyle w:val="PargrafodaLista"/>
        <w:numPr>
          <w:ilvl w:val="0"/>
          <w:numId w:val="31"/>
        </w:numPr>
        <w:rPr>
          <w:rFonts w:ascii="Arial" w:hAnsi="Arial" w:cs="Arial"/>
          <w:szCs w:val="24"/>
        </w:rPr>
      </w:pPr>
      <w:r w:rsidRPr="007F3490">
        <w:rPr>
          <w:rFonts w:ascii="Arial" w:hAnsi="Arial" w:cs="Arial"/>
          <w:szCs w:val="24"/>
        </w:rPr>
        <w:t xml:space="preserve">O fluxo retorna para o passo </w:t>
      </w:r>
      <w:r w:rsidR="00B83605">
        <w:rPr>
          <w:rFonts w:ascii="Arial" w:hAnsi="Arial" w:cs="Arial"/>
          <w:szCs w:val="24"/>
        </w:rPr>
        <w:fldChar w:fldCharType="begin"/>
      </w:r>
      <w:r w:rsidR="00C22E2F">
        <w:rPr>
          <w:rFonts w:ascii="Arial" w:hAnsi="Arial" w:cs="Arial"/>
          <w:szCs w:val="24"/>
        </w:rPr>
        <w:instrText xml:space="preserve"> REF _Ref384653246 \r \h </w:instrText>
      </w:r>
      <w:r w:rsidR="00B83605">
        <w:rPr>
          <w:rFonts w:ascii="Arial" w:hAnsi="Arial" w:cs="Arial"/>
          <w:szCs w:val="24"/>
        </w:rPr>
      </w:r>
      <w:r w:rsidR="00B83605">
        <w:rPr>
          <w:rFonts w:ascii="Arial" w:hAnsi="Arial" w:cs="Arial"/>
          <w:szCs w:val="24"/>
        </w:rPr>
        <w:fldChar w:fldCharType="separate"/>
      </w:r>
      <w:r w:rsidR="005760C1">
        <w:rPr>
          <w:rFonts w:ascii="Arial" w:hAnsi="Arial" w:cs="Arial"/>
          <w:szCs w:val="24"/>
        </w:rPr>
        <w:t>13</w:t>
      </w:r>
      <w:r w:rsidR="00B83605"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 xml:space="preserve"> </w:t>
      </w:r>
      <w:r w:rsidRPr="007F3490">
        <w:rPr>
          <w:rFonts w:ascii="Arial" w:hAnsi="Arial" w:cs="Arial"/>
          <w:szCs w:val="24"/>
        </w:rPr>
        <w:t>do fluxo</w:t>
      </w:r>
      <w:r>
        <w:rPr>
          <w:rFonts w:ascii="Arial" w:hAnsi="Arial" w:cs="Arial"/>
          <w:szCs w:val="24"/>
        </w:rPr>
        <w:t xml:space="preserve"> principal.</w:t>
      </w:r>
    </w:p>
    <w:p w:rsidR="000E30D1" w:rsidRDefault="000E30D1" w:rsidP="00C239D1">
      <w:pPr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EB1F0A" w:rsidRPr="0069778B" w:rsidRDefault="00EB1F0A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6B4D19" w:rsidRDefault="006B4D19">
      <w:pPr>
        <w:rPr>
          <w:rFonts w:cs="Arial"/>
          <w:b/>
          <w:bCs/>
          <w:smallCaps/>
          <w:sz w:val="26"/>
        </w:rPr>
      </w:pPr>
      <w:bookmarkStart w:id="27" w:name="_Toc382318137"/>
      <w:r>
        <w:br w:type="page"/>
      </w:r>
    </w:p>
    <w:p w:rsidR="000E30D1" w:rsidRPr="009D2EA2" w:rsidRDefault="000E30D1" w:rsidP="000E30D1">
      <w:pPr>
        <w:pStyle w:val="STJNvel1"/>
        <w:numPr>
          <w:ilvl w:val="0"/>
          <w:numId w:val="1"/>
        </w:numPr>
        <w:jc w:val="both"/>
        <w:rPr>
          <w:iCs/>
        </w:rPr>
      </w:pPr>
      <w:bookmarkStart w:id="28" w:name="_Toc398228842"/>
      <w:r w:rsidRPr="0073491E">
        <w:lastRenderedPageBreak/>
        <w:t>FLUXOS</w:t>
      </w:r>
      <w:r w:rsidRPr="009D2EA2">
        <w:rPr>
          <w:color w:val="auto"/>
        </w:rPr>
        <w:t xml:space="preserve"> DE EXCEÇÃO</w:t>
      </w:r>
      <w:bookmarkEnd w:id="27"/>
      <w:bookmarkEnd w:id="28"/>
    </w:p>
    <w:p w:rsidR="00930184" w:rsidRPr="00F70840" w:rsidRDefault="00930184" w:rsidP="000E30D1">
      <w:pPr>
        <w:ind w:left="1080"/>
      </w:pPr>
    </w:p>
    <w:p w:rsidR="00930184" w:rsidRPr="00F70840" w:rsidRDefault="00FA705D" w:rsidP="00930184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29" w:name="_Ref390179525"/>
      <w:bookmarkStart w:id="30" w:name="_Ref391884771"/>
      <w:r>
        <w:rPr>
          <w:b/>
          <w:i w:val="0"/>
          <w:iCs/>
          <w:color w:val="auto"/>
          <w:sz w:val="24"/>
          <w:szCs w:val="24"/>
        </w:rPr>
        <w:t>Se</w:t>
      </w:r>
      <w:bookmarkEnd w:id="29"/>
      <w:r w:rsidR="00206D6E">
        <w:rPr>
          <w:b/>
          <w:i w:val="0"/>
          <w:iCs/>
          <w:color w:val="auto"/>
          <w:sz w:val="24"/>
          <w:szCs w:val="24"/>
        </w:rPr>
        <w:t>tor obrigatório</w:t>
      </w:r>
      <w:bookmarkEnd w:id="30"/>
    </w:p>
    <w:p w:rsidR="00930184" w:rsidRPr="00F70840" w:rsidRDefault="00930184" w:rsidP="00930184"/>
    <w:p w:rsidR="00930184" w:rsidRPr="00F70840" w:rsidRDefault="00930184" w:rsidP="00930184">
      <w:pPr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Este fluxo tem início</w:t>
      </w:r>
      <w:r w:rsidR="00AF707F">
        <w:rPr>
          <w:szCs w:val="24"/>
        </w:rPr>
        <w:t xml:space="preserve"> no passo </w:t>
      </w:r>
      <w:r w:rsidR="00B83605">
        <w:rPr>
          <w:szCs w:val="24"/>
        </w:rPr>
        <w:fldChar w:fldCharType="begin"/>
      </w:r>
      <w:r w:rsidR="007459C7">
        <w:rPr>
          <w:szCs w:val="24"/>
        </w:rPr>
        <w:instrText xml:space="preserve"> REF _Ref391882492 \r \h </w:instrText>
      </w:r>
      <w:r w:rsidR="00B83605">
        <w:rPr>
          <w:szCs w:val="24"/>
        </w:rPr>
      </w:r>
      <w:r w:rsidR="00B83605">
        <w:rPr>
          <w:szCs w:val="24"/>
        </w:rPr>
        <w:fldChar w:fldCharType="separate"/>
      </w:r>
      <w:r w:rsidR="007459C7">
        <w:rPr>
          <w:szCs w:val="24"/>
        </w:rPr>
        <w:t>8</w:t>
      </w:r>
      <w:r w:rsidR="00B83605">
        <w:rPr>
          <w:szCs w:val="24"/>
        </w:rPr>
        <w:fldChar w:fldCharType="end"/>
      </w:r>
      <w:r w:rsidR="00206D6E">
        <w:rPr>
          <w:szCs w:val="24"/>
        </w:rPr>
        <w:t xml:space="preserve"> do</w:t>
      </w:r>
      <w:r w:rsidR="00D2181A">
        <w:rPr>
          <w:szCs w:val="24"/>
        </w:rPr>
        <w:t xml:space="preserve"> </w:t>
      </w:r>
      <w:r w:rsidR="00AF707F">
        <w:rPr>
          <w:szCs w:val="24"/>
        </w:rPr>
        <w:t xml:space="preserve">fluxo </w:t>
      </w:r>
      <w:r w:rsidR="007F4197">
        <w:rPr>
          <w:szCs w:val="24"/>
        </w:rPr>
        <w:t>principal</w:t>
      </w:r>
      <w:r w:rsidR="00303432">
        <w:rPr>
          <w:szCs w:val="24"/>
        </w:rPr>
        <w:t xml:space="preserve"> ou no passo </w:t>
      </w:r>
      <w:r w:rsidR="00B83605">
        <w:rPr>
          <w:szCs w:val="24"/>
        </w:rPr>
        <w:fldChar w:fldCharType="begin"/>
      </w:r>
      <w:r w:rsidR="00303432">
        <w:rPr>
          <w:szCs w:val="24"/>
        </w:rPr>
        <w:instrText xml:space="preserve"> REF _Ref391885778 \r \h </w:instrText>
      </w:r>
      <w:r w:rsidR="00B83605">
        <w:rPr>
          <w:szCs w:val="24"/>
        </w:rPr>
      </w:r>
      <w:r w:rsidR="00B83605">
        <w:rPr>
          <w:szCs w:val="24"/>
        </w:rPr>
        <w:fldChar w:fldCharType="separate"/>
      </w:r>
      <w:r w:rsidR="00303432">
        <w:rPr>
          <w:szCs w:val="24"/>
        </w:rPr>
        <w:t>7</w:t>
      </w:r>
      <w:r w:rsidR="00B83605">
        <w:rPr>
          <w:szCs w:val="24"/>
        </w:rPr>
        <w:fldChar w:fldCharType="end"/>
      </w:r>
      <w:r w:rsidR="00303432">
        <w:rPr>
          <w:szCs w:val="24"/>
        </w:rPr>
        <w:t xml:space="preserve"> do fluxo alternativo FA-2</w:t>
      </w:r>
      <w:r w:rsidR="00AF707F">
        <w:rPr>
          <w:szCs w:val="24"/>
        </w:rPr>
        <w:t>,</w:t>
      </w:r>
      <w:r w:rsidRPr="00F70840">
        <w:rPr>
          <w:szCs w:val="24"/>
        </w:rPr>
        <w:t xml:space="preserve"> quando o ator aciona a opção </w:t>
      </w:r>
      <w:r w:rsidR="00C835D6">
        <w:rPr>
          <w:szCs w:val="24"/>
        </w:rPr>
        <w:t xml:space="preserve">"Salvar" </w:t>
      </w:r>
      <w:r w:rsidRPr="00F70840">
        <w:rPr>
          <w:szCs w:val="24"/>
        </w:rPr>
        <w:t xml:space="preserve">sem ter </w:t>
      </w:r>
      <w:r w:rsidR="0041691E">
        <w:rPr>
          <w:szCs w:val="24"/>
        </w:rPr>
        <w:t>selecionado</w:t>
      </w:r>
      <w:r w:rsidRPr="00F70840">
        <w:rPr>
          <w:szCs w:val="24"/>
        </w:rPr>
        <w:t xml:space="preserve"> nenhum </w:t>
      </w:r>
      <w:r w:rsidR="00206D6E">
        <w:rPr>
          <w:szCs w:val="24"/>
        </w:rPr>
        <w:t xml:space="preserve">setor </w:t>
      </w:r>
      <w:r w:rsidR="0041691E">
        <w:rPr>
          <w:szCs w:val="24"/>
        </w:rPr>
        <w:t>para vinculação</w:t>
      </w:r>
      <w:r w:rsidR="00F03E18">
        <w:rPr>
          <w:szCs w:val="24"/>
        </w:rPr>
        <w:t>;</w:t>
      </w:r>
      <w:r w:rsidRPr="00F70840">
        <w:rPr>
          <w:szCs w:val="24"/>
        </w:rPr>
        <w:t xml:space="preserve">  </w:t>
      </w:r>
    </w:p>
    <w:p w:rsidR="0041130F" w:rsidRPr="00F70840" w:rsidRDefault="00930184" w:rsidP="00930184">
      <w:pPr>
        <w:ind w:left="1080"/>
        <w:rPr>
          <w:rFonts w:cs="Arial"/>
          <w:b/>
          <w:szCs w:val="24"/>
        </w:rPr>
      </w:pPr>
      <w:r w:rsidRPr="00F70840">
        <w:t>2. O sistema apresenta a mensagem</w:t>
      </w:r>
      <w:r w:rsidR="00AD1207">
        <w:t xml:space="preserve"> de alerta</w:t>
      </w:r>
      <w:r w:rsidR="00F03E18">
        <w:t>;</w:t>
      </w:r>
      <w:r w:rsidRPr="00F70840">
        <w:t xml:space="preserve"> </w:t>
      </w:r>
      <w:r w:rsidRPr="00F70840">
        <w:rPr>
          <w:rFonts w:cs="Arial"/>
          <w:b/>
          <w:szCs w:val="24"/>
        </w:rPr>
        <w:t>[</w:t>
      </w:r>
      <w:r w:rsidR="00206D6E">
        <w:rPr>
          <w:rFonts w:cs="Arial"/>
          <w:b/>
          <w:szCs w:val="24"/>
        </w:rPr>
        <w:t>MSG</w:t>
      </w:r>
      <w:r w:rsidR="0014559A" w:rsidRPr="00F70840">
        <w:rPr>
          <w:rFonts w:cs="Arial"/>
          <w:b/>
          <w:szCs w:val="24"/>
        </w:rPr>
        <w:t>0</w:t>
      </w:r>
      <w:r w:rsidR="00770CEA">
        <w:rPr>
          <w:rFonts w:cs="Arial"/>
          <w:b/>
          <w:szCs w:val="24"/>
        </w:rPr>
        <w:t>55</w:t>
      </w:r>
      <w:r w:rsidRPr="00F70840">
        <w:rPr>
          <w:rFonts w:cs="Arial"/>
          <w:b/>
          <w:szCs w:val="24"/>
        </w:rPr>
        <w:t xml:space="preserve">] </w:t>
      </w:r>
    </w:p>
    <w:p w:rsidR="00930184" w:rsidRDefault="00930184" w:rsidP="00930184">
      <w:pPr>
        <w:ind w:left="1080"/>
      </w:pPr>
      <w:r w:rsidRPr="00F70840">
        <w:t xml:space="preserve">3. O sistema retorna para o passo </w:t>
      </w:r>
      <w:r w:rsidR="00B83605">
        <w:fldChar w:fldCharType="begin"/>
      </w:r>
      <w:r w:rsidR="00953BE0">
        <w:instrText xml:space="preserve"> REF _Ref390178781 \r \h </w:instrText>
      </w:r>
      <w:r w:rsidR="00B83605">
        <w:fldChar w:fldCharType="separate"/>
      </w:r>
      <w:r w:rsidR="00953BE0">
        <w:t>5</w:t>
      </w:r>
      <w:r w:rsidR="00B83605">
        <w:fldChar w:fldCharType="end"/>
      </w:r>
      <w:r w:rsidRPr="00F70840">
        <w:t xml:space="preserve"> do fluxo </w:t>
      </w:r>
      <w:r w:rsidR="007F4197">
        <w:t>principal</w:t>
      </w:r>
      <w:r w:rsidR="004719C5">
        <w:t xml:space="preserve"> ou para o passo </w:t>
      </w:r>
      <w:r w:rsidR="00B83605">
        <w:fldChar w:fldCharType="begin"/>
      </w:r>
      <w:r w:rsidR="004719C5">
        <w:instrText xml:space="preserve"> REF _Ref391885831 \r \h </w:instrText>
      </w:r>
      <w:r w:rsidR="00B83605">
        <w:fldChar w:fldCharType="separate"/>
      </w:r>
      <w:r w:rsidR="004719C5">
        <w:t>4</w:t>
      </w:r>
      <w:r w:rsidR="00B83605">
        <w:fldChar w:fldCharType="end"/>
      </w:r>
      <w:r w:rsidR="004719C5">
        <w:t xml:space="preserve"> do fluxo alternativo FA-2</w:t>
      </w:r>
      <w:r w:rsidRPr="00F70840">
        <w:t>.</w:t>
      </w:r>
    </w:p>
    <w:p w:rsidR="009D2EA2" w:rsidRDefault="009D2EA2" w:rsidP="00930184">
      <w:pPr>
        <w:ind w:left="1080"/>
      </w:pPr>
    </w:p>
    <w:p w:rsidR="00AD094F" w:rsidRDefault="00AD094F" w:rsidP="00930184">
      <w:pPr>
        <w:ind w:left="1080"/>
      </w:pPr>
    </w:p>
    <w:p w:rsidR="00171D20" w:rsidRDefault="00171D20" w:rsidP="00171D20">
      <w:pPr>
        <w:pStyle w:val="STJNvel1"/>
        <w:numPr>
          <w:ilvl w:val="0"/>
          <w:numId w:val="1"/>
        </w:numPr>
      </w:pPr>
      <w:bookmarkStart w:id="31" w:name="_Toc398228843"/>
      <w:bookmarkStart w:id="32" w:name="_Toc373416696"/>
      <w:r>
        <w:t>PONTO DE INCLUSÃO</w:t>
      </w:r>
      <w:bookmarkEnd w:id="31"/>
    </w:p>
    <w:p w:rsidR="00A25BA5" w:rsidRPr="008F1745" w:rsidRDefault="00171D20" w:rsidP="00171D20">
      <w:pPr>
        <w:pStyle w:val="CTMISCorpo1"/>
      </w:pPr>
      <w:r w:rsidRPr="001C765D">
        <w:t>N</w:t>
      </w:r>
      <w:r w:rsidRPr="00C0421F">
        <w:t>ão se aplica</w:t>
      </w:r>
      <w:r w:rsidR="007F4197">
        <w:t>.</w:t>
      </w:r>
    </w:p>
    <w:p w:rsidR="00A25BA5" w:rsidRDefault="00A25BA5" w:rsidP="00A25BA5">
      <w:pPr>
        <w:pStyle w:val="CTMISNvel1"/>
        <w:numPr>
          <w:ilvl w:val="0"/>
          <w:numId w:val="0"/>
        </w:numPr>
        <w:ind w:left="360"/>
      </w:pPr>
    </w:p>
    <w:p w:rsidR="006A3D99" w:rsidRPr="008F1745" w:rsidRDefault="000A6D21" w:rsidP="001E124C">
      <w:pPr>
        <w:pStyle w:val="STJNvel1"/>
        <w:numPr>
          <w:ilvl w:val="0"/>
          <w:numId w:val="1"/>
        </w:numPr>
      </w:pPr>
      <w:r>
        <w:t xml:space="preserve"> </w:t>
      </w:r>
      <w:bookmarkStart w:id="33" w:name="_Toc398228844"/>
      <w:r w:rsidR="001E124C">
        <w:t>PONTOS DE EXTENSÃO</w:t>
      </w:r>
      <w:bookmarkEnd w:id="33"/>
    </w:p>
    <w:p w:rsidR="008F1745" w:rsidRPr="008F1745" w:rsidRDefault="008F1745" w:rsidP="008F1745">
      <w:pPr>
        <w:pStyle w:val="CTMISNvel2"/>
        <w:numPr>
          <w:ilvl w:val="0"/>
          <w:numId w:val="0"/>
        </w:numPr>
        <w:ind w:left="1146"/>
        <w:rPr>
          <w:i w:val="0"/>
        </w:rPr>
      </w:pPr>
    </w:p>
    <w:p w:rsidR="00D1746D" w:rsidRPr="002708C0" w:rsidRDefault="00D828E1" w:rsidP="00D1746D">
      <w:pPr>
        <w:pStyle w:val="PargrafodaLista"/>
        <w:numPr>
          <w:ilvl w:val="0"/>
          <w:numId w:val="17"/>
        </w:numPr>
        <w:tabs>
          <w:tab w:val="left" w:pos="1276"/>
        </w:tabs>
        <w:rPr>
          <w:rFonts w:ascii="Arial" w:hAnsi="Arial" w:cs="Arial"/>
          <w:b/>
        </w:rPr>
      </w:pPr>
      <w:bookmarkStart w:id="34" w:name="_Ref384910917"/>
      <w:bookmarkStart w:id="35" w:name="_Ref389578301"/>
      <w:bookmarkEnd w:id="32"/>
      <w:r w:rsidRPr="002708C0">
        <w:rPr>
          <w:rFonts w:ascii="Arial" w:hAnsi="Arial" w:cs="Arial"/>
          <w:b/>
        </w:rPr>
        <w:t xml:space="preserve">– </w:t>
      </w:r>
      <w:r w:rsidR="00570F0C">
        <w:rPr>
          <w:rFonts w:ascii="Arial" w:hAnsi="Arial" w:cs="Arial"/>
          <w:b/>
        </w:rPr>
        <w:t xml:space="preserve">Gravar </w:t>
      </w:r>
      <w:r w:rsidR="00D1746D" w:rsidRPr="002708C0">
        <w:rPr>
          <w:rFonts w:ascii="Arial" w:hAnsi="Arial" w:cs="Arial"/>
          <w:b/>
        </w:rPr>
        <w:t xml:space="preserve">Log </w:t>
      </w:r>
      <w:bookmarkEnd w:id="34"/>
      <w:r w:rsidR="00914CA3">
        <w:rPr>
          <w:rFonts w:ascii="Arial" w:hAnsi="Arial" w:cs="Arial"/>
          <w:b/>
        </w:rPr>
        <w:t>de Auditoria</w:t>
      </w:r>
      <w:bookmarkEnd w:id="35"/>
    </w:p>
    <w:p w:rsidR="00177937" w:rsidRPr="001A6278" w:rsidRDefault="00D828E1" w:rsidP="001A6278">
      <w:pPr>
        <w:tabs>
          <w:tab w:val="left" w:pos="1276"/>
        </w:tabs>
        <w:ind w:left="709"/>
        <w:rPr>
          <w:color w:val="auto"/>
        </w:rPr>
      </w:pPr>
      <w:r w:rsidRPr="009E2FEF">
        <w:rPr>
          <w:color w:val="auto"/>
        </w:rPr>
        <w:t xml:space="preserve">No passo </w:t>
      </w:r>
      <w:fldSimple w:instr=" REF _Ref390183127 \w \h  \* MERGEFORMAT ">
        <w:r w:rsidR="006B7628" w:rsidRPr="009E2FEF">
          <w:rPr>
            <w:color w:val="auto"/>
          </w:rPr>
          <w:t>9</w:t>
        </w:r>
      </w:fldSimple>
      <w:r w:rsidRPr="009E2FEF">
        <w:rPr>
          <w:color w:val="auto"/>
        </w:rPr>
        <w:t xml:space="preserve"> </w:t>
      </w:r>
      <w:r w:rsidR="006B7628" w:rsidRPr="009E2FEF">
        <w:rPr>
          <w:color w:val="auto"/>
        </w:rPr>
        <w:t xml:space="preserve">do fluxo </w:t>
      </w:r>
      <w:r w:rsidR="007F4197">
        <w:rPr>
          <w:color w:val="auto"/>
        </w:rPr>
        <w:t>principal</w:t>
      </w:r>
      <w:r w:rsidR="001A6278">
        <w:rPr>
          <w:color w:val="auto"/>
        </w:rPr>
        <w:t xml:space="preserve"> ou no passo </w:t>
      </w:r>
      <w:r w:rsidR="00B83605">
        <w:rPr>
          <w:color w:val="auto"/>
        </w:rPr>
        <w:fldChar w:fldCharType="begin"/>
      </w:r>
      <w:r w:rsidR="001A6278">
        <w:rPr>
          <w:color w:val="auto"/>
        </w:rPr>
        <w:instrText xml:space="preserve"> REF _Ref391885888 \r \h </w:instrText>
      </w:r>
      <w:r w:rsidR="00B83605">
        <w:rPr>
          <w:color w:val="auto"/>
        </w:rPr>
      </w:r>
      <w:r w:rsidR="00B83605">
        <w:rPr>
          <w:color w:val="auto"/>
        </w:rPr>
        <w:fldChar w:fldCharType="separate"/>
      </w:r>
      <w:r w:rsidR="001A6278">
        <w:rPr>
          <w:color w:val="auto"/>
        </w:rPr>
        <w:t>8</w:t>
      </w:r>
      <w:r w:rsidR="00B83605">
        <w:rPr>
          <w:color w:val="auto"/>
        </w:rPr>
        <w:fldChar w:fldCharType="end"/>
      </w:r>
      <w:r w:rsidR="001A6278">
        <w:rPr>
          <w:color w:val="auto"/>
        </w:rPr>
        <w:t xml:space="preserve"> do fluxo alternativo FA-2</w:t>
      </w:r>
      <w:r w:rsidR="002708C0" w:rsidRPr="009E2FEF">
        <w:rPr>
          <w:color w:val="auto"/>
        </w:rPr>
        <w:t xml:space="preserve">, </w:t>
      </w:r>
      <w:r w:rsidRPr="009E2FEF">
        <w:rPr>
          <w:color w:val="auto"/>
        </w:rPr>
        <w:t>o sistema executa o f</w:t>
      </w:r>
      <w:r w:rsidR="002708C0" w:rsidRPr="009E2FEF">
        <w:rPr>
          <w:color w:val="auto"/>
        </w:rPr>
        <w:t xml:space="preserve">luxo </w:t>
      </w:r>
      <w:r w:rsidR="007F4197">
        <w:rPr>
          <w:color w:val="auto"/>
        </w:rPr>
        <w:t>principal</w:t>
      </w:r>
      <w:r w:rsidR="002708C0" w:rsidRPr="009E2FEF">
        <w:rPr>
          <w:color w:val="auto"/>
        </w:rPr>
        <w:t xml:space="preserve"> do caso de uso UC</w:t>
      </w:r>
      <w:r w:rsidRPr="009E2FEF">
        <w:rPr>
          <w:color w:val="auto"/>
        </w:rPr>
        <w:t xml:space="preserve"> –</w:t>
      </w:r>
      <w:r w:rsidR="00570F0C">
        <w:rPr>
          <w:color w:val="auto"/>
        </w:rPr>
        <w:t xml:space="preserve"> Grava</w:t>
      </w:r>
      <w:r w:rsidR="002708C0" w:rsidRPr="009E2FEF">
        <w:rPr>
          <w:color w:val="auto"/>
        </w:rPr>
        <w:t>r Log de Auditoria</w:t>
      </w:r>
      <w:r w:rsidRPr="009E2FEF">
        <w:rPr>
          <w:color w:val="auto"/>
        </w:rPr>
        <w:t xml:space="preserve"> e reto</w:t>
      </w:r>
      <w:r w:rsidR="00314F64" w:rsidRPr="009E2FEF">
        <w:rPr>
          <w:color w:val="auto"/>
        </w:rPr>
        <w:t>r</w:t>
      </w:r>
      <w:r w:rsidRPr="009E2FEF">
        <w:rPr>
          <w:color w:val="auto"/>
        </w:rPr>
        <w:t>na para o passo</w:t>
      </w:r>
      <w:r w:rsidR="001A6278">
        <w:rPr>
          <w:color w:val="auto"/>
        </w:rPr>
        <w:t xml:space="preserve"> </w:t>
      </w:r>
      <w:fldSimple w:instr=" REF _Ref385256831 \w \h  \* MERGEFORMAT ">
        <w:r w:rsidR="001A6278" w:rsidRPr="001A6278">
          <w:rPr>
            <w:color w:val="auto"/>
          </w:rPr>
          <w:t>10</w:t>
        </w:r>
      </w:fldSimple>
      <w:r w:rsidR="006B7628" w:rsidRPr="009E2FEF">
        <w:rPr>
          <w:color w:val="auto"/>
        </w:rPr>
        <w:t xml:space="preserve"> do fluxo </w:t>
      </w:r>
      <w:r w:rsidR="007F4197">
        <w:rPr>
          <w:color w:val="auto"/>
        </w:rPr>
        <w:t>principal</w:t>
      </w:r>
      <w:r w:rsidR="001A6278">
        <w:rPr>
          <w:color w:val="auto"/>
        </w:rPr>
        <w:t xml:space="preserve"> ou retorna para o passo </w:t>
      </w:r>
      <w:r w:rsidR="00B83605">
        <w:rPr>
          <w:color w:val="auto"/>
        </w:rPr>
        <w:fldChar w:fldCharType="begin"/>
      </w:r>
      <w:r w:rsidR="001A6278">
        <w:rPr>
          <w:color w:val="auto"/>
        </w:rPr>
        <w:instrText xml:space="preserve"> REF _Ref391886028 \r \h </w:instrText>
      </w:r>
      <w:r w:rsidR="00B83605">
        <w:rPr>
          <w:color w:val="auto"/>
        </w:rPr>
      </w:r>
      <w:r w:rsidR="00B83605">
        <w:rPr>
          <w:color w:val="auto"/>
        </w:rPr>
        <w:fldChar w:fldCharType="separate"/>
      </w:r>
      <w:r w:rsidR="001A6278">
        <w:rPr>
          <w:color w:val="auto"/>
        </w:rPr>
        <w:t>9</w:t>
      </w:r>
      <w:r w:rsidR="00B83605">
        <w:rPr>
          <w:color w:val="auto"/>
        </w:rPr>
        <w:fldChar w:fldCharType="end"/>
      </w:r>
      <w:r w:rsidR="001A6278">
        <w:rPr>
          <w:color w:val="auto"/>
        </w:rPr>
        <w:t xml:space="preserve"> do fluxo alternativo FA-2</w:t>
      </w:r>
      <w:r w:rsidR="006B7628" w:rsidRPr="009E2FEF">
        <w:rPr>
          <w:color w:val="auto"/>
        </w:rPr>
        <w:t>.</w:t>
      </w:r>
    </w:p>
    <w:p w:rsidR="00DB7D73" w:rsidRDefault="00DB7D73">
      <w:pPr>
        <w:rPr>
          <w:rFonts w:cs="Arial"/>
          <w:b/>
          <w:bCs/>
        </w:rPr>
      </w:pPr>
    </w:p>
    <w:p w:rsidR="00DB7D73" w:rsidRDefault="00DB7D73">
      <w:pPr>
        <w:rPr>
          <w:rFonts w:cs="Arial"/>
          <w:b/>
          <w:bCs/>
        </w:rPr>
      </w:pPr>
    </w:p>
    <w:p w:rsidR="00DB7D73" w:rsidRDefault="00DB7D73" w:rsidP="00DB7D73">
      <w:pPr>
        <w:pStyle w:val="STJNvel1"/>
        <w:numPr>
          <w:ilvl w:val="0"/>
          <w:numId w:val="1"/>
        </w:numPr>
      </w:pPr>
      <w:bookmarkStart w:id="36" w:name="_Toc391279958"/>
      <w:bookmarkStart w:id="37" w:name="_Toc398228845"/>
      <w:r>
        <w:t>FREQUÊNCIA DE OCORRÊNCIA</w:t>
      </w:r>
      <w:bookmarkEnd w:id="36"/>
      <w:bookmarkEnd w:id="37"/>
    </w:p>
    <w:p w:rsidR="00DB7D73" w:rsidRDefault="00DB7D73" w:rsidP="00DB7D73">
      <w:pPr>
        <w:pStyle w:val="CTMISCorpo1"/>
      </w:pPr>
      <w:r w:rsidRPr="001C765D">
        <w:t>N</w:t>
      </w:r>
      <w:r w:rsidRPr="00C0421F">
        <w:t>ão se aplica</w:t>
      </w:r>
      <w:r w:rsidR="00953BE0">
        <w:t>.</w:t>
      </w:r>
    </w:p>
    <w:p w:rsidR="00EA1BE4" w:rsidRDefault="00EA1BE4" w:rsidP="00F4051E">
      <w:pPr>
        <w:pStyle w:val="CTMISCorpo1"/>
        <w:ind w:firstLine="0"/>
      </w:pPr>
    </w:p>
    <w:p w:rsidR="00DB7D73" w:rsidRDefault="00DB7D73">
      <w:pPr>
        <w:rPr>
          <w:rFonts w:cs="Arial"/>
          <w:b/>
          <w:bCs/>
        </w:rPr>
      </w:pPr>
    </w:p>
    <w:p w:rsidR="00177937" w:rsidRDefault="008F1745" w:rsidP="00EA1BE4">
      <w:pPr>
        <w:pStyle w:val="STJNvel1"/>
        <w:numPr>
          <w:ilvl w:val="0"/>
          <w:numId w:val="1"/>
        </w:numPr>
      </w:pPr>
      <w:bookmarkStart w:id="38" w:name="_Toc125373395"/>
      <w:r>
        <w:t xml:space="preserve"> </w:t>
      </w:r>
      <w:bookmarkStart w:id="39" w:name="_Toc398228846"/>
      <w:r w:rsidR="00177937">
        <w:t>REFERÊNCIAS</w:t>
      </w:r>
      <w:bookmarkEnd w:id="38"/>
      <w:bookmarkEnd w:id="39"/>
    </w:p>
    <w:p w:rsidR="00F03E18" w:rsidRPr="007D5D81" w:rsidRDefault="00F03E18" w:rsidP="00F03E18">
      <w:pPr>
        <w:pStyle w:val="Instruo"/>
        <w:numPr>
          <w:ilvl w:val="0"/>
          <w:numId w:val="20"/>
        </w:numPr>
        <w:jc w:val="both"/>
        <w:rPr>
          <w:rFonts w:cs="Times New Roman"/>
          <w:i w:val="0"/>
          <w:color w:val="000000"/>
          <w:sz w:val="24"/>
        </w:rPr>
      </w:pPr>
      <w:r w:rsidRPr="007D5D81">
        <w:rPr>
          <w:rFonts w:cs="Times New Roman"/>
          <w:i w:val="0"/>
          <w:color w:val="000000"/>
          <w:sz w:val="24"/>
        </w:rPr>
        <w:t>Documento de Mensagens</w:t>
      </w:r>
      <w:r w:rsidR="00265C89">
        <w:rPr>
          <w:rFonts w:cs="Times New Roman"/>
          <w:i w:val="0"/>
          <w:color w:val="000000"/>
          <w:sz w:val="24"/>
        </w:rPr>
        <w:t xml:space="preserve"> – </w:t>
      </w:r>
      <w:r w:rsidR="001D4505">
        <w:rPr>
          <w:rFonts w:cs="Times New Roman"/>
          <w:i w:val="0"/>
          <w:color w:val="000000"/>
          <w:sz w:val="24"/>
        </w:rPr>
        <w:t>1.00</w:t>
      </w:r>
    </w:p>
    <w:p w:rsidR="00F03E18" w:rsidRPr="00F03E18" w:rsidRDefault="00F03E18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7D5D8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1D450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F03E18" w:rsidRPr="00F03E18" w:rsidRDefault="00F03E18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Glossário – </w:t>
      </w:r>
      <w:r w:rsidR="001D450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F03E18" w:rsidRDefault="00265C89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Interfaces de Telas – </w:t>
      </w:r>
      <w:r w:rsidR="001D450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9426FD" w:rsidRDefault="00570F0C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UC_Grava</w:t>
      </w:r>
      <w:r w:rsidR="009426F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r Log de Auditoria</w:t>
      </w:r>
    </w:p>
    <w:p w:rsidR="006F2CF9" w:rsidRPr="00BF66EC" w:rsidRDefault="006F2CF9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</w:pPr>
      <w:r w:rsidRPr="006F2CF9">
        <w:rPr>
          <w:rFonts w:ascii="Arial" w:hAnsi="Arial" w:cs="Arial"/>
          <w:iCs/>
          <w:szCs w:val="24"/>
        </w:rPr>
        <w:t>UC004_Manter Lista Convidados</w:t>
      </w:r>
      <w:r w:rsidR="00F4051E">
        <w:rPr>
          <w:rFonts w:ascii="Arial" w:hAnsi="Arial" w:cs="Arial"/>
          <w:iCs/>
          <w:szCs w:val="24"/>
        </w:rPr>
        <w:t xml:space="preserve"> – </w:t>
      </w:r>
      <w:r w:rsidR="001D4505">
        <w:rPr>
          <w:rFonts w:ascii="Arial" w:hAnsi="Arial" w:cs="Arial"/>
          <w:iCs/>
          <w:szCs w:val="24"/>
        </w:rPr>
        <w:t>1.00</w:t>
      </w:r>
    </w:p>
    <w:p w:rsidR="00BF66EC" w:rsidRPr="00EA1BE4" w:rsidRDefault="00BF66EC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</w:pPr>
      <w:r>
        <w:rPr>
          <w:rFonts w:ascii="Arial" w:hAnsi="Arial" w:cs="Arial"/>
          <w:iCs/>
          <w:szCs w:val="24"/>
        </w:rPr>
        <w:t xml:space="preserve">IT004_Manter Lista de Convidados – </w:t>
      </w:r>
      <w:r w:rsidR="001D4505">
        <w:rPr>
          <w:rFonts w:ascii="Arial" w:hAnsi="Arial" w:cs="Arial"/>
          <w:iCs/>
          <w:szCs w:val="24"/>
        </w:rPr>
        <w:t>1.00</w:t>
      </w:r>
    </w:p>
    <w:p w:rsidR="00EA1BE4" w:rsidRPr="006F2CF9" w:rsidRDefault="00EA1BE4" w:rsidP="002E0976">
      <w:pPr>
        <w:pStyle w:val="PargrafodaLista"/>
        <w:ind w:left="720"/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</w:pPr>
    </w:p>
    <w:p w:rsidR="00F03E18" w:rsidRDefault="00F03E18" w:rsidP="00EE5511">
      <w:pPr>
        <w:ind w:left="348"/>
        <w:rPr>
          <w:color w:val="auto"/>
        </w:rPr>
      </w:pPr>
    </w:p>
    <w:p w:rsidR="00C0421F" w:rsidRDefault="008F1745" w:rsidP="00EA1BE4">
      <w:pPr>
        <w:pStyle w:val="STJNvel1"/>
        <w:numPr>
          <w:ilvl w:val="0"/>
          <w:numId w:val="1"/>
        </w:numPr>
      </w:pPr>
      <w:r>
        <w:t xml:space="preserve"> </w:t>
      </w:r>
      <w:bookmarkStart w:id="40" w:name="_Toc398228847"/>
      <w:r w:rsidR="00177937">
        <w:t>REFERÊNCIAS BIBLIOGRÁFICAS</w:t>
      </w:r>
      <w:bookmarkStart w:id="41" w:name="_Toc125373396"/>
      <w:bookmarkEnd w:id="40"/>
    </w:p>
    <w:p w:rsidR="00C0421F" w:rsidRDefault="00C0421F" w:rsidP="001C765D">
      <w:pPr>
        <w:pStyle w:val="CTMISCorpo1"/>
      </w:pPr>
      <w:r w:rsidRPr="001C765D">
        <w:t>N</w:t>
      </w:r>
      <w:r w:rsidR="00D31B4F" w:rsidRPr="00C0421F">
        <w:t>ão se aplica</w:t>
      </w:r>
      <w:r w:rsidR="00713D51">
        <w:t>.</w:t>
      </w:r>
      <w:r w:rsidR="00D31B4F">
        <w:t xml:space="preserve"> </w:t>
      </w:r>
    </w:p>
    <w:p w:rsidR="002D3719" w:rsidRDefault="002D3719">
      <w:pPr>
        <w:rPr>
          <w:rFonts w:cs="Arial"/>
          <w:b/>
          <w:bCs/>
          <w:smallCaps/>
          <w:sz w:val="26"/>
        </w:rPr>
      </w:pPr>
      <w:r>
        <w:br w:type="page"/>
      </w:r>
    </w:p>
    <w:p w:rsidR="00177937" w:rsidRPr="00EA1BE4" w:rsidRDefault="008F1745" w:rsidP="00EA1BE4">
      <w:pPr>
        <w:pStyle w:val="STJNvel1"/>
        <w:numPr>
          <w:ilvl w:val="0"/>
          <w:numId w:val="1"/>
        </w:numPr>
        <w:rPr>
          <w:color w:val="auto"/>
        </w:rPr>
      </w:pPr>
      <w:r>
        <w:lastRenderedPageBreak/>
        <w:t xml:space="preserve"> </w:t>
      </w:r>
      <w:bookmarkStart w:id="42" w:name="_Toc398228848"/>
      <w:r w:rsidR="00177937" w:rsidRPr="00EA1BE4">
        <w:rPr>
          <w:color w:val="auto"/>
        </w:rPr>
        <w:t>ASSINATURAS</w:t>
      </w:r>
      <w:bookmarkEnd w:id="0"/>
      <w:bookmarkEnd w:id="41"/>
      <w:bookmarkEnd w:id="42"/>
    </w:p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 w:rsidP="00A76218">
            <w:pPr>
              <w:pStyle w:val="CTMISTabela"/>
              <w:jc w:val="center"/>
            </w:pPr>
          </w:p>
          <w:p w:rsidR="00177937" w:rsidRDefault="00177937" w:rsidP="00A76218">
            <w:pPr>
              <w:pStyle w:val="CTMISTabela"/>
              <w:jc w:val="center"/>
            </w:pPr>
            <w:r>
              <w:t>Data: ___/___/_____</w:t>
            </w:r>
          </w:p>
          <w:p w:rsidR="00177937" w:rsidRDefault="00177937" w:rsidP="00A76218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Default="00177937" w:rsidP="00A76218">
            <w:pPr>
              <w:pStyle w:val="CTMISTabela"/>
              <w:jc w:val="center"/>
            </w:pPr>
          </w:p>
          <w:p w:rsidR="00177937" w:rsidRDefault="00177937" w:rsidP="00A76218">
            <w:pPr>
              <w:pStyle w:val="CTMISTabela"/>
              <w:jc w:val="center"/>
            </w:pPr>
            <w:r>
              <w:t>Data: ___/___/_____</w:t>
            </w:r>
          </w:p>
          <w:p w:rsidR="00177937" w:rsidRDefault="00177937" w:rsidP="00A76218">
            <w:pPr>
              <w:pStyle w:val="CTMISTabela"/>
              <w:jc w:val="center"/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Default="00E67DE9" w:rsidP="00A76218">
            <w:pPr>
              <w:pStyle w:val="CTMISInstrues"/>
              <w:rPr>
                <w:i/>
              </w:rPr>
            </w:pPr>
            <w:r>
              <w:t>Carlos Eduardo Gonçalves da Silva</w:t>
            </w:r>
          </w:p>
          <w:p w:rsidR="00177937" w:rsidRPr="00A76218" w:rsidRDefault="00E67DE9" w:rsidP="00A76218">
            <w:pPr>
              <w:pStyle w:val="CTMISTabela"/>
              <w:jc w:val="center"/>
            </w:pPr>
            <w:r w:rsidRPr="00A76218">
              <w:t>Assessoria de Cerimonial e Rel. Públicas.</w:t>
            </w:r>
          </w:p>
          <w:p w:rsidR="00177937" w:rsidRDefault="00177937" w:rsidP="00A76218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Default="00515980" w:rsidP="00A76218">
            <w:pPr>
              <w:pStyle w:val="CTMISInstrues"/>
            </w:pPr>
            <w:r>
              <w:t>Reyla Rosa</w:t>
            </w:r>
          </w:p>
          <w:p w:rsidR="00177937" w:rsidRDefault="00177937" w:rsidP="00A76218">
            <w:pPr>
              <w:pStyle w:val="CTMISTabela"/>
              <w:jc w:val="center"/>
            </w:pPr>
            <w:r>
              <w:t xml:space="preserve">Analista </w:t>
            </w:r>
            <w:r w:rsidR="00E3554F">
              <w:t>de Requisitos</w:t>
            </w:r>
          </w:p>
          <w:p w:rsidR="00177937" w:rsidRDefault="00E67DE9" w:rsidP="00A76218">
            <w:pPr>
              <w:pStyle w:val="CTMISTabela"/>
              <w:jc w:val="center"/>
            </w:pPr>
            <w:r>
              <w:t>CTIS</w:t>
            </w:r>
          </w:p>
        </w:tc>
      </w:tr>
    </w:tbl>
    <w:p w:rsidR="00177937" w:rsidRDefault="00177937" w:rsidP="00A76218">
      <w:pPr>
        <w:jc w:val="center"/>
      </w:pPr>
    </w:p>
    <w:p w:rsidR="00F446BB" w:rsidRDefault="00F446BB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C65" w:rsidRDefault="00C02C65">
      <w:r>
        <w:separator/>
      </w:r>
    </w:p>
  </w:endnote>
  <w:endnote w:type="continuationSeparator" w:id="0">
    <w:p w:rsidR="00C02C65" w:rsidRDefault="00C02C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AA6B5A">
      <w:trPr>
        <w:cantSplit/>
        <w:jc w:val="center"/>
      </w:trPr>
      <w:tc>
        <w:tcPr>
          <w:tcW w:w="8268" w:type="dxa"/>
        </w:tcPr>
        <w:p w:rsidR="00AA6B5A" w:rsidRDefault="00AA6B5A" w:rsidP="000A1FC9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 xml:space="preserve">sigeven_escu_uc014_vincular_setor_grupo </w:t>
          </w:r>
        </w:p>
      </w:tc>
      <w:tc>
        <w:tcPr>
          <w:tcW w:w="1794" w:type="dxa"/>
          <w:vAlign w:val="center"/>
        </w:tcPr>
        <w:p w:rsidR="00AA6B5A" w:rsidRDefault="00AA6B5A" w:rsidP="009A4B8C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C43B5B">
            <w:rPr>
              <w:sz w:val="20"/>
            </w:rPr>
            <w:t xml:space="preserve"> </w:t>
          </w:r>
          <w:r w:rsidR="00B83605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B83605">
            <w:rPr>
              <w:rStyle w:val="Nmerodepgina"/>
              <w:sz w:val="20"/>
            </w:rPr>
            <w:fldChar w:fldCharType="separate"/>
          </w:r>
          <w:r w:rsidR="001D4505">
            <w:rPr>
              <w:rStyle w:val="Nmerodepgina"/>
              <w:noProof/>
              <w:sz w:val="20"/>
            </w:rPr>
            <w:t>3</w:t>
          </w:r>
          <w:r w:rsidR="00B83605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B83605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B83605">
            <w:rPr>
              <w:sz w:val="20"/>
            </w:rPr>
            <w:fldChar w:fldCharType="separate"/>
          </w:r>
          <w:r w:rsidR="001D4505">
            <w:rPr>
              <w:noProof/>
              <w:sz w:val="20"/>
            </w:rPr>
            <w:t>7</w:t>
          </w:r>
          <w:r w:rsidR="00B83605">
            <w:rPr>
              <w:sz w:val="20"/>
            </w:rPr>
            <w:fldChar w:fldCharType="end"/>
          </w:r>
        </w:p>
      </w:tc>
    </w:tr>
  </w:tbl>
  <w:p w:rsidR="00AA6B5A" w:rsidRDefault="00AA6B5A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AA6B5A" w:rsidRPr="005449C2">
      <w:trPr>
        <w:cantSplit/>
        <w:jc w:val="center"/>
      </w:trPr>
      <w:tc>
        <w:tcPr>
          <w:tcW w:w="8268" w:type="dxa"/>
        </w:tcPr>
        <w:p w:rsidR="00AA6B5A" w:rsidRDefault="00AA6B5A" w:rsidP="00030C51">
          <w:pPr>
            <w:pStyle w:val="Rodap"/>
            <w:rPr>
              <w:sz w:val="20"/>
            </w:rPr>
          </w:pPr>
          <w:r>
            <w:rPr>
              <w:sz w:val="20"/>
            </w:rPr>
            <w:t>sigeven_escu_uc01</w:t>
          </w:r>
          <w:r w:rsidR="00030C51">
            <w:rPr>
              <w:sz w:val="20"/>
            </w:rPr>
            <w:t>4</w:t>
          </w:r>
          <w:r>
            <w:rPr>
              <w:sz w:val="20"/>
            </w:rPr>
            <w:t>_</w:t>
          </w:r>
          <w:r w:rsidR="00161ACF">
            <w:rPr>
              <w:sz w:val="20"/>
            </w:rPr>
            <w:t>vincular_setor_grupo</w:t>
          </w:r>
        </w:p>
      </w:tc>
      <w:tc>
        <w:tcPr>
          <w:tcW w:w="1794" w:type="dxa"/>
          <w:vAlign w:val="center"/>
        </w:tcPr>
        <w:p w:rsidR="00AA6B5A" w:rsidRPr="005449C2" w:rsidRDefault="00AA6B5A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B83605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B83605" w:rsidRPr="005449C2">
            <w:rPr>
              <w:sz w:val="20"/>
            </w:rPr>
            <w:fldChar w:fldCharType="separate"/>
          </w:r>
          <w:r w:rsidR="001D4505">
            <w:rPr>
              <w:noProof/>
              <w:sz w:val="20"/>
            </w:rPr>
            <w:t>6</w:t>
          </w:r>
          <w:r w:rsidR="00B83605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B83605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B83605" w:rsidRPr="005449C2">
            <w:rPr>
              <w:sz w:val="20"/>
            </w:rPr>
            <w:fldChar w:fldCharType="separate"/>
          </w:r>
          <w:r w:rsidR="001D4505">
            <w:rPr>
              <w:noProof/>
              <w:sz w:val="20"/>
            </w:rPr>
            <w:t>7</w:t>
          </w:r>
          <w:r w:rsidR="00B83605" w:rsidRPr="005449C2">
            <w:rPr>
              <w:sz w:val="20"/>
            </w:rPr>
            <w:fldChar w:fldCharType="end"/>
          </w:r>
        </w:p>
      </w:tc>
    </w:tr>
  </w:tbl>
  <w:p w:rsidR="00AA6B5A" w:rsidRPr="005449C2" w:rsidRDefault="00AA6B5A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C65" w:rsidRDefault="00C02C65">
      <w:r>
        <w:separator/>
      </w:r>
    </w:p>
  </w:footnote>
  <w:footnote w:type="continuationSeparator" w:id="0">
    <w:p w:rsidR="00C02C65" w:rsidRDefault="00C02C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B5A" w:rsidRDefault="00B83605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AA6B5A" w:rsidRPr="00DC67AE" w:rsidRDefault="00AA6B5A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AA6B5A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A6B5A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AA6B5A">
      <w:trPr>
        <w:cantSplit/>
        <w:trHeight w:val="575"/>
        <w:jc w:val="center"/>
      </w:trPr>
      <w:tc>
        <w:tcPr>
          <w:tcW w:w="691" w:type="pct"/>
          <w:vAlign w:val="center"/>
        </w:tcPr>
        <w:p w:rsidR="00AA6B5A" w:rsidRDefault="00AA6B5A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AA6B5A" w:rsidRDefault="00AA6B5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AA6B5A" w:rsidRPr="003E7920" w:rsidRDefault="00B83605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B83605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2049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 style="mso-next-textbox:#Text Box 27">
                  <w:txbxContent>
                    <w:p w:rsidR="00AA6B5A" w:rsidRPr="00EF182A" w:rsidRDefault="00AA6B5A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w:r>
          <w:r w:rsidR="00CC7A3F">
            <w:rPr>
              <w:b/>
              <w:bCs/>
              <w:szCs w:val="24"/>
            </w:rPr>
            <w:t xml:space="preserve"> Vincular Setor/Grupo</w:t>
          </w:r>
        </w:p>
        <w:p w:rsidR="00AA6B5A" w:rsidRPr="003E7920" w:rsidRDefault="00AA6B5A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AA6B5A" w:rsidRPr="00017D2E" w:rsidRDefault="00B83605" w:rsidP="00B54CA5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AA6B5A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AA6B5A" w:rsidRDefault="00AA6B5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AA6B5A" w:rsidRDefault="00AA6B5A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5F2E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8AC38D3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92D1282"/>
    <w:multiLevelType w:val="hybridMultilevel"/>
    <w:tmpl w:val="C6204554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3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17B3D6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0">
    <w:nsid w:val="76904D0F"/>
    <w:multiLevelType w:val="multilevel"/>
    <w:tmpl w:val="DEA29E48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4"/>
  </w:num>
  <w:num w:numId="4">
    <w:abstractNumId w:val="11"/>
  </w:num>
  <w:num w:numId="5">
    <w:abstractNumId w:val="15"/>
  </w:num>
  <w:num w:numId="6">
    <w:abstractNumId w:val="17"/>
  </w:num>
  <w:num w:numId="7">
    <w:abstractNumId w:val="12"/>
  </w:num>
  <w:num w:numId="8">
    <w:abstractNumId w:val="9"/>
  </w:num>
  <w:num w:numId="9">
    <w:abstractNumId w:val="13"/>
  </w:num>
  <w:num w:numId="10">
    <w:abstractNumId w:val="10"/>
  </w:num>
  <w:num w:numId="11">
    <w:abstractNumId w:val="18"/>
  </w:num>
  <w:num w:numId="12">
    <w:abstractNumId w:val="22"/>
  </w:num>
  <w:num w:numId="13">
    <w:abstractNumId w:val="16"/>
  </w:num>
  <w:num w:numId="14">
    <w:abstractNumId w:val="7"/>
  </w:num>
  <w:num w:numId="15">
    <w:abstractNumId w:val="3"/>
  </w:num>
  <w:num w:numId="16">
    <w:abstractNumId w:val="8"/>
  </w:num>
  <w:num w:numId="17">
    <w:abstractNumId w:val="14"/>
  </w:num>
  <w:num w:numId="18">
    <w:abstractNumId w:val="21"/>
  </w:num>
  <w:num w:numId="19">
    <w:abstractNumId w:val="6"/>
  </w:num>
  <w:num w:numId="20">
    <w:abstractNumId w:val="2"/>
  </w:num>
  <w:num w:numId="21">
    <w:abstractNumId w:val="4"/>
  </w:num>
  <w:num w:numId="22">
    <w:abstractNumId w:val="4"/>
  </w:num>
  <w:num w:numId="23">
    <w:abstractNumId w:val="19"/>
  </w:num>
  <w:num w:numId="24">
    <w:abstractNumId w:val="4"/>
  </w:num>
  <w:num w:numId="25">
    <w:abstractNumId w:val="4"/>
  </w:num>
  <w:num w:numId="26">
    <w:abstractNumId w:val="20"/>
  </w:num>
  <w:num w:numId="27">
    <w:abstractNumId w:val="4"/>
  </w:num>
  <w:num w:numId="28">
    <w:abstractNumId w:val="4"/>
  </w:num>
  <w:num w:numId="29">
    <w:abstractNumId w:val="20"/>
  </w:num>
  <w:num w:numId="30">
    <w:abstractNumId w:val="4"/>
  </w:num>
  <w:num w:numId="31">
    <w:abstractNumId w:val="5"/>
  </w:num>
  <w:num w:numId="32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901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0A15"/>
    <w:rsid w:val="00001079"/>
    <w:rsid w:val="0000305A"/>
    <w:rsid w:val="000046D5"/>
    <w:rsid w:val="0000620B"/>
    <w:rsid w:val="00007A17"/>
    <w:rsid w:val="00007BA2"/>
    <w:rsid w:val="00013378"/>
    <w:rsid w:val="00017D2E"/>
    <w:rsid w:val="00023666"/>
    <w:rsid w:val="000254EF"/>
    <w:rsid w:val="00030C51"/>
    <w:rsid w:val="00031C2B"/>
    <w:rsid w:val="00032587"/>
    <w:rsid w:val="0004225D"/>
    <w:rsid w:val="0004278A"/>
    <w:rsid w:val="00044CD5"/>
    <w:rsid w:val="00067677"/>
    <w:rsid w:val="00074427"/>
    <w:rsid w:val="00081809"/>
    <w:rsid w:val="00081D8C"/>
    <w:rsid w:val="00082D02"/>
    <w:rsid w:val="00083FB1"/>
    <w:rsid w:val="00084643"/>
    <w:rsid w:val="00087019"/>
    <w:rsid w:val="0009103F"/>
    <w:rsid w:val="00092797"/>
    <w:rsid w:val="00092B67"/>
    <w:rsid w:val="000943C5"/>
    <w:rsid w:val="00097FE0"/>
    <w:rsid w:val="000A1FC9"/>
    <w:rsid w:val="000A2C18"/>
    <w:rsid w:val="000A4122"/>
    <w:rsid w:val="000A44DE"/>
    <w:rsid w:val="000A6C74"/>
    <w:rsid w:val="000A6D21"/>
    <w:rsid w:val="000A7AF2"/>
    <w:rsid w:val="000B43F5"/>
    <w:rsid w:val="000B6BDD"/>
    <w:rsid w:val="000C0672"/>
    <w:rsid w:val="000C398D"/>
    <w:rsid w:val="000C3D9B"/>
    <w:rsid w:val="000C4A61"/>
    <w:rsid w:val="000D090F"/>
    <w:rsid w:val="000D63EC"/>
    <w:rsid w:val="000D6861"/>
    <w:rsid w:val="000E30D1"/>
    <w:rsid w:val="000E38B5"/>
    <w:rsid w:val="000F45EB"/>
    <w:rsid w:val="00101C2C"/>
    <w:rsid w:val="001042D1"/>
    <w:rsid w:val="001058D8"/>
    <w:rsid w:val="00112B0F"/>
    <w:rsid w:val="001259F5"/>
    <w:rsid w:val="00125A56"/>
    <w:rsid w:val="00125FEB"/>
    <w:rsid w:val="00126089"/>
    <w:rsid w:val="00133CE1"/>
    <w:rsid w:val="00135C4E"/>
    <w:rsid w:val="00136ACE"/>
    <w:rsid w:val="001439EE"/>
    <w:rsid w:val="00143D97"/>
    <w:rsid w:val="0014559A"/>
    <w:rsid w:val="00146E8C"/>
    <w:rsid w:val="001608E0"/>
    <w:rsid w:val="00161ACF"/>
    <w:rsid w:val="00166536"/>
    <w:rsid w:val="00171D20"/>
    <w:rsid w:val="00173B74"/>
    <w:rsid w:val="00177937"/>
    <w:rsid w:val="0018724F"/>
    <w:rsid w:val="00191591"/>
    <w:rsid w:val="001927CE"/>
    <w:rsid w:val="001953A3"/>
    <w:rsid w:val="00197BA4"/>
    <w:rsid w:val="001A0970"/>
    <w:rsid w:val="001A4E95"/>
    <w:rsid w:val="001A5B98"/>
    <w:rsid w:val="001A6278"/>
    <w:rsid w:val="001A6B33"/>
    <w:rsid w:val="001B30B7"/>
    <w:rsid w:val="001B7C5D"/>
    <w:rsid w:val="001C0DDE"/>
    <w:rsid w:val="001C765D"/>
    <w:rsid w:val="001D0EA6"/>
    <w:rsid w:val="001D4505"/>
    <w:rsid w:val="001E043E"/>
    <w:rsid w:val="001E124C"/>
    <w:rsid w:val="001E2349"/>
    <w:rsid w:val="001E6398"/>
    <w:rsid w:val="001E6DB7"/>
    <w:rsid w:val="001F2F0D"/>
    <w:rsid w:val="001F4A70"/>
    <w:rsid w:val="002012DE"/>
    <w:rsid w:val="00203BD4"/>
    <w:rsid w:val="00206D6E"/>
    <w:rsid w:val="002105CE"/>
    <w:rsid w:val="002112D1"/>
    <w:rsid w:val="00213620"/>
    <w:rsid w:val="002145B3"/>
    <w:rsid w:val="00214BCE"/>
    <w:rsid w:val="0021516D"/>
    <w:rsid w:val="0021765A"/>
    <w:rsid w:val="00217694"/>
    <w:rsid w:val="00217E67"/>
    <w:rsid w:val="00221467"/>
    <w:rsid w:val="0022696F"/>
    <w:rsid w:val="00226AA0"/>
    <w:rsid w:val="002368CA"/>
    <w:rsid w:val="00236A7A"/>
    <w:rsid w:val="00242F8C"/>
    <w:rsid w:val="00250EB8"/>
    <w:rsid w:val="00253E8B"/>
    <w:rsid w:val="00254C86"/>
    <w:rsid w:val="00256E57"/>
    <w:rsid w:val="00260FB7"/>
    <w:rsid w:val="00265C89"/>
    <w:rsid w:val="0026642B"/>
    <w:rsid w:val="00266B51"/>
    <w:rsid w:val="00267603"/>
    <w:rsid w:val="00267D99"/>
    <w:rsid w:val="002708C0"/>
    <w:rsid w:val="00270D66"/>
    <w:rsid w:val="002810AC"/>
    <w:rsid w:val="00282AFB"/>
    <w:rsid w:val="002836BA"/>
    <w:rsid w:val="0029724D"/>
    <w:rsid w:val="002A3A0A"/>
    <w:rsid w:val="002A478B"/>
    <w:rsid w:val="002A47A3"/>
    <w:rsid w:val="002A6FEA"/>
    <w:rsid w:val="002B0E92"/>
    <w:rsid w:val="002B11DC"/>
    <w:rsid w:val="002B370E"/>
    <w:rsid w:val="002B60F0"/>
    <w:rsid w:val="002C059F"/>
    <w:rsid w:val="002C1FE8"/>
    <w:rsid w:val="002C2E5E"/>
    <w:rsid w:val="002C4797"/>
    <w:rsid w:val="002C4B05"/>
    <w:rsid w:val="002C6471"/>
    <w:rsid w:val="002D3719"/>
    <w:rsid w:val="002D49D9"/>
    <w:rsid w:val="002D558C"/>
    <w:rsid w:val="002D5703"/>
    <w:rsid w:val="002E0976"/>
    <w:rsid w:val="002E1CE0"/>
    <w:rsid w:val="002E2F7D"/>
    <w:rsid w:val="002E3572"/>
    <w:rsid w:val="002E78FC"/>
    <w:rsid w:val="002F69F7"/>
    <w:rsid w:val="002F7222"/>
    <w:rsid w:val="002F72A0"/>
    <w:rsid w:val="00301942"/>
    <w:rsid w:val="00303432"/>
    <w:rsid w:val="0031297A"/>
    <w:rsid w:val="00312EC3"/>
    <w:rsid w:val="00314F64"/>
    <w:rsid w:val="0031640E"/>
    <w:rsid w:val="003165E1"/>
    <w:rsid w:val="00316F2C"/>
    <w:rsid w:val="003226B4"/>
    <w:rsid w:val="00322D3F"/>
    <w:rsid w:val="00331481"/>
    <w:rsid w:val="0034202B"/>
    <w:rsid w:val="00343767"/>
    <w:rsid w:val="00343F53"/>
    <w:rsid w:val="003457B2"/>
    <w:rsid w:val="00351724"/>
    <w:rsid w:val="003538F9"/>
    <w:rsid w:val="0035593A"/>
    <w:rsid w:val="00361674"/>
    <w:rsid w:val="003640A0"/>
    <w:rsid w:val="003744BC"/>
    <w:rsid w:val="00374E49"/>
    <w:rsid w:val="0037558C"/>
    <w:rsid w:val="0038009F"/>
    <w:rsid w:val="00381493"/>
    <w:rsid w:val="00383982"/>
    <w:rsid w:val="00385279"/>
    <w:rsid w:val="00391A8F"/>
    <w:rsid w:val="0039287D"/>
    <w:rsid w:val="00395612"/>
    <w:rsid w:val="003A0531"/>
    <w:rsid w:val="003A1469"/>
    <w:rsid w:val="003A6923"/>
    <w:rsid w:val="003B5F99"/>
    <w:rsid w:val="003B63F3"/>
    <w:rsid w:val="003C5ECF"/>
    <w:rsid w:val="003C7A9B"/>
    <w:rsid w:val="003D0958"/>
    <w:rsid w:val="003E0E1B"/>
    <w:rsid w:val="003E5BF0"/>
    <w:rsid w:val="003E7920"/>
    <w:rsid w:val="003F489C"/>
    <w:rsid w:val="004047B9"/>
    <w:rsid w:val="00404F75"/>
    <w:rsid w:val="00405F2E"/>
    <w:rsid w:val="0041130F"/>
    <w:rsid w:val="00415FA4"/>
    <w:rsid w:val="0041691E"/>
    <w:rsid w:val="00417728"/>
    <w:rsid w:val="00421837"/>
    <w:rsid w:val="004221E8"/>
    <w:rsid w:val="0042259D"/>
    <w:rsid w:val="00423728"/>
    <w:rsid w:val="0043100E"/>
    <w:rsid w:val="004371E9"/>
    <w:rsid w:val="004375CA"/>
    <w:rsid w:val="00437EBC"/>
    <w:rsid w:val="0044071E"/>
    <w:rsid w:val="0044160E"/>
    <w:rsid w:val="004458B7"/>
    <w:rsid w:val="004468EC"/>
    <w:rsid w:val="00454374"/>
    <w:rsid w:val="00460256"/>
    <w:rsid w:val="00461CB9"/>
    <w:rsid w:val="00462F0C"/>
    <w:rsid w:val="00470401"/>
    <w:rsid w:val="004719C5"/>
    <w:rsid w:val="004733E4"/>
    <w:rsid w:val="0047552A"/>
    <w:rsid w:val="00475E83"/>
    <w:rsid w:val="0047762A"/>
    <w:rsid w:val="00481BA0"/>
    <w:rsid w:val="004867DF"/>
    <w:rsid w:val="00487018"/>
    <w:rsid w:val="0049462D"/>
    <w:rsid w:val="00496396"/>
    <w:rsid w:val="004A5C5E"/>
    <w:rsid w:val="004B4C17"/>
    <w:rsid w:val="004B668F"/>
    <w:rsid w:val="004B747B"/>
    <w:rsid w:val="004B781F"/>
    <w:rsid w:val="004C2B97"/>
    <w:rsid w:val="004C2CF9"/>
    <w:rsid w:val="004C5E2D"/>
    <w:rsid w:val="004D336E"/>
    <w:rsid w:val="004D62AA"/>
    <w:rsid w:val="004D62C5"/>
    <w:rsid w:val="004D6F5E"/>
    <w:rsid w:val="004D702E"/>
    <w:rsid w:val="004E027A"/>
    <w:rsid w:val="004E19C7"/>
    <w:rsid w:val="004E6429"/>
    <w:rsid w:val="004F17BC"/>
    <w:rsid w:val="004F7E96"/>
    <w:rsid w:val="00502D3B"/>
    <w:rsid w:val="00503060"/>
    <w:rsid w:val="00504BF1"/>
    <w:rsid w:val="00514539"/>
    <w:rsid w:val="00515980"/>
    <w:rsid w:val="00516025"/>
    <w:rsid w:val="005228B3"/>
    <w:rsid w:val="00531A06"/>
    <w:rsid w:val="00532F63"/>
    <w:rsid w:val="00534AF3"/>
    <w:rsid w:val="0054126A"/>
    <w:rsid w:val="005449C2"/>
    <w:rsid w:val="00545C20"/>
    <w:rsid w:val="00546BDB"/>
    <w:rsid w:val="00550046"/>
    <w:rsid w:val="00550134"/>
    <w:rsid w:val="00551639"/>
    <w:rsid w:val="005519E4"/>
    <w:rsid w:val="00551FB3"/>
    <w:rsid w:val="00552ECF"/>
    <w:rsid w:val="00564FCF"/>
    <w:rsid w:val="0056572E"/>
    <w:rsid w:val="00565761"/>
    <w:rsid w:val="00565989"/>
    <w:rsid w:val="00570F0C"/>
    <w:rsid w:val="00572190"/>
    <w:rsid w:val="005755CD"/>
    <w:rsid w:val="005760C1"/>
    <w:rsid w:val="00581108"/>
    <w:rsid w:val="005824AC"/>
    <w:rsid w:val="005A2596"/>
    <w:rsid w:val="005A4E63"/>
    <w:rsid w:val="005A5C97"/>
    <w:rsid w:val="005B01CE"/>
    <w:rsid w:val="005B0E53"/>
    <w:rsid w:val="005B6D52"/>
    <w:rsid w:val="005C132B"/>
    <w:rsid w:val="005C1350"/>
    <w:rsid w:val="005C3BE1"/>
    <w:rsid w:val="005C3F64"/>
    <w:rsid w:val="005D2501"/>
    <w:rsid w:val="005D77E7"/>
    <w:rsid w:val="005E2FDE"/>
    <w:rsid w:val="005E41A5"/>
    <w:rsid w:val="005F24BB"/>
    <w:rsid w:val="00603420"/>
    <w:rsid w:val="00604F9F"/>
    <w:rsid w:val="006124C0"/>
    <w:rsid w:val="006302BA"/>
    <w:rsid w:val="006333A1"/>
    <w:rsid w:val="006338C5"/>
    <w:rsid w:val="00636878"/>
    <w:rsid w:val="00640BB4"/>
    <w:rsid w:val="00641BB6"/>
    <w:rsid w:val="00641EFF"/>
    <w:rsid w:val="00650852"/>
    <w:rsid w:val="00652D7B"/>
    <w:rsid w:val="00655014"/>
    <w:rsid w:val="00656429"/>
    <w:rsid w:val="00663664"/>
    <w:rsid w:val="006651A0"/>
    <w:rsid w:val="00667286"/>
    <w:rsid w:val="0067193E"/>
    <w:rsid w:val="006736BB"/>
    <w:rsid w:val="006747DD"/>
    <w:rsid w:val="00676C03"/>
    <w:rsid w:val="00693007"/>
    <w:rsid w:val="0069368E"/>
    <w:rsid w:val="00694033"/>
    <w:rsid w:val="006A0E1B"/>
    <w:rsid w:val="006A2B9C"/>
    <w:rsid w:val="006A3D99"/>
    <w:rsid w:val="006B40D5"/>
    <w:rsid w:val="006B4D19"/>
    <w:rsid w:val="006B7628"/>
    <w:rsid w:val="006B77AA"/>
    <w:rsid w:val="006C25CC"/>
    <w:rsid w:val="006C3923"/>
    <w:rsid w:val="006C4DA5"/>
    <w:rsid w:val="006C7955"/>
    <w:rsid w:val="006C7B16"/>
    <w:rsid w:val="006D60C4"/>
    <w:rsid w:val="006E60DE"/>
    <w:rsid w:val="006E7E3F"/>
    <w:rsid w:val="006F131C"/>
    <w:rsid w:val="006F2CF9"/>
    <w:rsid w:val="006F3917"/>
    <w:rsid w:val="006F39DF"/>
    <w:rsid w:val="006F3B5E"/>
    <w:rsid w:val="007019B4"/>
    <w:rsid w:val="00705ACA"/>
    <w:rsid w:val="00710574"/>
    <w:rsid w:val="00712110"/>
    <w:rsid w:val="00713D51"/>
    <w:rsid w:val="0071423E"/>
    <w:rsid w:val="007223C3"/>
    <w:rsid w:val="007339BE"/>
    <w:rsid w:val="0073491E"/>
    <w:rsid w:val="007413F5"/>
    <w:rsid w:val="0074308A"/>
    <w:rsid w:val="007459C7"/>
    <w:rsid w:val="007523F6"/>
    <w:rsid w:val="007671BE"/>
    <w:rsid w:val="00770CEA"/>
    <w:rsid w:val="00773AFD"/>
    <w:rsid w:val="00782A98"/>
    <w:rsid w:val="00783C9A"/>
    <w:rsid w:val="00787FE5"/>
    <w:rsid w:val="00790C4D"/>
    <w:rsid w:val="00792D92"/>
    <w:rsid w:val="00794E5F"/>
    <w:rsid w:val="00795D18"/>
    <w:rsid w:val="00796FC5"/>
    <w:rsid w:val="007A3A29"/>
    <w:rsid w:val="007A6AEC"/>
    <w:rsid w:val="007B51ED"/>
    <w:rsid w:val="007B7814"/>
    <w:rsid w:val="007C02D6"/>
    <w:rsid w:val="007C10FB"/>
    <w:rsid w:val="007C1D64"/>
    <w:rsid w:val="007C4E1C"/>
    <w:rsid w:val="007C7D78"/>
    <w:rsid w:val="007D48C2"/>
    <w:rsid w:val="007D4A8F"/>
    <w:rsid w:val="007D4F17"/>
    <w:rsid w:val="007E1381"/>
    <w:rsid w:val="007E3095"/>
    <w:rsid w:val="007E7843"/>
    <w:rsid w:val="007F3490"/>
    <w:rsid w:val="007F4197"/>
    <w:rsid w:val="007F4ABD"/>
    <w:rsid w:val="007F5BA9"/>
    <w:rsid w:val="007F6E28"/>
    <w:rsid w:val="007F7E35"/>
    <w:rsid w:val="00801A27"/>
    <w:rsid w:val="008043C4"/>
    <w:rsid w:val="008124B5"/>
    <w:rsid w:val="008131FB"/>
    <w:rsid w:val="00813757"/>
    <w:rsid w:val="00816484"/>
    <w:rsid w:val="00816642"/>
    <w:rsid w:val="00820092"/>
    <w:rsid w:val="00824122"/>
    <w:rsid w:val="0082416F"/>
    <w:rsid w:val="0082502F"/>
    <w:rsid w:val="00830558"/>
    <w:rsid w:val="00836B5D"/>
    <w:rsid w:val="008370D7"/>
    <w:rsid w:val="008371D3"/>
    <w:rsid w:val="00837B82"/>
    <w:rsid w:val="00840BE7"/>
    <w:rsid w:val="008524D5"/>
    <w:rsid w:val="00853B78"/>
    <w:rsid w:val="008607EA"/>
    <w:rsid w:val="00861014"/>
    <w:rsid w:val="00862F8D"/>
    <w:rsid w:val="00866DAF"/>
    <w:rsid w:val="0086792E"/>
    <w:rsid w:val="00875428"/>
    <w:rsid w:val="00881A6F"/>
    <w:rsid w:val="00881F79"/>
    <w:rsid w:val="00884A43"/>
    <w:rsid w:val="00891E5D"/>
    <w:rsid w:val="008A13C2"/>
    <w:rsid w:val="008A2AC3"/>
    <w:rsid w:val="008A666A"/>
    <w:rsid w:val="008A7B5B"/>
    <w:rsid w:val="008B2BA4"/>
    <w:rsid w:val="008C090C"/>
    <w:rsid w:val="008C0F2E"/>
    <w:rsid w:val="008C11F7"/>
    <w:rsid w:val="008C1CA2"/>
    <w:rsid w:val="008C5992"/>
    <w:rsid w:val="008C63C0"/>
    <w:rsid w:val="008D2D4E"/>
    <w:rsid w:val="008D6CD6"/>
    <w:rsid w:val="008E45F6"/>
    <w:rsid w:val="008F1745"/>
    <w:rsid w:val="008F70A0"/>
    <w:rsid w:val="00901A2C"/>
    <w:rsid w:val="00902CE6"/>
    <w:rsid w:val="00903620"/>
    <w:rsid w:val="00904DCB"/>
    <w:rsid w:val="00906318"/>
    <w:rsid w:val="00913FB9"/>
    <w:rsid w:val="009149EA"/>
    <w:rsid w:val="00914CA3"/>
    <w:rsid w:val="00915645"/>
    <w:rsid w:val="00916065"/>
    <w:rsid w:val="00925379"/>
    <w:rsid w:val="00930184"/>
    <w:rsid w:val="00931E8C"/>
    <w:rsid w:val="00932A53"/>
    <w:rsid w:val="00933FC4"/>
    <w:rsid w:val="009403E2"/>
    <w:rsid w:val="00941F95"/>
    <w:rsid w:val="009426FD"/>
    <w:rsid w:val="00943539"/>
    <w:rsid w:val="00943E67"/>
    <w:rsid w:val="00946134"/>
    <w:rsid w:val="00946EE2"/>
    <w:rsid w:val="009470BD"/>
    <w:rsid w:val="009507AB"/>
    <w:rsid w:val="0095225D"/>
    <w:rsid w:val="00952D8D"/>
    <w:rsid w:val="00953BE0"/>
    <w:rsid w:val="009553FA"/>
    <w:rsid w:val="00966A37"/>
    <w:rsid w:val="00977408"/>
    <w:rsid w:val="009778C6"/>
    <w:rsid w:val="00980E33"/>
    <w:rsid w:val="009810E0"/>
    <w:rsid w:val="00985108"/>
    <w:rsid w:val="00985264"/>
    <w:rsid w:val="00987DD2"/>
    <w:rsid w:val="00992E6B"/>
    <w:rsid w:val="0099684B"/>
    <w:rsid w:val="00997956"/>
    <w:rsid w:val="00997E66"/>
    <w:rsid w:val="009A1328"/>
    <w:rsid w:val="009A13D3"/>
    <w:rsid w:val="009A3BBF"/>
    <w:rsid w:val="009A4B8C"/>
    <w:rsid w:val="009A5EA0"/>
    <w:rsid w:val="009B671C"/>
    <w:rsid w:val="009C45A5"/>
    <w:rsid w:val="009D10E2"/>
    <w:rsid w:val="009D28A1"/>
    <w:rsid w:val="009D2EA2"/>
    <w:rsid w:val="009D40E9"/>
    <w:rsid w:val="009D42A1"/>
    <w:rsid w:val="009E2FEF"/>
    <w:rsid w:val="009E7CFD"/>
    <w:rsid w:val="009E7FAE"/>
    <w:rsid w:val="009F0A9A"/>
    <w:rsid w:val="00A020B7"/>
    <w:rsid w:val="00A0655A"/>
    <w:rsid w:val="00A0761A"/>
    <w:rsid w:val="00A11B96"/>
    <w:rsid w:val="00A133CF"/>
    <w:rsid w:val="00A135CA"/>
    <w:rsid w:val="00A1726F"/>
    <w:rsid w:val="00A2106B"/>
    <w:rsid w:val="00A231EB"/>
    <w:rsid w:val="00A23BB9"/>
    <w:rsid w:val="00A254F8"/>
    <w:rsid w:val="00A25BA5"/>
    <w:rsid w:val="00A2713B"/>
    <w:rsid w:val="00A353DC"/>
    <w:rsid w:val="00A401EC"/>
    <w:rsid w:val="00A41B3F"/>
    <w:rsid w:val="00A46CDA"/>
    <w:rsid w:val="00A47E0A"/>
    <w:rsid w:val="00A517F6"/>
    <w:rsid w:val="00A5213E"/>
    <w:rsid w:val="00A52B6B"/>
    <w:rsid w:val="00A536EC"/>
    <w:rsid w:val="00A57D1F"/>
    <w:rsid w:val="00A610E6"/>
    <w:rsid w:val="00A64A76"/>
    <w:rsid w:val="00A6548A"/>
    <w:rsid w:val="00A67E63"/>
    <w:rsid w:val="00A76218"/>
    <w:rsid w:val="00A7622A"/>
    <w:rsid w:val="00A96016"/>
    <w:rsid w:val="00AA0979"/>
    <w:rsid w:val="00AA53EE"/>
    <w:rsid w:val="00AA6B5A"/>
    <w:rsid w:val="00AB1FD1"/>
    <w:rsid w:val="00AB71FC"/>
    <w:rsid w:val="00AC352A"/>
    <w:rsid w:val="00AC501A"/>
    <w:rsid w:val="00AC5F35"/>
    <w:rsid w:val="00AC6927"/>
    <w:rsid w:val="00AC6E75"/>
    <w:rsid w:val="00AC7D35"/>
    <w:rsid w:val="00AD04AC"/>
    <w:rsid w:val="00AD094F"/>
    <w:rsid w:val="00AD0D37"/>
    <w:rsid w:val="00AD1207"/>
    <w:rsid w:val="00AD4ABF"/>
    <w:rsid w:val="00AD4C02"/>
    <w:rsid w:val="00AE18E5"/>
    <w:rsid w:val="00AE311E"/>
    <w:rsid w:val="00AE517B"/>
    <w:rsid w:val="00AE7533"/>
    <w:rsid w:val="00AF0244"/>
    <w:rsid w:val="00AF707F"/>
    <w:rsid w:val="00B00695"/>
    <w:rsid w:val="00B03B4B"/>
    <w:rsid w:val="00B058A1"/>
    <w:rsid w:val="00B10F4B"/>
    <w:rsid w:val="00B145FD"/>
    <w:rsid w:val="00B2242E"/>
    <w:rsid w:val="00B23D7A"/>
    <w:rsid w:val="00B24589"/>
    <w:rsid w:val="00B25A47"/>
    <w:rsid w:val="00B302E4"/>
    <w:rsid w:val="00B3043D"/>
    <w:rsid w:val="00B33017"/>
    <w:rsid w:val="00B33446"/>
    <w:rsid w:val="00B45700"/>
    <w:rsid w:val="00B51AB3"/>
    <w:rsid w:val="00B54CA5"/>
    <w:rsid w:val="00B62B42"/>
    <w:rsid w:val="00B65CF9"/>
    <w:rsid w:val="00B667BE"/>
    <w:rsid w:val="00B727DD"/>
    <w:rsid w:val="00B83605"/>
    <w:rsid w:val="00B83C09"/>
    <w:rsid w:val="00B86B2D"/>
    <w:rsid w:val="00B86C81"/>
    <w:rsid w:val="00B94153"/>
    <w:rsid w:val="00B97B20"/>
    <w:rsid w:val="00BA1F2D"/>
    <w:rsid w:val="00BA557E"/>
    <w:rsid w:val="00BA74F4"/>
    <w:rsid w:val="00BB13FD"/>
    <w:rsid w:val="00BB3072"/>
    <w:rsid w:val="00BC021E"/>
    <w:rsid w:val="00BC3D32"/>
    <w:rsid w:val="00BC59C8"/>
    <w:rsid w:val="00BD04C8"/>
    <w:rsid w:val="00BD32F6"/>
    <w:rsid w:val="00BD39AF"/>
    <w:rsid w:val="00BD39B4"/>
    <w:rsid w:val="00BD54F5"/>
    <w:rsid w:val="00BE70F3"/>
    <w:rsid w:val="00BF1133"/>
    <w:rsid w:val="00BF66EC"/>
    <w:rsid w:val="00C02C65"/>
    <w:rsid w:val="00C0421F"/>
    <w:rsid w:val="00C0477A"/>
    <w:rsid w:val="00C07BE6"/>
    <w:rsid w:val="00C12215"/>
    <w:rsid w:val="00C12529"/>
    <w:rsid w:val="00C16582"/>
    <w:rsid w:val="00C1687F"/>
    <w:rsid w:val="00C16B18"/>
    <w:rsid w:val="00C17260"/>
    <w:rsid w:val="00C22E2F"/>
    <w:rsid w:val="00C237B2"/>
    <w:rsid w:val="00C239D1"/>
    <w:rsid w:val="00C276B0"/>
    <w:rsid w:val="00C34E3B"/>
    <w:rsid w:val="00C35AB7"/>
    <w:rsid w:val="00C35ABE"/>
    <w:rsid w:val="00C360A8"/>
    <w:rsid w:val="00C375DF"/>
    <w:rsid w:val="00C37F2A"/>
    <w:rsid w:val="00C43B5B"/>
    <w:rsid w:val="00C522AB"/>
    <w:rsid w:val="00C528D4"/>
    <w:rsid w:val="00C53001"/>
    <w:rsid w:val="00C622B7"/>
    <w:rsid w:val="00C66489"/>
    <w:rsid w:val="00C70147"/>
    <w:rsid w:val="00C71340"/>
    <w:rsid w:val="00C731F0"/>
    <w:rsid w:val="00C76AB0"/>
    <w:rsid w:val="00C77EDF"/>
    <w:rsid w:val="00C835D6"/>
    <w:rsid w:val="00C86CAE"/>
    <w:rsid w:val="00C86E96"/>
    <w:rsid w:val="00C951AC"/>
    <w:rsid w:val="00C97A9D"/>
    <w:rsid w:val="00CA0196"/>
    <w:rsid w:val="00CA43B2"/>
    <w:rsid w:val="00CB181B"/>
    <w:rsid w:val="00CB1CD3"/>
    <w:rsid w:val="00CB3512"/>
    <w:rsid w:val="00CB564C"/>
    <w:rsid w:val="00CB6590"/>
    <w:rsid w:val="00CC1C9F"/>
    <w:rsid w:val="00CC7A3F"/>
    <w:rsid w:val="00CD241A"/>
    <w:rsid w:val="00CD567C"/>
    <w:rsid w:val="00CD616A"/>
    <w:rsid w:val="00CE00F9"/>
    <w:rsid w:val="00CE0AF7"/>
    <w:rsid w:val="00CE267B"/>
    <w:rsid w:val="00CE7720"/>
    <w:rsid w:val="00CF20B5"/>
    <w:rsid w:val="00CF219B"/>
    <w:rsid w:val="00CF281F"/>
    <w:rsid w:val="00CF42A0"/>
    <w:rsid w:val="00CF61CF"/>
    <w:rsid w:val="00CF715A"/>
    <w:rsid w:val="00D03C0A"/>
    <w:rsid w:val="00D12874"/>
    <w:rsid w:val="00D133C1"/>
    <w:rsid w:val="00D14473"/>
    <w:rsid w:val="00D14A67"/>
    <w:rsid w:val="00D14B41"/>
    <w:rsid w:val="00D1746D"/>
    <w:rsid w:val="00D2181A"/>
    <w:rsid w:val="00D24915"/>
    <w:rsid w:val="00D31B4F"/>
    <w:rsid w:val="00D359D0"/>
    <w:rsid w:val="00D370F9"/>
    <w:rsid w:val="00D4354F"/>
    <w:rsid w:val="00D4391A"/>
    <w:rsid w:val="00D5582F"/>
    <w:rsid w:val="00D55E27"/>
    <w:rsid w:val="00D56335"/>
    <w:rsid w:val="00D632B3"/>
    <w:rsid w:val="00D64A37"/>
    <w:rsid w:val="00D65044"/>
    <w:rsid w:val="00D66F91"/>
    <w:rsid w:val="00D70979"/>
    <w:rsid w:val="00D71F58"/>
    <w:rsid w:val="00D72CE0"/>
    <w:rsid w:val="00D74D9B"/>
    <w:rsid w:val="00D756E4"/>
    <w:rsid w:val="00D82530"/>
    <w:rsid w:val="00D828E1"/>
    <w:rsid w:val="00D84492"/>
    <w:rsid w:val="00D84D3B"/>
    <w:rsid w:val="00D84F01"/>
    <w:rsid w:val="00DA07AC"/>
    <w:rsid w:val="00DA22FF"/>
    <w:rsid w:val="00DA4302"/>
    <w:rsid w:val="00DB10E3"/>
    <w:rsid w:val="00DB2A48"/>
    <w:rsid w:val="00DB3A50"/>
    <w:rsid w:val="00DB7D73"/>
    <w:rsid w:val="00DC1B1E"/>
    <w:rsid w:val="00DC25B3"/>
    <w:rsid w:val="00DC2A06"/>
    <w:rsid w:val="00DC67AE"/>
    <w:rsid w:val="00DC6E4A"/>
    <w:rsid w:val="00DD4161"/>
    <w:rsid w:val="00DD5BB6"/>
    <w:rsid w:val="00DE66AA"/>
    <w:rsid w:val="00DF0C15"/>
    <w:rsid w:val="00DF2A59"/>
    <w:rsid w:val="00DF4DB5"/>
    <w:rsid w:val="00DF5808"/>
    <w:rsid w:val="00DF66BA"/>
    <w:rsid w:val="00E0306C"/>
    <w:rsid w:val="00E041B2"/>
    <w:rsid w:val="00E1060C"/>
    <w:rsid w:val="00E2106E"/>
    <w:rsid w:val="00E23960"/>
    <w:rsid w:val="00E3554F"/>
    <w:rsid w:val="00E4224B"/>
    <w:rsid w:val="00E460C3"/>
    <w:rsid w:val="00E46937"/>
    <w:rsid w:val="00E50B2D"/>
    <w:rsid w:val="00E52C03"/>
    <w:rsid w:val="00E63E97"/>
    <w:rsid w:val="00E65321"/>
    <w:rsid w:val="00E65628"/>
    <w:rsid w:val="00E67DE9"/>
    <w:rsid w:val="00E67F22"/>
    <w:rsid w:val="00E737B0"/>
    <w:rsid w:val="00E75C10"/>
    <w:rsid w:val="00E761E7"/>
    <w:rsid w:val="00E8490B"/>
    <w:rsid w:val="00E86BF9"/>
    <w:rsid w:val="00E8744A"/>
    <w:rsid w:val="00E93DEF"/>
    <w:rsid w:val="00E96C96"/>
    <w:rsid w:val="00EA0285"/>
    <w:rsid w:val="00EA0524"/>
    <w:rsid w:val="00EA0D66"/>
    <w:rsid w:val="00EA157B"/>
    <w:rsid w:val="00EA1BE4"/>
    <w:rsid w:val="00EA2362"/>
    <w:rsid w:val="00EA6ED8"/>
    <w:rsid w:val="00EB1F0A"/>
    <w:rsid w:val="00EC71DD"/>
    <w:rsid w:val="00ED1C3F"/>
    <w:rsid w:val="00ED2000"/>
    <w:rsid w:val="00ED675F"/>
    <w:rsid w:val="00EE28F6"/>
    <w:rsid w:val="00EE293C"/>
    <w:rsid w:val="00EE5511"/>
    <w:rsid w:val="00EF06C4"/>
    <w:rsid w:val="00EF1CEF"/>
    <w:rsid w:val="00EF5C31"/>
    <w:rsid w:val="00EF7A08"/>
    <w:rsid w:val="00F0083E"/>
    <w:rsid w:val="00F03A08"/>
    <w:rsid w:val="00F03E18"/>
    <w:rsid w:val="00F1725F"/>
    <w:rsid w:val="00F231FB"/>
    <w:rsid w:val="00F30531"/>
    <w:rsid w:val="00F31096"/>
    <w:rsid w:val="00F3277B"/>
    <w:rsid w:val="00F4051E"/>
    <w:rsid w:val="00F4089D"/>
    <w:rsid w:val="00F40A06"/>
    <w:rsid w:val="00F43B7E"/>
    <w:rsid w:val="00F446BB"/>
    <w:rsid w:val="00F44B99"/>
    <w:rsid w:val="00F70840"/>
    <w:rsid w:val="00F70BA1"/>
    <w:rsid w:val="00F7382E"/>
    <w:rsid w:val="00F74345"/>
    <w:rsid w:val="00F81352"/>
    <w:rsid w:val="00F85F1D"/>
    <w:rsid w:val="00F94A89"/>
    <w:rsid w:val="00F9579B"/>
    <w:rsid w:val="00F96A10"/>
    <w:rsid w:val="00F96FEE"/>
    <w:rsid w:val="00FA705D"/>
    <w:rsid w:val="00FB1D4A"/>
    <w:rsid w:val="00FB5142"/>
    <w:rsid w:val="00FB624E"/>
    <w:rsid w:val="00FB73D3"/>
    <w:rsid w:val="00FC1C68"/>
    <w:rsid w:val="00FC2537"/>
    <w:rsid w:val="00FC26E2"/>
    <w:rsid w:val="00FC3A75"/>
    <w:rsid w:val="00FC3C96"/>
    <w:rsid w:val="00FD79AF"/>
    <w:rsid w:val="00FD7F50"/>
    <w:rsid w:val="00FE5D79"/>
    <w:rsid w:val="00FE63E5"/>
    <w:rsid w:val="00FE762A"/>
    <w:rsid w:val="00FE77C1"/>
    <w:rsid w:val="00FF2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4B668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8F1745"/>
    <w:pPr>
      <w:keepNext/>
      <w:numPr>
        <w:numId w:val="1"/>
      </w:numPr>
      <w:spacing w:before="240"/>
    </w:pPr>
    <w:rPr>
      <w:rFonts w:ascii="Arial" w:hAnsi="Arial"/>
      <w:b/>
      <w:caps/>
      <w:sz w:val="24"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A76218"/>
    <w:rPr>
      <w:rFonts w:ascii="Arial" w:hAnsi="Arial" w:cs="Arial"/>
      <w:b/>
      <w:bCs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B668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4B668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 w:cs="Arial"/>
      <w:b/>
      <w:i/>
      <w:iCs/>
      <w:color w:val="auto"/>
      <w:sz w:val="20"/>
    </w:rPr>
  </w:style>
  <w:style w:type="character" w:styleId="Refdecomentrio">
    <w:name w:val="annotation reference"/>
    <w:basedOn w:val="Fontepargpadro"/>
    <w:rsid w:val="00C35AB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35ABE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C35ABE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35A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C35ABE"/>
    <w:rPr>
      <w:b/>
      <w:bCs/>
    </w:rPr>
  </w:style>
  <w:style w:type="paragraph" w:styleId="Reviso">
    <w:name w:val="Revision"/>
    <w:hidden/>
    <w:uiPriority w:val="99"/>
    <w:semiHidden/>
    <w:rsid w:val="00415FA4"/>
    <w:rPr>
      <w:rFonts w:ascii="Arial" w:hAnsi="Arial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D34BA9-1EBC-45D9-8D32-55C025A9C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183</TotalTime>
  <Pages>7</Pages>
  <Words>1106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7065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Evento</dc:subject>
  <dc:creator>Viviane Calacia</dc:creator>
  <cp:lastModifiedBy>rayanne.felicio</cp:lastModifiedBy>
  <cp:revision>102</cp:revision>
  <cp:lastPrinted>2005-03-03T16:15:00Z</cp:lastPrinted>
  <dcterms:created xsi:type="dcterms:W3CDTF">2014-06-26T12:24:00Z</dcterms:created>
  <dcterms:modified xsi:type="dcterms:W3CDTF">2014-09-23T20:16:00Z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