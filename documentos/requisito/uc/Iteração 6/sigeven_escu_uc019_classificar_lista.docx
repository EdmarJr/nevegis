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2D49D9" w:rsidRDefault="00177937">
      <w:pPr>
        <w:pStyle w:val="CTMISTabela"/>
        <w:rPr>
          <w:i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813ACC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Classificar</w:t>
      </w:r>
      <w:r w:rsidR="009046B9">
        <w:rPr>
          <w:lang w:val="pt-BR"/>
        </w:rPr>
        <w:t xml:space="preserve"> lista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240A18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013378">
        <w:rPr>
          <w:b/>
          <w:bCs/>
          <w:color w:val="auto"/>
          <w:sz w:val="36"/>
          <w:szCs w:val="36"/>
          <w:lang w:eastAsia="en-US"/>
        </w:rPr>
        <w:t>0</w:t>
      </w:r>
      <w:r w:rsidR="00240A18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 w:rsidTr="006C7B16">
        <w:trPr>
          <w:trHeight w:val="362"/>
          <w:jc w:val="center"/>
        </w:trPr>
        <w:tc>
          <w:tcPr>
            <w:tcW w:w="1639" w:type="dxa"/>
          </w:tcPr>
          <w:p w:rsidR="00074427" w:rsidRPr="00873131" w:rsidRDefault="00674960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</w:tcPr>
          <w:p w:rsidR="00074427" w:rsidRPr="00873131" w:rsidRDefault="00674960" w:rsidP="006749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674960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2B416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D49D9" w:rsidRPr="00873131" w:rsidRDefault="00674960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CF06E6" w:rsidTr="006C7B16">
        <w:trPr>
          <w:trHeight w:val="362"/>
          <w:jc w:val="center"/>
        </w:trPr>
        <w:tc>
          <w:tcPr>
            <w:tcW w:w="1639" w:type="dxa"/>
          </w:tcPr>
          <w:p w:rsidR="00CF06E6" w:rsidRDefault="00CF06E6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CF06E6" w:rsidRDefault="00CF06E6" w:rsidP="006749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F06E6" w:rsidRDefault="00CF06E6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CF06E6" w:rsidRDefault="00CF06E6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022CED" w:rsidTr="006C7B16">
        <w:trPr>
          <w:trHeight w:val="362"/>
          <w:jc w:val="center"/>
        </w:trPr>
        <w:tc>
          <w:tcPr>
            <w:tcW w:w="1639" w:type="dxa"/>
          </w:tcPr>
          <w:p w:rsidR="00022CED" w:rsidRDefault="00022CE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022CED" w:rsidRDefault="00022CED" w:rsidP="006749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2CED" w:rsidRDefault="00022CE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022CED" w:rsidRDefault="00022CED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4417AE" w:rsidTr="006C7B16">
        <w:trPr>
          <w:trHeight w:val="362"/>
          <w:jc w:val="center"/>
        </w:trPr>
        <w:tc>
          <w:tcPr>
            <w:tcW w:w="1639" w:type="dxa"/>
          </w:tcPr>
          <w:p w:rsidR="004417AE" w:rsidRDefault="004417A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27/08/2014</w:t>
            </w:r>
          </w:p>
        </w:tc>
        <w:tc>
          <w:tcPr>
            <w:tcW w:w="960" w:type="dxa"/>
          </w:tcPr>
          <w:p w:rsidR="004417AE" w:rsidRDefault="004417AE" w:rsidP="006749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7AE" w:rsidRDefault="004417A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4417AE" w:rsidRDefault="004417AE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3B41AF" w:rsidTr="006C7B16">
        <w:trPr>
          <w:trHeight w:val="362"/>
          <w:jc w:val="center"/>
        </w:trPr>
        <w:tc>
          <w:tcPr>
            <w:tcW w:w="1639" w:type="dxa"/>
          </w:tcPr>
          <w:p w:rsidR="003B41AF" w:rsidRDefault="003B41AF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11/09/2014</w:t>
            </w:r>
          </w:p>
        </w:tc>
        <w:tc>
          <w:tcPr>
            <w:tcW w:w="960" w:type="dxa"/>
          </w:tcPr>
          <w:p w:rsidR="003B41AF" w:rsidRDefault="003B41AF" w:rsidP="006749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B41AF" w:rsidRDefault="003B41AF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3B41AF" w:rsidRPr="003B41AF" w:rsidRDefault="003B41AF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240A18" w:rsidTr="006C7B16">
        <w:trPr>
          <w:trHeight w:val="362"/>
          <w:jc w:val="center"/>
        </w:trPr>
        <w:tc>
          <w:tcPr>
            <w:tcW w:w="1639" w:type="dxa"/>
          </w:tcPr>
          <w:p w:rsidR="00240A18" w:rsidRDefault="00240A1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240A18" w:rsidRDefault="00240A1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40A18" w:rsidRDefault="00240A1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conforme parecer técnico do líder técnico.</w:t>
            </w:r>
          </w:p>
          <w:p w:rsidR="00240A18" w:rsidRDefault="00240A1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240A18" w:rsidRDefault="00240A1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Pr="00022CED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E47513">
        <w:fldChar w:fldCharType="begin"/>
      </w:r>
      <w:r w:rsidR="00177937">
        <w:instrText xml:space="preserve"> TOC \o "1-3" \h \z </w:instrText>
      </w:r>
      <w:r w:rsidRPr="00E47513">
        <w:fldChar w:fldCharType="separate"/>
      </w:r>
      <w:hyperlink w:anchor="_Toc398230106" w:history="1">
        <w:r w:rsidR="00355355" w:rsidRPr="00B02A4D">
          <w:rPr>
            <w:rStyle w:val="Hyperlink"/>
            <w:noProof/>
          </w:rPr>
          <w:t>1.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INTRODUÇÃO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07" w:history="1">
        <w:r w:rsidR="00355355" w:rsidRPr="00B02A4D">
          <w:rPr>
            <w:rStyle w:val="Hyperlink"/>
            <w:noProof/>
          </w:rPr>
          <w:t>2.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ATORES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08" w:history="1">
        <w:r w:rsidR="00355355" w:rsidRPr="00B02A4D">
          <w:rPr>
            <w:rStyle w:val="Hyperlink"/>
            <w:noProof/>
          </w:rPr>
          <w:t>3.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INTERESSADOS E INTERESSES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09" w:history="1">
        <w:r w:rsidR="00355355" w:rsidRPr="00B02A4D">
          <w:rPr>
            <w:rStyle w:val="Hyperlink"/>
            <w:noProof/>
          </w:rPr>
          <w:t>4.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PRÉ-CONDIÇÕES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0" w:history="1">
        <w:r w:rsidR="00355355" w:rsidRPr="00B02A4D">
          <w:rPr>
            <w:rStyle w:val="Hyperlink"/>
            <w:noProof/>
          </w:rPr>
          <w:t>5.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GARANTIA DE SUCESSO (PÓS-CONDIÇÕES)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1" w:history="1">
        <w:r w:rsidR="00355355" w:rsidRPr="00B02A4D">
          <w:rPr>
            <w:rStyle w:val="Hyperlink"/>
            <w:noProof/>
          </w:rPr>
          <w:t>6.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FLUXO PRINCIPAL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2" w:history="1">
        <w:r w:rsidR="00355355" w:rsidRPr="00B02A4D">
          <w:rPr>
            <w:rStyle w:val="Hyperlink"/>
            <w:noProof/>
          </w:rPr>
          <w:t>7.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FLUXOS ALTERNATIVOS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3" w:history="1">
        <w:r w:rsidR="00355355" w:rsidRPr="00B02A4D">
          <w:rPr>
            <w:rStyle w:val="Hyperlink"/>
            <w:noProof/>
          </w:rPr>
          <w:t>8.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FLUXOS DE EXCEÇÃO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4" w:history="1">
        <w:r w:rsidR="00355355" w:rsidRPr="00B02A4D">
          <w:rPr>
            <w:rStyle w:val="Hyperlink"/>
            <w:noProof/>
          </w:rPr>
          <w:t>9.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PONTOS DE INCLUSÃO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5" w:history="1">
        <w:r w:rsidR="00355355" w:rsidRPr="00B02A4D">
          <w:rPr>
            <w:rStyle w:val="Hyperlink"/>
            <w:noProof/>
          </w:rPr>
          <w:t>10.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PONTOS DE EXTENSÃO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6" w:history="1">
        <w:r w:rsidR="00355355" w:rsidRPr="00B02A4D">
          <w:rPr>
            <w:rStyle w:val="Hyperlink"/>
            <w:noProof/>
          </w:rPr>
          <w:t>11.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FREQUÊNCIA DE OCORRÊNCIA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7" w:history="1">
        <w:r w:rsidR="00355355" w:rsidRPr="00B02A4D">
          <w:rPr>
            <w:rStyle w:val="Hyperlink"/>
            <w:noProof/>
          </w:rPr>
          <w:t>12.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REFERÊNCIAS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8" w:history="1">
        <w:r w:rsidR="00355355" w:rsidRPr="00B02A4D">
          <w:rPr>
            <w:rStyle w:val="Hyperlink"/>
            <w:noProof/>
          </w:rPr>
          <w:t>13.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REFERÊNCIAS BIBLIOGRÁFICAS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5355" w:rsidRDefault="00E4751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30119" w:history="1">
        <w:r w:rsidR="00355355" w:rsidRPr="00B02A4D">
          <w:rPr>
            <w:rStyle w:val="Hyperlink"/>
            <w:noProof/>
          </w:rPr>
          <w:t>14.</w:t>
        </w:r>
        <w:r w:rsidR="0035535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55355" w:rsidRPr="00B02A4D">
          <w:rPr>
            <w:rStyle w:val="Hyperlink"/>
            <w:noProof/>
          </w:rPr>
          <w:t>ASSINATURAS</w:t>
        </w:r>
        <w:r w:rsidR="003553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355">
          <w:rPr>
            <w:noProof/>
            <w:webHidden/>
          </w:rPr>
          <w:instrText xml:space="preserve"> PAGEREF _Toc398230119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35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E47513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8230106"/>
      <w:r>
        <w:t>INTRODUÇÃO</w:t>
      </w:r>
      <w:bookmarkEnd w:id="1"/>
    </w:p>
    <w:p w:rsidR="00B76A0E" w:rsidRPr="0045307E" w:rsidRDefault="00B76A0E" w:rsidP="0045307E">
      <w:pPr>
        <w:jc w:val="both"/>
        <w:rPr>
          <w:szCs w:val="24"/>
        </w:rPr>
      </w:pPr>
      <w:r w:rsidRPr="0045307E">
        <w:rPr>
          <w:szCs w:val="24"/>
        </w:rPr>
        <w:t xml:space="preserve">Este caso de uso descreve a funcionalidade </w:t>
      </w:r>
      <w:r w:rsidR="00C3440A" w:rsidRPr="0045307E">
        <w:rPr>
          <w:szCs w:val="24"/>
        </w:rPr>
        <w:t xml:space="preserve">de </w:t>
      </w:r>
      <w:r w:rsidR="0045307E" w:rsidRPr="0045307E">
        <w:rPr>
          <w:szCs w:val="24"/>
        </w:rPr>
        <w:t>Classificar Lista</w:t>
      </w:r>
      <w:r w:rsidR="00C3440A" w:rsidRPr="0045307E">
        <w:rPr>
          <w:szCs w:val="24"/>
        </w:rPr>
        <w:t xml:space="preserve"> </w:t>
      </w:r>
      <w:r w:rsidR="001B1CDA" w:rsidRPr="0045307E">
        <w:rPr>
          <w:szCs w:val="24"/>
        </w:rPr>
        <w:t>onde ir</w:t>
      </w:r>
      <w:r w:rsidR="00317064" w:rsidRPr="0045307E">
        <w:rPr>
          <w:szCs w:val="24"/>
        </w:rPr>
        <w:t>á possibilitar que o usuário</w:t>
      </w:r>
      <w:r w:rsidR="0045307E" w:rsidRPr="0045307E">
        <w:rPr>
          <w:szCs w:val="24"/>
        </w:rPr>
        <w:t xml:space="preserve"> </w:t>
      </w:r>
      <w:r w:rsidR="0045307E" w:rsidRPr="0045307E">
        <w:rPr>
          <w:rFonts w:cs="Arial"/>
          <w:szCs w:val="24"/>
        </w:rPr>
        <w:t>classifique a lista de convidados de cada evento conforme os filtros definidos pelas colunas da lista de convidados</w:t>
      </w:r>
      <w:r w:rsidR="00471B57" w:rsidRPr="0045307E">
        <w:rPr>
          <w:szCs w:val="24"/>
        </w:rPr>
        <w:t xml:space="preserve">.  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30107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471B57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="002B4163">
              <w:rPr>
                <w:rFonts w:eastAsia="Times New Roman" w:cs="Arial"/>
                <w:kern w:val="0"/>
                <w:sz w:val="20"/>
                <w:szCs w:val="20"/>
              </w:rPr>
              <w:t>permissão de classificar a lista de convidados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471B57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</w:t>
            </w:r>
            <w:r w:rsidR="002B4163">
              <w:rPr>
                <w:rFonts w:eastAsia="Times New Roman" w:cs="Arial"/>
                <w:kern w:val="0"/>
                <w:sz w:val="20"/>
                <w:szCs w:val="20"/>
              </w:rPr>
              <w:t xml:space="preserve"> de classificar a lista de convidados.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30108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30109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4C2E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 w:rsidR="0087342F"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30110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8230111"/>
      <w:r>
        <w:t>FLUXO PRINCIPAL</w:t>
      </w:r>
      <w:bookmarkEnd w:id="7"/>
    </w:p>
    <w:p w:rsidR="00267603" w:rsidRDefault="004C1F76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Classificar Lista</w:t>
      </w:r>
    </w:p>
    <w:p w:rsidR="002D558C" w:rsidRPr="002D558C" w:rsidRDefault="002D558C" w:rsidP="002D558C"/>
    <w:p w:rsidR="009E06B3" w:rsidRDefault="00153A22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91534054"/>
      <w:r>
        <w:rPr>
          <w:i w:val="0"/>
          <w:iCs/>
          <w:color w:val="auto"/>
          <w:sz w:val="24"/>
          <w:szCs w:val="24"/>
        </w:rPr>
        <w:t xml:space="preserve">Este caso de uso tem início quando o ator aciona o botão </w:t>
      </w:r>
      <w:r w:rsidR="00A66402">
        <w:rPr>
          <w:i w:val="0"/>
          <w:iCs/>
          <w:color w:val="auto"/>
          <w:sz w:val="24"/>
          <w:szCs w:val="24"/>
        </w:rPr>
        <w:t>"Classificar a lista</w:t>
      </w:r>
      <w:r w:rsidR="00ED2E5B">
        <w:rPr>
          <w:i w:val="0"/>
          <w:iCs/>
          <w:color w:val="auto"/>
          <w:sz w:val="24"/>
          <w:szCs w:val="24"/>
        </w:rPr>
        <w:t xml:space="preserve">" </w:t>
      </w:r>
      <w:r>
        <w:rPr>
          <w:i w:val="0"/>
          <w:iCs/>
          <w:color w:val="auto"/>
          <w:sz w:val="24"/>
          <w:szCs w:val="24"/>
        </w:rPr>
        <w:t xml:space="preserve">na "Tela Consultar Lista de Convidados" - </w:t>
      </w:r>
      <w:r w:rsidR="00ED2E5B">
        <w:rPr>
          <w:i w:val="0"/>
          <w:iCs/>
          <w:color w:val="auto"/>
          <w:sz w:val="24"/>
          <w:szCs w:val="24"/>
        </w:rPr>
        <w:t xml:space="preserve">UC004_Manter Lista de Convidados"; </w:t>
      </w:r>
      <w:r w:rsidR="00ED2E5B" w:rsidRPr="005C114D">
        <w:rPr>
          <w:b/>
          <w:i w:val="0"/>
          <w:iCs/>
          <w:color w:val="auto"/>
          <w:sz w:val="24"/>
          <w:szCs w:val="24"/>
        </w:rPr>
        <w:t>[IT004]</w:t>
      </w:r>
    </w:p>
    <w:p w:rsidR="00153A22" w:rsidRPr="00153A22" w:rsidRDefault="009E06B3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O sistema </w:t>
      </w:r>
      <w:r w:rsidRPr="00794455">
        <w:rPr>
          <w:i w:val="0"/>
          <w:iCs/>
          <w:color w:val="auto"/>
          <w:sz w:val="24"/>
          <w:szCs w:val="24"/>
        </w:rPr>
        <w:t xml:space="preserve">recupera a lista </w:t>
      </w:r>
      <w:r>
        <w:rPr>
          <w:i w:val="0"/>
          <w:iCs/>
          <w:color w:val="auto"/>
          <w:sz w:val="24"/>
          <w:szCs w:val="24"/>
        </w:rPr>
        <w:t>de convidado(s) vinculado(s) ao evento;</w:t>
      </w:r>
      <w:r w:rsidR="00F95391">
        <w:rPr>
          <w:i w:val="0"/>
          <w:iCs/>
          <w:color w:val="auto"/>
          <w:sz w:val="24"/>
          <w:szCs w:val="24"/>
        </w:rPr>
        <w:t xml:space="preserve"> </w:t>
      </w:r>
      <w:r w:rsidR="00F95391" w:rsidRPr="00F95391">
        <w:rPr>
          <w:b/>
          <w:i w:val="0"/>
          <w:iCs/>
          <w:color w:val="auto"/>
          <w:sz w:val="24"/>
          <w:szCs w:val="24"/>
        </w:rPr>
        <w:t>[RN</w:t>
      </w:r>
      <w:r w:rsidR="00E16FE4">
        <w:rPr>
          <w:b/>
          <w:i w:val="0"/>
          <w:iCs/>
          <w:color w:val="auto"/>
          <w:sz w:val="24"/>
          <w:szCs w:val="24"/>
        </w:rPr>
        <w:t>20</w:t>
      </w:r>
      <w:r w:rsidR="00F95391" w:rsidRPr="00F95391">
        <w:rPr>
          <w:b/>
          <w:i w:val="0"/>
          <w:iCs/>
          <w:color w:val="auto"/>
          <w:sz w:val="24"/>
          <w:szCs w:val="24"/>
        </w:rPr>
        <w:t>-01] [RN</w:t>
      </w:r>
      <w:r w:rsidR="004A1D84">
        <w:rPr>
          <w:b/>
          <w:i w:val="0"/>
          <w:iCs/>
          <w:color w:val="auto"/>
          <w:sz w:val="24"/>
          <w:szCs w:val="24"/>
        </w:rPr>
        <w:t>20</w:t>
      </w:r>
      <w:r w:rsidR="00F95391" w:rsidRPr="00F95391">
        <w:rPr>
          <w:b/>
          <w:i w:val="0"/>
          <w:iCs/>
          <w:color w:val="auto"/>
          <w:sz w:val="24"/>
          <w:szCs w:val="24"/>
        </w:rPr>
        <w:t>-02]</w:t>
      </w:r>
      <w:r w:rsidR="00ED2E5B">
        <w:rPr>
          <w:b/>
          <w:i w:val="0"/>
          <w:iCs/>
          <w:color w:val="auto"/>
          <w:sz w:val="24"/>
          <w:szCs w:val="24"/>
        </w:rPr>
        <w:t xml:space="preserve"> </w:t>
      </w:r>
      <w:r w:rsidR="00153A22">
        <w:rPr>
          <w:i w:val="0"/>
          <w:iCs/>
          <w:color w:val="auto"/>
          <w:sz w:val="24"/>
          <w:szCs w:val="24"/>
        </w:rPr>
        <w:t xml:space="preserve"> </w:t>
      </w:r>
      <w:r w:rsidR="00ED2E5B">
        <w:rPr>
          <w:i w:val="0"/>
          <w:iCs/>
          <w:color w:val="auto"/>
          <w:sz w:val="24"/>
          <w:szCs w:val="24"/>
        </w:rPr>
        <w:t xml:space="preserve">  </w:t>
      </w:r>
    </w:p>
    <w:p w:rsidR="00153A22" w:rsidRPr="001C7104" w:rsidRDefault="00300AA0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9" w:name="_Ref392579286"/>
      <w:r>
        <w:rPr>
          <w:i w:val="0"/>
          <w:iCs/>
          <w:color w:val="auto"/>
          <w:sz w:val="24"/>
          <w:szCs w:val="24"/>
        </w:rPr>
        <w:t xml:space="preserve">O sistema exibe </w:t>
      </w:r>
      <w:r w:rsidR="00165BF2">
        <w:rPr>
          <w:i w:val="0"/>
          <w:iCs/>
          <w:color w:val="auto"/>
          <w:sz w:val="24"/>
          <w:szCs w:val="24"/>
        </w:rPr>
        <w:t xml:space="preserve">a "Tela Classificar </w:t>
      </w:r>
      <w:r w:rsidR="00A07C4F">
        <w:rPr>
          <w:i w:val="0"/>
          <w:iCs/>
          <w:color w:val="auto"/>
          <w:sz w:val="24"/>
          <w:szCs w:val="24"/>
        </w:rPr>
        <w:t>lista – 2.2.1</w:t>
      </w:r>
      <w:r w:rsidR="001C7104">
        <w:rPr>
          <w:i w:val="0"/>
          <w:iCs/>
          <w:color w:val="auto"/>
          <w:sz w:val="24"/>
          <w:szCs w:val="24"/>
        </w:rPr>
        <w:t>"</w:t>
      </w:r>
      <w:r w:rsidR="00DA5EA3">
        <w:rPr>
          <w:i w:val="0"/>
          <w:iCs/>
          <w:color w:val="auto"/>
          <w:sz w:val="24"/>
          <w:szCs w:val="24"/>
        </w:rPr>
        <w:t xml:space="preserve"> com os participantes vinculados ao evento</w:t>
      </w:r>
      <w:r w:rsidR="001C7104">
        <w:rPr>
          <w:i w:val="0"/>
          <w:iCs/>
          <w:color w:val="auto"/>
          <w:sz w:val="24"/>
          <w:szCs w:val="24"/>
        </w:rPr>
        <w:t xml:space="preserve">; </w:t>
      </w:r>
      <w:r w:rsidR="00A07C4F">
        <w:rPr>
          <w:b/>
          <w:i w:val="0"/>
          <w:iCs/>
          <w:color w:val="auto"/>
          <w:sz w:val="24"/>
          <w:szCs w:val="24"/>
        </w:rPr>
        <w:t>[IT0</w:t>
      </w:r>
      <w:r w:rsidR="003877CA">
        <w:rPr>
          <w:b/>
          <w:i w:val="0"/>
          <w:iCs/>
          <w:color w:val="auto"/>
          <w:sz w:val="24"/>
          <w:szCs w:val="24"/>
        </w:rPr>
        <w:t>19</w:t>
      </w:r>
      <w:r w:rsidR="001C7104" w:rsidRPr="001C7104">
        <w:rPr>
          <w:b/>
          <w:i w:val="0"/>
          <w:iCs/>
          <w:color w:val="auto"/>
          <w:sz w:val="24"/>
          <w:szCs w:val="24"/>
        </w:rPr>
        <w:t>]</w:t>
      </w:r>
      <w:r w:rsidR="00050615">
        <w:rPr>
          <w:b/>
          <w:i w:val="0"/>
          <w:iCs/>
          <w:color w:val="auto"/>
          <w:sz w:val="24"/>
          <w:szCs w:val="24"/>
        </w:rPr>
        <w:t xml:space="preserve"> [RN20-03]</w:t>
      </w:r>
      <w:r w:rsidR="006A366E">
        <w:rPr>
          <w:b/>
          <w:i w:val="0"/>
          <w:iCs/>
          <w:color w:val="auto"/>
          <w:sz w:val="24"/>
          <w:szCs w:val="24"/>
        </w:rPr>
        <w:t xml:space="preserve"> [RN20-04]</w:t>
      </w:r>
      <w:r w:rsidR="00AF6751">
        <w:rPr>
          <w:b/>
          <w:i w:val="0"/>
          <w:iCs/>
          <w:color w:val="auto"/>
          <w:sz w:val="24"/>
          <w:szCs w:val="24"/>
        </w:rPr>
        <w:t xml:space="preserve">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AF6751">
        <w:rPr>
          <w:b/>
          <w:i w:val="0"/>
          <w:iCs/>
          <w:color w:val="auto"/>
          <w:sz w:val="24"/>
          <w:szCs w:val="24"/>
        </w:rPr>
        <w:instrText xml:space="preserve"> REF _Ref392516924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>
        <w:rPr>
          <w:b/>
          <w:i w:val="0"/>
          <w:iCs/>
          <w:color w:val="auto"/>
          <w:sz w:val="24"/>
          <w:szCs w:val="24"/>
        </w:rPr>
        <w:t>FA-2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AF6751">
        <w:rPr>
          <w:b/>
          <w:i w:val="0"/>
          <w:iCs/>
          <w:color w:val="auto"/>
          <w:sz w:val="24"/>
          <w:szCs w:val="24"/>
        </w:rPr>
        <w:instrText xml:space="preserve"> REF _Ref384904114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>
        <w:rPr>
          <w:b/>
          <w:i w:val="0"/>
          <w:iCs/>
          <w:color w:val="auto"/>
          <w:sz w:val="24"/>
          <w:szCs w:val="24"/>
        </w:rPr>
        <w:t>PE01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AF6751">
        <w:rPr>
          <w:b/>
          <w:i w:val="0"/>
          <w:iCs/>
          <w:color w:val="auto"/>
          <w:sz w:val="24"/>
          <w:szCs w:val="24"/>
        </w:rPr>
        <w:instrText xml:space="preserve"> REF _Ref391027429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>
        <w:rPr>
          <w:b/>
          <w:i w:val="0"/>
          <w:iCs/>
          <w:color w:val="auto"/>
          <w:sz w:val="24"/>
          <w:szCs w:val="24"/>
        </w:rPr>
        <w:t>PE02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AF6751">
        <w:rPr>
          <w:b/>
          <w:i w:val="0"/>
          <w:iCs/>
          <w:color w:val="auto"/>
          <w:sz w:val="24"/>
          <w:szCs w:val="24"/>
        </w:rPr>
        <w:instrText xml:space="preserve"> REF _Ref391027445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>
        <w:rPr>
          <w:b/>
          <w:i w:val="0"/>
          <w:iCs/>
          <w:color w:val="auto"/>
          <w:sz w:val="24"/>
          <w:szCs w:val="24"/>
        </w:rPr>
        <w:t>PE03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AF6751">
        <w:rPr>
          <w:b/>
          <w:i w:val="0"/>
          <w:iCs/>
          <w:color w:val="auto"/>
          <w:sz w:val="24"/>
          <w:szCs w:val="24"/>
        </w:rPr>
        <w:instrText xml:space="preserve"> REF _Ref391906016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>
        <w:rPr>
          <w:b/>
          <w:i w:val="0"/>
          <w:iCs/>
          <w:color w:val="auto"/>
          <w:sz w:val="24"/>
          <w:szCs w:val="24"/>
        </w:rPr>
        <w:t>PE04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AF6751">
        <w:rPr>
          <w:b/>
          <w:i w:val="0"/>
          <w:iCs/>
          <w:color w:val="auto"/>
          <w:sz w:val="24"/>
          <w:szCs w:val="24"/>
        </w:rPr>
        <w:instrText xml:space="preserve"> REF _Ref391036983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>
        <w:rPr>
          <w:b/>
          <w:i w:val="0"/>
          <w:iCs/>
          <w:color w:val="auto"/>
          <w:sz w:val="24"/>
          <w:szCs w:val="24"/>
        </w:rPr>
        <w:t>PE05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CC2F15">
        <w:rPr>
          <w:b/>
          <w:i w:val="0"/>
          <w:iCs/>
          <w:color w:val="auto"/>
          <w:sz w:val="24"/>
          <w:szCs w:val="24"/>
        </w:rPr>
        <w:instrText xml:space="preserve"> REF _Ref391037015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CC2F15">
        <w:rPr>
          <w:b/>
          <w:i w:val="0"/>
          <w:iCs/>
          <w:color w:val="auto"/>
          <w:sz w:val="24"/>
          <w:szCs w:val="24"/>
        </w:rPr>
        <w:t>PE06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 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CC2F15">
        <w:rPr>
          <w:b/>
          <w:i w:val="0"/>
          <w:iCs/>
          <w:color w:val="auto"/>
          <w:sz w:val="24"/>
          <w:szCs w:val="24"/>
        </w:rPr>
        <w:instrText xml:space="preserve"> REF _Ref391330504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CC2F15">
        <w:rPr>
          <w:b/>
          <w:i w:val="0"/>
          <w:iCs/>
          <w:color w:val="auto"/>
          <w:sz w:val="24"/>
          <w:szCs w:val="24"/>
        </w:rPr>
        <w:t>PE07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="00AF6751">
        <w:rPr>
          <w:b/>
          <w:i w:val="0"/>
          <w:iCs/>
          <w:color w:val="auto"/>
          <w:sz w:val="24"/>
          <w:szCs w:val="24"/>
        </w:rPr>
        <w:t>]</w:t>
      </w:r>
      <w:bookmarkEnd w:id="9"/>
    </w:p>
    <w:p w:rsidR="00B31FAC" w:rsidRDefault="00E31681" w:rsidP="004E668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0" w:name="_Ref391534175"/>
      <w:bookmarkStart w:id="11" w:name="_Ref391625181"/>
      <w:bookmarkEnd w:id="8"/>
      <w:r w:rsidRPr="004E668E">
        <w:rPr>
          <w:i w:val="0"/>
          <w:iCs/>
          <w:color w:val="auto"/>
          <w:sz w:val="24"/>
          <w:szCs w:val="24"/>
        </w:rPr>
        <w:t xml:space="preserve">O </w:t>
      </w:r>
      <w:bookmarkEnd w:id="10"/>
      <w:bookmarkEnd w:id="11"/>
      <w:r w:rsidR="00F95391">
        <w:rPr>
          <w:i w:val="0"/>
          <w:iCs/>
          <w:color w:val="auto"/>
          <w:sz w:val="24"/>
          <w:szCs w:val="24"/>
        </w:rPr>
        <w:t>ator seleciona a coluna para a classificação;</w:t>
      </w:r>
      <w:r w:rsidR="002F2F34">
        <w:rPr>
          <w:i w:val="0"/>
          <w:iCs/>
          <w:color w:val="auto"/>
          <w:sz w:val="24"/>
          <w:szCs w:val="24"/>
        </w:rPr>
        <w:t xml:space="preserve"> </w:t>
      </w:r>
    </w:p>
    <w:p w:rsidR="006720AD" w:rsidRDefault="00F95391" w:rsidP="006720AD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E668E">
        <w:rPr>
          <w:i w:val="0"/>
          <w:iCs/>
          <w:color w:val="auto"/>
          <w:sz w:val="24"/>
          <w:szCs w:val="24"/>
        </w:rPr>
        <w:t>O</w:t>
      </w:r>
      <w:r>
        <w:rPr>
          <w:i w:val="0"/>
          <w:iCs/>
          <w:color w:val="auto"/>
          <w:sz w:val="24"/>
          <w:szCs w:val="24"/>
        </w:rPr>
        <w:t xml:space="preserve"> ator seleciona a ordem da coluna;</w:t>
      </w:r>
      <w:r w:rsidR="002F2F34">
        <w:rPr>
          <w:i w:val="0"/>
          <w:iCs/>
          <w:color w:val="auto"/>
          <w:sz w:val="24"/>
          <w:szCs w:val="24"/>
        </w:rPr>
        <w:t xml:space="preserve"> </w:t>
      </w:r>
      <w:r w:rsidR="002F2F34" w:rsidRPr="002F2F34">
        <w:rPr>
          <w:b/>
          <w:i w:val="0"/>
          <w:iCs/>
          <w:color w:val="auto"/>
          <w:sz w:val="24"/>
          <w:szCs w:val="24"/>
        </w:rPr>
        <w:t>[RN20-0</w:t>
      </w:r>
      <w:r w:rsidR="006A366E">
        <w:rPr>
          <w:b/>
          <w:i w:val="0"/>
          <w:iCs/>
          <w:color w:val="auto"/>
          <w:sz w:val="24"/>
          <w:szCs w:val="24"/>
        </w:rPr>
        <w:t>5</w:t>
      </w:r>
      <w:r w:rsidR="002F2F34" w:rsidRPr="002F2F34">
        <w:rPr>
          <w:b/>
          <w:i w:val="0"/>
          <w:iCs/>
          <w:color w:val="auto"/>
          <w:sz w:val="24"/>
          <w:szCs w:val="24"/>
        </w:rPr>
        <w:t>]</w:t>
      </w:r>
      <w:r w:rsidR="006720AD">
        <w:rPr>
          <w:b/>
          <w:i w:val="0"/>
          <w:iCs/>
          <w:color w:val="auto"/>
          <w:sz w:val="24"/>
          <w:szCs w:val="24"/>
        </w:rPr>
        <w:t xml:space="preserve"> </w:t>
      </w:r>
    </w:p>
    <w:p w:rsidR="007D7279" w:rsidRPr="007D7279" w:rsidRDefault="006720AD" w:rsidP="006720AD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aciona a opção Incluir;</w:t>
      </w:r>
      <w:r w:rsidR="007D7279">
        <w:rPr>
          <w:i w:val="0"/>
          <w:iCs/>
          <w:color w:val="auto"/>
          <w:sz w:val="24"/>
          <w:szCs w:val="24"/>
        </w:rPr>
        <w:t xml:space="preserve"> </w:t>
      </w:r>
    </w:p>
    <w:p w:rsidR="006720AD" w:rsidRPr="007D7279" w:rsidRDefault="007D7279" w:rsidP="007D7279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2" w:name="_Ref393187325"/>
      <w:r>
        <w:rPr>
          <w:i w:val="0"/>
          <w:iCs/>
          <w:color w:val="auto"/>
          <w:sz w:val="24"/>
          <w:szCs w:val="24"/>
        </w:rPr>
        <w:t xml:space="preserve">O sistema valida os dados; </w:t>
      </w:r>
      <w:r w:rsidRPr="005058D4">
        <w:rPr>
          <w:b/>
          <w:i w:val="0"/>
          <w:iCs/>
          <w:color w:val="auto"/>
          <w:sz w:val="24"/>
          <w:szCs w:val="24"/>
        </w:rPr>
        <w:t>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>
        <w:rPr>
          <w:b/>
          <w:i w:val="0"/>
          <w:iCs/>
          <w:color w:val="auto"/>
          <w:sz w:val="24"/>
          <w:szCs w:val="24"/>
        </w:rPr>
        <w:instrText xml:space="preserve"> REF _Ref384648615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>
        <w:rPr>
          <w:b/>
          <w:i w:val="0"/>
          <w:iCs/>
          <w:color w:val="auto"/>
          <w:sz w:val="24"/>
          <w:szCs w:val="24"/>
        </w:rPr>
        <w:t>FE-1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Pr="005058D4">
        <w:rPr>
          <w:b/>
          <w:i w:val="0"/>
          <w:iCs/>
          <w:color w:val="auto"/>
          <w:sz w:val="24"/>
          <w:szCs w:val="24"/>
        </w:rPr>
        <w:t>]</w:t>
      </w:r>
      <w:bookmarkEnd w:id="12"/>
    </w:p>
    <w:p w:rsidR="00F95391" w:rsidRDefault="00F95391" w:rsidP="00F95391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91994481"/>
      <w:r w:rsidRPr="004E668E">
        <w:rPr>
          <w:i w:val="0"/>
          <w:iCs/>
          <w:color w:val="auto"/>
          <w:sz w:val="24"/>
          <w:szCs w:val="24"/>
        </w:rPr>
        <w:t>O</w:t>
      </w:r>
      <w:r>
        <w:rPr>
          <w:i w:val="0"/>
          <w:iCs/>
          <w:color w:val="auto"/>
          <w:sz w:val="24"/>
          <w:szCs w:val="24"/>
        </w:rPr>
        <w:t xml:space="preserve"> sistema insere na Lista de Classificaç</w:t>
      </w:r>
      <w:r w:rsidR="00A24602">
        <w:rPr>
          <w:i w:val="0"/>
          <w:iCs/>
          <w:color w:val="auto"/>
          <w:sz w:val="24"/>
          <w:szCs w:val="24"/>
        </w:rPr>
        <w:t>ão a coluna selecionada</w:t>
      </w:r>
      <w:r>
        <w:rPr>
          <w:i w:val="0"/>
          <w:iCs/>
          <w:color w:val="auto"/>
          <w:sz w:val="24"/>
          <w:szCs w:val="24"/>
        </w:rPr>
        <w:t xml:space="preserve"> e a ordem</w:t>
      </w:r>
      <w:r w:rsidR="00A24602">
        <w:rPr>
          <w:i w:val="0"/>
          <w:iCs/>
          <w:color w:val="auto"/>
          <w:sz w:val="24"/>
          <w:szCs w:val="24"/>
        </w:rPr>
        <w:t xml:space="preserve"> selecionada</w:t>
      </w:r>
      <w:r>
        <w:rPr>
          <w:i w:val="0"/>
          <w:iCs/>
          <w:color w:val="auto"/>
          <w:sz w:val="24"/>
          <w:szCs w:val="24"/>
        </w:rPr>
        <w:t>;</w:t>
      </w:r>
      <w:r w:rsidR="002B000B">
        <w:rPr>
          <w:i w:val="0"/>
          <w:iCs/>
          <w:color w:val="auto"/>
          <w:sz w:val="24"/>
          <w:szCs w:val="24"/>
        </w:rPr>
        <w:t xml:space="preserve"> </w:t>
      </w:r>
      <w:bookmarkEnd w:id="13"/>
      <w:r w:rsidR="00954187">
        <w:rPr>
          <w:b/>
          <w:i w:val="0"/>
          <w:iCs/>
          <w:color w:val="auto"/>
          <w:sz w:val="24"/>
          <w:szCs w:val="24"/>
        </w:rPr>
        <w:t>[RN20-07]</w:t>
      </w:r>
    </w:p>
    <w:p w:rsidR="00BA533F" w:rsidRPr="00BA533F" w:rsidRDefault="00BA533F" w:rsidP="00BA533F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4" w:name="_Ref391996990"/>
      <w:r w:rsidRPr="004E668E">
        <w:rPr>
          <w:i w:val="0"/>
          <w:iCs/>
          <w:color w:val="auto"/>
          <w:sz w:val="24"/>
          <w:szCs w:val="24"/>
        </w:rPr>
        <w:lastRenderedPageBreak/>
        <w:t>O</w:t>
      </w:r>
      <w:r>
        <w:rPr>
          <w:i w:val="0"/>
          <w:iCs/>
          <w:color w:val="auto"/>
          <w:sz w:val="24"/>
          <w:szCs w:val="24"/>
        </w:rPr>
        <w:t xml:space="preserve"> ator aciona a opção Pesquisar; </w:t>
      </w:r>
      <w:r w:rsidRPr="00A56FF0">
        <w:rPr>
          <w:b/>
          <w:i w:val="0"/>
          <w:iCs/>
          <w:color w:val="auto"/>
          <w:sz w:val="24"/>
          <w:szCs w:val="24"/>
        </w:rPr>
        <w:t>[</w:t>
      </w:r>
      <w:r w:rsidR="00E47513">
        <w:rPr>
          <w:b/>
          <w:i w:val="0"/>
          <w:iCs/>
          <w:color w:val="auto"/>
          <w:sz w:val="24"/>
          <w:szCs w:val="24"/>
        </w:rPr>
        <w:fldChar w:fldCharType="begin"/>
      </w:r>
      <w:r w:rsidR="00FE35CF">
        <w:rPr>
          <w:b/>
          <w:i w:val="0"/>
          <w:iCs/>
          <w:color w:val="auto"/>
          <w:sz w:val="24"/>
          <w:szCs w:val="24"/>
        </w:rPr>
        <w:instrText xml:space="preserve"> REF _Ref392516924 \r \h </w:instrText>
      </w:r>
      <w:r w:rsidR="00E47513">
        <w:rPr>
          <w:b/>
          <w:i w:val="0"/>
          <w:iCs/>
          <w:color w:val="auto"/>
          <w:sz w:val="24"/>
          <w:szCs w:val="24"/>
        </w:rPr>
      </w:r>
      <w:r w:rsidR="00E47513">
        <w:rPr>
          <w:b/>
          <w:i w:val="0"/>
          <w:iCs/>
          <w:color w:val="auto"/>
          <w:sz w:val="24"/>
          <w:szCs w:val="24"/>
        </w:rPr>
        <w:fldChar w:fldCharType="separate"/>
      </w:r>
      <w:r w:rsidR="00FE35CF">
        <w:rPr>
          <w:b/>
          <w:i w:val="0"/>
          <w:iCs/>
          <w:color w:val="auto"/>
          <w:sz w:val="24"/>
          <w:szCs w:val="24"/>
        </w:rPr>
        <w:t>FA-2</w:t>
      </w:r>
      <w:r w:rsidR="00E47513">
        <w:rPr>
          <w:b/>
          <w:i w:val="0"/>
          <w:iCs/>
          <w:color w:val="auto"/>
          <w:sz w:val="24"/>
          <w:szCs w:val="24"/>
        </w:rPr>
        <w:fldChar w:fldCharType="end"/>
      </w:r>
      <w:r w:rsidRPr="00A56FF0">
        <w:rPr>
          <w:b/>
          <w:i w:val="0"/>
          <w:iCs/>
          <w:color w:val="auto"/>
          <w:sz w:val="24"/>
          <w:szCs w:val="24"/>
        </w:rPr>
        <w:t>]</w:t>
      </w:r>
      <w:bookmarkEnd w:id="14"/>
    </w:p>
    <w:p w:rsidR="007D7279" w:rsidRPr="007D7279" w:rsidRDefault="00F95391" w:rsidP="00F95391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5" w:name="_Ref392579164"/>
      <w:r w:rsidRPr="007D7279">
        <w:rPr>
          <w:i w:val="0"/>
          <w:iCs/>
          <w:color w:val="auto"/>
          <w:sz w:val="24"/>
          <w:szCs w:val="24"/>
        </w:rPr>
        <w:t>O sistema valida os dados;</w:t>
      </w:r>
      <w:r w:rsidR="005058D4" w:rsidRPr="007D7279">
        <w:rPr>
          <w:i w:val="0"/>
          <w:iCs/>
          <w:color w:val="auto"/>
          <w:sz w:val="24"/>
          <w:szCs w:val="24"/>
        </w:rPr>
        <w:t xml:space="preserve"> </w:t>
      </w:r>
      <w:bookmarkStart w:id="16" w:name="_Ref391994489"/>
      <w:bookmarkStart w:id="17" w:name="_Ref391997000"/>
      <w:bookmarkStart w:id="18" w:name="_Ref392579796"/>
      <w:bookmarkEnd w:id="15"/>
    </w:p>
    <w:p w:rsidR="00F95391" w:rsidRPr="007D7279" w:rsidRDefault="00F95391" w:rsidP="00F95391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93187779"/>
      <w:r w:rsidRPr="007D7279">
        <w:rPr>
          <w:i w:val="0"/>
          <w:iCs/>
          <w:color w:val="auto"/>
          <w:sz w:val="24"/>
          <w:szCs w:val="24"/>
        </w:rPr>
        <w:t xml:space="preserve">O sistema atualiza </w:t>
      </w:r>
      <w:r w:rsidR="002B000B" w:rsidRPr="007D7279">
        <w:rPr>
          <w:i w:val="0"/>
          <w:iCs/>
          <w:color w:val="auto"/>
          <w:sz w:val="24"/>
          <w:szCs w:val="24"/>
        </w:rPr>
        <w:t>a lista de participantes</w:t>
      </w:r>
      <w:r w:rsidR="00A24602" w:rsidRPr="007D7279">
        <w:rPr>
          <w:i w:val="0"/>
          <w:iCs/>
          <w:color w:val="auto"/>
          <w:sz w:val="24"/>
          <w:szCs w:val="24"/>
        </w:rPr>
        <w:t xml:space="preserve"> dinamicamente</w:t>
      </w:r>
      <w:r w:rsidR="00F31B3A">
        <w:rPr>
          <w:i w:val="0"/>
          <w:iCs/>
          <w:color w:val="auto"/>
          <w:sz w:val="24"/>
          <w:szCs w:val="24"/>
        </w:rPr>
        <w:t xml:space="preserve"> “Tela Classificar </w:t>
      </w:r>
      <w:r w:rsidR="002B000B" w:rsidRPr="007D7279">
        <w:rPr>
          <w:i w:val="0"/>
          <w:iCs/>
          <w:color w:val="auto"/>
          <w:sz w:val="24"/>
          <w:szCs w:val="24"/>
        </w:rPr>
        <w:t>lista</w:t>
      </w:r>
      <w:r w:rsidR="00FB28DB" w:rsidRPr="007D7279">
        <w:rPr>
          <w:i w:val="0"/>
          <w:iCs/>
          <w:color w:val="auto"/>
          <w:sz w:val="24"/>
          <w:szCs w:val="24"/>
        </w:rPr>
        <w:t xml:space="preserve"> - </w:t>
      </w:r>
      <w:r w:rsidRPr="007D7279">
        <w:rPr>
          <w:i w:val="0"/>
          <w:iCs/>
          <w:color w:val="auto"/>
          <w:sz w:val="24"/>
          <w:szCs w:val="24"/>
        </w:rPr>
        <w:t xml:space="preserve">2.2.1”; </w:t>
      </w:r>
      <w:r w:rsidRPr="007D7279">
        <w:rPr>
          <w:b/>
          <w:i w:val="0"/>
          <w:iCs/>
          <w:color w:val="auto"/>
          <w:sz w:val="24"/>
          <w:szCs w:val="24"/>
        </w:rPr>
        <w:t>[IT0</w:t>
      </w:r>
      <w:r w:rsidR="007B412B" w:rsidRPr="007D7279">
        <w:rPr>
          <w:b/>
          <w:i w:val="0"/>
          <w:iCs/>
          <w:color w:val="auto"/>
          <w:sz w:val="24"/>
          <w:szCs w:val="24"/>
        </w:rPr>
        <w:t>19</w:t>
      </w:r>
      <w:r w:rsidRPr="007D7279">
        <w:rPr>
          <w:b/>
          <w:i w:val="0"/>
          <w:iCs/>
          <w:color w:val="auto"/>
          <w:sz w:val="24"/>
          <w:szCs w:val="24"/>
        </w:rPr>
        <w:t>]</w:t>
      </w:r>
      <w:r w:rsidR="00050615" w:rsidRPr="007D7279">
        <w:rPr>
          <w:b/>
          <w:i w:val="0"/>
          <w:iCs/>
          <w:color w:val="auto"/>
          <w:sz w:val="24"/>
          <w:szCs w:val="24"/>
        </w:rPr>
        <w:t xml:space="preserve"> [RN20-03] </w:t>
      </w:r>
      <w:r w:rsidR="0021185F" w:rsidRPr="007D7279">
        <w:rPr>
          <w:b/>
          <w:i w:val="0"/>
          <w:iCs/>
          <w:color w:val="auto"/>
          <w:sz w:val="24"/>
          <w:szCs w:val="24"/>
        </w:rPr>
        <w:t>[RN20-0</w:t>
      </w:r>
      <w:r w:rsidR="006A366E" w:rsidRPr="007D7279">
        <w:rPr>
          <w:b/>
          <w:i w:val="0"/>
          <w:iCs/>
          <w:color w:val="auto"/>
          <w:sz w:val="24"/>
          <w:szCs w:val="24"/>
        </w:rPr>
        <w:t>6</w:t>
      </w:r>
      <w:r w:rsidR="0021185F" w:rsidRPr="007D7279">
        <w:rPr>
          <w:b/>
          <w:i w:val="0"/>
          <w:iCs/>
          <w:color w:val="auto"/>
          <w:sz w:val="24"/>
          <w:szCs w:val="24"/>
        </w:rPr>
        <w:t>]</w:t>
      </w:r>
      <w:r w:rsidR="00FF4589" w:rsidRPr="007D7279">
        <w:rPr>
          <w:b/>
          <w:i w:val="0"/>
          <w:iCs/>
          <w:color w:val="auto"/>
          <w:sz w:val="24"/>
          <w:szCs w:val="24"/>
        </w:rPr>
        <w:t xml:space="preserve">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FE35CF" w:rsidRPr="007D7279">
        <w:rPr>
          <w:b/>
          <w:i w:val="0"/>
          <w:iCs/>
          <w:color w:val="auto"/>
          <w:sz w:val="24"/>
          <w:szCs w:val="24"/>
        </w:rPr>
        <w:instrText xml:space="preserve"> REF _Ref392832435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FE35CF" w:rsidRPr="007D7279">
        <w:rPr>
          <w:b/>
          <w:i w:val="0"/>
          <w:iCs/>
          <w:color w:val="auto"/>
          <w:sz w:val="24"/>
          <w:szCs w:val="24"/>
        </w:rPr>
        <w:t>FA-1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FF4589" w:rsidRPr="007D7279">
        <w:rPr>
          <w:b/>
          <w:i w:val="0"/>
          <w:iCs/>
          <w:color w:val="auto"/>
          <w:sz w:val="24"/>
          <w:szCs w:val="24"/>
        </w:rPr>
        <w:t>]</w:t>
      </w:r>
      <w:bookmarkEnd w:id="16"/>
      <w:r w:rsidR="00C95E1C">
        <w:rPr>
          <w:b/>
          <w:i w:val="0"/>
          <w:iCs/>
          <w:color w:val="auto"/>
          <w:sz w:val="24"/>
          <w:szCs w:val="24"/>
        </w:rPr>
        <w:t xml:space="preserve"> </w:t>
      </w:r>
      <w:r w:rsidR="00A56FF0" w:rsidRPr="007D7279">
        <w:rPr>
          <w:b/>
          <w:i w:val="0"/>
          <w:iCs/>
          <w:color w:val="auto"/>
          <w:sz w:val="24"/>
          <w:szCs w:val="24"/>
        </w:rPr>
        <w:t>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FE35CF" w:rsidRPr="007D7279">
        <w:rPr>
          <w:b/>
          <w:i w:val="0"/>
          <w:iCs/>
          <w:color w:val="auto"/>
          <w:sz w:val="24"/>
          <w:szCs w:val="24"/>
        </w:rPr>
        <w:instrText xml:space="preserve"> REF _Ref392516924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FE35CF" w:rsidRPr="007D7279">
        <w:rPr>
          <w:b/>
          <w:i w:val="0"/>
          <w:iCs/>
          <w:color w:val="auto"/>
          <w:sz w:val="24"/>
          <w:szCs w:val="24"/>
        </w:rPr>
        <w:t>FA-2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56FF0" w:rsidRPr="007D7279">
        <w:rPr>
          <w:b/>
          <w:i w:val="0"/>
          <w:iCs/>
          <w:color w:val="auto"/>
          <w:sz w:val="24"/>
          <w:szCs w:val="24"/>
        </w:rPr>
        <w:t>]</w:t>
      </w:r>
      <w:bookmarkEnd w:id="17"/>
      <w:r w:rsidR="00AF6751" w:rsidRPr="007D7279">
        <w:rPr>
          <w:b/>
          <w:i w:val="0"/>
          <w:iCs/>
          <w:color w:val="auto"/>
          <w:sz w:val="24"/>
          <w:szCs w:val="24"/>
        </w:rPr>
        <w:t xml:space="preserve">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AF6751" w:rsidRPr="007D7279">
        <w:rPr>
          <w:b/>
          <w:i w:val="0"/>
          <w:iCs/>
          <w:color w:val="auto"/>
          <w:sz w:val="24"/>
          <w:szCs w:val="24"/>
        </w:rPr>
        <w:instrText xml:space="preserve"> REF _Ref384904114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 w:rsidRPr="007D7279">
        <w:rPr>
          <w:b/>
          <w:i w:val="0"/>
          <w:iCs/>
          <w:color w:val="auto"/>
          <w:sz w:val="24"/>
          <w:szCs w:val="24"/>
        </w:rPr>
        <w:t>PE01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F6751" w:rsidRPr="007D7279">
        <w:rPr>
          <w:b/>
          <w:i w:val="0"/>
          <w:iCs/>
          <w:color w:val="auto"/>
          <w:sz w:val="24"/>
          <w:szCs w:val="24"/>
        </w:rPr>
        <w:t>]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AF6751" w:rsidRPr="007D7279">
        <w:rPr>
          <w:b/>
          <w:i w:val="0"/>
          <w:iCs/>
          <w:color w:val="auto"/>
          <w:sz w:val="24"/>
          <w:szCs w:val="24"/>
        </w:rPr>
        <w:instrText xml:space="preserve"> REF _Ref391027429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 w:rsidRPr="007D7279">
        <w:rPr>
          <w:b/>
          <w:i w:val="0"/>
          <w:iCs/>
          <w:color w:val="auto"/>
          <w:sz w:val="24"/>
          <w:szCs w:val="24"/>
        </w:rPr>
        <w:t>PE02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F6751" w:rsidRPr="007D7279">
        <w:rPr>
          <w:b/>
          <w:i w:val="0"/>
          <w:iCs/>
          <w:color w:val="auto"/>
          <w:sz w:val="24"/>
          <w:szCs w:val="24"/>
        </w:rPr>
        <w:t>]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AF6751" w:rsidRPr="007D7279">
        <w:rPr>
          <w:b/>
          <w:i w:val="0"/>
          <w:iCs/>
          <w:color w:val="auto"/>
          <w:sz w:val="24"/>
          <w:szCs w:val="24"/>
        </w:rPr>
        <w:instrText xml:space="preserve"> REF _Ref391027445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 w:rsidRPr="007D7279">
        <w:rPr>
          <w:b/>
          <w:i w:val="0"/>
          <w:iCs/>
          <w:color w:val="auto"/>
          <w:sz w:val="24"/>
          <w:szCs w:val="24"/>
        </w:rPr>
        <w:t>PE03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F6751" w:rsidRPr="007D7279">
        <w:rPr>
          <w:b/>
          <w:i w:val="0"/>
          <w:iCs/>
          <w:color w:val="auto"/>
          <w:sz w:val="24"/>
          <w:szCs w:val="24"/>
        </w:rPr>
        <w:t>]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AF6751" w:rsidRPr="007D7279">
        <w:rPr>
          <w:b/>
          <w:i w:val="0"/>
          <w:iCs/>
          <w:color w:val="auto"/>
          <w:sz w:val="24"/>
          <w:szCs w:val="24"/>
        </w:rPr>
        <w:instrText xml:space="preserve"> REF _Ref391906016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 w:rsidRPr="007D7279">
        <w:rPr>
          <w:b/>
          <w:i w:val="0"/>
          <w:iCs/>
          <w:color w:val="auto"/>
          <w:sz w:val="24"/>
          <w:szCs w:val="24"/>
        </w:rPr>
        <w:t>PE04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F6751" w:rsidRPr="007D7279">
        <w:rPr>
          <w:b/>
          <w:i w:val="0"/>
          <w:iCs/>
          <w:color w:val="auto"/>
          <w:sz w:val="24"/>
          <w:szCs w:val="24"/>
        </w:rPr>
        <w:t>]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AF6751" w:rsidRPr="007D7279">
        <w:rPr>
          <w:b/>
          <w:i w:val="0"/>
          <w:iCs/>
          <w:color w:val="auto"/>
          <w:sz w:val="24"/>
          <w:szCs w:val="24"/>
        </w:rPr>
        <w:instrText xml:space="preserve"> REF _Ref391036983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AF6751" w:rsidRPr="007D7279">
        <w:rPr>
          <w:b/>
          <w:i w:val="0"/>
          <w:iCs/>
          <w:color w:val="auto"/>
          <w:sz w:val="24"/>
          <w:szCs w:val="24"/>
        </w:rPr>
        <w:t>PE05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F6751" w:rsidRPr="007D7279">
        <w:rPr>
          <w:b/>
          <w:i w:val="0"/>
          <w:iCs/>
          <w:color w:val="auto"/>
          <w:sz w:val="24"/>
          <w:szCs w:val="24"/>
        </w:rPr>
        <w:t>]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CC2F15" w:rsidRPr="007D7279">
        <w:rPr>
          <w:b/>
          <w:i w:val="0"/>
          <w:iCs/>
          <w:color w:val="auto"/>
          <w:sz w:val="24"/>
          <w:szCs w:val="24"/>
        </w:rPr>
        <w:instrText xml:space="preserve"> REF _Ref391037015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CC2F15" w:rsidRPr="007D7279">
        <w:rPr>
          <w:b/>
          <w:i w:val="0"/>
          <w:iCs/>
          <w:color w:val="auto"/>
          <w:sz w:val="24"/>
          <w:szCs w:val="24"/>
        </w:rPr>
        <w:t>PE06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F6751" w:rsidRPr="007D7279">
        <w:rPr>
          <w:b/>
          <w:i w:val="0"/>
          <w:iCs/>
          <w:color w:val="auto"/>
          <w:sz w:val="24"/>
          <w:szCs w:val="24"/>
        </w:rPr>
        <w:t>] [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begin"/>
      </w:r>
      <w:r w:rsidR="00CC2F15" w:rsidRPr="007D7279">
        <w:rPr>
          <w:b/>
          <w:i w:val="0"/>
          <w:iCs/>
          <w:color w:val="auto"/>
          <w:sz w:val="24"/>
          <w:szCs w:val="24"/>
        </w:rPr>
        <w:instrText xml:space="preserve"> REF _Ref391330504 \r \h </w:instrText>
      </w:r>
      <w:r w:rsidR="00E47513" w:rsidRPr="007D7279">
        <w:rPr>
          <w:b/>
          <w:i w:val="0"/>
          <w:iCs/>
          <w:color w:val="auto"/>
          <w:sz w:val="24"/>
          <w:szCs w:val="24"/>
        </w:rPr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separate"/>
      </w:r>
      <w:r w:rsidR="00CC2F15" w:rsidRPr="007D7279">
        <w:rPr>
          <w:b/>
          <w:i w:val="0"/>
          <w:iCs/>
          <w:color w:val="auto"/>
          <w:sz w:val="24"/>
          <w:szCs w:val="24"/>
        </w:rPr>
        <w:t>PE07</w:t>
      </w:r>
      <w:r w:rsidR="00E47513" w:rsidRPr="007D7279">
        <w:rPr>
          <w:b/>
          <w:i w:val="0"/>
          <w:iCs/>
          <w:color w:val="auto"/>
          <w:sz w:val="24"/>
          <w:szCs w:val="24"/>
        </w:rPr>
        <w:fldChar w:fldCharType="end"/>
      </w:r>
      <w:r w:rsidR="00AF6751" w:rsidRPr="007D7279">
        <w:rPr>
          <w:b/>
          <w:i w:val="0"/>
          <w:iCs/>
          <w:color w:val="auto"/>
          <w:sz w:val="24"/>
          <w:szCs w:val="24"/>
        </w:rPr>
        <w:t>]</w:t>
      </w:r>
      <w:bookmarkEnd w:id="18"/>
      <w:bookmarkEnd w:id="19"/>
    </w:p>
    <w:p w:rsidR="00F95391" w:rsidRPr="00656C63" w:rsidRDefault="00656C63" w:rsidP="00F95391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20" w:name="_Ref392770528"/>
      <w:r w:rsidRPr="004E668E">
        <w:rPr>
          <w:i w:val="0"/>
          <w:iCs/>
          <w:color w:val="auto"/>
          <w:sz w:val="24"/>
          <w:szCs w:val="24"/>
        </w:rPr>
        <w:t>O</w:t>
      </w:r>
      <w:r>
        <w:rPr>
          <w:i w:val="0"/>
          <w:iCs/>
          <w:color w:val="auto"/>
          <w:sz w:val="24"/>
          <w:szCs w:val="24"/>
        </w:rPr>
        <w:t xml:space="preserve"> caso de uso é encerrado.</w:t>
      </w:r>
      <w:bookmarkEnd w:id="20"/>
    </w:p>
    <w:p w:rsidR="00F95391" w:rsidRPr="00F95391" w:rsidRDefault="00F95391" w:rsidP="00F95391"/>
    <w:p w:rsidR="00177937" w:rsidRDefault="00177937">
      <w:pPr>
        <w:rPr>
          <w:rFonts w:cs="Arial"/>
        </w:rPr>
      </w:pPr>
    </w:p>
    <w:p w:rsidR="00177937" w:rsidRPr="001C6AB8" w:rsidRDefault="00177937" w:rsidP="0073491E">
      <w:pPr>
        <w:pStyle w:val="STJNvel1"/>
        <w:numPr>
          <w:ilvl w:val="0"/>
          <w:numId w:val="1"/>
        </w:numPr>
      </w:pPr>
      <w:bookmarkStart w:id="21" w:name="_Toc398230112"/>
      <w:r w:rsidRPr="0073491E">
        <w:t>FLUXOS</w:t>
      </w:r>
      <w:r w:rsidRPr="001C6AB8">
        <w:t xml:space="preserve"> ALTERNATIVOS</w:t>
      </w:r>
      <w:bookmarkEnd w:id="21"/>
    </w:p>
    <w:p w:rsidR="000E30D1" w:rsidRPr="00604F9F" w:rsidRDefault="00EF369C" w:rsidP="004C2EE1">
      <w:pPr>
        <w:pStyle w:val="Instruo"/>
        <w:numPr>
          <w:ilvl w:val="0"/>
          <w:numId w:val="7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392832435"/>
      <w:r>
        <w:rPr>
          <w:b/>
          <w:i w:val="0"/>
          <w:iCs/>
          <w:color w:val="auto"/>
          <w:sz w:val="24"/>
          <w:szCs w:val="24"/>
        </w:rPr>
        <w:t>Excluir Classificação</w:t>
      </w:r>
      <w:bookmarkEnd w:id="22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7F79C0" w:rsidRPr="007F79C0" w:rsidRDefault="001D60A3" w:rsidP="004C2EE1">
      <w:pPr>
        <w:pStyle w:val="Instruo"/>
        <w:numPr>
          <w:ilvl w:val="0"/>
          <w:numId w:val="10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</w:t>
      </w:r>
      <w:r w:rsidR="000A5884">
        <w:rPr>
          <w:i w:val="0"/>
          <w:iCs/>
          <w:color w:val="auto"/>
          <w:sz w:val="24"/>
          <w:szCs w:val="24"/>
        </w:rPr>
        <w:t>início</w:t>
      </w:r>
      <w:r w:rsidR="000F39E8">
        <w:rPr>
          <w:i w:val="0"/>
          <w:iCs/>
          <w:color w:val="auto"/>
          <w:sz w:val="24"/>
          <w:szCs w:val="24"/>
        </w:rPr>
        <w:t xml:space="preserve"> </w:t>
      </w:r>
      <w:r w:rsidR="00DA25B4">
        <w:rPr>
          <w:i w:val="0"/>
          <w:iCs/>
          <w:color w:val="auto"/>
          <w:sz w:val="24"/>
          <w:szCs w:val="24"/>
        </w:rPr>
        <w:t xml:space="preserve">no passo </w:t>
      </w:r>
      <w:r w:rsidR="00E47513">
        <w:rPr>
          <w:i w:val="0"/>
          <w:iCs/>
          <w:color w:val="auto"/>
          <w:sz w:val="24"/>
          <w:szCs w:val="24"/>
        </w:rPr>
        <w:fldChar w:fldCharType="begin"/>
      </w:r>
      <w:r w:rsidR="0014203D">
        <w:rPr>
          <w:i w:val="0"/>
          <w:iCs/>
          <w:color w:val="auto"/>
          <w:sz w:val="24"/>
          <w:szCs w:val="24"/>
        </w:rPr>
        <w:instrText xml:space="preserve"> REF _Ref393187779 \r \h </w:instrText>
      </w:r>
      <w:r w:rsidR="00E47513">
        <w:rPr>
          <w:i w:val="0"/>
          <w:iCs/>
          <w:color w:val="auto"/>
          <w:sz w:val="24"/>
          <w:szCs w:val="24"/>
        </w:rPr>
      </w:r>
      <w:r w:rsidR="00E47513">
        <w:rPr>
          <w:i w:val="0"/>
          <w:iCs/>
          <w:color w:val="auto"/>
          <w:sz w:val="24"/>
          <w:szCs w:val="24"/>
        </w:rPr>
        <w:fldChar w:fldCharType="separate"/>
      </w:r>
      <w:r w:rsidR="0014203D">
        <w:rPr>
          <w:i w:val="0"/>
          <w:iCs/>
          <w:color w:val="auto"/>
          <w:sz w:val="24"/>
          <w:szCs w:val="24"/>
        </w:rPr>
        <w:t>11</w:t>
      </w:r>
      <w:r w:rsidR="00E47513">
        <w:rPr>
          <w:i w:val="0"/>
          <w:iCs/>
          <w:color w:val="auto"/>
          <w:sz w:val="24"/>
          <w:szCs w:val="24"/>
        </w:rPr>
        <w:fldChar w:fldCharType="end"/>
      </w:r>
      <w:r w:rsidR="00DA25B4">
        <w:rPr>
          <w:i w:val="0"/>
          <w:iCs/>
          <w:color w:val="auto"/>
          <w:sz w:val="24"/>
          <w:szCs w:val="24"/>
        </w:rPr>
        <w:t xml:space="preserve"> </w:t>
      </w:r>
      <w:r w:rsidR="009D2F63">
        <w:rPr>
          <w:i w:val="0"/>
          <w:iCs/>
          <w:color w:val="auto"/>
          <w:sz w:val="24"/>
          <w:szCs w:val="24"/>
        </w:rPr>
        <w:t>do fluxo principal quando o ator</w:t>
      </w:r>
      <w:r>
        <w:rPr>
          <w:i w:val="0"/>
          <w:iCs/>
          <w:color w:val="auto"/>
          <w:sz w:val="24"/>
          <w:szCs w:val="24"/>
        </w:rPr>
        <w:t xml:space="preserve"> seleciona uma ou mais classificações para serem excluídas</w:t>
      </w:r>
      <w:r w:rsidR="006B463F">
        <w:rPr>
          <w:i w:val="0"/>
          <w:iCs/>
          <w:color w:val="auto"/>
          <w:sz w:val="24"/>
          <w:szCs w:val="24"/>
        </w:rPr>
        <w:t>;</w:t>
      </w:r>
    </w:p>
    <w:p w:rsidR="006B463F" w:rsidRDefault="003877CA" w:rsidP="004C2EE1">
      <w:pPr>
        <w:pStyle w:val="Instruo"/>
        <w:numPr>
          <w:ilvl w:val="0"/>
          <w:numId w:val="10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aciona a opção “Excluir coluna</w:t>
      </w:r>
      <w:r w:rsidR="00EA04EC">
        <w:rPr>
          <w:i w:val="0"/>
          <w:iCs/>
          <w:color w:val="auto"/>
          <w:sz w:val="24"/>
          <w:szCs w:val="24"/>
        </w:rPr>
        <w:t xml:space="preserve">"; </w:t>
      </w:r>
    </w:p>
    <w:p w:rsidR="007F79C0" w:rsidRPr="003660B3" w:rsidRDefault="007F79C0" w:rsidP="004C2EE1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sistema apresenta a mensagem;</w:t>
      </w:r>
      <w:r w:rsidR="003660B3">
        <w:rPr>
          <w:rFonts w:ascii="Arial" w:hAnsi="Arial" w:cs="Arial"/>
          <w:szCs w:val="24"/>
        </w:rPr>
        <w:t xml:space="preserve"> </w:t>
      </w:r>
      <w:r w:rsidR="003660B3" w:rsidRPr="003660B3">
        <w:rPr>
          <w:rFonts w:ascii="Arial" w:hAnsi="Arial" w:cs="Arial"/>
          <w:b/>
          <w:szCs w:val="24"/>
        </w:rPr>
        <w:t>[MSG003]</w:t>
      </w:r>
    </w:p>
    <w:p w:rsidR="003660B3" w:rsidRPr="0002128C" w:rsidRDefault="003660B3" w:rsidP="004C2EE1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  <w:r w:rsidR="0002128C">
        <w:rPr>
          <w:rFonts w:ascii="Arial" w:hAnsi="Arial" w:cs="Arial"/>
          <w:szCs w:val="24"/>
        </w:rPr>
        <w:t xml:space="preserve"> </w:t>
      </w:r>
      <w:r w:rsidR="0002128C" w:rsidRPr="0002128C">
        <w:rPr>
          <w:rFonts w:ascii="Arial" w:hAnsi="Arial" w:cs="Arial"/>
          <w:b/>
          <w:szCs w:val="24"/>
        </w:rPr>
        <w:t>[FA-2]</w:t>
      </w:r>
    </w:p>
    <w:p w:rsidR="0002128C" w:rsidRPr="007F79C0" w:rsidRDefault="0002128C" w:rsidP="004C2EE1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apresenta a mensagem; </w:t>
      </w:r>
      <w:r w:rsidRPr="0002128C">
        <w:rPr>
          <w:rFonts w:ascii="Arial" w:hAnsi="Arial" w:cs="Arial"/>
          <w:b/>
          <w:szCs w:val="24"/>
        </w:rPr>
        <w:t>[MSG004]</w:t>
      </w:r>
    </w:p>
    <w:p w:rsidR="007F79C0" w:rsidRPr="007F79C0" w:rsidRDefault="003877CA" w:rsidP="004C2EE1">
      <w:pPr>
        <w:pStyle w:val="Instruo"/>
        <w:numPr>
          <w:ilvl w:val="0"/>
          <w:numId w:val="10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exclui a(s) coluna(s) selecionada(s);</w:t>
      </w:r>
      <w:r w:rsidR="007843F3">
        <w:rPr>
          <w:b/>
          <w:i w:val="0"/>
          <w:iCs/>
          <w:color w:val="auto"/>
          <w:sz w:val="24"/>
          <w:szCs w:val="24"/>
        </w:rPr>
        <w:t xml:space="preserve"> [RN20-08]</w:t>
      </w:r>
    </w:p>
    <w:p w:rsidR="009B671C" w:rsidRPr="00604F9F" w:rsidRDefault="009B671C" w:rsidP="004C2EE1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r w:rsidR="00E47513">
        <w:rPr>
          <w:rFonts w:ascii="Arial" w:hAnsi="Arial" w:cs="Arial"/>
        </w:rPr>
        <w:fldChar w:fldCharType="begin"/>
      </w:r>
      <w:r w:rsidR="0073571E">
        <w:rPr>
          <w:rFonts w:ascii="Arial" w:hAnsi="Arial" w:cs="Arial"/>
          <w:szCs w:val="24"/>
        </w:rPr>
        <w:instrText xml:space="preserve"> REF _Ref392770528 \r \h </w:instrText>
      </w:r>
      <w:r w:rsidR="00E47513">
        <w:rPr>
          <w:rFonts w:ascii="Arial" w:hAnsi="Arial" w:cs="Arial"/>
        </w:rPr>
      </w:r>
      <w:r w:rsidR="00E47513">
        <w:rPr>
          <w:rFonts w:ascii="Arial" w:hAnsi="Arial" w:cs="Arial"/>
        </w:rPr>
        <w:fldChar w:fldCharType="separate"/>
      </w:r>
      <w:r w:rsidR="0073571E">
        <w:rPr>
          <w:rFonts w:ascii="Arial" w:hAnsi="Arial" w:cs="Arial"/>
          <w:szCs w:val="24"/>
        </w:rPr>
        <w:t>10</w:t>
      </w:r>
      <w:r w:rsidR="00E47513">
        <w:rPr>
          <w:rFonts w:ascii="Arial" w:hAnsi="Arial" w:cs="Arial"/>
        </w:rPr>
        <w:fldChar w:fldCharType="end"/>
      </w:r>
      <w:r w:rsidRPr="00604F9F">
        <w:rPr>
          <w:rFonts w:ascii="Arial" w:hAnsi="Arial" w:cs="Arial"/>
          <w:szCs w:val="24"/>
        </w:rPr>
        <w:t xml:space="preserve"> do fluxo </w:t>
      </w:r>
      <w:r w:rsidR="009D1EC5"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B774F" w:rsidRPr="00F70840" w:rsidRDefault="000B774F" w:rsidP="004C2EE1">
      <w:pPr>
        <w:pStyle w:val="Instruo"/>
        <w:numPr>
          <w:ilvl w:val="0"/>
          <w:numId w:val="7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3" w:name="_Ref392516924"/>
      <w:bookmarkStart w:id="24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23"/>
    </w:p>
    <w:p w:rsidR="000B774F" w:rsidRPr="00F70840" w:rsidRDefault="000B774F" w:rsidP="000B774F"/>
    <w:p w:rsidR="000B774F" w:rsidRPr="00E77075" w:rsidRDefault="000B774F" w:rsidP="004C2EE1">
      <w:pPr>
        <w:pStyle w:val="Instruo"/>
        <w:numPr>
          <w:ilvl w:val="0"/>
          <w:numId w:val="11"/>
        </w:numPr>
        <w:jc w:val="both"/>
        <w:rPr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>Este fluxo tem início</w:t>
      </w:r>
      <w:r w:rsidR="00C77299">
        <w:rPr>
          <w:i w:val="0"/>
          <w:iCs/>
          <w:color w:val="auto"/>
          <w:sz w:val="24"/>
          <w:szCs w:val="24"/>
        </w:rPr>
        <w:t xml:space="preserve"> no passo 3 ou</w:t>
      </w:r>
      <w:r w:rsidRPr="00E77075">
        <w:rPr>
          <w:i w:val="0"/>
          <w:iCs/>
          <w:color w:val="auto"/>
          <w:sz w:val="24"/>
          <w:szCs w:val="24"/>
        </w:rPr>
        <w:t xml:space="preserve"> no passo</w:t>
      </w:r>
      <w:r w:rsidR="00A56FF0">
        <w:rPr>
          <w:i w:val="0"/>
          <w:iCs/>
          <w:color w:val="auto"/>
          <w:sz w:val="24"/>
          <w:szCs w:val="24"/>
        </w:rPr>
        <w:t xml:space="preserve"> </w:t>
      </w:r>
      <w:r w:rsidR="00E47513">
        <w:rPr>
          <w:i w:val="0"/>
          <w:iCs/>
          <w:color w:val="auto"/>
          <w:sz w:val="24"/>
          <w:szCs w:val="24"/>
        </w:rPr>
        <w:fldChar w:fldCharType="begin"/>
      </w:r>
      <w:r w:rsidR="00CD10B6">
        <w:rPr>
          <w:i w:val="0"/>
          <w:iCs/>
          <w:color w:val="auto"/>
          <w:sz w:val="24"/>
          <w:szCs w:val="24"/>
        </w:rPr>
        <w:instrText xml:space="preserve"> REF _Ref391996990 \r \h </w:instrText>
      </w:r>
      <w:r w:rsidR="00E47513">
        <w:rPr>
          <w:i w:val="0"/>
          <w:iCs/>
          <w:color w:val="auto"/>
          <w:sz w:val="24"/>
          <w:szCs w:val="24"/>
        </w:rPr>
      </w:r>
      <w:r w:rsidR="00E47513">
        <w:rPr>
          <w:i w:val="0"/>
          <w:iCs/>
          <w:color w:val="auto"/>
          <w:sz w:val="24"/>
          <w:szCs w:val="24"/>
        </w:rPr>
        <w:fldChar w:fldCharType="separate"/>
      </w:r>
      <w:r w:rsidR="00CD10B6">
        <w:rPr>
          <w:i w:val="0"/>
          <w:iCs/>
          <w:color w:val="auto"/>
          <w:sz w:val="24"/>
          <w:szCs w:val="24"/>
        </w:rPr>
        <w:t>9</w:t>
      </w:r>
      <w:r w:rsidR="00E47513">
        <w:rPr>
          <w:i w:val="0"/>
          <w:iCs/>
          <w:color w:val="auto"/>
          <w:sz w:val="24"/>
          <w:szCs w:val="24"/>
        </w:rPr>
        <w:fldChar w:fldCharType="end"/>
      </w:r>
      <w:r w:rsidR="00A56FF0">
        <w:rPr>
          <w:i w:val="0"/>
          <w:iCs/>
          <w:color w:val="auto"/>
          <w:sz w:val="24"/>
          <w:szCs w:val="24"/>
        </w:rPr>
        <w:t xml:space="preserve"> ou no passo </w:t>
      </w:r>
      <w:r w:rsidR="00E47513">
        <w:rPr>
          <w:i w:val="0"/>
          <w:iCs/>
          <w:color w:val="auto"/>
          <w:sz w:val="24"/>
          <w:szCs w:val="24"/>
        </w:rPr>
        <w:fldChar w:fldCharType="begin"/>
      </w:r>
      <w:r w:rsidR="00CD10B6">
        <w:rPr>
          <w:i w:val="0"/>
          <w:iCs/>
          <w:color w:val="auto"/>
          <w:sz w:val="24"/>
          <w:szCs w:val="24"/>
        </w:rPr>
        <w:instrText xml:space="preserve"> REF _Ref393187779 \r \h </w:instrText>
      </w:r>
      <w:r w:rsidR="00E47513">
        <w:rPr>
          <w:i w:val="0"/>
          <w:iCs/>
          <w:color w:val="auto"/>
          <w:sz w:val="24"/>
          <w:szCs w:val="24"/>
        </w:rPr>
      </w:r>
      <w:r w:rsidR="00E47513">
        <w:rPr>
          <w:i w:val="0"/>
          <w:iCs/>
          <w:color w:val="auto"/>
          <w:sz w:val="24"/>
          <w:szCs w:val="24"/>
        </w:rPr>
        <w:fldChar w:fldCharType="separate"/>
      </w:r>
      <w:r w:rsidR="00CD10B6">
        <w:rPr>
          <w:i w:val="0"/>
          <w:iCs/>
          <w:color w:val="auto"/>
          <w:sz w:val="24"/>
          <w:szCs w:val="24"/>
        </w:rPr>
        <w:t>11</w:t>
      </w:r>
      <w:r w:rsidR="00E47513">
        <w:rPr>
          <w:i w:val="0"/>
          <w:iCs/>
          <w:color w:val="auto"/>
          <w:sz w:val="24"/>
          <w:szCs w:val="24"/>
        </w:rPr>
        <w:fldChar w:fldCharType="end"/>
      </w:r>
      <w:r w:rsidRPr="00E77075">
        <w:rPr>
          <w:i w:val="0"/>
          <w:iCs/>
          <w:color w:val="auto"/>
          <w:sz w:val="24"/>
          <w:szCs w:val="24"/>
        </w:rPr>
        <w:t xml:space="preserve"> do fluxo principal</w:t>
      </w:r>
      <w:r w:rsidR="00C77299">
        <w:rPr>
          <w:i w:val="0"/>
          <w:iCs/>
          <w:color w:val="auto"/>
          <w:sz w:val="24"/>
          <w:szCs w:val="24"/>
        </w:rPr>
        <w:t xml:space="preserve"> ou no passo 4 d</w:t>
      </w:r>
      <w:r w:rsidR="006C77D7">
        <w:rPr>
          <w:i w:val="0"/>
          <w:iCs/>
          <w:color w:val="auto"/>
          <w:sz w:val="24"/>
          <w:szCs w:val="24"/>
        </w:rPr>
        <w:t>o fluxo alternativo FA-1</w:t>
      </w:r>
      <w:r w:rsidRPr="00E77075">
        <w:rPr>
          <w:i w:val="0"/>
          <w:iCs/>
          <w:color w:val="auto"/>
          <w:sz w:val="24"/>
          <w:szCs w:val="24"/>
        </w:rPr>
        <w:t xml:space="preserve">, </w:t>
      </w:r>
      <w:r w:rsidR="00E47513" w:rsidRPr="00E77075">
        <w:rPr>
          <w:i w:val="0"/>
          <w:iCs/>
          <w:color w:val="auto"/>
          <w:sz w:val="24"/>
          <w:szCs w:val="24"/>
        </w:rPr>
        <w:fldChar w:fldCharType="begin"/>
      </w:r>
      <w:r w:rsidRPr="00E77075">
        <w:rPr>
          <w:i w:val="0"/>
          <w:iCs/>
          <w:color w:val="auto"/>
          <w:sz w:val="24"/>
          <w:szCs w:val="24"/>
        </w:rPr>
        <w:instrText xml:space="preserve"> REF _Ref384908864 \r \h  \* MERGEFORMAT </w:instrText>
      </w:r>
      <w:r w:rsidR="00E47513" w:rsidRPr="00E77075">
        <w:rPr>
          <w:i w:val="0"/>
          <w:iCs/>
          <w:color w:val="auto"/>
          <w:sz w:val="24"/>
          <w:szCs w:val="24"/>
        </w:rPr>
      </w:r>
      <w:r w:rsidR="00E47513" w:rsidRPr="00E77075">
        <w:rPr>
          <w:i w:val="0"/>
          <w:iCs/>
          <w:color w:val="auto"/>
          <w:sz w:val="24"/>
          <w:szCs w:val="24"/>
        </w:rPr>
        <w:fldChar w:fldCharType="end"/>
      </w:r>
      <w:r w:rsidRPr="00E77075">
        <w:rPr>
          <w:i w:val="0"/>
          <w:iCs/>
          <w:color w:val="auto"/>
          <w:sz w:val="24"/>
          <w:szCs w:val="24"/>
        </w:rPr>
        <w:t>quando o ator aciona a opção “Cancelar”;</w:t>
      </w:r>
    </w:p>
    <w:p w:rsidR="000B774F" w:rsidRPr="00E77075" w:rsidRDefault="000B774F" w:rsidP="004C2EE1">
      <w:pPr>
        <w:pStyle w:val="Instruo"/>
        <w:numPr>
          <w:ilvl w:val="0"/>
          <w:numId w:val="11"/>
        </w:numPr>
        <w:jc w:val="both"/>
        <w:rPr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>O sistema desconsidera os itens selecionados;</w:t>
      </w:r>
    </w:p>
    <w:p w:rsidR="000B774F" w:rsidRPr="00E77075" w:rsidRDefault="000B774F" w:rsidP="004C2EE1">
      <w:pPr>
        <w:pStyle w:val="Instruo"/>
        <w:numPr>
          <w:ilvl w:val="0"/>
          <w:numId w:val="11"/>
        </w:numPr>
        <w:jc w:val="both"/>
        <w:rPr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>O sistema cancela a operação;</w:t>
      </w:r>
    </w:p>
    <w:p w:rsidR="000B774F" w:rsidRPr="00E77075" w:rsidRDefault="000B774F" w:rsidP="004C2EE1">
      <w:pPr>
        <w:pStyle w:val="Instruo"/>
        <w:numPr>
          <w:ilvl w:val="0"/>
          <w:numId w:val="11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>O sistema retorna para a</w:t>
      </w:r>
      <w:r w:rsidR="00716C0F">
        <w:rPr>
          <w:i w:val="0"/>
          <w:iCs/>
          <w:color w:val="auto"/>
          <w:sz w:val="24"/>
          <w:szCs w:val="24"/>
        </w:rPr>
        <w:t xml:space="preserve"> tela</w:t>
      </w:r>
      <w:r w:rsidRPr="00E77075">
        <w:rPr>
          <w:i w:val="0"/>
          <w:iCs/>
          <w:color w:val="auto"/>
          <w:sz w:val="24"/>
          <w:szCs w:val="24"/>
        </w:rPr>
        <w:t xml:space="preserve"> "Tela Consul</w:t>
      </w:r>
      <w:r w:rsidR="000C4DE7">
        <w:rPr>
          <w:i w:val="0"/>
          <w:iCs/>
          <w:color w:val="auto"/>
          <w:sz w:val="24"/>
          <w:szCs w:val="24"/>
        </w:rPr>
        <w:t>tar L</w:t>
      </w:r>
      <w:r w:rsidR="007866EE">
        <w:rPr>
          <w:i w:val="0"/>
          <w:iCs/>
          <w:color w:val="auto"/>
          <w:sz w:val="24"/>
          <w:szCs w:val="24"/>
        </w:rPr>
        <w:t>ista de Convidados – UC004_Manter Lista de Convidados</w:t>
      </w:r>
      <w:r w:rsidR="000C4DE7">
        <w:rPr>
          <w:i w:val="0"/>
          <w:iCs/>
          <w:color w:val="auto"/>
          <w:sz w:val="24"/>
          <w:szCs w:val="24"/>
        </w:rPr>
        <w:t>".</w:t>
      </w:r>
      <w:r w:rsidRPr="00E77075">
        <w:rPr>
          <w:i w:val="0"/>
          <w:iCs/>
          <w:color w:val="auto"/>
          <w:sz w:val="24"/>
          <w:szCs w:val="24"/>
        </w:rPr>
        <w:t xml:space="preserve"> </w:t>
      </w:r>
      <w:r w:rsidRPr="00E77075">
        <w:rPr>
          <w:b/>
          <w:i w:val="0"/>
          <w:iCs/>
          <w:color w:val="auto"/>
          <w:sz w:val="24"/>
          <w:szCs w:val="24"/>
        </w:rPr>
        <w:t>[IT004]</w:t>
      </w:r>
    </w:p>
    <w:p w:rsidR="00C95E1C" w:rsidRPr="002031F1" w:rsidRDefault="00C95E1C" w:rsidP="002031F1">
      <w:pPr>
        <w:rPr>
          <w:rFonts w:cs="Arial"/>
          <w:szCs w:val="24"/>
        </w:rPr>
      </w:pPr>
    </w:p>
    <w:bookmarkEnd w:id="24"/>
    <w:p w:rsidR="002C2E5E" w:rsidRPr="00F70840" w:rsidRDefault="002C2E5E" w:rsidP="00CF219B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1C6AB8" w:rsidRDefault="000E30D1" w:rsidP="000E30D1">
      <w:pPr>
        <w:pStyle w:val="STJNvel1"/>
        <w:numPr>
          <w:ilvl w:val="0"/>
          <w:numId w:val="1"/>
        </w:numPr>
      </w:pPr>
      <w:bookmarkStart w:id="25" w:name="_Toc382318137"/>
      <w:bookmarkStart w:id="26" w:name="_Toc398230113"/>
      <w:r w:rsidRPr="0073491E">
        <w:t>FLUXOS</w:t>
      </w:r>
      <w:r w:rsidRPr="001C6AB8">
        <w:t xml:space="preserve"> DE EXCEÇÃO</w:t>
      </w:r>
      <w:bookmarkEnd w:id="25"/>
      <w:bookmarkEnd w:id="26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C53A12" w:rsidRPr="00F70840" w:rsidRDefault="00991B74" w:rsidP="004C2EE1">
      <w:pPr>
        <w:pStyle w:val="Instruo"/>
        <w:numPr>
          <w:ilvl w:val="0"/>
          <w:numId w:val="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7" w:name="_Ref384648615"/>
      <w:r>
        <w:rPr>
          <w:b/>
          <w:i w:val="0"/>
          <w:iCs/>
          <w:color w:val="auto"/>
          <w:sz w:val="24"/>
          <w:szCs w:val="24"/>
        </w:rPr>
        <w:t>Informe ao</w:t>
      </w:r>
      <w:r w:rsidR="00C53A12" w:rsidRPr="00F70840">
        <w:rPr>
          <w:b/>
          <w:i w:val="0"/>
          <w:iCs/>
          <w:color w:val="auto"/>
          <w:sz w:val="24"/>
          <w:szCs w:val="24"/>
        </w:rPr>
        <w:t xml:space="preserve"> menos um</w:t>
      </w:r>
      <w:bookmarkEnd w:id="27"/>
      <w:r w:rsidR="007D7279">
        <w:rPr>
          <w:b/>
          <w:i w:val="0"/>
          <w:iCs/>
          <w:color w:val="auto"/>
          <w:sz w:val="24"/>
          <w:szCs w:val="24"/>
        </w:rPr>
        <w:t>a classificação</w:t>
      </w:r>
    </w:p>
    <w:p w:rsidR="00C53A12" w:rsidRPr="00A05E74" w:rsidRDefault="00C53A12" w:rsidP="00C53A12"/>
    <w:p w:rsidR="00C53A12" w:rsidRPr="007D5D81" w:rsidRDefault="00C53A12" w:rsidP="00C53A12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 no passo </w:t>
      </w:r>
      <w:r w:rsidR="00E47513">
        <w:rPr>
          <w:szCs w:val="24"/>
        </w:rPr>
        <w:fldChar w:fldCharType="begin"/>
      </w:r>
      <w:r w:rsidR="007D7279">
        <w:rPr>
          <w:szCs w:val="24"/>
        </w:rPr>
        <w:instrText xml:space="preserve"> REF _Ref393187325 \r \h </w:instrText>
      </w:r>
      <w:r w:rsidR="00E47513">
        <w:rPr>
          <w:szCs w:val="24"/>
        </w:rPr>
      </w:r>
      <w:r w:rsidR="00E47513">
        <w:rPr>
          <w:szCs w:val="24"/>
        </w:rPr>
        <w:fldChar w:fldCharType="separate"/>
      </w:r>
      <w:r w:rsidR="007D7279">
        <w:rPr>
          <w:szCs w:val="24"/>
        </w:rPr>
        <w:t>7</w:t>
      </w:r>
      <w:r w:rsidR="00E47513">
        <w:rPr>
          <w:szCs w:val="24"/>
        </w:rPr>
        <w:fldChar w:fldCharType="end"/>
      </w:r>
      <w:r>
        <w:rPr>
          <w:szCs w:val="24"/>
        </w:rPr>
        <w:t xml:space="preserve"> do fluxo principal quando o sistema verifica que não foi inform</w:t>
      </w:r>
      <w:r w:rsidR="001842C9">
        <w:rPr>
          <w:szCs w:val="24"/>
        </w:rPr>
        <w:t>ada nenhuma classificação</w:t>
      </w:r>
      <w:r>
        <w:rPr>
          <w:szCs w:val="24"/>
        </w:rPr>
        <w:t>;</w:t>
      </w:r>
    </w:p>
    <w:p w:rsidR="00C53A12" w:rsidRDefault="00C53A12" w:rsidP="00C53A12">
      <w:pPr>
        <w:ind w:left="1080"/>
      </w:pPr>
      <w:r>
        <w:t xml:space="preserve">2. O sistema apresenta a mensagem de alerta; </w:t>
      </w:r>
      <w:r w:rsidR="00262923">
        <w:rPr>
          <w:rFonts w:cs="Arial"/>
          <w:b/>
          <w:szCs w:val="24"/>
        </w:rPr>
        <w:t>[MSG</w:t>
      </w:r>
      <w:r>
        <w:rPr>
          <w:rFonts w:cs="Arial"/>
          <w:b/>
          <w:szCs w:val="24"/>
        </w:rPr>
        <w:t>0</w:t>
      </w:r>
      <w:r w:rsidR="007D7279">
        <w:rPr>
          <w:rFonts w:cs="Arial"/>
          <w:b/>
          <w:szCs w:val="24"/>
        </w:rPr>
        <w:t>73</w:t>
      </w:r>
      <w:r w:rsidRPr="00175AF9">
        <w:rPr>
          <w:rFonts w:cs="Arial"/>
          <w:b/>
          <w:szCs w:val="24"/>
        </w:rPr>
        <w:t>]</w:t>
      </w:r>
    </w:p>
    <w:p w:rsidR="00C53A12" w:rsidRPr="00A05E74" w:rsidRDefault="00C53A12" w:rsidP="00C53A12">
      <w:pPr>
        <w:ind w:left="1080"/>
      </w:pPr>
      <w:r>
        <w:t xml:space="preserve">3. O sistema retorna para o passo </w:t>
      </w:r>
      <w:r w:rsidR="00E47513">
        <w:fldChar w:fldCharType="begin"/>
      </w:r>
      <w:r w:rsidR="006E7821">
        <w:instrText xml:space="preserve"> REF _Ref392579286 \r \h </w:instrText>
      </w:r>
      <w:r w:rsidR="00E47513">
        <w:fldChar w:fldCharType="separate"/>
      </w:r>
      <w:r w:rsidR="006E7821">
        <w:t>3</w:t>
      </w:r>
      <w:r w:rsidR="00E47513">
        <w:fldChar w:fldCharType="end"/>
      </w:r>
      <w:r>
        <w:t xml:space="preserve"> do fluxo principal.</w:t>
      </w:r>
    </w:p>
    <w:p w:rsidR="00AD094F" w:rsidRDefault="00AD094F" w:rsidP="00930184">
      <w:pPr>
        <w:ind w:left="1080"/>
      </w:pPr>
    </w:p>
    <w:p w:rsidR="006A3D99" w:rsidRPr="00F70840" w:rsidRDefault="006A3D99" w:rsidP="006A3D99">
      <w:pPr>
        <w:ind w:left="348"/>
        <w:rPr>
          <w:color w:val="auto"/>
        </w:rPr>
      </w:pPr>
    </w:p>
    <w:p w:rsidR="00413444" w:rsidRPr="008F1745" w:rsidRDefault="006D7564" w:rsidP="00413444">
      <w:pPr>
        <w:pStyle w:val="STJNvel1"/>
        <w:numPr>
          <w:ilvl w:val="0"/>
          <w:numId w:val="1"/>
        </w:numPr>
      </w:pPr>
      <w:bookmarkStart w:id="28" w:name="_Toc398230114"/>
      <w:r>
        <w:t>PONTOS DE INCLUSÃO</w:t>
      </w:r>
      <w:bookmarkStart w:id="29" w:name="_Toc373416696"/>
      <w:bookmarkEnd w:id="28"/>
      <w:r w:rsidR="00413444">
        <w:t xml:space="preserve"> </w:t>
      </w:r>
    </w:p>
    <w:p w:rsidR="008131FB" w:rsidRDefault="0021765A" w:rsidP="008775F8">
      <w:pPr>
        <w:ind w:left="348"/>
      </w:pPr>
      <w:r w:rsidRPr="0021765A">
        <w:t>Não se aplica</w:t>
      </w:r>
      <w:r w:rsidR="00D21283">
        <w:t>.</w:t>
      </w:r>
    </w:p>
    <w:p w:rsidR="00F66522" w:rsidRDefault="00F66522" w:rsidP="006A3D99">
      <w:pPr>
        <w:ind w:left="348"/>
      </w:pPr>
    </w:p>
    <w:p w:rsidR="00D21283" w:rsidRPr="008F1745" w:rsidRDefault="008F1745" w:rsidP="00D21283">
      <w:pPr>
        <w:pStyle w:val="STJNvel1"/>
        <w:numPr>
          <w:ilvl w:val="0"/>
          <w:numId w:val="1"/>
        </w:numPr>
      </w:pPr>
      <w:r>
        <w:lastRenderedPageBreak/>
        <w:t xml:space="preserve"> </w:t>
      </w:r>
      <w:bookmarkStart w:id="30" w:name="_Toc398230115"/>
      <w:r w:rsidR="006D7564">
        <w:t>PONTOS DE EXTENSÃO</w:t>
      </w:r>
      <w:bookmarkEnd w:id="30"/>
    </w:p>
    <w:p w:rsidR="00D21283" w:rsidRPr="00975ED5" w:rsidRDefault="00115477" w:rsidP="004C2EE1">
      <w:pPr>
        <w:pStyle w:val="PargrafodaLista"/>
        <w:numPr>
          <w:ilvl w:val="0"/>
          <w:numId w:val="8"/>
        </w:numPr>
        <w:tabs>
          <w:tab w:val="left" w:pos="1276"/>
        </w:tabs>
        <w:rPr>
          <w:rFonts w:ascii="Arial" w:hAnsi="Arial" w:cs="Arial"/>
          <w:b/>
        </w:rPr>
      </w:pPr>
      <w:bookmarkStart w:id="31" w:name="_Ref384904114"/>
      <w:bookmarkEnd w:id="29"/>
      <w:r>
        <w:rPr>
          <w:rFonts w:ascii="Arial" w:hAnsi="Arial" w:cs="Arial"/>
          <w:b/>
        </w:rPr>
        <w:t xml:space="preserve">- </w:t>
      </w:r>
      <w:r w:rsidR="00D21283" w:rsidRPr="00975ED5">
        <w:rPr>
          <w:rFonts w:ascii="Arial" w:hAnsi="Arial" w:cs="Arial"/>
          <w:b/>
        </w:rPr>
        <w:t>Verificar Registros Duplicados</w:t>
      </w:r>
      <w:bookmarkEnd w:id="31"/>
    </w:p>
    <w:p w:rsidR="00D21283" w:rsidRDefault="00D21283" w:rsidP="00D21283">
      <w:pPr>
        <w:ind w:left="709"/>
      </w:pPr>
      <w:r>
        <w:t xml:space="preserve">No passo </w:t>
      </w:r>
      <w:r w:rsidR="00E47513">
        <w:fldChar w:fldCharType="begin"/>
      </w:r>
      <w:r w:rsidR="00660AB2">
        <w:instrText xml:space="preserve"> REF _Ref392579286 \r \h </w:instrText>
      </w:r>
      <w:r w:rsidR="00E47513">
        <w:fldChar w:fldCharType="separate"/>
      </w:r>
      <w:r w:rsidR="00660AB2">
        <w:t>3</w:t>
      </w:r>
      <w:r w:rsidR="00E47513">
        <w:fldChar w:fldCharType="end"/>
      </w:r>
      <w:r>
        <w:t xml:space="preserve"> ou no passo </w:t>
      </w:r>
      <w:r w:rsidR="00E47513">
        <w:fldChar w:fldCharType="begin"/>
      </w:r>
      <w:r w:rsidR="006E7821">
        <w:instrText xml:space="preserve"> REF _Ref392579796 \r \h </w:instrText>
      </w:r>
      <w:r w:rsidR="00E47513">
        <w:fldChar w:fldCharType="separate"/>
      </w:r>
      <w:r w:rsidR="001842C9">
        <w:t>10</w:t>
      </w:r>
      <w:r w:rsidR="00E47513">
        <w:fldChar w:fldCharType="end"/>
      </w:r>
      <w:r>
        <w:t xml:space="preserve"> do fluxo principal</w:t>
      </w:r>
      <w:r w:rsidR="00636B38">
        <w:t xml:space="preserve"> ou no passo </w:t>
      </w:r>
      <w:r w:rsidR="00E47513">
        <w:fldChar w:fldCharType="begin"/>
      </w:r>
      <w:r w:rsidR="00636B38">
        <w:instrText xml:space="preserve"> REF _Ref392770581 \r \h </w:instrText>
      </w:r>
      <w:r w:rsidR="00E47513">
        <w:fldChar w:fldCharType="separate"/>
      </w:r>
      <w:r w:rsidR="00636B38">
        <w:t>6</w:t>
      </w:r>
      <w:r w:rsidR="00E47513">
        <w:fldChar w:fldCharType="end"/>
      </w:r>
      <w:r w:rsidR="00636B38">
        <w:t xml:space="preserve"> do fluxo alternativo FA-1</w:t>
      </w:r>
      <w:r>
        <w:t>, o sistema executa o flu</w:t>
      </w:r>
      <w:r w:rsidR="0098330D">
        <w:t>xo principal do caso de UC002 _</w:t>
      </w:r>
      <w:r>
        <w:t xml:space="preserve">Verificar Registros Duplicados e retorna para o </w:t>
      </w:r>
      <w:r w:rsidR="003E7461">
        <w:t xml:space="preserve">passo </w:t>
      </w:r>
      <w:r w:rsidR="00E47513">
        <w:fldChar w:fldCharType="begin"/>
      </w:r>
      <w:r w:rsidR="003E7461">
        <w:instrText xml:space="preserve"> REF _Ref392579286 \r \h </w:instrText>
      </w:r>
      <w:r w:rsidR="00E47513">
        <w:fldChar w:fldCharType="separate"/>
      </w:r>
      <w:r w:rsidR="003E7461">
        <w:t>3</w:t>
      </w:r>
      <w:r w:rsidR="00E47513">
        <w:fldChar w:fldCharType="end"/>
      </w:r>
      <w:r>
        <w:t xml:space="preserve"> do fluxo principal.</w:t>
      </w:r>
    </w:p>
    <w:p w:rsidR="00B35241" w:rsidRDefault="00D21283" w:rsidP="00B35241">
      <w:pPr>
        <w:ind w:left="348"/>
      </w:pPr>
      <w:r>
        <w:t xml:space="preserve">  </w:t>
      </w:r>
    </w:p>
    <w:p w:rsidR="00D21283" w:rsidRPr="00975ED5" w:rsidRDefault="00115477" w:rsidP="004C2EE1">
      <w:pPr>
        <w:pStyle w:val="PargrafodaLista"/>
        <w:numPr>
          <w:ilvl w:val="0"/>
          <w:numId w:val="8"/>
        </w:numPr>
        <w:tabs>
          <w:tab w:val="left" w:pos="1276"/>
        </w:tabs>
        <w:rPr>
          <w:rFonts w:ascii="Arial" w:hAnsi="Arial" w:cs="Arial"/>
          <w:b/>
        </w:rPr>
      </w:pPr>
      <w:bookmarkStart w:id="32" w:name="_Ref391027429"/>
      <w:r>
        <w:rPr>
          <w:rFonts w:ascii="Arial" w:hAnsi="Arial" w:cs="Arial"/>
          <w:b/>
        </w:rPr>
        <w:t xml:space="preserve">- </w:t>
      </w:r>
      <w:r w:rsidR="00D21283" w:rsidRPr="00975ED5">
        <w:rPr>
          <w:rFonts w:ascii="Arial" w:hAnsi="Arial" w:cs="Arial"/>
          <w:b/>
        </w:rPr>
        <w:t xml:space="preserve"> Vincular Setor/Grupo</w:t>
      </w:r>
      <w:bookmarkEnd w:id="32"/>
    </w:p>
    <w:p w:rsidR="00D21283" w:rsidRDefault="00D21283" w:rsidP="00D21283">
      <w:pPr>
        <w:ind w:left="709"/>
        <w:jc w:val="both"/>
      </w:pPr>
      <w:r>
        <w:t xml:space="preserve">No </w:t>
      </w:r>
      <w:r w:rsidR="003606C3">
        <w:t xml:space="preserve">passo </w:t>
      </w:r>
      <w:r w:rsidR="00E47513">
        <w:fldChar w:fldCharType="begin"/>
      </w:r>
      <w:r w:rsidR="003606C3">
        <w:instrText xml:space="preserve"> REF _Ref392579286 \r \h </w:instrText>
      </w:r>
      <w:r w:rsidR="00E47513">
        <w:fldChar w:fldCharType="separate"/>
      </w:r>
      <w:r w:rsidR="003606C3">
        <w:t>3</w:t>
      </w:r>
      <w:r w:rsidR="00E47513">
        <w:fldChar w:fldCharType="end"/>
      </w:r>
      <w:r>
        <w:t xml:space="preserve"> ou </w:t>
      </w:r>
      <w:r w:rsidR="006E7821">
        <w:t xml:space="preserve">no passo </w:t>
      </w:r>
      <w:r w:rsidR="00E47513">
        <w:fldChar w:fldCharType="begin"/>
      </w:r>
      <w:r w:rsidR="006E7821">
        <w:instrText xml:space="preserve"> REF _Ref392579796 \r \h </w:instrText>
      </w:r>
      <w:r w:rsidR="00E47513">
        <w:fldChar w:fldCharType="separate"/>
      </w:r>
      <w:r w:rsidR="00E2628B">
        <w:t>10</w:t>
      </w:r>
      <w:r w:rsidR="00E47513">
        <w:fldChar w:fldCharType="end"/>
      </w:r>
      <w:r w:rsidR="006E7821">
        <w:t xml:space="preserve"> </w:t>
      </w:r>
      <w:r>
        <w:t>do fluxo principal</w:t>
      </w:r>
      <w:r w:rsidR="00636B38">
        <w:t xml:space="preserve"> ou no passo </w:t>
      </w:r>
      <w:r w:rsidR="00E47513">
        <w:fldChar w:fldCharType="begin"/>
      </w:r>
      <w:r w:rsidR="00636B38">
        <w:instrText xml:space="preserve"> REF _Ref392770581 \r \h </w:instrText>
      </w:r>
      <w:r w:rsidR="00E47513">
        <w:fldChar w:fldCharType="separate"/>
      </w:r>
      <w:r w:rsidR="00636B38">
        <w:t>6</w:t>
      </w:r>
      <w:r w:rsidR="00E47513">
        <w:fldChar w:fldCharType="end"/>
      </w:r>
      <w:r w:rsidR="00636B38">
        <w:t xml:space="preserve"> do fluxo alternativo FA-1</w:t>
      </w:r>
      <w:r>
        <w:t>, o sistema executa o fluxo p</w:t>
      </w:r>
      <w:r w:rsidR="0098330D">
        <w:t>rincipal do caso de uso UC014_</w:t>
      </w:r>
      <w:r>
        <w:t xml:space="preserve">Vincular Setor/Grupo e retorna para o </w:t>
      </w:r>
      <w:r w:rsidR="003E7461">
        <w:t xml:space="preserve">passo </w:t>
      </w:r>
      <w:r w:rsidR="00E47513">
        <w:fldChar w:fldCharType="begin"/>
      </w:r>
      <w:r w:rsidR="003E7461">
        <w:instrText xml:space="preserve"> REF _Ref392579286 \r \h </w:instrText>
      </w:r>
      <w:r w:rsidR="00E47513">
        <w:fldChar w:fldCharType="separate"/>
      </w:r>
      <w:r w:rsidR="003E7461">
        <w:t>3</w:t>
      </w:r>
      <w:r w:rsidR="00E47513">
        <w:fldChar w:fldCharType="end"/>
      </w:r>
      <w:r>
        <w:t xml:space="preserve"> do fluxo principal.</w:t>
      </w:r>
    </w:p>
    <w:p w:rsidR="00D21283" w:rsidRDefault="00D21283" w:rsidP="00D21283">
      <w:pPr>
        <w:ind w:left="709"/>
        <w:jc w:val="both"/>
      </w:pPr>
    </w:p>
    <w:p w:rsidR="00D21283" w:rsidRDefault="00D21283" w:rsidP="004C2EE1">
      <w:pPr>
        <w:pStyle w:val="PargrafodaLista"/>
        <w:numPr>
          <w:ilvl w:val="0"/>
          <w:numId w:val="8"/>
        </w:numPr>
        <w:tabs>
          <w:tab w:val="left" w:pos="1276"/>
        </w:tabs>
        <w:jc w:val="both"/>
        <w:rPr>
          <w:rFonts w:ascii="Arial" w:hAnsi="Arial" w:cs="Arial"/>
          <w:b/>
        </w:rPr>
      </w:pPr>
      <w:bookmarkStart w:id="33" w:name="_Ref391027445"/>
      <w:r>
        <w:rPr>
          <w:rFonts w:ascii="Arial" w:hAnsi="Arial" w:cs="Arial"/>
          <w:b/>
        </w:rPr>
        <w:t xml:space="preserve">- </w:t>
      </w:r>
      <w:r w:rsidRPr="000C3CF1">
        <w:rPr>
          <w:rFonts w:ascii="Arial" w:hAnsi="Arial" w:cs="Arial"/>
          <w:b/>
        </w:rPr>
        <w:t>Gerar Etiqueta</w:t>
      </w:r>
      <w:bookmarkEnd w:id="33"/>
      <w:r>
        <w:rPr>
          <w:rFonts w:ascii="Arial" w:hAnsi="Arial" w:cs="Arial"/>
          <w:b/>
        </w:rPr>
        <w:t xml:space="preserve">     </w:t>
      </w:r>
    </w:p>
    <w:p w:rsidR="00D21283" w:rsidRDefault="00D21283" w:rsidP="00D21283">
      <w:pPr>
        <w:ind w:left="709"/>
        <w:jc w:val="both"/>
      </w:pPr>
      <w:r>
        <w:t xml:space="preserve">No </w:t>
      </w:r>
      <w:r w:rsidR="00B056E8">
        <w:t xml:space="preserve">passo </w:t>
      </w:r>
      <w:r w:rsidR="00E47513">
        <w:fldChar w:fldCharType="begin"/>
      </w:r>
      <w:r w:rsidR="00B056E8">
        <w:instrText xml:space="preserve"> REF _Ref392579286 \r \h </w:instrText>
      </w:r>
      <w:r w:rsidR="00E47513">
        <w:fldChar w:fldCharType="separate"/>
      </w:r>
      <w:r w:rsidR="00B056E8">
        <w:t>3</w:t>
      </w:r>
      <w:r w:rsidR="00E47513">
        <w:fldChar w:fldCharType="end"/>
      </w:r>
      <w:r>
        <w:t xml:space="preserve"> ou </w:t>
      </w:r>
      <w:r w:rsidR="006E7821">
        <w:t xml:space="preserve">no passo </w:t>
      </w:r>
      <w:r w:rsidR="00E47513">
        <w:fldChar w:fldCharType="begin"/>
      </w:r>
      <w:r w:rsidR="006E7821">
        <w:instrText xml:space="preserve"> REF _Ref392579796 \r \h </w:instrText>
      </w:r>
      <w:r w:rsidR="00E47513">
        <w:fldChar w:fldCharType="separate"/>
      </w:r>
      <w:r w:rsidR="00660AB2">
        <w:t>10</w:t>
      </w:r>
      <w:r w:rsidR="00E47513">
        <w:fldChar w:fldCharType="end"/>
      </w:r>
      <w:r w:rsidR="006E7821">
        <w:t xml:space="preserve"> </w:t>
      </w:r>
      <w:r>
        <w:t>do fluxo principal</w:t>
      </w:r>
      <w:r w:rsidR="00636B38">
        <w:t xml:space="preserve"> ou no passo </w:t>
      </w:r>
      <w:r w:rsidR="00E47513">
        <w:fldChar w:fldCharType="begin"/>
      </w:r>
      <w:r w:rsidR="00636B38">
        <w:instrText xml:space="preserve"> REF _Ref392770581 \r \h </w:instrText>
      </w:r>
      <w:r w:rsidR="00E47513">
        <w:fldChar w:fldCharType="separate"/>
      </w:r>
      <w:r w:rsidR="00636B38">
        <w:t>6</w:t>
      </w:r>
      <w:r w:rsidR="00E47513">
        <w:fldChar w:fldCharType="end"/>
      </w:r>
      <w:r w:rsidR="00636B38">
        <w:t xml:space="preserve"> do fluxo alternativo FA-1</w:t>
      </w:r>
      <w:r>
        <w:t xml:space="preserve">, o sistema executa o fluxo principal do caso de uso UC – Gerar Etiqueta e retorna para o </w:t>
      </w:r>
      <w:r w:rsidR="003E7461">
        <w:t xml:space="preserve">passo </w:t>
      </w:r>
      <w:r w:rsidR="00E47513">
        <w:fldChar w:fldCharType="begin"/>
      </w:r>
      <w:r w:rsidR="003E7461">
        <w:instrText xml:space="preserve"> REF _Ref392579286 \r \h </w:instrText>
      </w:r>
      <w:r w:rsidR="00E47513">
        <w:fldChar w:fldCharType="separate"/>
      </w:r>
      <w:r w:rsidR="003E7461">
        <w:t>3</w:t>
      </w:r>
      <w:r w:rsidR="00E47513">
        <w:fldChar w:fldCharType="end"/>
      </w:r>
      <w:r>
        <w:t xml:space="preserve"> do fluxo principal.</w:t>
      </w:r>
    </w:p>
    <w:p w:rsidR="00D21283" w:rsidRDefault="00D21283" w:rsidP="00D21283">
      <w:pPr>
        <w:pStyle w:val="PargrafodaLista"/>
        <w:tabs>
          <w:tab w:val="left" w:pos="1276"/>
        </w:tabs>
        <w:ind w:left="1069"/>
        <w:jc w:val="both"/>
        <w:rPr>
          <w:rFonts w:ascii="Arial" w:hAnsi="Arial" w:cs="Arial"/>
          <w:b/>
        </w:rPr>
      </w:pPr>
    </w:p>
    <w:p w:rsidR="00D21283" w:rsidRPr="003C307C" w:rsidRDefault="00D21283" w:rsidP="004C2EE1">
      <w:pPr>
        <w:pStyle w:val="PargrafodaLista"/>
        <w:numPr>
          <w:ilvl w:val="0"/>
          <w:numId w:val="8"/>
        </w:numPr>
        <w:tabs>
          <w:tab w:val="left" w:pos="1276"/>
        </w:tabs>
        <w:jc w:val="both"/>
        <w:rPr>
          <w:rFonts w:ascii="Arial" w:hAnsi="Arial" w:cs="Arial"/>
          <w:b/>
        </w:rPr>
      </w:pPr>
      <w:bookmarkStart w:id="34" w:name="_Ref391906016"/>
      <w:r>
        <w:rPr>
          <w:rFonts w:ascii="Arial" w:hAnsi="Arial" w:cs="Arial"/>
          <w:b/>
        </w:rPr>
        <w:t xml:space="preserve">- </w:t>
      </w:r>
      <w:r w:rsidRPr="003C307C">
        <w:rPr>
          <w:rFonts w:ascii="Arial" w:hAnsi="Arial" w:cs="Arial"/>
          <w:b/>
        </w:rPr>
        <w:t>Confirmar Presença Antecipada</w:t>
      </w:r>
      <w:bookmarkEnd w:id="34"/>
    </w:p>
    <w:p w:rsidR="00D21283" w:rsidRDefault="00D21283" w:rsidP="00D21283">
      <w:pPr>
        <w:ind w:left="709"/>
        <w:jc w:val="both"/>
      </w:pPr>
      <w:r>
        <w:t xml:space="preserve">No </w:t>
      </w:r>
      <w:r w:rsidR="00034ACF">
        <w:t xml:space="preserve">passo </w:t>
      </w:r>
      <w:r w:rsidR="00E47513">
        <w:fldChar w:fldCharType="begin"/>
      </w:r>
      <w:r w:rsidR="00034ACF">
        <w:instrText xml:space="preserve"> REF _Ref392579286 \r \h </w:instrText>
      </w:r>
      <w:r w:rsidR="00E47513">
        <w:fldChar w:fldCharType="separate"/>
      </w:r>
      <w:r w:rsidR="00034ACF">
        <w:t>3</w:t>
      </w:r>
      <w:r w:rsidR="00E47513">
        <w:fldChar w:fldCharType="end"/>
      </w:r>
      <w:r>
        <w:t xml:space="preserve"> ou </w:t>
      </w:r>
      <w:r w:rsidR="006E7821">
        <w:t xml:space="preserve">no passo </w:t>
      </w:r>
      <w:r w:rsidR="00E47513">
        <w:fldChar w:fldCharType="begin"/>
      </w:r>
      <w:r w:rsidR="006E7821">
        <w:instrText xml:space="preserve"> REF _Ref392579796 \r \h </w:instrText>
      </w:r>
      <w:r w:rsidR="00E47513">
        <w:fldChar w:fldCharType="separate"/>
      </w:r>
      <w:r w:rsidR="00FA23E4">
        <w:t>10</w:t>
      </w:r>
      <w:r w:rsidR="00E47513">
        <w:fldChar w:fldCharType="end"/>
      </w:r>
      <w:r>
        <w:t xml:space="preserve"> do fluxo principal</w:t>
      </w:r>
      <w:r w:rsidR="00636B38">
        <w:t xml:space="preserve"> ou no passo </w:t>
      </w:r>
      <w:r w:rsidR="00E47513">
        <w:fldChar w:fldCharType="begin"/>
      </w:r>
      <w:r w:rsidR="00636B38">
        <w:instrText xml:space="preserve"> REF _Ref392770581 \r \h </w:instrText>
      </w:r>
      <w:r w:rsidR="00E47513">
        <w:fldChar w:fldCharType="separate"/>
      </w:r>
      <w:r w:rsidR="00636B38">
        <w:t>6</w:t>
      </w:r>
      <w:r w:rsidR="00E47513">
        <w:fldChar w:fldCharType="end"/>
      </w:r>
      <w:r w:rsidR="00636B38">
        <w:t xml:space="preserve"> do fluxo alternativo FA-1</w:t>
      </w:r>
      <w:r>
        <w:t xml:space="preserve">, o sistema executa o fluxo principal do caso de uso UC – Confirmar Presença Antecipada e retorna para o </w:t>
      </w:r>
      <w:r w:rsidR="003E7461">
        <w:t xml:space="preserve">passo </w:t>
      </w:r>
      <w:r w:rsidR="00E47513">
        <w:fldChar w:fldCharType="begin"/>
      </w:r>
      <w:r w:rsidR="003E7461">
        <w:instrText xml:space="preserve"> REF _Ref392579286 \r \h </w:instrText>
      </w:r>
      <w:r w:rsidR="00E47513">
        <w:fldChar w:fldCharType="separate"/>
      </w:r>
      <w:r w:rsidR="003E7461">
        <w:t>3</w:t>
      </w:r>
      <w:r w:rsidR="00E47513">
        <w:fldChar w:fldCharType="end"/>
      </w:r>
      <w:r>
        <w:t xml:space="preserve"> do fluxo principal.</w:t>
      </w:r>
    </w:p>
    <w:p w:rsidR="00D21283" w:rsidRDefault="00D21283" w:rsidP="00D21283">
      <w:pPr>
        <w:ind w:left="709"/>
        <w:jc w:val="both"/>
      </w:pPr>
    </w:p>
    <w:p w:rsidR="00D21283" w:rsidRDefault="00115477" w:rsidP="004C2EE1">
      <w:pPr>
        <w:pStyle w:val="PargrafodaLista"/>
        <w:numPr>
          <w:ilvl w:val="0"/>
          <w:numId w:val="8"/>
        </w:numPr>
        <w:tabs>
          <w:tab w:val="left" w:pos="1276"/>
        </w:tabs>
        <w:jc w:val="both"/>
        <w:rPr>
          <w:rFonts w:ascii="Arial" w:hAnsi="Arial" w:cs="Arial"/>
          <w:b/>
        </w:rPr>
      </w:pPr>
      <w:bookmarkStart w:id="35" w:name="_Ref391036983"/>
      <w:r>
        <w:rPr>
          <w:rFonts w:ascii="Arial" w:hAnsi="Arial" w:cs="Arial"/>
          <w:b/>
        </w:rPr>
        <w:t xml:space="preserve">- </w:t>
      </w:r>
      <w:r w:rsidR="00D21283">
        <w:rPr>
          <w:rFonts w:ascii="Arial" w:hAnsi="Arial" w:cs="Arial"/>
          <w:b/>
        </w:rPr>
        <w:t>Repres</w:t>
      </w:r>
      <w:bookmarkEnd w:id="35"/>
      <w:r w:rsidR="00326676">
        <w:rPr>
          <w:rFonts w:ascii="Arial" w:hAnsi="Arial" w:cs="Arial"/>
          <w:b/>
        </w:rPr>
        <w:t>entar participante</w:t>
      </w:r>
    </w:p>
    <w:p w:rsidR="00D21283" w:rsidRDefault="00D21283" w:rsidP="00D21283">
      <w:pPr>
        <w:ind w:left="709"/>
        <w:jc w:val="both"/>
      </w:pPr>
      <w:r w:rsidRPr="00376BDD">
        <w:rPr>
          <w:rFonts w:cs="Arial"/>
        </w:rPr>
        <w:t xml:space="preserve">No </w:t>
      </w:r>
      <w:r w:rsidR="00034ACF">
        <w:t xml:space="preserve">passo </w:t>
      </w:r>
      <w:r w:rsidR="00E47513">
        <w:fldChar w:fldCharType="begin"/>
      </w:r>
      <w:r w:rsidR="00034ACF">
        <w:instrText xml:space="preserve"> REF _Ref392579286 \r \h </w:instrText>
      </w:r>
      <w:r w:rsidR="00E47513">
        <w:fldChar w:fldCharType="separate"/>
      </w:r>
      <w:r w:rsidR="00034ACF">
        <w:t>3</w:t>
      </w:r>
      <w:r w:rsidR="00E47513">
        <w:fldChar w:fldCharType="end"/>
      </w:r>
      <w:r>
        <w:rPr>
          <w:rFonts w:cs="Arial"/>
        </w:rPr>
        <w:t xml:space="preserve"> </w:t>
      </w:r>
      <w:r>
        <w:t xml:space="preserve">ou </w:t>
      </w:r>
      <w:r w:rsidR="006E7821">
        <w:t xml:space="preserve">no passo </w:t>
      </w:r>
      <w:r w:rsidR="00E47513">
        <w:fldChar w:fldCharType="begin"/>
      </w:r>
      <w:r w:rsidR="006E7821">
        <w:instrText xml:space="preserve"> REF _Ref392579796 \r \h </w:instrText>
      </w:r>
      <w:r w:rsidR="00E47513">
        <w:fldChar w:fldCharType="separate"/>
      </w:r>
      <w:r w:rsidR="00034ACF">
        <w:t>10</w:t>
      </w:r>
      <w:r w:rsidR="00E47513">
        <w:fldChar w:fldCharType="end"/>
      </w:r>
      <w:r w:rsidR="006E7821">
        <w:t xml:space="preserve"> </w:t>
      </w:r>
      <w:r>
        <w:rPr>
          <w:rFonts w:cs="Arial"/>
        </w:rPr>
        <w:t>do fluxo principal</w:t>
      </w:r>
      <w:r w:rsidR="00636B38">
        <w:rPr>
          <w:rFonts w:cs="Arial"/>
        </w:rPr>
        <w:t xml:space="preserve"> </w:t>
      </w:r>
      <w:r w:rsidR="00636B38">
        <w:t xml:space="preserve">ou no passo </w:t>
      </w:r>
      <w:r w:rsidR="00E47513">
        <w:fldChar w:fldCharType="begin"/>
      </w:r>
      <w:r w:rsidR="00636B38">
        <w:instrText xml:space="preserve"> REF _Ref392770581 \r \h </w:instrText>
      </w:r>
      <w:r w:rsidR="00E47513">
        <w:fldChar w:fldCharType="separate"/>
      </w:r>
      <w:r w:rsidR="00636B38">
        <w:t>6</w:t>
      </w:r>
      <w:r w:rsidR="00E47513">
        <w:fldChar w:fldCharType="end"/>
      </w:r>
      <w:r w:rsidR="00636B38">
        <w:t xml:space="preserve"> do fluxo alternativo FA-1</w:t>
      </w:r>
      <w:r>
        <w:rPr>
          <w:rFonts w:cs="Arial"/>
        </w:rPr>
        <w:t xml:space="preserve">, o sistema executa o fluxo </w:t>
      </w:r>
      <w:r>
        <w:t>principal do c</w:t>
      </w:r>
      <w:r w:rsidR="00326676">
        <w:t>aso de uso UC018 – Representar</w:t>
      </w:r>
      <w:r>
        <w:t xml:space="preserve"> Participante e retorna para o </w:t>
      </w:r>
      <w:r w:rsidR="003E7461">
        <w:t xml:space="preserve">passo </w:t>
      </w:r>
      <w:r w:rsidR="00E47513">
        <w:fldChar w:fldCharType="begin"/>
      </w:r>
      <w:r w:rsidR="003E7461">
        <w:instrText xml:space="preserve"> REF _Ref392579286 \r \h </w:instrText>
      </w:r>
      <w:r w:rsidR="00E47513">
        <w:fldChar w:fldCharType="separate"/>
      </w:r>
      <w:r w:rsidR="003E7461">
        <w:t>3</w:t>
      </w:r>
      <w:r w:rsidR="00E47513">
        <w:fldChar w:fldCharType="end"/>
      </w:r>
      <w:r>
        <w:t xml:space="preserve"> do fluxo principal.</w:t>
      </w:r>
    </w:p>
    <w:p w:rsidR="00D21283" w:rsidRPr="006849F5" w:rsidRDefault="00D21283" w:rsidP="006849F5">
      <w:pPr>
        <w:tabs>
          <w:tab w:val="left" w:pos="1276"/>
        </w:tabs>
        <w:jc w:val="both"/>
        <w:rPr>
          <w:rFonts w:cs="Arial"/>
          <w:b/>
        </w:rPr>
      </w:pPr>
    </w:p>
    <w:p w:rsidR="00D21283" w:rsidRPr="003C307C" w:rsidRDefault="00E64C81" w:rsidP="004C2EE1">
      <w:pPr>
        <w:pStyle w:val="PargrafodaLista"/>
        <w:numPr>
          <w:ilvl w:val="0"/>
          <w:numId w:val="8"/>
        </w:numPr>
        <w:tabs>
          <w:tab w:val="left" w:pos="1276"/>
        </w:tabs>
        <w:jc w:val="both"/>
        <w:rPr>
          <w:rFonts w:ascii="Arial" w:hAnsi="Arial" w:cs="Arial"/>
          <w:b/>
        </w:rPr>
      </w:pPr>
      <w:bookmarkStart w:id="36" w:name="_Ref391037015"/>
      <w:r>
        <w:rPr>
          <w:rFonts w:ascii="Arial" w:hAnsi="Arial" w:cs="Arial"/>
          <w:b/>
        </w:rPr>
        <w:t xml:space="preserve">- </w:t>
      </w:r>
      <w:r w:rsidR="00D21283" w:rsidRPr="003C307C">
        <w:rPr>
          <w:rFonts w:ascii="Arial" w:hAnsi="Arial" w:cs="Arial"/>
          <w:b/>
        </w:rPr>
        <w:t xml:space="preserve">Confirmar Presença </w:t>
      </w:r>
      <w:r w:rsidR="00D21283">
        <w:rPr>
          <w:rFonts w:ascii="Arial" w:hAnsi="Arial" w:cs="Arial"/>
          <w:b/>
        </w:rPr>
        <w:t>Física</w:t>
      </w:r>
      <w:bookmarkEnd w:id="36"/>
    </w:p>
    <w:p w:rsidR="00D21283" w:rsidRDefault="00D21283" w:rsidP="00D21283">
      <w:pPr>
        <w:ind w:left="709"/>
        <w:jc w:val="both"/>
      </w:pPr>
      <w:r>
        <w:t xml:space="preserve">No </w:t>
      </w:r>
      <w:r w:rsidR="00034ACF">
        <w:t xml:space="preserve">passo </w:t>
      </w:r>
      <w:r w:rsidR="00E47513">
        <w:fldChar w:fldCharType="begin"/>
      </w:r>
      <w:r w:rsidR="00034ACF">
        <w:instrText xml:space="preserve"> REF _Ref392579286 \r \h </w:instrText>
      </w:r>
      <w:r w:rsidR="00E47513">
        <w:fldChar w:fldCharType="separate"/>
      </w:r>
      <w:r w:rsidR="00034ACF">
        <w:t>3</w:t>
      </w:r>
      <w:r w:rsidR="00E47513">
        <w:fldChar w:fldCharType="end"/>
      </w:r>
      <w:r w:rsidR="006E7821">
        <w:t xml:space="preserve"> ou no passo </w:t>
      </w:r>
      <w:r w:rsidR="00E47513">
        <w:fldChar w:fldCharType="begin"/>
      </w:r>
      <w:r w:rsidR="006E7821">
        <w:instrText xml:space="preserve"> REF _Ref392579796 \r \h </w:instrText>
      </w:r>
      <w:r w:rsidR="00E47513">
        <w:fldChar w:fldCharType="separate"/>
      </w:r>
      <w:r w:rsidR="00034ACF">
        <w:t>10</w:t>
      </w:r>
      <w:r w:rsidR="00E47513">
        <w:fldChar w:fldCharType="end"/>
      </w:r>
      <w:r>
        <w:t xml:space="preserve"> do fluxo principal</w:t>
      </w:r>
      <w:r w:rsidR="00636B38">
        <w:t xml:space="preserve"> ou no passo </w:t>
      </w:r>
      <w:r w:rsidR="00E47513">
        <w:fldChar w:fldCharType="begin"/>
      </w:r>
      <w:r w:rsidR="00636B38">
        <w:instrText xml:space="preserve"> REF _Ref392770581 \r \h </w:instrText>
      </w:r>
      <w:r w:rsidR="00E47513">
        <w:fldChar w:fldCharType="separate"/>
      </w:r>
      <w:r w:rsidR="00636B38">
        <w:t>6</w:t>
      </w:r>
      <w:r w:rsidR="00E47513">
        <w:fldChar w:fldCharType="end"/>
      </w:r>
      <w:r w:rsidR="00636B38">
        <w:t xml:space="preserve"> do fluxo alternativo FA-1</w:t>
      </w:r>
      <w:r>
        <w:t>, o sistema executa o fluxo principal do caso de uso U</w:t>
      </w:r>
      <w:r w:rsidR="0055147A">
        <w:t xml:space="preserve">C – Confirmar Presença Física e </w:t>
      </w:r>
      <w:r>
        <w:t xml:space="preserve">retorna para o </w:t>
      </w:r>
      <w:r w:rsidR="003E7461">
        <w:t xml:space="preserve">passo </w:t>
      </w:r>
      <w:r w:rsidR="00E47513">
        <w:fldChar w:fldCharType="begin"/>
      </w:r>
      <w:r w:rsidR="003E7461">
        <w:instrText xml:space="preserve"> REF _Ref392579286 \r \h </w:instrText>
      </w:r>
      <w:r w:rsidR="00E47513">
        <w:fldChar w:fldCharType="separate"/>
      </w:r>
      <w:r w:rsidR="003E7461">
        <w:t>3</w:t>
      </w:r>
      <w:r w:rsidR="00E47513">
        <w:fldChar w:fldCharType="end"/>
      </w:r>
      <w:r>
        <w:t xml:space="preserve"> do fluxo principal.</w:t>
      </w:r>
    </w:p>
    <w:p w:rsidR="00D21283" w:rsidRDefault="00D21283" w:rsidP="00D21283">
      <w:pPr>
        <w:ind w:left="709"/>
      </w:pPr>
    </w:p>
    <w:p w:rsidR="00D21283" w:rsidRPr="003C307C" w:rsidRDefault="00E64C81" w:rsidP="004C2EE1">
      <w:pPr>
        <w:pStyle w:val="PargrafodaLista"/>
        <w:numPr>
          <w:ilvl w:val="0"/>
          <w:numId w:val="8"/>
        </w:numPr>
        <w:tabs>
          <w:tab w:val="left" w:pos="1276"/>
        </w:tabs>
        <w:rPr>
          <w:rFonts w:ascii="Arial" w:hAnsi="Arial" w:cs="Arial"/>
          <w:b/>
        </w:rPr>
      </w:pPr>
      <w:bookmarkStart w:id="37" w:name="_Ref391330504"/>
      <w:r>
        <w:rPr>
          <w:rFonts w:ascii="Arial" w:hAnsi="Arial" w:cs="Arial"/>
          <w:b/>
        </w:rPr>
        <w:t xml:space="preserve">- </w:t>
      </w:r>
      <w:r w:rsidR="00D21283">
        <w:rPr>
          <w:rFonts w:ascii="Arial" w:hAnsi="Arial" w:cs="Arial"/>
          <w:b/>
        </w:rPr>
        <w:t>Manter Lista de Convidados</w:t>
      </w:r>
      <w:bookmarkEnd w:id="37"/>
    </w:p>
    <w:p w:rsidR="00964A88" w:rsidRPr="00D21283" w:rsidRDefault="00D21283" w:rsidP="00D21283">
      <w:pPr>
        <w:ind w:left="709"/>
        <w:jc w:val="both"/>
      </w:pPr>
      <w:r w:rsidRPr="00B04DE2">
        <w:rPr>
          <w:rFonts w:cs="Arial"/>
        </w:rPr>
        <w:t xml:space="preserve">No </w:t>
      </w:r>
      <w:r w:rsidR="00034ACF">
        <w:t xml:space="preserve">passo </w:t>
      </w:r>
      <w:r w:rsidR="00E47513">
        <w:fldChar w:fldCharType="begin"/>
      </w:r>
      <w:r w:rsidR="00034ACF">
        <w:instrText xml:space="preserve"> REF _Ref392579286 \r \h </w:instrText>
      </w:r>
      <w:r w:rsidR="00E47513">
        <w:fldChar w:fldCharType="separate"/>
      </w:r>
      <w:r w:rsidR="00034ACF">
        <w:t>3</w:t>
      </w:r>
      <w:r w:rsidR="00E47513">
        <w:fldChar w:fldCharType="end"/>
      </w:r>
      <w:r>
        <w:rPr>
          <w:rFonts w:cs="Arial"/>
        </w:rPr>
        <w:t xml:space="preserve"> </w:t>
      </w:r>
      <w:r>
        <w:t xml:space="preserve">ou </w:t>
      </w:r>
      <w:r w:rsidR="006E7821">
        <w:t xml:space="preserve">no passo </w:t>
      </w:r>
      <w:r w:rsidR="00E47513">
        <w:fldChar w:fldCharType="begin"/>
      </w:r>
      <w:r w:rsidR="006E7821">
        <w:instrText xml:space="preserve"> REF _Ref392579796 \r \h </w:instrText>
      </w:r>
      <w:r w:rsidR="00E47513">
        <w:fldChar w:fldCharType="separate"/>
      </w:r>
      <w:r w:rsidR="003C5A88">
        <w:t>10</w:t>
      </w:r>
      <w:r w:rsidR="00E47513">
        <w:fldChar w:fldCharType="end"/>
      </w:r>
      <w:r w:rsidR="006E7821">
        <w:t xml:space="preserve"> </w:t>
      </w:r>
      <w:r>
        <w:rPr>
          <w:rFonts w:cs="Arial"/>
        </w:rPr>
        <w:t>do fluxo principal</w:t>
      </w:r>
      <w:r w:rsidR="00636B38">
        <w:rPr>
          <w:rFonts w:cs="Arial"/>
        </w:rPr>
        <w:t xml:space="preserve"> </w:t>
      </w:r>
      <w:r w:rsidR="00636B38">
        <w:t xml:space="preserve">ou no passo </w:t>
      </w:r>
      <w:r w:rsidR="00E47513">
        <w:fldChar w:fldCharType="begin"/>
      </w:r>
      <w:r w:rsidR="00636B38">
        <w:instrText xml:space="preserve"> REF _Ref392770581 \r \h </w:instrText>
      </w:r>
      <w:r w:rsidR="00E47513">
        <w:fldChar w:fldCharType="separate"/>
      </w:r>
      <w:r w:rsidR="00636B38">
        <w:t>6</w:t>
      </w:r>
      <w:r w:rsidR="00E47513">
        <w:fldChar w:fldCharType="end"/>
      </w:r>
      <w:r w:rsidR="00636B38">
        <w:t xml:space="preserve"> do fluxo alternativo FA-1</w:t>
      </w:r>
      <w:r>
        <w:rPr>
          <w:rFonts w:cs="Arial"/>
        </w:rPr>
        <w:t xml:space="preserve">, o sistema executa </w:t>
      </w:r>
      <w:r>
        <w:t xml:space="preserve">o fluxo alternativo FA-1, ou o fluxo alternativo FA-2 ou o fluxo alternativo FA-3 ou o fluxo alternativo FA-4 do caso de uso UC004_Manter Lista de Convidados e retorna para o </w:t>
      </w:r>
      <w:r w:rsidR="003E7461">
        <w:t xml:space="preserve">passo </w:t>
      </w:r>
      <w:r w:rsidR="00E47513">
        <w:fldChar w:fldCharType="begin"/>
      </w:r>
      <w:r w:rsidR="003E7461">
        <w:instrText xml:space="preserve"> REF _Ref392579286 \r \h </w:instrText>
      </w:r>
      <w:r w:rsidR="00E47513">
        <w:fldChar w:fldCharType="separate"/>
      </w:r>
      <w:r w:rsidR="003E7461">
        <w:t>3</w:t>
      </w:r>
      <w:r w:rsidR="00E47513">
        <w:fldChar w:fldCharType="end"/>
      </w:r>
      <w:r>
        <w:t xml:space="preserve"> do fluxo principal.</w:t>
      </w:r>
    </w:p>
    <w:p w:rsidR="00964A88" w:rsidRPr="002708C0" w:rsidRDefault="00964A88" w:rsidP="00964A88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964A88" w:rsidRPr="00D1746D" w:rsidRDefault="00964A88" w:rsidP="00D1746D">
      <w:pPr>
        <w:tabs>
          <w:tab w:val="left" w:pos="1276"/>
        </w:tabs>
        <w:ind w:left="709"/>
        <w:rPr>
          <w:color w:val="FF0000"/>
        </w:rPr>
      </w:pPr>
    </w:p>
    <w:p w:rsidR="000D7EBA" w:rsidRDefault="004C2224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38" w:name="_Toc398230116"/>
      <w:r w:rsidR="000D7EBA">
        <w:t>FREQUÊNCIA DE OCORRÊNCIA</w:t>
      </w:r>
      <w:bookmarkEnd w:id="38"/>
    </w:p>
    <w:p w:rsidR="000D7EBA" w:rsidRDefault="000D7EBA" w:rsidP="000D7EBA">
      <w:pPr>
        <w:pStyle w:val="CTMISCorpo1"/>
      </w:pPr>
      <w:r w:rsidRPr="001C765D">
        <w:t>N</w:t>
      </w:r>
      <w:r w:rsidRPr="00C0421F">
        <w:t>ão se aplica</w:t>
      </w:r>
      <w:r w:rsidR="001439CD">
        <w:t>.</w:t>
      </w:r>
      <w:r>
        <w:t xml:space="preserve"> </w:t>
      </w:r>
    </w:p>
    <w:p w:rsidR="00330001" w:rsidRDefault="00330001" w:rsidP="000D7EBA">
      <w:pPr>
        <w:pStyle w:val="CTMISCorpo1"/>
      </w:pPr>
    </w:p>
    <w:p w:rsidR="00177937" w:rsidRDefault="008F1745" w:rsidP="001C6AB8">
      <w:pPr>
        <w:pStyle w:val="STJNvel1"/>
        <w:numPr>
          <w:ilvl w:val="0"/>
          <w:numId w:val="1"/>
        </w:numPr>
      </w:pPr>
      <w:bookmarkStart w:id="39" w:name="_Toc125373395"/>
      <w:r>
        <w:t xml:space="preserve"> </w:t>
      </w:r>
      <w:bookmarkStart w:id="40" w:name="_Toc398230117"/>
      <w:r w:rsidR="00177937">
        <w:t>REFERÊNCIAS</w:t>
      </w:r>
      <w:bookmarkEnd w:id="39"/>
      <w:bookmarkEnd w:id="40"/>
    </w:p>
    <w:p w:rsidR="00F03E18" w:rsidRPr="00FF51DA" w:rsidRDefault="00F03E18" w:rsidP="004C2EE1">
      <w:pPr>
        <w:pStyle w:val="Instruo"/>
        <w:numPr>
          <w:ilvl w:val="0"/>
          <w:numId w:val="12"/>
        </w:numPr>
        <w:jc w:val="both"/>
        <w:rPr>
          <w:i w:val="0"/>
          <w:iCs/>
          <w:color w:val="auto"/>
          <w:sz w:val="24"/>
          <w:szCs w:val="24"/>
        </w:rPr>
      </w:pPr>
      <w:r w:rsidRPr="00FF51DA">
        <w:rPr>
          <w:i w:val="0"/>
          <w:iCs/>
          <w:color w:val="auto"/>
          <w:sz w:val="24"/>
          <w:szCs w:val="24"/>
        </w:rPr>
        <w:t>Documento de Mensagens</w:t>
      </w:r>
      <w:r w:rsidR="00265C89" w:rsidRPr="00FF51DA">
        <w:rPr>
          <w:i w:val="0"/>
          <w:iCs/>
          <w:color w:val="auto"/>
          <w:sz w:val="24"/>
          <w:szCs w:val="24"/>
        </w:rPr>
        <w:t xml:space="preserve"> – </w:t>
      </w:r>
      <w:r w:rsidR="00B46F30">
        <w:rPr>
          <w:i w:val="0"/>
          <w:iCs/>
          <w:color w:val="auto"/>
          <w:sz w:val="24"/>
          <w:szCs w:val="24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 xml:space="preserve">Documento de Regras de Negócio – </w:t>
      </w:r>
      <w:r w:rsidR="00B46F30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lastRenderedPageBreak/>
        <w:t xml:space="preserve">Glossário – </w:t>
      </w:r>
      <w:r w:rsidR="00B46F30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 xml:space="preserve">Interfaces de Telas – </w:t>
      </w:r>
      <w:r w:rsidR="00B46F30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>
        <w:rPr>
          <w:rFonts w:ascii="Arial" w:hAnsi="Arial" w:cs="Arial"/>
        </w:rPr>
        <w:t>UC002_</w:t>
      </w:r>
      <w:r w:rsidRPr="003167A2">
        <w:rPr>
          <w:rFonts w:ascii="Arial" w:hAnsi="Arial" w:cs="Arial"/>
        </w:rPr>
        <w:t>Verificar Registros Duplicados</w:t>
      </w:r>
      <w:r>
        <w:rPr>
          <w:rFonts w:ascii="Arial" w:hAnsi="Arial" w:cs="Arial"/>
        </w:rPr>
        <w:t xml:space="preserve"> – </w:t>
      </w:r>
      <w:r w:rsidR="00B46F30">
        <w:rPr>
          <w:rFonts w:ascii="Arial" w:hAnsi="Arial" w:cs="Arial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>
        <w:rPr>
          <w:rFonts w:ascii="Arial" w:hAnsi="Arial" w:cs="Arial"/>
        </w:rPr>
        <w:t>UC014_</w:t>
      </w:r>
      <w:r w:rsidRPr="003167A2">
        <w:rPr>
          <w:rFonts w:ascii="Arial" w:hAnsi="Arial" w:cs="Arial"/>
        </w:rPr>
        <w:t xml:space="preserve"> Vincular Setor/Grupo</w:t>
      </w:r>
      <w:r>
        <w:rPr>
          <w:rFonts w:ascii="Arial" w:hAnsi="Arial" w:cs="Arial"/>
        </w:rPr>
        <w:t xml:space="preserve"> – </w:t>
      </w:r>
      <w:r w:rsidR="00B46F30">
        <w:rPr>
          <w:rFonts w:ascii="Arial" w:hAnsi="Arial" w:cs="Arial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</w:t>
      </w:r>
      <w:r w:rsidR="00346595">
        <w:rPr>
          <w:rFonts w:ascii="Arial" w:hAnsi="Arial" w:cs="Arial"/>
        </w:rPr>
        <w:t>017</w:t>
      </w:r>
      <w:r w:rsidRPr="003167A2">
        <w:rPr>
          <w:rFonts w:ascii="Arial" w:hAnsi="Arial" w:cs="Arial"/>
        </w:rPr>
        <w:t xml:space="preserve"> – Gerar Etiqueta</w:t>
      </w:r>
      <w:r w:rsidR="00D314D2">
        <w:rPr>
          <w:rFonts w:ascii="Arial" w:hAnsi="Arial" w:cs="Arial"/>
        </w:rPr>
        <w:t xml:space="preserve"> – </w:t>
      </w:r>
      <w:r w:rsidR="00B46F30">
        <w:rPr>
          <w:rFonts w:ascii="Arial" w:hAnsi="Arial" w:cs="Arial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 – Confirmar Presença Antecipada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 – Representação</w:t>
      </w:r>
      <w:r w:rsidR="00D314D2">
        <w:rPr>
          <w:rFonts w:ascii="Arial" w:hAnsi="Arial" w:cs="Arial"/>
        </w:rPr>
        <w:t xml:space="preserve"> – </w:t>
      </w:r>
      <w:r w:rsidR="00B46F30">
        <w:rPr>
          <w:rFonts w:ascii="Arial" w:hAnsi="Arial" w:cs="Arial"/>
        </w:rPr>
        <w:t>1.00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 – Confirmar Presença Física</w:t>
      </w:r>
    </w:p>
    <w:p w:rsidR="00951A76" w:rsidRPr="003167A2" w:rsidRDefault="00951A76" w:rsidP="004C2EE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UC004_Manter Lista de Convidados</w:t>
      </w:r>
      <w:r>
        <w:rPr>
          <w:rFonts w:ascii="Arial" w:hAnsi="Arial" w:cs="Arial"/>
        </w:rPr>
        <w:t xml:space="preserve"> – </w:t>
      </w:r>
      <w:r w:rsidR="00B46F30">
        <w:rPr>
          <w:rFonts w:ascii="Arial" w:hAnsi="Arial" w:cs="Arial"/>
        </w:rPr>
        <w:t>1.00</w:t>
      </w:r>
    </w:p>
    <w:p w:rsidR="00964A88" w:rsidRDefault="00964A88" w:rsidP="00951A76">
      <w:pPr>
        <w:ind w:left="1080"/>
        <w:rPr>
          <w:color w:val="auto"/>
        </w:rPr>
      </w:pPr>
    </w:p>
    <w:p w:rsidR="00964A88" w:rsidRDefault="00964A88" w:rsidP="00EE5511">
      <w:pPr>
        <w:ind w:left="348"/>
        <w:rPr>
          <w:color w:val="auto"/>
        </w:rPr>
      </w:pPr>
    </w:p>
    <w:p w:rsidR="00C0421F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41" w:name="_Toc398230118"/>
      <w:r w:rsidR="00177937">
        <w:t>REFERÊNCIAS BIBLIOGRÁFICAS</w:t>
      </w:r>
      <w:bookmarkStart w:id="42" w:name="_Toc125373396"/>
      <w:bookmarkEnd w:id="41"/>
    </w:p>
    <w:p w:rsidR="00C0421F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1439CD">
        <w:t>.</w:t>
      </w:r>
      <w:r w:rsidR="00D31B4F">
        <w:t xml:space="preserve"> </w:t>
      </w:r>
    </w:p>
    <w:p w:rsidR="007C2FBE" w:rsidRDefault="007C2FBE" w:rsidP="001C765D">
      <w:pPr>
        <w:pStyle w:val="CTMISCorpo1"/>
      </w:pPr>
    </w:p>
    <w:p w:rsidR="008F1745" w:rsidRDefault="008F1745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0F1B46" w:rsidRDefault="000F1B46" w:rsidP="001C765D">
      <w:pPr>
        <w:pStyle w:val="CTMISCorpo1"/>
      </w:pPr>
    </w:p>
    <w:p w:rsidR="00355355" w:rsidRDefault="00355355" w:rsidP="001C765D">
      <w:pPr>
        <w:pStyle w:val="CTMISCorpo1"/>
      </w:pPr>
    </w:p>
    <w:p w:rsidR="00355355" w:rsidRDefault="00355355" w:rsidP="001C765D">
      <w:pPr>
        <w:pStyle w:val="CTMISCorpo1"/>
      </w:pPr>
    </w:p>
    <w:p w:rsidR="00355355" w:rsidRDefault="00355355" w:rsidP="001C765D">
      <w:pPr>
        <w:pStyle w:val="CTMISCorpo1"/>
      </w:pPr>
    </w:p>
    <w:p w:rsidR="00355355" w:rsidRDefault="00355355" w:rsidP="001C765D">
      <w:pPr>
        <w:pStyle w:val="CTMISCorpo1"/>
      </w:pPr>
    </w:p>
    <w:p w:rsidR="00355355" w:rsidRDefault="00355355" w:rsidP="001C765D">
      <w:pPr>
        <w:pStyle w:val="CTMISCorpo1"/>
      </w:pPr>
    </w:p>
    <w:p w:rsidR="00355355" w:rsidRDefault="00355355" w:rsidP="001C765D">
      <w:pPr>
        <w:pStyle w:val="CTMISCorpo1"/>
      </w:pPr>
    </w:p>
    <w:p w:rsidR="00355355" w:rsidRDefault="00355355" w:rsidP="001C765D">
      <w:pPr>
        <w:pStyle w:val="CTMISCorpo1"/>
      </w:pPr>
    </w:p>
    <w:p w:rsidR="000F1B46" w:rsidRDefault="000F1B46" w:rsidP="001E5CB2">
      <w:pPr>
        <w:pStyle w:val="CTMISCorpo1"/>
        <w:ind w:firstLine="0"/>
      </w:pPr>
    </w:p>
    <w:p w:rsidR="00177937" w:rsidRDefault="008F1745" w:rsidP="001C6AB8">
      <w:pPr>
        <w:pStyle w:val="STJNvel1"/>
        <w:numPr>
          <w:ilvl w:val="0"/>
          <w:numId w:val="1"/>
        </w:numPr>
      </w:pPr>
      <w:r>
        <w:lastRenderedPageBreak/>
        <w:t xml:space="preserve"> </w:t>
      </w:r>
      <w:bookmarkStart w:id="43" w:name="_Toc398230119"/>
      <w:r w:rsidR="00177937">
        <w:t>ASSINATURAS</w:t>
      </w:r>
      <w:bookmarkEnd w:id="0"/>
      <w:bookmarkEnd w:id="42"/>
      <w:bookmarkEnd w:id="43"/>
    </w:p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E67DE9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E67DE9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Assessoria de Cerimonial e Rel. Públicas.</w:t>
            </w:r>
          </w:p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8C4CC6" w:rsidP="00E67DE9">
            <w:pPr>
              <w:pStyle w:val="CTMISInstrues"/>
            </w:pPr>
            <w:r>
              <w:t>Rayanne Felício</w:t>
            </w:r>
          </w:p>
          <w:p w:rsidR="00177937" w:rsidRDefault="00177937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3538F9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018" w:rsidRDefault="007F3018">
      <w:r>
        <w:separator/>
      </w:r>
    </w:p>
  </w:endnote>
  <w:endnote w:type="continuationSeparator" w:id="0">
    <w:p w:rsidR="007F3018" w:rsidRDefault="007F3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E35CF">
      <w:trPr>
        <w:cantSplit/>
        <w:jc w:val="center"/>
      </w:trPr>
      <w:tc>
        <w:tcPr>
          <w:tcW w:w="8268" w:type="dxa"/>
        </w:tcPr>
        <w:p w:rsidR="00FE35CF" w:rsidRDefault="00FE35CF" w:rsidP="0045307E">
          <w:pPr>
            <w:pStyle w:val="Rodap"/>
            <w:ind w:right="360"/>
            <w:rPr>
              <w:sz w:val="20"/>
            </w:rPr>
          </w:pPr>
          <w:r w:rsidRPr="00F77B6A">
            <w:rPr>
              <w:sz w:val="20"/>
            </w:rPr>
            <w:t>sigeven_escu_uc01</w:t>
          </w:r>
          <w:r>
            <w:rPr>
              <w:sz w:val="20"/>
            </w:rPr>
            <w:t>9_classificar_lista</w:t>
          </w:r>
        </w:p>
      </w:tc>
      <w:tc>
        <w:tcPr>
          <w:tcW w:w="1794" w:type="dxa"/>
          <w:vAlign w:val="center"/>
        </w:tcPr>
        <w:p w:rsidR="00FE35CF" w:rsidRDefault="00FE35CF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E4751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47513">
            <w:rPr>
              <w:rStyle w:val="Nmerodepgina"/>
              <w:sz w:val="20"/>
            </w:rPr>
            <w:fldChar w:fldCharType="separate"/>
          </w:r>
          <w:r w:rsidR="006C77D7">
            <w:rPr>
              <w:rStyle w:val="Nmerodepgina"/>
              <w:noProof/>
              <w:sz w:val="20"/>
            </w:rPr>
            <w:t>3</w:t>
          </w:r>
          <w:r w:rsidR="00E4751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E4751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E47513">
            <w:rPr>
              <w:sz w:val="20"/>
            </w:rPr>
            <w:fldChar w:fldCharType="separate"/>
          </w:r>
          <w:r w:rsidR="006C77D7">
            <w:rPr>
              <w:noProof/>
              <w:sz w:val="20"/>
            </w:rPr>
            <w:t>8</w:t>
          </w:r>
          <w:r w:rsidR="00E47513">
            <w:rPr>
              <w:sz w:val="20"/>
            </w:rPr>
            <w:fldChar w:fldCharType="end"/>
          </w:r>
        </w:p>
      </w:tc>
    </w:tr>
  </w:tbl>
  <w:p w:rsidR="00FE35CF" w:rsidRDefault="00FE35CF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E35CF" w:rsidRPr="005449C2">
      <w:trPr>
        <w:cantSplit/>
        <w:jc w:val="center"/>
      </w:trPr>
      <w:tc>
        <w:tcPr>
          <w:tcW w:w="8268" w:type="dxa"/>
        </w:tcPr>
        <w:p w:rsidR="00FE35CF" w:rsidRDefault="00FE35CF" w:rsidP="00EB60E5">
          <w:pPr>
            <w:pStyle w:val="Rodap"/>
            <w:rPr>
              <w:sz w:val="20"/>
            </w:rPr>
          </w:pPr>
          <w:r>
            <w:rPr>
              <w:sz w:val="20"/>
            </w:rPr>
            <w:t>sigeven_escu_uc019_classificar_lista</w:t>
          </w:r>
        </w:p>
      </w:tc>
      <w:tc>
        <w:tcPr>
          <w:tcW w:w="1794" w:type="dxa"/>
          <w:vAlign w:val="center"/>
        </w:tcPr>
        <w:p w:rsidR="00FE35CF" w:rsidRPr="005449C2" w:rsidRDefault="00FE35C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E4751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E47513" w:rsidRPr="005449C2">
            <w:rPr>
              <w:sz w:val="20"/>
            </w:rPr>
            <w:fldChar w:fldCharType="separate"/>
          </w:r>
          <w:r w:rsidR="009C2BC9">
            <w:rPr>
              <w:noProof/>
              <w:sz w:val="20"/>
            </w:rPr>
            <w:t>5</w:t>
          </w:r>
          <w:r w:rsidR="00E4751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E4751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E47513" w:rsidRPr="005449C2">
            <w:rPr>
              <w:sz w:val="20"/>
            </w:rPr>
            <w:fldChar w:fldCharType="separate"/>
          </w:r>
          <w:r w:rsidR="009C2BC9">
            <w:rPr>
              <w:noProof/>
              <w:sz w:val="20"/>
            </w:rPr>
            <w:t>8</w:t>
          </w:r>
          <w:r w:rsidR="00E47513" w:rsidRPr="005449C2">
            <w:rPr>
              <w:sz w:val="20"/>
            </w:rPr>
            <w:fldChar w:fldCharType="end"/>
          </w:r>
        </w:p>
      </w:tc>
    </w:tr>
  </w:tbl>
  <w:p w:rsidR="00FE35CF" w:rsidRPr="005449C2" w:rsidRDefault="00FE35C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018" w:rsidRDefault="007F3018">
      <w:r>
        <w:separator/>
      </w:r>
    </w:p>
  </w:footnote>
  <w:footnote w:type="continuationSeparator" w:id="0">
    <w:p w:rsidR="007F3018" w:rsidRDefault="007F3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5CF" w:rsidRDefault="00E4751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FE35CF" w:rsidRPr="00DC67AE" w:rsidRDefault="00FE35CF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FE35CF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35CF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FE35CF">
      <w:trPr>
        <w:cantSplit/>
        <w:trHeight w:val="575"/>
        <w:jc w:val="center"/>
      </w:trPr>
      <w:tc>
        <w:tcPr>
          <w:tcW w:w="691" w:type="pct"/>
          <w:vAlign w:val="center"/>
        </w:tcPr>
        <w:p w:rsidR="00FE35CF" w:rsidRDefault="00FE35CF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FE35CF" w:rsidRDefault="00FE35C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FE35CF" w:rsidRPr="003E7920" w:rsidRDefault="00E4751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E47513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FE35CF" w:rsidRPr="00EF182A" w:rsidRDefault="00FE35CF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FE35CF">
            <w:rPr>
              <w:b/>
              <w:bCs/>
              <w:szCs w:val="24"/>
            </w:rPr>
            <w:t xml:space="preserve"> Classificar lista</w:t>
          </w:r>
        </w:p>
        <w:p w:rsidR="00FE35CF" w:rsidRPr="003E7920" w:rsidRDefault="00FE35C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FE35CF" w:rsidRPr="00017D2E" w:rsidRDefault="00E47513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FE35CF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FE35CF" w:rsidRDefault="00FE35C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FE35CF" w:rsidRDefault="00FE35C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509632B"/>
    <w:multiLevelType w:val="hybridMultilevel"/>
    <w:tmpl w:val="5E42739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A2D224D"/>
    <w:multiLevelType w:val="hybridMultilevel"/>
    <w:tmpl w:val="2F38D91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E4E751F"/>
    <w:multiLevelType w:val="hybridMultilevel"/>
    <w:tmpl w:val="EECEFA3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5713373C"/>
    <w:multiLevelType w:val="hybridMultilevel"/>
    <w:tmpl w:val="5E42739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80616B8"/>
    <w:multiLevelType w:val="hybridMultilevel"/>
    <w:tmpl w:val="FA7AE540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6"/>
  </w:num>
  <w:num w:numId="10">
    <w:abstractNumId w:val="3"/>
  </w:num>
  <w:num w:numId="11">
    <w:abstractNumId w:val="11"/>
  </w:num>
  <w:num w:numId="12">
    <w:abstractNumId w:val="4"/>
  </w:num>
  <w:num w:numId="13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57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5795"/>
    <w:rsid w:val="0000620B"/>
    <w:rsid w:val="00007A17"/>
    <w:rsid w:val="00007BA2"/>
    <w:rsid w:val="00013378"/>
    <w:rsid w:val="000142C3"/>
    <w:rsid w:val="00014F39"/>
    <w:rsid w:val="00017D2E"/>
    <w:rsid w:val="0002128C"/>
    <w:rsid w:val="000212EC"/>
    <w:rsid w:val="00022CED"/>
    <w:rsid w:val="000243A6"/>
    <w:rsid w:val="000254EF"/>
    <w:rsid w:val="0003032D"/>
    <w:rsid w:val="00031C2B"/>
    <w:rsid w:val="0003211B"/>
    <w:rsid w:val="00034ACF"/>
    <w:rsid w:val="0004225D"/>
    <w:rsid w:val="0004278A"/>
    <w:rsid w:val="00043590"/>
    <w:rsid w:val="00044CD5"/>
    <w:rsid w:val="00050298"/>
    <w:rsid w:val="00050615"/>
    <w:rsid w:val="00064886"/>
    <w:rsid w:val="00067677"/>
    <w:rsid w:val="00070CA8"/>
    <w:rsid w:val="00074427"/>
    <w:rsid w:val="00081809"/>
    <w:rsid w:val="00083FB1"/>
    <w:rsid w:val="00084643"/>
    <w:rsid w:val="00087019"/>
    <w:rsid w:val="0009103F"/>
    <w:rsid w:val="00092B67"/>
    <w:rsid w:val="00092B98"/>
    <w:rsid w:val="00093CEC"/>
    <w:rsid w:val="000943C5"/>
    <w:rsid w:val="00097FE0"/>
    <w:rsid w:val="000A07FF"/>
    <w:rsid w:val="000A44DE"/>
    <w:rsid w:val="000A5884"/>
    <w:rsid w:val="000A6C74"/>
    <w:rsid w:val="000A6F2E"/>
    <w:rsid w:val="000A7AF2"/>
    <w:rsid w:val="000A7E61"/>
    <w:rsid w:val="000B58EA"/>
    <w:rsid w:val="000B774F"/>
    <w:rsid w:val="000C0672"/>
    <w:rsid w:val="000C092E"/>
    <w:rsid w:val="000C3D9B"/>
    <w:rsid w:val="000C4DE7"/>
    <w:rsid w:val="000D090F"/>
    <w:rsid w:val="000D2FDB"/>
    <w:rsid w:val="000D4805"/>
    <w:rsid w:val="000D54A3"/>
    <w:rsid w:val="000D6861"/>
    <w:rsid w:val="000D7EBA"/>
    <w:rsid w:val="000E30D1"/>
    <w:rsid w:val="000E38B5"/>
    <w:rsid w:val="000F1B46"/>
    <w:rsid w:val="000F39E8"/>
    <w:rsid w:val="000F45EB"/>
    <w:rsid w:val="000F5425"/>
    <w:rsid w:val="000F590B"/>
    <w:rsid w:val="001058D8"/>
    <w:rsid w:val="00114395"/>
    <w:rsid w:val="00115477"/>
    <w:rsid w:val="00122D03"/>
    <w:rsid w:val="00124934"/>
    <w:rsid w:val="00125A56"/>
    <w:rsid w:val="00125FEB"/>
    <w:rsid w:val="00126089"/>
    <w:rsid w:val="00126EB6"/>
    <w:rsid w:val="0013019B"/>
    <w:rsid w:val="00133CE1"/>
    <w:rsid w:val="00136ACE"/>
    <w:rsid w:val="0014203D"/>
    <w:rsid w:val="001439CD"/>
    <w:rsid w:val="001439EE"/>
    <w:rsid w:val="0014559A"/>
    <w:rsid w:val="00146E8C"/>
    <w:rsid w:val="00153A22"/>
    <w:rsid w:val="001608E0"/>
    <w:rsid w:val="001655E3"/>
    <w:rsid w:val="00165BF2"/>
    <w:rsid w:val="00166536"/>
    <w:rsid w:val="00173B74"/>
    <w:rsid w:val="00174922"/>
    <w:rsid w:val="00177937"/>
    <w:rsid w:val="001842C9"/>
    <w:rsid w:val="0018724F"/>
    <w:rsid w:val="00191591"/>
    <w:rsid w:val="001927CE"/>
    <w:rsid w:val="00194D7C"/>
    <w:rsid w:val="001A0970"/>
    <w:rsid w:val="001A1625"/>
    <w:rsid w:val="001A47A3"/>
    <w:rsid w:val="001A583C"/>
    <w:rsid w:val="001A5B98"/>
    <w:rsid w:val="001A6B33"/>
    <w:rsid w:val="001A7A40"/>
    <w:rsid w:val="001B1CDA"/>
    <w:rsid w:val="001B7C5D"/>
    <w:rsid w:val="001C6951"/>
    <w:rsid w:val="001C6AB8"/>
    <w:rsid w:val="001C7104"/>
    <w:rsid w:val="001C765D"/>
    <w:rsid w:val="001D0EA6"/>
    <w:rsid w:val="001D1DBA"/>
    <w:rsid w:val="001D60A3"/>
    <w:rsid w:val="001E043E"/>
    <w:rsid w:val="001E0BE0"/>
    <w:rsid w:val="001E5CB2"/>
    <w:rsid w:val="001E6398"/>
    <w:rsid w:val="001E6DB7"/>
    <w:rsid w:val="001F2F0D"/>
    <w:rsid w:val="001F4A70"/>
    <w:rsid w:val="001F656C"/>
    <w:rsid w:val="00202046"/>
    <w:rsid w:val="002031F1"/>
    <w:rsid w:val="00203BD4"/>
    <w:rsid w:val="00204294"/>
    <w:rsid w:val="0021185F"/>
    <w:rsid w:val="00214BCE"/>
    <w:rsid w:val="0021516D"/>
    <w:rsid w:val="0021765A"/>
    <w:rsid w:val="00217E67"/>
    <w:rsid w:val="00221467"/>
    <w:rsid w:val="0022696F"/>
    <w:rsid w:val="00233AF7"/>
    <w:rsid w:val="00233F9C"/>
    <w:rsid w:val="0023795B"/>
    <w:rsid w:val="00237AED"/>
    <w:rsid w:val="00240A18"/>
    <w:rsid w:val="00242F8C"/>
    <w:rsid w:val="00250EB8"/>
    <w:rsid w:val="00251CA3"/>
    <w:rsid w:val="00253E8B"/>
    <w:rsid w:val="00254C86"/>
    <w:rsid w:val="00256E57"/>
    <w:rsid w:val="00260FB7"/>
    <w:rsid w:val="00262923"/>
    <w:rsid w:val="00263550"/>
    <w:rsid w:val="00263641"/>
    <w:rsid w:val="00263892"/>
    <w:rsid w:val="00265C89"/>
    <w:rsid w:val="0026642B"/>
    <w:rsid w:val="00266A86"/>
    <w:rsid w:val="00266B51"/>
    <w:rsid w:val="00267603"/>
    <w:rsid w:val="00267D99"/>
    <w:rsid w:val="002708C0"/>
    <w:rsid w:val="00277B61"/>
    <w:rsid w:val="00282AFB"/>
    <w:rsid w:val="002836BA"/>
    <w:rsid w:val="0029169E"/>
    <w:rsid w:val="002921B4"/>
    <w:rsid w:val="002968CB"/>
    <w:rsid w:val="002971F1"/>
    <w:rsid w:val="0029724D"/>
    <w:rsid w:val="002A1459"/>
    <w:rsid w:val="002A3A0A"/>
    <w:rsid w:val="002A47A3"/>
    <w:rsid w:val="002A64D3"/>
    <w:rsid w:val="002B000B"/>
    <w:rsid w:val="002B0E92"/>
    <w:rsid w:val="002B11DC"/>
    <w:rsid w:val="002B370E"/>
    <w:rsid w:val="002B4163"/>
    <w:rsid w:val="002B60F0"/>
    <w:rsid w:val="002C059F"/>
    <w:rsid w:val="002C1FE8"/>
    <w:rsid w:val="002C2E5E"/>
    <w:rsid w:val="002C4797"/>
    <w:rsid w:val="002C4B05"/>
    <w:rsid w:val="002D3885"/>
    <w:rsid w:val="002D3976"/>
    <w:rsid w:val="002D49D9"/>
    <w:rsid w:val="002D558C"/>
    <w:rsid w:val="002D5703"/>
    <w:rsid w:val="002E2F7D"/>
    <w:rsid w:val="002E3572"/>
    <w:rsid w:val="002F2F34"/>
    <w:rsid w:val="002F69F7"/>
    <w:rsid w:val="002F7222"/>
    <w:rsid w:val="002F72A0"/>
    <w:rsid w:val="00300AA0"/>
    <w:rsid w:val="0031297A"/>
    <w:rsid w:val="00314F64"/>
    <w:rsid w:val="0031640E"/>
    <w:rsid w:val="003165E1"/>
    <w:rsid w:val="00317064"/>
    <w:rsid w:val="003226B4"/>
    <w:rsid w:val="00324723"/>
    <w:rsid w:val="003257B4"/>
    <w:rsid w:val="00326676"/>
    <w:rsid w:val="00326ED1"/>
    <w:rsid w:val="00330001"/>
    <w:rsid w:val="00331481"/>
    <w:rsid w:val="00334570"/>
    <w:rsid w:val="00341799"/>
    <w:rsid w:val="0034202B"/>
    <w:rsid w:val="00342C7C"/>
    <w:rsid w:val="00343767"/>
    <w:rsid w:val="00343F53"/>
    <w:rsid w:val="003457B2"/>
    <w:rsid w:val="00346595"/>
    <w:rsid w:val="00351724"/>
    <w:rsid w:val="003538F9"/>
    <w:rsid w:val="00355355"/>
    <w:rsid w:val="003606C3"/>
    <w:rsid w:val="00361674"/>
    <w:rsid w:val="003640A0"/>
    <w:rsid w:val="003660B3"/>
    <w:rsid w:val="0037558C"/>
    <w:rsid w:val="00381493"/>
    <w:rsid w:val="00382ADE"/>
    <w:rsid w:val="00385279"/>
    <w:rsid w:val="003877CA"/>
    <w:rsid w:val="00391A8F"/>
    <w:rsid w:val="0039287D"/>
    <w:rsid w:val="003A2D48"/>
    <w:rsid w:val="003A4426"/>
    <w:rsid w:val="003A6923"/>
    <w:rsid w:val="003B41AF"/>
    <w:rsid w:val="003B4C20"/>
    <w:rsid w:val="003B6282"/>
    <w:rsid w:val="003B63F3"/>
    <w:rsid w:val="003C18C5"/>
    <w:rsid w:val="003C5A88"/>
    <w:rsid w:val="003C7A9B"/>
    <w:rsid w:val="003D0958"/>
    <w:rsid w:val="003E0E1B"/>
    <w:rsid w:val="003E5DA1"/>
    <w:rsid w:val="003E7461"/>
    <w:rsid w:val="003E7920"/>
    <w:rsid w:val="003F22AF"/>
    <w:rsid w:val="003F2A22"/>
    <w:rsid w:val="003F489C"/>
    <w:rsid w:val="003F5078"/>
    <w:rsid w:val="003F650B"/>
    <w:rsid w:val="00402750"/>
    <w:rsid w:val="004047B9"/>
    <w:rsid w:val="00404F75"/>
    <w:rsid w:val="00405936"/>
    <w:rsid w:val="00405F2E"/>
    <w:rsid w:val="0041130F"/>
    <w:rsid w:val="00413444"/>
    <w:rsid w:val="00415FA4"/>
    <w:rsid w:val="00421837"/>
    <w:rsid w:val="004221E8"/>
    <w:rsid w:val="0042259D"/>
    <w:rsid w:val="0042400F"/>
    <w:rsid w:val="004375CA"/>
    <w:rsid w:val="0044160E"/>
    <w:rsid w:val="004417AE"/>
    <w:rsid w:val="0044394E"/>
    <w:rsid w:val="004458B7"/>
    <w:rsid w:val="004468EC"/>
    <w:rsid w:val="0045307E"/>
    <w:rsid w:val="00454374"/>
    <w:rsid w:val="00460256"/>
    <w:rsid w:val="00461CB9"/>
    <w:rsid w:val="00462F0C"/>
    <w:rsid w:val="00466CB2"/>
    <w:rsid w:val="00466E8F"/>
    <w:rsid w:val="00470401"/>
    <w:rsid w:val="00471B57"/>
    <w:rsid w:val="004733E4"/>
    <w:rsid w:val="0047552A"/>
    <w:rsid w:val="00475E83"/>
    <w:rsid w:val="0047762A"/>
    <w:rsid w:val="00481BA0"/>
    <w:rsid w:val="004867DF"/>
    <w:rsid w:val="00487018"/>
    <w:rsid w:val="004923F1"/>
    <w:rsid w:val="004942C8"/>
    <w:rsid w:val="0049462D"/>
    <w:rsid w:val="0049590A"/>
    <w:rsid w:val="004A1747"/>
    <w:rsid w:val="004A1D84"/>
    <w:rsid w:val="004A5C5E"/>
    <w:rsid w:val="004B4C17"/>
    <w:rsid w:val="004B668F"/>
    <w:rsid w:val="004B781F"/>
    <w:rsid w:val="004C1F76"/>
    <w:rsid w:val="004C2224"/>
    <w:rsid w:val="004C2B97"/>
    <w:rsid w:val="004C2CF9"/>
    <w:rsid w:val="004C2EE1"/>
    <w:rsid w:val="004C40C6"/>
    <w:rsid w:val="004C4996"/>
    <w:rsid w:val="004C5E2D"/>
    <w:rsid w:val="004D336E"/>
    <w:rsid w:val="004D62AA"/>
    <w:rsid w:val="004D62C5"/>
    <w:rsid w:val="004D6F5E"/>
    <w:rsid w:val="004E027A"/>
    <w:rsid w:val="004E19C7"/>
    <w:rsid w:val="004E668E"/>
    <w:rsid w:val="004F1CC3"/>
    <w:rsid w:val="004F7E96"/>
    <w:rsid w:val="0050303E"/>
    <w:rsid w:val="00503597"/>
    <w:rsid w:val="00504BF1"/>
    <w:rsid w:val="005058D4"/>
    <w:rsid w:val="00510DAE"/>
    <w:rsid w:val="00514539"/>
    <w:rsid w:val="00515980"/>
    <w:rsid w:val="00516025"/>
    <w:rsid w:val="005265F6"/>
    <w:rsid w:val="00531A06"/>
    <w:rsid w:val="00532F63"/>
    <w:rsid w:val="00534AF3"/>
    <w:rsid w:val="0054126A"/>
    <w:rsid w:val="005449C2"/>
    <w:rsid w:val="00545C20"/>
    <w:rsid w:val="00546BDB"/>
    <w:rsid w:val="00550046"/>
    <w:rsid w:val="00550134"/>
    <w:rsid w:val="0055147A"/>
    <w:rsid w:val="00551639"/>
    <w:rsid w:val="005519E4"/>
    <w:rsid w:val="00552ECF"/>
    <w:rsid w:val="00565761"/>
    <w:rsid w:val="005668F6"/>
    <w:rsid w:val="005742E2"/>
    <w:rsid w:val="005755CD"/>
    <w:rsid w:val="0058210E"/>
    <w:rsid w:val="005A2596"/>
    <w:rsid w:val="005A34DC"/>
    <w:rsid w:val="005A5C97"/>
    <w:rsid w:val="005B01CE"/>
    <w:rsid w:val="005B0E53"/>
    <w:rsid w:val="005B6D52"/>
    <w:rsid w:val="005C114D"/>
    <w:rsid w:val="005C132B"/>
    <w:rsid w:val="005C1350"/>
    <w:rsid w:val="005C3BE1"/>
    <w:rsid w:val="005C3C9C"/>
    <w:rsid w:val="005C3F64"/>
    <w:rsid w:val="005C4566"/>
    <w:rsid w:val="005D2501"/>
    <w:rsid w:val="005E2FDE"/>
    <w:rsid w:val="005E671F"/>
    <w:rsid w:val="005F0572"/>
    <w:rsid w:val="005F24BB"/>
    <w:rsid w:val="005F3090"/>
    <w:rsid w:val="005F54FA"/>
    <w:rsid w:val="005F7135"/>
    <w:rsid w:val="00604F9F"/>
    <w:rsid w:val="00606BA7"/>
    <w:rsid w:val="006124C0"/>
    <w:rsid w:val="00617F05"/>
    <w:rsid w:val="00632846"/>
    <w:rsid w:val="00636878"/>
    <w:rsid w:val="00636B38"/>
    <w:rsid w:val="00641BB6"/>
    <w:rsid w:val="00641EFF"/>
    <w:rsid w:val="00651660"/>
    <w:rsid w:val="006517AF"/>
    <w:rsid w:val="00652D7B"/>
    <w:rsid w:val="006550AB"/>
    <w:rsid w:val="00656429"/>
    <w:rsid w:val="00656C63"/>
    <w:rsid w:val="00660AB2"/>
    <w:rsid w:val="00663664"/>
    <w:rsid w:val="00664AC6"/>
    <w:rsid w:val="00667286"/>
    <w:rsid w:val="0067193E"/>
    <w:rsid w:val="006720AD"/>
    <w:rsid w:val="006736BB"/>
    <w:rsid w:val="00674960"/>
    <w:rsid w:val="00676C03"/>
    <w:rsid w:val="006833AE"/>
    <w:rsid w:val="006849F5"/>
    <w:rsid w:val="00693007"/>
    <w:rsid w:val="006A0E1B"/>
    <w:rsid w:val="006A1B8D"/>
    <w:rsid w:val="006A366E"/>
    <w:rsid w:val="006A3D99"/>
    <w:rsid w:val="006A57DF"/>
    <w:rsid w:val="006B11C6"/>
    <w:rsid w:val="006B40D5"/>
    <w:rsid w:val="006B463F"/>
    <w:rsid w:val="006B5C29"/>
    <w:rsid w:val="006C25CC"/>
    <w:rsid w:val="006C4DA5"/>
    <w:rsid w:val="006C6524"/>
    <w:rsid w:val="006C77D7"/>
    <w:rsid w:val="006C7B16"/>
    <w:rsid w:val="006D162C"/>
    <w:rsid w:val="006D60C4"/>
    <w:rsid w:val="006D6900"/>
    <w:rsid w:val="006D7564"/>
    <w:rsid w:val="006E60DE"/>
    <w:rsid w:val="006E7821"/>
    <w:rsid w:val="006E7E3F"/>
    <w:rsid w:val="006F39DF"/>
    <w:rsid w:val="007008FA"/>
    <w:rsid w:val="00701759"/>
    <w:rsid w:val="007019B4"/>
    <w:rsid w:val="00706C13"/>
    <w:rsid w:val="00710574"/>
    <w:rsid w:val="00716C0F"/>
    <w:rsid w:val="007223C3"/>
    <w:rsid w:val="00722C5D"/>
    <w:rsid w:val="0072385A"/>
    <w:rsid w:val="0073491E"/>
    <w:rsid w:val="007350E2"/>
    <w:rsid w:val="0073571E"/>
    <w:rsid w:val="007413F5"/>
    <w:rsid w:val="0074308A"/>
    <w:rsid w:val="007523F6"/>
    <w:rsid w:val="00755A2A"/>
    <w:rsid w:val="00755C34"/>
    <w:rsid w:val="007671BE"/>
    <w:rsid w:val="00782A98"/>
    <w:rsid w:val="00782B91"/>
    <w:rsid w:val="00783C9A"/>
    <w:rsid w:val="007843F3"/>
    <w:rsid w:val="007866EE"/>
    <w:rsid w:val="00787FE5"/>
    <w:rsid w:val="00792D92"/>
    <w:rsid w:val="00794E5F"/>
    <w:rsid w:val="007A3A29"/>
    <w:rsid w:val="007A3B31"/>
    <w:rsid w:val="007B412B"/>
    <w:rsid w:val="007B51ED"/>
    <w:rsid w:val="007B7814"/>
    <w:rsid w:val="007C02D6"/>
    <w:rsid w:val="007C1D64"/>
    <w:rsid w:val="007C223F"/>
    <w:rsid w:val="007C2F76"/>
    <w:rsid w:val="007C2FBE"/>
    <w:rsid w:val="007C7D78"/>
    <w:rsid w:val="007D44BD"/>
    <w:rsid w:val="007D48C2"/>
    <w:rsid w:val="007D4A8F"/>
    <w:rsid w:val="007D4F01"/>
    <w:rsid w:val="007D4F17"/>
    <w:rsid w:val="007D7279"/>
    <w:rsid w:val="007E3095"/>
    <w:rsid w:val="007F14F5"/>
    <w:rsid w:val="007F3018"/>
    <w:rsid w:val="007F3490"/>
    <w:rsid w:val="007F4ABD"/>
    <w:rsid w:val="007F5BA9"/>
    <w:rsid w:val="007F79C0"/>
    <w:rsid w:val="007F7E35"/>
    <w:rsid w:val="00801A27"/>
    <w:rsid w:val="008035B5"/>
    <w:rsid w:val="008043C4"/>
    <w:rsid w:val="00810AF4"/>
    <w:rsid w:val="008124B5"/>
    <w:rsid w:val="00812ECC"/>
    <w:rsid w:val="008131FB"/>
    <w:rsid w:val="00813757"/>
    <w:rsid w:val="00813ACC"/>
    <w:rsid w:val="00816484"/>
    <w:rsid w:val="00816642"/>
    <w:rsid w:val="0082416F"/>
    <w:rsid w:val="0082502F"/>
    <w:rsid w:val="008257CD"/>
    <w:rsid w:val="00836B5D"/>
    <w:rsid w:val="008370D7"/>
    <w:rsid w:val="008371D3"/>
    <w:rsid w:val="00840BE7"/>
    <w:rsid w:val="008524D5"/>
    <w:rsid w:val="00853B78"/>
    <w:rsid w:val="00861014"/>
    <w:rsid w:val="00862A87"/>
    <w:rsid w:val="00862F8D"/>
    <w:rsid w:val="00865FB0"/>
    <w:rsid w:val="00866DAF"/>
    <w:rsid w:val="0086792E"/>
    <w:rsid w:val="00867C9E"/>
    <w:rsid w:val="0087342F"/>
    <w:rsid w:val="00875428"/>
    <w:rsid w:val="008766F3"/>
    <w:rsid w:val="008775F8"/>
    <w:rsid w:val="00881A6F"/>
    <w:rsid w:val="00881F79"/>
    <w:rsid w:val="00884A43"/>
    <w:rsid w:val="008901CA"/>
    <w:rsid w:val="00897C51"/>
    <w:rsid w:val="008A040A"/>
    <w:rsid w:val="008A13C2"/>
    <w:rsid w:val="008A1F14"/>
    <w:rsid w:val="008A7B5B"/>
    <w:rsid w:val="008B111D"/>
    <w:rsid w:val="008B2BA4"/>
    <w:rsid w:val="008C090C"/>
    <w:rsid w:val="008C0F2E"/>
    <w:rsid w:val="008C4B15"/>
    <w:rsid w:val="008C4CC6"/>
    <w:rsid w:val="008C63C0"/>
    <w:rsid w:val="008C7833"/>
    <w:rsid w:val="008D3AC9"/>
    <w:rsid w:val="008D6CD6"/>
    <w:rsid w:val="008D7E59"/>
    <w:rsid w:val="008E45F6"/>
    <w:rsid w:val="008F1745"/>
    <w:rsid w:val="008F70A0"/>
    <w:rsid w:val="008F7360"/>
    <w:rsid w:val="00903620"/>
    <w:rsid w:val="009046B9"/>
    <w:rsid w:val="00904A1A"/>
    <w:rsid w:val="00906318"/>
    <w:rsid w:val="00913FB9"/>
    <w:rsid w:val="009149EA"/>
    <w:rsid w:val="00914CA3"/>
    <w:rsid w:val="00915645"/>
    <w:rsid w:val="00925379"/>
    <w:rsid w:val="00930184"/>
    <w:rsid w:val="00931E8C"/>
    <w:rsid w:val="00933FC4"/>
    <w:rsid w:val="009403E2"/>
    <w:rsid w:val="00943E67"/>
    <w:rsid w:val="00946134"/>
    <w:rsid w:val="00946EE2"/>
    <w:rsid w:val="009470BD"/>
    <w:rsid w:val="009507AB"/>
    <w:rsid w:val="009518D5"/>
    <w:rsid w:val="00951A76"/>
    <w:rsid w:val="0095225D"/>
    <w:rsid w:val="00952D8D"/>
    <w:rsid w:val="00952E1B"/>
    <w:rsid w:val="00954187"/>
    <w:rsid w:val="009553FA"/>
    <w:rsid w:val="00964A88"/>
    <w:rsid w:val="00966A37"/>
    <w:rsid w:val="00977408"/>
    <w:rsid w:val="009778C6"/>
    <w:rsid w:val="009810E0"/>
    <w:rsid w:val="0098143F"/>
    <w:rsid w:val="0098330D"/>
    <w:rsid w:val="00987DD2"/>
    <w:rsid w:val="00990147"/>
    <w:rsid w:val="00991B74"/>
    <w:rsid w:val="00996EF2"/>
    <w:rsid w:val="00997956"/>
    <w:rsid w:val="00997E66"/>
    <w:rsid w:val="009A1328"/>
    <w:rsid w:val="009A13D3"/>
    <w:rsid w:val="009A3BBF"/>
    <w:rsid w:val="009A4B8C"/>
    <w:rsid w:val="009A5EA0"/>
    <w:rsid w:val="009A7C06"/>
    <w:rsid w:val="009A7E9B"/>
    <w:rsid w:val="009B671C"/>
    <w:rsid w:val="009C2BC9"/>
    <w:rsid w:val="009C45A5"/>
    <w:rsid w:val="009D1EC5"/>
    <w:rsid w:val="009D26C3"/>
    <w:rsid w:val="009D28A1"/>
    <w:rsid w:val="009D2F63"/>
    <w:rsid w:val="009D303B"/>
    <w:rsid w:val="009D311E"/>
    <w:rsid w:val="009D40E9"/>
    <w:rsid w:val="009D48D0"/>
    <w:rsid w:val="009D6CCE"/>
    <w:rsid w:val="009E06B3"/>
    <w:rsid w:val="009E7CFD"/>
    <w:rsid w:val="009E7FAE"/>
    <w:rsid w:val="009F0A9A"/>
    <w:rsid w:val="00A020B7"/>
    <w:rsid w:val="00A027A8"/>
    <w:rsid w:val="00A0761A"/>
    <w:rsid w:val="00A07C4F"/>
    <w:rsid w:val="00A133CF"/>
    <w:rsid w:val="00A135CA"/>
    <w:rsid w:val="00A1726F"/>
    <w:rsid w:val="00A2106B"/>
    <w:rsid w:val="00A231EB"/>
    <w:rsid w:val="00A23BB9"/>
    <w:rsid w:val="00A24602"/>
    <w:rsid w:val="00A254F8"/>
    <w:rsid w:val="00A314EB"/>
    <w:rsid w:val="00A33AF3"/>
    <w:rsid w:val="00A353DC"/>
    <w:rsid w:val="00A401EC"/>
    <w:rsid w:val="00A41B3F"/>
    <w:rsid w:val="00A420C5"/>
    <w:rsid w:val="00A46CDA"/>
    <w:rsid w:val="00A47D0F"/>
    <w:rsid w:val="00A517F6"/>
    <w:rsid w:val="00A52B6B"/>
    <w:rsid w:val="00A536EC"/>
    <w:rsid w:val="00A56769"/>
    <w:rsid w:val="00A56FF0"/>
    <w:rsid w:val="00A57D1F"/>
    <w:rsid w:val="00A57FB7"/>
    <w:rsid w:val="00A610E6"/>
    <w:rsid w:val="00A64A76"/>
    <w:rsid w:val="00A6548A"/>
    <w:rsid w:val="00A66402"/>
    <w:rsid w:val="00A67E63"/>
    <w:rsid w:val="00A7622A"/>
    <w:rsid w:val="00A82EF6"/>
    <w:rsid w:val="00A86F4C"/>
    <w:rsid w:val="00A87822"/>
    <w:rsid w:val="00A96016"/>
    <w:rsid w:val="00AA0979"/>
    <w:rsid w:val="00AA3B5F"/>
    <w:rsid w:val="00AB1FD1"/>
    <w:rsid w:val="00AB6AB9"/>
    <w:rsid w:val="00AB71FC"/>
    <w:rsid w:val="00AC352A"/>
    <w:rsid w:val="00AC501A"/>
    <w:rsid w:val="00AC51AA"/>
    <w:rsid w:val="00AC5F35"/>
    <w:rsid w:val="00AC6927"/>
    <w:rsid w:val="00AC7D35"/>
    <w:rsid w:val="00AD04AC"/>
    <w:rsid w:val="00AD094F"/>
    <w:rsid w:val="00AD0D37"/>
    <w:rsid w:val="00AD1207"/>
    <w:rsid w:val="00AD4ABF"/>
    <w:rsid w:val="00AD6D7B"/>
    <w:rsid w:val="00AE034B"/>
    <w:rsid w:val="00AE18E5"/>
    <w:rsid w:val="00AE517B"/>
    <w:rsid w:val="00AE6C8C"/>
    <w:rsid w:val="00AE7533"/>
    <w:rsid w:val="00AF0244"/>
    <w:rsid w:val="00AF42FA"/>
    <w:rsid w:val="00AF6751"/>
    <w:rsid w:val="00AF707F"/>
    <w:rsid w:val="00B00477"/>
    <w:rsid w:val="00B00695"/>
    <w:rsid w:val="00B0332E"/>
    <w:rsid w:val="00B03B4B"/>
    <w:rsid w:val="00B04EE5"/>
    <w:rsid w:val="00B056E8"/>
    <w:rsid w:val="00B10F4B"/>
    <w:rsid w:val="00B13458"/>
    <w:rsid w:val="00B2242E"/>
    <w:rsid w:val="00B24589"/>
    <w:rsid w:val="00B26CB8"/>
    <w:rsid w:val="00B3043D"/>
    <w:rsid w:val="00B31FAC"/>
    <w:rsid w:val="00B33017"/>
    <w:rsid w:val="00B34E36"/>
    <w:rsid w:val="00B35241"/>
    <w:rsid w:val="00B43E75"/>
    <w:rsid w:val="00B4523F"/>
    <w:rsid w:val="00B45B1D"/>
    <w:rsid w:val="00B46F30"/>
    <w:rsid w:val="00B502ED"/>
    <w:rsid w:val="00B51AB3"/>
    <w:rsid w:val="00B549B8"/>
    <w:rsid w:val="00B54CA5"/>
    <w:rsid w:val="00B65CF9"/>
    <w:rsid w:val="00B70F1F"/>
    <w:rsid w:val="00B727DD"/>
    <w:rsid w:val="00B76A0E"/>
    <w:rsid w:val="00B968A9"/>
    <w:rsid w:val="00BA1F2D"/>
    <w:rsid w:val="00BA533F"/>
    <w:rsid w:val="00BA74F4"/>
    <w:rsid w:val="00BB13FD"/>
    <w:rsid w:val="00BB2F7A"/>
    <w:rsid w:val="00BB3072"/>
    <w:rsid w:val="00BB5090"/>
    <w:rsid w:val="00BC3D32"/>
    <w:rsid w:val="00BC59C8"/>
    <w:rsid w:val="00BD39AF"/>
    <w:rsid w:val="00BD39B4"/>
    <w:rsid w:val="00BD54F5"/>
    <w:rsid w:val="00BE0272"/>
    <w:rsid w:val="00BE70F3"/>
    <w:rsid w:val="00BF1133"/>
    <w:rsid w:val="00BF220B"/>
    <w:rsid w:val="00C0421F"/>
    <w:rsid w:val="00C0477A"/>
    <w:rsid w:val="00C0613A"/>
    <w:rsid w:val="00C12529"/>
    <w:rsid w:val="00C16582"/>
    <w:rsid w:val="00C16B18"/>
    <w:rsid w:val="00C17516"/>
    <w:rsid w:val="00C226DA"/>
    <w:rsid w:val="00C234F5"/>
    <w:rsid w:val="00C276B0"/>
    <w:rsid w:val="00C32B04"/>
    <w:rsid w:val="00C3440A"/>
    <w:rsid w:val="00C35342"/>
    <w:rsid w:val="00C35AB7"/>
    <w:rsid w:val="00C35ABE"/>
    <w:rsid w:val="00C35C2A"/>
    <w:rsid w:val="00C360A8"/>
    <w:rsid w:val="00C375DF"/>
    <w:rsid w:val="00C43D86"/>
    <w:rsid w:val="00C46C6B"/>
    <w:rsid w:val="00C522AB"/>
    <w:rsid w:val="00C528D4"/>
    <w:rsid w:val="00C53001"/>
    <w:rsid w:val="00C53A12"/>
    <w:rsid w:val="00C61EDF"/>
    <w:rsid w:val="00C622B7"/>
    <w:rsid w:val="00C66489"/>
    <w:rsid w:val="00C70147"/>
    <w:rsid w:val="00C731F0"/>
    <w:rsid w:val="00C77299"/>
    <w:rsid w:val="00C85108"/>
    <w:rsid w:val="00C852A2"/>
    <w:rsid w:val="00C86CAE"/>
    <w:rsid w:val="00C951AC"/>
    <w:rsid w:val="00C95E1C"/>
    <w:rsid w:val="00CA0196"/>
    <w:rsid w:val="00CA43B2"/>
    <w:rsid w:val="00CB00EE"/>
    <w:rsid w:val="00CB181B"/>
    <w:rsid w:val="00CB1CD3"/>
    <w:rsid w:val="00CB6590"/>
    <w:rsid w:val="00CB7397"/>
    <w:rsid w:val="00CC1C9F"/>
    <w:rsid w:val="00CC2F15"/>
    <w:rsid w:val="00CC2F7E"/>
    <w:rsid w:val="00CC74F8"/>
    <w:rsid w:val="00CD10B6"/>
    <w:rsid w:val="00CD241A"/>
    <w:rsid w:val="00CD567C"/>
    <w:rsid w:val="00CD616A"/>
    <w:rsid w:val="00CE00F9"/>
    <w:rsid w:val="00CE267B"/>
    <w:rsid w:val="00CE7720"/>
    <w:rsid w:val="00CF06E6"/>
    <w:rsid w:val="00CF20B5"/>
    <w:rsid w:val="00CF219B"/>
    <w:rsid w:val="00CF61CF"/>
    <w:rsid w:val="00CF715A"/>
    <w:rsid w:val="00CF7518"/>
    <w:rsid w:val="00D03C0A"/>
    <w:rsid w:val="00D133C1"/>
    <w:rsid w:val="00D14473"/>
    <w:rsid w:val="00D14A67"/>
    <w:rsid w:val="00D14B41"/>
    <w:rsid w:val="00D1746D"/>
    <w:rsid w:val="00D21283"/>
    <w:rsid w:val="00D2181A"/>
    <w:rsid w:val="00D21AA7"/>
    <w:rsid w:val="00D314D2"/>
    <w:rsid w:val="00D31B4F"/>
    <w:rsid w:val="00D41CA2"/>
    <w:rsid w:val="00D4391A"/>
    <w:rsid w:val="00D459BE"/>
    <w:rsid w:val="00D628ED"/>
    <w:rsid w:val="00D64A37"/>
    <w:rsid w:val="00D66F91"/>
    <w:rsid w:val="00D70979"/>
    <w:rsid w:val="00D71F58"/>
    <w:rsid w:val="00D72CE0"/>
    <w:rsid w:val="00D74D9B"/>
    <w:rsid w:val="00D756E4"/>
    <w:rsid w:val="00D77BD2"/>
    <w:rsid w:val="00D82530"/>
    <w:rsid w:val="00D828E1"/>
    <w:rsid w:val="00D84D3B"/>
    <w:rsid w:val="00D84F01"/>
    <w:rsid w:val="00D93E31"/>
    <w:rsid w:val="00DA07AC"/>
    <w:rsid w:val="00DA25B4"/>
    <w:rsid w:val="00DA4302"/>
    <w:rsid w:val="00DA47A3"/>
    <w:rsid w:val="00DA5EA3"/>
    <w:rsid w:val="00DB3A50"/>
    <w:rsid w:val="00DB6E8B"/>
    <w:rsid w:val="00DC1B1E"/>
    <w:rsid w:val="00DC2222"/>
    <w:rsid w:val="00DC23AD"/>
    <w:rsid w:val="00DC25B3"/>
    <w:rsid w:val="00DC2A06"/>
    <w:rsid w:val="00DC67AE"/>
    <w:rsid w:val="00DC6E4A"/>
    <w:rsid w:val="00DD1504"/>
    <w:rsid w:val="00DD1A6C"/>
    <w:rsid w:val="00DD5BB6"/>
    <w:rsid w:val="00DE044D"/>
    <w:rsid w:val="00DE66AA"/>
    <w:rsid w:val="00DF0570"/>
    <w:rsid w:val="00DF1A88"/>
    <w:rsid w:val="00DF2A59"/>
    <w:rsid w:val="00DF66BA"/>
    <w:rsid w:val="00E0306C"/>
    <w:rsid w:val="00E041B2"/>
    <w:rsid w:val="00E1060C"/>
    <w:rsid w:val="00E16FE4"/>
    <w:rsid w:val="00E208A5"/>
    <w:rsid w:val="00E2106E"/>
    <w:rsid w:val="00E23960"/>
    <w:rsid w:val="00E23FF8"/>
    <w:rsid w:val="00E2628B"/>
    <w:rsid w:val="00E31681"/>
    <w:rsid w:val="00E3554F"/>
    <w:rsid w:val="00E4224B"/>
    <w:rsid w:val="00E460C3"/>
    <w:rsid w:val="00E472E5"/>
    <w:rsid w:val="00E47513"/>
    <w:rsid w:val="00E52C03"/>
    <w:rsid w:val="00E63E97"/>
    <w:rsid w:val="00E64C81"/>
    <w:rsid w:val="00E65321"/>
    <w:rsid w:val="00E67DE9"/>
    <w:rsid w:val="00E67F22"/>
    <w:rsid w:val="00E737B0"/>
    <w:rsid w:val="00E761E7"/>
    <w:rsid w:val="00E77075"/>
    <w:rsid w:val="00E8490B"/>
    <w:rsid w:val="00E84F23"/>
    <w:rsid w:val="00E86BF9"/>
    <w:rsid w:val="00E8744A"/>
    <w:rsid w:val="00E90360"/>
    <w:rsid w:val="00E93DEF"/>
    <w:rsid w:val="00E96C96"/>
    <w:rsid w:val="00EA0285"/>
    <w:rsid w:val="00EA04EC"/>
    <w:rsid w:val="00EA157B"/>
    <w:rsid w:val="00EA2362"/>
    <w:rsid w:val="00EA6ED8"/>
    <w:rsid w:val="00EB0FCF"/>
    <w:rsid w:val="00EB2D16"/>
    <w:rsid w:val="00EB60E5"/>
    <w:rsid w:val="00EB669A"/>
    <w:rsid w:val="00ED1C3F"/>
    <w:rsid w:val="00ED2E5B"/>
    <w:rsid w:val="00ED648A"/>
    <w:rsid w:val="00ED675F"/>
    <w:rsid w:val="00EE192A"/>
    <w:rsid w:val="00EE5511"/>
    <w:rsid w:val="00EF06C4"/>
    <w:rsid w:val="00EF1CEF"/>
    <w:rsid w:val="00EF369C"/>
    <w:rsid w:val="00F0083E"/>
    <w:rsid w:val="00F03A08"/>
    <w:rsid w:val="00F03E18"/>
    <w:rsid w:val="00F1495C"/>
    <w:rsid w:val="00F1725F"/>
    <w:rsid w:val="00F202B6"/>
    <w:rsid w:val="00F24D41"/>
    <w:rsid w:val="00F30531"/>
    <w:rsid w:val="00F31096"/>
    <w:rsid w:val="00F31B3A"/>
    <w:rsid w:val="00F31F80"/>
    <w:rsid w:val="00F40A06"/>
    <w:rsid w:val="00F446BB"/>
    <w:rsid w:val="00F44B99"/>
    <w:rsid w:val="00F4545E"/>
    <w:rsid w:val="00F53E39"/>
    <w:rsid w:val="00F6066A"/>
    <w:rsid w:val="00F60B43"/>
    <w:rsid w:val="00F66522"/>
    <w:rsid w:val="00F673B9"/>
    <w:rsid w:val="00F70840"/>
    <w:rsid w:val="00F70BA1"/>
    <w:rsid w:val="00F719F2"/>
    <w:rsid w:val="00F77B6A"/>
    <w:rsid w:val="00F81352"/>
    <w:rsid w:val="00F85F1D"/>
    <w:rsid w:val="00F94A89"/>
    <w:rsid w:val="00F95391"/>
    <w:rsid w:val="00FA23E4"/>
    <w:rsid w:val="00FB1C25"/>
    <w:rsid w:val="00FB1D4A"/>
    <w:rsid w:val="00FB28DB"/>
    <w:rsid w:val="00FB383F"/>
    <w:rsid w:val="00FB4ADB"/>
    <w:rsid w:val="00FB4F61"/>
    <w:rsid w:val="00FB5142"/>
    <w:rsid w:val="00FB624E"/>
    <w:rsid w:val="00FB73D3"/>
    <w:rsid w:val="00FC1C68"/>
    <w:rsid w:val="00FC2537"/>
    <w:rsid w:val="00FC26E2"/>
    <w:rsid w:val="00FD098B"/>
    <w:rsid w:val="00FD2B6B"/>
    <w:rsid w:val="00FD4519"/>
    <w:rsid w:val="00FD79AF"/>
    <w:rsid w:val="00FE35CF"/>
    <w:rsid w:val="00FE5D79"/>
    <w:rsid w:val="00FE63E5"/>
    <w:rsid w:val="00FE762A"/>
    <w:rsid w:val="00FF372C"/>
    <w:rsid w:val="00FF4589"/>
    <w:rsid w:val="00FF5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5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5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5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3DCEA-0727-44DE-91EB-6CE5E668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1247</TotalTime>
  <Pages>8</Pages>
  <Words>1382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8833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145</cp:revision>
  <cp:lastPrinted>2005-03-03T16:15:00Z</cp:lastPrinted>
  <dcterms:created xsi:type="dcterms:W3CDTF">2014-07-01T13:17:00Z</dcterms:created>
  <dcterms:modified xsi:type="dcterms:W3CDTF">2014-09-23T19:35:00Z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