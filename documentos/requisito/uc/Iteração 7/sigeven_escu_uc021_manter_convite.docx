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Pr="002D49D9" w:rsidRDefault="00177937">
      <w:pPr>
        <w:pStyle w:val="CTMISTabela"/>
        <w:rPr>
          <w:i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6C7B16">
        <w:rPr>
          <w:rFonts w:ascii="Arial (W1)" w:hAnsi="Arial (W1)"/>
          <w:lang w:val="pt-BR"/>
        </w:rPr>
        <w:t>Sistema Gerenciador de Eventos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007BA2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 xml:space="preserve">Manter </w:t>
      </w:r>
      <w:r w:rsidR="00DD2E0D">
        <w:rPr>
          <w:lang w:val="pt-BR"/>
        </w:rPr>
        <w:t>Convite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510802">
        <w:rPr>
          <w:b/>
          <w:bCs/>
          <w:color w:val="auto"/>
          <w:sz w:val="36"/>
          <w:szCs w:val="36"/>
          <w:lang w:eastAsia="en-US"/>
        </w:rPr>
        <w:t>1.00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 w:rsidTr="006C7B16">
        <w:trPr>
          <w:trHeight w:val="362"/>
          <w:jc w:val="center"/>
        </w:trPr>
        <w:tc>
          <w:tcPr>
            <w:tcW w:w="1639" w:type="dxa"/>
          </w:tcPr>
          <w:p w:rsidR="00074427" w:rsidRPr="00873131" w:rsidRDefault="00DD2E0D" w:rsidP="00DD2E0D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22</w:t>
            </w:r>
            <w:r w:rsidR="00A1726F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7</w:t>
            </w:r>
            <w:r w:rsidR="00A1726F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074427" w:rsidRPr="00873131" w:rsidRDefault="00265C89" w:rsidP="005C5C77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1C765D">
              <w:rPr>
                <w:b w:val="0"/>
                <w:lang w:val="pt-BR"/>
              </w:rPr>
              <w:t>0</w:t>
            </w:r>
            <w:r w:rsidR="006C7B16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B54CA5" w:rsidP="005C5C77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documento.</w:t>
            </w:r>
          </w:p>
        </w:tc>
        <w:tc>
          <w:tcPr>
            <w:tcW w:w="2040" w:type="dxa"/>
          </w:tcPr>
          <w:p w:rsidR="00074427" w:rsidRDefault="00A1726F" w:rsidP="005C5C77">
            <w:pPr>
              <w:pStyle w:val="CTMISTabela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Reyla </w:t>
            </w:r>
            <w:r w:rsidR="00FD79AF">
              <w:rPr>
                <w:b w:val="0"/>
              </w:rPr>
              <w:t>Rosa</w:t>
            </w:r>
          </w:p>
          <w:p w:rsidR="002D49D9" w:rsidRPr="00873131" w:rsidRDefault="002D49D9" w:rsidP="005C5C77">
            <w:pPr>
              <w:pStyle w:val="CTMISTabela"/>
              <w:spacing w:before="0" w:after="0"/>
              <w:rPr>
                <w:b w:val="0"/>
              </w:rPr>
            </w:pPr>
          </w:p>
        </w:tc>
      </w:tr>
      <w:tr w:rsidR="00A06168" w:rsidTr="006C7B16">
        <w:trPr>
          <w:trHeight w:val="362"/>
          <w:jc w:val="center"/>
        </w:trPr>
        <w:tc>
          <w:tcPr>
            <w:tcW w:w="1639" w:type="dxa"/>
          </w:tcPr>
          <w:p w:rsidR="00A06168" w:rsidRDefault="00A06168" w:rsidP="00DD2E0D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24/07/2014</w:t>
            </w:r>
          </w:p>
        </w:tc>
        <w:tc>
          <w:tcPr>
            <w:tcW w:w="960" w:type="dxa"/>
          </w:tcPr>
          <w:p w:rsidR="00A06168" w:rsidRDefault="00A06168" w:rsidP="005C5C77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06168" w:rsidRDefault="00A06168" w:rsidP="005C5C77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</w:tcPr>
          <w:p w:rsidR="00A06168" w:rsidRDefault="00A06168" w:rsidP="005C5C77">
            <w:pPr>
              <w:pStyle w:val="CTMISTabela"/>
              <w:spacing w:before="0" w:after="0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F53C9A" w:rsidTr="006C7B16">
        <w:trPr>
          <w:trHeight w:val="362"/>
          <w:jc w:val="center"/>
        </w:trPr>
        <w:tc>
          <w:tcPr>
            <w:tcW w:w="1639" w:type="dxa"/>
          </w:tcPr>
          <w:p w:rsidR="00F53C9A" w:rsidRDefault="00F53C9A" w:rsidP="00DD2E0D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27/08/2014</w:t>
            </w:r>
          </w:p>
        </w:tc>
        <w:tc>
          <w:tcPr>
            <w:tcW w:w="960" w:type="dxa"/>
          </w:tcPr>
          <w:p w:rsidR="00F53C9A" w:rsidRDefault="00F53C9A" w:rsidP="005C5C77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53C9A" w:rsidRDefault="00F53C9A" w:rsidP="005C5C77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parecer técnico.</w:t>
            </w:r>
          </w:p>
        </w:tc>
        <w:tc>
          <w:tcPr>
            <w:tcW w:w="2040" w:type="dxa"/>
          </w:tcPr>
          <w:p w:rsidR="00F53C9A" w:rsidRDefault="00F53C9A" w:rsidP="005C5C77">
            <w:pPr>
              <w:pStyle w:val="CTMISTabela"/>
              <w:spacing w:before="0" w:after="0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060830" w:rsidTr="006C7B16">
        <w:trPr>
          <w:trHeight w:val="362"/>
          <w:jc w:val="center"/>
        </w:trPr>
        <w:tc>
          <w:tcPr>
            <w:tcW w:w="1639" w:type="dxa"/>
          </w:tcPr>
          <w:p w:rsidR="00060830" w:rsidRDefault="00060830" w:rsidP="00DD2E0D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11/09/2014</w:t>
            </w:r>
          </w:p>
        </w:tc>
        <w:tc>
          <w:tcPr>
            <w:tcW w:w="960" w:type="dxa"/>
          </w:tcPr>
          <w:p w:rsidR="00060830" w:rsidRDefault="00060830" w:rsidP="005C5C77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60830" w:rsidRDefault="00060830" w:rsidP="005C5C77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Alterações conforme solicitações da RSI.</w:t>
            </w:r>
          </w:p>
        </w:tc>
        <w:tc>
          <w:tcPr>
            <w:tcW w:w="2040" w:type="dxa"/>
          </w:tcPr>
          <w:p w:rsidR="00060830" w:rsidRDefault="00060830" w:rsidP="005C5C77">
            <w:pPr>
              <w:pStyle w:val="CTMISTabela"/>
              <w:spacing w:before="0" w:after="0"/>
              <w:rPr>
                <w:b w:val="0"/>
              </w:rPr>
            </w:pPr>
            <w:r>
              <w:rPr>
                <w:b w:val="0"/>
              </w:rPr>
              <w:t>Reyla Rosa</w:t>
            </w:r>
          </w:p>
        </w:tc>
      </w:tr>
      <w:tr w:rsidR="00510802" w:rsidTr="006C7B16">
        <w:trPr>
          <w:trHeight w:val="362"/>
          <w:jc w:val="center"/>
        </w:trPr>
        <w:tc>
          <w:tcPr>
            <w:tcW w:w="1639" w:type="dxa"/>
          </w:tcPr>
          <w:p w:rsidR="00510802" w:rsidRDefault="00510802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23/09/2014</w:t>
            </w:r>
          </w:p>
        </w:tc>
        <w:tc>
          <w:tcPr>
            <w:tcW w:w="960" w:type="dxa"/>
          </w:tcPr>
          <w:p w:rsidR="00510802" w:rsidRDefault="00510802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10802" w:rsidRDefault="00510802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conforme parecer técnico do líder técnico.</w:t>
            </w:r>
          </w:p>
          <w:p w:rsidR="00510802" w:rsidRDefault="00510802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510802" w:rsidRDefault="00510802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</w:tbl>
    <w:p w:rsidR="00074427" w:rsidRDefault="00074427" w:rsidP="00074427">
      <w:pPr>
        <w:pStyle w:val="Ttulo"/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AF003F" w:rsidRDefault="00231E2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231E21">
        <w:fldChar w:fldCharType="begin"/>
      </w:r>
      <w:r w:rsidR="00177937">
        <w:instrText xml:space="preserve"> TOC \o "1-3" \h \z </w:instrText>
      </w:r>
      <w:r w:rsidRPr="00231E21">
        <w:fldChar w:fldCharType="separate"/>
      </w:r>
      <w:hyperlink w:anchor="_Toc394499895" w:history="1">
        <w:r w:rsidR="00AF003F" w:rsidRPr="00857B8B">
          <w:rPr>
            <w:rStyle w:val="Hyperlink"/>
            <w:noProof/>
          </w:rPr>
          <w:t>1.</w:t>
        </w:r>
        <w:r w:rsidR="00AF00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F003F" w:rsidRPr="00857B8B">
          <w:rPr>
            <w:rStyle w:val="Hyperlink"/>
            <w:noProof/>
          </w:rPr>
          <w:t>INTRODUÇÃO</w:t>
        </w:r>
        <w:r w:rsidR="00AF0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03F">
          <w:rPr>
            <w:noProof/>
            <w:webHidden/>
          </w:rPr>
          <w:instrText xml:space="preserve"> PAGEREF _Toc394499895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0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003F" w:rsidRDefault="00231E2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896" w:history="1">
        <w:r w:rsidR="00AF003F" w:rsidRPr="00857B8B">
          <w:rPr>
            <w:rStyle w:val="Hyperlink"/>
            <w:noProof/>
          </w:rPr>
          <w:t>2.</w:t>
        </w:r>
        <w:r w:rsidR="00AF00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F003F" w:rsidRPr="00857B8B">
          <w:rPr>
            <w:rStyle w:val="Hyperlink"/>
            <w:noProof/>
          </w:rPr>
          <w:t>ATORES</w:t>
        </w:r>
        <w:r w:rsidR="00AF0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03F">
          <w:rPr>
            <w:noProof/>
            <w:webHidden/>
          </w:rPr>
          <w:instrText xml:space="preserve"> PAGEREF _Toc394499896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0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003F" w:rsidRDefault="00231E2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897" w:history="1">
        <w:r w:rsidR="00AF003F" w:rsidRPr="00857B8B">
          <w:rPr>
            <w:rStyle w:val="Hyperlink"/>
            <w:noProof/>
          </w:rPr>
          <w:t>3.</w:t>
        </w:r>
        <w:r w:rsidR="00AF00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F003F" w:rsidRPr="00857B8B">
          <w:rPr>
            <w:rStyle w:val="Hyperlink"/>
            <w:noProof/>
          </w:rPr>
          <w:t>INTERESSADOS E INTERESSES</w:t>
        </w:r>
        <w:r w:rsidR="00AF0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03F">
          <w:rPr>
            <w:noProof/>
            <w:webHidden/>
          </w:rPr>
          <w:instrText xml:space="preserve"> PAGEREF _Toc394499897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0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003F" w:rsidRDefault="00231E2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898" w:history="1">
        <w:r w:rsidR="00AF003F" w:rsidRPr="00857B8B">
          <w:rPr>
            <w:rStyle w:val="Hyperlink"/>
            <w:noProof/>
          </w:rPr>
          <w:t>4.</w:t>
        </w:r>
        <w:r w:rsidR="00AF00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F003F" w:rsidRPr="00857B8B">
          <w:rPr>
            <w:rStyle w:val="Hyperlink"/>
            <w:noProof/>
          </w:rPr>
          <w:t>PRÉ-CONDIÇÕES</w:t>
        </w:r>
        <w:r w:rsidR="00AF0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03F">
          <w:rPr>
            <w:noProof/>
            <w:webHidden/>
          </w:rPr>
          <w:instrText xml:space="preserve"> PAGEREF _Toc394499898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0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003F" w:rsidRDefault="00231E2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899" w:history="1">
        <w:r w:rsidR="00AF003F" w:rsidRPr="00857B8B">
          <w:rPr>
            <w:rStyle w:val="Hyperlink"/>
            <w:noProof/>
          </w:rPr>
          <w:t>5.</w:t>
        </w:r>
        <w:r w:rsidR="00AF00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F003F" w:rsidRPr="00857B8B">
          <w:rPr>
            <w:rStyle w:val="Hyperlink"/>
            <w:noProof/>
          </w:rPr>
          <w:t>GARANTIA DE SUCESSO (PÓS-CONDIÇÕES)</w:t>
        </w:r>
        <w:r w:rsidR="00AF0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03F">
          <w:rPr>
            <w:noProof/>
            <w:webHidden/>
          </w:rPr>
          <w:instrText xml:space="preserve"> PAGEREF _Toc394499899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0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003F" w:rsidRDefault="00231E2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900" w:history="1">
        <w:r w:rsidR="00AF003F" w:rsidRPr="00857B8B">
          <w:rPr>
            <w:rStyle w:val="Hyperlink"/>
            <w:noProof/>
          </w:rPr>
          <w:t>6.</w:t>
        </w:r>
        <w:r w:rsidR="00AF00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F003F" w:rsidRPr="00857B8B">
          <w:rPr>
            <w:rStyle w:val="Hyperlink"/>
            <w:noProof/>
          </w:rPr>
          <w:t>FLUXO PRINCIPAL</w:t>
        </w:r>
        <w:r w:rsidR="00AF0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03F">
          <w:rPr>
            <w:noProof/>
            <w:webHidden/>
          </w:rPr>
          <w:instrText xml:space="preserve"> PAGEREF _Toc394499900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0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003F" w:rsidRDefault="00231E2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901" w:history="1">
        <w:r w:rsidR="00AF003F" w:rsidRPr="00857B8B">
          <w:rPr>
            <w:rStyle w:val="Hyperlink"/>
            <w:noProof/>
          </w:rPr>
          <w:t>7.</w:t>
        </w:r>
        <w:r w:rsidR="00AF00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F003F" w:rsidRPr="00857B8B">
          <w:rPr>
            <w:rStyle w:val="Hyperlink"/>
            <w:noProof/>
          </w:rPr>
          <w:t>FLUXOS ALTERNATIVOS</w:t>
        </w:r>
        <w:r w:rsidR="00AF0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03F">
          <w:rPr>
            <w:noProof/>
            <w:webHidden/>
          </w:rPr>
          <w:instrText xml:space="preserve"> PAGEREF _Toc394499901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03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003F" w:rsidRDefault="00231E2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902" w:history="1">
        <w:r w:rsidR="00AF003F" w:rsidRPr="00857B8B">
          <w:rPr>
            <w:rStyle w:val="Hyperlink"/>
            <w:noProof/>
          </w:rPr>
          <w:t>8.</w:t>
        </w:r>
        <w:r w:rsidR="00AF00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F003F" w:rsidRPr="00857B8B">
          <w:rPr>
            <w:rStyle w:val="Hyperlink"/>
            <w:noProof/>
          </w:rPr>
          <w:t>FLUXOS DE EXCEÇÃO</w:t>
        </w:r>
        <w:r w:rsidR="00AF0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03F">
          <w:rPr>
            <w:noProof/>
            <w:webHidden/>
          </w:rPr>
          <w:instrText xml:space="preserve"> PAGEREF _Toc394499902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03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003F" w:rsidRDefault="00231E2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903" w:history="1">
        <w:r w:rsidR="00AF003F" w:rsidRPr="00857B8B">
          <w:rPr>
            <w:rStyle w:val="Hyperlink"/>
            <w:noProof/>
          </w:rPr>
          <w:t>9.</w:t>
        </w:r>
        <w:r w:rsidR="00AF00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F003F" w:rsidRPr="00857B8B">
          <w:rPr>
            <w:rStyle w:val="Hyperlink"/>
            <w:noProof/>
          </w:rPr>
          <w:t>PONTOS DE INCLUSÃO</w:t>
        </w:r>
        <w:r w:rsidR="00AF0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03F">
          <w:rPr>
            <w:noProof/>
            <w:webHidden/>
          </w:rPr>
          <w:instrText xml:space="preserve"> PAGEREF _Toc394499903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0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003F" w:rsidRDefault="00231E2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904" w:history="1">
        <w:r w:rsidR="00AF003F" w:rsidRPr="00857B8B">
          <w:rPr>
            <w:rStyle w:val="Hyperlink"/>
            <w:noProof/>
          </w:rPr>
          <w:t>10.</w:t>
        </w:r>
        <w:r w:rsidR="00AF00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F003F" w:rsidRPr="00857B8B">
          <w:rPr>
            <w:rStyle w:val="Hyperlink"/>
            <w:noProof/>
          </w:rPr>
          <w:t>PONTOS DE EXTENSÃO</w:t>
        </w:r>
        <w:r w:rsidR="00AF0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03F">
          <w:rPr>
            <w:noProof/>
            <w:webHidden/>
          </w:rPr>
          <w:instrText xml:space="preserve"> PAGEREF _Toc394499904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0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003F" w:rsidRDefault="00231E2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905" w:history="1">
        <w:r w:rsidR="00AF003F" w:rsidRPr="00857B8B">
          <w:rPr>
            <w:rStyle w:val="Hyperlink"/>
            <w:noProof/>
          </w:rPr>
          <w:t>11.</w:t>
        </w:r>
        <w:r w:rsidR="00AF00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F003F" w:rsidRPr="00857B8B">
          <w:rPr>
            <w:rStyle w:val="Hyperlink"/>
            <w:noProof/>
          </w:rPr>
          <w:t>FREQUÊNCIA DE OCORRÊNCIA</w:t>
        </w:r>
        <w:r w:rsidR="00AF0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03F">
          <w:rPr>
            <w:noProof/>
            <w:webHidden/>
          </w:rPr>
          <w:instrText xml:space="preserve"> PAGEREF _Toc394499905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0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003F" w:rsidRDefault="00231E2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906" w:history="1">
        <w:r w:rsidR="00AF003F" w:rsidRPr="00857B8B">
          <w:rPr>
            <w:rStyle w:val="Hyperlink"/>
            <w:noProof/>
          </w:rPr>
          <w:t>12.</w:t>
        </w:r>
        <w:r w:rsidR="00AF00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F003F" w:rsidRPr="00857B8B">
          <w:rPr>
            <w:rStyle w:val="Hyperlink"/>
            <w:noProof/>
          </w:rPr>
          <w:t>REFERÊNCIAS</w:t>
        </w:r>
        <w:r w:rsidR="00AF0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03F">
          <w:rPr>
            <w:noProof/>
            <w:webHidden/>
          </w:rPr>
          <w:instrText xml:space="preserve"> PAGEREF _Toc394499906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0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003F" w:rsidRDefault="00231E2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907" w:history="1">
        <w:r w:rsidR="00AF003F" w:rsidRPr="00857B8B">
          <w:rPr>
            <w:rStyle w:val="Hyperlink"/>
            <w:noProof/>
          </w:rPr>
          <w:t>13.</w:t>
        </w:r>
        <w:r w:rsidR="00AF00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F003F" w:rsidRPr="00857B8B">
          <w:rPr>
            <w:rStyle w:val="Hyperlink"/>
            <w:noProof/>
          </w:rPr>
          <w:t>REFERÊNCIAS BIBLIOGRÁFICAS</w:t>
        </w:r>
        <w:r w:rsidR="00AF0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03F">
          <w:rPr>
            <w:noProof/>
            <w:webHidden/>
          </w:rPr>
          <w:instrText xml:space="preserve"> PAGEREF _Toc394499907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0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003F" w:rsidRDefault="00231E2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908" w:history="1">
        <w:r w:rsidR="00AF003F" w:rsidRPr="00857B8B">
          <w:rPr>
            <w:rStyle w:val="Hyperlink"/>
            <w:noProof/>
          </w:rPr>
          <w:t>14.</w:t>
        </w:r>
        <w:r w:rsidR="00AF003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F003F" w:rsidRPr="00857B8B">
          <w:rPr>
            <w:rStyle w:val="Hyperlink"/>
            <w:noProof/>
          </w:rPr>
          <w:t>ASSINATURAS</w:t>
        </w:r>
        <w:r w:rsidR="00AF0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03F">
          <w:rPr>
            <w:noProof/>
            <w:webHidden/>
          </w:rPr>
          <w:instrText xml:space="preserve"> PAGEREF _Toc394499908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0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7937" w:rsidRDefault="00231E21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Ref393715547"/>
      <w:bookmarkStart w:id="2" w:name="_Toc394499895"/>
      <w:r>
        <w:t>INTRODUÇÃO</w:t>
      </w:r>
      <w:bookmarkEnd w:id="1"/>
      <w:bookmarkEnd w:id="2"/>
    </w:p>
    <w:p w:rsidR="005D2501" w:rsidRPr="00D64F07" w:rsidRDefault="005D2501" w:rsidP="005D250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D64F07">
        <w:rPr>
          <w:i w:val="0"/>
          <w:iCs/>
          <w:color w:val="auto"/>
          <w:sz w:val="24"/>
          <w:szCs w:val="24"/>
        </w:rPr>
        <w:t>Este caso de uso descreve a funcionalid</w:t>
      </w:r>
      <w:r>
        <w:rPr>
          <w:i w:val="0"/>
          <w:iCs/>
          <w:color w:val="auto"/>
          <w:sz w:val="24"/>
          <w:szCs w:val="24"/>
        </w:rPr>
        <w:t xml:space="preserve">ade de cadastro de </w:t>
      </w:r>
      <w:r w:rsidR="007E7D7D">
        <w:rPr>
          <w:i w:val="0"/>
          <w:iCs/>
          <w:color w:val="auto"/>
          <w:sz w:val="24"/>
          <w:szCs w:val="24"/>
        </w:rPr>
        <w:t>Convites</w:t>
      </w:r>
      <w:r w:rsidR="00884A43" w:rsidRPr="00D64F07">
        <w:rPr>
          <w:i w:val="0"/>
          <w:iCs/>
          <w:color w:val="auto"/>
          <w:sz w:val="24"/>
          <w:szCs w:val="24"/>
        </w:rPr>
        <w:t xml:space="preserve"> </w:t>
      </w:r>
      <w:r w:rsidRPr="00D64F07">
        <w:rPr>
          <w:i w:val="0"/>
          <w:iCs/>
          <w:color w:val="auto"/>
          <w:sz w:val="24"/>
          <w:szCs w:val="24"/>
        </w:rPr>
        <w:t>do Sistema, onde irá possibilitar a</w:t>
      </w:r>
      <w:r w:rsidR="000F45EB">
        <w:rPr>
          <w:i w:val="0"/>
          <w:iCs/>
          <w:color w:val="auto"/>
          <w:sz w:val="24"/>
          <w:szCs w:val="24"/>
        </w:rPr>
        <w:t xml:space="preserve"> consulta,</w:t>
      </w:r>
      <w:r w:rsidRPr="00D64F07">
        <w:rPr>
          <w:i w:val="0"/>
          <w:iCs/>
          <w:color w:val="auto"/>
          <w:sz w:val="24"/>
          <w:szCs w:val="24"/>
        </w:rPr>
        <w:t xml:space="preserve"> inclusão, alteração, exclusão e visualização dos mesmos.</w:t>
      </w:r>
    </w:p>
    <w:p w:rsidR="005D2501" w:rsidRPr="005D2501" w:rsidRDefault="005D2501" w:rsidP="005D2501"/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499896"/>
      <w:r>
        <w:t>ATOR</w:t>
      </w:r>
      <w:r w:rsidR="00516025">
        <w:t>ES</w:t>
      </w:r>
      <w:bookmarkEnd w:id="3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2D558C" w:rsidTr="00532F63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Pr="00220105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2D558C" w:rsidRPr="00220105" w:rsidRDefault="002D558C" w:rsidP="002210FD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de incluir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, alterar, visualizar, </w:t>
            </w:r>
            <w:r w:rsidR="000F45EB">
              <w:rPr>
                <w:rFonts w:eastAsia="Times New Roman" w:cs="Arial"/>
                <w:kern w:val="0"/>
                <w:sz w:val="20"/>
                <w:szCs w:val="20"/>
              </w:rPr>
              <w:t>consulta</w:t>
            </w:r>
            <w:r w:rsidR="00462ADB">
              <w:rPr>
                <w:rFonts w:eastAsia="Times New Roman" w:cs="Arial"/>
                <w:kern w:val="0"/>
                <w:sz w:val="20"/>
                <w:szCs w:val="20"/>
              </w:rPr>
              <w:t>r</w:t>
            </w:r>
            <w:r w:rsidR="000F45EB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e excluir</w:t>
            </w:r>
            <w:r w:rsidR="007C504A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 w:rsidR="005C5C77">
              <w:rPr>
                <w:rFonts w:eastAsia="Times New Roman" w:cs="Arial"/>
                <w:kern w:val="0"/>
                <w:sz w:val="20"/>
                <w:szCs w:val="20"/>
              </w:rPr>
              <w:t xml:space="preserve">os </w:t>
            </w:r>
            <w:r w:rsidR="002210FD">
              <w:rPr>
                <w:rFonts w:eastAsia="Times New Roman" w:cs="Arial"/>
                <w:kern w:val="0"/>
                <w:sz w:val="20"/>
                <w:szCs w:val="20"/>
              </w:rPr>
              <w:t>convites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no sistema.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2D558C" w:rsidRDefault="002D558C" w:rsidP="00983D1C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e consultar e visualizar os</w:t>
            </w:r>
            <w:r w:rsidR="005C5C77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 w:rsidR="00983D1C">
              <w:rPr>
                <w:rFonts w:eastAsia="Times New Roman" w:cs="Arial"/>
                <w:kern w:val="0"/>
                <w:sz w:val="20"/>
                <w:szCs w:val="20"/>
              </w:rPr>
              <w:t>ofícios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 w:rsidR="002D3976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499897"/>
      <w:r>
        <w:t>INTERESSADOS E INTERESSES</w:t>
      </w:r>
      <w:bookmarkEnd w:id="4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21516D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2D558C" w:rsidRDefault="002D558C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499898"/>
      <w:r>
        <w:t>PRÉ-CONDIÇÕES</w:t>
      </w:r>
      <w:bookmarkEnd w:id="5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o(s) perfil(is)  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4499899"/>
      <w:r>
        <w:t>GARANTIA DE SUCESSO (PÓS-CONDIÇÕES)</w:t>
      </w:r>
      <w:bookmarkStart w:id="7" w:name="_GoBack"/>
      <w:bookmarkEnd w:id="6"/>
      <w:bookmarkEnd w:id="7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987DD2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8" w:name="_Toc394499900"/>
      <w:r>
        <w:t>FLUXO PRINCIPAL</w:t>
      </w:r>
      <w:bookmarkEnd w:id="8"/>
    </w:p>
    <w:p w:rsidR="0021610E" w:rsidRDefault="00F322C4" w:rsidP="0021610E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Gerar Convite</w:t>
      </w:r>
    </w:p>
    <w:p w:rsidR="0021610E" w:rsidRPr="002D558C" w:rsidRDefault="0021610E" w:rsidP="0021610E"/>
    <w:p w:rsidR="007450CF" w:rsidRPr="007450CF" w:rsidRDefault="0021610E" w:rsidP="0021610E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  <w:szCs w:val="24"/>
        </w:rPr>
      </w:pPr>
      <w:r w:rsidRPr="007450CF">
        <w:rPr>
          <w:i w:val="0"/>
          <w:iCs/>
          <w:color w:val="auto"/>
          <w:sz w:val="24"/>
          <w:szCs w:val="24"/>
        </w:rPr>
        <w:t>Este fluxo tem início quando o ator seleciona um ou mais participante(s) e</w:t>
      </w:r>
      <w:r w:rsidR="00C1074A" w:rsidRPr="007450CF">
        <w:rPr>
          <w:i w:val="0"/>
          <w:iCs/>
          <w:color w:val="auto"/>
          <w:sz w:val="24"/>
          <w:szCs w:val="24"/>
        </w:rPr>
        <w:t xml:space="preserve"> </w:t>
      </w:r>
      <w:r w:rsidRPr="007450CF">
        <w:rPr>
          <w:i w:val="0"/>
          <w:iCs/>
          <w:color w:val="auto"/>
          <w:sz w:val="24"/>
          <w:szCs w:val="24"/>
        </w:rPr>
        <w:t>aciona a opção “</w:t>
      </w:r>
      <w:r w:rsidR="00F322C4" w:rsidRPr="007450CF">
        <w:rPr>
          <w:i w:val="0"/>
          <w:iCs/>
          <w:color w:val="auto"/>
          <w:sz w:val="24"/>
          <w:szCs w:val="24"/>
        </w:rPr>
        <w:t>Gerar</w:t>
      </w:r>
      <w:r w:rsidRPr="007450CF">
        <w:rPr>
          <w:i w:val="0"/>
          <w:iCs/>
          <w:color w:val="auto"/>
          <w:sz w:val="24"/>
          <w:szCs w:val="24"/>
        </w:rPr>
        <w:t xml:space="preserve"> </w:t>
      </w:r>
      <w:r w:rsidR="007E7D7D" w:rsidRPr="007450CF">
        <w:rPr>
          <w:i w:val="0"/>
          <w:iCs/>
          <w:color w:val="auto"/>
          <w:sz w:val="24"/>
          <w:szCs w:val="24"/>
        </w:rPr>
        <w:t>Convite</w:t>
      </w:r>
      <w:r w:rsidRPr="007450CF">
        <w:rPr>
          <w:i w:val="0"/>
          <w:iCs/>
          <w:color w:val="auto"/>
          <w:sz w:val="24"/>
          <w:szCs w:val="24"/>
        </w:rPr>
        <w:t>” na "Tela Consultar Lista de Convidados-</w:t>
      </w:r>
      <w:r w:rsidR="00132E72" w:rsidRPr="007450CF">
        <w:rPr>
          <w:i w:val="0"/>
          <w:iCs/>
          <w:color w:val="auto"/>
          <w:sz w:val="24"/>
          <w:szCs w:val="24"/>
        </w:rPr>
        <w:t xml:space="preserve"> </w:t>
      </w:r>
      <w:r w:rsidRPr="007450CF">
        <w:rPr>
          <w:i w:val="0"/>
          <w:iCs/>
          <w:color w:val="auto"/>
          <w:sz w:val="24"/>
          <w:szCs w:val="24"/>
        </w:rPr>
        <w:t>2.2.1 - U</w:t>
      </w:r>
      <w:r w:rsidR="00716B01">
        <w:rPr>
          <w:i w:val="0"/>
          <w:iCs/>
          <w:color w:val="auto"/>
          <w:sz w:val="24"/>
          <w:szCs w:val="24"/>
        </w:rPr>
        <w:t>C</w:t>
      </w:r>
      <w:r w:rsidRPr="007450CF">
        <w:rPr>
          <w:i w:val="0"/>
          <w:iCs/>
          <w:color w:val="auto"/>
          <w:sz w:val="24"/>
          <w:szCs w:val="24"/>
        </w:rPr>
        <w:t xml:space="preserve">004_Manter Lista de Convidados"; </w:t>
      </w:r>
      <w:r w:rsidRPr="007450CF">
        <w:rPr>
          <w:b/>
          <w:i w:val="0"/>
          <w:iCs/>
          <w:color w:val="auto"/>
          <w:sz w:val="24"/>
          <w:szCs w:val="24"/>
        </w:rPr>
        <w:t xml:space="preserve">[IT004] </w:t>
      </w:r>
      <w:bookmarkStart w:id="9" w:name="_Ref393715080"/>
      <w:r w:rsidR="00C04DB8">
        <w:rPr>
          <w:b/>
          <w:i w:val="0"/>
          <w:iCs/>
          <w:color w:val="auto"/>
          <w:sz w:val="24"/>
          <w:szCs w:val="24"/>
        </w:rPr>
        <w:t>[RN22-03]</w:t>
      </w:r>
    </w:p>
    <w:p w:rsidR="002B5DB7" w:rsidRDefault="0021610E" w:rsidP="0021610E">
      <w:pPr>
        <w:pStyle w:val="Instruo"/>
        <w:numPr>
          <w:ilvl w:val="0"/>
          <w:numId w:val="4"/>
        </w:numPr>
        <w:jc w:val="both"/>
        <w:rPr>
          <w:b/>
          <w:i w:val="0"/>
          <w:color w:val="auto"/>
          <w:sz w:val="24"/>
          <w:szCs w:val="24"/>
        </w:rPr>
      </w:pPr>
      <w:bookmarkStart w:id="10" w:name="_Ref393868535"/>
      <w:bookmarkStart w:id="11" w:name="_Ref393812070"/>
      <w:r w:rsidRPr="002B5DB7">
        <w:rPr>
          <w:i w:val="0"/>
          <w:iCs/>
          <w:color w:val="auto"/>
          <w:sz w:val="24"/>
          <w:szCs w:val="24"/>
        </w:rPr>
        <w:t>O sistema apresenta o</w:t>
      </w:r>
      <w:r w:rsidR="00C04DB8" w:rsidRPr="002B5DB7">
        <w:rPr>
          <w:i w:val="0"/>
          <w:iCs/>
          <w:color w:val="auto"/>
          <w:sz w:val="24"/>
          <w:szCs w:val="24"/>
        </w:rPr>
        <w:t>(</w:t>
      </w:r>
      <w:r w:rsidRPr="002B5DB7">
        <w:rPr>
          <w:i w:val="0"/>
          <w:iCs/>
          <w:color w:val="auto"/>
          <w:sz w:val="24"/>
          <w:szCs w:val="24"/>
        </w:rPr>
        <w:t>s</w:t>
      </w:r>
      <w:r w:rsidR="00C04DB8" w:rsidRPr="002B5DB7">
        <w:rPr>
          <w:i w:val="0"/>
          <w:iCs/>
          <w:color w:val="auto"/>
          <w:sz w:val="24"/>
          <w:szCs w:val="24"/>
        </w:rPr>
        <w:t>)</w:t>
      </w:r>
      <w:r w:rsidRPr="002B5DB7">
        <w:rPr>
          <w:i w:val="0"/>
          <w:iCs/>
          <w:color w:val="auto"/>
          <w:sz w:val="24"/>
          <w:szCs w:val="24"/>
        </w:rPr>
        <w:t xml:space="preserve"> campo</w:t>
      </w:r>
      <w:r w:rsidR="00C04DB8" w:rsidRPr="002B5DB7">
        <w:rPr>
          <w:i w:val="0"/>
          <w:iCs/>
          <w:color w:val="auto"/>
          <w:sz w:val="24"/>
          <w:szCs w:val="24"/>
        </w:rPr>
        <w:t>(</w:t>
      </w:r>
      <w:r w:rsidRPr="002B5DB7">
        <w:rPr>
          <w:i w:val="0"/>
          <w:iCs/>
          <w:color w:val="auto"/>
          <w:sz w:val="24"/>
          <w:szCs w:val="24"/>
        </w:rPr>
        <w:t>s</w:t>
      </w:r>
      <w:r w:rsidR="00C04DB8" w:rsidRPr="002B5DB7">
        <w:rPr>
          <w:i w:val="0"/>
          <w:iCs/>
          <w:color w:val="auto"/>
          <w:sz w:val="24"/>
          <w:szCs w:val="24"/>
        </w:rPr>
        <w:t>)</w:t>
      </w:r>
      <w:r w:rsidRPr="002B5DB7">
        <w:rPr>
          <w:i w:val="0"/>
          <w:iCs/>
          <w:color w:val="auto"/>
          <w:sz w:val="24"/>
          <w:szCs w:val="24"/>
        </w:rPr>
        <w:t xml:space="preserve"> para preenchimento “Tela Incluir </w:t>
      </w:r>
      <w:r w:rsidR="00E16BDA" w:rsidRPr="002B5DB7">
        <w:rPr>
          <w:i w:val="0"/>
          <w:iCs/>
          <w:color w:val="auto"/>
          <w:sz w:val="24"/>
          <w:szCs w:val="24"/>
        </w:rPr>
        <w:t>Convite</w:t>
      </w:r>
      <w:r w:rsidRPr="002B5DB7">
        <w:rPr>
          <w:i w:val="0"/>
          <w:iCs/>
          <w:color w:val="auto"/>
          <w:sz w:val="24"/>
          <w:szCs w:val="24"/>
        </w:rPr>
        <w:t xml:space="preserve"> – 2.2.</w:t>
      </w:r>
      <w:r w:rsidR="00EE3298" w:rsidRPr="002B5DB7">
        <w:rPr>
          <w:i w:val="0"/>
          <w:iCs/>
          <w:color w:val="auto"/>
          <w:sz w:val="24"/>
          <w:szCs w:val="24"/>
        </w:rPr>
        <w:t>1</w:t>
      </w:r>
      <w:r w:rsidRPr="002B5DB7">
        <w:rPr>
          <w:i w:val="0"/>
          <w:iCs/>
          <w:color w:val="auto"/>
          <w:sz w:val="24"/>
          <w:szCs w:val="24"/>
        </w:rPr>
        <w:t>”;</w:t>
      </w:r>
      <w:r w:rsidRPr="002B5DB7">
        <w:rPr>
          <w:b/>
          <w:i w:val="0"/>
          <w:iCs/>
          <w:color w:val="auto"/>
          <w:sz w:val="24"/>
          <w:szCs w:val="24"/>
        </w:rPr>
        <w:t xml:space="preserve"> [IT02</w:t>
      </w:r>
      <w:r w:rsidR="006B5C8B" w:rsidRPr="002B5DB7">
        <w:rPr>
          <w:b/>
          <w:i w:val="0"/>
          <w:iCs/>
          <w:color w:val="auto"/>
          <w:sz w:val="24"/>
          <w:szCs w:val="24"/>
        </w:rPr>
        <w:t>1</w:t>
      </w:r>
      <w:r w:rsidRPr="002B5DB7">
        <w:rPr>
          <w:b/>
          <w:i w:val="0"/>
          <w:iCs/>
          <w:color w:val="auto"/>
          <w:sz w:val="24"/>
          <w:szCs w:val="24"/>
        </w:rPr>
        <w:t>]</w:t>
      </w:r>
      <w:r w:rsidR="00B604A3" w:rsidRPr="002B5DB7">
        <w:rPr>
          <w:b/>
          <w:i w:val="0"/>
          <w:iCs/>
          <w:color w:val="auto"/>
          <w:sz w:val="24"/>
          <w:szCs w:val="24"/>
        </w:rPr>
        <w:t xml:space="preserve"> </w:t>
      </w:r>
      <w:bookmarkStart w:id="12" w:name="_Ref393811674"/>
      <w:bookmarkEnd w:id="9"/>
      <w:bookmarkEnd w:id="10"/>
      <w:bookmarkEnd w:id="11"/>
    </w:p>
    <w:p w:rsidR="0021610E" w:rsidRPr="002B5DB7" w:rsidRDefault="0021610E" w:rsidP="0021610E">
      <w:pPr>
        <w:pStyle w:val="Instruo"/>
        <w:numPr>
          <w:ilvl w:val="0"/>
          <w:numId w:val="4"/>
        </w:numPr>
        <w:jc w:val="both"/>
        <w:rPr>
          <w:b/>
          <w:i w:val="0"/>
          <w:color w:val="auto"/>
          <w:sz w:val="24"/>
          <w:szCs w:val="24"/>
        </w:rPr>
      </w:pPr>
      <w:bookmarkStart w:id="13" w:name="_Ref398218197"/>
      <w:r w:rsidRPr="002B5DB7">
        <w:rPr>
          <w:i w:val="0"/>
          <w:color w:val="auto"/>
          <w:sz w:val="24"/>
          <w:szCs w:val="24"/>
        </w:rPr>
        <w:t xml:space="preserve">O ator informa os dados; </w:t>
      </w:r>
      <w:r w:rsidR="006B5C8B" w:rsidRPr="002B5DB7">
        <w:rPr>
          <w:b/>
          <w:i w:val="0"/>
          <w:color w:val="auto"/>
          <w:sz w:val="24"/>
          <w:szCs w:val="24"/>
        </w:rPr>
        <w:t>[RN22-02]</w:t>
      </w:r>
      <w:bookmarkEnd w:id="12"/>
      <w:bookmarkEnd w:id="13"/>
    </w:p>
    <w:p w:rsidR="0021610E" w:rsidRPr="00132E72" w:rsidRDefault="0021610E" w:rsidP="0021610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4" w:name="_Ref393717046"/>
      <w:r w:rsidRPr="00496F0C">
        <w:rPr>
          <w:rFonts w:ascii="Arial" w:hAnsi="Arial" w:cs="Arial"/>
          <w:szCs w:val="24"/>
        </w:rPr>
        <w:t>O ator aciona a opção “Salvar”;</w:t>
      </w:r>
      <w:r w:rsidR="001E40D8">
        <w:rPr>
          <w:rFonts w:ascii="Arial" w:hAnsi="Arial" w:cs="Arial"/>
          <w:szCs w:val="24"/>
        </w:rPr>
        <w:t xml:space="preserve"> </w:t>
      </w:r>
      <w:r w:rsidR="001E40D8" w:rsidRPr="00AD6BF1">
        <w:rPr>
          <w:rFonts w:ascii="Arial" w:hAnsi="Arial" w:cs="Arial"/>
          <w:b/>
          <w:szCs w:val="24"/>
        </w:rPr>
        <w:t>[</w:t>
      </w:r>
      <w:r w:rsidR="00231E21">
        <w:rPr>
          <w:rFonts w:ascii="Arial" w:hAnsi="Arial" w:cs="Arial"/>
          <w:b/>
          <w:szCs w:val="24"/>
        </w:rPr>
        <w:fldChar w:fldCharType="begin"/>
      </w:r>
      <w:r w:rsidR="001E40D8">
        <w:rPr>
          <w:rFonts w:ascii="Arial" w:hAnsi="Arial" w:cs="Arial"/>
          <w:b/>
          <w:szCs w:val="24"/>
        </w:rPr>
        <w:instrText xml:space="preserve"> REF _Ref398215972 \r \h </w:instrText>
      </w:r>
      <w:r w:rsidR="00231E21">
        <w:rPr>
          <w:rFonts w:ascii="Arial" w:hAnsi="Arial" w:cs="Arial"/>
          <w:b/>
          <w:szCs w:val="24"/>
        </w:rPr>
      </w:r>
      <w:r w:rsidR="00231E21">
        <w:rPr>
          <w:rFonts w:ascii="Arial" w:hAnsi="Arial" w:cs="Arial"/>
          <w:b/>
          <w:szCs w:val="24"/>
        </w:rPr>
        <w:fldChar w:fldCharType="separate"/>
      </w:r>
      <w:r w:rsidR="001E40D8">
        <w:rPr>
          <w:rFonts w:ascii="Arial" w:hAnsi="Arial" w:cs="Arial"/>
          <w:b/>
          <w:szCs w:val="24"/>
        </w:rPr>
        <w:t>FA-1</w:t>
      </w:r>
      <w:r w:rsidR="00231E21">
        <w:rPr>
          <w:rFonts w:ascii="Arial" w:hAnsi="Arial" w:cs="Arial"/>
          <w:b/>
          <w:szCs w:val="24"/>
        </w:rPr>
        <w:fldChar w:fldCharType="end"/>
      </w:r>
      <w:r w:rsidR="001E40D8" w:rsidRPr="00AD6BF1">
        <w:rPr>
          <w:rFonts w:ascii="Arial" w:hAnsi="Arial" w:cs="Arial"/>
          <w:b/>
          <w:szCs w:val="24"/>
        </w:rPr>
        <w:t>]</w:t>
      </w:r>
      <w:r w:rsidR="001E40D8" w:rsidRPr="00496F0C">
        <w:rPr>
          <w:rFonts w:ascii="Arial" w:hAnsi="Arial" w:cs="Arial"/>
          <w:b/>
          <w:szCs w:val="24"/>
        </w:rPr>
        <w:t xml:space="preserve"> </w:t>
      </w:r>
      <w:r w:rsidRPr="00AD6BF1">
        <w:rPr>
          <w:rFonts w:ascii="Arial" w:hAnsi="Arial" w:cs="Arial"/>
          <w:b/>
          <w:szCs w:val="24"/>
        </w:rPr>
        <w:t>[</w:t>
      </w:r>
      <w:r w:rsidR="00231E21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_Ref393444152 \r \h </w:instrText>
      </w:r>
      <w:r w:rsidR="00231E21">
        <w:rPr>
          <w:rFonts w:ascii="Arial" w:hAnsi="Arial" w:cs="Arial"/>
          <w:b/>
          <w:szCs w:val="24"/>
        </w:rPr>
      </w:r>
      <w:r w:rsidR="00231E21"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</w:rPr>
        <w:t>FA-4</w:t>
      </w:r>
      <w:r w:rsidR="00231E21">
        <w:rPr>
          <w:rFonts w:ascii="Arial" w:hAnsi="Arial" w:cs="Arial"/>
          <w:b/>
          <w:szCs w:val="24"/>
        </w:rPr>
        <w:fldChar w:fldCharType="end"/>
      </w:r>
      <w:r w:rsidRPr="00AD6BF1">
        <w:rPr>
          <w:rFonts w:ascii="Arial" w:hAnsi="Arial" w:cs="Arial"/>
          <w:b/>
          <w:szCs w:val="24"/>
        </w:rPr>
        <w:t>]</w:t>
      </w:r>
      <w:r w:rsidRPr="00496F0C">
        <w:rPr>
          <w:rFonts w:ascii="Arial" w:hAnsi="Arial" w:cs="Arial"/>
          <w:b/>
          <w:szCs w:val="24"/>
        </w:rPr>
        <w:t xml:space="preserve"> </w:t>
      </w:r>
      <w:r w:rsidRPr="00604F9F">
        <w:rPr>
          <w:rFonts w:ascii="Arial" w:hAnsi="Arial" w:cs="Arial"/>
          <w:b/>
          <w:szCs w:val="24"/>
        </w:rPr>
        <w:t>[</w:t>
      </w:r>
      <w:fldSimple w:instr=" REF _Ref384396610 \r \h  \* MERGEFORMAT ">
        <w:r w:rsidRPr="00496F0C">
          <w:rPr>
            <w:rFonts w:ascii="Arial" w:hAnsi="Arial" w:cs="Arial"/>
            <w:b/>
            <w:szCs w:val="24"/>
          </w:rPr>
          <w:t>FA-</w:t>
        </w:r>
        <w:r w:rsidRPr="006E7E3F">
          <w:rPr>
            <w:rFonts w:ascii="Arial" w:hAnsi="Arial" w:cs="Arial"/>
            <w:b/>
            <w:szCs w:val="24"/>
          </w:rPr>
          <w:t>5</w:t>
        </w:r>
      </w:fldSimple>
      <w:r w:rsidRPr="00496F0C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 w:rsidR="00132E72" w:rsidRPr="00132E72">
        <w:rPr>
          <w:rFonts w:ascii="Arial" w:hAnsi="Arial" w:cs="Arial"/>
          <w:b/>
          <w:bCs/>
          <w:szCs w:val="24"/>
        </w:rPr>
        <w:t>[RN2</w:t>
      </w:r>
      <w:r w:rsidR="00304355">
        <w:rPr>
          <w:rFonts w:ascii="Arial" w:hAnsi="Arial" w:cs="Arial"/>
          <w:b/>
          <w:bCs/>
          <w:szCs w:val="24"/>
        </w:rPr>
        <w:t>2</w:t>
      </w:r>
      <w:r w:rsidR="00132E72" w:rsidRPr="00132E72">
        <w:rPr>
          <w:rFonts w:ascii="Arial" w:hAnsi="Arial" w:cs="Arial"/>
          <w:b/>
          <w:bCs/>
          <w:szCs w:val="24"/>
        </w:rPr>
        <w:t>–0</w:t>
      </w:r>
      <w:r w:rsidR="00304355">
        <w:rPr>
          <w:rFonts w:ascii="Arial" w:hAnsi="Arial" w:cs="Arial"/>
          <w:b/>
          <w:bCs/>
          <w:szCs w:val="24"/>
        </w:rPr>
        <w:t>4</w:t>
      </w:r>
      <w:r w:rsidR="00132E72" w:rsidRPr="00132E72">
        <w:rPr>
          <w:rFonts w:ascii="Arial" w:hAnsi="Arial" w:cs="Arial"/>
          <w:b/>
          <w:bCs/>
          <w:szCs w:val="24"/>
        </w:rPr>
        <w:t>]</w:t>
      </w:r>
      <w:bookmarkEnd w:id="14"/>
    </w:p>
    <w:p w:rsidR="0021610E" w:rsidRPr="00BF61EE" w:rsidRDefault="0021610E" w:rsidP="0021610E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  <w:szCs w:val="24"/>
        </w:rPr>
      </w:pPr>
      <w:bookmarkStart w:id="15" w:name="_Ref393814607"/>
      <w:r w:rsidRPr="00BF61E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 sistema valida os dados informados; </w:t>
      </w:r>
      <w:r w:rsidRPr="00BF61E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n \h  \* MERGEFORMAT ">
        <w:r w:rsidRPr="00BF61EE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Pr="00BF61E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15"/>
      <w:r w:rsidRPr="00BF61E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21610E" w:rsidRDefault="0021610E" w:rsidP="0021610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6" w:name="_Ref393869980"/>
      <w:r w:rsidRPr="003D3005">
        <w:rPr>
          <w:rFonts w:ascii="Arial" w:hAnsi="Arial" w:cs="Arial"/>
          <w:szCs w:val="24"/>
        </w:rPr>
        <w:t xml:space="preserve">O sistema grava o </w:t>
      </w:r>
      <w:r w:rsidRPr="00132E72">
        <w:rPr>
          <w:rFonts w:ascii="Arial" w:hAnsi="Arial" w:cs="Arial"/>
          <w:szCs w:val="24"/>
        </w:rPr>
        <w:t>registro;</w:t>
      </w:r>
      <w:r w:rsidRPr="003D3005">
        <w:rPr>
          <w:rFonts w:ascii="Arial" w:hAnsi="Arial" w:cs="Arial"/>
          <w:b/>
          <w:szCs w:val="24"/>
        </w:rPr>
        <w:t xml:space="preserve"> [</w:t>
      </w:r>
      <w:r w:rsidR="00231E21" w:rsidRPr="003D3005">
        <w:rPr>
          <w:rFonts w:ascii="Arial" w:hAnsi="Arial" w:cs="Arial"/>
          <w:b/>
          <w:szCs w:val="24"/>
        </w:rPr>
        <w:fldChar w:fldCharType="begin"/>
      </w:r>
      <w:r w:rsidRPr="003D3005">
        <w:rPr>
          <w:rFonts w:ascii="Arial" w:hAnsi="Arial" w:cs="Arial"/>
          <w:b/>
          <w:szCs w:val="24"/>
        </w:rPr>
        <w:instrText xml:space="preserve"> REF _Ref389578301 \r \h</w:instrText>
      </w:r>
      <w:r>
        <w:rPr>
          <w:rFonts w:ascii="Arial" w:hAnsi="Arial" w:cs="Arial"/>
          <w:b/>
          <w:szCs w:val="24"/>
        </w:rPr>
        <w:instrText xml:space="preserve"> </w:instrText>
      </w:r>
      <w:r w:rsidR="00231E21" w:rsidRPr="003D3005">
        <w:rPr>
          <w:rFonts w:ascii="Arial" w:hAnsi="Arial" w:cs="Arial"/>
          <w:b/>
          <w:szCs w:val="24"/>
        </w:rPr>
      </w:r>
      <w:r w:rsidR="00231E21" w:rsidRPr="003D3005">
        <w:rPr>
          <w:rFonts w:ascii="Arial" w:hAnsi="Arial" w:cs="Arial"/>
          <w:b/>
          <w:szCs w:val="24"/>
        </w:rPr>
        <w:fldChar w:fldCharType="separate"/>
      </w:r>
      <w:r w:rsidRPr="003D3005">
        <w:rPr>
          <w:rFonts w:ascii="Arial" w:hAnsi="Arial" w:cs="Arial"/>
          <w:b/>
          <w:szCs w:val="24"/>
        </w:rPr>
        <w:t>PE01</w:t>
      </w:r>
      <w:r w:rsidR="00231E21" w:rsidRPr="003D3005">
        <w:rPr>
          <w:rFonts w:ascii="Arial" w:hAnsi="Arial" w:cs="Arial"/>
          <w:b/>
          <w:szCs w:val="24"/>
        </w:rPr>
        <w:fldChar w:fldCharType="end"/>
      </w:r>
      <w:r w:rsidRPr="003D3005">
        <w:rPr>
          <w:rFonts w:ascii="Arial" w:hAnsi="Arial" w:cs="Arial"/>
          <w:b/>
          <w:szCs w:val="24"/>
        </w:rPr>
        <w:t>]</w:t>
      </w:r>
      <w:bookmarkEnd w:id="16"/>
    </w:p>
    <w:p w:rsidR="0021610E" w:rsidRPr="0034202B" w:rsidRDefault="0021610E" w:rsidP="0021610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34202B">
        <w:rPr>
          <w:rFonts w:ascii="Arial" w:hAnsi="Arial" w:cs="Arial"/>
          <w:szCs w:val="24"/>
        </w:rPr>
        <w:t>O sistema apresenta a mensagem</w:t>
      </w:r>
      <w:r>
        <w:rPr>
          <w:rFonts w:ascii="Arial" w:hAnsi="Arial" w:cs="Arial"/>
          <w:szCs w:val="24"/>
        </w:rPr>
        <w:t xml:space="preserve"> de sucesso</w:t>
      </w:r>
      <w:r w:rsidRPr="0034202B">
        <w:rPr>
          <w:rFonts w:ascii="Arial" w:hAnsi="Arial" w:cs="Arial"/>
          <w:szCs w:val="24"/>
        </w:rPr>
        <w:t xml:space="preserve">; </w:t>
      </w:r>
      <w:r w:rsidRPr="0034202B">
        <w:rPr>
          <w:rFonts w:ascii="Arial" w:hAnsi="Arial" w:cs="Arial"/>
          <w:b/>
          <w:szCs w:val="24"/>
        </w:rPr>
        <w:t>[MSG001]</w:t>
      </w:r>
    </w:p>
    <w:p w:rsidR="0021610E" w:rsidRPr="00604F9F" w:rsidRDefault="0021610E" w:rsidP="0021610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ator confirma a mensagem; </w:t>
      </w:r>
    </w:p>
    <w:p w:rsidR="0021610E" w:rsidRPr="00DD5074" w:rsidRDefault="0021610E" w:rsidP="0021610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7" w:name="_Ref393812330"/>
      <w:r w:rsidRPr="00DD5074">
        <w:rPr>
          <w:rFonts w:ascii="Arial" w:hAnsi="Arial" w:cs="Arial"/>
          <w:szCs w:val="24"/>
        </w:rPr>
        <w:t>O caso de uso é encerrado.</w:t>
      </w:r>
      <w:bookmarkEnd w:id="17"/>
    </w:p>
    <w:p w:rsidR="00177937" w:rsidRDefault="00177937">
      <w:pPr>
        <w:rPr>
          <w:rFonts w:cs="Arial"/>
        </w:rPr>
      </w:pPr>
    </w:p>
    <w:p w:rsidR="00177937" w:rsidRPr="001C6AB8" w:rsidRDefault="00177937" w:rsidP="0073491E">
      <w:pPr>
        <w:pStyle w:val="STJNvel1"/>
        <w:numPr>
          <w:ilvl w:val="0"/>
          <w:numId w:val="1"/>
        </w:numPr>
      </w:pPr>
      <w:bookmarkStart w:id="18" w:name="_Toc394499901"/>
      <w:r w:rsidRPr="0073491E">
        <w:lastRenderedPageBreak/>
        <w:t>FLUXOS</w:t>
      </w:r>
      <w:r w:rsidRPr="001C6AB8">
        <w:t xml:space="preserve"> ALTERNATIVOS</w:t>
      </w:r>
      <w:bookmarkEnd w:id="18"/>
    </w:p>
    <w:p w:rsidR="001E1CD2" w:rsidRPr="00604F9F" w:rsidRDefault="001E1CD2" w:rsidP="001E1CD2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9" w:name="_Ref384393367"/>
      <w:bookmarkStart w:id="20" w:name="_Ref393452401"/>
      <w:bookmarkStart w:id="21" w:name="_Ref398215972"/>
      <w:r>
        <w:rPr>
          <w:b/>
          <w:i w:val="0"/>
          <w:iCs/>
          <w:color w:val="auto"/>
          <w:sz w:val="24"/>
          <w:szCs w:val="24"/>
        </w:rPr>
        <w:t xml:space="preserve">Pesquisar </w:t>
      </w:r>
      <w:bookmarkEnd w:id="19"/>
      <w:bookmarkEnd w:id="20"/>
      <w:r w:rsidR="0060235C">
        <w:rPr>
          <w:b/>
          <w:i w:val="0"/>
          <w:iCs/>
          <w:color w:val="auto"/>
          <w:sz w:val="24"/>
          <w:szCs w:val="24"/>
        </w:rPr>
        <w:t>Convite</w:t>
      </w:r>
      <w:bookmarkEnd w:id="21"/>
    </w:p>
    <w:p w:rsidR="001E1CD2" w:rsidRPr="00604F9F" w:rsidRDefault="001E1CD2" w:rsidP="001E1CD2">
      <w:pPr>
        <w:rPr>
          <w:rFonts w:cs="Arial"/>
          <w:color w:val="auto"/>
          <w:szCs w:val="24"/>
        </w:rPr>
      </w:pPr>
      <w:r w:rsidRPr="00604F9F">
        <w:rPr>
          <w:i/>
          <w:iCs/>
          <w:color w:val="auto"/>
          <w:szCs w:val="24"/>
        </w:rPr>
        <w:t xml:space="preserve">   </w:t>
      </w:r>
    </w:p>
    <w:p w:rsidR="001E1CD2" w:rsidRPr="00C12529" w:rsidRDefault="001E1CD2" w:rsidP="001E1CD2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C12529">
        <w:rPr>
          <w:i w:val="0"/>
          <w:iCs/>
          <w:color w:val="auto"/>
          <w:sz w:val="24"/>
          <w:szCs w:val="24"/>
        </w:rPr>
        <w:t xml:space="preserve">Este </w:t>
      </w:r>
      <w:r w:rsidR="00C1074A" w:rsidRPr="00C12529">
        <w:rPr>
          <w:i w:val="0"/>
          <w:iCs/>
          <w:color w:val="auto"/>
          <w:sz w:val="24"/>
          <w:szCs w:val="24"/>
        </w:rPr>
        <w:t>fluxo é iniciado</w:t>
      </w:r>
      <w:r w:rsidR="001259AA">
        <w:rPr>
          <w:i w:val="0"/>
          <w:iCs/>
          <w:color w:val="auto"/>
          <w:sz w:val="24"/>
          <w:szCs w:val="24"/>
        </w:rPr>
        <w:t xml:space="preserve"> no passo </w:t>
      </w:r>
      <w:r w:rsidR="00470334">
        <w:rPr>
          <w:i w:val="0"/>
          <w:iCs/>
          <w:color w:val="auto"/>
          <w:sz w:val="24"/>
          <w:szCs w:val="24"/>
        </w:rPr>
        <w:fldChar w:fldCharType="begin"/>
      </w:r>
      <w:r w:rsidR="00470334">
        <w:rPr>
          <w:i w:val="0"/>
          <w:iCs/>
          <w:color w:val="auto"/>
          <w:sz w:val="24"/>
          <w:szCs w:val="24"/>
        </w:rPr>
        <w:instrText xml:space="preserve"> REF _Ref393717046 \r \h </w:instrText>
      </w:r>
      <w:r w:rsidR="00470334">
        <w:rPr>
          <w:i w:val="0"/>
          <w:iCs/>
          <w:color w:val="auto"/>
          <w:sz w:val="24"/>
          <w:szCs w:val="24"/>
        </w:rPr>
      </w:r>
      <w:r w:rsidR="00470334">
        <w:rPr>
          <w:i w:val="0"/>
          <w:iCs/>
          <w:color w:val="auto"/>
          <w:sz w:val="24"/>
          <w:szCs w:val="24"/>
        </w:rPr>
        <w:fldChar w:fldCharType="separate"/>
      </w:r>
      <w:r w:rsidR="00470334">
        <w:rPr>
          <w:i w:val="0"/>
          <w:iCs/>
          <w:color w:val="auto"/>
          <w:sz w:val="24"/>
          <w:szCs w:val="24"/>
        </w:rPr>
        <w:t>4</w:t>
      </w:r>
      <w:r w:rsidR="00470334">
        <w:rPr>
          <w:i w:val="0"/>
          <w:iCs/>
          <w:color w:val="auto"/>
          <w:sz w:val="24"/>
          <w:szCs w:val="24"/>
        </w:rPr>
        <w:fldChar w:fldCharType="end"/>
      </w:r>
      <w:r w:rsidR="001259AA">
        <w:rPr>
          <w:i w:val="0"/>
          <w:iCs/>
          <w:color w:val="auto"/>
          <w:sz w:val="24"/>
          <w:szCs w:val="24"/>
        </w:rPr>
        <w:t xml:space="preserve"> do fluxo principal ou</w:t>
      </w:r>
      <w:r w:rsidR="00C1074A">
        <w:rPr>
          <w:i w:val="0"/>
          <w:iCs/>
          <w:color w:val="auto"/>
          <w:sz w:val="24"/>
          <w:szCs w:val="24"/>
        </w:rPr>
        <w:t xml:space="preserve"> quando o ator seleciona</w:t>
      </w:r>
      <w:r w:rsidR="00DB19CE">
        <w:rPr>
          <w:i w:val="0"/>
          <w:iCs/>
          <w:color w:val="auto"/>
          <w:sz w:val="24"/>
          <w:szCs w:val="24"/>
        </w:rPr>
        <w:t xml:space="preserve"> no menu principal</w:t>
      </w:r>
      <w:r w:rsidR="00C1074A">
        <w:rPr>
          <w:i w:val="0"/>
          <w:iCs/>
          <w:color w:val="auto"/>
          <w:sz w:val="24"/>
          <w:szCs w:val="24"/>
        </w:rPr>
        <w:t xml:space="preserve"> o menu “Documentos” e seleciona o sub-menu “Convite”</w:t>
      </w:r>
      <w:r w:rsidR="00C1074A" w:rsidRPr="00C12529">
        <w:rPr>
          <w:i w:val="0"/>
          <w:iCs/>
          <w:color w:val="auto"/>
          <w:sz w:val="24"/>
          <w:szCs w:val="24"/>
        </w:rPr>
        <w:t>;</w:t>
      </w:r>
    </w:p>
    <w:p w:rsidR="001E1CD2" w:rsidRPr="00604F9F" w:rsidRDefault="001E1CD2" w:rsidP="001E1CD2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 xml:space="preserve">O sistema recupera a lista de </w:t>
      </w:r>
      <w:r w:rsidR="0060235C">
        <w:rPr>
          <w:i w:val="0"/>
          <w:iCs/>
          <w:color w:val="auto"/>
          <w:sz w:val="24"/>
          <w:szCs w:val="24"/>
        </w:rPr>
        <w:t>convite</w:t>
      </w:r>
      <w:r>
        <w:rPr>
          <w:i w:val="0"/>
          <w:iCs/>
          <w:color w:val="auto"/>
          <w:sz w:val="24"/>
          <w:szCs w:val="24"/>
        </w:rPr>
        <w:t>(s)</w:t>
      </w:r>
      <w:r w:rsidRPr="00604F9F">
        <w:rPr>
          <w:i w:val="0"/>
          <w:iCs/>
          <w:color w:val="auto"/>
          <w:sz w:val="24"/>
          <w:szCs w:val="24"/>
        </w:rPr>
        <w:t xml:space="preserve"> cadastrado(s);</w:t>
      </w:r>
    </w:p>
    <w:p w:rsidR="001E1CD2" w:rsidRPr="009872EB" w:rsidRDefault="001E1CD2" w:rsidP="001E1CD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iCs/>
          <w:szCs w:val="24"/>
        </w:rPr>
      </w:pPr>
      <w:bookmarkStart w:id="22" w:name="_Ref393715609"/>
      <w:r w:rsidRPr="009872EB">
        <w:rPr>
          <w:rFonts w:ascii="Arial" w:hAnsi="Arial" w:cs="Arial"/>
          <w:iCs/>
          <w:szCs w:val="24"/>
        </w:rPr>
        <w:t>O sistema apresenta o</w:t>
      </w:r>
      <w:r w:rsidR="002F435D" w:rsidRPr="009872EB">
        <w:rPr>
          <w:rFonts w:ascii="Arial" w:hAnsi="Arial" w:cs="Arial"/>
          <w:iCs/>
          <w:szCs w:val="24"/>
        </w:rPr>
        <w:t>(s)</w:t>
      </w:r>
      <w:r w:rsidRPr="009872EB">
        <w:rPr>
          <w:rFonts w:ascii="Arial" w:hAnsi="Arial" w:cs="Arial"/>
          <w:iCs/>
          <w:szCs w:val="24"/>
        </w:rPr>
        <w:t xml:space="preserve"> campo</w:t>
      </w:r>
      <w:r w:rsidR="002F435D" w:rsidRPr="009872EB">
        <w:rPr>
          <w:rFonts w:ascii="Arial" w:hAnsi="Arial" w:cs="Arial"/>
          <w:iCs/>
          <w:szCs w:val="24"/>
        </w:rPr>
        <w:t>(s)</w:t>
      </w:r>
      <w:r w:rsidRPr="009872EB">
        <w:rPr>
          <w:rFonts w:ascii="Arial" w:hAnsi="Arial" w:cs="Arial"/>
          <w:iCs/>
          <w:szCs w:val="24"/>
        </w:rPr>
        <w:t xml:space="preserve"> para preenchimento do</w:t>
      </w:r>
      <w:r w:rsidR="002F435D" w:rsidRPr="009872EB">
        <w:rPr>
          <w:rFonts w:ascii="Arial" w:hAnsi="Arial" w:cs="Arial"/>
          <w:iCs/>
          <w:szCs w:val="24"/>
        </w:rPr>
        <w:t>(s)</w:t>
      </w:r>
      <w:r w:rsidRPr="009872EB">
        <w:rPr>
          <w:rFonts w:ascii="Arial" w:hAnsi="Arial" w:cs="Arial"/>
          <w:iCs/>
          <w:szCs w:val="24"/>
        </w:rPr>
        <w:t xml:space="preserve"> parâmetro</w:t>
      </w:r>
      <w:r w:rsidR="002F435D" w:rsidRPr="009872EB">
        <w:rPr>
          <w:rFonts w:ascii="Arial" w:hAnsi="Arial" w:cs="Arial"/>
          <w:iCs/>
          <w:szCs w:val="24"/>
        </w:rPr>
        <w:t>(s)</w:t>
      </w:r>
      <w:r w:rsidRPr="009872EB">
        <w:rPr>
          <w:rFonts w:ascii="Arial" w:hAnsi="Arial" w:cs="Arial"/>
          <w:iCs/>
          <w:szCs w:val="24"/>
        </w:rPr>
        <w:t xml:space="preserve"> de pesquisa na “Tela Pesquisar </w:t>
      </w:r>
      <w:r w:rsidR="00ED055F" w:rsidRPr="009872EB">
        <w:rPr>
          <w:rFonts w:ascii="Arial" w:hAnsi="Arial" w:cs="Arial"/>
          <w:iCs/>
          <w:szCs w:val="24"/>
        </w:rPr>
        <w:t>Convite</w:t>
      </w:r>
      <w:r w:rsidRPr="009872EB">
        <w:rPr>
          <w:rFonts w:ascii="Arial" w:hAnsi="Arial" w:cs="Arial"/>
          <w:iCs/>
          <w:szCs w:val="24"/>
        </w:rPr>
        <w:t xml:space="preserve"> – 2.2.</w:t>
      </w:r>
      <w:r w:rsidR="00B0698F" w:rsidRPr="009872EB">
        <w:rPr>
          <w:rFonts w:ascii="Arial" w:hAnsi="Arial" w:cs="Arial"/>
          <w:iCs/>
          <w:szCs w:val="24"/>
        </w:rPr>
        <w:t>2</w:t>
      </w:r>
      <w:r w:rsidRPr="009872EB">
        <w:rPr>
          <w:rFonts w:ascii="Arial" w:hAnsi="Arial" w:cs="Arial"/>
          <w:iCs/>
          <w:szCs w:val="24"/>
        </w:rPr>
        <w:t>”;</w:t>
      </w:r>
      <w:r w:rsidRPr="009872EB">
        <w:rPr>
          <w:iCs/>
          <w:szCs w:val="24"/>
        </w:rPr>
        <w:t xml:space="preserve"> </w:t>
      </w:r>
      <w:r w:rsidRPr="009872EB">
        <w:rPr>
          <w:rFonts w:ascii="Arial" w:hAnsi="Arial" w:cs="Arial"/>
          <w:b/>
          <w:iCs/>
          <w:szCs w:val="24"/>
        </w:rPr>
        <w:t>[IT02</w:t>
      </w:r>
      <w:r w:rsidR="00ED055F" w:rsidRPr="009872EB">
        <w:rPr>
          <w:rFonts w:ascii="Arial" w:hAnsi="Arial" w:cs="Arial"/>
          <w:b/>
          <w:iCs/>
          <w:szCs w:val="24"/>
        </w:rPr>
        <w:t>1</w:t>
      </w:r>
      <w:r w:rsidRPr="009872EB">
        <w:rPr>
          <w:rFonts w:ascii="Arial" w:hAnsi="Arial" w:cs="Arial"/>
          <w:b/>
          <w:iCs/>
          <w:szCs w:val="24"/>
        </w:rPr>
        <w:t>]</w:t>
      </w:r>
      <w:r w:rsidR="00B33496" w:rsidRPr="009872EB">
        <w:rPr>
          <w:rFonts w:ascii="Arial" w:hAnsi="Arial" w:cs="Arial"/>
          <w:b/>
          <w:iCs/>
          <w:szCs w:val="24"/>
        </w:rPr>
        <w:t xml:space="preserve"> </w:t>
      </w:r>
      <w:bookmarkEnd w:id="22"/>
    </w:p>
    <w:p w:rsidR="009872EB" w:rsidRPr="00604F9F" w:rsidRDefault="001E1CD2" w:rsidP="009872EB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3" w:name="_Ref398217279"/>
      <w:r w:rsidRPr="009872EB">
        <w:rPr>
          <w:rFonts w:ascii="Arial" w:hAnsi="Arial" w:cs="Arial"/>
          <w:iCs/>
          <w:szCs w:val="24"/>
        </w:rPr>
        <w:t>O ator informa</w:t>
      </w:r>
      <w:r w:rsidRPr="009872EB">
        <w:rPr>
          <w:rFonts w:ascii="Arial" w:hAnsi="Arial" w:cs="Arial"/>
          <w:szCs w:val="24"/>
        </w:rPr>
        <w:t xml:space="preserve"> o</w:t>
      </w:r>
      <w:r w:rsidR="00EE3298" w:rsidRPr="009872EB">
        <w:rPr>
          <w:rFonts w:ascii="Arial" w:hAnsi="Arial" w:cs="Arial"/>
          <w:szCs w:val="24"/>
        </w:rPr>
        <w:t>(s)</w:t>
      </w:r>
      <w:r w:rsidRPr="009872EB">
        <w:rPr>
          <w:rFonts w:ascii="Arial" w:hAnsi="Arial" w:cs="Arial"/>
          <w:szCs w:val="24"/>
        </w:rPr>
        <w:t xml:space="preserve"> parâmetro</w:t>
      </w:r>
      <w:r w:rsidR="00EE3298" w:rsidRPr="009872EB">
        <w:rPr>
          <w:rFonts w:ascii="Arial" w:hAnsi="Arial" w:cs="Arial"/>
          <w:szCs w:val="24"/>
        </w:rPr>
        <w:t>(s)</w:t>
      </w:r>
      <w:r w:rsidRPr="009872EB">
        <w:rPr>
          <w:rFonts w:ascii="Arial" w:hAnsi="Arial" w:cs="Arial"/>
          <w:szCs w:val="24"/>
        </w:rPr>
        <w:t xml:space="preserve"> de pesquisa;</w:t>
      </w:r>
      <w:r w:rsidRPr="009872EB">
        <w:rPr>
          <w:b/>
          <w:iCs/>
          <w:szCs w:val="24"/>
        </w:rPr>
        <w:t xml:space="preserve"> </w:t>
      </w:r>
      <w:r w:rsidR="009872EB">
        <w:rPr>
          <w:rFonts w:ascii="Arial" w:hAnsi="Arial" w:cs="Arial"/>
          <w:b/>
          <w:iCs/>
          <w:szCs w:val="24"/>
        </w:rPr>
        <w:t>[</w:t>
      </w:r>
      <w:r w:rsidR="00231E21">
        <w:rPr>
          <w:rFonts w:ascii="Arial" w:hAnsi="Arial" w:cs="Arial"/>
          <w:b/>
          <w:iCs/>
          <w:szCs w:val="24"/>
        </w:rPr>
        <w:fldChar w:fldCharType="begin"/>
      </w:r>
      <w:r w:rsidR="009872EB">
        <w:rPr>
          <w:rFonts w:ascii="Arial" w:hAnsi="Arial" w:cs="Arial"/>
          <w:b/>
          <w:iCs/>
          <w:szCs w:val="24"/>
        </w:rPr>
        <w:instrText xml:space="preserve"> REF _Ref393452430 \r \h </w:instrText>
      </w:r>
      <w:r w:rsidR="00231E21">
        <w:rPr>
          <w:rFonts w:ascii="Arial" w:hAnsi="Arial" w:cs="Arial"/>
          <w:b/>
          <w:iCs/>
          <w:szCs w:val="24"/>
        </w:rPr>
      </w:r>
      <w:r w:rsidR="00231E21">
        <w:rPr>
          <w:rFonts w:ascii="Arial" w:hAnsi="Arial" w:cs="Arial"/>
          <w:b/>
          <w:iCs/>
          <w:szCs w:val="24"/>
        </w:rPr>
        <w:fldChar w:fldCharType="separate"/>
      </w:r>
      <w:r w:rsidR="009872EB">
        <w:rPr>
          <w:rFonts w:ascii="Arial" w:hAnsi="Arial" w:cs="Arial"/>
          <w:b/>
          <w:iCs/>
          <w:szCs w:val="24"/>
        </w:rPr>
        <w:t>FA-2</w:t>
      </w:r>
      <w:r w:rsidR="00231E21">
        <w:rPr>
          <w:rFonts w:ascii="Arial" w:hAnsi="Arial" w:cs="Arial"/>
          <w:b/>
          <w:iCs/>
          <w:szCs w:val="24"/>
        </w:rPr>
        <w:fldChar w:fldCharType="end"/>
      </w:r>
      <w:r w:rsidR="009872EB">
        <w:rPr>
          <w:rFonts w:ascii="Arial" w:hAnsi="Arial" w:cs="Arial"/>
          <w:b/>
          <w:iCs/>
          <w:szCs w:val="24"/>
        </w:rPr>
        <w:t>] [</w:t>
      </w:r>
      <w:r w:rsidR="00231E21">
        <w:rPr>
          <w:rFonts w:ascii="Arial" w:hAnsi="Arial" w:cs="Arial"/>
          <w:b/>
          <w:iCs/>
          <w:szCs w:val="24"/>
        </w:rPr>
        <w:fldChar w:fldCharType="begin"/>
      </w:r>
      <w:r w:rsidR="009872EB">
        <w:rPr>
          <w:rFonts w:ascii="Arial" w:hAnsi="Arial" w:cs="Arial"/>
          <w:b/>
          <w:iCs/>
          <w:szCs w:val="24"/>
        </w:rPr>
        <w:instrText xml:space="preserve"> REF _Ref393712595 \r \h </w:instrText>
      </w:r>
      <w:r w:rsidR="00231E21">
        <w:rPr>
          <w:rFonts w:ascii="Arial" w:hAnsi="Arial" w:cs="Arial"/>
          <w:b/>
          <w:iCs/>
          <w:szCs w:val="24"/>
        </w:rPr>
      </w:r>
      <w:r w:rsidR="00231E21">
        <w:rPr>
          <w:rFonts w:ascii="Arial" w:hAnsi="Arial" w:cs="Arial"/>
          <w:b/>
          <w:iCs/>
          <w:szCs w:val="24"/>
        </w:rPr>
        <w:fldChar w:fldCharType="separate"/>
      </w:r>
      <w:r w:rsidR="009872EB">
        <w:rPr>
          <w:rFonts w:ascii="Arial" w:hAnsi="Arial" w:cs="Arial"/>
          <w:b/>
          <w:iCs/>
          <w:szCs w:val="24"/>
        </w:rPr>
        <w:t>FA-3</w:t>
      </w:r>
      <w:r w:rsidR="00231E21">
        <w:rPr>
          <w:rFonts w:ascii="Arial" w:hAnsi="Arial" w:cs="Arial"/>
          <w:b/>
          <w:iCs/>
          <w:szCs w:val="24"/>
        </w:rPr>
        <w:fldChar w:fldCharType="end"/>
      </w:r>
      <w:r w:rsidR="009872EB">
        <w:rPr>
          <w:rFonts w:ascii="Arial" w:hAnsi="Arial" w:cs="Arial"/>
          <w:b/>
          <w:iCs/>
          <w:szCs w:val="24"/>
        </w:rPr>
        <w:t>] [</w:t>
      </w:r>
      <w:r w:rsidR="00231E21">
        <w:rPr>
          <w:rFonts w:ascii="Arial" w:hAnsi="Arial" w:cs="Arial"/>
          <w:b/>
          <w:iCs/>
          <w:szCs w:val="24"/>
        </w:rPr>
        <w:fldChar w:fldCharType="begin"/>
      </w:r>
      <w:r w:rsidR="009872EB">
        <w:rPr>
          <w:rFonts w:ascii="Arial" w:hAnsi="Arial" w:cs="Arial"/>
          <w:b/>
          <w:iCs/>
          <w:szCs w:val="24"/>
        </w:rPr>
        <w:instrText xml:space="preserve"> REF _Ref393444152 \r \h </w:instrText>
      </w:r>
      <w:r w:rsidR="00231E21">
        <w:rPr>
          <w:rFonts w:ascii="Arial" w:hAnsi="Arial" w:cs="Arial"/>
          <w:b/>
          <w:iCs/>
          <w:szCs w:val="24"/>
        </w:rPr>
      </w:r>
      <w:r w:rsidR="00231E21">
        <w:rPr>
          <w:rFonts w:ascii="Arial" w:hAnsi="Arial" w:cs="Arial"/>
          <w:b/>
          <w:iCs/>
          <w:szCs w:val="24"/>
        </w:rPr>
        <w:fldChar w:fldCharType="separate"/>
      </w:r>
      <w:r w:rsidR="009872EB">
        <w:rPr>
          <w:rFonts w:ascii="Arial" w:hAnsi="Arial" w:cs="Arial"/>
          <w:b/>
          <w:iCs/>
          <w:szCs w:val="24"/>
        </w:rPr>
        <w:t>FA-4</w:t>
      </w:r>
      <w:r w:rsidR="00231E21">
        <w:rPr>
          <w:rFonts w:ascii="Arial" w:hAnsi="Arial" w:cs="Arial"/>
          <w:b/>
          <w:iCs/>
          <w:szCs w:val="24"/>
        </w:rPr>
        <w:fldChar w:fldCharType="end"/>
      </w:r>
      <w:r w:rsidR="009872EB">
        <w:rPr>
          <w:rFonts w:ascii="Arial" w:hAnsi="Arial" w:cs="Arial"/>
          <w:b/>
          <w:iCs/>
          <w:szCs w:val="24"/>
        </w:rPr>
        <w:t>]</w:t>
      </w:r>
      <w:r w:rsidR="009872EB">
        <w:rPr>
          <w:b/>
          <w:i/>
          <w:iCs/>
          <w:szCs w:val="24"/>
        </w:rPr>
        <w:t xml:space="preserve"> </w:t>
      </w:r>
      <w:r w:rsidR="009872EB" w:rsidRPr="008C0F2E">
        <w:rPr>
          <w:rFonts w:ascii="Arial" w:hAnsi="Arial" w:cs="Arial"/>
          <w:b/>
          <w:iCs/>
          <w:szCs w:val="24"/>
        </w:rPr>
        <w:t>[</w:t>
      </w:r>
      <w:fldSimple w:instr=" REF _Ref384396610 \r \h  \* MERGEFORMAT ">
        <w:r w:rsidR="009872EB" w:rsidRPr="008C0F2E">
          <w:rPr>
            <w:rFonts w:ascii="Arial" w:hAnsi="Arial" w:cs="Arial"/>
            <w:b/>
            <w:iCs/>
            <w:szCs w:val="24"/>
          </w:rPr>
          <w:t>FA-5</w:t>
        </w:r>
      </w:fldSimple>
      <w:r w:rsidR="009872EB">
        <w:rPr>
          <w:rFonts w:ascii="Arial" w:hAnsi="Arial" w:cs="Arial"/>
          <w:b/>
          <w:iCs/>
          <w:szCs w:val="24"/>
        </w:rPr>
        <w:t>]</w:t>
      </w:r>
      <w:bookmarkEnd w:id="23"/>
    </w:p>
    <w:p w:rsidR="001E1CD2" w:rsidRDefault="001E1CD2" w:rsidP="001E1CD2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C35E7">
        <w:rPr>
          <w:rFonts w:ascii="Arial" w:hAnsi="Arial" w:cs="Arial"/>
          <w:szCs w:val="24"/>
        </w:rPr>
        <w:t xml:space="preserve">O ator aciona a opção “Pesquisar”; </w:t>
      </w:r>
    </w:p>
    <w:p w:rsidR="001E1CD2" w:rsidRPr="004A1884" w:rsidRDefault="001E1CD2" w:rsidP="001E1CD2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4" w:name="_Ref393869785"/>
      <w:r w:rsidRPr="000106CD">
        <w:rPr>
          <w:rFonts w:ascii="Arial" w:hAnsi="Arial" w:cs="Arial"/>
          <w:szCs w:val="24"/>
        </w:rPr>
        <w:t>O sistema valida o</w:t>
      </w:r>
      <w:r w:rsidR="00EE3298">
        <w:rPr>
          <w:rFonts w:ascii="Arial" w:hAnsi="Arial" w:cs="Arial"/>
          <w:szCs w:val="24"/>
        </w:rPr>
        <w:t>(</w:t>
      </w:r>
      <w:r w:rsidRPr="000106CD">
        <w:rPr>
          <w:rFonts w:ascii="Arial" w:hAnsi="Arial" w:cs="Arial"/>
          <w:szCs w:val="24"/>
        </w:rPr>
        <w:t>s</w:t>
      </w:r>
      <w:r w:rsidR="00EE3298">
        <w:rPr>
          <w:rFonts w:ascii="Arial" w:hAnsi="Arial" w:cs="Arial"/>
          <w:szCs w:val="24"/>
        </w:rPr>
        <w:t>)</w:t>
      </w:r>
      <w:r w:rsidRPr="000106CD">
        <w:rPr>
          <w:rFonts w:ascii="Arial" w:hAnsi="Arial" w:cs="Arial"/>
          <w:szCs w:val="24"/>
        </w:rPr>
        <w:t xml:space="preserve"> dado</w:t>
      </w:r>
      <w:r w:rsidR="00EE3298">
        <w:rPr>
          <w:rFonts w:ascii="Arial" w:hAnsi="Arial" w:cs="Arial"/>
          <w:szCs w:val="24"/>
        </w:rPr>
        <w:t>(</w:t>
      </w:r>
      <w:r w:rsidRPr="000106CD">
        <w:rPr>
          <w:rFonts w:ascii="Arial" w:hAnsi="Arial" w:cs="Arial"/>
          <w:szCs w:val="24"/>
        </w:rPr>
        <w:t>s</w:t>
      </w:r>
      <w:r w:rsidR="00EE3298">
        <w:rPr>
          <w:rFonts w:ascii="Arial" w:hAnsi="Arial" w:cs="Arial"/>
          <w:szCs w:val="24"/>
        </w:rPr>
        <w:t>)</w:t>
      </w:r>
      <w:r w:rsidRPr="000106CD">
        <w:rPr>
          <w:rFonts w:ascii="Arial" w:hAnsi="Arial" w:cs="Arial"/>
          <w:szCs w:val="24"/>
        </w:rPr>
        <w:t xml:space="preserve"> informado</w:t>
      </w:r>
      <w:r w:rsidR="00EE3298">
        <w:rPr>
          <w:rFonts w:ascii="Arial" w:hAnsi="Arial" w:cs="Arial"/>
          <w:szCs w:val="24"/>
        </w:rPr>
        <w:t>(</w:t>
      </w:r>
      <w:r w:rsidRPr="000106CD">
        <w:rPr>
          <w:rFonts w:ascii="Arial" w:hAnsi="Arial" w:cs="Arial"/>
          <w:szCs w:val="24"/>
        </w:rPr>
        <w:t>s</w:t>
      </w:r>
      <w:r w:rsidR="00EE3298">
        <w:rPr>
          <w:rFonts w:ascii="Arial" w:hAnsi="Arial" w:cs="Arial"/>
          <w:szCs w:val="24"/>
        </w:rPr>
        <w:t>)</w:t>
      </w:r>
      <w:r w:rsidRPr="000106CD">
        <w:rPr>
          <w:rFonts w:ascii="Arial" w:hAnsi="Arial" w:cs="Arial"/>
          <w:szCs w:val="24"/>
        </w:rPr>
        <w:t xml:space="preserve">; </w:t>
      </w:r>
      <w:r w:rsidRPr="000106CD">
        <w:rPr>
          <w:rFonts w:ascii="Arial" w:hAnsi="Arial" w:cs="Arial"/>
          <w:b/>
          <w:szCs w:val="24"/>
        </w:rPr>
        <w:t>[</w:t>
      </w:r>
      <w:r w:rsidR="00231E21" w:rsidRPr="000106CD">
        <w:rPr>
          <w:rFonts w:ascii="Arial" w:hAnsi="Arial" w:cs="Arial"/>
          <w:b/>
          <w:szCs w:val="24"/>
        </w:rPr>
        <w:fldChar w:fldCharType="begin"/>
      </w:r>
      <w:r w:rsidRPr="000106CD">
        <w:rPr>
          <w:rFonts w:ascii="Arial" w:hAnsi="Arial" w:cs="Arial"/>
          <w:b/>
          <w:szCs w:val="24"/>
        </w:rPr>
        <w:instrText xml:space="preserve"> REF _Ref384397719 \r \h </w:instrText>
      </w:r>
      <w:r w:rsidR="00231E21" w:rsidRPr="000106CD">
        <w:rPr>
          <w:rFonts w:ascii="Arial" w:hAnsi="Arial" w:cs="Arial"/>
          <w:b/>
          <w:szCs w:val="24"/>
        </w:rPr>
      </w:r>
      <w:r w:rsidR="00231E21" w:rsidRPr="000106CD">
        <w:rPr>
          <w:rFonts w:ascii="Arial" w:hAnsi="Arial" w:cs="Arial"/>
          <w:b/>
          <w:szCs w:val="24"/>
        </w:rPr>
        <w:fldChar w:fldCharType="separate"/>
      </w:r>
      <w:r w:rsidRPr="000106CD">
        <w:rPr>
          <w:rFonts w:ascii="Arial" w:hAnsi="Arial" w:cs="Arial"/>
          <w:b/>
          <w:szCs w:val="24"/>
        </w:rPr>
        <w:t>FE-2</w:t>
      </w:r>
      <w:r w:rsidR="00231E21" w:rsidRPr="000106CD">
        <w:rPr>
          <w:rFonts w:ascii="Arial" w:hAnsi="Arial" w:cs="Arial"/>
          <w:b/>
          <w:szCs w:val="24"/>
        </w:rPr>
        <w:fldChar w:fldCharType="end"/>
      </w:r>
      <w:r w:rsidRPr="000106CD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 w:rsidRPr="004A1884">
        <w:rPr>
          <w:rFonts w:ascii="Arial" w:hAnsi="Arial" w:cs="Arial"/>
          <w:b/>
          <w:bCs/>
          <w:szCs w:val="24"/>
        </w:rPr>
        <w:t>[RN1–03]</w:t>
      </w:r>
      <w:r w:rsidR="0033678D">
        <w:rPr>
          <w:rFonts w:ascii="Arial" w:hAnsi="Arial" w:cs="Arial"/>
          <w:b/>
          <w:bCs/>
          <w:szCs w:val="24"/>
        </w:rPr>
        <w:t xml:space="preserve"> [RN22</w:t>
      </w:r>
      <w:r w:rsidR="001C35E7">
        <w:rPr>
          <w:rFonts w:ascii="Arial" w:hAnsi="Arial" w:cs="Arial"/>
          <w:b/>
          <w:bCs/>
          <w:szCs w:val="24"/>
        </w:rPr>
        <w:t>-0</w:t>
      </w:r>
      <w:r w:rsidR="0033678D">
        <w:rPr>
          <w:rFonts w:ascii="Arial" w:hAnsi="Arial" w:cs="Arial"/>
          <w:b/>
          <w:bCs/>
          <w:szCs w:val="24"/>
        </w:rPr>
        <w:t>5</w:t>
      </w:r>
      <w:r w:rsidR="001C35E7">
        <w:rPr>
          <w:rFonts w:ascii="Arial" w:hAnsi="Arial" w:cs="Arial"/>
          <w:b/>
          <w:bCs/>
          <w:szCs w:val="24"/>
        </w:rPr>
        <w:t>]</w:t>
      </w:r>
      <w:bookmarkEnd w:id="24"/>
    </w:p>
    <w:p w:rsidR="001E1CD2" w:rsidRPr="008F45EA" w:rsidRDefault="001E1CD2" w:rsidP="001E1CD2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0106CD">
        <w:rPr>
          <w:rFonts w:ascii="Arial" w:hAnsi="Arial" w:cs="Arial"/>
          <w:szCs w:val="24"/>
        </w:rPr>
        <w:t xml:space="preserve">O sistema atualiza a lista de </w:t>
      </w:r>
      <w:r w:rsidR="008D0DCF">
        <w:rPr>
          <w:rFonts w:ascii="Arial" w:hAnsi="Arial" w:cs="Arial"/>
          <w:szCs w:val="24"/>
        </w:rPr>
        <w:t>Convites</w:t>
      </w:r>
      <w:r w:rsidRPr="000106CD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</w:t>
      </w:r>
      <w:r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na </w:t>
      </w:r>
      <w:r w:rsidRPr="000106CD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“Tela Pesquisar </w:t>
      </w:r>
      <w:r w:rsidR="00ED055F">
        <w:rPr>
          <w:rFonts w:ascii="Arial" w:eastAsia="Times New Roman" w:hAnsi="Arial" w:cs="Arial"/>
          <w:iCs/>
          <w:kern w:val="0"/>
          <w:szCs w:val="24"/>
          <w:lang w:eastAsia="pt-BR" w:bidi="ar-SA"/>
        </w:rPr>
        <w:t>Convite</w:t>
      </w:r>
      <w:r w:rsidRPr="000106CD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– 2.2.</w:t>
      </w:r>
      <w:r w:rsidR="00ED055F">
        <w:rPr>
          <w:rFonts w:ascii="Arial" w:eastAsia="Times New Roman" w:hAnsi="Arial" w:cs="Arial"/>
          <w:iCs/>
          <w:kern w:val="0"/>
          <w:szCs w:val="24"/>
          <w:lang w:eastAsia="pt-BR" w:bidi="ar-SA"/>
        </w:rPr>
        <w:t>2</w:t>
      </w:r>
      <w:r w:rsidRPr="000106CD">
        <w:rPr>
          <w:rFonts w:ascii="Arial" w:eastAsia="Times New Roman" w:hAnsi="Arial" w:cs="Arial"/>
          <w:iCs/>
          <w:kern w:val="0"/>
          <w:szCs w:val="24"/>
          <w:lang w:eastAsia="pt-BR" w:bidi="ar-SA"/>
        </w:rPr>
        <w:t>”;</w:t>
      </w:r>
      <w:r w:rsidRPr="000106CD">
        <w:rPr>
          <w:iCs/>
          <w:szCs w:val="24"/>
        </w:rPr>
        <w:t xml:space="preserve"> </w:t>
      </w:r>
      <w:r w:rsidRPr="000106CD">
        <w:rPr>
          <w:rFonts w:ascii="Arial" w:hAnsi="Arial" w:cs="Arial"/>
          <w:b/>
          <w:iCs/>
          <w:szCs w:val="24"/>
        </w:rPr>
        <w:t>[IT0</w:t>
      </w:r>
      <w:r>
        <w:rPr>
          <w:rFonts w:ascii="Arial" w:hAnsi="Arial" w:cs="Arial"/>
          <w:b/>
          <w:iCs/>
          <w:szCs w:val="24"/>
        </w:rPr>
        <w:t>2</w:t>
      </w:r>
      <w:r w:rsidR="00ED055F">
        <w:rPr>
          <w:rFonts w:ascii="Arial" w:hAnsi="Arial" w:cs="Arial"/>
          <w:b/>
          <w:iCs/>
          <w:szCs w:val="24"/>
        </w:rPr>
        <w:t>1</w:t>
      </w:r>
      <w:r w:rsidRPr="000106CD">
        <w:rPr>
          <w:rFonts w:ascii="Arial" w:hAnsi="Arial" w:cs="Arial"/>
          <w:b/>
          <w:iCs/>
          <w:szCs w:val="24"/>
        </w:rPr>
        <w:t>]</w:t>
      </w:r>
      <w:r>
        <w:rPr>
          <w:rFonts w:ascii="Arial" w:hAnsi="Arial" w:cs="Arial"/>
          <w:b/>
          <w:iCs/>
          <w:szCs w:val="24"/>
        </w:rPr>
        <w:t xml:space="preserve"> </w:t>
      </w:r>
    </w:p>
    <w:p w:rsidR="001E1CD2" w:rsidRDefault="001E1CD2" w:rsidP="001E1CD2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DD5074">
        <w:rPr>
          <w:rFonts w:ascii="Arial" w:hAnsi="Arial" w:cs="Arial"/>
          <w:szCs w:val="24"/>
        </w:rPr>
        <w:t xml:space="preserve">O ator finaliza a consulta; </w:t>
      </w:r>
    </w:p>
    <w:p w:rsidR="001E1CD2" w:rsidRDefault="001E1CD2" w:rsidP="001E1CD2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passo </w:t>
      </w:r>
      <w:r w:rsidR="00231E21">
        <w:rPr>
          <w:rFonts w:ascii="Arial" w:hAnsi="Arial" w:cs="Arial"/>
          <w:szCs w:val="24"/>
        </w:rPr>
        <w:fldChar w:fldCharType="begin"/>
      </w:r>
      <w:r w:rsidR="00F77D94">
        <w:rPr>
          <w:rFonts w:ascii="Arial" w:hAnsi="Arial" w:cs="Arial"/>
          <w:szCs w:val="24"/>
        </w:rPr>
        <w:instrText xml:space="preserve"> REF _Ref393812070 \r \h </w:instrText>
      </w:r>
      <w:r w:rsidR="00231E21">
        <w:rPr>
          <w:rFonts w:ascii="Arial" w:hAnsi="Arial" w:cs="Arial"/>
          <w:szCs w:val="24"/>
        </w:rPr>
      </w:r>
      <w:r w:rsidR="00231E21">
        <w:rPr>
          <w:rFonts w:ascii="Arial" w:hAnsi="Arial" w:cs="Arial"/>
          <w:szCs w:val="24"/>
        </w:rPr>
        <w:fldChar w:fldCharType="separate"/>
      </w:r>
      <w:r w:rsidR="00F77D94">
        <w:rPr>
          <w:rFonts w:ascii="Arial" w:hAnsi="Arial" w:cs="Arial"/>
          <w:szCs w:val="24"/>
        </w:rPr>
        <w:t>2</w:t>
      </w:r>
      <w:r w:rsidR="00231E21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</w:t>
      </w:r>
      <w:r w:rsidRPr="00604F9F">
        <w:rPr>
          <w:rFonts w:ascii="Arial" w:hAnsi="Arial" w:cs="Arial"/>
          <w:szCs w:val="24"/>
        </w:rPr>
        <w:t xml:space="preserve">do fluxo </w:t>
      </w:r>
      <w:r>
        <w:rPr>
          <w:rFonts w:ascii="Arial" w:hAnsi="Arial" w:cs="Arial"/>
          <w:szCs w:val="24"/>
        </w:rPr>
        <w:t>principal</w:t>
      </w:r>
      <w:r w:rsidRPr="00604F9F">
        <w:rPr>
          <w:rFonts w:ascii="Arial" w:hAnsi="Arial" w:cs="Arial"/>
          <w:szCs w:val="24"/>
        </w:rPr>
        <w:t>.</w:t>
      </w:r>
    </w:p>
    <w:p w:rsidR="00D8619A" w:rsidRPr="00604F9F" w:rsidRDefault="00D8619A" w:rsidP="00D8619A">
      <w:pPr>
        <w:pStyle w:val="PargrafodaLista"/>
        <w:ind w:left="1440"/>
        <w:rPr>
          <w:rFonts w:ascii="Arial" w:hAnsi="Arial" w:cs="Arial"/>
          <w:szCs w:val="24"/>
        </w:rPr>
      </w:pPr>
    </w:p>
    <w:p w:rsidR="001E1CD2" w:rsidRDefault="001E1CD2" w:rsidP="001E1CD2"/>
    <w:p w:rsidR="000E30D1" w:rsidRPr="00F70840" w:rsidRDefault="00AA0979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F70840">
        <w:rPr>
          <w:b/>
          <w:i w:val="0"/>
          <w:iCs/>
          <w:color w:val="auto"/>
          <w:sz w:val="24"/>
          <w:szCs w:val="24"/>
        </w:rPr>
        <w:t xml:space="preserve"> </w:t>
      </w:r>
      <w:bookmarkStart w:id="25" w:name="_Ref393452430"/>
      <w:bookmarkStart w:id="26" w:name="_Ref384393406"/>
      <w:r w:rsidR="00013378" w:rsidRPr="00F70840">
        <w:rPr>
          <w:b/>
          <w:i w:val="0"/>
          <w:iCs/>
          <w:color w:val="auto"/>
          <w:sz w:val="24"/>
          <w:szCs w:val="24"/>
        </w:rPr>
        <w:t>Alterar</w:t>
      </w:r>
      <w:r w:rsidR="00013378">
        <w:rPr>
          <w:b/>
          <w:i w:val="0"/>
          <w:iCs/>
          <w:color w:val="auto"/>
          <w:sz w:val="24"/>
          <w:szCs w:val="24"/>
        </w:rPr>
        <w:t xml:space="preserve"> </w:t>
      </w:r>
      <w:bookmarkEnd w:id="25"/>
      <w:r w:rsidR="006766FB">
        <w:rPr>
          <w:b/>
          <w:i w:val="0"/>
          <w:iCs/>
          <w:color w:val="auto"/>
          <w:sz w:val="24"/>
          <w:szCs w:val="24"/>
        </w:rPr>
        <w:t>Convite</w:t>
      </w:r>
      <w:r w:rsidR="00415FA4">
        <w:rPr>
          <w:b/>
          <w:i w:val="0"/>
          <w:iCs/>
          <w:color w:val="auto"/>
          <w:sz w:val="24"/>
          <w:szCs w:val="24"/>
        </w:rPr>
        <w:t xml:space="preserve"> </w:t>
      </w:r>
      <w:bookmarkEnd w:id="26"/>
    </w:p>
    <w:p w:rsidR="000E30D1" w:rsidRPr="00F70840" w:rsidRDefault="000E30D1" w:rsidP="000E30D1"/>
    <w:p w:rsidR="000E30D1" w:rsidRPr="00F70840" w:rsidRDefault="000E30D1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D84F0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C126A8" w:rsidRPr="00C12529">
        <w:rPr>
          <w:i w:val="0"/>
          <w:iCs/>
          <w:color w:val="auto"/>
          <w:sz w:val="24"/>
          <w:szCs w:val="24"/>
        </w:rPr>
        <w:t xml:space="preserve">no passo </w:t>
      </w:r>
      <w:r w:rsidR="00231E21">
        <w:rPr>
          <w:i w:val="0"/>
          <w:iCs/>
          <w:color w:val="auto"/>
          <w:sz w:val="24"/>
          <w:szCs w:val="24"/>
        </w:rPr>
        <w:fldChar w:fldCharType="begin"/>
      </w:r>
      <w:r w:rsidR="00917B0B">
        <w:rPr>
          <w:i w:val="0"/>
          <w:iCs/>
          <w:color w:val="auto"/>
          <w:sz w:val="24"/>
          <w:szCs w:val="24"/>
        </w:rPr>
        <w:instrText xml:space="preserve"> REF _Ref398217279 \r \h </w:instrText>
      </w:r>
      <w:r w:rsidR="00231E21">
        <w:rPr>
          <w:i w:val="0"/>
          <w:iCs/>
          <w:color w:val="auto"/>
          <w:sz w:val="24"/>
          <w:szCs w:val="24"/>
        </w:rPr>
      </w:r>
      <w:r w:rsidR="00231E21">
        <w:rPr>
          <w:i w:val="0"/>
          <w:iCs/>
          <w:color w:val="auto"/>
          <w:sz w:val="24"/>
          <w:szCs w:val="24"/>
        </w:rPr>
        <w:fldChar w:fldCharType="separate"/>
      </w:r>
      <w:r w:rsidR="00917B0B">
        <w:rPr>
          <w:i w:val="0"/>
          <w:iCs/>
          <w:color w:val="auto"/>
          <w:sz w:val="24"/>
          <w:szCs w:val="24"/>
        </w:rPr>
        <w:t>4</w:t>
      </w:r>
      <w:r w:rsidR="00231E21">
        <w:rPr>
          <w:i w:val="0"/>
          <w:iCs/>
          <w:color w:val="auto"/>
          <w:sz w:val="24"/>
          <w:szCs w:val="24"/>
        </w:rPr>
        <w:fldChar w:fldCharType="end"/>
      </w:r>
      <w:r w:rsidR="00C126A8" w:rsidRPr="00C12529">
        <w:rPr>
          <w:i w:val="0"/>
          <w:iCs/>
          <w:color w:val="auto"/>
          <w:sz w:val="24"/>
          <w:szCs w:val="24"/>
        </w:rPr>
        <w:t xml:space="preserve"> </w:t>
      </w:r>
      <w:r w:rsidR="00D8619A">
        <w:rPr>
          <w:i w:val="0"/>
          <w:iCs/>
          <w:color w:val="auto"/>
          <w:sz w:val="24"/>
          <w:szCs w:val="24"/>
        </w:rPr>
        <w:t xml:space="preserve">do fluxo alternativo FA-1 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“Alterar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</w:t>
      </w:r>
      <w:r w:rsidR="00A07F0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os campos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registro selecionado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7" w:name="_Ref386534421"/>
      <w:r w:rsidRPr="00F70840">
        <w:rPr>
          <w:rFonts w:ascii="Arial" w:hAnsi="Arial" w:cs="Arial"/>
          <w:szCs w:val="24"/>
        </w:rPr>
        <w:t>O sistema apresenta a tela de alteração</w:t>
      </w:r>
      <w:r w:rsidR="00421837">
        <w:rPr>
          <w:rFonts w:ascii="Arial" w:hAnsi="Arial" w:cs="Arial"/>
          <w:szCs w:val="24"/>
        </w:rPr>
        <w:t xml:space="preserve"> “Tela </w:t>
      </w:r>
      <w:r w:rsidR="004F7E96">
        <w:rPr>
          <w:rFonts w:ascii="Arial" w:hAnsi="Arial" w:cs="Arial"/>
          <w:szCs w:val="24"/>
        </w:rPr>
        <w:t xml:space="preserve">Alterar </w:t>
      </w:r>
      <w:r w:rsidR="008D0DCF">
        <w:rPr>
          <w:rFonts w:ascii="Arial" w:hAnsi="Arial" w:cs="Arial"/>
          <w:szCs w:val="24"/>
        </w:rPr>
        <w:t>Convite</w:t>
      </w:r>
      <w:r w:rsidR="00DC2A06" w:rsidRPr="00F70840">
        <w:rPr>
          <w:rFonts w:ascii="Arial" w:hAnsi="Arial" w:cs="Arial"/>
          <w:szCs w:val="24"/>
        </w:rPr>
        <w:t xml:space="preserve"> – 2.2.3”</w:t>
      </w:r>
      <w:r w:rsidR="00CD567C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="00282AFB" w:rsidRPr="00F70840">
        <w:rPr>
          <w:rFonts w:ascii="Arial" w:hAnsi="Arial" w:cs="Arial"/>
          <w:b/>
          <w:szCs w:val="24"/>
        </w:rPr>
        <w:t>[IT0</w:t>
      </w:r>
      <w:r w:rsidR="00307DBE">
        <w:rPr>
          <w:rFonts w:ascii="Arial" w:hAnsi="Arial" w:cs="Arial"/>
          <w:b/>
          <w:szCs w:val="24"/>
        </w:rPr>
        <w:t>2</w:t>
      </w:r>
      <w:r w:rsidR="008D0DCF">
        <w:rPr>
          <w:rFonts w:ascii="Arial" w:hAnsi="Arial" w:cs="Arial"/>
          <w:b/>
          <w:szCs w:val="24"/>
        </w:rPr>
        <w:t>1</w:t>
      </w:r>
      <w:r w:rsidRPr="00F70840">
        <w:rPr>
          <w:rFonts w:ascii="Arial" w:hAnsi="Arial" w:cs="Arial"/>
          <w:b/>
          <w:szCs w:val="24"/>
        </w:rPr>
        <w:t>]</w:t>
      </w:r>
      <w:bookmarkEnd w:id="27"/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8" w:name="_Ref384716309"/>
      <w:bookmarkStart w:id="29" w:name="_Ref393813280"/>
      <w:r w:rsidRPr="00F70840">
        <w:rPr>
          <w:rFonts w:ascii="Arial" w:hAnsi="Arial" w:cs="Arial"/>
          <w:szCs w:val="24"/>
        </w:rPr>
        <w:t>O ator altera os dados</w:t>
      </w:r>
      <w:r w:rsidR="00CD567C" w:rsidRPr="00F70840">
        <w:rPr>
          <w:rFonts w:ascii="Arial" w:hAnsi="Arial" w:cs="Arial"/>
          <w:szCs w:val="24"/>
        </w:rPr>
        <w:t>;</w:t>
      </w:r>
      <w:bookmarkEnd w:id="28"/>
      <w:r w:rsidR="00F246FC">
        <w:rPr>
          <w:rFonts w:ascii="Arial" w:hAnsi="Arial" w:cs="Arial"/>
          <w:szCs w:val="24"/>
        </w:rPr>
        <w:t xml:space="preserve"> </w:t>
      </w:r>
      <w:r w:rsidR="00F246FC" w:rsidRPr="00F246FC">
        <w:rPr>
          <w:rFonts w:ascii="Arial" w:hAnsi="Arial" w:cs="Arial"/>
          <w:b/>
          <w:szCs w:val="24"/>
        </w:rPr>
        <w:t>[RN22-02]</w:t>
      </w:r>
      <w:bookmarkEnd w:id="29"/>
    </w:p>
    <w:p w:rsidR="0047552A" w:rsidRPr="0047552A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0" w:name="_Ref384912360"/>
      <w:bookmarkStart w:id="31" w:name="_Ref393452417"/>
      <w:r w:rsidRPr="0047552A">
        <w:rPr>
          <w:rFonts w:ascii="Arial" w:hAnsi="Arial" w:cs="Arial"/>
          <w:szCs w:val="24"/>
        </w:rPr>
        <w:t xml:space="preserve">O ator aciona a opção </w:t>
      </w:r>
      <w:r w:rsidR="00966A37" w:rsidRPr="0047552A">
        <w:rPr>
          <w:rFonts w:ascii="Arial" w:hAnsi="Arial" w:cs="Arial"/>
          <w:szCs w:val="24"/>
        </w:rPr>
        <w:t>“</w:t>
      </w:r>
      <w:r w:rsidRPr="0047552A">
        <w:rPr>
          <w:rFonts w:ascii="Arial" w:hAnsi="Arial" w:cs="Arial"/>
          <w:szCs w:val="24"/>
        </w:rPr>
        <w:t>Salvar</w:t>
      </w:r>
      <w:r w:rsidR="00966A37" w:rsidRPr="0047552A">
        <w:rPr>
          <w:rFonts w:ascii="Arial" w:hAnsi="Arial" w:cs="Arial"/>
          <w:szCs w:val="24"/>
        </w:rPr>
        <w:t>”</w:t>
      </w:r>
      <w:r w:rsidR="00282AFB" w:rsidRPr="0047552A">
        <w:rPr>
          <w:rFonts w:ascii="Arial" w:hAnsi="Arial" w:cs="Arial"/>
          <w:szCs w:val="24"/>
        </w:rPr>
        <w:t>;</w:t>
      </w:r>
      <w:bookmarkStart w:id="32" w:name="_Ref384976466"/>
      <w:bookmarkEnd w:id="30"/>
      <w:r w:rsidR="00F379BC" w:rsidRPr="00AD6BF1">
        <w:rPr>
          <w:rFonts w:ascii="Arial" w:hAnsi="Arial" w:cs="Arial"/>
          <w:b/>
          <w:szCs w:val="24"/>
        </w:rPr>
        <w:t xml:space="preserve"> [</w:t>
      </w:r>
      <w:r w:rsidR="00231E21">
        <w:rPr>
          <w:rFonts w:ascii="Arial" w:hAnsi="Arial" w:cs="Arial"/>
          <w:b/>
          <w:szCs w:val="24"/>
        </w:rPr>
        <w:fldChar w:fldCharType="begin"/>
      </w:r>
      <w:r w:rsidR="00F379BC">
        <w:rPr>
          <w:rFonts w:ascii="Arial" w:hAnsi="Arial" w:cs="Arial"/>
          <w:b/>
          <w:szCs w:val="24"/>
        </w:rPr>
        <w:instrText xml:space="preserve"> REF _Ref393444152 \r \h </w:instrText>
      </w:r>
      <w:r w:rsidR="00231E21">
        <w:rPr>
          <w:rFonts w:ascii="Arial" w:hAnsi="Arial" w:cs="Arial"/>
          <w:b/>
          <w:szCs w:val="24"/>
        </w:rPr>
      </w:r>
      <w:r w:rsidR="00231E21">
        <w:rPr>
          <w:rFonts w:ascii="Arial" w:hAnsi="Arial" w:cs="Arial"/>
          <w:b/>
          <w:szCs w:val="24"/>
        </w:rPr>
        <w:fldChar w:fldCharType="separate"/>
      </w:r>
      <w:r w:rsidR="00F379BC">
        <w:rPr>
          <w:rFonts w:ascii="Arial" w:hAnsi="Arial" w:cs="Arial"/>
          <w:b/>
          <w:szCs w:val="24"/>
        </w:rPr>
        <w:t>FA-4</w:t>
      </w:r>
      <w:r w:rsidR="00231E21">
        <w:rPr>
          <w:rFonts w:ascii="Arial" w:hAnsi="Arial" w:cs="Arial"/>
          <w:b/>
          <w:szCs w:val="24"/>
        </w:rPr>
        <w:fldChar w:fldCharType="end"/>
      </w:r>
      <w:r w:rsidR="00F379BC" w:rsidRPr="00AD6BF1">
        <w:rPr>
          <w:rFonts w:ascii="Arial" w:hAnsi="Arial" w:cs="Arial"/>
          <w:b/>
          <w:szCs w:val="24"/>
        </w:rPr>
        <w:t>]</w:t>
      </w:r>
      <w:r w:rsidR="00C904AD">
        <w:rPr>
          <w:rFonts w:ascii="Arial" w:hAnsi="Arial" w:cs="Arial"/>
          <w:b/>
          <w:szCs w:val="24"/>
        </w:rPr>
        <w:t xml:space="preserve"> </w:t>
      </w:r>
      <w:r w:rsidR="00F379BC" w:rsidRPr="00604F9F">
        <w:rPr>
          <w:rFonts w:ascii="Arial" w:hAnsi="Arial" w:cs="Arial"/>
          <w:b/>
          <w:szCs w:val="24"/>
        </w:rPr>
        <w:t>[</w:t>
      </w:r>
      <w:fldSimple w:instr=" REF _Ref384396610 \r \h  \* MERGEFORMAT ">
        <w:r w:rsidR="00F379BC" w:rsidRPr="00496F0C">
          <w:rPr>
            <w:rFonts w:ascii="Arial" w:hAnsi="Arial" w:cs="Arial"/>
            <w:b/>
            <w:szCs w:val="24"/>
          </w:rPr>
          <w:t>FA-</w:t>
        </w:r>
        <w:r w:rsidR="00F379BC" w:rsidRPr="006E7E3F">
          <w:rPr>
            <w:rFonts w:ascii="Arial" w:hAnsi="Arial" w:cs="Arial"/>
            <w:b/>
            <w:szCs w:val="24"/>
          </w:rPr>
          <w:t>5</w:t>
        </w:r>
      </w:fldSimple>
      <w:r w:rsidR="00F379BC" w:rsidRPr="00496F0C">
        <w:rPr>
          <w:rFonts w:ascii="Arial" w:hAnsi="Arial" w:cs="Arial"/>
          <w:b/>
          <w:szCs w:val="24"/>
        </w:rPr>
        <w:t>]</w:t>
      </w:r>
      <w:bookmarkEnd w:id="31"/>
    </w:p>
    <w:p w:rsidR="005C4782" w:rsidRPr="00F774C5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3" w:name="_Ref389639449"/>
      <w:bookmarkStart w:id="34" w:name="_Ref393814642"/>
      <w:r w:rsidRPr="005C4782">
        <w:rPr>
          <w:rFonts w:ascii="Arial" w:hAnsi="Arial" w:cs="Arial"/>
          <w:szCs w:val="24"/>
        </w:rPr>
        <w:t>O sistema valida os dados</w:t>
      </w:r>
      <w:r w:rsidR="007413F5" w:rsidRPr="005C4782">
        <w:rPr>
          <w:rFonts w:ascii="Arial" w:hAnsi="Arial" w:cs="Arial"/>
          <w:szCs w:val="24"/>
        </w:rPr>
        <w:t>;</w:t>
      </w:r>
      <w:r w:rsidR="006B20EC">
        <w:rPr>
          <w:rFonts w:ascii="Arial" w:hAnsi="Arial" w:cs="Arial"/>
          <w:szCs w:val="24"/>
        </w:rPr>
        <w:t xml:space="preserve"> </w:t>
      </w:r>
      <w:bookmarkStart w:id="35" w:name="_Ref385244568"/>
      <w:bookmarkStart w:id="36" w:name="_Ref389724499"/>
      <w:bookmarkEnd w:id="32"/>
      <w:bookmarkEnd w:id="33"/>
      <w:r w:rsidR="00F774C5" w:rsidRPr="00F774C5">
        <w:rPr>
          <w:rFonts w:ascii="Arial" w:hAnsi="Arial" w:cs="Arial"/>
          <w:b/>
          <w:szCs w:val="24"/>
        </w:rPr>
        <w:t>[</w:t>
      </w:r>
      <w:fldSimple w:instr=" REF _Ref384397525 \n \h  \* MERGEFORMAT ">
        <w:r w:rsidR="00F774C5" w:rsidRPr="00F774C5">
          <w:rPr>
            <w:rFonts w:ascii="Arial" w:hAnsi="Arial" w:cs="Arial"/>
            <w:b/>
            <w:szCs w:val="24"/>
          </w:rPr>
          <w:t>FE-1</w:t>
        </w:r>
      </w:fldSimple>
      <w:r w:rsidR="00F774C5" w:rsidRPr="00F774C5">
        <w:rPr>
          <w:rFonts w:ascii="Arial" w:hAnsi="Arial" w:cs="Arial"/>
          <w:b/>
          <w:szCs w:val="24"/>
        </w:rPr>
        <w:t>]</w:t>
      </w:r>
      <w:bookmarkEnd w:id="34"/>
    </w:p>
    <w:p w:rsidR="00CE267B" w:rsidRPr="005C4782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7" w:name="_Ref393869994"/>
      <w:r w:rsidRPr="005C4782">
        <w:rPr>
          <w:rFonts w:ascii="Arial" w:hAnsi="Arial" w:cs="Arial"/>
          <w:szCs w:val="24"/>
        </w:rPr>
        <w:t>O sistema grava o registro</w:t>
      </w:r>
      <w:r w:rsidR="00D84F01" w:rsidRPr="005C4782">
        <w:rPr>
          <w:rFonts w:ascii="Arial" w:hAnsi="Arial" w:cs="Arial"/>
          <w:szCs w:val="24"/>
        </w:rPr>
        <w:t xml:space="preserve"> alterado</w:t>
      </w:r>
      <w:r w:rsidR="007413F5" w:rsidRPr="005C4782">
        <w:rPr>
          <w:rFonts w:ascii="Arial" w:hAnsi="Arial" w:cs="Arial"/>
          <w:szCs w:val="24"/>
        </w:rPr>
        <w:t>;</w:t>
      </w:r>
      <w:r w:rsidR="00D1746D" w:rsidRPr="005C4782">
        <w:rPr>
          <w:rFonts w:ascii="Arial" w:hAnsi="Arial" w:cs="Arial"/>
          <w:szCs w:val="24"/>
        </w:rPr>
        <w:t xml:space="preserve"> </w:t>
      </w:r>
      <w:bookmarkStart w:id="38" w:name="_Ref385245175"/>
      <w:bookmarkEnd w:id="35"/>
      <w:r w:rsidR="00CE267B" w:rsidRPr="005C4782">
        <w:rPr>
          <w:rFonts w:ascii="Arial" w:hAnsi="Arial" w:cs="Arial"/>
          <w:b/>
          <w:szCs w:val="24"/>
        </w:rPr>
        <w:t>[</w:t>
      </w:r>
      <w:r w:rsidR="00231E21" w:rsidRPr="005C4782">
        <w:rPr>
          <w:rFonts w:ascii="Arial" w:hAnsi="Arial" w:cs="Arial"/>
          <w:b/>
          <w:szCs w:val="24"/>
        </w:rPr>
        <w:fldChar w:fldCharType="begin"/>
      </w:r>
      <w:r w:rsidR="00CE267B" w:rsidRPr="005C4782">
        <w:rPr>
          <w:rFonts w:ascii="Arial" w:hAnsi="Arial" w:cs="Arial"/>
          <w:b/>
          <w:szCs w:val="24"/>
        </w:rPr>
        <w:instrText xml:space="preserve"> REF _Ref389578301 \r \h </w:instrText>
      </w:r>
      <w:r w:rsidR="00231E21" w:rsidRPr="005C4782">
        <w:rPr>
          <w:rFonts w:ascii="Arial" w:hAnsi="Arial" w:cs="Arial"/>
          <w:b/>
          <w:szCs w:val="24"/>
        </w:rPr>
      </w:r>
      <w:r w:rsidR="00231E21" w:rsidRPr="005C4782">
        <w:rPr>
          <w:rFonts w:ascii="Arial" w:hAnsi="Arial" w:cs="Arial"/>
          <w:b/>
          <w:szCs w:val="24"/>
        </w:rPr>
        <w:fldChar w:fldCharType="separate"/>
      </w:r>
      <w:r w:rsidR="00CE267B" w:rsidRPr="005C4782">
        <w:rPr>
          <w:rFonts w:ascii="Arial" w:hAnsi="Arial" w:cs="Arial"/>
          <w:b/>
          <w:szCs w:val="24"/>
        </w:rPr>
        <w:t>PE01</w:t>
      </w:r>
      <w:r w:rsidR="00231E21" w:rsidRPr="005C4782">
        <w:rPr>
          <w:rFonts w:ascii="Arial" w:hAnsi="Arial" w:cs="Arial"/>
          <w:b/>
          <w:szCs w:val="24"/>
        </w:rPr>
        <w:fldChar w:fldCharType="end"/>
      </w:r>
      <w:r w:rsidR="00CE267B" w:rsidRPr="005C4782">
        <w:rPr>
          <w:rFonts w:ascii="Arial" w:hAnsi="Arial" w:cs="Arial"/>
          <w:b/>
          <w:szCs w:val="24"/>
        </w:rPr>
        <w:t>]</w:t>
      </w:r>
      <w:bookmarkEnd w:id="36"/>
      <w:bookmarkEnd w:id="37"/>
    </w:p>
    <w:p w:rsidR="000E30D1" w:rsidRPr="00CE267B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CE267B">
        <w:rPr>
          <w:rFonts w:ascii="Arial" w:hAnsi="Arial" w:cs="Arial"/>
          <w:szCs w:val="24"/>
        </w:rPr>
        <w:t>O sistema apresenta a mensagem</w:t>
      </w:r>
      <w:r w:rsidR="00840BE7">
        <w:rPr>
          <w:rFonts w:ascii="Arial" w:hAnsi="Arial" w:cs="Arial"/>
          <w:szCs w:val="24"/>
        </w:rPr>
        <w:t xml:space="preserve"> de sucesso</w:t>
      </w:r>
      <w:r w:rsidR="009B671C" w:rsidRPr="00CE267B">
        <w:rPr>
          <w:rFonts w:ascii="Arial" w:hAnsi="Arial" w:cs="Arial"/>
          <w:szCs w:val="24"/>
        </w:rPr>
        <w:t>;</w:t>
      </w:r>
      <w:r w:rsidRPr="00CE267B">
        <w:rPr>
          <w:rFonts w:ascii="Arial" w:hAnsi="Arial" w:cs="Arial"/>
          <w:szCs w:val="24"/>
        </w:rPr>
        <w:t xml:space="preserve"> </w:t>
      </w:r>
      <w:r w:rsidRPr="00CE267B">
        <w:rPr>
          <w:rFonts w:ascii="Arial" w:hAnsi="Arial" w:cs="Arial"/>
          <w:b/>
          <w:szCs w:val="24"/>
        </w:rPr>
        <w:t>[MSG002]</w:t>
      </w:r>
      <w:bookmarkEnd w:id="38"/>
    </w:p>
    <w:p w:rsidR="009B671C" w:rsidRPr="00ED675F" w:rsidRDefault="000E30D1" w:rsidP="00ED675F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ED675F">
        <w:rPr>
          <w:rFonts w:ascii="Arial" w:hAnsi="Arial" w:cs="Arial"/>
          <w:szCs w:val="24"/>
        </w:rPr>
        <w:t>O ator confirma a mensagem</w:t>
      </w:r>
      <w:r w:rsidR="009B671C" w:rsidRPr="00ED675F">
        <w:rPr>
          <w:rFonts w:ascii="Arial" w:hAnsi="Arial" w:cs="Arial"/>
          <w:szCs w:val="24"/>
        </w:rPr>
        <w:t>;</w:t>
      </w:r>
    </w:p>
    <w:p w:rsidR="009B671C" w:rsidRPr="00CE267B" w:rsidRDefault="009B671C" w:rsidP="009B671C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CE267B">
        <w:rPr>
          <w:rFonts w:ascii="Arial" w:hAnsi="Arial" w:cs="Arial"/>
          <w:szCs w:val="24"/>
        </w:rPr>
        <w:t>O fluxo retorna para o passo</w:t>
      </w:r>
      <w:r w:rsidR="00636878" w:rsidRPr="00CE267B">
        <w:rPr>
          <w:rFonts w:ascii="Arial" w:hAnsi="Arial" w:cs="Arial"/>
          <w:szCs w:val="24"/>
        </w:rPr>
        <w:t xml:space="preserve"> </w:t>
      </w:r>
      <w:r w:rsidR="00231E21">
        <w:rPr>
          <w:rFonts w:ascii="Arial" w:hAnsi="Arial" w:cs="Arial"/>
          <w:szCs w:val="24"/>
        </w:rPr>
        <w:fldChar w:fldCharType="begin"/>
      </w:r>
      <w:r w:rsidR="00C64A2C">
        <w:rPr>
          <w:rFonts w:ascii="Arial" w:hAnsi="Arial" w:cs="Arial"/>
          <w:szCs w:val="24"/>
        </w:rPr>
        <w:instrText xml:space="preserve"> REF _Ref393715609 \r \h </w:instrText>
      </w:r>
      <w:r w:rsidR="00231E21">
        <w:rPr>
          <w:rFonts w:ascii="Arial" w:hAnsi="Arial" w:cs="Arial"/>
          <w:szCs w:val="24"/>
        </w:rPr>
      </w:r>
      <w:r w:rsidR="00231E21">
        <w:rPr>
          <w:rFonts w:ascii="Arial" w:hAnsi="Arial" w:cs="Arial"/>
          <w:szCs w:val="24"/>
        </w:rPr>
        <w:fldChar w:fldCharType="separate"/>
      </w:r>
      <w:r w:rsidR="00C64A2C">
        <w:rPr>
          <w:rFonts w:ascii="Arial" w:hAnsi="Arial" w:cs="Arial"/>
          <w:szCs w:val="24"/>
        </w:rPr>
        <w:t>3</w:t>
      </w:r>
      <w:r w:rsidR="00231E21">
        <w:rPr>
          <w:rFonts w:ascii="Arial" w:hAnsi="Arial" w:cs="Arial"/>
          <w:szCs w:val="24"/>
        </w:rPr>
        <w:fldChar w:fldCharType="end"/>
      </w:r>
      <w:r w:rsidR="00887F1B">
        <w:rPr>
          <w:rFonts w:ascii="Arial" w:hAnsi="Arial" w:cs="Arial"/>
          <w:szCs w:val="24"/>
        </w:rPr>
        <w:t xml:space="preserve"> </w:t>
      </w:r>
      <w:r w:rsidRPr="00CE267B">
        <w:rPr>
          <w:rFonts w:ascii="Arial" w:hAnsi="Arial" w:cs="Arial"/>
          <w:szCs w:val="24"/>
        </w:rPr>
        <w:t xml:space="preserve">do fluxo </w:t>
      </w:r>
      <w:r w:rsidR="00C64A2C">
        <w:rPr>
          <w:rFonts w:ascii="Arial" w:hAnsi="Arial" w:cs="Arial"/>
          <w:szCs w:val="24"/>
        </w:rPr>
        <w:t>alternativo FA-1</w:t>
      </w:r>
      <w:r w:rsidRPr="00CE267B">
        <w:rPr>
          <w:rFonts w:ascii="Arial" w:hAnsi="Arial" w:cs="Arial"/>
          <w:szCs w:val="24"/>
        </w:rPr>
        <w:t>.</w:t>
      </w:r>
    </w:p>
    <w:p w:rsidR="000E30D1" w:rsidRPr="00F70840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9" w:name="_Ref384393747"/>
      <w:bookmarkStart w:id="40" w:name="_Ref393712595"/>
      <w:r w:rsidRPr="00F70840">
        <w:rPr>
          <w:b/>
          <w:i w:val="0"/>
          <w:iCs/>
          <w:color w:val="auto"/>
          <w:sz w:val="24"/>
          <w:szCs w:val="24"/>
        </w:rPr>
        <w:t xml:space="preserve">Excluir </w:t>
      </w:r>
      <w:bookmarkEnd w:id="39"/>
      <w:bookmarkEnd w:id="40"/>
      <w:r w:rsidR="004F0424">
        <w:rPr>
          <w:b/>
          <w:i w:val="0"/>
          <w:iCs/>
          <w:color w:val="auto"/>
          <w:sz w:val="24"/>
          <w:szCs w:val="24"/>
        </w:rPr>
        <w:t>Convite</w:t>
      </w:r>
    </w:p>
    <w:p w:rsidR="000E30D1" w:rsidRPr="00F70840" w:rsidRDefault="000E30D1" w:rsidP="000E30D1"/>
    <w:p w:rsidR="000E30D1" w:rsidRPr="00D8619A" w:rsidRDefault="00D8619A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D8619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Pr="00D8619A">
        <w:rPr>
          <w:i w:val="0"/>
          <w:iCs/>
          <w:color w:val="auto"/>
          <w:sz w:val="24"/>
          <w:szCs w:val="24"/>
        </w:rPr>
        <w:t xml:space="preserve">no passo </w:t>
      </w:r>
      <w:r w:rsidR="00231E21">
        <w:rPr>
          <w:i w:val="0"/>
          <w:iCs/>
          <w:color w:val="auto"/>
          <w:sz w:val="24"/>
          <w:szCs w:val="24"/>
        </w:rPr>
        <w:fldChar w:fldCharType="begin"/>
      </w:r>
      <w:r w:rsidR="00917B0B">
        <w:rPr>
          <w:i w:val="0"/>
          <w:iCs/>
          <w:color w:val="auto"/>
          <w:sz w:val="24"/>
          <w:szCs w:val="24"/>
        </w:rPr>
        <w:instrText xml:space="preserve"> REF _Ref398217279 \r \h </w:instrText>
      </w:r>
      <w:r w:rsidR="00231E21">
        <w:rPr>
          <w:i w:val="0"/>
          <w:iCs/>
          <w:color w:val="auto"/>
          <w:sz w:val="24"/>
          <w:szCs w:val="24"/>
        </w:rPr>
      </w:r>
      <w:r w:rsidR="00231E21">
        <w:rPr>
          <w:i w:val="0"/>
          <w:iCs/>
          <w:color w:val="auto"/>
          <w:sz w:val="24"/>
          <w:szCs w:val="24"/>
        </w:rPr>
        <w:fldChar w:fldCharType="separate"/>
      </w:r>
      <w:r w:rsidR="00917B0B">
        <w:rPr>
          <w:i w:val="0"/>
          <w:iCs/>
          <w:color w:val="auto"/>
          <w:sz w:val="24"/>
          <w:szCs w:val="24"/>
        </w:rPr>
        <w:t>4</w:t>
      </w:r>
      <w:r w:rsidR="00231E21">
        <w:rPr>
          <w:i w:val="0"/>
          <w:iCs/>
          <w:color w:val="auto"/>
          <w:sz w:val="24"/>
          <w:szCs w:val="24"/>
        </w:rPr>
        <w:fldChar w:fldCharType="end"/>
      </w:r>
      <w:r w:rsidRPr="00D8619A">
        <w:rPr>
          <w:i w:val="0"/>
          <w:iCs/>
          <w:color w:val="auto"/>
          <w:sz w:val="24"/>
          <w:szCs w:val="24"/>
        </w:rPr>
        <w:t xml:space="preserve"> do fluxo alternativo FA-1 </w:t>
      </w:r>
      <w:r w:rsidRPr="00D8619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</w:t>
      </w:r>
      <w:r w:rsidR="000E30D1" w:rsidRPr="00D8619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“Excluir”</w:t>
      </w:r>
      <w:r w:rsidR="00783C9A" w:rsidRPr="00D8619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737015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 sistema recupera os </w:t>
      </w:r>
      <w:r w:rsidR="0034122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dados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registro selecionado</w:t>
      </w:r>
      <w:r w:rsidR="00783C9A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DC2A06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1" w:name="_Ref390076715"/>
      <w:r w:rsidRPr="00F70840">
        <w:rPr>
          <w:rFonts w:ascii="Arial" w:hAnsi="Arial" w:cs="Arial"/>
          <w:szCs w:val="24"/>
        </w:rPr>
        <w:t>O sistema apresenta a te</w:t>
      </w:r>
      <w:r w:rsidR="00461CB9" w:rsidRPr="00F70840">
        <w:rPr>
          <w:rFonts w:ascii="Arial" w:hAnsi="Arial" w:cs="Arial"/>
          <w:szCs w:val="24"/>
        </w:rPr>
        <w:t>la de exclusão</w:t>
      </w:r>
      <w:r w:rsidR="00DC2A06" w:rsidRPr="00F70840">
        <w:rPr>
          <w:rFonts w:ascii="Arial" w:hAnsi="Arial" w:cs="Arial"/>
          <w:szCs w:val="24"/>
        </w:rPr>
        <w:t xml:space="preserve"> “Tela </w:t>
      </w:r>
      <w:r w:rsidR="0018724F">
        <w:rPr>
          <w:rFonts w:ascii="Arial" w:hAnsi="Arial" w:cs="Arial"/>
          <w:szCs w:val="24"/>
        </w:rPr>
        <w:t xml:space="preserve">Excluir </w:t>
      </w:r>
      <w:r w:rsidR="004F0424">
        <w:rPr>
          <w:rFonts w:ascii="Arial" w:hAnsi="Arial" w:cs="Arial"/>
          <w:szCs w:val="24"/>
        </w:rPr>
        <w:t>Convite</w:t>
      </w:r>
      <w:r w:rsidR="00DC2A06" w:rsidRPr="00F70840">
        <w:rPr>
          <w:rFonts w:ascii="Arial" w:hAnsi="Arial" w:cs="Arial"/>
          <w:szCs w:val="24"/>
        </w:rPr>
        <w:t xml:space="preserve"> – 2.2.</w:t>
      </w:r>
      <w:r w:rsidR="0018724F">
        <w:rPr>
          <w:rFonts w:ascii="Arial" w:hAnsi="Arial" w:cs="Arial"/>
          <w:szCs w:val="24"/>
        </w:rPr>
        <w:t>5</w:t>
      </w:r>
      <w:r w:rsidR="00DC2A06" w:rsidRPr="00F70840">
        <w:rPr>
          <w:rFonts w:ascii="Arial" w:hAnsi="Arial" w:cs="Arial"/>
          <w:szCs w:val="24"/>
        </w:rPr>
        <w:t>”</w:t>
      </w:r>
      <w:r w:rsidR="00461CB9" w:rsidRPr="00F70840">
        <w:rPr>
          <w:rFonts w:ascii="Arial" w:hAnsi="Arial" w:cs="Arial"/>
          <w:szCs w:val="24"/>
        </w:rPr>
        <w:t xml:space="preserve">; </w:t>
      </w:r>
      <w:r w:rsidR="007F7E35" w:rsidRPr="00F70840">
        <w:rPr>
          <w:rFonts w:ascii="Arial" w:hAnsi="Arial" w:cs="Arial"/>
          <w:b/>
          <w:szCs w:val="24"/>
        </w:rPr>
        <w:t>[IT0</w:t>
      </w:r>
      <w:r w:rsidR="004E78E4">
        <w:rPr>
          <w:rFonts w:ascii="Arial" w:hAnsi="Arial" w:cs="Arial"/>
          <w:b/>
          <w:szCs w:val="24"/>
        </w:rPr>
        <w:t>2</w:t>
      </w:r>
      <w:r w:rsidR="006C7BEE">
        <w:rPr>
          <w:rFonts w:ascii="Arial" w:hAnsi="Arial" w:cs="Arial"/>
          <w:b/>
          <w:szCs w:val="24"/>
        </w:rPr>
        <w:t>1</w:t>
      </w:r>
      <w:r w:rsidRPr="00F70840">
        <w:rPr>
          <w:rFonts w:ascii="Arial" w:hAnsi="Arial" w:cs="Arial"/>
          <w:b/>
          <w:szCs w:val="24"/>
        </w:rPr>
        <w:t>]</w:t>
      </w:r>
      <w:bookmarkEnd w:id="41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2" w:name="_Ref389636881"/>
      <w:r w:rsidRPr="00F70840">
        <w:rPr>
          <w:rFonts w:ascii="Arial" w:hAnsi="Arial" w:cs="Arial"/>
          <w:szCs w:val="24"/>
        </w:rPr>
        <w:t>O ator confere os dados</w:t>
      </w:r>
      <w:r w:rsidR="00783C9A" w:rsidRPr="00F70840">
        <w:rPr>
          <w:rFonts w:ascii="Arial" w:hAnsi="Arial" w:cs="Arial"/>
          <w:szCs w:val="24"/>
        </w:rPr>
        <w:t>;</w:t>
      </w:r>
      <w:bookmarkEnd w:id="42"/>
    </w:p>
    <w:p w:rsidR="000E30D1" w:rsidRPr="0009103F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3" w:name="_Ref384912553"/>
      <w:r w:rsidRPr="00F70840">
        <w:rPr>
          <w:rFonts w:ascii="Arial" w:hAnsi="Arial" w:cs="Arial"/>
          <w:szCs w:val="24"/>
        </w:rPr>
        <w:t xml:space="preserve">O </w:t>
      </w:r>
      <w:r w:rsidR="00693007">
        <w:rPr>
          <w:rFonts w:ascii="Arial" w:hAnsi="Arial" w:cs="Arial"/>
          <w:szCs w:val="24"/>
        </w:rPr>
        <w:t xml:space="preserve">ator aciona a opção </w:t>
      </w:r>
      <w:r w:rsidR="00966A37">
        <w:rPr>
          <w:rFonts w:ascii="Arial" w:hAnsi="Arial" w:cs="Arial"/>
          <w:szCs w:val="24"/>
        </w:rPr>
        <w:t>“</w:t>
      </w:r>
      <w:r w:rsidR="00D1746D">
        <w:rPr>
          <w:rFonts w:ascii="Arial" w:hAnsi="Arial" w:cs="Arial"/>
          <w:szCs w:val="24"/>
        </w:rPr>
        <w:t>Excluir”</w:t>
      </w:r>
      <w:r w:rsidR="00783C9A" w:rsidRPr="00F70840">
        <w:rPr>
          <w:rFonts w:ascii="Arial" w:hAnsi="Arial" w:cs="Arial"/>
          <w:szCs w:val="24"/>
        </w:rPr>
        <w:t xml:space="preserve">; </w:t>
      </w:r>
      <w:r w:rsidR="00783C9A" w:rsidRPr="00F70840">
        <w:rPr>
          <w:rFonts w:ascii="Arial" w:hAnsi="Arial" w:cs="Arial"/>
          <w:b/>
          <w:szCs w:val="24"/>
        </w:rPr>
        <w:t>[</w:t>
      </w:r>
      <w:fldSimple w:instr=" REF _Ref384396610 \n \h  \* MERGEFORMAT ">
        <w:r w:rsidR="006E7E3F" w:rsidRPr="006E7E3F">
          <w:rPr>
            <w:rFonts w:ascii="Arial" w:hAnsi="Arial" w:cs="Arial"/>
            <w:b/>
            <w:szCs w:val="24"/>
          </w:rPr>
          <w:t>FA-5</w:t>
        </w:r>
      </w:fldSimple>
      <w:r w:rsidR="00783C9A" w:rsidRPr="00F70840">
        <w:rPr>
          <w:rFonts w:ascii="Arial" w:hAnsi="Arial" w:cs="Arial"/>
          <w:b/>
          <w:szCs w:val="24"/>
        </w:rPr>
        <w:t>]</w:t>
      </w:r>
      <w:bookmarkEnd w:id="43"/>
    </w:p>
    <w:p w:rsidR="00692631" w:rsidRPr="0009103F" w:rsidRDefault="0009103F" w:rsidP="00692631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4" w:name="_Ref390076622"/>
      <w:r w:rsidRPr="001A4324">
        <w:rPr>
          <w:rFonts w:ascii="Arial" w:hAnsi="Arial" w:cs="Arial"/>
          <w:szCs w:val="24"/>
        </w:rPr>
        <w:t xml:space="preserve">O sistema valida o dado; </w:t>
      </w:r>
      <w:bookmarkEnd w:id="44"/>
    </w:p>
    <w:p w:rsidR="000E30D1" w:rsidRPr="001A4324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A4324">
        <w:rPr>
          <w:rFonts w:ascii="Arial" w:hAnsi="Arial" w:cs="Arial"/>
          <w:szCs w:val="24"/>
        </w:rPr>
        <w:t>O sistema apresenta a mensagem</w:t>
      </w:r>
      <w:r w:rsidR="000254EF" w:rsidRPr="001A4324">
        <w:rPr>
          <w:rFonts w:ascii="Arial" w:hAnsi="Arial" w:cs="Arial"/>
          <w:szCs w:val="24"/>
        </w:rPr>
        <w:t xml:space="preserve"> de confirmação</w:t>
      </w:r>
      <w:r w:rsidR="00783C9A" w:rsidRPr="001A4324">
        <w:rPr>
          <w:rFonts w:ascii="Arial" w:hAnsi="Arial" w:cs="Arial"/>
          <w:szCs w:val="24"/>
        </w:rPr>
        <w:t>;</w:t>
      </w:r>
      <w:r w:rsidRPr="001A4324">
        <w:rPr>
          <w:rFonts w:ascii="Arial" w:hAnsi="Arial" w:cs="Arial"/>
          <w:szCs w:val="24"/>
        </w:rPr>
        <w:t xml:space="preserve"> </w:t>
      </w:r>
      <w:r w:rsidRPr="001A4324">
        <w:rPr>
          <w:rFonts w:ascii="Arial" w:hAnsi="Arial" w:cs="Arial"/>
          <w:b/>
          <w:szCs w:val="24"/>
        </w:rPr>
        <w:t>[MSG003]</w:t>
      </w:r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5" w:name="_Ref391632596"/>
      <w:r w:rsidRPr="00F70840">
        <w:rPr>
          <w:rFonts w:ascii="Arial" w:hAnsi="Arial" w:cs="Arial"/>
          <w:szCs w:val="24"/>
        </w:rPr>
        <w:t>O ator confirma a mensagem</w:t>
      </w:r>
      <w:r w:rsidR="00E737B0" w:rsidRPr="00F70840">
        <w:rPr>
          <w:rFonts w:ascii="Arial" w:hAnsi="Arial" w:cs="Arial"/>
          <w:szCs w:val="24"/>
        </w:rPr>
        <w:t>;</w:t>
      </w:r>
      <w:bookmarkEnd w:id="45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6" w:name="_Ref385244722"/>
      <w:bookmarkStart w:id="47" w:name="_Ref389724557"/>
      <w:r w:rsidRPr="00F70840">
        <w:rPr>
          <w:rFonts w:ascii="Arial" w:hAnsi="Arial" w:cs="Arial"/>
          <w:szCs w:val="24"/>
        </w:rPr>
        <w:t>O sistema exclui o registro</w:t>
      </w:r>
      <w:r w:rsidR="00E737B0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bookmarkEnd w:id="46"/>
      <w:r w:rsidR="00254C86" w:rsidRPr="00254C86">
        <w:rPr>
          <w:rFonts w:ascii="Arial" w:hAnsi="Arial" w:cs="Arial"/>
          <w:b/>
          <w:szCs w:val="24"/>
        </w:rPr>
        <w:t>[</w:t>
      </w:r>
      <w:r w:rsidR="00231E21">
        <w:rPr>
          <w:rFonts w:ascii="Arial" w:hAnsi="Arial" w:cs="Arial"/>
          <w:b/>
          <w:szCs w:val="24"/>
        </w:rPr>
        <w:fldChar w:fldCharType="begin"/>
      </w:r>
      <w:r w:rsidR="00256E57">
        <w:rPr>
          <w:rFonts w:ascii="Arial" w:hAnsi="Arial" w:cs="Arial"/>
          <w:b/>
          <w:szCs w:val="24"/>
        </w:rPr>
        <w:instrText xml:space="preserve"> REF _Ref389578301 \r \h </w:instrText>
      </w:r>
      <w:r w:rsidR="00231E21">
        <w:rPr>
          <w:rFonts w:ascii="Arial" w:hAnsi="Arial" w:cs="Arial"/>
          <w:b/>
          <w:szCs w:val="24"/>
        </w:rPr>
      </w:r>
      <w:r w:rsidR="00231E21">
        <w:rPr>
          <w:rFonts w:ascii="Arial" w:hAnsi="Arial" w:cs="Arial"/>
          <w:b/>
          <w:szCs w:val="24"/>
        </w:rPr>
        <w:fldChar w:fldCharType="separate"/>
      </w:r>
      <w:r w:rsidR="00256E57">
        <w:rPr>
          <w:rFonts w:ascii="Arial" w:hAnsi="Arial" w:cs="Arial"/>
          <w:b/>
          <w:szCs w:val="24"/>
        </w:rPr>
        <w:t>PE01</w:t>
      </w:r>
      <w:r w:rsidR="00231E21">
        <w:rPr>
          <w:rFonts w:ascii="Arial" w:hAnsi="Arial" w:cs="Arial"/>
          <w:b/>
          <w:szCs w:val="24"/>
        </w:rPr>
        <w:fldChar w:fldCharType="end"/>
      </w:r>
      <w:r w:rsidR="00254C86" w:rsidRPr="00254C86">
        <w:rPr>
          <w:rFonts w:ascii="Arial" w:hAnsi="Arial" w:cs="Arial"/>
          <w:b/>
          <w:szCs w:val="24"/>
        </w:rPr>
        <w:t>]</w:t>
      </w:r>
      <w:bookmarkEnd w:id="47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8" w:name="_Ref385245223"/>
      <w:r w:rsidRPr="00F70840">
        <w:rPr>
          <w:rFonts w:ascii="Arial" w:hAnsi="Arial" w:cs="Arial"/>
          <w:szCs w:val="24"/>
        </w:rPr>
        <w:t>O sistema apresenta a mensagem</w:t>
      </w:r>
      <w:r w:rsidR="00E96C96">
        <w:rPr>
          <w:rFonts w:ascii="Arial" w:hAnsi="Arial" w:cs="Arial"/>
          <w:szCs w:val="24"/>
        </w:rPr>
        <w:t xml:space="preserve"> de sucesso</w:t>
      </w:r>
      <w:r w:rsidR="00E737B0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[MSG004]</w:t>
      </w:r>
      <w:bookmarkEnd w:id="48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confirma a mensagem</w:t>
      </w:r>
      <w:r w:rsidR="00E737B0" w:rsidRPr="00F70840">
        <w:rPr>
          <w:rFonts w:ascii="Arial" w:hAnsi="Arial" w:cs="Arial"/>
          <w:szCs w:val="24"/>
        </w:rPr>
        <w:t>;</w:t>
      </w:r>
    </w:p>
    <w:p w:rsidR="00F77D94" w:rsidRPr="00CE267B" w:rsidRDefault="00F77D94" w:rsidP="00F77D94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CE267B">
        <w:rPr>
          <w:rFonts w:ascii="Arial" w:hAnsi="Arial" w:cs="Arial"/>
          <w:szCs w:val="24"/>
        </w:rPr>
        <w:t xml:space="preserve">O fluxo retorna para o passo </w:t>
      </w:r>
      <w:r w:rsidR="00231E21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_Ref393715609 \r \h </w:instrText>
      </w:r>
      <w:r w:rsidR="00231E21">
        <w:rPr>
          <w:rFonts w:ascii="Arial" w:hAnsi="Arial" w:cs="Arial"/>
          <w:szCs w:val="24"/>
        </w:rPr>
      </w:r>
      <w:r w:rsidR="00231E21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3</w:t>
      </w:r>
      <w:r w:rsidR="00231E21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</w:t>
      </w:r>
      <w:r w:rsidRPr="00CE267B">
        <w:rPr>
          <w:rFonts w:ascii="Arial" w:hAnsi="Arial" w:cs="Arial"/>
          <w:szCs w:val="24"/>
        </w:rPr>
        <w:t xml:space="preserve">do fluxo </w:t>
      </w:r>
      <w:r>
        <w:rPr>
          <w:rFonts w:ascii="Arial" w:hAnsi="Arial" w:cs="Arial"/>
          <w:szCs w:val="24"/>
        </w:rPr>
        <w:t>alternativo FA-1</w:t>
      </w:r>
      <w:r w:rsidRPr="00CE267B">
        <w:rPr>
          <w:rFonts w:ascii="Arial" w:hAnsi="Arial" w:cs="Arial"/>
          <w:szCs w:val="24"/>
        </w:rPr>
        <w:t>.</w:t>
      </w:r>
    </w:p>
    <w:p w:rsidR="00B31D5A" w:rsidRPr="00F70840" w:rsidRDefault="00B31D5A" w:rsidP="00B31D5A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9" w:name="_Ref384911310"/>
      <w:bookmarkStart w:id="50" w:name="_Ref384393494"/>
      <w:bookmarkStart w:id="51" w:name="_Ref393444152"/>
      <w:r w:rsidRPr="00F70840">
        <w:rPr>
          <w:b/>
          <w:i w:val="0"/>
          <w:iCs/>
          <w:color w:val="auto"/>
          <w:sz w:val="24"/>
          <w:szCs w:val="24"/>
        </w:rPr>
        <w:lastRenderedPageBreak/>
        <w:t>Visualizar</w:t>
      </w:r>
      <w:bookmarkEnd w:id="49"/>
      <w:bookmarkEnd w:id="50"/>
      <w:r w:rsidR="00096140">
        <w:rPr>
          <w:b/>
          <w:i w:val="0"/>
          <w:iCs/>
          <w:color w:val="auto"/>
          <w:sz w:val="24"/>
          <w:szCs w:val="24"/>
        </w:rPr>
        <w:t xml:space="preserve"> Impressão</w:t>
      </w:r>
      <w:bookmarkEnd w:id="51"/>
    </w:p>
    <w:p w:rsidR="000E30D1" w:rsidRPr="00F70840" w:rsidRDefault="000E30D1" w:rsidP="000E30D1"/>
    <w:p w:rsidR="000E30D1" w:rsidRPr="005E7FA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D17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433BAB">
        <w:rPr>
          <w:i w:val="0"/>
          <w:iCs/>
          <w:color w:val="auto"/>
          <w:sz w:val="24"/>
          <w:szCs w:val="24"/>
        </w:rPr>
        <w:t xml:space="preserve"> </w:t>
      </w:r>
      <w:r w:rsidR="00231E21">
        <w:rPr>
          <w:i w:val="0"/>
          <w:iCs/>
          <w:color w:val="auto"/>
          <w:sz w:val="24"/>
          <w:szCs w:val="24"/>
        </w:rPr>
        <w:fldChar w:fldCharType="begin"/>
      </w:r>
      <w:r w:rsidR="002F05B8">
        <w:rPr>
          <w:i w:val="0"/>
          <w:iCs/>
          <w:color w:val="auto"/>
          <w:sz w:val="24"/>
          <w:szCs w:val="24"/>
        </w:rPr>
        <w:instrText xml:space="preserve"> REF _Ref393717046 \r \h </w:instrText>
      </w:r>
      <w:r w:rsidR="00231E21">
        <w:rPr>
          <w:i w:val="0"/>
          <w:iCs/>
          <w:color w:val="auto"/>
          <w:sz w:val="24"/>
          <w:szCs w:val="24"/>
        </w:rPr>
      </w:r>
      <w:r w:rsidR="00231E21">
        <w:rPr>
          <w:i w:val="0"/>
          <w:iCs/>
          <w:color w:val="auto"/>
          <w:sz w:val="24"/>
          <w:szCs w:val="24"/>
        </w:rPr>
        <w:fldChar w:fldCharType="separate"/>
      </w:r>
      <w:r w:rsidR="002F05B8">
        <w:rPr>
          <w:i w:val="0"/>
          <w:iCs/>
          <w:color w:val="auto"/>
          <w:sz w:val="24"/>
          <w:szCs w:val="24"/>
        </w:rPr>
        <w:t>4</w:t>
      </w:r>
      <w:r w:rsidR="00231E21">
        <w:rPr>
          <w:i w:val="0"/>
          <w:iCs/>
          <w:color w:val="auto"/>
          <w:sz w:val="24"/>
          <w:szCs w:val="24"/>
        </w:rPr>
        <w:fldChar w:fldCharType="end"/>
      </w:r>
      <w:r w:rsidR="00C650B1">
        <w:rPr>
          <w:i w:val="0"/>
          <w:iCs/>
          <w:color w:val="auto"/>
          <w:sz w:val="24"/>
          <w:szCs w:val="24"/>
        </w:rPr>
        <w:t xml:space="preserve"> </w:t>
      </w:r>
      <w:r w:rsidR="00D17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do fluxo </w:t>
      </w:r>
      <w:r w:rsidR="009D1EC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principal</w:t>
      </w:r>
      <w:r w:rsidR="0081648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,</w:t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ou também no passo </w:t>
      </w:r>
      <w:r w:rsidR="00231E21">
        <w:rPr>
          <w:i w:val="0"/>
          <w:iCs/>
          <w:color w:val="auto"/>
          <w:sz w:val="24"/>
          <w:szCs w:val="24"/>
        </w:rPr>
        <w:fldChar w:fldCharType="begin"/>
      </w:r>
      <w:r w:rsidR="00917B0B">
        <w:rPr>
          <w:i w:val="0"/>
          <w:iCs/>
          <w:color w:val="auto"/>
          <w:sz w:val="24"/>
          <w:szCs w:val="24"/>
        </w:rPr>
        <w:instrText xml:space="preserve"> REF _Ref398217279 \r \h </w:instrText>
      </w:r>
      <w:r w:rsidR="00231E21">
        <w:rPr>
          <w:i w:val="0"/>
          <w:iCs/>
          <w:color w:val="auto"/>
          <w:sz w:val="24"/>
          <w:szCs w:val="24"/>
        </w:rPr>
      </w:r>
      <w:r w:rsidR="00231E21">
        <w:rPr>
          <w:i w:val="0"/>
          <w:iCs/>
          <w:color w:val="auto"/>
          <w:sz w:val="24"/>
          <w:szCs w:val="24"/>
        </w:rPr>
        <w:fldChar w:fldCharType="separate"/>
      </w:r>
      <w:r w:rsidR="00917B0B">
        <w:rPr>
          <w:i w:val="0"/>
          <w:iCs/>
          <w:color w:val="auto"/>
          <w:sz w:val="24"/>
          <w:szCs w:val="24"/>
        </w:rPr>
        <w:t>4</w:t>
      </w:r>
      <w:r w:rsidR="00231E21">
        <w:rPr>
          <w:i w:val="0"/>
          <w:iCs/>
          <w:color w:val="auto"/>
          <w:sz w:val="24"/>
          <w:szCs w:val="24"/>
        </w:rPr>
        <w:fldChar w:fldCharType="end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</w:t>
      </w:r>
      <w:r w:rsidR="00231E2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_Ref393452401 \r \h </w:instrText>
      </w:r>
      <w:r w:rsidR="00231E2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231E2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FA-1</w:t>
      </w:r>
      <w:r w:rsidR="00231E2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e no passo </w:t>
      </w:r>
      <w:r w:rsidR="00231E2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_Ref393452417 \r \h </w:instrText>
      </w:r>
      <w:r w:rsidR="00231E2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231E2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231E2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</w:t>
      </w:r>
      <w:r w:rsidR="00231E2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_Ref393452430 \r \h </w:instrText>
      </w:r>
      <w:r w:rsidR="00231E2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231E2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FA-2</w:t>
      </w:r>
      <w:r w:rsidR="00231E2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, </w:t>
      </w:r>
      <w:r w:rsidR="00D17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Visualizar</w:t>
      </w:r>
      <w:r w:rsidR="00B31D5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Impressão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5E7FA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5E7FA0" w:rsidRPr="005E7FA0">
        <w:rPr>
          <w:b/>
          <w:bCs/>
          <w:i w:val="0"/>
          <w:color w:val="auto"/>
          <w:sz w:val="24"/>
          <w:szCs w:val="24"/>
        </w:rPr>
        <w:t>[RN2</w:t>
      </w:r>
      <w:r w:rsidR="00086CD4">
        <w:rPr>
          <w:b/>
          <w:bCs/>
          <w:i w:val="0"/>
          <w:color w:val="auto"/>
          <w:sz w:val="24"/>
          <w:szCs w:val="24"/>
        </w:rPr>
        <w:t>2</w:t>
      </w:r>
      <w:r w:rsidR="005E7FA0" w:rsidRPr="005E7FA0">
        <w:rPr>
          <w:b/>
          <w:bCs/>
          <w:i w:val="0"/>
          <w:color w:val="auto"/>
          <w:sz w:val="24"/>
          <w:szCs w:val="24"/>
        </w:rPr>
        <w:t>–0</w:t>
      </w:r>
      <w:r w:rsidR="00086CD4">
        <w:rPr>
          <w:b/>
          <w:bCs/>
          <w:i w:val="0"/>
          <w:color w:val="auto"/>
          <w:sz w:val="24"/>
          <w:szCs w:val="24"/>
        </w:rPr>
        <w:t>1</w:t>
      </w:r>
      <w:r w:rsidR="005E7FA0" w:rsidRPr="005E7FA0">
        <w:rPr>
          <w:b/>
          <w:bCs/>
          <w:i w:val="0"/>
          <w:color w:val="auto"/>
          <w:sz w:val="24"/>
          <w:szCs w:val="24"/>
        </w:rPr>
        <w:t>]</w:t>
      </w:r>
    </w:p>
    <w:p w:rsidR="000E30D1" w:rsidRPr="00F7084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D6CD6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tela de visualização</w:t>
      </w:r>
      <w:r w:rsidR="008D6CD6" w:rsidRPr="00F70840">
        <w:rPr>
          <w:rFonts w:ascii="Arial" w:hAnsi="Arial" w:cs="Arial"/>
          <w:szCs w:val="24"/>
        </w:rPr>
        <w:t xml:space="preserve"> “Tela Visualizar </w:t>
      </w:r>
      <w:r w:rsidR="000B2DA2">
        <w:rPr>
          <w:rFonts w:ascii="Arial" w:hAnsi="Arial" w:cs="Arial"/>
          <w:szCs w:val="24"/>
        </w:rPr>
        <w:t xml:space="preserve">Impressão do </w:t>
      </w:r>
      <w:r w:rsidR="00086CD4">
        <w:rPr>
          <w:rFonts w:ascii="Arial" w:hAnsi="Arial" w:cs="Arial"/>
          <w:szCs w:val="24"/>
        </w:rPr>
        <w:t>Convite</w:t>
      </w:r>
      <w:r w:rsidR="008D6CD6" w:rsidRPr="00F70840">
        <w:rPr>
          <w:rFonts w:ascii="Arial" w:hAnsi="Arial" w:cs="Arial"/>
          <w:szCs w:val="24"/>
        </w:rPr>
        <w:t xml:space="preserve"> – 2.2.4”;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[IT0</w:t>
      </w:r>
      <w:r w:rsidR="00086CD4">
        <w:rPr>
          <w:rFonts w:ascii="Arial" w:hAnsi="Arial" w:cs="Arial"/>
          <w:b/>
          <w:szCs w:val="24"/>
        </w:rPr>
        <w:t>21</w:t>
      </w:r>
      <w:r w:rsidRPr="00F70840">
        <w:rPr>
          <w:rFonts w:ascii="Arial" w:hAnsi="Arial" w:cs="Arial"/>
          <w:b/>
          <w:szCs w:val="24"/>
        </w:rPr>
        <w:t>]</w:t>
      </w:r>
    </w:p>
    <w:p w:rsidR="002A47A3" w:rsidRDefault="000E30D1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visualiza os dados</w:t>
      </w:r>
      <w:r w:rsidR="00084643">
        <w:rPr>
          <w:rFonts w:ascii="Arial" w:hAnsi="Arial" w:cs="Arial"/>
          <w:szCs w:val="24"/>
        </w:rPr>
        <w:t>;</w:t>
      </w:r>
    </w:p>
    <w:p w:rsidR="00146E8C" w:rsidRPr="00F70840" w:rsidRDefault="00146E8C" w:rsidP="00146E8C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passo </w:t>
      </w:r>
      <w:r w:rsidR="00231E21">
        <w:rPr>
          <w:rFonts w:ascii="Arial" w:hAnsi="Arial" w:cs="Arial"/>
          <w:szCs w:val="24"/>
        </w:rPr>
        <w:fldChar w:fldCharType="begin"/>
      </w:r>
      <w:r w:rsidR="001C10EB">
        <w:rPr>
          <w:rFonts w:ascii="Arial" w:hAnsi="Arial" w:cs="Arial"/>
          <w:szCs w:val="24"/>
        </w:rPr>
        <w:instrText xml:space="preserve"> REF _Ref398218197 \r \h </w:instrText>
      </w:r>
      <w:r w:rsidR="00231E21">
        <w:rPr>
          <w:rFonts w:ascii="Arial" w:hAnsi="Arial" w:cs="Arial"/>
          <w:szCs w:val="24"/>
        </w:rPr>
      </w:r>
      <w:r w:rsidR="00231E21">
        <w:rPr>
          <w:rFonts w:ascii="Arial" w:hAnsi="Arial" w:cs="Arial"/>
          <w:szCs w:val="24"/>
        </w:rPr>
        <w:fldChar w:fldCharType="separate"/>
      </w:r>
      <w:r w:rsidR="001C10EB">
        <w:rPr>
          <w:rFonts w:ascii="Arial" w:hAnsi="Arial" w:cs="Arial"/>
          <w:szCs w:val="24"/>
        </w:rPr>
        <w:t>3</w:t>
      </w:r>
      <w:r w:rsidR="00231E21">
        <w:rPr>
          <w:rFonts w:ascii="Arial" w:hAnsi="Arial" w:cs="Arial"/>
          <w:szCs w:val="24"/>
        </w:rPr>
        <w:fldChar w:fldCharType="end"/>
      </w:r>
      <w:r w:rsidRPr="00F70840">
        <w:rPr>
          <w:rFonts w:ascii="Arial" w:hAnsi="Arial" w:cs="Arial"/>
          <w:szCs w:val="24"/>
        </w:rPr>
        <w:t xml:space="preserve"> do fluxo </w:t>
      </w:r>
      <w:r w:rsidR="009D1EC5">
        <w:rPr>
          <w:rFonts w:ascii="Arial" w:hAnsi="Arial" w:cs="Arial"/>
          <w:szCs w:val="24"/>
        </w:rPr>
        <w:t>principal</w:t>
      </w:r>
      <w:r w:rsidR="00F77D94">
        <w:rPr>
          <w:rFonts w:ascii="Arial" w:hAnsi="Arial" w:cs="Arial"/>
          <w:szCs w:val="24"/>
        </w:rPr>
        <w:t xml:space="preserve"> ou para o passo </w:t>
      </w:r>
      <w:r w:rsidR="00231E21">
        <w:rPr>
          <w:rFonts w:ascii="Arial" w:hAnsi="Arial" w:cs="Arial"/>
          <w:szCs w:val="24"/>
        </w:rPr>
        <w:fldChar w:fldCharType="begin"/>
      </w:r>
      <w:r w:rsidR="00F77D94">
        <w:rPr>
          <w:rFonts w:ascii="Arial" w:hAnsi="Arial" w:cs="Arial"/>
          <w:szCs w:val="24"/>
        </w:rPr>
        <w:instrText xml:space="preserve"> REF _Ref393813280 \r \h </w:instrText>
      </w:r>
      <w:r w:rsidR="00231E21">
        <w:rPr>
          <w:rFonts w:ascii="Arial" w:hAnsi="Arial" w:cs="Arial"/>
          <w:szCs w:val="24"/>
        </w:rPr>
      </w:r>
      <w:r w:rsidR="00231E21">
        <w:rPr>
          <w:rFonts w:ascii="Arial" w:hAnsi="Arial" w:cs="Arial"/>
          <w:szCs w:val="24"/>
        </w:rPr>
        <w:fldChar w:fldCharType="separate"/>
      </w:r>
      <w:r w:rsidR="00F77D94">
        <w:rPr>
          <w:rFonts w:ascii="Arial" w:hAnsi="Arial" w:cs="Arial"/>
          <w:szCs w:val="24"/>
        </w:rPr>
        <w:t>4</w:t>
      </w:r>
      <w:r w:rsidR="00231E21">
        <w:rPr>
          <w:rFonts w:ascii="Arial" w:hAnsi="Arial" w:cs="Arial"/>
          <w:szCs w:val="24"/>
        </w:rPr>
        <w:fldChar w:fldCharType="end"/>
      </w:r>
      <w:r w:rsidR="00F77D94">
        <w:rPr>
          <w:rFonts w:ascii="Arial" w:hAnsi="Arial" w:cs="Arial"/>
          <w:szCs w:val="24"/>
        </w:rPr>
        <w:t xml:space="preserve"> do fluxo alternativo FA-2</w:t>
      </w:r>
      <w:r w:rsidR="0094247A">
        <w:rPr>
          <w:rFonts w:ascii="Arial" w:hAnsi="Arial" w:cs="Arial"/>
          <w:szCs w:val="24"/>
        </w:rPr>
        <w:t xml:space="preserve"> ou para o passo </w:t>
      </w:r>
      <w:r w:rsidR="00231E21">
        <w:rPr>
          <w:rFonts w:ascii="Arial" w:hAnsi="Arial" w:cs="Arial"/>
          <w:szCs w:val="24"/>
        </w:rPr>
        <w:fldChar w:fldCharType="begin"/>
      </w:r>
      <w:r w:rsidR="0094247A">
        <w:rPr>
          <w:rFonts w:ascii="Arial" w:hAnsi="Arial" w:cs="Arial"/>
          <w:szCs w:val="24"/>
        </w:rPr>
        <w:instrText xml:space="preserve"> REF _Ref393715609 \r \h </w:instrText>
      </w:r>
      <w:r w:rsidR="00231E21">
        <w:rPr>
          <w:rFonts w:ascii="Arial" w:hAnsi="Arial" w:cs="Arial"/>
          <w:szCs w:val="24"/>
        </w:rPr>
      </w:r>
      <w:r w:rsidR="00231E21">
        <w:rPr>
          <w:rFonts w:ascii="Arial" w:hAnsi="Arial" w:cs="Arial"/>
          <w:szCs w:val="24"/>
        </w:rPr>
        <w:fldChar w:fldCharType="separate"/>
      </w:r>
      <w:r w:rsidR="0094247A">
        <w:rPr>
          <w:rFonts w:ascii="Arial" w:hAnsi="Arial" w:cs="Arial"/>
          <w:szCs w:val="24"/>
        </w:rPr>
        <w:t>3</w:t>
      </w:r>
      <w:r w:rsidR="00231E21">
        <w:rPr>
          <w:rFonts w:ascii="Arial" w:hAnsi="Arial" w:cs="Arial"/>
          <w:szCs w:val="24"/>
        </w:rPr>
        <w:fldChar w:fldCharType="end"/>
      </w:r>
      <w:r w:rsidR="0094247A">
        <w:rPr>
          <w:rFonts w:ascii="Arial" w:hAnsi="Arial" w:cs="Arial"/>
          <w:szCs w:val="24"/>
        </w:rPr>
        <w:t xml:space="preserve"> do fluxo alternativo FA-1</w:t>
      </w:r>
      <w:r w:rsidR="00F77D94">
        <w:rPr>
          <w:rFonts w:ascii="Arial" w:hAnsi="Arial" w:cs="Arial"/>
          <w:szCs w:val="24"/>
        </w:rPr>
        <w:t>.</w:t>
      </w:r>
    </w:p>
    <w:p w:rsidR="000E30D1" w:rsidRPr="00F70840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F70840" w:rsidRDefault="00166536" w:rsidP="00166536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52" w:name="_Ref384396610"/>
      <w:r w:rsidRPr="00F70840">
        <w:rPr>
          <w:b/>
          <w:i w:val="0"/>
          <w:iCs/>
          <w:color w:val="auto"/>
          <w:sz w:val="24"/>
          <w:szCs w:val="24"/>
        </w:rPr>
        <w:t>Cancelar</w:t>
      </w:r>
      <w:bookmarkEnd w:id="52"/>
    </w:p>
    <w:p w:rsidR="000E30D1" w:rsidRPr="00F70840" w:rsidRDefault="000E30D1" w:rsidP="000E30D1"/>
    <w:p w:rsidR="00517F0A" w:rsidRPr="00BB2F7A" w:rsidRDefault="00517F0A" w:rsidP="00517F0A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Cs w:val="24"/>
        </w:rPr>
      </w:pPr>
      <w:r w:rsidRPr="00BB2F7A">
        <w:rPr>
          <w:rFonts w:ascii="Arial" w:hAnsi="Arial" w:cs="Arial"/>
          <w:szCs w:val="24"/>
        </w:rPr>
        <w:t xml:space="preserve">Este fluxo tem início no passo </w:t>
      </w:r>
      <w:fldSimple w:instr=" REF _Ref393717046 \r \h  \* MERGEFORMAT ">
        <w:r w:rsidRPr="00917B0B">
          <w:rPr>
            <w:rFonts w:ascii="Arial" w:hAnsi="Arial" w:cs="Arial"/>
            <w:i/>
            <w:iCs/>
            <w:szCs w:val="24"/>
          </w:rPr>
          <w:t>4</w:t>
        </w:r>
      </w:fldSimple>
      <w:r w:rsidRPr="004C6221">
        <w:rPr>
          <w:rFonts w:ascii="Arial" w:hAnsi="Arial" w:cs="Arial"/>
          <w:iCs/>
          <w:szCs w:val="24"/>
        </w:rPr>
        <w:t xml:space="preserve"> </w:t>
      </w:r>
      <w:r w:rsidRPr="004C6221">
        <w:rPr>
          <w:rFonts w:ascii="Arial" w:hAnsi="Arial" w:cs="Arial"/>
          <w:szCs w:val="24"/>
        </w:rPr>
        <w:t>do fluxo principal</w:t>
      </w:r>
      <w:r w:rsidRPr="00BB2F7A">
        <w:rPr>
          <w:rFonts w:ascii="Arial" w:hAnsi="Arial" w:cs="Arial"/>
          <w:szCs w:val="24"/>
        </w:rPr>
        <w:t xml:space="preserve">, ou no passo </w:t>
      </w:r>
      <w:fldSimple w:instr=" REF _Ref398217279 \r \h  \* MERGEFORMAT ">
        <w:r w:rsidR="00917B0B" w:rsidRPr="00917B0B">
          <w:rPr>
            <w:rFonts w:ascii="Arial" w:hAnsi="Arial" w:cs="Arial"/>
            <w:iCs/>
            <w:szCs w:val="24"/>
          </w:rPr>
          <w:t>4</w:t>
        </w:r>
      </w:fldSimple>
      <w:r w:rsidRPr="00BB2F7A">
        <w:rPr>
          <w:rFonts w:ascii="Arial" w:hAnsi="Arial" w:cs="Arial"/>
          <w:szCs w:val="24"/>
        </w:rPr>
        <w:t xml:space="preserve"> fluxo alternativo FA-1, ou no passo </w:t>
      </w:r>
      <w:fldSimple w:instr=" REF _Ref384912360 \r \h  \* MERGEFORMAT ">
        <w:r w:rsidRPr="00BB2F7A">
          <w:rPr>
            <w:rFonts w:ascii="Arial" w:hAnsi="Arial" w:cs="Arial"/>
            <w:szCs w:val="24"/>
          </w:rPr>
          <w:t>5</w:t>
        </w:r>
      </w:fldSimple>
      <w:r w:rsidRPr="00BB2F7A">
        <w:rPr>
          <w:rFonts w:ascii="Arial" w:hAnsi="Arial" w:cs="Arial"/>
          <w:szCs w:val="24"/>
        </w:rPr>
        <w:t xml:space="preserve"> do fluxo alternativo FA-2, ou</w:t>
      </w:r>
      <w:r w:rsidR="00FC5AE6">
        <w:rPr>
          <w:rFonts w:ascii="Arial" w:hAnsi="Arial" w:cs="Arial"/>
          <w:szCs w:val="24"/>
        </w:rPr>
        <w:t xml:space="preserve"> no passo 5</w:t>
      </w:r>
      <w:r>
        <w:t xml:space="preserve"> </w:t>
      </w:r>
      <w:r w:rsidRPr="00BB2F7A">
        <w:rPr>
          <w:rFonts w:ascii="Arial" w:hAnsi="Arial" w:cs="Arial"/>
          <w:szCs w:val="24"/>
        </w:rPr>
        <w:t xml:space="preserve">do fluxo alternativo FA-3, </w:t>
      </w:r>
      <w:r w:rsidR="00231E21" w:rsidRPr="00BB2F7A">
        <w:rPr>
          <w:rFonts w:ascii="Arial" w:hAnsi="Arial" w:cs="Arial"/>
          <w:szCs w:val="24"/>
        </w:rPr>
        <w:fldChar w:fldCharType="begin"/>
      </w:r>
      <w:r w:rsidRPr="00BB2F7A">
        <w:rPr>
          <w:rFonts w:ascii="Arial" w:hAnsi="Arial" w:cs="Arial"/>
          <w:szCs w:val="24"/>
        </w:rPr>
        <w:instrText xml:space="preserve"> REF _Ref384908864 \r \h  \* MERGEFORMAT </w:instrText>
      </w:r>
      <w:r w:rsidR="00231E21" w:rsidRPr="00BB2F7A">
        <w:rPr>
          <w:rFonts w:ascii="Arial" w:hAnsi="Arial" w:cs="Arial"/>
          <w:szCs w:val="24"/>
        </w:rPr>
      </w:r>
      <w:r w:rsidR="00231E21" w:rsidRPr="00BB2F7A">
        <w:rPr>
          <w:rFonts w:ascii="Arial" w:hAnsi="Arial" w:cs="Arial"/>
          <w:szCs w:val="24"/>
        </w:rPr>
        <w:fldChar w:fldCharType="end"/>
      </w:r>
      <w:r w:rsidRPr="00BB2F7A">
        <w:rPr>
          <w:rFonts w:ascii="Arial" w:hAnsi="Arial" w:cs="Arial"/>
          <w:szCs w:val="24"/>
        </w:rPr>
        <w:t xml:space="preserve"> quando o ator aciona a opção “Cancelar”;</w:t>
      </w:r>
    </w:p>
    <w:p w:rsidR="00517F0A" w:rsidRPr="00F70840" w:rsidRDefault="00517F0A" w:rsidP="00517F0A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sistema </w:t>
      </w:r>
      <w:r>
        <w:rPr>
          <w:rFonts w:ascii="Arial" w:hAnsi="Arial" w:cs="Arial"/>
          <w:szCs w:val="24"/>
        </w:rPr>
        <w:t>cancela a operação;</w:t>
      </w:r>
    </w:p>
    <w:p w:rsidR="00517F0A" w:rsidRDefault="00517F0A" w:rsidP="00517F0A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550134">
        <w:rPr>
          <w:rFonts w:ascii="Arial" w:hAnsi="Arial" w:cs="Arial"/>
          <w:szCs w:val="24"/>
        </w:rPr>
        <w:t>O sistema desconsidera os dados informados;</w:t>
      </w:r>
    </w:p>
    <w:p w:rsidR="00517F0A" w:rsidRPr="007F3490" w:rsidRDefault="00517F0A" w:rsidP="00517F0A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7F3490">
        <w:rPr>
          <w:rFonts w:ascii="Arial" w:hAnsi="Arial" w:cs="Arial"/>
          <w:szCs w:val="24"/>
        </w:rPr>
        <w:t xml:space="preserve">O fluxo retorna para </w:t>
      </w:r>
      <w:r w:rsidR="001C10EB">
        <w:rPr>
          <w:rFonts w:ascii="Arial" w:hAnsi="Arial" w:cs="Arial"/>
          <w:szCs w:val="24"/>
        </w:rPr>
        <w:t>a página inicial do sistema</w:t>
      </w:r>
      <w:r w:rsidR="00B07300">
        <w:rPr>
          <w:rFonts w:ascii="Arial" w:hAnsi="Arial" w:cs="Arial"/>
          <w:szCs w:val="24"/>
        </w:rPr>
        <w:t xml:space="preserve"> </w:t>
      </w:r>
      <w:r w:rsidRPr="007F3490">
        <w:rPr>
          <w:rFonts w:ascii="Arial" w:hAnsi="Arial" w:cs="Arial"/>
          <w:szCs w:val="24"/>
        </w:rPr>
        <w:t>o</w:t>
      </w:r>
      <w:r w:rsidR="00B07300">
        <w:rPr>
          <w:rFonts w:ascii="Arial" w:hAnsi="Arial" w:cs="Arial"/>
          <w:szCs w:val="24"/>
        </w:rPr>
        <w:t>u</w:t>
      </w:r>
      <w:r w:rsidRPr="007F3490">
        <w:rPr>
          <w:rFonts w:ascii="Arial" w:hAnsi="Arial" w:cs="Arial"/>
          <w:szCs w:val="24"/>
        </w:rPr>
        <w:t xml:space="preserve"> </w:t>
      </w:r>
      <w:r w:rsidR="001C10EB">
        <w:rPr>
          <w:rFonts w:ascii="Arial" w:hAnsi="Arial" w:cs="Arial"/>
          <w:szCs w:val="24"/>
        </w:rPr>
        <w:t xml:space="preserve">para o </w:t>
      </w:r>
      <w:r w:rsidRPr="007F3490">
        <w:rPr>
          <w:rFonts w:ascii="Arial" w:hAnsi="Arial" w:cs="Arial"/>
          <w:szCs w:val="24"/>
        </w:rPr>
        <w:t xml:space="preserve">passo </w:t>
      </w:r>
      <w:r w:rsidR="00231E21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_Ref393812100 \r \h </w:instrText>
      </w:r>
      <w:r w:rsidR="00231E21">
        <w:rPr>
          <w:rFonts w:ascii="Arial" w:hAnsi="Arial" w:cs="Arial"/>
          <w:szCs w:val="24"/>
        </w:rPr>
      </w:r>
      <w:r w:rsidR="00231E21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2</w:t>
      </w:r>
      <w:r w:rsidR="00231E21">
        <w:rPr>
          <w:rFonts w:ascii="Arial" w:hAnsi="Arial" w:cs="Arial"/>
          <w:szCs w:val="24"/>
        </w:rPr>
        <w:fldChar w:fldCharType="end"/>
      </w:r>
      <w:r w:rsidR="00975641">
        <w:rPr>
          <w:rFonts w:ascii="Arial" w:hAnsi="Arial" w:cs="Arial"/>
          <w:szCs w:val="24"/>
        </w:rPr>
        <w:t xml:space="preserve"> ou </w:t>
      </w:r>
      <w:r w:rsidR="00231E21">
        <w:rPr>
          <w:rFonts w:ascii="Arial" w:hAnsi="Arial" w:cs="Arial"/>
          <w:szCs w:val="24"/>
        </w:rPr>
        <w:fldChar w:fldCharType="begin"/>
      </w:r>
      <w:r w:rsidR="00975641">
        <w:rPr>
          <w:rFonts w:ascii="Arial" w:hAnsi="Arial" w:cs="Arial"/>
          <w:szCs w:val="24"/>
        </w:rPr>
        <w:instrText xml:space="preserve"> REF _Ref393717046 \r \h </w:instrText>
      </w:r>
      <w:r w:rsidR="00231E21">
        <w:rPr>
          <w:rFonts w:ascii="Arial" w:hAnsi="Arial" w:cs="Arial"/>
          <w:szCs w:val="24"/>
        </w:rPr>
      </w:r>
      <w:r w:rsidR="00231E21">
        <w:rPr>
          <w:rFonts w:ascii="Arial" w:hAnsi="Arial" w:cs="Arial"/>
          <w:szCs w:val="24"/>
        </w:rPr>
        <w:fldChar w:fldCharType="separate"/>
      </w:r>
      <w:r w:rsidR="00975641">
        <w:rPr>
          <w:rFonts w:ascii="Arial" w:hAnsi="Arial" w:cs="Arial"/>
          <w:szCs w:val="24"/>
        </w:rPr>
        <w:t>4</w:t>
      </w:r>
      <w:r w:rsidR="00231E21">
        <w:rPr>
          <w:rFonts w:ascii="Arial" w:hAnsi="Arial" w:cs="Arial"/>
          <w:szCs w:val="24"/>
        </w:rPr>
        <w:fldChar w:fldCharType="end"/>
      </w:r>
      <w:r w:rsidRPr="007F3490">
        <w:rPr>
          <w:rFonts w:ascii="Arial" w:hAnsi="Arial" w:cs="Arial"/>
          <w:szCs w:val="24"/>
        </w:rPr>
        <w:t xml:space="preserve"> do fluxo </w:t>
      </w:r>
      <w:r>
        <w:rPr>
          <w:rFonts w:ascii="Arial" w:hAnsi="Arial" w:cs="Arial"/>
          <w:szCs w:val="24"/>
        </w:rPr>
        <w:t>principal</w:t>
      </w:r>
      <w:r w:rsidRPr="007F3490">
        <w:rPr>
          <w:rFonts w:ascii="Arial" w:hAnsi="Arial" w:cs="Arial"/>
          <w:szCs w:val="24"/>
        </w:rPr>
        <w:t xml:space="preserve"> quando for acionado por algum fluxo alternativo, ou para o passo </w:t>
      </w:r>
      <w:r w:rsidR="00231E21">
        <w:fldChar w:fldCharType="begin"/>
      </w:r>
      <w:r>
        <w:rPr>
          <w:rFonts w:ascii="Arial" w:hAnsi="Arial" w:cs="Arial"/>
          <w:szCs w:val="24"/>
        </w:rPr>
        <w:instrText xml:space="preserve"> REF _Ref393715609 \r \h </w:instrText>
      </w:r>
      <w:r w:rsidR="00231E21">
        <w:fldChar w:fldCharType="separate"/>
      </w:r>
      <w:r>
        <w:rPr>
          <w:rFonts w:ascii="Arial" w:hAnsi="Arial" w:cs="Arial"/>
          <w:szCs w:val="24"/>
        </w:rPr>
        <w:t>3</w:t>
      </w:r>
      <w:r w:rsidR="00231E21">
        <w:fldChar w:fldCharType="end"/>
      </w:r>
      <w:r w:rsidRPr="007F3490">
        <w:rPr>
          <w:rFonts w:ascii="Arial" w:hAnsi="Arial" w:cs="Arial"/>
          <w:szCs w:val="24"/>
        </w:rPr>
        <w:t xml:space="preserve"> do fluxo alternativo FA</w:t>
      </w:r>
      <w:r>
        <w:rPr>
          <w:rFonts w:ascii="Arial" w:hAnsi="Arial" w:cs="Arial"/>
          <w:szCs w:val="24"/>
        </w:rPr>
        <w:t>-</w:t>
      </w:r>
      <w:r w:rsidRPr="007F3490">
        <w:rPr>
          <w:rFonts w:ascii="Arial" w:hAnsi="Arial" w:cs="Arial"/>
          <w:szCs w:val="24"/>
        </w:rPr>
        <w:t>1, ou para</w:t>
      </w:r>
      <w:r w:rsidRPr="007F3490">
        <w:rPr>
          <w:rFonts w:ascii="Arial" w:hAnsi="Arial" w:cs="Arial"/>
          <w:color w:val="FF0000"/>
          <w:szCs w:val="24"/>
        </w:rPr>
        <w:t xml:space="preserve"> </w:t>
      </w:r>
      <w:r w:rsidRPr="007F3490">
        <w:rPr>
          <w:rFonts w:ascii="Arial" w:hAnsi="Arial" w:cs="Arial"/>
          <w:szCs w:val="24"/>
        </w:rPr>
        <w:t xml:space="preserve">ou passo </w:t>
      </w:r>
      <w:fldSimple w:instr=" REF _Ref384716309 \r \h  \* MERGEFORMAT ">
        <w:r w:rsidRPr="007F3490">
          <w:rPr>
            <w:rFonts w:ascii="Arial" w:hAnsi="Arial" w:cs="Arial"/>
            <w:szCs w:val="24"/>
          </w:rPr>
          <w:t>4</w:t>
        </w:r>
      </w:fldSimple>
      <w:r w:rsidRPr="007F3490">
        <w:rPr>
          <w:rFonts w:ascii="Arial" w:hAnsi="Arial" w:cs="Arial"/>
          <w:szCs w:val="24"/>
        </w:rPr>
        <w:t xml:space="preserve"> do fluxo alternativo FA</w:t>
      </w:r>
      <w:r>
        <w:rPr>
          <w:rFonts w:ascii="Arial" w:hAnsi="Arial" w:cs="Arial"/>
          <w:szCs w:val="24"/>
        </w:rPr>
        <w:t>-</w:t>
      </w:r>
      <w:r w:rsidRPr="007F3490"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 xml:space="preserve">, </w:t>
      </w:r>
      <w:r w:rsidRPr="007F3490">
        <w:rPr>
          <w:rFonts w:ascii="Arial" w:hAnsi="Arial" w:cs="Arial"/>
          <w:szCs w:val="24"/>
        </w:rPr>
        <w:t>ou para</w:t>
      </w:r>
      <w:r w:rsidRPr="007F3490">
        <w:rPr>
          <w:rFonts w:ascii="Arial" w:hAnsi="Arial" w:cs="Arial"/>
          <w:color w:val="FF0000"/>
          <w:szCs w:val="24"/>
        </w:rPr>
        <w:t xml:space="preserve"> </w:t>
      </w:r>
      <w:r w:rsidRPr="007F3490">
        <w:rPr>
          <w:rFonts w:ascii="Arial" w:hAnsi="Arial" w:cs="Arial"/>
          <w:szCs w:val="24"/>
        </w:rPr>
        <w:t xml:space="preserve">ou passo </w:t>
      </w:r>
      <w:fldSimple w:instr=" REF _Ref384716309 \r \h  \* MERGEFORMAT ">
        <w:r w:rsidRPr="007F3490">
          <w:rPr>
            <w:rFonts w:ascii="Arial" w:hAnsi="Arial" w:cs="Arial"/>
            <w:szCs w:val="24"/>
          </w:rPr>
          <w:t>4</w:t>
        </w:r>
      </w:fldSimple>
      <w:r w:rsidRPr="007F3490">
        <w:rPr>
          <w:rFonts w:ascii="Arial" w:hAnsi="Arial" w:cs="Arial"/>
          <w:szCs w:val="24"/>
        </w:rPr>
        <w:t xml:space="preserve"> do fluxo alternativo FA</w:t>
      </w:r>
      <w:r>
        <w:rPr>
          <w:rFonts w:ascii="Arial" w:hAnsi="Arial" w:cs="Arial"/>
          <w:szCs w:val="24"/>
        </w:rPr>
        <w:t>-3.</w:t>
      </w:r>
    </w:p>
    <w:p w:rsidR="002C2E5E" w:rsidRPr="00F771F7" w:rsidRDefault="00CF219B" w:rsidP="00F771F7">
      <w:pPr>
        <w:rPr>
          <w:rFonts w:cs="Arial"/>
          <w:szCs w:val="24"/>
        </w:rPr>
      </w:pPr>
      <w:r w:rsidRPr="00F771F7">
        <w:rPr>
          <w:rFonts w:cs="Arial"/>
          <w:szCs w:val="24"/>
        </w:rPr>
        <w:t xml:space="preserve"> </w:t>
      </w:r>
    </w:p>
    <w:p w:rsidR="000E30D1" w:rsidRPr="0069778B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1C6AB8" w:rsidRDefault="000E30D1" w:rsidP="000E30D1">
      <w:pPr>
        <w:pStyle w:val="STJNvel1"/>
        <w:numPr>
          <w:ilvl w:val="0"/>
          <w:numId w:val="1"/>
        </w:numPr>
      </w:pPr>
      <w:bookmarkStart w:id="53" w:name="_Toc382318137"/>
      <w:bookmarkStart w:id="54" w:name="_Toc394499902"/>
      <w:r w:rsidRPr="0073491E">
        <w:t>FLUXOS</w:t>
      </w:r>
      <w:r w:rsidRPr="001C6AB8">
        <w:t xml:space="preserve"> DE EXCEÇÃO</w:t>
      </w:r>
      <w:bookmarkEnd w:id="53"/>
      <w:bookmarkEnd w:id="54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55" w:name="_Ref384397525"/>
      <w:r w:rsidRPr="000A0745">
        <w:rPr>
          <w:b/>
          <w:i w:val="0"/>
          <w:iCs/>
          <w:color w:val="auto"/>
          <w:sz w:val="24"/>
          <w:szCs w:val="24"/>
        </w:rPr>
        <w:t>Campos Obrigatórios</w:t>
      </w:r>
      <w:bookmarkEnd w:id="55"/>
    </w:p>
    <w:p w:rsidR="000E30D1" w:rsidRPr="00A05E74" w:rsidRDefault="000E30D1" w:rsidP="000E30D1"/>
    <w:p w:rsidR="000E30D1" w:rsidRPr="000A0745" w:rsidRDefault="000E30D1" w:rsidP="008371D3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Este fluxo tem início </w:t>
      </w:r>
      <w:r w:rsidR="008B2BA4">
        <w:rPr>
          <w:i w:val="0"/>
          <w:iCs/>
          <w:color w:val="auto"/>
          <w:sz w:val="24"/>
          <w:szCs w:val="24"/>
        </w:rPr>
        <w:t xml:space="preserve">no passo </w:t>
      </w:r>
      <w:r w:rsidR="00231E21">
        <w:rPr>
          <w:i w:val="0"/>
          <w:iCs/>
          <w:color w:val="auto"/>
          <w:sz w:val="24"/>
          <w:szCs w:val="24"/>
        </w:rPr>
        <w:fldChar w:fldCharType="begin"/>
      </w:r>
      <w:r w:rsidR="00C413B8">
        <w:rPr>
          <w:i w:val="0"/>
          <w:iCs/>
          <w:color w:val="auto"/>
          <w:sz w:val="24"/>
          <w:szCs w:val="24"/>
        </w:rPr>
        <w:instrText xml:space="preserve"> REF _Ref393814607 \r \h </w:instrText>
      </w:r>
      <w:r w:rsidR="00231E21">
        <w:rPr>
          <w:i w:val="0"/>
          <w:iCs/>
          <w:color w:val="auto"/>
          <w:sz w:val="24"/>
          <w:szCs w:val="24"/>
        </w:rPr>
      </w:r>
      <w:r w:rsidR="00231E21">
        <w:rPr>
          <w:i w:val="0"/>
          <w:iCs/>
          <w:color w:val="auto"/>
          <w:sz w:val="24"/>
          <w:szCs w:val="24"/>
        </w:rPr>
        <w:fldChar w:fldCharType="separate"/>
      </w:r>
      <w:r w:rsidR="00C413B8">
        <w:rPr>
          <w:i w:val="0"/>
          <w:iCs/>
          <w:color w:val="auto"/>
          <w:sz w:val="24"/>
          <w:szCs w:val="24"/>
        </w:rPr>
        <w:t>5</w:t>
      </w:r>
      <w:r w:rsidR="00231E21">
        <w:rPr>
          <w:i w:val="0"/>
          <w:iCs/>
          <w:color w:val="auto"/>
          <w:sz w:val="24"/>
          <w:szCs w:val="24"/>
        </w:rPr>
        <w:fldChar w:fldCharType="end"/>
      </w:r>
      <w:r w:rsidR="008B2BA4">
        <w:rPr>
          <w:i w:val="0"/>
          <w:iCs/>
          <w:color w:val="auto"/>
          <w:sz w:val="24"/>
          <w:szCs w:val="24"/>
        </w:rPr>
        <w:t xml:space="preserve"> do </w:t>
      </w:r>
      <w:r w:rsidR="004942FB">
        <w:rPr>
          <w:i w:val="0"/>
          <w:iCs/>
          <w:color w:val="auto"/>
          <w:sz w:val="24"/>
          <w:szCs w:val="24"/>
        </w:rPr>
        <w:t>fluxo principal</w:t>
      </w:r>
      <w:r w:rsidR="008B2BA4">
        <w:rPr>
          <w:i w:val="0"/>
          <w:iCs/>
          <w:color w:val="auto"/>
          <w:sz w:val="24"/>
          <w:szCs w:val="24"/>
        </w:rPr>
        <w:t>, ou</w:t>
      </w:r>
      <w:r w:rsidR="00AF707F">
        <w:rPr>
          <w:i w:val="0"/>
          <w:iCs/>
          <w:color w:val="auto"/>
          <w:sz w:val="24"/>
          <w:szCs w:val="24"/>
        </w:rPr>
        <w:t xml:space="preserve"> no</w:t>
      </w:r>
      <w:r w:rsidR="008B2BA4">
        <w:rPr>
          <w:i w:val="0"/>
          <w:iCs/>
          <w:color w:val="auto"/>
          <w:sz w:val="24"/>
          <w:szCs w:val="24"/>
        </w:rPr>
        <w:t xml:space="preserve"> passo</w:t>
      </w:r>
      <w:r w:rsidR="00AF707F">
        <w:rPr>
          <w:i w:val="0"/>
          <w:iCs/>
          <w:color w:val="auto"/>
          <w:sz w:val="24"/>
          <w:szCs w:val="24"/>
        </w:rPr>
        <w:t xml:space="preserve"> </w:t>
      </w:r>
      <w:r w:rsidR="00231E21">
        <w:rPr>
          <w:i w:val="0"/>
          <w:iCs/>
          <w:color w:val="auto"/>
          <w:sz w:val="24"/>
          <w:szCs w:val="24"/>
        </w:rPr>
        <w:fldChar w:fldCharType="begin"/>
      </w:r>
      <w:r w:rsidR="00C413B8">
        <w:rPr>
          <w:i w:val="0"/>
          <w:iCs/>
          <w:color w:val="auto"/>
          <w:sz w:val="24"/>
          <w:szCs w:val="24"/>
        </w:rPr>
        <w:instrText xml:space="preserve"> REF _Ref393814642 \r \h </w:instrText>
      </w:r>
      <w:r w:rsidR="00231E21">
        <w:rPr>
          <w:i w:val="0"/>
          <w:iCs/>
          <w:color w:val="auto"/>
          <w:sz w:val="24"/>
          <w:szCs w:val="24"/>
        </w:rPr>
      </w:r>
      <w:r w:rsidR="00231E21">
        <w:rPr>
          <w:i w:val="0"/>
          <w:iCs/>
          <w:color w:val="auto"/>
          <w:sz w:val="24"/>
          <w:szCs w:val="24"/>
        </w:rPr>
        <w:fldChar w:fldCharType="separate"/>
      </w:r>
      <w:r w:rsidR="00C413B8">
        <w:rPr>
          <w:i w:val="0"/>
          <w:iCs/>
          <w:color w:val="auto"/>
          <w:sz w:val="24"/>
          <w:szCs w:val="24"/>
        </w:rPr>
        <w:t>6</w:t>
      </w:r>
      <w:r w:rsidR="00231E21">
        <w:rPr>
          <w:i w:val="0"/>
          <w:iCs/>
          <w:color w:val="auto"/>
          <w:sz w:val="24"/>
          <w:szCs w:val="24"/>
        </w:rPr>
        <w:fldChar w:fldCharType="end"/>
      </w:r>
      <w:r w:rsidR="00AF707F">
        <w:rPr>
          <w:i w:val="0"/>
          <w:iCs/>
          <w:color w:val="auto"/>
          <w:sz w:val="24"/>
          <w:szCs w:val="24"/>
        </w:rPr>
        <w:t xml:space="preserve"> do fluxo alternativo </w:t>
      </w:r>
      <w:r w:rsidR="00231E21">
        <w:rPr>
          <w:i w:val="0"/>
          <w:iCs/>
          <w:color w:val="auto"/>
          <w:sz w:val="24"/>
          <w:szCs w:val="24"/>
        </w:rPr>
        <w:fldChar w:fldCharType="begin"/>
      </w:r>
      <w:r w:rsidR="00351590">
        <w:rPr>
          <w:i w:val="0"/>
          <w:iCs/>
          <w:color w:val="auto"/>
          <w:sz w:val="24"/>
          <w:szCs w:val="24"/>
        </w:rPr>
        <w:instrText xml:space="preserve"> REF _Ref393452430 \r \h </w:instrText>
      </w:r>
      <w:r w:rsidR="00231E21">
        <w:rPr>
          <w:i w:val="0"/>
          <w:iCs/>
          <w:color w:val="auto"/>
          <w:sz w:val="24"/>
          <w:szCs w:val="24"/>
        </w:rPr>
      </w:r>
      <w:r w:rsidR="00231E21">
        <w:rPr>
          <w:i w:val="0"/>
          <w:iCs/>
          <w:color w:val="auto"/>
          <w:sz w:val="24"/>
          <w:szCs w:val="24"/>
        </w:rPr>
        <w:fldChar w:fldCharType="separate"/>
      </w:r>
      <w:r w:rsidR="00351590">
        <w:rPr>
          <w:i w:val="0"/>
          <w:iCs/>
          <w:color w:val="auto"/>
          <w:sz w:val="24"/>
          <w:szCs w:val="24"/>
        </w:rPr>
        <w:t>FA-2</w:t>
      </w:r>
      <w:r w:rsidR="00231E21">
        <w:rPr>
          <w:i w:val="0"/>
          <w:iCs/>
          <w:color w:val="auto"/>
          <w:sz w:val="24"/>
          <w:szCs w:val="24"/>
        </w:rPr>
        <w:fldChar w:fldCharType="end"/>
      </w:r>
      <w:r w:rsidR="00AF707F">
        <w:rPr>
          <w:i w:val="0"/>
          <w:iCs/>
          <w:color w:val="auto"/>
          <w:sz w:val="24"/>
          <w:szCs w:val="24"/>
        </w:rPr>
        <w:t xml:space="preserve">, </w:t>
      </w:r>
      <w:r w:rsidR="008B2BA4">
        <w:rPr>
          <w:i w:val="0"/>
          <w:iCs/>
          <w:color w:val="auto"/>
          <w:sz w:val="24"/>
          <w:szCs w:val="24"/>
        </w:rPr>
        <w:t xml:space="preserve"> </w:t>
      </w:r>
      <w:r>
        <w:rPr>
          <w:i w:val="0"/>
          <w:iCs/>
          <w:color w:val="auto"/>
          <w:sz w:val="24"/>
          <w:szCs w:val="24"/>
        </w:rPr>
        <w:t xml:space="preserve">quando o sistema verifica que não foram preenchidos os </w:t>
      </w:r>
      <w:r w:rsidR="006C6524">
        <w:rPr>
          <w:i w:val="0"/>
          <w:iCs/>
          <w:color w:val="auto"/>
          <w:sz w:val="24"/>
          <w:szCs w:val="24"/>
        </w:rPr>
        <w:t>campos</w:t>
      </w:r>
      <w:r>
        <w:rPr>
          <w:i w:val="0"/>
          <w:iCs/>
          <w:color w:val="auto"/>
          <w:sz w:val="24"/>
          <w:szCs w:val="24"/>
        </w:rPr>
        <w:t xml:space="preserve"> obrigatórios</w:t>
      </w:r>
      <w:r w:rsidR="00F03E18">
        <w:rPr>
          <w:i w:val="0"/>
          <w:iCs/>
          <w:color w:val="auto"/>
          <w:sz w:val="24"/>
          <w:szCs w:val="24"/>
        </w:rPr>
        <w:t>;</w:t>
      </w:r>
    </w:p>
    <w:p w:rsidR="000E30D1" w:rsidRPr="00F70840" w:rsidRDefault="000E30D1" w:rsidP="000E30D1">
      <w:pPr>
        <w:ind w:left="1080"/>
        <w:rPr>
          <w:szCs w:val="24"/>
        </w:rPr>
      </w:pPr>
      <w:r w:rsidRPr="007D5D81">
        <w:rPr>
          <w:color w:val="auto"/>
          <w:szCs w:val="24"/>
        </w:rPr>
        <w:t>2.</w:t>
      </w:r>
      <w:r>
        <w:rPr>
          <w:szCs w:val="24"/>
        </w:rPr>
        <w:t xml:space="preserve"> </w:t>
      </w:r>
      <w:r w:rsidRPr="007D5D81">
        <w:rPr>
          <w:szCs w:val="24"/>
        </w:rPr>
        <w:t xml:space="preserve">O </w:t>
      </w:r>
      <w:r w:rsidRPr="00F70840">
        <w:rPr>
          <w:szCs w:val="24"/>
        </w:rPr>
        <w:t>sistema apresenta a mensagem</w:t>
      </w:r>
      <w:r w:rsidR="00C70147">
        <w:rPr>
          <w:szCs w:val="24"/>
        </w:rPr>
        <w:t xml:space="preserve"> de erro</w:t>
      </w:r>
      <w:r w:rsidR="00F03E18">
        <w:rPr>
          <w:szCs w:val="24"/>
        </w:rPr>
        <w:t>;</w:t>
      </w:r>
      <w:r w:rsidRPr="00F70840">
        <w:rPr>
          <w:szCs w:val="24"/>
        </w:rPr>
        <w:t xml:space="preserve"> </w:t>
      </w:r>
      <w:r w:rsidRPr="00F70840">
        <w:rPr>
          <w:rFonts w:cs="Arial"/>
          <w:b/>
          <w:szCs w:val="24"/>
        </w:rPr>
        <w:t>[MSG005]</w:t>
      </w:r>
    </w:p>
    <w:p w:rsidR="000E30D1" w:rsidRPr="00F70840" w:rsidRDefault="000E30D1" w:rsidP="000E30D1">
      <w:pPr>
        <w:ind w:left="1080"/>
      </w:pPr>
      <w:r w:rsidRPr="00F70840">
        <w:t xml:space="preserve">3. O </w:t>
      </w:r>
      <w:r w:rsidR="00930184" w:rsidRPr="00F70840">
        <w:t xml:space="preserve">sistema retorna para o passo </w:t>
      </w:r>
      <w:r w:rsidR="00231E21">
        <w:fldChar w:fldCharType="begin"/>
      </w:r>
      <w:r w:rsidR="001C10EB">
        <w:instrText xml:space="preserve"> REF _Ref398218197 \r \h </w:instrText>
      </w:r>
      <w:r w:rsidR="00231E21">
        <w:fldChar w:fldCharType="separate"/>
      </w:r>
      <w:r w:rsidR="001C10EB">
        <w:t>3</w:t>
      </w:r>
      <w:r w:rsidR="00231E21">
        <w:fldChar w:fldCharType="end"/>
      </w:r>
      <w:r w:rsidR="003A6923" w:rsidRPr="00F70840">
        <w:t xml:space="preserve"> do </w:t>
      </w:r>
      <w:r w:rsidRPr="00F70840">
        <w:t xml:space="preserve">fluxo </w:t>
      </w:r>
      <w:r w:rsidR="00C413B8">
        <w:t>principal</w:t>
      </w:r>
      <w:r w:rsidR="002B370E" w:rsidRPr="00F70840">
        <w:t xml:space="preserve">, ou para o passo </w:t>
      </w:r>
      <w:fldSimple w:instr=" REF _Ref384716309 \r \h  \* MERGEFORMAT ">
        <w:r w:rsidR="006E7E3F">
          <w:t>4</w:t>
        </w:r>
      </w:fldSimple>
      <w:r w:rsidR="00DC2A06" w:rsidRPr="00F70840">
        <w:t xml:space="preserve"> do fluxo alternativo </w:t>
      </w:r>
      <w:r w:rsidR="00231E21">
        <w:fldChar w:fldCharType="begin"/>
      </w:r>
      <w:r w:rsidR="00351590">
        <w:instrText xml:space="preserve"> REF _Ref393452430 \r \h </w:instrText>
      </w:r>
      <w:r w:rsidR="00231E21">
        <w:fldChar w:fldCharType="separate"/>
      </w:r>
      <w:r w:rsidR="00351590">
        <w:t>FA-2</w:t>
      </w:r>
      <w:r w:rsidR="00231E21">
        <w:fldChar w:fldCharType="end"/>
      </w:r>
      <w:r w:rsidR="00DC2A06" w:rsidRPr="00F70840">
        <w:t>.</w:t>
      </w:r>
    </w:p>
    <w:p w:rsidR="000E30D1" w:rsidRPr="00F70840" w:rsidRDefault="000E30D1" w:rsidP="000E30D1">
      <w:pPr>
        <w:rPr>
          <w:rFonts w:cs="Arial"/>
          <w:i/>
          <w:iCs/>
          <w:color w:val="auto"/>
          <w:szCs w:val="24"/>
        </w:rPr>
      </w:pPr>
    </w:p>
    <w:p w:rsidR="000E30D1" w:rsidRPr="00F70840" w:rsidRDefault="00E041B2" w:rsidP="00E041B2">
      <w:pPr>
        <w:tabs>
          <w:tab w:val="left" w:pos="6405"/>
        </w:tabs>
        <w:rPr>
          <w:rFonts w:cs="Arial"/>
          <w:iCs/>
          <w:szCs w:val="24"/>
        </w:rPr>
      </w:pPr>
      <w:r>
        <w:rPr>
          <w:rFonts w:cs="Arial"/>
          <w:iCs/>
          <w:szCs w:val="24"/>
        </w:rPr>
        <w:tab/>
      </w: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56" w:name="_Ref384397719"/>
      <w:bookmarkStart w:id="57" w:name="_Ref389745575"/>
      <w:r w:rsidRPr="00F70840">
        <w:rPr>
          <w:b/>
          <w:i w:val="0"/>
          <w:iCs/>
          <w:color w:val="auto"/>
          <w:sz w:val="24"/>
          <w:szCs w:val="24"/>
        </w:rPr>
        <w:t xml:space="preserve">Nenhum registro encontrado </w:t>
      </w:r>
      <w:bookmarkEnd w:id="56"/>
      <w:bookmarkEnd w:id="57"/>
    </w:p>
    <w:p w:rsidR="000E30D1" w:rsidRPr="00F70840" w:rsidRDefault="000E30D1" w:rsidP="000E30D1"/>
    <w:p w:rsidR="000E30D1" w:rsidRPr="00F70840" w:rsidRDefault="000E30D1" w:rsidP="000E30D1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Este fluxo tem</w:t>
      </w:r>
      <w:r w:rsidR="00D2181A">
        <w:rPr>
          <w:szCs w:val="24"/>
        </w:rPr>
        <w:t xml:space="preserve"> início no passo </w:t>
      </w:r>
      <w:r w:rsidR="00231E21">
        <w:rPr>
          <w:color w:val="auto"/>
          <w:szCs w:val="24"/>
        </w:rPr>
        <w:fldChar w:fldCharType="begin"/>
      </w:r>
      <w:r w:rsidR="00813963">
        <w:rPr>
          <w:szCs w:val="24"/>
        </w:rPr>
        <w:instrText xml:space="preserve"> REF _Ref393869785 \r \h </w:instrText>
      </w:r>
      <w:r w:rsidR="00231E21">
        <w:rPr>
          <w:color w:val="auto"/>
          <w:szCs w:val="24"/>
        </w:rPr>
      </w:r>
      <w:r w:rsidR="00231E21">
        <w:rPr>
          <w:color w:val="auto"/>
          <w:szCs w:val="24"/>
        </w:rPr>
        <w:fldChar w:fldCharType="separate"/>
      </w:r>
      <w:r w:rsidR="00813963">
        <w:rPr>
          <w:szCs w:val="24"/>
        </w:rPr>
        <w:t>6</w:t>
      </w:r>
      <w:r w:rsidR="00231E21">
        <w:rPr>
          <w:color w:val="auto"/>
          <w:szCs w:val="24"/>
        </w:rPr>
        <w:fldChar w:fldCharType="end"/>
      </w:r>
      <w:r w:rsidR="00D2181A">
        <w:rPr>
          <w:szCs w:val="24"/>
        </w:rPr>
        <w:t xml:space="preserve"> do fluxo </w:t>
      </w:r>
      <w:r w:rsidR="00871200">
        <w:rPr>
          <w:szCs w:val="24"/>
        </w:rPr>
        <w:t>alternativo FA-1</w:t>
      </w:r>
      <w:r w:rsidR="00D2181A">
        <w:rPr>
          <w:szCs w:val="24"/>
        </w:rPr>
        <w:t>,</w:t>
      </w:r>
      <w:r w:rsidRPr="00F70840">
        <w:rPr>
          <w:szCs w:val="24"/>
        </w:rPr>
        <w:t xml:space="preserve"> quando o sistema não encontra nenhum regi</w:t>
      </w:r>
      <w:r w:rsidR="00475E83" w:rsidRPr="00F70840">
        <w:rPr>
          <w:szCs w:val="24"/>
        </w:rPr>
        <w:t xml:space="preserve">stro na pesquisa de </w:t>
      </w:r>
      <w:r w:rsidR="004E48C3">
        <w:rPr>
          <w:szCs w:val="24"/>
        </w:rPr>
        <w:t>Convite</w:t>
      </w:r>
      <w:r w:rsidR="00F03E18">
        <w:rPr>
          <w:szCs w:val="24"/>
        </w:rPr>
        <w:t>;</w:t>
      </w:r>
    </w:p>
    <w:p w:rsidR="000E30D1" w:rsidRPr="00F70840" w:rsidRDefault="000E30D1" w:rsidP="000E30D1">
      <w:pPr>
        <w:ind w:left="1080"/>
      </w:pPr>
      <w:r w:rsidRPr="00F70840">
        <w:t>2. O sistema apresenta a mensagem</w:t>
      </w:r>
      <w:r w:rsidR="005B0E53">
        <w:t xml:space="preserve"> de alerta</w:t>
      </w:r>
      <w:r w:rsidR="00F03E18">
        <w:t>;</w:t>
      </w:r>
      <w:r w:rsidRPr="00F70840">
        <w:t xml:space="preserve"> </w:t>
      </w:r>
      <w:r w:rsidRPr="00F70840">
        <w:rPr>
          <w:rFonts w:cs="Arial"/>
          <w:b/>
          <w:szCs w:val="24"/>
        </w:rPr>
        <w:t>[MSG007]</w:t>
      </w:r>
    </w:p>
    <w:p w:rsidR="000E30D1" w:rsidRDefault="000E30D1" w:rsidP="000E30D1">
      <w:pPr>
        <w:ind w:left="1080"/>
      </w:pPr>
      <w:r w:rsidRPr="00F70840">
        <w:t>3. O</w:t>
      </w:r>
      <w:r w:rsidR="001D0EA6" w:rsidRPr="00F70840">
        <w:t xml:space="preserve"> sistema</w:t>
      </w:r>
      <w:r w:rsidR="00475E83" w:rsidRPr="00F70840">
        <w:t xml:space="preserve"> retorna para o passo </w:t>
      </w:r>
      <w:r w:rsidR="00231E21">
        <w:fldChar w:fldCharType="begin"/>
      </w:r>
      <w:r w:rsidR="00813963">
        <w:instrText xml:space="preserve"> REF _Ref393715609 \r \h </w:instrText>
      </w:r>
      <w:r w:rsidR="00231E21">
        <w:fldChar w:fldCharType="separate"/>
      </w:r>
      <w:r w:rsidR="00813963">
        <w:t>3</w:t>
      </w:r>
      <w:r w:rsidR="00231E21">
        <w:fldChar w:fldCharType="end"/>
      </w:r>
      <w:r w:rsidR="00930184" w:rsidRPr="00F70840">
        <w:t xml:space="preserve"> </w:t>
      </w:r>
      <w:r w:rsidR="00475E83" w:rsidRPr="00F70840">
        <w:t>do fluxo</w:t>
      </w:r>
      <w:r w:rsidR="006945B4">
        <w:t xml:space="preserve"> alternativo FA-1</w:t>
      </w:r>
      <w:r w:rsidR="00475E83" w:rsidRPr="00F70840">
        <w:t>.</w:t>
      </w:r>
    </w:p>
    <w:p w:rsidR="006045EE" w:rsidRDefault="006045EE" w:rsidP="000E30D1">
      <w:pPr>
        <w:ind w:left="1080"/>
      </w:pPr>
    </w:p>
    <w:p w:rsidR="006045EE" w:rsidRPr="00F70840" w:rsidRDefault="006045EE" w:rsidP="000E30D1">
      <w:pPr>
        <w:ind w:left="1080"/>
      </w:pPr>
    </w:p>
    <w:p w:rsidR="00D84F01" w:rsidRDefault="00D84F01" w:rsidP="00AD094F">
      <w:pPr>
        <w:ind w:left="1080"/>
        <w:rPr>
          <w:color w:val="FF0000"/>
        </w:rPr>
      </w:pPr>
    </w:p>
    <w:p w:rsidR="006A3D99" w:rsidRPr="00F70840" w:rsidRDefault="006D7564" w:rsidP="006A3D99">
      <w:pPr>
        <w:pStyle w:val="STJNvel1"/>
        <w:numPr>
          <w:ilvl w:val="0"/>
          <w:numId w:val="1"/>
        </w:numPr>
      </w:pPr>
      <w:bookmarkStart w:id="58" w:name="_Toc394499903"/>
      <w:r>
        <w:lastRenderedPageBreak/>
        <w:t>PONTOS DE INCLUSÃO</w:t>
      </w:r>
      <w:bookmarkStart w:id="59" w:name="_Toc373416696"/>
      <w:bookmarkEnd w:id="58"/>
    </w:p>
    <w:p w:rsidR="00405F2E" w:rsidRPr="0021765A" w:rsidRDefault="0021765A" w:rsidP="008131FB">
      <w:pPr>
        <w:ind w:left="348"/>
      </w:pPr>
      <w:r w:rsidRPr="0021765A">
        <w:t>Não se aplica</w:t>
      </w:r>
      <w:r w:rsidR="004B0D8B">
        <w:t>.</w:t>
      </w:r>
    </w:p>
    <w:p w:rsidR="00F66522" w:rsidRDefault="00F66522" w:rsidP="001952E4"/>
    <w:p w:rsidR="00F66522" w:rsidRDefault="00F66522" w:rsidP="006A3D99">
      <w:pPr>
        <w:ind w:left="348"/>
      </w:pPr>
    </w:p>
    <w:p w:rsidR="006A3D99" w:rsidRPr="008F1745" w:rsidRDefault="008F1745" w:rsidP="001C6AB8">
      <w:pPr>
        <w:pStyle w:val="STJNvel1"/>
        <w:numPr>
          <w:ilvl w:val="0"/>
          <w:numId w:val="1"/>
        </w:numPr>
      </w:pPr>
      <w:r>
        <w:t xml:space="preserve"> </w:t>
      </w:r>
      <w:bookmarkStart w:id="60" w:name="_Toc394499904"/>
      <w:r w:rsidR="006D7564">
        <w:t>PONTOS DE EXTENSÃO</w:t>
      </w:r>
      <w:bookmarkEnd w:id="60"/>
    </w:p>
    <w:p w:rsidR="00964A88" w:rsidRPr="00E2711A" w:rsidRDefault="00D828E1" w:rsidP="00E2711A">
      <w:pPr>
        <w:pStyle w:val="PargrafodaLista"/>
        <w:numPr>
          <w:ilvl w:val="0"/>
          <w:numId w:val="17"/>
        </w:numPr>
        <w:tabs>
          <w:tab w:val="left" w:pos="1276"/>
        </w:tabs>
        <w:rPr>
          <w:rFonts w:ascii="Arial" w:hAnsi="Arial" w:cs="Arial"/>
          <w:b/>
        </w:rPr>
      </w:pPr>
      <w:bookmarkStart w:id="61" w:name="_Ref384910917"/>
      <w:bookmarkStart w:id="62" w:name="_Ref389578301"/>
      <w:bookmarkEnd w:id="59"/>
      <w:r w:rsidRPr="002708C0">
        <w:rPr>
          <w:rFonts w:ascii="Arial" w:hAnsi="Arial" w:cs="Arial"/>
          <w:b/>
        </w:rPr>
        <w:t xml:space="preserve">– </w:t>
      </w:r>
      <w:r w:rsidR="00394C24">
        <w:rPr>
          <w:rFonts w:ascii="Arial" w:hAnsi="Arial" w:cs="Arial"/>
          <w:b/>
        </w:rPr>
        <w:t xml:space="preserve">Gravar </w:t>
      </w:r>
      <w:r w:rsidR="00D1746D" w:rsidRPr="002708C0">
        <w:rPr>
          <w:rFonts w:ascii="Arial" w:hAnsi="Arial" w:cs="Arial"/>
          <w:b/>
        </w:rPr>
        <w:t xml:space="preserve">Log </w:t>
      </w:r>
      <w:bookmarkEnd w:id="61"/>
      <w:r w:rsidR="00914CA3">
        <w:rPr>
          <w:rFonts w:ascii="Arial" w:hAnsi="Arial" w:cs="Arial"/>
          <w:b/>
        </w:rPr>
        <w:t>de Auditoria</w:t>
      </w:r>
      <w:bookmarkEnd w:id="62"/>
    </w:p>
    <w:p w:rsidR="00D1746D" w:rsidRDefault="00D828E1" w:rsidP="00D1746D">
      <w:pPr>
        <w:tabs>
          <w:tab w:val="left" w:pos="1276"/>
        </w:tabs>
        <w:ind w:left="709"/>
        <w:rPr>
          <w:color w:val="auto"/>
        </w:rPr>
      </w:pPr>
      <w:r w:rsidRPr="002708C0">
        <w:rPr>
          <w:color w:val="auto"/>
        </w:rPr>
        <w:t xml:space="preserve">No passo </w:t>
      </w:r>
      <w:r w:rsidR="00231E21">
        <w:fldChar w:fldCharType="begin"/>
      </w:r>
      <w:r w:rsidR="00DC25F6">
        <w:rPr>
          <w:color w:val="auto"/>
        </w:rPr>
        <w:instrText xml:space="preserve"> REF _Ref393869980 \r \h </w:instrText>
      </w:r>
      <w:r w:rsidR="00231E21">
        <w:fldChar w:fldCharType="separate"/>
      </w:r>
      <w:r w:rsidR="00DC25F6">
        <w:rPr>
          <w:color w:val="auto"/>
        </w:rPr>
        <w:t>6</w:t>
      </w:r>
      <w:r w:rsidR="00231E21">
        <w:fldChar w:fldCharType="end"/>
      </w:r>
      <w:r w:rsidRPr="002708C0">
        <w:rPr>
          <w:color w:val="auto"/>
        </w:rPr>
        <w:t xml:space="preserve"> </w:t>
      </w:r>
      <w:r w:rsidR="00E37BE2">
        <w:rPr>
          <w:color w:val="auto"/>
        </w:rPr>
        <w:t xml:space="preserve">do </w:t>
      </w:r>
      <w:r w:rsidRPr="002708C0">
        <w:rPr>
          <w:color w:val="auto"/>
        </w:rPr>
        <w:t xml:space="preserve">fluxo </w:t>
      </w:r>
      <w:r w:rsidR="00E37BE2">
        <w:rPr>
          <w:color w:val="auto"/>
        </w:rPr>
        <w:t>principal</w:t>
      </w:r>
      <w:r w:rsidRPr="002708C0">
        <w:rPr>
          <w:color w:val="auto"/>
        </w:rPr>
        <w:t>,</w:t>
      </w:r>
      <w:r w:rsidR="002708C0" w:rsidRPr="002708C0">
        <w:rPr>
          <w:color w:val="auto"/>
        </w:rPr>
        <w:t xml:space="preserve"> ou no passo </w:t>
      </w:r>
      <w:r w:rsidR="00231E21">
        <w:fldChar w:fldCharType="begin"/>
      </w:r>
      <w:r w:rsidR="00DC25F6">
        <w:rPr>
          <w:color w:val="auto"/>
        </w:rPr>
        <w:instrText xml:space="preserve"> REF _Ref393869994 \r \h </w:instrText>
      </w:r>
      <w:r w:rsidR="00231E21">
        <w:fldChar w:fldCharType="separate"/>
      </w:r>
      <w:r w:rsidR="00DC25F6">
        <w:rPr>
          <w:color w:val="auto"/>
        </w:rPr>
        <w:t>7</w:t>
      </w:r>
      <w:r w:rsidR="00231E21">
        <w:fldChar w:fldCharType="end"/>
      </w:r>
      <w:r w:rsidR="002708C0" w:rsidRPr="002708C0">
        <w:rPr>
          <w:color w:val="auto"/>
        </w:rPr>
        <w:t xml:space="preserve"> do fluxo alternativo FA-2, ou no passo </w:t>
      </w:r>
      <w:r w:rsidR="00231E21">
        <w:fldChar w:fldCharType="begin"/>
      </w:r>
      <w:r w:rsidR="00DC25F6">
        <w:rPr>
          <w:color w:val="auto"/>
        </w:rPr>
        <w:instrText xml:space="preserve"> REF _Ref389724557 \r \h </w:instrText>
      </w:r>
      <w:r w:rsidR="00231E21">
        <w:fldChar w:fldCharType="separate"/>
      </w:r>
      <w:r w:rsidR="00DC25F6">
        <w:rPr>
          <w:color w:val="auto"/>
        </w:rPr>
        <w:t>9</w:t>
      </w:r>
      <w:r w:rsidR="00231E21">
        <w:fldChar w:fldCharType="end"/>
      </w:r>
      <w:r w:rsidR="002708C0" w:rsidRPr="002708C0">
        <w:rPr>
          <w:color w:val="auto"/>
        </w:rPr>
        <w:t xml:space="preserve"> do fluxo alternativo FA-3, </w:t>
      </w:r>
      <w:r w:rsidRPr="002708C0">
        <w:rPr>
          <w:color w:val="auto"/>
        </w:rPr>
        <w:t>o sistema executa o f</w:t>
      </w:r>
      <w:r w:rsidR="002708C0" w:rsidRPr="002708C0">
        <w:rPr>
          <w:color w:val="auto"/>
        </w:rPr>
        <w:t xml:space="preserve">luxo </w:t>
      </w:r>
      <w:r w:rsidR="009D1EC5">
        <w:rPr>
          <w:color w:val="auto"/>
        </w:rPr>
        <w:t>principal</w:t>
      </w:r>
      <w:r w:rsidR="00A65523">
        <w:rPr>
          <w:color w:val="auto"/>
        </w:rPr>
        <w:t xml:space="preserve"> do caso de uso UC</w:t>
      </w:r>
      <w:r w:rsidRPr="002708C0">
        <w:rPr>
          <w:color w:val="auto"/>
        </w:rPr>
        <w:t xml:space="preserve"> –</w:t>
      </w:r>
      <w:r w:rsidR="00394C24">
        <w:rPr>
          <w:color w:val="auto"/>
        </w:rPr>
        <w:t xml:space="preserve"> Grava</w:t>
      </w:r>
      <w:r w:rsidR="002708C0" w:rsidRPr="002708C0">
        <w:rPr>
          <w:color w:val="auto"/>
        </w:rPr>
        <w:t>r Log de Auditoria</w:t>
      </w:r>
      <w:r w:rsidRPr="002708C0">
        <w:rPr>
          <w:color w:val="auto"/>
        </w:rPr>
        <w:t xml:space="preserve"> e reto</w:t>
      </w:r>
      <w:r w:rsidR="00314F64">
        <w:rPr>
          <w:color w:val="auto"/>
        </w:rPr>
        <w:t>r</w:t>
      </w:r>
      <w:r w:rsidRPr="002708C0">
        <w:rPr>
          <w:color w:val="auto"/>
        </w:rPr>
        <w:t xml:space="preserve">na para o passo </w:t>
      </w:r>
      <w:r w:rsidR="00231E21">
        <w:rPr>
          <w:color w:val="auto"/>
        </w:rPr>
        <w:fldChar w:fldCharType="begin"/>
      </w:r>
      <w:r w:rsidR="00DC25F6">
        <w:rPr>
          <w:color w:val="auto"/>
        </w:rPr>
        <w:instrText xml:space="preserve"> REF _Ref393869980 \r \h </w:instrText>
      </w:r>
      <w:r w:rsidR="00231E21">
        <w:rPr>
          <w:color w:val="auto"/>
        </w:rPr>
      </w:r>
      <w:r w:rsidR="00231E21">
        <w:rPr>
          <w:color w:val="auto"/>
        </w:rPr>
        <w:fldChar w:fldCharType="separate"/>
      </w:r>
      <w:r w:rsidR="00DC25F6">
        <w:rPr>
          <w:color w:val="auto"/>
        </w:rPr>
        <w:t>6</w:t>
      </w:r>
      <w:r w:rsidR="00231E21">
        <w:rPr>
          <w:color w:val="auto"/>
        </w:rPr>
        <w:fldChar w:fldCharType="end"/>
      </w:r>
      <w:r w:rsidRPr="002708C0">
        <w:rPr>
          <w:color w:val="auto"/>
        </w:rPr>
        <w:t xml:space="preserve"> do fluxo </w:t>
      </w:r>
      <w:r w:rsidR="00DC25F6">
        <w:rPr>
          <w:color w:val="auto"/>
        </w:rPr>
        <w:t>principal</w:t>
      </w:r>
      <w:r w:rsidR="00BB3072"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231E21">
        <w:rPr>
          <w:color w:val="auto"/>
        </w:rPr>
        <w:fldChar w:fldCharType="begin"/>
      </w:r>
      <w:r w:rsidR="00DC25F6">
        <w:rPr>
          <w:color w:val="auto"/>
        </w:rPr>
        <w:instrText xml:space="preserve"> REF _Ref393869994 \r \h </w:instrText>
      </w:r>
      <w:r w:rsidR="00231E21">
        <w:rPr>
          <w:color w:val="auto"/>
        </w:rPr>
      </w:r>
      <w:r w:rsidR="00231E21">
        <w:rPr>
          <w:color w:val="auto"/>
        </w:rPr>
        <w:fldChar w:fldCharType="separate"/>
      </w:r>
      <w:r w:rsidR="00DC25F6">
        <w:rPr>
          <w:color w:val="auto"/>
        </w:rPr>
        <w:t>7</w:t>
      </w:r>
      <w:r w:rsidR="00231E21">
        <w:rPr>
          <w:color w:val="auto"/>
        </w:rPr>
        <w:fldChar w:fldCharType="end"/>
      </w:r>
      <w:r w:rsidR="00DC25F6">
        <w:rPr>
          <w:color w:val="auto"/>
        </w:rPr>
        <w:t xml:space="preserve"> </w:t>
      </w:r>
      <w:r w:rsidRPr="002708C0">
        <w:rPr>
          <w:color w:val="auto"/>
        </w:rPr>
        <w:t>do fluxo alternativo FA-2</w:t>
      </w:r>
      <w:r w:rsidR="00BB3072">
        <w:rPr>
          <w:color w:val="auto"/>
        </w:rPr>
        <w:t xml:space="preserve">, ou para o passo </w:t>
      </w:r>
      <w:r w:rsidR="00231E21">
        <w:rPr>
          <w:color w:val="auto"/>
        </w:rPr>
        <w:fldChar w:fldCharType="begin"/>
      </w:r>
      <w:r w:rsidR="00DC25F6">
        <w:rPr>
          <w:color w:val="auto"/>
        </w:rPr>
        <w:instrText xml:space="preserve"> REF _Ref389724557 \r \h </w:instrText>
      </w:r>
      <w:r w:rsidR="00231E21">
        <w:rPr>
          <w:color w:val="auto"/>
        </w:rPr>
      </w:r>
      <w:r w:rsidR="00231E21">
        <w:rPr>
          <w:color w:val="auto"/>
        </w:rPr>
        <w:fldChar w:fldCharType="separate"/>
      </w:r>
      <w:r w:rsidR="00DC25F6">
        <w:rPr>
          <w:color w:val="auto"/>
        </w:rPr>
        <w:t>9</w:t>
      </w:r>
      <w:r w:rsidR="00231E21">
        <w:rPr>
          <w:color w:val="auto"/>
        </w:rPr>
        <w:fldChar w:fldCharType="end"/>
      </w:r>
      <w:r w:rsidR="00BB3072">
        <w:rPr>
          <w:color w:val="auto"/>
        </w:rPr>
        <w:t xml:space="preserve"> do fluxo alternativo FA-3.</w:t>
      </w:r>
    </w:p>
    <w:p w:rsidR="00964A88" w:rsidRDefault="00964A88" w:rsidP="00DC7CF9">
      <w:pPr>
        <w:tabs>
          <w:tab w:val="left" w:pos="1276"/>
        </w:tabs>
        <w:rPr>
          <w:color w:val="FF0000"/>
        </w:rPr>
      </w:pPr>
    </w:p>
    <w:p w:rsidR="00964A88" w:rsidRPr="00D1746D" w:rsidRDefault="00964A88" w:rsidP="00D1746D">
      <w:pPr>
        <w:tabs>
          <w:tab w:val="left" w:pos="1276"/>
        </w:tabs>
        <w:ind w:left="709"/>
        <w:rPr>
          <w:color w:val="FF0000"/>
        </w:rPr>
      </w:pPr>
    </w:p>
    <w:p w:rsidR="000D7EBA" w:rsidRDefault="004C2224" w:rsidP="001C6AB8">
      <w:pPr>
        <w:pStyle w:val="STJNvel1"/>
        <w:numPr>
          <w:ilvl w:val="0"/>
          <w:numId w:val="1"/>
        </w:numPr>
      </w:pPr>
      <w:r>
        <w:t xml:space="preserve"> </w:t>
      </w:r>
      <w:bookmarkStart w:id="63" w:name="_Toc394499905"/>
      <w:r w:rsidR="000D7EBA">
        <w:t>FREQUÊNCIA DE OCORRÊNCIA</w:t>
      </w:r>
      <w:bookmarkEnd w:id="63"/>
    </w:p>
    <w:p w:rsidR="000D7EBA" w:rsidRDefault="000D7EBA" w:rsidP="000D7EBA">
      <w:pPr>
        <w:pStyle w:val="CTMISCorpo1"/>
      </w:pPr>
      <w:r w:rsidRPr="001C765D">
        <w:t>N</w:t>
      </w:r>
      <w:r w:rsidRPr="00C0421F">
        <w:t>ão se aplica</w:t>
      </w:r>
      <w:r w:rsidR="00DC7CF9">
        <w:t>.</w:t>
      </w:r>
    </w:p>
    <w:p w:rsidR="004C2224" w:rsidRDefault="004C2224">
      <w:pPr>
        <w:rPr>
          <w:rFonts w:cs="Arial"/>
          <w:b/>
          <w:bCs/>
        </w:rPr>
      </w:pPr>
    </w:p>
    <w:p w:rsidR="00964A88" w:rsidRDefault="00964A88">
      <w:pPr>
        <w:rPr>
          <w:rFonts w:cs="Arial"/>
          <w:b/>
          <w:bCs/>
        </w:rPr>
      </w:pPr>
    </w:p>
    <w:p w:rsidR="00177937" w:rsidRDefault="008F1745" w:rsidP="001C6AB8">
      <w:pPr>
        <w:pStyle w:val="STJNvel1"/>
        <w:numPr>
          <w:ilvl w:val="0"/>
          <w:numId w:val="1"/>
        </w:numPr>
      </w:pPr>
      <w:bookmarkStart w:id="64" w:name="_Toc125373395"/>
      <w:r>
        <w:t xml:space="preserve"> </w:t>
      </w:r>
      <w:bookmarkStart w:id="65" w:name="_Toc394499906"/>
      <w:r w:rsidR="00177937">
        <w:t>REFERÊNCIAS</w:t>
      </w:r>
      <w:bookmarkEnd w:id="64"/>
      <w:bookmarkEnd w:id="65"/>
    </w:p>
    <w:p w:rsidR="00F03E18" w:rsidRPr="007D5D81" w:rsidRDefault="00F03E18" w:rsidP="00F03E18">
      <w:pPr>
        <w:pStyle w:val="Instruo"/>
        <w:numPr>
          <w:ilvl w:val="0"/>
          <w:numId w:val="20"/>
        </w:numPr>
        <w:jc w:val="both"/>
        <w:rPr>
          <w:rFonts w:cs="Times New Roman"/>
          <w:i w:val="0"/>
          <w:color w:val="000000"/>
          <w:sz w:val="24"/>
        </w:rPr>
      </w:pPr>
      <w:r w:rsidRPr="007D5D81">
        <w:rPr>
          <w:rFonts w:cs="Times New Roman"/>
          <w:i w:val="0"/>
          <w:color w:val="000000"/>
          <w:sz w:val="24"/>
        </w:rPr>
        <w:t>Documento de Mensagens</w:t>
      </w:r>
      <w:r w:rsidR="00265C89">
        <w:rPr>
          <w:rFonts w:cs="Times New Roman"/>
          <w:i w:val="0"/>
          <w:color w:val="000000"/>
          <w:sz w:val="24"/>
        </w:rPr>
        <w:t xml:space="preserve"> – </w:t>
      </w:r>
      <w:r w:rsidR="00796D1A">
        <w:rPr>
          <w:rFonts w:cs="Times New Roman"/>
          <w:i w:val="0"/>
          <w:color w:val="000000"/>
          <w:sz w:val="24"/>
        </w:rPr>
        <w:t>1.00</w:t>
      </w:r>
    </w:p>
    <w:p w:rsidR="00F03E18" w:rsidRPr="00F03E18" w:rsidRDefault="00F03E18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7D5D8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796D1A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F03E18" w:rsidRPr="00F03E18" w:rsidRDefault="00F03E18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Glossário – </w:t>
      </w:r>
      <w:r w:rsidR="00796D1A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F03E18" w:rsidRDefault="00265C89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Interfaces de Telas – </w:t>
      </w:r>
      <w:r w:rsidR="00796D1A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0572DC" w:rsidRPr="000572DC" w:rsidRDefault="000572DC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kern w:val="0"/>
          <w:szCs w:val="20"/>
          <w:lang w:eastAsia="pt-BR" w:bidi="ar-SA"/>
        </w:rPr>
        <w:t>UC004- Manter Lista de Convidados</w:t>
      </w:r>
      <w:r w:rsidR="00FF68C9">
        <w:rPr>
          <w:rFonts w:ascii="Arial" w:eastAsia="Times New Roman" w:hAnsi="Arial" w:cs="Times New Roman"/>
          <w:kern w:val="0"/>
          <w:szCs w:val="20"/>
          <w:lang w:eastAsia="pt-BR" w:bidi="ar-SA"/>
        </w:rPr>
        <w:t xml:space="preserve"> – </w:t>
      </w:r>
      <w:r w:rsidR="00796D1A">
        <w:rPr>
          <w:rFonts w:ascii="Arial" w:eastAsia="Times New Roman" w:hAnsi="Arial" w:cs="Times New Roman"/>
          <w:kern w:val="0"/>
          <w:szCs w:val="20"/>
          <w:lang w:eastAsia="pt-BR" w:bidi="ar-SA"/>
        </w:rPr>
        <w:t>1.00</w:t>
      </w:r>
    </w:p>
    <w:p w:rsidR="000A7E61" w:rsidRPr="002D3976" w:rsidRDefault="00DC7CF9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kern w:val="0"/>
          <w:szCs w:val="20"/>
          <w:lang w:eastAsia="pt-BR" w:bidi="ar-SA"/>
        </w:rPr>
      </w:pPr>
      <w:r>
        <w:rPr>
          <w:rFonts w:ascii="Arial" w:hAnsi="Arial" w:cs="Arial"/>
        </w:rPr>
        <w:t>UC_</w:t>
      </w:r>
      <w:r w:rsidR="00EE2E14">
        <w:rPr>
          <w:rFonts w:ascii="Arial" w:hAnsi="Arial" w:cs="Arial"/>
        </w:rPr>
        <w:t xml:space="preserve">Gravar </w:t>
      </w:r>
      <w:r w:rsidR="000A7E61" w:rsidRPr="002D3976">
        <w:rPr>
          <w:rFonts w:ascii="Arial" w:hAnsi="Arial" w:cs="Arial"/>
        </w:rPr>
        <w:t>Log de Auditoria</w:t>
      </w:r>
    </w:p>
    <w:p w:rsidR="00F03E18" w:rsidRDefault="00F03E18" w:rsidP="00EE5511">
      <w:pPr>
        <w:ind w:left="348"/>
        <w:rPr>
          <w:color w:val="auto"/>
        </w:rPr>
      </w:pPr>
    </w:p>
    <w:p w:rsidR="00964A88" w:rsidRDefault="00964A88" w:rsidP="00EE5511">
      <w:pPr>
        <w:ind w:left="348"/>
        <w:rPr>
          <w:color w:val="auto"/>
        </w:rPr>
      </w:pPr>
    </w:p>
    <w:p w:rsidR="00C0421F" w:rsidRDefault="008F1745" w:rsidP="001C6AB8">
      <w:pPr>
        <w:pStyle w:val="STJNvel1"/>
        <w:numPr>
          <w:ilvl w:val="0"/>
          <w:numId w:val="1"/>
        </w:numPr>
      </w:pPr>
      <w:r>
        <w:t xml:space="preserve"> </w:t>
      </w:r>
      <w:bookmarkStart w:id="66" w:name="_Toc394499907"/>
      <w:r w:rsidR="00177937">
        <w:t>REFERÊNCIAS BIBLIOGRÁFICAS</w:t>
      </w:r>
      <w:bookmarkStart w:id="67" w:name="_Toc125373396"/>
      <w:bookmarkEnd w:id="66"/>
    </w:p>
    <w:p w:rsidR="002F28F7" w:rsidRDefault="00C0421F" w:rsidP="001C765D">
      <w:pPr>
        <w:pStyle w:val="CTMISCorpo1"/>
      </w:pPr>
      <w:r w:rsidRPr="001C765D">
        <w:t>N</w:t>
      </w:r>
      <w:r w:rsidR="00D31B4F" w:rsidRPr="00C0421F">
        <w:t>ão se aplica</w:t>
      </w:r>
      <w:r w:rsidR="002F28F7">
        <w:t>.</w:t>
      </w:r>
    </w:p>
    <w:p w:rsidR="002F28F7" w:rsidRDefault="002F28F7" w:rsidP="001C765D">
      <w:pPr>
        <w:pStyle w:val="CTMISCorpo1"/>
      </w:pPr>
    </w:p>
    <w:p w:rsidR="002F28F7" w:rsidRDefault="002F28F7" w:rsidP="001C765D">
      <w:pPr>
        <w:pStyle w:val="CTMISCorpo1"/>
      </w:pPr>
    </w:p>
    <w:p w:rsidR="002F28F7" w:rsidRDefault="002F28F7" w:rsidP="001C765D">
      <w:pPr>
        <w:pStyle w:val="CTMISCorpo1"/>
      </w:pPr>
    </w:p>
    <w:p w:rsidR="001E0C7B" w:rsidRDefault="001E0C7B" w:rsidP="001C765D">
      <w:pPr>
        <w:pStyle w:val="CTMISCorpo1"/>
      </w:pPr>
    </w:p>
    <w:p w:rsidR="001E0C7B" w:rsidRDefault="001E0C7B" w:rsidP="001C765D">
      <w:pPr>
        <w:pStyle w:val="CTMISCorpo1"/>
      </w:pPr>
    </w:p>
    <w:p w:rsidR="001E0C7B" w:rsidRDefault="001E0C7B" w:rsidP="001C765D">
      <w:pPr>
        <w:pStyle w:val="CTMISCorpo1"/>
      </w:pPr>
    </w:p>
    <w:p w:rsidR="00FA2B87" w:rsidRDefault="00FA2B87" w:rsidP="001C765D">
      <w:pPr>
        <w:pStyle w:val="CTMISCorpo1"/>
      </w:pPr>
    </w:p>
    <w:p w:rsidR="00FA2B87" w:rsidRDefault="00FA2B87" w:rsidP="001C765D">
      <w:pPr>
        <w:pStyle w:val="CTMISCorpo1"/>
      </w:pPr>
    </w:p>
    <w:p w:rsidR="001E0C7B" w:rsidRDefault="001E0C7B" w:rsidP="001C765D">
      <w:pPr>
        <w:pStyle w:val="CTMISCorpo1"/>
      </w:pPr>
    </w:p>
    <w:p w:rsidR="001E0C7B" w:rsidRDefault="001E0C7B" w:rsidP="001C765D">
      <w:pPr>
        <w:pStyle w:val="CTMISCorpo1"/>
      </w:pPr>
    </w:p>
    <w:p w:rsidR="00964A88" w:rsidRDefault="00964A88" w:rsidP="001C765D">
      <w:pPr>
        <w:pStyle w:val="CTMISCorpo1"/>
      </w:pPr>
    </w:p>
    <w:p w:rsidR="00177937" w:rsidRDefault="008F1745" w:rsidP="001C6AB8">
      <w:pPr>
        <w:pStyle w:val="STJNvel1"/>
        <w:numPr>
          <w:ilvl w:val="0"/>
          <w:numId w:val="1"/>
        </w:numPr>
      </w:pPr>
      <w:r>
        <w:lastRenderedPageBreak/>
        <w:t xml:space="preserve"> </w:t>
      </w:r>
      <w:bookmarkStart w:id="68" w:name="_Toc394499908"/>
      <w:r w:rsidR="00177937">
        <w:t>ASSINATURAS</w:t>
      </w:r>
      <w:bookmarkEnd w:id="0"/>
      <w:bookmarkEnd w:id="67"/>
      <w:bookmarkEnd w:id="68"/>
    </w:p>
    <w:p w:rsidR="008F1745" w:rsidRDefault="008F1745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  <w:p w:rsidR="00177937" w:rsidRDefault="00177937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177937" w:rsidRDefault="00177937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  <w:p w:rsidR="00177937" w:rsidRDefault="00177937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177937" w:rsidRDefault="00177937">
            <w:pPr>
              <w:pStyle w:val="CTMISTabela"/>
              <w:rPr>
                <w:lang w:val="pt-BR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E67DE9" w:rsidP="00E67DE9">
            <w:pPr>
              <w:pStyle w:val="CTMISInstrues"/>
              <w:rPr>
                <w:i/>
              </w:rPr>
            </w:pPr>
            <w:r>
              <w:t>Carlos Eduardo Gonçalves da Silva</w:t>
            </w:r>
          </w:p>
          <w:p w:rsidR="00177937" w:rsidRDefault="00177937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Usuário</w:t>
            </w:r>
            <w:r>
              <w:rPr>
                <w:lang w:val="pt-BR"/>
              </w:rPr>
              <w:br/>
            </w:r>
            <w:r w:rsidR="00E67DE9">
              <w:rPr>
                <w:lang w:val="pt-BR"/>
              </w:rPr>
              <w:t>Assessoria de Cerimonial e Rel. Públicas.</w:t>
            </w:r>
          </w:p>
          <w:p w:rsidR="00177937" w:rsidRDefault="00177937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177937" w:rsidRDefault="00515980" w:rsidP="00E67DE9">
            <w:pPr>
              <w:pStyle w:val="CTMISInstrues"/>
            </w:pPr>
            <w:r>
              <w:t>Reyla Rosa</w:t>
            </w:r>
          </w:p>
          <w:p w:rsidR="00177937" w:rsidRDefault="00177937">
            <w:pPr>
              <w:pStyle w:val="CTMISTabela"/>
              <w:jc w:val="center"/>
            </w:pPr>
            <w:r>
              <w:t xml:space="preserve">Analista </w:t>
            </w:r>
            <w:r w:rsidR="00E3554F">
              <w:t>de Requisitos</w:t>
            </w:r>
          </w:p>
          <w:p w:rsidR="00177937" w:rsidRDefault="00E67DE9" w:rsidP="003538F9">
            <w:pPr>
              <w:pStyle w:val="CTMISTabela"/>
              <w:jc w:val="center"/>
            </w:pPr>
            <w:r>
              <w:t>CTIS</w:t>
            </w: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F86" w:rsidRDefault="00EA7F86">
      <w:r>
        <w:separator/>
      </w:r>
    </w:p>
  </w:endnote>
  <w:endnote w:type="continuationSeparator" w:id="0">
    <w:p w:rsidR="00EA7F86" w:rsidRDefault="00EA7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2B5DB7">
      <w:trPr>
        <w:cantSplit/>
        <w:jc w:val="center"/>
      </w:trPr>
      <w:tc>
        <w:tcPr>
          <w:tcW w:w="8268" w:type="dxa"/>
        </w:tcPr>
        <w:p w:rsidR="002B5DB7" w:rsidRDefault="002B5DB7" w:rsidP="00B26C37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 xml:space="preserve">sigeven_escu_uc021_manter_convite. </w:t>
          </w:r>
        </w:p>
      </w:tc>
      <w:tc>
        <w:tcPr>
          <w:tcW w:w="1794" w:type="dxa"/>
          <w:vAlign w:val="center"/>
        </w:tcPr>
        <w:p w:rsidR="002B5DB7" w:rsidRDefault="002B5DB7" w:rsidP="009A4B8C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 w:rsidR="00231E2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31E21">
            <w:rPr>
              <w:rStyle w:val="Nmerodepgina"/>
              <w:sz w:val="20"/>
            </w:rPr>
            <w:fldChar w:fldCharType="separate"/>
          </w:r>
          <w:r w:rsidR="001259AA">
            <w:rPr>
              <w:rStyle w:val="Nmerodepgina"/>
              <w:noProof/>
              <w:sz w:val="20"/>
            </w:rPr>
            <w:t>3</w:t>
          </w:r>
          <w:r w:rsidR="00231E21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231E21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231E21">
            <w:rPr>
              <w:sz w:val="20"/>
            </w:rPr>
            <w:fldChar w:fldCharType="separate"/>
          </w:r>
          <w:r w:rsidR="001259AA">
            <w:rPr>
              <w:noProof/>
              <w:sz w:val="20"/>
            </w:rPr>
            <w:t>8</w:t>
          </w:r>
          <w:r w:rsidR="00231E21">
            <w:rPr>
              <w:sz w:val="20"/>
            </w:rPr>
            <w:fldChar w:fldCharType="end"/>
          </w:r>
        </w:p>
      </w:tc>
    </w:tr>
  </w:tbl>
  <w:p w:rsidR="002B5DB7" w:rsidRDefault="002B5DB7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2B5DB7" w:rsidRPr="005449C2">
      <w:trPr>
        <w:cantSplit/>
        <w:jc w:val="center"/>
      </w:trPr>
      <w:tc>
        <w:tcPr>
          <w:tcW w:w="8268" w:type="dxa"/>
        </w:tcPr>
        <w:p w:rsidR="002B5DB7" w:rsidRDefault="002B5DB7" w:rsidP="00676296">
          <w:pPr>
            <w:pStyle w:val="Rodap"/>
            <w:rPr>
              <w:sz w:val="20"/>
            </w:rPr>
          </w:pPr>
          <w:r>
            <w:rPr>
              <w:sz w:val="20"/>
            </w:rPr>
            <w:t>sigeven_escu_uc02</w:t>
          </w:r>
          <w:r w:rsidR="00676296">
            <w:rPr>
              <w:sz w:val="20"/>
            </w:rPr>
            <w:t>1</w:t>
          </w:r>
          <w:r>
            <w:rPr>
              <w:sz w:val="20"/>
            </w:rPr>
            <w:t>_manter_</w:t>
          </w:r>
          <w:r w:rsidR="00676296">
            <w:rPr>
              <w:sz w:val="20"/>
            </w:rPr>
            <w:t>convite</w:t>
          </w:r>
        </w:p>
      </w:tc>
      <w:tc>
        <w:tcPr>
          <w:tcW w:w="1794" w:type="dxa"/>
          <w:vAlign w:val="center"/>
        </w:tcPr>
        <w:p w:rsidR="002B5DB7" w:rsidRPr="005449C2" w:rsidRDefault="002B5DB7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231E21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231E21" w:rsidRPr="005449C2">
            <w:rPr>
              <w:sz w:val="20"/>
            </w:rPr>
            <w:fldChar w:fldCharType="separate"/>
          </w:r>
          <w:r w:rsidR="00796D1A">
            <w:rPr>
              <w:noProof/>
              <w:sz w:val="20"/>
            </w:rPr>
            <w:t>7</w:t>
          </w:r>
          <w:r w:rsidR="00231E21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231E21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231E21" w:rsidRPr="005449C2">
            <w:rPr>
              <w:sz w:val="20"/>
            </w:rPr>
            <w:fldChar w:fldCharType="separate"/>
          </w:r>
          <w:r w:rsidR="00796D1A">
            <w:rPr>
              <w:noProof/>
              <w:sz w:val="20"/>
            </w:rPr>
            <w:t>8</w:t>
          </w:r>
          <w:r w:rsidR="00231E21" w:rsidRPr="005449C2">
            <w:rPr>
              <w:sz w:val="20"/>
            </w:rPr>
            <w:fldChar w:fldCharType="end"/>
          </w:r>
        </w:p>
      </w:tc>
    </w:tr>
  </w:tbl>
  <w:p w:rsidR="002B5DB7" w:rsidRPr="005449C2" w:rsidRDefault="002B5DB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F86" w:rsidRDefault="00EA7F86">
      <w:r>
        <w:separator/>
      </w:r>
    </w:p>
  </w:footnote>
  <w:footnote w:type="continuationSeparator" w:id="0">
    <w:p w:rsidR="00EA7F86" w:rsidRDefault="00EA7F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DB7" w:rsidRDefault="00231E21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2B5DB7" w:rsidRPr="00DC67AE" w:rsidRDefault="002B5DB7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2B5DB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B5DB7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2B5DB7">
      <w:trPr>
        <w:cantSplit/>
        <w:trHeight w:val="575"/>
        <w:jc w:val="center"/>
      </w:trPr>
      <w:tc>
        <w:tcPr>
          <w:tcW w:w="691" w:type="pct"/>
          <w:vAlign w:val="center"/>
        </w:tcPr>
        <w:p w:rsidR="002B5DB7" w:rsidRDefault="002B5DB7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2B5DB7" w:rsidRDefault="002B5DB7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2B5DB7" w:rsidRPr="003E7920" w:rsidRDefault="00231E21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231E21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2049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 style="mso-next-textbox:#Text Box 27">
                  <w:txbxContent>
                    <w:p w:rsidR="002B5DB7" w:rsidRPr="00EF182A" w:rsidRDefault="002B5DB7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w:r>
          <w:r w:rsidR="002B5DB7">
            <w:rPr>
              <w:b/>
              <w:bCs/>
              <w:szCs w:val="24"/>
            </w:rPr>
            <w:t xml:space="preserve"> Manter Convite</w:t>
          </w:r>
        </w:p>
        <w:p w:rsidR="002B5DB7" w:rsidRPr="003E7920" w:rsidRDefault="002B5DB7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2B5DB7" w:rsidRPr="00017D2E" w:rsidRDefault="00231E21" w:rsidP="00B54CA5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2B5DB7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2B5DB7" w:rsidRDefault="002B5DB7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2B5DB7" w:rsidRDefault="002B5DB7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C6204554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9">
    <w:nsid w:val="76904D0F"/>
    <w:multiLevelType w:val="multilevel"/>
    <w:tmpl w:val="DEA29E48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4"/>
  </w:num>
  <w:num w:numId="4">
    <w:abstractNumId w:val="10"/>
  </w:num>
  <w:num w:numId="5">
    <w:abstractNumId w:val="14"/>
  </w:num>
  <w:num w:numId="6">
    <w:abstractNumId w:val="16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17"/>
  </w:num>
  <w:num w:numId="12">
    <w:abstractNumId w:val="21"/>
  </w:num>
  <w:num w:numId="13">
    <w:abstractNumId w:val="15"/>
  </w:num>
  <w:num w:numId="14">
    <w:abstractNumId w:val="6"/>
  </w:num>
  <w:num w:numId="15">
    <w:abstractNumId w:val="3"/>
  </w:num>
  <w:num w:numId="16">
    <w:abstractNumId w:val="7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4"/>
  </w:num>
  <w:num w:numId="22">
    <w:abstractNumId w:val="4"/>
  </w:num>
  <w:num w:numId="23">
    <w:abstractNumId w:val="18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45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07A17"/>
    <w:rsid w:val="00007BA2"/>
    <w:rsid w:val="000106CD"/>
    <w:rsid w:val="00013378"/>
    <w:rsid w:val="00017D2E"/>
    <w:rsid w:val="00020182"/>
    <w:rsid w:val="000254EF"/>
    <w:rsid w:val="00031C2B"/>
    <w:rsid w:val="00036DE7"/>
    <w:rsid w:val="0004225D"/>
    <w:rsid w:val="0004278A"/>
    <w:rsid w:val="00044CD5"/>
    <w:rsid w:val="00051A0B"/>
    <w:rsid w:val="000572DC"/>
    <w:rsid w:val="00060830"/>
    <w:rsid w:val="00063AF9"/>
    <w:rsid w:val="0006725C"/>
    <w:rsid w:val="00067677"/>
    <w:rsid w:val="00070CA8"/>
    <w:rsid w:val="00071A7F"/>
    <w:rsid w:val="00074427"/>
    <w:rsid w:val="00081809"/>
    <w:rsid w:val="00083FB1"/>
    <w:rsid w:val="00084643"/>
    <w:rsid w:val="00086CD4"/>
    <w:rsid w:val="00087019"/>
    <w:rsid w:val="00090EEF"/>
    <w:rsid w:val="0009103F"/>
    <w:rsid w:val="00092B67"/>
    <w:rsid w:val="000943C5"/>
    <w:rsid w:val="00096140"/>
    <w:rsid w:val="00097FE0"/>
    <w:rsid w:val="000A44DE"/>
    <w:rsid w:val="000A6C74"/>
    <w:rsid w:val="000A7AF2"/>
    <w:rsid w:val="000A7E61"/>
    <w:rsid w:val="000B2DA2"/>
    <w:rsid w:val="000B7E8A"/>
    <w:rsid w:val="000C0672"/>
    <w:rsid w:val="000C3D9B"/>
    <w:rsid w:val="000D090F"/>
    <w:rsid w:val="000D431B"/>
    <w:rsid w:val="000D4AB2"/>
    <w:rsid w:val="000D6861"/>
    <w:rsid w:val="000D7EBA"/>
    <w:rsid w:val="000E30D1"/>
    <w:rsid w:val="000E38B5"/>
    <w:rsid w:val="000E451A"/>
    <w:rsid w:val="000E6133"/>
    <w:rsid w:val="000F45EB"/>
    <w:rsid w:val="000F740C"/>
    <w:rsid w:val="001058D8"/>
    <w:rsid w:val="00110EA4"/>
    <w:rsid w:val="001259AA"/>
    <w:rsid w:val="00125A56"/>
    <w:rsid w:val="00125FEB"/>
    <w:rsid w:val="00126089"/>
    <w:rsid w:val="00132E72"/>
    <w:rsid w:val="00133CE1"/>
    <w:rsid w:val="00136ACE"/>
    <w:rsid w:val="001439EE"/>
    <w:rsid w:val="0014559A"/>
    <w:rsid w:val="00146E8C"/>
    <w:rsid w:val="001608E0"/>
    <w:rsid w:val="00166233"/>
    <w:rsid w:val="00166536"/>
    <w:rsid w:val="00173B74"/>
    <w:rsid w:val="00177937"/>
    <w:rsid w:val="0018724F"/>
    <w:rsid w:val="00191591"/>
    <w:rsid w:val="001927CE"/>
    <w:rsid w:val="001952E4"/>
    <w:rsid w:val="001A0970"/>
    <w:rsid w:val="001A4324"/>
    <w:rsid w:val="001A5B98"/>
    <w:rsid w:val="001A6B33"/>
    <w:rsid w:val="001B1E8A"/>
    <w:rsid w:val="001B579E"/>
    <w:rsid w:val="001B7C5D"/>
    <w:rsid w:val="001C10EB"/>
    <w:rsid w:val="001C35E7"/>
    <w:rsid w:val="001C6951"/>
    <w:rsid w:val="001C6AB8"/>
    <w:rsid w:val="001C765D"/>
    <w:rsid w:val="001D0EA6"/>
    <w:rsid w:val="001E043E"/>
    <w:rsid w:val="001E0C7B"/>
    <w:rsid w:val="001E0F35"/>
    <w:rsid w:val="001E1CD2"/>
    <w:rsid w:val="001E38F6"/>
    <w:rsid w:val="001E40D8"/>
    <w:rsid w:val="001E519C"/>
    <w:rsid w:val="001E6398"/>
    <w:rsid w:val="001E6DB7"/>
    <w:rsid w:val="001F2383"/>
    <w:rsid w:val="001F2F0D"/>
    <w:rsid w:val="001F4A70"/>
    <w:rsid w:val="00203BD4"/>
    <w:rsid w:val="00214BCE"/>
    <w:rsid w:val="0021516D"/>
    <w:rsid w:val="0021610E"/>
    <w:rsid w:val="0021765A"/>
    <w:rsid w:val="00217E67"/>
    <w:rsid w:val="002210FD"/>
    <w:rsid w:val="00221467"/>
    <w:rsid w:val="0022696F"/>
    <w:rsid w:val="00231E21"/>
    <w:rsid w:val="00242F8C"/>
    <w:rsid w:val="00243191"/>
    <w:rsid w:val="00250EB8"/>
    <w:rsid w:val="00253E8B"/>
    <w:rsid w:val="00254C86"/>
    <w:rsid w:val="00256E57"/>
    <w:rsid w:val="00260FB7"/>
    <w:rsid w:val="00265C89"/>
    <w:rsid w:val="0026642B"/>
    <w:rsid w:val="00266A86"/>
    <w:rsid w:val="00266B51"/>
    <w:rsid w:val="00267603"/>
    <w:rsid w:val="00267D99"/>
    <w:rsid w:val="002708C0"/>
    <w:rsid w:val="0027357D"/>
    <w:rsid w:val="00274E65"/>
    <w:rsid w:val="00282AFB"/>
    <w:rsid w:val="002836BA"/>
    <w:rsid w:val="0028388B"/>
    <w:rsid w:val="002921B4"/>
    <w:rsid w:val="00294D53"/>
    <w:rsid w:val="0029724D"/>
    <w:rsid w:val="002A3A0A"/>
    <w:rsid w:val="002A47A3"/>
    <w:rsid w:val="002B0E92"/>
    <w:rsid w:val="002B11DC"/>
    <w:rsid w:val="002B370E"/>
    <w:rsid w:val="002B565B"/>
    <w:rsid w:val="002B5DB7"/>
    <w:rsid w:val="002B60F0"/>
    <w:rsid w:val="002C059F"/>
    <w:rsid w:val="002C1DE7"/>
    <w:rsid w:val="002C1FE8"/>
    <w:rsid w:val="002C2E5E"/>
    <w:rsid w:val="002C4797"/>
    <w:rsid w:val="002C4B05"/>
    <w:rsid w:val="002D3976"/>
    <w:rsid w:val="002D49D9"/>
    <w:rsid w:val="002D558C"/>
    <w:rsid w:val="002D5703"/>
    <w:rsid w:val="002E2F7D"/>
    <w:rsid w:val="002E3572"/>
    <w:rsid w:val="002F05B8"/>
    <w:rsid w:val="002F1829"/>
    <w:rsid w:val="002F28F7"/>
    <w:rsid w:val="002F435D"/>
    <w:rsid w:val="002F69F7"/>
    <w:rsid w:val="002F7222"/>
    <w:rsid w:val="002F72A0"/>
    <w:rsid w:val="00304355"/>
    <w:rsid w:val="00307DBE"/>
    <w:rsid w:val="0031297A"/>
    <w:rsid w:val="00314F64"/>
    <w:rsid w:val="0031640E"/>
    <w:rsid w:val="003165E1"/>
    <w:rsid w:val="00316727"/>
    <w:rsid w:val="003226B4"/>
    <w:rsid w:val="003242BB"/>
    <w:rsid w:val="00324723"/>
    <w:rsid w:val="003278EE"/>
    <w:rsid w:val="00330001"/>
    <w:rsid w:val="00331481"/>
    <w:rsid w:val="0033678D"/>
    <w:rsid w:val="003376DB"/>
    <w:rsid w:val="0034122E"/>
    <w:rsid w:val="0034202B"/>
    <w:rsid w:val="00342727"/>
    <w:rsid w:val="00342C7C"/>
    <w:rsid w:val="00343767"/>
    <w:rsid w:val="00343F53"/>
    <w:rsid w:val="003457B2"/>
    <w:rsid w:val="00346A32"/>
    <w:rsid w:val="00351590"/>
    <w:rsid w:val="00351724"/>
    <w:rsid w:val="003538F9"/>
    <w:rsid w:val="00361674"/>
    <w:rsid w:val="003640A0"/>
    <w:rsid w:val="0037558C"/>
    <w:rsid w:val="00381493"/>
    <w:rsid w:val="00381DEF"/>
    <w:rsid w:val="0038410A"/>
    <w:rsid w:val="00385279"/>
    <w:rsid w:val="00391A8F"/>
    <w:rsid w:val="0039287D"/>
    <w:rsid w:val="00394C24"/>
    <w:rsid w:val="003A4426"/>
    <w:rsid w:val="003A6923"/>
    <w:rsid w:val="003B63F3"/>
    <w:rsid w:val="003C18C5"/>
    <w:rsid w:val="003C7A9B"/>
    <w:rsid w:val="003D0958"/>
    <w:rsid w:val="003D28F8"/>
    <w:rsid w:val="003D29ED"/>
    <w:rsid w:val="003D3005"/>
    <w:rsid w:val="003E0E1B"/>
    <w:rsid w:val="003E7920"/>
    <w:rsid w:val="003F22AF"/>
    <w:rsid w:val="003F489C"/>
    <w:rsid w:val="00403E2D"/>
    <w:rsid w:val="004047B9"/>
    <w:rsid w:val="00404F75"/>
    <w:rsid w:val="00405F2E"/>
    <w:rsid w:val="00410DCD"/>
    <w:rsid w:val="0041130F"/>
    <w:rsid w:val="0041482A"/>
    <w:rsid w:val="00415063"/>
    <w:rsid w:val="00415FA4"/>
    <w:rsid w:val="00421837"/>
    <w:rsid w:val="004221E8"/>
    <w:rsid w:val="0042259D"/>
    <w:rsid w:val="00423780"/>
    <w:rsid w:val="00433BAB"/>
    <w:rsid w:val="00435B45"/>
    <w:rsid w:val="004375CA"/>
    <w:rsid w:val="0044160E"/>
    <w:rsid w:val="0044394E"/>
    <w:rsid w:val="004458B7"/>
    <w:rsid w:val="004468EC"/>
    <w:rsid w:val="00454374"/>
    <w:rsid w:val="00460256"/>
    <w:rsid w:val="00461CB9"/>
    <w:rsid w:val="00462ADB"/>
    <w:rsid w:val="00462F0C"/>
    <w:rsid w:val="00470334"/>
    <w:rsid w:val="00470401"/>
    <w:rsid w:val="004733E4"/>
    <w:rsid w:val="0047552A"/>
    <w:rsid w:val="00475E83"/>
    <w:rsid w:val="004762AD"/>
    <w:rsid w:val="0047762A"/>
    <w:rsid w:val="004806B5"/>
    <w:rsid w:val="00481BA0"/>
    <w:rsid w:val="004867DF"/>
    <w:rsid w:val="00487018"/>
    <w:rsid w:val="004942FB"/>
    <w:rsid w:val="0049462D"/>
    <w:rsid w:val="0049590A"/>
    <w:rsid w:val="00495BE4"/>
    <w:rsid w:val="00496F0C"/>
    <w:rsid w:val="004A1747"/>
    <w:rsid w:val="004A1884"/>
    <w:rsid w:val="004A5C5E"/>
    <w:rsid w:val="004B0D8B"/>
    <w:rsid w:val="004B4C17"/>
    <w:rsid w:val="004B668F"/>
    <w:rsid w:val="004B781F"/>
    <w:rsid w:val="004C2224"/>
    <w:rsid w:val="004C2B97"/>
    <w:rsid w:val="004C2CF9"/>
    <w:rsid w:val="004C5E2D"/>
    <w:rsid w:val="004C6221"/>
    <w:rsid w:val="004D336E"/>
    <w:rsid w:val="004D52F5"/>
    <w:rsid w:val="004D62AA"/>
    <w:rsid w:val="004D62C5"/>
    <w:rsid w:val="004D6F5E"/>
    <w:rsid w:val="004E027A"/>
    <w:rsid w:val="004E19C7"/>
    <w:rsid w:val="004E48C3"/>
    <w:rsid w:val="004E78E4"/>
    <w:rsid w:val="004F0424"/>
    <w:rsid w:val="004F7E96"/>
    <w:rsid w:val="00504BF1"/>
    <w:rsid w:val="00510802"/>
    <w:rsid w:val="00514539"/>
    <w:rsid w:val="00515980"/>
    <w:rsid w:val="00516025"/>
    <w:rsid w:val="00517F0A"/>
    <w:rsid w:val="00531A06"/>
    <w:rsid w:val="00532F63"/>
    <w:rsid w:val="00534AF3"/>
    <w:rsid w:val="0054126A"/>
    <w:rsid w:val="005446B8"/>
    <w:rsid w:val="005449C2"/>
    <w:rsid w:val="00545C20"/>
    <w:rsid w:val="00546B2C"/>
    <w:rsid w:val="00546BDB"/>
    <w:rsid w:val="00546F21"/>
    <w:rsid w:val="00550046"/>
    <w:rsid w:val="00550134"/>
    <w:rsid w:val="00551639"/>
    <w:rsid w:val="005519E4"/>
    <w:rsid w:val="00552ECF"/>
    <w:rsid w:val="00557DF7"/>
    <w:rsid w:val="00565274"/>
    <w:rsid w:val="00565761"/>
    <w:rsid w:val="005755CD"/>
    <w:rsid w:val="00590C07"/>
    <w:rsid w:val="005A2596"/>
    <w:rsid w:val="005A48CE"/>
    <w:rsid w:val="005A5C97"/>
    <w:rsid w:val="005B01CE"/>
    <w:rsid w:val="005B0E53"/>
    <w:rsid w:val="005B6D52"/>
    <w:rsid w:val="005B7857"/>
    <w:rsid w:val="005C0BAA"/>
    <w:rsid w:val="005C132B"/>
    <w:rsid w:val="005C1350"/>
    <w:rsid w:val="005C3BE1"/>
    <w:rsid w:val="005C3F64"/>
    <w:rsid w:val="005C4782"/>
    <w:rsid w:val="005C5C77"/>
    <w:rsid w:val="005D2501"/>
    <w:rsid w:val="005E2361"/>
    <w:rsid w:val="005E2FDE"/>
    <w:rsid w:val="005E7FA0"/>
    <w:rsid w:val="005F24BB"/>
    <w:rsid w:val="005F54FA"/>
    <w:rsid w:val="00600285"/>
    <w:rsid w:val="0060235C"/>
    <w:rsid w:val="006045EE"/>
    <w:rsid w:val="00604F9F"/>
    <w:rsid w:val="00606BA7"/>
    <w:rsid w:val="0060770F"/>
    <w:rsid w:val="006124C0"/>
    <w:rsid w:val="00617F72"/>
    <w:rsid w:val="006264D1"/>
    <w:rsid w:val="00632846"/>
    <w:rsid w:val="00636878"/>
    <w:rsid w:val="00641BB6"/>
    <w:rsid w:val="00641EFF"/>
    <w:rsid w:val="00652D7B"/>
    <w:rsid w:val="00654E67"/>
    <w:rsid w:val="00656429"/>
    <w:rsid w:val="00663664"/>
    <w:rsid w:val="00667286"/>
    <w:rsid w:val="0067193E"/>
    <w:rsid w:val="006736BB"/>
    <w:rsid w:val="00676296"/>
    <w:rsid w:val="006766FB"/>
    <w:rsid w:val="00676C03"/>
    <w:rsid w:val="0068249D"/>
    <w:rsid w:val="00692631"/>
    <w:rsid w:val="00693007"/>
    <w:rsid w:val="006945B4"/>
    <w:rsid w:val="00695445"/>
    <w:rsid w:val="006A0E1B"/>
    <w:rsid w:val="006A3D99"/>
    <w:rsid w:val="006A4C91"/>
    <w:rsid w:val="006B20EC"/>
    <w:rsid w:val="006B40D5"/>
    <w:rsid w:val="006B5C8B"/>
    <w:rsid w:val="006C25CC"/>
    <w:rsid w:val="006C36B3"/>
    <w:rsid w:val="006C4DA5"/>
    <w:rsid w:val="006C6524"/>
    <w:rsid w:val="006C7B16"/>
    <w:rsid w:val="006C7BEE"/>
    <w:rsid w:val="006D60C4"/>
    <w:rsid w:val="006D7564"/>
    <w:rsid w:val="006E60DE"/>
    <w:rsid w:val="006E7E3F"/>
    <w:rsid w:val="006F39DF"/>
    <w:rsid w:val="007019B4"/>
    <w:rsid w:val="00705CAD"/>
    <w:rsid w:val="00706C13"/>
    <w:rsid w:val="00710574"/>
    <w:rsid w:val="00716B01"/>
    <w:rsid w:val="007223C3"/>
    <w:rsid w:val="00724196"/>
    <w:rsid w:val="00732DFE"/>
    <w:rsid w:val="0073491E"/>
    <w:rsid w:val="007350E2"/>
    <w:rsid w:val="00737015"/>
    <w:rsid w:val="007413F5"/>
    <w:rsid w:val="0074308A"/>
    <w:rsid w:val="007450CF"/>
    <w:rsid w:val="007520DA"/>
    <w:rsid w:val="007523F6"/>
    <w:rsid w:val="007671BE"/>
    <w:rsid w:val="00782A98"/>
    <w:rsid w:val="00783C9A"/>
    <w:rsid w:val="00787FE5"/>
    <w:rsid w:val="00792D92"/>
    <w:rsid w:val="00794B18"/>
    <w:rsid w:val="00794E5F"/>
    <w:rsid w:val="00796D1A"/>
    <w:rsid w:val="007A3A29"/>
    <w:rsid w:val="007B51ED"/>
    <w:rsid w:val="007B5985"/>
    <w:rsid w:val="007B627D"/>
    <w:rsid w:val="007B7814"/>
    <w:rsid w:val="007C02D6"/>
    <w:rsid w:val="007C1D64"/>
    <w:rsid w:val="007C504A"/>
    <w:rsid w:val="007C7D78"/>
    <w:rsid w:val="007D44BD"/>
    <w:rsid w:val="007D48C2"/>
    <w:rsid w:val="007D4A8F"/>
    <w:rsid w:val="007D4F17"/>
    <w:rsid w:val="007E3095"/>
    <w:rsid w:val="007E321F"/>
    <w:rsid w:val="007E5C52"/>
    <w:rsid w:val="007E7D7D"/>
    <w:rsid w:val="007F3490"/>
    <w:rsid w:val="007F4A5A"/>
    <w:rsid w:val="007F4ABD"/>
    <w:rsid w:val="007F5BA9"/>
    <w:rsid w:val="007F7E35"/>
    <w:rsid w:val="00801A27"/>
    <w:rsid w:val="008035B5"/>
    <w:rsid w:val="008043C4"/>
    <w:rsid w:val="00810D61"/>
    <w:rsid w:val="008124B5"/>
    <w:rsid w:val="008131FB"/>
    <w:rsid w:val="00813757"/>
    <w:rsid w:val="00813963"/>
    <w:rsid w:val="00816484"/>
    <w:rsid w:val="00816642"/>
    <w:rsid w:val="0082416F"/>
    <w:rsid w:val="0082502F"/>
    <w:rsid w:val="00831931"/>
    <w:rsid w:val="00836B5D"/>
    <w:rsid w:val="008370D7"/>
    <w:rsid w:val="008371D3"/>
    <w:rsid w:val="00840BE7"/>
    <w:rsid w:val="00843C81"/>
    <w:rsid w:val="008524D5"/>
    <w:rsid w:val="00853B78"/>
    <w:rsid w:val="00861014"/>
    <w:rsid w:val="00862A87"/>
    <w:rsid w:val="00862EE2"/>
    <w:rsid w:val="00862F8D"/>
    <w:rsid w:val="00866DAF"/>
    <w:rsid w:val="0086792E"/>
    <w:rsid w:val="00871200"/>
    <w:rsid w:val="00875428"/>
    <w:rsid w:val="0088026E"/>
    <w:rsid w:val="00881A6F"/>
    <w:rsid w:val="00881F79"/>
    <w:rsid w:val="00884A43"/>
    <w:rsid w:val="00887F1B"/>
    <w:rsid w:val="008A13C2"/>
    <w:rsid w:val="008A14F8"/>
    <w:rsid w:val="008A1F14"/>
    <w:rsid w:val="008A7B5B"/>
    <w:rsid w:val="008B2BA4"/>
    <w:rsid w:val="008C090C"/>
    <w:rsid w:val="008C0F2E"/>
    <w:rsid w:val="008C63C0"/>
    <w:rsid w:val="008D0DCF"/>
    <w:rsid w:val="008D6CD6"/>
    <w:rsid w:val="008E45F6"/>
    <w:rsid w:val="008F1745"/>
    <w:rsid w:val="008F45EA"/>
    <w:rsid w:val="008F70A0"/>
    <w:rsid w:val="00903620"/>
    <w:rsid w:val="00906318"/>
    <w:rsid w:val="00912A21"/>
    <w:rsid w:val="00913FB9"/>
    <w:rsid w:val="009149EA"/>
    <w:rsid w:val="00914CA3"/>
    <w:rsid w:val="00915645"/>
    <w:rsid w:val="00917B0B"/>
    <w:rsid w:val="00925379"/>
    <w:rsid w:val="00930184"/>
    <w:rsid w:val="00931E8C"/>
    <w:rsid w:val="00933FC4"/>
    <w:rsid w:val="009344DB"/>
    <w:rsid w:val="009403E2"/>
    <w:rsid w:val="0094106E"/>
    <w:rsid w:val="0094247A"/>
    <w:rsid w:val="00943E67"/>
    <w:rsid w:val="00946134"/>
    <w:rsid w:val="00946EE2"/>
    <w:rsid w:val="009470BD"/>
    <w:rsid w:val="009507AB"/>
    <w:rsid w:val="0095225D"/>
    <w:rsid w:val="00952D8D"/>
    <w:rsid w:val="009553FA"/>
    <w:rsid w:val="0095671D"/>
    <w:rsid w:val="00957DDC"/>
    <w:rsid w:val="00964A88"/>
    <w:rsid w:val="00966A37"/>
    <w:rsid w:val="00975641"/>
    <w:rsid w:val="00977408"/>
    <w:rsid w:val="009778C6"/>
    <w:rsid w:val="009810E0"/>
    <w:rsid w:val="00983D1C"/>
    <w:rsid w:val="009872EB"/>
    <w:rsid w:val="00987419"/>
    <w:rsid w:val="00987DD2"/>
    <w:rsid w:val="00997956"/>
    <w:rsid w:val="00997E66"/>
    <w:rsid w:val="009A1328"/>
    <w:rsid w:val="009A13D3"/>
    <w:rsid w:val="009A3BBF"/>
    <w:rsid w:val="009A3F83"/>
    <w:rsid w:val="009A4B8C"/>
    <w:rsid w:val="009A5EA0"/>
    <w:rsid w:val="009A7967"/>
    <w:rsid w:val="009A7E9B"/>
    <w:rsid w:val="009B30CE"/>
    <w:rsid w:val="009B671C"/>
    <w:rsid w:val="009C45A5"/>
    <w:rsid w:val="009C4921"/>
    <w:rsid w:val="009C6DE2"/>
    <w:rsid w:val="009D1EC5"/>
    <w:rsid w:val="009D244F"/>
    <w:rsid w:val="009D28A1"/>
    <w:rsid w:val="009D40E9"/>
    <w:rsid w:val="009E7CFD"/>
    <w:rsid w:val="009E7FAE"/>
    <w:rsid w:val="009F0A9A"/>
    <w:rsid w:val="00A020B7"/>
    <w:rsid w:val="00A06168"/>
    <w:rsid w:val="00A0761A"/>
    <w:rsid w:val="00A07F0F"/>
    <w:rsid w:val="00A133CF"/>
    <w:rsid w:val="00A135CA"/>
    <w:rsid w:val="00A1726F"/>
    <w:rsid w:val="00A2106B"/>
    <w:rsid w:val="00A231EB"/>
    <w:rsid w:val="00A23BB9"/>
    <w:rsid w:val="00A254F8"/>
    <w:rsid w:val="00A31ACA"/>
    <w:rsid w:val="00A353DC"/>
    <w:rsid w:val="00A401EC"/>
    <w:rsid w:val="00A41B3F"/>
    <w:rsid w:val="00A428BF"/>
    <w:rsid w:val="00A46CDA"/>
    <w:rsid w:val="00A50AFC"/>
    <w:rsid w:val="00A517F6"/>
    <w:rsid w:val="00A52B6B"/>
    <w:rsid w:val="00A536EC"/>
    <w:rsid w:val="00A54158"/>
    <w:rsid w:val="00A56769"/>
    <w:rsid w:val="00A57D1F"/>
    <w:rsid w:val="00A60AF3"/>
    <w:rsid w:val="00A610E6"/>
    <w:rsid w:val="00A6180F"/>
    <w:rsid w:val="00A64A76"/>
    <w:rsid w:val="00A6548A"/>
    <w:rsid w:val="00A65523"/>
    <w:rsid w:val="00A67E63"/>
    <w:rsid w:val="00A7622A"/>
    <w:rsid w:val="00A76CE1"/>
    <w:rsid w:val="00A87822"/>
    <w:rsid w:val="00A87B10"/>
    <w:rsid w:val="00A96016"/>
    <w:rsid w:val="00AA0979"/>
    <w:rsid w:val="00AB1206"/>
    <w:rsid w:val="00AB1FD1"/>
    <w:rsid w:val="00AB71FC"/>
    <w:rsid w:val="00AC352A"/>
    <w:rsid w:val="00AC501A"/>
    <w:rsid w:val="00AC5F35"/>
    <w:rsid w:val="00AC6927"/>
    <w:rsid w:val="00AC7D35"/>
    <w:rsid w:val="00AD04AC"/>
    <w:rsid w:val="00AD094F"/>
    <w:rsid w:val="00AD0D37"/>
    <w:rsid w:val="00AD1207"/>
    <w:rsid w:val="00AD3FE4"/>
    <w:rsid w:val="00AD4ABF"/>
    <w:rsid w:val="00AD4BA2"/>
    <w:rsid w:val="00AD4E2C"/>
    <w:rsid w:val="00AD6BF1"/>
    <w:rsid w:val="00AE18E5"/>
    <w:rsid w:val="00AE517B"/>
    <w:rsid w:val="00AE7533"/>
    <w:rsid w:val="00AF003F"/>
    <w:rsid w:val="00AF0244"/>
    <w:rsid w:val="00AF707F"/>
    <w:rsid w:val="00B00695"/>
    <w:rsid w:val="00B01232"/>
    <w:rsid w:val="00B03B4B"/>
    <w:rsid w:val="00B0698F"/>
    <w:rsid w:val="00B07300"/>
    <w:rsid w:val="00B10F4B"/>
    <w:rsid w:val="00B2242E"/>
    <w:rsid w:val="00B24589"/>
    <w:rsid w:val="00B26C37"/>
    <w:rsid w:val="00B3043D"/>
    <w:rsid w:val="00B31D5A"/>
    <w:rsid w:val="00B33017"/>
    <w:rsid w:val="00B33496"/>
    <w:rsid w:val="00B45D0E"/>
    <w:rsid w:val="00B45FCF"/>
    <w:rsid w:val="00B51AB3"/>
    <w:rsid w:val="00B54CA5"/>
    <w:rsid w:val="00B604A3"/>
    <w:rsid w:val="00B60C8F"/>
    <w:rsid w:val="00B62C08"/>
    <w:rsid w:val="00B65CF9"/>
    <w:rsid w:val="00B727DD"/>
    <w:rsid w:val="00B83C3E"/>
    <w:rsid w:val="00B86D30"/>
    <w:rsid w:val="00B94B73"/>
    <w:rsid w:val="00BA1F2D"/>
    <w:rsid w:val="00BA74F4"/>
    <w:rsid w:val="00BB0075"/>
    <w:rsid w:val="00BB13FD"/>
    <w:rsid w:val="00BB2F7A"/>
    <w:rsid w:val="00BB3072"/>
    <w:rsid w:val="00BC042E"/>
    <w:rsid w:val="00BC3D32"/>
    <w:rsid w:val="00BC59C8"/>
    <w:rsid w:val="00BC5CE6"/>
    <w:rsid w:val="00BD39AF"/>
    <w:rsid w:val="00BD39B4"/>
    <w:rsid w:val="00BD54F5"/>
    <w:rsid w:val="00BE1AF0"/>
    <w:rsid w:val="00BE70F3"/>
    <w:rsid w:val="00BF1133"/>
    <w:rsid w:val="00BF61EE"/>
    <w:rsid w:val="00C0421F"/>
    <w:rsid w:val="00C0477A"/>
    <w:rsid w:val="00C04DB8"/>
    <w:rsid w:val="00C1074A"/>
    <w:rsid w:val="00C1096E"/>
    <w:rsid w:val="00C11FF7"/>
    <w:rsid w:val="00C12529"/>
    <w:rsid w:val="00C126A8"/>
    <w:rsid w:val="00C16582"/>
    <w:rsid w:val="00C16B18"/>
    <w:rsid w:val="00C270D7"/>
    <w:rsid w:val="00C276B0"/>
    <w:rsid w:val="00C33291"/>
    <w:rsid w:val="00C35AB7"/>
    <w:rsid w:val="00C35ABE"/>
    <w:rsid w:val="00C360A8"/>
    <w:rsid w:val="00C375DF"/>
    <w:rsid w:val="00C413B8"/>
    <w:rsid w:val="00C522AB"/>
    <w:rsid w:val="00C528D4"/>
    <w:rsid w:val="00C53001"/>
    <w:rsid w:val="00C5760B"/>
    <w:rsid w:val="00C61EDF"/>
    <w:rsid w:val="00C622B7"/>
    <w:rsid w:val="00C64A2C"/>
    <w:rsid w:val="00C650B1"/>
    <w:rsid w:val="00C66489"/>
    <w:rsid w:val="00C67CF3"/>
    <w:rsid w:val="00C70147"/>
    <w:rsid w:val="00C731F0"/>
    <w:rsid w:val="00C86CAE"/>
    <w:rsid w:val="00C904AD"/>
    <w:rsid w:val="00C951AC"/>
    <w:rsid w:val="00CA0196"/>
    <w:rsid w:val="00CA43B2"/>
    <w:rsid w:val="00CB00EE"/>
    <w:rsid w:val="00CB181B"/>
    <w:rsid w:val="00CB1CD3"/>
    <w:rsid w:val="00CB6590"/>
    <w:rsid w:val="00CC1C9F"/>
    <w:rsid w:val="00CC4E50"/>
    <w:rsid w:val="00CD241A"/>
    <w:rsid w:val="00CD2DFC"/>
    <w:rsid w:val="00CD567C"/>
    <w:rsid w:val="00CD5801"/>
    <w:rsid w:val="00CD616A"/>
    <w:rsid w:val="00CE00F9"/>
    <w:rsid w:val="00CE267B"/>
    <w:rsid w:val="00CE7720"/>
    <w:rsid w:val="00CE7FF5"/>
    <w:rsid w:val="00CF20B5"/>
    <w:rsid w:val="00CF219B"/>
    <w:rsid w:val="00CF61CF"/>
    <w:rsid w:val="00CF715A"/>
    <w:rsid w:val="00D03C0A"/>
    <w:rsid w:val="00D133C1"/>
    <w:rsid w:val="00D14473"/>
    <w:rsid w:val="00D14A67"/>
    <w:rsid w:val="00D14B41"/>
    <w:rsid w:val="00D1746D"/>
    <w:rsid w:val="00D17A21"/>
    <w:rsid w:val="00D21041"/>
    <w:rsid w:val="00D2181A"/>
    <w:rsid w:val="00D21AA7"/>
    <w:rsid w:val="00D31B4F"/>
    <w:rsid w:val="00D4391A"/>
    <w:rsid w:val="00D50B0E"/>
    <w:rsid w:val="00D628ED"/>
    <w:rsid w:val="00D64A37"/>
    <w:rsid w:val="00D66F91"/>
    <w:rsid w:val="00D70979"/>
    <w:rsid w:val="00D71F58"/>
    <w:rsid w:val="00D72CE0"/>
    <w:rsid w:val="00D74D9B"/>
    <w:rsid w:val="00D756E4"/>
    <w:rsid w:val="00D82530"/>
    <w:rsid w:val="00D828E1"/>
    <w:rsid w:val="00D84D3B"/>
    <w:rsid w:val="00D84F01"/>
    <w:rsid w:val="00D8619A"/>
    <w:rsid w:val="00DA07AC"/>
    <w:rsid w:val="00DA4302"/>
    <w:rsid w:val="00DB19CE"/>
    <w:rsid w:val="00DB3A50"/>
    <w:rsid w:val="00DC1B1E"/>
    <w:rsid w:val="00DC25B3"/>
    <w:rsid w:val="00DC25F6"/>
    <w:rsid w:val="00DC2A06"/>
    <w:rsid w:val="00DC4478"/>
    <w:rsid w:val="00DC67AE"/>
    <w:rsid w:val="00DC6E4A"/>
    <w:rsid w:val="00DC7CF9"/>
    <w:rsid w:val="00DD2E0D"/>
    <w:rsid w:val="00DD5074"/>
    <w:rsid w:val="00DD5BB6"/>
    <w:rsid w:val="00DE5A75"/>
    <w:rsid w:val="00DE66AA"/>
    <w:rsid w:val="00DF2A59"/>
    <w:rsid w:val="00DF66BA"/>
    <w:rsid w:val="00E0306C"/>
    <w:rsid w:val="00E041B2"/>
    <w:rsid w:val="00E1060C"/>
    <w:rsid w:val="00E12C34"/>
    <w:rsid w:val="00E16BDA"/>
    <w:rsid w:val="00E2106E"/>
    <w:rsid w:val="00E23960"/>
    <w:rsid w:val="00E23FF8"/>
    <w:rsid w:val="00E2711A"/>
    <w:rsid w:val="00E3554F"/>
    <w:rsid w:val="00E37BE2"/>
    <w:rsid w:val="00E4224B"/>
    <w:rsid w:val="00E445BC"/>
    <w:rsid w:val="00E460C3"/>
    <w:rsid w:val="00E47BD0"/>
    <w:rsid w:val="00E52C03"/>
    <w:rsid w:val="00E61705"/>
    <w:rsid w:val="00E63E97"/>
    <w:rsid w:val="00E65321"/>
    <w:rsid w:val="00E65CE3"/>
    <w:rsid w:val="00E67DE9"/>
    <w:rsid w:val="00E67F22"/>
    <w:rsid w:val="00E704E4"/>
    <w:rsid w:val="00E70B4D"/>
    <w:rsid w:val="00E737B0"/>
    <w:rsid w:val="00E761E7"/>
    <w:rsid w:val="00E800C5"/>
    <w:rsid w:val="00E80807"/>
    <w:rsid w:val="00E8490B"/>
    <w:rsid w:val="00E86BF9"/>
    <w:rsid w:val="00E8744A"/>
    <w:rsid w:val="00E93DEF"/>
    <w:rsid w:val="00E96C96"/>
    <w:rsid w:val="00EA0285"/>
    <w:rsid w:val="00EA0ADE"/>
    <w:rsid w:val="00EA157B"/>
    <w:rsid w:val="00EA2362"/>
    <w:rsid w:val="00EA4B1B"/>
    <w:rsid w:val="00EA6ED8"/>
    <w:rsid w:val="00EA7EF8"/>
    <w:rsid w:val="00EA7F86"/>
    <w:rsid w:val="00ED055F"/>
    <w:rsid w:val="00ED1C3F"/>
    <w:rsid w:val="00ED3174"/>
    <w:rsid w:val="00ED675F"/>
    <w:rsid w:val="00ED7466"/>
    <w:rsid w:val="00EE2E14"/>
    <w:rsid w:val="00EE3298"/>
    <w:rsid w:val="00EE5511"/>
    <w:rsid w:val="00EF06C4"/>
    <w:rsid w:val="00EF1CEF"/>
    <w:rsid w:val="00F0083E"/>
    <w:rsid w:val="00F03A08"/>
    <w:rsid w:val="00F03E18"/>
    <w:rsid w:val="00F11370"/>
    <w:rsid w:val="00F13D3D"/>
    <w:rsid w:val="00F15837"/>
    <w:rsid w:val="00F1725F"/>
    <w:rsid w:val="00F202B6"/>
    <w:rsid w:val="00F246FC"/>
    <w:rsid w:val="00F24A47"/>
    <w:rsid w:val="00F30531"/>
    <w:rsid w:val="00F31096"/>
    <w:rsid w:val="00F322C4"/>
    <w:rsid w:val="00F379BC"/>
    <w:rsid w:val="00F40A06"/>
    <w:rsid w:val="00F446BB"/>
    <w:rsid w:val="00F44B99"/>
    <w:rsid w:val="00F53C9A"/>
    <w:rsid w:val="00F555DB"/>
    <w:rsid w:val="00F5674A"/>
    <w:rsid w:val="00F66522"/>
    <w:rsid w:val="00F70840"/>
    <w:rsid w:val="00F70BA1"/>
    <w:rsid w:val="00F70DBC"/>
    <w:rsid w:val="00F771F7"/>
    <w:rsid w:val="00F774C5"/>
    <w:rsid w:val="00F77D94"/>
    <w:rsid w:val="00F804A5"/>
    <w:rsid w:val="00F81352"/>
    <w:rsid w:val="00F83D97"/>
    <w:rsid w:val="00F85F1D"/>
    <w:rsid w:val="00F94A89"/>
    <w:rsid w:val="00F96AE2"/>
    <w:rsid w:val="00FA2B87"/>
    <w:rsid w:val="00FB1D4A"/>
    <w:rsid w:val="00FB2C3B"/>
    <w:rsid w:val="00FB5142"/>
    <w:rsid w:val="00FB624E"/>
    <w:rsid w:val="00FB73D3"/>
    <w:rsid w:val="00FC1C68"/>
    <w:rsid w:val="00FC2537"/>
    <w:rsid w:val="00FC26E2"/>
    <w:rsid w:val="00FC5AE6"/>
    <w:rsid w:val="00FD79AF"/>
    <w:rsid w:val="00FE5D79"/>
    <w:rsid w:val="00FE63E5"/>
    <w:rsid w:val="00FE762A"/>
    <w:rsid w:val="00FF6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4B668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8F1745"/>
    <w:pPr>
      <w:keepNext/>
      <w:numPr>
        <w:numId w:val="1"/>
      </w:numPr>
      <w:spacing w:before="240"/>
    </w:pPr>
    <w:rPr>
      <w:rFonts w:ascii="Arial" w:hAnsi="Arial"/>
      <w:b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C35AB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35ABE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C35ABE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35A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C35ABE"/>
    <w:rPr>
      <w:b/>
      <w:bCs/>
    </w:rPr>
  </w:style>
  <w:style w:type="paragraph" w:styleId="Reviso">
    <w:name w:val="Revision"/>
    <w:hidden/>
    <w:uiPriority w:val="99"/>
    <w:semiHidden/>
    <w:rsid w:val="00415FA4"/>
    <w:rPr>
      <w:rFonts w:ascii="Arial" w:hAnsi="Arial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DF2E69-6D93-442C-B163-2024C8601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1067</TotalTime>
  <Pages>8</Pages>
  <Words>1479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9450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Evento</dc:subject>
  <dc:creator>Viviane Calacia</dc:creator>
  <cp:lastModifiedBy>rayanne.felicio</cp:lastModifiedBy>
  <cp:revision>88</cp:revision>
  <cp:lastPrinted>2005-03-03T16:15:00Z</cp:lastPrinted>
  <dcterms:created xsi:type="dcterms:W3CDTF">2014-07-22T18:16:00Z</dcterms:created>
  <dcterms:modified xsi:type="dcterms:W3CDTF">2014-09-23T19:44:00Z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