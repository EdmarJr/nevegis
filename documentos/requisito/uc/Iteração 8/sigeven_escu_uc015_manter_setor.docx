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Pr="00982C93" w:rsidRDefault="00177937">
      <w:pPr>
        <w:pStyle w:val="CTMISTabela"/>
        <w:rPr>
          <w:i/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6C7B16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007BA2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 xml:space="preserve">Manter </w:t>
      </w:r>
      <w:r w:rsidR="00BD78C1">
        <w:rPr>
          <w:lang w:val="pt-BR"/>
        </w:rPr>
        <w:t>Setor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013378">
        <w:rPr>
          <w:b/>
          <w:bCs/>
          <w:color w:val="auto"/>
          <w:sz w:val="36"/>
          <w:szCs w:val="36"/>
          <w:lang w:eastAsia="en-US"/>
        </w:rPr>
        <w:t>00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 w:rsidTr="00975027">
        <w:trPr>
          <w:trHeight w:val="362"/>
          <w:jc w:val="center"/>
        </w:trPr>
        <w:tc>
          <w:tcPr>
            <w:tcW w:w="1639" w:type="dxa"/>
          </w:tcPr>
          <w:p w:rsidR="00074427" w:rsidRPr="00873131" w:rsidRDefault="00BD78C1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12</w:t>
            </w:r>
            <w:r w:rsidR="00A1726F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074427" w:rsidRPr="00873131" w:rsidRDefault="00265C89" w:rsidP="006C7B1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1C765D">
              <w:rPr>
                <w:b w:val="0"/>
                <w:lang w:val="pt-BR"/>
              </w:rPr>
              <w:t>0</w:t>
            </w:r>
            <w:r w:rsidR="006C7B16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B54CA5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074427" w:rsidRDefault="00A1726F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Reyla </w:t>
            </w:r>
            <w:r w:rsidR="00FD79AF">
              <w:rPr>
                <w:b w:val="0"/>
              </w:rPr>
              <w:t>Rosa</w:t>
            </w:r>
          </w:p>
          <w:p w:rsidR="002D49D9" w:rsidRPr="00873131" w:rsidRDefault="002D49D9" w:rsidP="00504BF1">
            <w:pPr>
              <w:pStyle w:val="CTMISTabela"/>
              <w:rPr>
                <w:b w:val="0"/>
              </w:rPr>
            </w:pPr>
          </w:p>
        </w:tc>
      </w:tr>
    </w:tbl>
    <w:p w:rsidR="00074427" w:rsidRDefault="00074427" w:rsidP="00074427">
      <w:pPr>
        <w:pStyle w:val="Ttulo"/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212548" w:rsidRDefault="004D25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4D2573">
        <w:fldChar w:fldCharType="begin"/>
      </w:r>
      <w:r w:rsidR="00177937">
        <w:instrText xml:space="preserve"> TOC \o "1-3" \h \z </w:instrText>
      </w:r>
      <w:r w:rsidRPr="004D2573">
        <w:fldChar w:fldCharType="separate"/>
      </w:r>
      <w:hyperlink w:anchor="_Toc391652628" w:history="1">
        <w:r w:rsidR="00212548" w:rsidRPr="00F8036F">
          <w:rPr>
            <w:rStyle w:val="Hyperlink"/>
            <w:noProof/>
          </w:rPr>
          <w:t>1.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INTRODUÇÃO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29" w:history="1">
        <w:r w:rsidR="00212548" w:rsidRPr="00F8036F">
          <w:rPr>
            <w:rStyle w:val="Hyperlink"/>
            <w:noProof/>
          </w:rPr>
          <w:t>2.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ATORES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30" w:history="1">
        <w:r w:rsidR="00212548" w:rsidRPr="00F8036F">
          <w:rPr>
            <w:rStyle w:val="Hyperlink"/>
            <w:noProof/>
          </w:rPr>
          <w:t>3.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INTERESSADOS E INTERESSES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31" w:history="1">
        <w:r w:rsidR="00212548" w:rsidRPr="00F8036F">
          <w:rPr>
            <w:rStyle w:val="Hyperlink"/>
            <w:noProof/>
          </w:rPr>
          <w:t>4.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PRÉ-CONDIÇÕES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32" w:history="1">
        <w:r w:rsidR="00212548" w:rsidRPr="00F8036F">
          <w:rPr>
            <w:rStyle w:val="Hyperlink"/>
            <w:noProof/>
          </w:rPr>
          <w:t>5.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GARANTIA DE SUCESSO (PÓS-CONDIÇÕES)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33" w:history="1">
        <w:r w:rsidR="00212548" w:rsidRPr="00F8036F">
          <w:rPr>
            <w:rStyle w:val="Hyperlink"/>
            <w:noProof/>
          </w:rPr>
          <w:t>6.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FLUXO PRINCIPAL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34" w:history="1">
        <w:r w:rsidR="00212548" w:rsidRPr="00F8036F">
          <w:rPr>
            <w:rStyle w:val="Hyperlink"/>
            <w:noProof/>
          </w:rPr>
          <w:t>7.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FLUXOS ALTERNATIVOS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35" w:history="1">
        <w:r w:rsidR="00212548" w:rsidRPr="00F8036F">
          <w:rPr>
            <w:rStyle w:val="Hyperlink"/>
            <w:noProof/>
          </w:rPr>
          <w:t>8.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FLUXOS DE EXCEÇÃO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36" w:history="1">
        <w:r w:rsidR="00212548" w:rsidRPr="00F8036F">
          <w:rPr>
            <w:rStyle w:val="Hyperlink"/>
            <w:noProof/>
          </w:rPr>
          <w:t>9.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PONTOS DE INCLUSÃO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37" w:history="1">
        <w:r w:rsidR="00212548" w:rsidRPr="00F8036F">
          <w:rPr>
            <w:rStyle w:val="Hyperlink"/>
            <w:noProof/>
          </w:rPr>
          <w:t>10.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PONTOS DE EXTENSÃO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38" w:history="1">
        <w:r w:rsidR="00212548" w:rsidRPr="00F8036F">
          <w:rPr>
            <w:rStyle w:val="Hyperlink"/>
            <w:noProof/>
          </w:rPr>
          <w:t>11.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FREQUÊNCIA DE OCORRÊNCIA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39" w:history="1">
        <w:r w:rsidR="00212548" w:rsidRPr="00F8036F">
          <w:rPr>
            <w:rStyle w:val="Hyperlink"/>
            <w:noProof/>
          </w:rPr>
          <w:t>12.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REFERÊNCIAS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40" w:history="1">
        <w:r w:rsidR="00212548" w:rsidRPr="00F8036F">
          <w:rPr>
            <w:rStyle w:val="Hyperlink"/>
            <w:noProof/>
          </w:rPr>
          <w:t>13.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REFERÊNCIAS BIBLIOGRÁFICAS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2548" w:rsidRDefault="004D257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652641" w:history="1">
        <w:r w:rsidR="00212548" w:rsidRPr="00F8036F">
          <w:rPr>
            <w:rStyle w:val="Hyperlink"/>
            <w:noProof/>
          </w:rPr>
          <w:t>14.</w:t>
        </w:r>
        <w:r w:rsidR="00212548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12548" w:rsidRPr="00F8036F">
          <w:rPr>
            <w:rStyle w:val="Hyperlink"/>
            <w:noProof/>
          </w:rPr>
          <w:t>ASSINATURAS</w:t>
        </w:r>
        <w:r w:rsidR="002125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2548">
          <w:rPr>
            <w:noProof/>
            <w:webHidden/>
          </w:rPr>
          <w:instrText xml:space="preserve"> PAGEREF _Toc391652641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25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7937" w:rsidRDefault="004D2573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1652628"/>
      <w:r>
        <w:t>INTRODUÇÃO</w:t>
      </w:r>
      <w:bookmarkEnd w:id="1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>
        <w:rPr>
          <w:i w:val="0"/>
          <w:iCs/>
          <w:color w:val="auto"/>
          <w:sz w:val="24"/>
          <w:szCs w:val="24"/>
        </w:rPr>
        <w:t xml:space="preserve">ade de cadastro de </w:t>
      </w:r>
      <w:r w:rsidR="00BD44DC">
        <w:rPr>
          <w:i w:val="0"/>
          <w:iCs/>
          <w:color w:val="auto"/>
          <w:sz w:val="24"/>
          <w:szCs w:val="24"/>
        </w:rPr>
        <w:t>setores (cores)</w:t>
      </w:r>
      <w:r w:rsidR="00884A43" w:rsidRPr="00D64F07">
        <w:rPr>
          <w:i w:val="0"/>
          <w:iCs/>
          <w:color w:val="auto"/>
          <w:sz w:val="24"/>
          <w:szCs w:val="24"/>
        </w:rPr>
        <w:t xml:space="preserve"> </w:t>
      </w:r>
      <w:r w:rsidRPr="00D64F07">
        <w:rPr>
          <w:i w:val="0"/>
          <w:iCs/>
          <w:color w:val="auto"/>
          <w:sz w:val="24"/>
          <w:szCs w:val="24"/>
        </w:rPr>
        <w:t>do Sistema, onde irá possibilitar a</w:t>
      </w:r>
      <w:r w:rsidR="000F45EB">
        <w:rPr>
          <w:i w:val="0"/>
          <w:iCs/>
          <w:color w:val="auto"/>
          <w:sz w:val="24"/>
          <w:szCs w:val="24"/>
        </w:rPr>
        <w:t xml:space="preserve"> consulta,</w:t>
      </w:r>
      <w:r w:rsidRPr="00D64F07">
        <w:rPr>
          <w:i w:val="0"/>
          <w:iCs/>
          <w:color w:val="auto"/>
          <w:sz w:val="24"/>
          <w:szCs w:val="24"/>
        </w:rPr>
        <w:t xml:space="preserve"> inclusão, alteração, exclusão e visualização dos mesmos.</w:t>
      </w:r>
    </w:p>
    <w:p w:rsidR="005D2501" w:rsidRPr="005D2501" w:rsidRDefault="005D2501" w:rsidP="005D2501"/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1652629"/>
      <w:r>
        <w:t>ATOR</w:t>
      </w:r>
      <w:r w:rsidR="00516025">
        <w:t>ES</w:t>
      </w:r>
      <w:bookmarkEnd w:id="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D558C" w:rsidTr="00532F63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Pr="00220105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D558C" w:rsidRPr="00220105" w:rsidRDefault="002D558C" w:rsidP="00250EB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>consulta</w:t>
            </w:r>
            <w:r w:rsidR="00E72A00">
              <w:rPr>
                <w:rFonts w:eastAsia="Times New Roman" w:cs="Arial"/>
                <w:kern w:val="0"/>
                <w:sz w:val="20"/>
                <w:szCs w:val="20"/>
              </w:rPr>
              <w:t>r</w:t>
            </w:r>
            <w:r w:rsidR="000F45EB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e excluir </w:t>
            </w:r>
            <w:r w:rsidR="00BD44DC">
              <w:rPr>
                <w:rFonts w:eastAsia="Times New Roman" w:cs="Arial"/>
                <w:kern w:val="0"/>
                <w:sz w:val="20"/>
                <w:szCs w:val="20"/>
              </w:rPr>
              <w:t>setores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sistema.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D558C" w:rsidRDefault="002D558C" w:rsidP="00250EB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e consultar e visualizar os </w:t>
            </w:r>
            <w:r w:rsidR="00BD44DC">
              <w:rPr>
                <w:rFonts w:eastAsia="Times New Roman" w:cs="Arial"/>
                <w:kern w:val="0"/>
                <w:sz w:val="20"/>
                <w:szCs w:val="20"/>
              </w:rPr>
              <w:t>setores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E72A00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1652630"/>
      <w:r>
        <w:t>INTERESSADOS E INTERESSES</w:t>
      </w:r>
      <w:bookmarkEnd w:id="3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21516D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1652631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</w:t>
      </w:r>
      <w:r w:rsidR="00C53B2A" w:rsidRPr="00EA1917">
        <w:rPr>
          <w:rFonts w:ascii="Arial" w:hAnsi="Arial" w:cs="Arial"/>
          <w:szCs w:val="24"/>
        </w:rPr>
        <w:t xml:space="preserve">Usuário </w:t>
      </w:r>
      <w:r w:rsidRPr="00EA1917">
        <w:rPr>
          <w:rFonts w:ascii="Arial" w:hAnsi="Arial" w:cs="Arial"/>
          <w:szCs w:val="24"/>
        </w:rPr>
        <w:t xml:space="preserve">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1652632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987DD2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1652633"/>
      <w:r>
        <w:t>FLUXO PRINCIPAL</w:t>
      </w:r>
      <w:bookmarkEnd w:id="7"/>
    </w:p>
    <w:p w:rsidR="00267603" w:rsidRDefault="002D558C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2D558C">
        <w:rPr>
          <w:b/>
          <w:i w:val="0"/>
          <w:iCs/>
          <w:color w:val="auto"/>
          <w:sz w:val="24"/>
          <w:szCs w:val="24"/>
        </w:rPr>
        <w:t xml:space="preserve">Pesquisar </w:t>
      </w:r>
      <w:r w:rsidR="00D46535">
        <w:rPr>
          <w:b/>
          <w:i w:val="0"/>
          <w:iCs/>
          <w:color w:val="auto"/>
          <w:sz w:val="24"/>
          <w:szCs w:val="24"/>
        </w:rPr>
        <w:t>Setor</w:t>
      </w:r>
    </w:p>
    <w:p w:rsidR="002D558C" w:rsidRPr="002D558C" w:rsidRDefault="002D558C" w:rsidP="002D558C"/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Este fluxo tem início quand</w:t>
      </w:r>
      <w:r w:rsidR="004468EC" w:rsidRPr="00604F9F">
        <w:rPr>
          <w:i w:val="0"/>
          <w:iCs/>
          <w:color w:val="auto"/>
          <w:sz w:val="24"/>
          <w:szCs w:val="24"/>
        </w:rPr>
        <w:t>o o ator aciona a opção</w:t>
      </w:r>
      <w:r w:rsidR="00792D92">
        <w:rPr>
          <w:i w:val="0"/>
          <w:iCs/>
          <w:color w:val="auto"/>
          <w:sz w:val="24"/>
          <w:szCs w:val="24"/>
        </w:rPr>
        <w:t xml:space="preserve"> </w:t>
      </w:r>
      <w:r w:rsidR="00987DD2">
        <w:rPr>
          <w:i w:val="0"/>
          <w:iCs/>
          <w:color w:val="auto"/>
          <w:sz w:val="24"/>
          <w:szCs w:val="24"/>
        </w:rPr>
        <w:t>“</w:t>
      </w:r>
      <w:r w:rsidR="00AA7AD7">
        <w:rPr>
          <w:i w:val="0"/>
          <w:iCs/>
          <w:color w:val="auto"/>
          <w:sz w:val="24"/>
          <w:szCs w:val="24"/>
        </w:rPr>
        <w:t>Manter Setor</w:t>
      </w:r>
      <w:r w:rsidR="00987DD2">
        <w:rPr>
          <w:i w:val="0"/>
          <w:iCs/>
          <w:color w:val="auto"/>
          <w:sz w:val="24"/>
          <w:szCs w:val="24"/>
        </w:rPr>
        <w:t>”</w:t>
      </w:r>
      <w:r w:rsidR="004468EC" w:rsidRPr="00604F9F">
        <w:rPr>
          <w:i w:val="0"/>
          <w:iCs/>
          <w:color w:val="auto"/>
          <w:sz w:val="24"/>
          <w:szCs w:val="24"/>
        </w:rPr>
        <w:t xml:space="preserve"> </w:t>
      </w:r>
      <w:r w:rsidR="00421837">
        <w:rPr>
          <w:i w:val="0"/>
          <w:iCs/>
          <w:color w:val="auto"/>
          <w:sz w:val="24"/>
          <w:szCs w:val="24"/>
        </w:rPr>
        <w:t>n</w:t>
      </w:r>
      <w:r w:rsidRPr="00604F9F">
        <w:rPr>
          <w:i w:val="0"/>
          <w:iCs/>
          <w:color w:val="auto"/>
          <w:sz w:val="24"/>
          <w:szCs w:val="24"/>
        </w:rPr>
        <w:t xml:space="preserve">o menu </w:t>
      </w:r>
      <w:r w:rsidR="00BD44DC">
        <w:rPr>
          <w:i w:val="0"/>
          <w:iCs/>
          <w:color w:val="auto"/>
          <w:sz w:val="24"/>
          <w:szCs w:val="24"/>
        </w:rPr>
        <w:t>Manutenção</w:t>
      </w:r>
      <w:r w:rsidRPr="00604F9F">
        <w:rPr>
          <w:i w:val="0"/>
          <w:iCs/>
          <w:color w:val="auto"/>
          <w:sz w:val="24"/>
          <w:szCs w:val="24"/>
        </w:rPr>
        <w:t>;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CF20B5" w:rsidRPr="00604F9F" w:rsidRDefault="00CF20B5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>O sistema recupera a li</w:t>
      </w:r>
      <w:r w:rsidR="00641BB6" w:rsidRPr="00604F9F">
        <w:rPr>
          <w:i w:val="0"/>
          <w:iCs/>
          <w:color w:val="auto"/>
          <w:sz w:val="24"/>
          <w:szCs w:val="24"/>
        </w:rPr>
        <w:t xml:space="preserve">sta de </w:t>
      </w:r>
      <w:r w:rsidR="00AA7AD7">
        <w:rPr>
          <w:i w:val="0"/>
          <w:iCs/>
          <w:color w:val="auto"/>
          <w:sz w:val="24"/>
          <w:szCs w:val="24"/>
        </w:rPr>
        <w:t>setor</w:t>
      </w:r>
      <w:r w:rsidR="00641BB6" w:rsidRPr="00604F9F">
        <w:rPr>
          <w:i w:val="0"/>
          <w:iCs/>
          <w:color w:val="auto"/>
          <w:sz w:val="24"/>
          <w:szCs w:val="24"/>
        </w:rPr>
        <w:t>(</w:t>
      </w:r>
      <w:r w:rsidR="00F72367">
        <w:rPr>
          <w:i w:val="0"/>
          <w:iCs/>
          <w:color w:val="auto"/>
          <w:sz w:val="24"/>
          <w:szCs w:val="24"/>
        </w:rPr>
        <w:t>e</w:t>
      </w:r>
      <w:r w:rsidR="00641BB6" w:rsidRPr="00604F9F">
        <w:rPr>
          <w:i w:val="0"/>
          <w:iCs/>
          <w:color w:val="auto"/>
          <w:sz w:val="24"/>
          <w:szCs w:val="24"/>
        </w:rPr>
        <w:t>s) cadastrado(s);</w:t>
      </w:r>
    </w:p>
    <w:p w:rsidR="00844802" w:rsidRPr="00604F9F" w:rsidRDefault="00844802" w:rsidP="00844802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8" w:name="_Ref390326513"/>
      <w:bookmarkStart w:id="9" w:name="_Ref384656911"/>
      <w:bookmarkStart w:id="10" w:name="_Ref390179059"/>
      <w:r w:rsidRPr="00604F9F">
        <w:rPr>
          <w:i w:val="0"/>
          <w:iCs/>
          <w:color w:val="auto"/>
          <w:sz w:val="24"/>
          <w:szCs w:val="24"/>
        </w:rPr>
        <w:t xml:space="preserve">O sistema apresenta a lista de </w:t>
      </w:r>
      <w:r>
        <w:rPr>
          <w:i w:val="0"/>
          <w:iCs/>
          <w:color w:val="auto"/>
          <w:sz w:val="24"/>
          <w:szCs w:val="24"/>
        </w:rPr>
        <w:t>setor(</w:t>
      </w:r>
      <w:r w:rsidR="00F72367">
        <w:rPr>
          <w:i w:val="0"/>
          <w:iCs/>
          <w:color w:val="auto"/>
          <w:sz w:val="24"/>
          <w:szCs w:val="24"/>
        </w:rPr>
        <w:t>e</w:t>
      </w:r>
      <w:r>
        <w:rPr>
          <w:i w:val="0"/>
          <w:iCs/>
          <w:color w:val="auto"/>
          <w:sz w:val="24"/>
          <w:szCs w:val="24"/>
        </w:rPr>
        <w:t>s)</w:t>
      </w:r>
      <w:r w:rsidRPr="00604F9F">
        <w:rPr>
          <w:i w:val="0"/>
          <w:iCs/>
          <w:color w:val="auto"/>
          <w:sz w:val="24"/>
          <w:szCs w:val="24"/>
        </w:rPr>
        <w:t xml:space="preserve"> cadastrado(s) “Tela Pesquisar </w:t>
      </w:r>
      <w:r>
        <w:rPr>
          <w:i w:val="0"/>
          <w:iCs/>
          <w:color w:val="auto"/>
          <w:sz w:val="24"/>
          <w:szCs w:val="24"/>
        </w:rPr>
        <w:t>Setor</w:t>
      </w:r>
      <w:r w:rsidRPr="00604F9F">
        <w:rPr>
          <w:i w:val="0"/>
          <w:iCs/>
          <w:color w:val="auto"/>
          <w:sz w:val="24"/>
          <w:szCs w:val="24"/>
        </w:rPr>
        <w:t xml:space="preserve"> – 2.2.1”; </w:t>
      </w:r>
      <w:r w:rsidRPr="004E027A">
        <w:rPr>
          <w:b/>
          <w:i w:val="0"/>
          <w:iCs/>
          <w:color w:val="auto"/>
          <w:sz w:val="24"/>
          <w:szCs w:val="24"/>
        </w:rPr>
        <w:t>[IT01</w:t>
      </w:r>
      <w:r>
        <w:rPr>
          <w:b/>
          <w:i w:val="0"/>
          <w:iCs/>
          <w:color w:val="auto"/>
          <w:sz w:val="24"/>
          <w:szCs w:val="24"/>
        </w:rPr>
        <w:t>5</w:t>
      </w:r>
      <w:r w:rsidRPr="004E027A">
        <w:rPr>
          <w:b/>
          <w:i w:val="0"/>
          <w:iCs/>
          <w:color w:val="auto"/>
          <w:sz w:val="24"/>
          <w:szCs w:val="24"/>
        </w:rPr>
        <w:t>]</w:t>
      </w:r>
      <w:r>
        <w:rPr>
          <w:i w:val="0"/>
          <w:iCs/>
          <w:color w:val="auto"/>
          <w:sz w:val="24"/>
          <w:szCs w:val="24"/>
        </w:rPr>
        <w:t xml:space="preserve"> </w:t>
      </w:r>
      <w:r w:rsidRPr="006124C0">
        <w:rPr>
          <w:b/>
          <w:i w:val="0"/>
          <w:iCs/>
          <w:color w:val="auto"/>
          <w:sz w:val="24"/>
          <w:szCs w:val="24"/>
        </w:rPr>
        <w:t>[</w:t>
      </w:r>
      <w:fldSimple w:instr=" REF _Ref384393367 \r \h  \* MERGEFORMAT ">
        <w:r w:rsidRPr="006124C0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Pr="006124C0">
        <w:rPr>
          <w:b/>
          <w:i w:val="0"/>
          <w:iCs/>
          <w:color w:val="auto"/>
          <w:sz w:val="24"/>
          <w:szCs w:val="24"/>
        </w:rPr>
        <w:t>] [</w:t>
      </w:r>
      <w:fldSimple w:instr=" REF _Ref384393406 \r \h  \* MERGEFORMAT ">
        <w:r w:rsidRPr="006124C0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Pr="006124C0">
        <w:rPr>
          <w:b/>
          <w:i w:val="0"/>
          <w:iCs/>
          <w:color w:val="auto"/>
          <w:sz w:val="24"/>
          <w:szCs w:val="24"/>
        </w:rPr>
        <w:t>] [</w:t>
      </w:r>
      <w:fldSimple w:instr=" REF _Ref384393747 \r \h  \* MERGEFORMAT ">
        <w:r w:rsidRPr="006124C0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Pr="006124C0">
        <w:rPr>
          <w:b/>
          <w:i w:val="0"/>
          <w:iCs/>
          <w:color w:val="auto"/>
          <w:sz w:val="24"/>
          <w:szCs w:val="24"/>
        </w:rPr>
        <w:t>] [</w:t>
      </w:r>
      <w:fldSimple w:instr=" REF _Ref384911310 \r \h  \* MERGEFORMAT ">
        <w:r w:rsidRPr="006124C0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Pr="006124C0">
        <w:rPr>
          <w:b/>
          <w:i w:val="0"/>
          <w:iCs/>
          <w:color w:val="auto"/>
          <w:sz w:val="24"/>
          <w:szCs w:val="24"/>
        </w:rPr>
        <w:t>] [</w:t>
      </w:r>
      <w:fldSimple w:instr=" REF _Ref384396610 \r \h  \* MERGEFORMAT ">
        <w:r w:rsidRPr="006124C0">
          <w:rPr>
            <w:b/>
            <w:i w:val="0"/>
            <w:iCs/>
            <w:color w:val="auto"/>
            <w:sz w:val="24"/>
            <w:szCs w:val="24"/>
          </w:rPr>
          <w:t>FA-5</w:t>
        </w:r>
      </w:fldSimple>
      <w:r w:rsidRPr="006124C0">
        <w:rPr>
          <w:b/>
          <w:i w:val="0"/>
          <w:iCs/>
          <w:color w:val="auto"/>
          <w:sz w:val="24"/>
          <w:szCs w:val="24"/>
        </w:rPr>
        <w:t>]</w:t>
      </w:r>
      <w:r>
        <w:rPr>
          <w:b/>
          <w:i w:val="0"/>
          <w:iCs/>
          <w:color w:val="auto"/>
          <w:sz w:val="24"/>
          <w:szCs w:val="24"/>
        </w:rPr>
        <w:t xml:space="preserve"> </w:t>
      </w:r>
      <w:r w:rsidRPr="004D62C5">
        <w:rPr>
          <w:b/>
          <w:i w:val="0"/>
          <w:iCs/>
          <w:color w:val="auto"/>
          <w:sz w:val="24"/>
          <w:szCs w:val="24"/>
        </w:rPr>
        <w:t>[</w:t>
      </w:r>
      <w:r w:rsidR="004D2573">
        <w:rPr>
          <w:b/>
          <w:i w:val="0"/>
          <w:iCs/>
          <w:color w:val="auto"/>
          <w:sz w:val="24"/>
          <w:szCs w:val="24"/>
        </w:rPr>
        <w:fldChar w:fldCharType="begin"/>
      </w:r>
      <w:r>
        <w:rPr>
          <w:b/>
          <w:i w:val="0"/>
          <w:iCs/>
          <w:color w:val="auto"/>
          <w:sz w:val="24"/>
          <w:szCs w:val="24"/>
        </w:rPr>
        <w:instrText xml:space="preserve"> REF _Ref389745575 \r \h </w:instrText>
      </w:r>
      <w:r w:rsidR="004D2573">
        <w:rPr>
          <w:b/>
          <w:i w:val="0"/>
          <w:iCs/>
          <w:color w:val="auto"/>
          <w:sz w:val="24"/>
          <w:szCs w:val="24"/>
        </w:rPr>
      </w:r>
      <w:r w:rsidR="004D2573">
        <w:rPr>
          <w:b/>
          <w:i w:val="0"/>
          <w:iCs/>
          <w:color w:val="auto"/>
          <w:sz w:val="24"/>
          <w:szCs w:val="24"/>
        </w:rPr>
        <w:fldChar w:fldCharType="separate"/>
      </w:r>
      <w:r>
        <w:rPr>
          <w:b/>
          <w:i w:val="0"/>
          <w:iCs/>
          <w:color w:val="auto"/>
          <w:sz w:val="24"/>
          <w:szCs w:val="24"/>
        </w:rPr>
        <w:t>FE-2</w:t>
      </w:r>
      <w:r w:rsidR="004D2573">
        <w:rPr>
          <w:b/>
          <w:i w:val="0"/>
          <w:iCs/>
          <w:color w:val="auto"/>
          <w:sz w:val="24"/>
          <w:szCs w:val="24"/>
        </w:rPr>
        <w:fldChar w:fldCharType="end"/>
      </w:r>
      <w:r w:rsidRPr="004D62C5">
        <w:rPr>
          <w:b/>
          <w:i w:val="0"/>
          <w:iCs/>
          <w:color w:val="auto"/>
          <w:sz w:val="24"/>
          <w:szCs w:val="24"/>
        </w:rPr>
        <w:t>]</w:t>
      </w:r>
      <w:bookmarkEnd w:id="8"/>
    </w:p>
    <w:p w:rsidR="00CF20B5" w:rsidRPr="001F0E32" w:rsidRDefault="00CF20B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1" w:name="_Ref390413654"/>
      <w:bookmarkStart w:id="12" w:name="_Ref384648534"/>
      <w:bookmarkEnd w:id="9"/>
      <w:bookmarkEnd w:id="10"/>
      <w:r w:rsidRPr="001F0E32">
        <w:rPr>
          <w:i w:val="0"/>
          <w:iCs/>
          <w:color w:val="auto"/>
          <w:sz w:val="24"/>
          <w:szCs w:val="24"/>
        </w:rPr>
        <w:t>O ator informa</w:t>
      </w:r>
      <w:r w:rsidRPr="001F0E32">
        <w:rPr>
          <w:i w:val="0"/>
          <w:color w:val="auto"/>
          <w:sz w:val="24"/>
          <w:szCs w:val="24"/>
        </w:rPr>
        <w:t xml:space="preserve"> o(s) parâmetro(s) de pesquisa</w:t>
      </w:r>
      <w:r w:rsidR="0039287D" w:rsidRPr="001F0E32">
        <w:rPr>
          <w:i w:val="0"/>
          <w:color w:val="auto"/>
          <w:sz w:val="24"/>
          <w:szCs w:val="24"/>
        </w:rPr>
        <w:t>;</w:t>
      </w:r>
      <w:bookmarkEnd w:id="11"/>
      <w:r w:rsidRPr="001F0E32">
        <w:rPr>
          <w:i w:val="0"/>
          <w:color w:val="auto"/>
          <w:sz w:val="24"/>
          <w:szCs w:val="24"/>
        </w:rPr>
        <w:t xml:space="preserve"> </w:t>
      </w:r>
      <w:bookmarkEnd w:id="12"/>
    </w:p>
    <w:p w:rsidR="00CF20B5" w:rsidRDefault="0039287D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3" w:name="_Ref384976711"/>
      <w:r w:rsidRPr="001F0E32">
        <w:rPr>
          <w:rFonts w:ascii="Arial" w:hAnsi="Arial" w:cs="Arial"/>
          <w:szCs w:val="24"/>
        </w:rPr>
        <w:t>O ator aciona a opção “</w:t>
      </w:r>
      <w:r w:rsidR="00CF20B5" w:rsidRPr="001F0E32">
        <w:rPr>
          <w:rFonts w:ascii="Arial" w:hAnsi="Arial" w:cs="Arial"/>
          <w:szCs w:val="24"/>
        </w:rPr>
        <w:t>Pesquisar</w:t>
      </w:r>
      <w:r w:rsidRPr="001F0E32">
        <w:rPr>
          <w:rFonts w:ascii="Arial" w:hAnsi="Arial" w:cs="Arial"/>
          <w:szCs w:val="24"/>
        </w:rPr>
        <w:t>”;</w:t>
      </w:r>
      <w:r w:rsidR="00250EB8" w:rsidRPr="001F0E32">
        <w:rPr>
          <w:rFonts w:ascii="Arial" w:hAnsi="Arial" w:cs="Arial"/>
          <w:szCs w:val="24"/>
        </w:rPr>
        <w:t xml:space="preserve"> </w:t>
      </w:r>
      <w:bookmarkEnd w:id="13"/>
    </w:p>
    <w:p w:rsidR="00250EB8" w:rsidRPr="00604F9F" w:rsidRDefault="00250EB8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4" w:name="_Ref384976880"/>
      <w:bookmarkStart w:id="15" w:name="_Ref385240326"/>
      <w:bookmarkStart w:id="16" w:name="_Ref391539186"/>
      <w:r>
        <w:rPr>
          <w:rFonts w:ascii="Arial" w:hAnsi="Arial" w:cs="Arial"/>
          <w:szCs w:val="24"/>
        </w:rPr>
        <w:t>O sistema valida os dados informados;</w:t>
      </w:r>
      <w:bookmarkEnd w:id="14"/>
      <w:bookmarkEnd w:id="15"/>
      <w:r w:rsidR="002968AD">
        <w:rPr>
          <w:rFonts w:ascii="Arial" w:hAnsi="Arial" w:cs="Arial"/>
          <w:szCs w:val="24"/>
        </w:rPr>
        <w:t xml:space="preserve"> </w:t>
      </w:r>
      <w:r w:rsidR="008A13C2" w:rsidRPr="008A13C2">
        <w:rPr>
          <w:rFonts w:ascii="Arial" w:hAnsi="Arial" w:cs="Arial"/>
          <w:b/>
          <w:szCs w:val="24"/>
        </w:rPr>
        <w:t>[</w:t>
      </w:r>
      <w:r w:rsidR="004D2573">
        <w:rPr>
          <w:rFonts w:ascii="Arial" w:hAnsi="Arial" w:cs="Arial"/>
          <w:b/>
          <w:szCs w:val="24"/>
        </w:rPr>
        <w:fldChar w:fldCharType="begin"/>
      </w:r>
      <w:r w:rsidR="00A67E63">
        <w:rPr>
          <w:rFonts w:ascii="Arial" w:hAnsi="Arial" w:cs="Arial"/>
          <w:b/>
          <w:szCs w:val="24"/>
        </w:rPr>
        <w:instrText xml:space="preserve"> REF _Ref384397719 \r \h </w:instrText>
      </w:r>
      <w:r w:rsidR="004D2573">
        <w:rPr>
          <w:rFonts w:ascii="Arial" w:hAnsi="Arial" w:cs="Arial"/>
          <w:b/>
          <w:szCs w:val="24"/>
        </w:rPr>
      </w:r>
      <w:r w:rsidR="004D2573">
        <w:rPr>
          <w:rFonts w:ascii="Arial" w:hAnsi="Arial" w:cs="Arial"/>
          <w:b/>
          <w:szCs w:val="24"/>
        </w:rPr>
        <w:fldChar w:fldCharType="separate"/>
      </w:r>
      <w:r w:rsidR="00A67E63">
        <w:rPr>
          <w:rFonts w:ascii="Arial" w:hAnsi="Arial" w:cs="Arial"/>
          <w:b/>
          <w:szCs w:val="24"/>
        </w:rPr>
        <w:t>FE-2</w:t>
      </w:r>
      <w:r w:rsidR="004D2573">
        <w:rPr>
          <w:rFonts w:ascii="Arial" w:hAnsi="Arial" w:cs="Arial"/>
          <w:b/>
          <w:szCs w:val="24"/>
        </w:rPr>
        <w:fldChar w:fldCharType="end"/>
      </w:r>
      <w:r w:rsidR="008A13C2" w:rsidRPr="008A13C2">
        <w:rPr>
          <w:rFonts w:ascii="Arial" w:hAnsi="Arial" w:cs="Arial"/>
          <w:b/>
          <w:szCs w:val="24"/>
        </w:rPr>
        <w:t>]</w:t>
      </w:r>
      <w:bookmarkEnd w:id="16"/>
      <w:r w:rsidR="008A13C2" w:rsidRPr="008A13C2">
        <w:rPr>
          <w:rFonts w:ascii="Arial" w:hAnsi="Arial" w:cs="Arial"/>
          <w:b/>
          <w:szCs w:val="24"/>
        </w:rPr>
        <w:t xml:space="preserve"> </w:t>
      </w:r>
      <w:r w:rsidR="00FD141A">
        <w:rPr>
          <w:rFonts w:ascii="Arial" w:hAnsi="Arial" w:cs="Arial"/>
          <w:b/>
          <w:szCs w:val="24"/>
        </w:rPr>
        <w:t xml:space="preserve"> </w:t>
      </w:r>
      <w:r w:rsidR="008A13C2">
        <w:rPr>
          <w:rFonts w:ascii="Arial" w:hAnsi="Arial" w:cs="Arial"/>
          <w:b/>
          <w:szCs w:val="24"/>
        </w:rPr>
        <w:t xml:space="preserve"> </w:t>
      </w:r>
    </w:p>
    <w:p w:rsidR="009D40E9" w:rsidRPr="00604F9F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7" w:name="_Ref384649346"/>
      <w:bookmarkStart w:id="18" w:name="_Ref390678425"/>
      <w:r w:rsidRPr="00604F9F">
        <w:rPr>
          <w:rFonts w:ascii="Arial" w:hAnsi="Arial" w:cs="Arial"/>
          <w:szCs w:val="24"/>
        </w:rPr>
        <w:t xml:space="preserve">O sistema </w:t>
      </w:r>
      <w:r w:rsidR="0039287D" w:rsidRPr="00604F9F">
        <w:rPr>
          <w:rFonts w:ascii="Arial" w:hAnsi="Arial" w:cs="Arial"/>
          <w:szCs w:val="24"/>
        </w:rPr>
        <w:t xml:space="preserve">atualiza a </w:t>
      </w:r>
      <w:r w:rsidR="00E147A1">
        <w:rPr>
          <w:rFonts w:ascii="Arial" w:hAnsi="Arial" w:cs="Arial"/>
          <w:szCs w:val="24"/>
        </w:rPr>
        <w:t xml:space="preserve">Lista de Setores na </w:t>
      </w:r>
      <w:r w:rsidR="0082502F" w:rsidRPr="00604F9F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“Tela Pesquisar</w:t>
      </w:r>
      <w:r w:rsidR="008043C4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</w:t>
      </w:r>
      <w:r w:rsidR="00E147A1">
        <w:rPr>
          <w:rFonts w:ascii="Arial" w:eastAsia="Times New Roman" w:hAnsi="Arial" w:cs="Arial"/>
          <w:iCs/>
          <w:kern w:val="0"/>
          <w:szCs w:val="24"/>
          <w:lang w:eastAsia="pt-BR" w:bidi="ar-SA"/>
        </w:rPr>
        <w:t>Setor</w:t>
      </w:r>
      <w:r w:rsidR="0082502F" w:rsidRPr="00604F9F">
        <w:rPr>
          <w:rFonts w:ascii="Arial" w:eastAsia="Times New Roman" w:hAnsi="Arial" w:cs="Arial"/>
          <w:iCs/>
          <w:kern w:val="0"/>
          <w:szCs w:val="24"/>
          <w:lang w:eastAsia="pt-BR" w:bidi="ar-SA"/>
        </w:rPr>
        <w:t xml:space="preserve"> – 2.2.1”;</w:t>
      </w:r>
      <w:r w:rsidR="0082502F" w:rsidRPr="00604F9F">
        <w:rPr>
          <w:iCs/>
          <w:szCs w:val="24"/>
        </w:rPr>
        <w:t xml:space="preserve"> </w:t>
      </w:r>
      <w:bookmarkEnd w:id="17"/>
      <w:r w:rsidR="008C0F2E" w:rsidRPr="008C0F2E">
        <w:rPr>
          <w:rFonts w:ascii="Arial" w:hAnsi="Arial" w:cs="Arial"/>
          <w:b/>
          <w:iCs/>
          <w:szCs w:val="24"/>
        </w:rPr>
        <w:t>[IT01</w:t>
      </w:r>
      <w:r w:rsidR="001C30DC">
        <w:rPr>
          <w:rFonts w:ascii="Arial" w:hAnsi="Arial" w:cs="Arial"/>
          <w:b/>
          <w:iCs/>
          <w:szCs w:val="24"/>
        </w:rPr>
        <w:t>5</w:t>
      </w:r>
      <w:r w:rsidR="008C0F2E" w:rsidRPr="008C0F2E">
        <w:rPr>
          <w:rFonts w:ascii="Arial" w:hAnsi="Arial" w:cs="Arial"/>
          <w:b/>
          <w:iCs/>
          <w:szCs w:val="24"/>
        </w:rPr>
        <w:t>]</w:t>
      </w:r>
      <w:r w:rsidR="00D3762B">
        <w:rPr>
          <w:rFonts w:ascii="Arial" w:hAnsi="Arial" w:cs="Arial"/>
          <w:b/>
          <w:iCs/>
          <w:szCs w:val="24"/>
        </w:rPr>
        <w:t xml:space="preserve"> </w:t>
      </w:r>
      <w:r w:rsidR="00D3762B" w:rsidRPr="008C0F2E">
        <w:rPr>
          <w:rFonts w:ascii="Arial" w:hAnsi="Arial" w:cs="Arial"/>
          <w:b/>
          <w:iCs/>
          <w:szCs w:val="24"/>
        </w:rPr>
        <w:t>[</w:t>
      </w:r>
      <w:fldSimple w:instr=" REF _Ref384393367 \r \h  \* MERGEFORMAT ">
        <w:r w:rsidR="00D3762B" w:rsidRPr="008C0F2E">
          <w:rPr>
            <w:rFonts w:ascii="Arial" w:hAnsi="Arial" w:cs="Arial"/>
            <w:b/>
            <w:iCs/>
            <w:szCs w:val="24"/>
          </w:rPr>
          <w:t>FA-1</w:t>
        </w:r>
      </w:fldSimple>
      <w:r w:rsidR="00D3762B" w:rsidRPr="008C0F2E">
        <w:rPr>
          <w:rFonts w:ascii="Arial" w:hAnsi="Arial" w:cs="Arial"/>
          <w:b/>
          <w:iCs/>
          <w:szCs w:val="24"/>
        </w:rPr>
        <w:t>] [</w:t>
      </w:r>
      <w:fldSimple w:instr=" REF _Ref384393406 \r \h  \* MERGEFORMAT ">
        <w:r w:rsidR="00D3762B" w:rsidRPr="008C0F2E">
          <w:rPr>
            <w:rFonts w:ascii="Arial" w:hAnsi="Arial" w:cs="Arial"/>
            <w:b/>
            <w:iCs/>
            <w:szCs w:val="24"/>
          </w:rPr>
          <w:t>FA-2</w:t>
        </w:r>
      </w:fldSimple>
      <w:r w:rsidR="00D3762B" w:rsidRPr="008C0F2E">
        <w:rPr>
          <w:rFonts w:ascii="Arial" w:hAnsi="Arial" w:cs="Arial"/>
          <w:b/>
          <w:iCs/>
          <w:szCs w:val="24"/>
        </w:rPr>
        <w:t>] [</w:t>
      </w:r>
      <w:fldSimple w:instr=" REF _Ref384393747 \r \h  \* MERGEFORMAT ">
        <w:r w:rsidR="00D3762B" w:rsidRPr="008C0F2E">
          <w:rPr>
            <w:rFonts w:ascii="Arial" w:hAnsi="Arial" w:cs="Arial"/>
            <w:b/>
            <w:iCs/>
            <w:szCs w:val="24"/>
          </w:rPr>
          <w:t>FA-3</w:t>
        </w:r>
      </w:fldSimple>
      <w:r w:rsidR="00D3762B" w:rsidRPr="008C0F2E">
        <w:rPr>
          <w:rFonts w:ascii="Arial" w:hAnsi="Arial" w:cs="Arial"/>
          <w:b/>
          <w:iCs/>
          <w:szCs w:val="24"/>
        </w:rPr>
        <w:t>] [</w:t>
      </w:r>
      <w:fldSimple w:instr=" REF _Ref384911310 \r \h  \* MERGEFORMAT ">
        <w:r w:rsidR="00D3762B" w:rsidRPr="008C0F2E">
          <w:rPr>
            <w:rFonts w:ascii="Arial" w:hAnsi="Arial" w:cs="Arial"/>
            <w:b/>
            <w:iCs/>
            <w:szCs w:val="24"/>
          </w:rPr>
          <w:t>FA-4</w:t>
        </w:r>
      </w:fldSimple>
      <w:r w:rsidR="00D3762B" w:rsidRPr="008C0F2E">
        <w:rPr>
          <w:rFonts w:ascii="Arial" w:hAnsi="Arial" w:cs="Arial"/>
          <w:b/>
          <w:iCs/>
          <w:szCs w:val="24"/>
        </w:rPr>
        <w:t>] [</w:t>
      </w:r>
      <w:fldSimple w:instr=" REF _Ref384396610 \r \h  \* MERGEFORMAT ">
        <w:r w:rsidR="00D3762B" w:rsidRPr="008C0F2E">
          <w:rPr>
            <w:rFonts w:ascii="Arial" w:hAnsi="Arial" w:cs="Arial"/>
            <w:b/>
            <w:iCs/>
            <w:szCs w:val="24"/>
          </w:rPr>
          <w:t>FA-5</w:t>
        </w:r>
      </w:fldSimple>
      <w:r w:rsidR="00D3762B">
        <w:rPr>
          <w:rFonts w:ascii="Arial" w:hAnsi="Arial" w:cs="Arial"/>
          <w:b/>
          <w:iCs/>
          <w:szCs w:val="24"/>
        </w:rPr>
        <w:t>]</w:t>
      </w:r>
      <w:bookmarkEnd w:id="18"/>
    </w:p>
    <w:p w:rsidR="00CF20B5" w:rsidRPr="00604F9F" w:rsidRDefault="009D40E9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9" w:name="_Ref384649392"/>
      <w:r w:rsidRPr="00604F9F">
        <w:rPr>
          <w:rFonts w:ascii="Arial" w:hAnsi="Arial" w:cs="Arial"/>
          <w:szCs w:val="24"/>
        </w:rPr>
        <w:t xml:space="preserve">O ator finaliza a consulta; </w:t>
      </w:r>
      <w:bookmarkEnd w:id="19"/>
    </w:p>
    <w:p w:rsidR="00CF20B5" w:rsidRPr="000A7AF2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20" w:name="_Ref384653246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20"/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1" w:name="_Toc391652634"/>
      <w:r w:rsidRPr="0073491E">
        <w:t>FLUXOS</w:t>
      </w:r>
      <w:r>
        <w:rPr>
          <w:color w:val="auto"/>
        </w:rPr>
        <w:t xml:space="preserve"> ALTERNATIVOS</w:t>
      </w:r>
      <w:bookmarkEnd w:id="21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2" w:name="_Ref384393367"/>
      <w:r w:rsidRPr="00604F9F">
        <w:rPr>
          <w:b/>
          <w:i w:val="0"/>
          <w:iCs/>
          <w:color w:val="auto"/>
          <w:sz w:val="24"/>
          <w:szCs w:val="24"/>
        </w:rPr>
        <w:t>Inclui</w:t>
      </w:r>
      <w:r w:rsidR="00475E83" w:rsidRPr="00604F9F">
        <w:rPr>
          <w:b/>
          <w:i w:val="0"/>
          <w:iCs/>
          <w:color w:val="auto"/>
          <w:sz w:val="24"/>
          <w:szCs w:val="24"/>
        </w:rPr>
        <w:t>r</w:t>
      </w:r>
      <w:r w:rsidR="00007A17">
        <w:rPr>
          <w:b/>
          <w:i w:val="0"/>
          <w:iCs/>
          <w:color w:val="auto"/>
          <w:sz w:val="24"/>
          <w:szCs w:val="24"/>
        </w:rPr>
        <w:t xml:space="preserve"> </w:t>
      </w:r>
      <w:bookmarkEnd w:id="22"/>
      <w:r w:rsidR="00FA70AB">
        <w:rPr>
          <w:b/>
          <w:i w:val="0"/>
          <w:iCs/>
          <w:color w:val="auto"/>
          <w:sz w:val="24"/>
          <w:szCs w:val="24"/>
        </w:rPr>
        <w:t>Setor</w:t>
      </w:r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0E30D1" w:rsidRPr="00C12529" w:rsidRDefault="000E30D1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C12529">
        <w:rPr>
          <w:i w:val="0"/>
          <w:iCs/>
          <w:color w:val="auto"/>
          <w:sz w:val="24"/>
          <w:szCs w:val="24"/>
        </w:rPr>
        <w:t>Este fluxo</w:t>
      </w:r>
      <w:r w:rsidR="0039287D" w:rsidRPr="00C12529">
        <w:rPr>
          <w:i w:val="0"/>
          <w:iCs/>
          <w:color w:val="auto"/>
          <w:sz w:val="24"/>
          <w:szCs w:val="24"/>
        </w:rPr>
        <w:t xml:space="preserve"> é iniciado</w:t>
      </w:r>
      <w:r w:rsidRPr="00C12529">
        <w:rPr>
          <w:i w:val="0"/>
          <w:iCs/>
          <w:color w:val="auto"/>
          <w:sz w:val="24"/>
          <w:szCs w:val="24"/>
        </w:rPr>
        <w:t xml:space="preserve"> </w:t>
      </w:r>
      <w:r w:rsidR="00AD094F" w:rsidRPr="00C12529">
        <w:rPr>
          <w:i w:val="0"/>
          <w:iCs/>
          <w:color w:val="auto"/>
          <w:sz w:val="24"/>
          <w:szCs w:val="24"/>
        </w:rPr>
        <w:t>no passo</w:t>
      </w:r>
      <w:r w:rsidR="005C3A84">
        <w:rPr>
          <w:i w:val="0"/>
          <w:iCs/>
          <w:color w:val="auto"/>
          <w:sz w:val="24"/>
          <w:szCs w:val="24"/>
        </w:rPr>
        <w:t xml:space="preserve"> </w:t>
      </w:r>
      <w:r w:rsidR="004D2573">
        <w:rPr>
          <w:i w:val="0"/>
          <w:iCs/>
          <w:color w:val="auto"/>
          <w:sz w:val="24"/>
          <w:szCs w:val="24"/>
        </w:rPr>
        <w:fldChar w:fldCharType="begin"/>
      </w:r>
      <w:r w:rsidR="005C3A84">
        <w:rPr>
          <w:i w:val="0"/>
          <w:iCs/>
          <w:color w:val="auto"/>
          <w:sz w:val="24"/>
          <w:szCs w:val="24"/>
        </w:rPr>
        <w:instrText xml:space="preserve"> REF _Ref390326513 \n \h </w:instrText>
      </w:r>
      <w:r w:rsidR="004D2573">
        <w:rPr>
          <w:i w:val="0"/>
          <w:iCs/>
          <w:color w:val="auto"/>
          <w:sz w:val="24"/>
          <w:szCs w:val="24"/>
        </w:rPr>
      </w:r>
      <w:r w:rsidR="004D2573">
        <w:rPr>
          <w:i w:val="0"/>
          <w:iCs/>
          <w:color w:val="auto"/>
          <w:sz w:val="24"/>
          <w:szCs w:val="24"/>
        </w:rPr>
        <w:fldChar w:fldCharType="separate"/>
      </w:r>
      <w:r w:rsidR="005C3A84">
        <w:rPr>
          <w:i w:val="0"/>
          <w:iCs/>
          <w:color w:val="auto"/>
          <w:sz w:val="24"/>
          <w:szCs w:val="24"/>
        </w:rPr>
        <w:t>3</w:t>
      </w:r>
      <w:r w:rsidR="004D2573">
        <w:rPr>
          <w:i w:val="0"/>
          <w:iCs/>
          <w:color w:val="auto"/>
          <w:sz w:val="24"/>
          <w:szCs w:val="24"/>
        </w:rPr>
        <w:fldChar w:fldCharType="end"/>
      </w:r>
      <w:r w:rsidR="00AD094F" w:rsidRPr="00C12529">
        <w:rPr>
          <w:i w:val="0"/>
          <w:iCs/>
          <w:color w:val="auto"/>
          <w:sz w:val="24"/>
          <w:szCs w:val="24"/>
        </w:rPr>
        <w:t xml:space="preserve"> </w:t>
      </w:r>
      <w:r w:rsidR="00997956">
        <w:rPr>
          <w:i w:val="0"/>
          <w:iCs/>
          <w:color w:val="auto"/>
          <w:sz w:val="24"/>
          <w:szCs w:val="24"/>
        </w:rPr>
        <w:t xml:space="preserve">ou também no passo </w:t>
      </w:r>
      <w:r w:rsidR="004D2573">
        <w:rPr>
          <w:i w:val="0"/>
          <w:iCs/>
          <w:color w:val="auto"/>
          <w:sz w:val="24"/>
          <w:szCs w:val="24"/>
        </w:rPr>
        <w:fldChar w:fldCharType="begin"/>
      </w:r>
      <w:r w:rsidR="00D17B63">
        <w:rPr>
          <w:i w:val="0"/>
          <w:iCs/>
          <w:color w:val="auto"/>
          <w:sz w:val="24"/>
          <w:szCs w:val="24"/>
        </w:rPr>
        <w:instrText xml:space="preserve"> REF _Ref390678425 \r \h </w:instrText>
      </w:r>
      <w:r w:rsidR="004D2573">
        <w:rPr>
          <w:i w:val="0"/>
          <w:iCs/>
          <w:color w:val="auto"/>
          <w:sz w:val="24"/>
          <w:szCs w:val="24"/>
        </w:rPr>
      </w:r>
      <w:r w:rsidR="004D2573">
        <w:rPr>
          <w:i w:val="0"/>
          <w:iCs/>
          <w:color w:val="auto"/>
          <w:sz w:val="24"/>
          <w:szCs w:val="24"/>
        </w:rPr>
        <w:fldChar w:fldCharType="separate"/>
      </w:r>
      <w:r w:rsidR="00D17B63">
        <w:rPr>
          <w:i w:val="0"/>
          <w:iCs/>
          <w:color w:val="auto"/>
          <w:sz w:val="24"/>
          <w:szCs w:val="24"/>
        </w:rPr>
        <w:t>7</w:t>
      </w:r>
      <w:r w:rsidR="004D2573">
        <w:rPr>
          <w:i w:val="0"/>
          <w:iCs/>
          <w:color w:val="auto"/>
          <w:sz w:val="24"/>
          <w:szCs w:val="24"/>
        </w:rPr>
        <w:fldChar w:fldCharType="end"/>
      </w:r>
      <w:r w:rsidR="00997956">
        <w:rPr>
          <w:i w:val="0"/>
          <w:iCs/>
          <w:color w:val="auto"/>
          <w:sz w:val="24"/>
          <w:szCs w:val="24"/>
        </w:rPr>
        <w:t xml:space="preserve"> </w:t>
      </w:r>
      <w:r w:rsidR="00AD094F" w:rsidRPr="00C12529">
        <w:rPr>
          <w:i w:val="0"/>
          <w:iCs/>
          <w:color w:val="auto"/>
          <w:sz w:val="24"/>
          <w:szCs w:val="24"/>
        </w:rPr>
        <w:t xml:space="preserve">do fluxo </w:t>
      </w:r>
      <w:r w:rsidR="00C40D7A">
        <w:rPr>
          <w:i w:val="0"/>
          <w:iCs/>
          <w:color w:val="auto"/>
          <w:sz w:val="24"/>
          <w:szCs w:val="24"/>
        </w:rPr>
        <w:t>principal</w:t>
      </w:r>
      <w:r w:rsidR="00AD094F" w:rsidRPr="00C12529">
        <w:rPr>
          <w:i w:val="0"/>
          <w:iCs/>
          <w:color w:val="auto"/>
          <w:sz w:val="24"/>
          <w:szCs w:val="24"/>
        </w:rPr>
        <w:t xml:space="preserve">, </w:t>
      </w:r>
      <w:r w:rsidRPr="00C12529">
        <w:rPr>
          <w:i w:val="0"/>
          <w:iCs/>
          <w:color w:val="auto"/>
          <w:sz w:val="24"/>
          <w:szCs w:val="24"/>
        </w:rPr>
        <w:t>quando o ator acio</w:t>
      </w:r>
      <w:r w:rsidR="00475E83" w:rsidRPr="00C12529">
        <w:rPr>
          <w:i w:val="0"/>
          <w:iCs/>
          <w:color w:val="auto"/>
          <w:sz w:val="24"/>
          <w:szCs w:val="24"/>
        </w:rPr>
        <w:t>na a opção “Incluir</w:t>
      </w:r>
      <w:r w:rsidRPr="00C12529">
        <w:rPr>
          <w:i w:val="0"/>
          <w:iCs/>
          <w:color w:val="auto"/>
          <w:sz w:val="24"/>
          <w:szCs w:val="24"/>
        </w:rPr>
        <w:t>”</w:t>
      </w:r>
      <w:r w:rsidR="0039287D" w:rsidRPr="00C12529">
        <w:rPr>
          <w:i w:val="0"/>
          <w:iCs/>
          <w:color w:val="auto"/>
          <w:sz w:val="24"/>
          <w:szCs w:val="24"/>
        </w:rPr>
        <w:t>;</w:t>
      </w:r>
      <w:r w:rsidR="005A2596" w:rsidRPr="00C12529">
        <w:rPr>
          <w:i w:val="0"/>
          <w:iCs/>
          <w:color w:val="auto"/>
          <w:sz w:val="24"/>
          <w:szCs w:val="24"/>
        </w:rPr>
        <w:t xml:space="preserve"> </w:t>
      </w:r>
    </w:p>
    <w:p w:rsidR="000E30D1" w:rsidRPr="00604F9F" w:rsidRDefault="0039287D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C12529">
        <w:rPr>
          <w:i w:val="0"/>
          <w:iCs/>
          <w:color w:val="auto"/>
          <w:sz w:val="24"/>
          <w:szCs w:val="24"/>
        </w:rPr>
        <w:t>O sistema apresenta os dados</w:t>
      </w:r>
      <w:r w:rsidR="003A6923" w:rsidRPr="00C12529">
        <w:rPr>
          <w:i w:val="0"/>
          <w:iCs/>
          <w:color w:val="auto"/>
          <w:sz w:val="24"/>
          <w:szCs w:val="24"/>
        </w:rPr>
        <w:t xml:space="preserve"> para preenchimento</w:t>
      </w:r>
      <w:r w:rsidR="00DC2A06" w:rsidRPr="00C12529">
        <w:rPr>
          <w:i w:val="0"/>
          <w:iCs/>
          <w:color w:val="auto"/>
          <w:sz w:val="24"/>
          <w:szCs w:val="24"/>
        </w:rPr>
        <w:t xml:space="preserve"> “Tela </w:t>
      </w:r>
      <w:r w:rsidR="00343767">
        <w:rPr>
          <w:i w:val="0"/>
          <w:iCs/>
          <w:color w:val="auto"/>
          <w:sz w:val="24"/>
          <w:szCs w:val="24"/>
        </w:rPr>
        <w:t>Incluir</w:t>
      </w:r>
      <w:r w:rsidR="003B63F3" w:rsidRPr="00C12529">
        <w:rPr>
          <w:i w:val="0"/>
          <w:iCs/>
          <w:color w:val="auto"/>
          <w:sz w:val="24"/>
          <w:szCs w:val="24"/>
        </w:rPr>
        <w:t xml:space="preserve"> </w:t>
      </w:r>
      <w:r w:rsidR="00D36671">
        <w:rPr>
          <w:i w:val="0"/>
          <w:iCs/>
          <w:color w:val="auto"/>
          <w:sz w:val="24"/>
          <w:szCs w:val="24"/>
        </w:rPr>
        <w:t>Setor</w:t>
      </w:r>
      <w:r w:rsidR="00DC2A06" w:rsidRPr="00C12529">
        <w:rPr>
          <w:i w:val="0"/>
          <w:iCs/>
          <w:color w:val="auto"/>
          <w:sz w:val="24"/>
          <w:szCs w:val="24"/>
        </w:rPr>
        <w:t xml:space="preserve"> – 2.2.2”</w:t>
      </w:r>
      <w:r w:rsidRPr="00C12529">
        <w:rPr>
          <w:i w:val="0"/>
          <w:iCs/>
          <w:color w:val="auto"/>
          <w:sz w:val="24"/>
          <w:szCs w:val="24"/>
        </w:rPr>
        <w:t>;</w:t>
      </w:r>
      <w:r w:rsidRPr="00C12529">
        <w:rPr>
          <w:b/>
          <w:i w:val="0"/>
          <w:iCs/>
          <w:color w:val="auto"/>
          <w:sz w:val="24"/>
          <w:szCs w:val="24"/>
        </w:rPr>
        <w:t xml:space="preserve"> </w:t>
      </w:r>
      <w:r w:rsidR="000E30D1" w:rsidRPr="00C12529">
        <w:rPr>
          <w:b/>
          <w:i w:val="0"/>
          <w:iCs/>
          <w:color w:val="auto"/>
          <w:sz w:val="24"/>
          <w:szCs w:val="24"/>
        </w:rPr>
        <w:t>[IT0</w:t>
      </w:r>
      <w:r w:rsidRPr="00C12529">
        <w:rPr>
          <w:b/>
          <w:i w:val="0"/>
          <w:iCs/>
          <w:color w:val="auto"/>
          <w:sz w:val="24"/>
          <w:szCs w:val="24"/>
        </w:rPr>
        <w:t>1</w:t>
      </w:r>
      <w:r w:rsidR="00D36671">
        <w:rPr>
          <w:b/>
          <w:i w:val="0"/>
          <w:iCs/>
          <w:color w:val="auto"/>
          <w:sz w:val="24"/>
          <w:szCs w:val="24"/>
        </w:rPr>
        <w:t>5</w:t>
      </w:r>
      <w:r w:rsidR="000E30D1" w:rsidRPr="00C12529">
        <w:rPr>
          <w:b/>
          <w:i w:val="0"/>
          <w:iCs/>
          <w:color w:val="auto"/>
          <w:sz w:val="24"/>
          <w:szCs w:val="24"/>
        </w:rPr>
        <w:t>]</w:t>
      </w:r>
      <w:r w:rsidR="00BC61DD">
        <w:rPr>
          <w:b/>
          <w:i w:val="0"/>
          <w:iCs/>
          <w:color w:val="auto"/>
          <w:sz w:val="24"/>
          <w:szCs w:val="24"/>
        </w:rPr>
        <w:t xml:space="preserve"> [RN15-01]</w:t>
      </w:r>
    </w:p>
    <w:p w:rsidR="000E30D1" w:rsidRPr="00853B78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3" w:name="_Ref384651379"/>
      <w:bookmarkStart w:id="24" w:name="_Ref384719731"/>
      <w:r w:rsidRPr="00604F9F">
        <w:rPr>
          <w:i w:val="0"/>
          <w:color w:val="auto"/>
          <w:sz w:val="24"/>
          <w:szCs w:val="24"/>
        </w:rPr>
        <w:t xml:space="preserve">O ator </w:t>
      </w:r>
      <w:r w:rsidR="003A6923" w:rsidRPr="00604F9F">
        <w:rPr>
          <w:i w:val="0"/>
          <w:color w:val="auto"/>
          <w:sz w:val="24"/>
          <w:szCs w:val="24"/>
        </w:rPr>
        <w:t xml:space="preserve">informa </w:t>
      </w:r>
      <w:r w:rsidRPr="00604F9F">
        <w:rPr>
          <w:i w:val="0"/>
          <w:color w:val="auto"/>
          <w:sz w:val="24"/>
          <w:szCs w:val="24"/>
        </w:rPr>
        <w:t xml:space="preserve">os </w:t>
      </w:r>
      <w:r w:rsidR="0039287D" w:rsidRPr="00604F9F">
        <w:rPr>
          <w:i w:val="0"/>
          <w:color w:val="auto"/>
          <w:sz w:val="24"/>
          <w:szCs w:val="24"/>
        </w:rPr>
        <w:t>dados</w:t>
      </w:r>
      <w:r w:rsidR="001D0EA6" w:rsidRPr="00604F9F">
        <w:rPr>
          <w:i w:val="0"/>
          <w:color w:val="auto"/>
          <w:sz w:val="24"/>
          <w:szCs w:val="24"/>
        </w:rPr>
        <w:t>;</w:t>
      </w:r>
      <w:bookmarkEnd w:id="23"/>
      <w:bookmarkEnd w:id="24"/>
      <w:r w:rsidR="00F94A89" w:rsidRPr="00604F9F">
        <w:rPr>
          <w:i w:val="0"/>
          <w:color w:val="auto"/>
          <w:sz w:val="24"/>
          <w:szCs w:val="24"/>
        </w:rPr>
        <w:t xml:space="preserve"> </w:t>
      </w:r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5" w:name="_Ref384912268"/>
      <w:r w:rsidRPr="00604F9F">
        <w:rPr>
          <w:rFonts w:ascii="Arial" w:hAnsi="Arial" w:cs="Arial"/>
          <w:szCs w:val="24"/>
        </w:rPr>
        <w:t xml:space="preserve">O ator aciona a opção </w:t>
      </w:r>
      <w:r w:rsidR="00966A37">
        <w:rPr>
          <w:rFonts w:ascii="Arial" w:hAnsi="Arial" w:cs="Arial"/>
          <w:szCs w:val="24"/>
        </w:rPr>
        <w:t>“</w:t>
      </w:r>
      <w:r w:rsidR="007F4ABD">
        <w:rPr>
          <w:rFonts w:ascii="Arial" w:hAnsi="Arial" w:cs="Arial"/>
          <w:szCs w:val="24"/>
        </w:rPr>
        <w:t>Salvar</w:t>
      </w:r>
      <w:r w:rsidR="00966A37">
        <w:rPr>
          <w:rFonts w:ascii="Arial" w:hAnsi="Arial" w:cs="Arial"/>
          <w:szCs w:val="24"/>
        </w:rPr>
        <w:t>”</w:t>
      </w:r>
      <w:r w:rsidR="001D0EA6" w:rsidRPr="00604F9F">
        <w:rPr>
          <w:rFonts w:ascii="Arial" w:hAnsi="Arial" w:cs="Arial"/>
          <w:szCs w:val="24"/>
        </w:rPr>
        <w:t>;</w:t>
      </w:r>
      <w:r w:rsidR="00385279" w:rsidRPr="00604F9F">
        <w:rPr>
          <w:rFonts w:ascii="Arial" w:hAnsi="Arial" w:cs="Arial"/>
          <w:szCs w:val="24"/>
        </w:rPr>
        <w:t xml:space="preserve"> </w:t>
      </w:r>
      <w:r w:rsidR="00385279" w:rsidRPr="00604F9F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385279" w:rsidRPr="00604F9F">
        <w:rPr>
          <w:rFonts w:ascii="Arial" w:hAnsi="Arial" w:cs="Arial"/>
          <w:b/>
          <w:szCs w:val="24"/>
        </w:rPr>
        <w:t>]</w:t>
      </w:r>
      <w:bookmarkEnd w:id="25"/>
    </w:p>
    <w:p w:rsidR="000E30D1" w:rsidRPr="00604F9F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6" w:name="_Ref384976009"/>
      <w:bookmarkStart w:id="27" w:name="_Ref389639368"/>
      <w:r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39287D"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</w:t>
      </w:r>
      <w:r w:rsidR="00087019"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Pr="00604F9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A7AF2" w:rsidRPr="002E357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n \h  \* MERGEFORMAT ">
        <w:r w:rsidR="006E7E3F" w:rsidRPr="002E3572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="000A7AF2" w:rsidRPr="002E357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D84F01" w:rsidRPr="002E357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bookmarkEnd w:id="26"/>
      <w:r w:rsidR="00F75386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 w:rsidR="004D257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E90C9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instrText xml:space="preserve"> REF _Ref384908864 \r \h </w:instrText>
      </w:r>
      <w:r w:rsidR="004D257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r>
      <w:r w:rsidR="004D257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E90C9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FE-3</w:t>
      </w:r>
      <w:r w:rsidR="004D257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F75386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D32B0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946EE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A0761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bookmarkEnd w:id="27"/>
    </w:p>
    <w:p w:rsidR="0034202B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8" w:name="_Ref385244524"/>
      <w:bookmarkStart w:id="29" w:name="_Ref389724520"/>
      <w:r w:rsidRPr="0034202B">
        <w:rPr>
          <w:rFonts w:ascii="Arial" w:hAnsi="Arial" w:cs="Arial"/>
          <w:szCs w:val="24"/>
        </w:rPr>
        <w:t>O sistema grava o registro</w:t>
      </w:r>
      <w:r w:rsidR="00915645" w:rsidRPr="0034202B">
        <w:rPr>
          <w:rFonts w:ascii="Arial" w:hAnsi="Arial" w:cs="Arial"/>
          <w:szCs w:val="24"/>
        </w:rPr>
        <w:t>;</w:t>
      </w:r>
      <w:r w:rsidR="00D1746D" w:rsidRPr="0034202B">
        <w:rPr>
          <w:rFonts w:ascii="Arial" w:hAnsi="Arial" w:cs="Arial"/>
          <w:szCs w:val="24"/>
        </w:rPr>
        <w:t xml:space="preserve"> </w:t>
      </w:r>
      <w:bookmarkStart w:id="30" w:name="_Ref385245064"/>
      <w:bookmarkEnd w:id="28"/>
      <w:r w:rsidR="00CE267B" w:rsidRPr="00CE267B">
        <w:rPr>
          <w:rFonts w:ascii="Arial" w:hAnsi="Arial" w:cs="Arial"/>
          <w:b/>
          <w:szCs w:val="24"/>
        </w:rPr>
        <w:t>[</w:t>
      </w:r>
      <w:r w:rsidR="004D2573">
        <w:rPr>
          <w:rFonts w:ascii="Arial" w:hAnsi="Arial" w:cs="Arial"/>
          <w:b/>
          <w:szCs w:val="24"/>
        </w:rPr>
        <w:fldChar w:fldCharType="begin"/>
      </w:r>
      <w:r w:rsidR="00CE267B">
        <w:rPr>
          <w:rFonts w:ascii="Arial" w:hAnsi="Arial" w:cs="Arial"/>
          <w:b/>
          <w:szCs w:val="24"/>
        </w:rPr>
        <w:instrText xml:space="preserve"> REF _Ref389578301 \r \h </w:instrText>
      </w:r>
      <w:r w:rsidR="004D2573">
        <w:rPr>
          <w:rFonts w:ascii="Arial" w:hAnsi="Arial" w:cs="Arial"/>
          <w:b/>
          <w:szCs w:val="24"/>
        </w:rPr>
      </w:r>
      <w:r w:rsidR="004D2573">
        <w:rPr>
          <w:rFonts w:ascii="Arial" w:hAnsi="Arial" w:cs="Arial"/>
          <w:b/>
          <w:szCs w:val="24"/>
        </w:rPr>
        <w:fldChar w:fldCharType="separate"/>
      </w:r>
      <w:r w:rsidR="00CE267B">
        <w:rPr>
          <w:rFonts w:ascii="Arial" w:hAnsi="Arial" w:cs="Arial"/>
          <w:b/>
          <w:szCs w:val="24"/>
        </w:rPr>
        <w:t>PE01</w:t>
      </w:r>
      <w:r w:rsidR="004D2573">
        <w:rPr>
          <w:rFonts w:ascii="Arial" w:hAnsi="Arial" w:cs="Arial"/>
          <w:b/>
          <w:szCs w:val="24"/>
        </w:rPr>
        <w:fldChar w:fldCharType="end"/>
      </w:r>
      <w:r w:rsidR="00CE267B" w:rsidRPr="00CE267B">
        <w:rPr>
          <w:rFonts w:ascii="Arial" w:hAnsi="Arial" w:cs="Arial"/>
          <w:b/>
          <w:szCs w:val="24"/>
        </w:rPr>
        <w:t>]</w:t>
      </w:r>
      <w:bookmarkEnd w:id="29"/>
    </w:p>
    <w:p w:rsidR="000E30D1" w:rsidRPr="0034202B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31" w:name="_Ref390417538"/>
      <w:r w:rsidRPr="0034202B">
        <w:rPr>
          <w:rFonts w:ascii="Arial" w:hAnsi="Arial" w:cs="Arial"/>
          <w:szCs w:val="24"/>
        </w:rPr>
        <w:t>O sistema apresenta a mensagem</w:t>
      </w:r>
      <w:r w:rsidR="00FB624E">
        <w:rPr>
          <w:rFonts w:ascii="Arial" w:hAnsi="Arial" w:cs="Arial"/>
          <w:szCs w:val="24"/>
        </w:rPr>
        <w:t xml:space="preserve"> de sucesso</w:t>
      </w:r>
      <w:r w:rsidR="00087019" w:rsidRPr="0034202B">
        <w:rPr>
          <w:rFonts w:ascii="Arial" w:hAnsi="Arial" w:cs="Arial"/>
          <w:szCs w:val="24"/>
        </w:rPr>
        <w:t>;</w:t>
      </w:r>
      <w:r w:rsidRPr="0034202B">
        <w:rPr>
          <w:rFonts w:ascii="Arial" w:hAnsi="Arial" w:cs="Arial"/>
          <w:szCs w:val="24"/>
        </w:rPr>
        <w:t xml:space="preserve"> </w:t>
      </w:r>
      <w:r w:rsidRPr="0034202B">
        <w:rPr>
          <w:rFonts w:ascii="Arial" w:hAnsi="Arial" w:cs="Arial"/>
          <w:b/>
          <w:szCs w:val="24"/>
        </w:rPr>
        <w:t>[MSG001]</w:t>
      </w:r>
      <w:bookmarkEnd w:id="30"/>
      <w:bookmarkEnd w:id="31"/>
    </w:p>
    <w:p w:rsidR="000E30D1" w:rsidRPr="00604F9F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>O ator confirma a mensagem</w:t>
      </w:r>
      <w:r w:rsidR="00087019" w:rsidRPr="00604F9F">
        <w:rPr>
          <w:rFonts w:ascii="Arial" w:hAnsi="Arial" w:cs="Arial"/>
          <w:szCs w:val="24"/>
        </w:rPr>
        <w:t>;</w:t>
      </w:r>
      <w:r w:rsidR="00636878" w:rsidRPr="00604F9F">
        <w:rPr>
          <w:rFonts w:ascii="Arial" w:hAnsi="Arial" w:cs="Arial"/>
          <w:szCs w:val="24"/>
        </w:rPr>
        <w:t xml:space="preserve"> </w:t>
      </w:r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passo </w:t>
      </w:r>
      <w:r w:rsidR="004D2573">
        <w:rPr>
          <w:rFonts w:ascii="Arial" w:hAnsi="Arial" w:cs="Arial"/>
        </w:rPr>
        <w:fldChar w:fldCharType="begin"/>
      </w:r>
      <w:r w:rsidR="00D17B63">
        <w:rPr>
          <w:rFonts w:ascii="Arial" w:hAnsi="Arial" w:cs="Arial"/>
          <w:szCs w:val="24"/>
        </w:rPr>
        <w:instrText xml:space="preserve"> REF _Ref384653246 \r \h </w:instrText>
      </w:r>
      <w:r w:rsidR="004D2573">
        <w:rPr>
          <w:rFonts w:ascii="Arial" w:hAnsi="Arial" w:cs="Arial"/>
        </w:rPr>
      </w:r>
      <w:r w:rsidR="004D2573">
        <w:rPr>
          <w:rFonts w:ascii="Arial" w:hAnsi="Arial" w:cs="Arial"/>
        </w:rPr>
        <w:fldChar w:fldCharType="separate"/>
      </w:r>
      <w:r w:rsidR="00D17B63">
        <w:rPr>
          <w:rFonts w:ascii="Arial" w:hAnsi="Arial" w:cs="Arial"/>
          <w:szCs w:val="24"/>
        </w:rPr>
        <w:t>9</w:t>
      </w:r>
      <w:r w:rsidR="004D2573">
        <w:rPr>
          <w:rFonts w:ascii="Arial" w:hAnsi="Arial" w:cs="Arial"/>
        </w:rPr>
        <w:fldChar w:fldCharType="end"/>
      </w:r>
      <w:r w:rsidR="00D17B63">
        <w:rPr>
          <w:rFonts w:ascii="Arial" w:hAnsi="Arial" w:cs="Arial"/>
        </w:rPr>
        <w:t xml:space="preserve"> </w:t>
      </w:r>
      <w:r w:rsidRPr="00604F9F">
        <w:rPr>
          <w:rFonts w:ascii="Arial" w:hAnsi="Arial" w:cs="Arial"/>
          <w:szCs w:val="24"/>
        </w:rPr>
        <w:t xml:space="preserve">do fluxo </w:t>
      </w:r>
      <w:r w:rsidR="00C40D7A">
        <w:rPr>
          <w:rFonts w:ascii="Arial" w:hAnsi="Arial" w:cs="Arial"/>
          <w:szCs w:val="24"/>
        </w:rPr>
        <w:t>principal</w:t>
      </w:r>
      <w:r w:rsidRPr="00604F9F">
        <w:rPr>
          <w:rFonts w:ascii="Arial" w:hAnsi="Arial" w:cs="Arial"/>
          <w:szCs w:val="24"/>
        </w:rPr>
        <w:t>.</w:t>
      </w:r>
    </w:p>
    <w:p w:rsidR="000E30D1" w:rsidRPr="00B245A7" w:rsidRDefault="000E30D1" w:rsidP="000E30D1">
      <w:pPr>
        <w:pStyle w:val="RUPCorpo1"/>
        <w:rPr>
          <w:i/>
          <w:iCs/>
          <w:sz w:val="24"/>
          <w:szCs w:val="24"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32" w:name="_Ref384393406"/>
      <w:r w:rsidR="00013378" w:rsidRPr="00F70840">
        <w:rPr>
          <w:b/>
          <w:i w:val="0"/>
          <w:iCs/>
          <w:color w:val="auto"/>
          <w:sz w:val="24"/>
          <w:szCs w:val="24"/>
        </w:rPr>
        <w:t>Alterar</w:t>
      </w:r>
      <w:r w:rsidR="00013378">
        <w:rPr>
          <w:b/>
          <w:i w:val="0"/>
          <w:iCs/>
          <w:color w:val="auto"/>
          <w:sz w:val="24"/>
          <w:szCs w:val="24"/>
        </w:rPr>
        <w:t xml:space="preserve"> </w:t>
      </w:r>
      <w:r w:rsidR="00FA70AB">
        <w:rPr>
          <w:b/>
          <w:i w:val="0"/>
          <w:iCs/>
          <w:color w:val="auto"/>
          <w:sz w:val="24"/>
          <w:szCs w:val="24"/>
        </w:rPr>
        <w:t>Setor</w:t>
      </w:r>
      <w:r w:rsidR="00415FA4">
        <w:rPr>
          <w:b/>
          <w:i w:val="0"/>
          <w:iCs/>
          <w:color w:val="auto"/>
          <w:sz w:val="24"/>
          <w:szCs w:val="24"/>
        </w:rPr>
        <w:t xml:space="preserve"> </w:t>
      </w:r>
      <w:bookmarkEnd w:id="32"/>
    </w:p>
    <w:p w:rsidR="000E30D1" w:rsidRPr="00F70840" w:rsidRDefault="000E30D1" w:rsidP="000E30D1"/>
    <w:p w:rsidR="000E30D1" w:rsidRPr="00F70840" w:rsidRDefault="005C3A84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C12529">
        <w:rPr>
          <w:i w:val="0"/>
          <w:iCs/>
          <w:color w:val="auto"/>
          <w:sz w:val="24"/>
          <w:szCs w:val="24"/>
        </w:rPr>
        <w:t>Este fluxo é iniciado no passo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4D2573">
        <w:rPr>
          <w:i w:val="0"/>
          <w:iCs/>
          <w:color w:val="auto"/>
          <w:sz w:val="24"/>
          <w:szCs w:val="24"/>
        </w:rPr>
        <w:fldChar w:fldCharType="begin"/>
      </w:r>
      <w:r w:rsidR="00D17B63">
        <w:rPr>
          <w:i w:val="0"/>
          <w:iCs/>
          <w:color w:val="auto"/>
          <w:sz w:val="24"/>
          <w:szCs w:val="24"/>
        </w:rPr>
        <w:instrText xml:space="preserve"> REF _Ref390326513 \n \h </w:instrText>
      </w:r>
      <w:r w:rsidR="004D2573">
        <w:rPr>
          <w:i w:val="0"/>
          <w:iCs/>
          <w:color w:val="auto"/>
          <w:sz w:val="24"/>
          <w:szCs w:val="24"/>
        </w:rPr>
      </w:r>
      <w:r w:rsidR="004D2573">
        <w:rPr>
          <w:i w:val="0"/>
          <w:iCs/>
          <w:color w:val="auto"/>
          <w:sz w:val="24"/>
          <w:szCs w:val="24"/>
        </w:rPr>
        <w:fldChar w:fldCharType="separate"/>
      </w:r>
      <w:r w:rsidR="00D17B63">
        <w:rPr>
          <w:i w:val="0"/>
          <w:iCs/>
          <w:color w:val="auto"/>
          <w:sz w:val="24"/>
          <w:szCs w:val="24"/>
        </w:rPr>
        <w:t>3</w:t>
      </w:r>
      <w:r w:rsidR="004D2573">
        <w:rPr>
          <w:i w:val="0"/>
          <w:iCs/>
          <w:color w:val="auto"/>
          <w:sz w:val="24"/>
          <w:szCs w:val="24"/>
        </w:rPr>
        <w:fldChar w:fldCharType="end"/>
      </w:r>
      <w:r w:rsidR="00D17B63" w:rsidRPr="00C12529">
        <w:rPr>
          <w:i w:val="0"/>
          <w:iCs/>
          <w:color w:val="auto"/>
          <w:sz w:val="24"/>
          <w:szCs w:val="24"/>
        </w:rPr>
        <w:t xml:space="preserve"> </w:t>
      </w:r>
      <w:r w:rsidR="00D17B63">
        <w:rPr>
          <w:i w:val="0"/>
          <w:iCs/>
          <w:color w:val="auto"/>
          <w:sz w:val="24"/>
          <w:szCs w:val="24"/>
        </w:rPr>
        <w:t xml:space="preserve">ou também no passo </w:t>
      </w:r>
      <w:r w:rsidR="004D2573">
        <w:rPr>
          <w:i w:val="0"/>
          <w:iCs/>
          <w:color w:val="auto"/>
          <w:sz w:val="24"/>
          <w:szCs w:val="24"/>
        </w:rPr>
        <w:fldChar w:fldCharType="begin"/>
      </w:r>
      <w:r w:rsidR="00D17B63">
        <w:rPr>
          <w:i w:val="0"/>
          <w:iCs/>
          <w:color w:val="auto"/>
          <w:sz w:val="24"/>
          <w:szCs w:val="24"/>
        </w:rPr>
        <w:instrText xml:space="preserve"> REF _Ref390678425 \r \h </w:instrText>
      </w:r>
      <w:r w:rsidR="004D2573">
        <w:rPr>
          <w:i w:val="0"/>
          <w:iCs/>
          <w:color w:val="auto"/>
          <w:sz w:val="24"/>
          <w:szCs w:val="24"/>
        </w:rPr>
      </w:r>
      <w:r w:rsidR="004D2573">
        <w:rPr>
          <w:i w:val="0"/>
          <w:iCs/>
          <w:color w:val="auto"/>
          <w:sz w:val="24"/>
          <w:szCs w:val="24"/>
        </w:rPr>
        <w:fldChar w:fldCharType="separate"/>
      </w:r>
      <w:r w:rsidR="00D17B63">
        <w:rPr>
          <w:i w:val="0"/>
          <w:iCs/>
          <w:color w:val="auto"/>
          <w:sz w:val="24"/>
          <w:szCs w:val="24"/>
        </w:rPr>
        <w:t>7</w:t>
      </w:r>
      <w:r w:rsidR="004D2573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</w:t>
      </w:r>
      <w:r w:rsidRPr="00C12529">
        <w:rPr>
          <w:i w:val="0"/>
          <w:iCs/>
          <w:color w:val="auto"/>
          <w:sz w:val="24"/>
          <w:szCs w:val="24"/>
        </w:rPr>
        <w:t xml:space="preserve">do fluxo </w:t>
      </w:r>
      <w:r w:rsidR="00C40D7A">
        <w:rPr>
          <w:i w:val="0"/>
          <w:iCs/>
          <w:color w:val="auto"/>
          <w:sz w:val="24"/>
          <w:szCs w:val="24"/>
        </w:rPr>
        <w:t>principal</w:t>
      </w:r>
      <w:r w:rsidRPr="00C12529">
        <w:rPr>
          <w:i w:val="0"/>
          <w:iCs/>
          <w:color w:val="auto"/>
          <w:sz w:val="24"/>
          <w:szCs w:val="24"/>
        </w:rPr>
        <w:t>, quando o ator aciona a opção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“Alterar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3" w:name="_Ref386534421"/>
      <w:r w:rsidRPr="00F70840">
        <w:rPr>
          <w:rFonts w:ascii="Arial" w:hAnsi="Arial" w:cs="Arial"/>
          <w:szCs w:val="24"/>
        </w:rPr>
        <w:t>O sistema apresenta a tela de alteração</w:t>
      </w:r>
      <w:r w:rsidR="00421837">
        <w:rPr>
          <w:rFonts w:ascii="Arial" w:hAnsi="Arial" w:cs="Arial"/>
          <w:szCs w:val="24"/>
        </w:rPr>
        <w:t xml:space="preserve"> “Tela </w:t>
      </w:r>
      <w:r w:rsidR="004F7E96">
        <w:rPr>
          <w:rFonts w:ascii="Arial" w:hAnsi="Arial" w:cs="Arial"/>
          <w:szCs w:val="24"/>
        </w:rPr>
        <w:t xml:space="preserve">Alterar </w:t>
      </w:r>
      <w:r w:rsidR="003C50B8">
        <w:rPr>
          <w:rFonts w:ascii="Arial" w:hAnsi="Arial" w:cs="Arial"/>
          <w:szCs w:val="24"/>
        </w:rPr>
        <w:t>Setor</w:t>
      </w:r>
      <w:r w:rsidR="00DC2A06" w:rsidRPr="00F70840">
        <w:rPr>
          <w:rFonts w:ascii="Arial" w:hAnsi="Arial" w:cs="Arial"/>
          <w:szCs w:val="24"/>
        </w:rPr>
        <w:t xml:space="preserve"> – 2.2.3”</w:t>
      </w:r>
      <w:r w:rsidR="00CD567C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="00282AFB" w:rsidRPr="00F70840">
        <w:rPr>
          <w:rFonts w:ascii="Arial" w:hAnsi="Arial" w:cs="Arial"/>
          <w:b/>
          <w:szCs w:val="24"/>
        </w:rPr>
        <w:t>[IT01</w:t>
      </w:r>
      <w:r w:rsidR="00854FBE">
        <w:rPr>
          <w:rFonts w:ascii="Arial" w:hAnsi="Arial" w:cs="Arial"/>
          <w:b/>
          <w:szCs w:val="24"/>
        </w:rPr>
        <w:t>5</w:t>
      </w:r>
      <w:r w:rsidRPr="00F70840">
        <w:rPr>
          <w:rFonts w:ascii="Arial" w:hAnsi="Arial" w:cs="Arial"/>
          <w:b/>
          <w:szCs w:val="24"/>
        </w:rPr>
        <w:t>]</w:t>
      </w:r>
      <w:bookmarkEnd w:id="33"/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4" w:name="_Ref384716309"/>
      <w:r w:rsidRPr="00F70840">
        <w:rPr>
          <w:rFonts w:ascii="Arial" w:hAnsi="Arial" w:cs="Arial"/>
          <w:szCs w:val="24"/>
        </w:rPr>
        <w:t>O ator altera os dados</w:t>
      </w:r>
      <w:r w:rsidR="00CD567C" w:rsidRPr="00F70840">
        <w:rPr>
          <w:rFonts w:ascii="Arial" w:hAnsi="Arial" w:cs="Arial"/>
          <w:szCs w:val="24"/>
        </w:rPr>
        <w:t>;</w:t>
      </w:r>
      <w:bookmarkEnd w:id="34"/>
    </w:p>
    <w:p w:rsidR="0047552A" w:rsidRPr="0047552A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5" w:name="_Ref384912360"/>
      <w:r w:rsidRPr="0047552A">
        <w:rPr>
          <w:rFonts w:ascii="Arial" w:hAnsi="Arial" w:cs="Arial"/>
          <w:szCs w:val="24"/>
        </w:rPr>
        <w:t xml:space="preserve">O ator aciona a opção de </w:t>
      </w:r>
      <w:r w:rsidR="00966A37" w:rsidRPr="0047552A">
        <w:rPr>
          <w:rFonts w:ascii="Arial" w:hAnsi="Arial" w:cs="Arial"/>
          <w:szCs w:val="24"/>
        </w:rPr>
        <w:t>“</w:t>
      </w:r>
      <w:r w:rsidRPr="0047552A">
        <w:rPr>
          <w:rFonts w:ascii="Arial" w:hAnsi="Arial" w:cs="Arial"/>
          <w:szCs w:val="24"/>
        </w:rPr>
        <w:t>Salvar</w:t>
      </w:r>
      <w:r w:rsidR="00966A37" w:rsidRPr="0047552A">
        <w:rPr>
          <w:rFonts w:ascii="Arial" w:hAnsi="Arial" w:cs="Arial"/>
          <w:szCs w:val="24"/>
        </w:rPr>
        <w:t>”</w:t>
      </w:r>
      <w:r w:rsidR="00282AFB" w:rsidRPr="0047552A">
        <w:rPr>
          <w:rFonts w:ascii="Arial" w:hAnsi="Arial" w:cs="Arial"/>
          <w:szCs w:val="24"/>
        </w:rPr>
        <w:t>;</w:t>
      </w:r>
      <w:r w:rsidR="006D60C4" w:rsidRPr="0047552A">
        <w:rPr>
          <w:rFonts w:ascii="Arial" w:hAnsi="Arial" w:cs="Arial"/>
          <w:szCs w:val="24"/>
        </w:rPr>
        <w:t xml:space="preserve"> </w:t>
      </w:r>
      <w:r w:rsidR="002B370E" w:rsidRPr="0047552A">
        <w:rPr>
          <w:rFonts w:ascii="Arial" w:hAnsi="Arial" w:cs="Arial"/>
          <w:b/>
          <w:szCs w:val="24"/>
        </w:rPr>
        <w:t>[</w:t>
      </w:r>
      <w:fldSimple w:instr=" REF _Ref384396610 \r \h  \* MERGEFORMAT ">
        <w:r w:rsidR="006E7E3F" w:rsidRPr="0047552A">
          <w:rPr>
            <w:rFonts w:ascii="Arial" w:hAnsi="Arial" w:cs="Arial"/>
            <w:b/>
            <w:szCs w:val="24"/>
          </w:rPr>
          <w:t>FA-5</w:t>
        </w:r>
      </w:fldSimple>
      <w:r w:rsidR="002B370E" w:rsidRPr="0047552A">
        <w:rPr>
          <w:rFonts w:ascii="Arial" w:hAnsi="Arial" w:cs="Arial"/>
          <w:b/>
          <w:szCs w:val="24"/>
        </w:rPr>
        <w:t>]</w:t>
      </w:r>
      <w:bookmarkStart w:id="36" w:name="_Ref384976466"/>
      <w:bookmarkEnd w:id="35"/>
    </w:p>
    <w:p w:rsidR="003126F9" w:rsidRPr="003126F9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7" w:name="_Ref390336939"/>
      <w:bookmarkStart w:id="38" w:name="_Ref389639449"/>
      <w:r w:rsidRPr="003126F9">
        <w:rPr>
          <w:rFonts w:ascii="Arial" w:hAnsi="Arial" w:cs="Arial"/>
          <w:szCs w:val="24"/>
        </w:rPr>
        <w:t>O sistema valida os dados</w:t>
      </w:r>
      <w:r w:rsidR="007413F5" w:rsidRPr="003126F9">
        <w:rPr>
          <w:rFonts w:ascii="Arial" w:hAnsi="Arial" w:cs="Arial"/>
          <w:szCs w:val="24"/>
        </w:rPr>
        <w:t>;</w:t>
      </w:r>
      <w:r w:rsidRPr="003126F9">
        <w:rPr>
          <w:rFonts w:ascii="Arial" w:hAnsi="Arial" w:cs="Arial"/>
          <w:szCs w:val="24"/>
        </w:rPr>
        <w:t xml:space="preserve"> </w:t>
      </w:r>
      <w:r w:rsidR="000A7AF2" w:rsidRPr="003126F9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6E7E3F" w:rsidRPr="003126F9">
          <w:rPr>
            <w:rFonts w:ascii="Arial" w:hAnsi="Arial" w:cs="Arial"/>
            <w:b/>
            <w:szCs w:val="24"/>
          </w:rPr>
          <w:t>FE-1</w:t>
        </w:r>
      </w:fldSimple>
      <w:r w:rsidRPr="003126F9">
        <w:rPr>
          <w:rFonts w:ascii="Arial" w:hAnsi="Arial" w:cs="Arial"/>
          <w:b/>
          <w:szCs w:val="24"/>
        </w:rPr>
        <w:t>]</w:t>
      </w:r>
      <w:bookmarkEnd w:id="36"/>
      <w:r w:rsidR="0004278A" w:rsidRPr="003126F9">
        <w:rPr>
          <w:rFonts w:ascii="Arial" w:hAnsi="Arial" w:cs="Arial"/>
          <w:b/>
          <w:szCs w:val="24"/>
        </w:rPr>
        <w:t xml:space="preserve"> [</w:t>
      </w:r>
      <w:r w:rsidR="004D2573">
        <w:rPr>
          <w:rFonts w:ascii="Arial" w:hAnsi="Arial" w:cs="Arial"/>
          <w:b/>
          <w:szCs w:val="24"/>
        </w:rPr>
        <w:fldChar w:fldCharType="begin"/>
      </w:r>
      <w:r w:rsidR="006400A1">
        <w:rPr>
          <w:rFonts w:ascii="Arial" w:hAnsi="Arial" w:cs="Arial"/>
          <w:b/>
          <w:szCs w:val="24"/>
        </w:rPr>
        <w:instrText xml:space="preserve"> REF _Ref384908864 \r \h </w:instrText>
      </w:r>
      <w:r w:rsidR="004D2573">
        <w:rPr>
          <w:rFonts w:ascii="Arial" w:hAnsi="Arial" w:cs="Arial"/>
          <w:b/>
          <w:szCs w:val="24"/>
        </w:rPr>
      </w:r>
      <w:r w:rsidR="004D2573">
        <w:rPr>
          <w:rFonts w:ascii="Arial" w:hAnsi="Arial" w:cs="Arial"/>
          <w:b/>
          <w:szCs w:val="24"/>
        </w:rPr>
        <w:fldChar w:fldCharType="separate"/>
      </w:r>
      <w:r w:rsidR="006400A1">
        <w:rPr>
          <w:rFonts w:ascii="Arial" w:hAnsi="Arial" w:cs="Arial"/>
          <w:b/>
          <w:szCs w:val="24"/>
        </w:rPr>
        <w:t>FE-</w:t>
      </w:r>
      <w:r w:rsidR="004D2573">
        <w:rPr>
          <w:rFonts w:ascii="Arial" w:hAnsi="Arial" w:cs="Arial"/>
          <w:b/>
          <w:szCs w:val="24"/>
        </w:rPr>
        <w:fldChar w:fldCharType="end"/>
      </w:r>
      <w:r w:rsidR="00704B19">
        <w:rPr>
          <w:rFonts w:ascii="Arial" w:hAnsi="Arial" w:cs="Arial"/>
          <w:b/>
          <w:szCs w:val="24"/>
        </w:rPr>
        <w:t>3</w:t>
      </w:r>
      <w:r w:rsidR="0004278A" w:rsidRPr="003126F9">
        <w:rPr>
          <w:rFonts w:ascii="Arial" w:hAnsi="Arial" w:cs="Arial"/>
          <w:b/>
          <w:szCs w:val="24"/>
        </w:rPr>
        <w:t xml:space="preserve">] </w:t>
      </w:r>
      <w:bookmarkEnd w:id="37"/>
      <w:r w:rsidR="00946EE2" w:rsidRPr="003126F9">
        <w:rPr>
          <w:rFonts w:ascii="Arial" w:hAnsi="Arial" w:cs="Arial"/>
          <w:b/>
          <w:szCs w:val="24"/>
        </w:rPr>
        <w:t xml:space="preserve"> </w:t>
      </w:r>
      <w:bookmarkStart w:id="39" w:name="_Ref385244568"/>
      <w:bookmarkStart w:id="40" w:name="_Ref389724499"/>
      <w:bookmarkEnd w:id="38"/>
    </w:p>
    <w:p w:rsidR="00CE267B" w:rsidRPr="003126F9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41" w:name="_Ref390336992"/>
      <w:r w:rsidRPr="003126F9">
        <w:rPr>
          <w:rFonts w:ascii="Arial" w:hAnsi="Arial" w:cs="Arial"/>
          <w:szCs w:val="24"/>
        </w:rPr>
        <w:t>O sistema grava o registro</w:t>
      </w:r>
      <w:r w:rsidR="00D84F01" w:rsidRPr="003126F9">
        <w:rPr>
          <w:rFonts w:ascii="Arial" w:hAnsi="Arial" w:cs="Arial"/>
          <w:szCs w:val="24"/>
        </w:rPr>
        <w:t xml:space="preserve"> alterado</w:t>
      </w:r>
      <w:r w:rsidR="007413F5" w:rsidRPr="003126F9">
        <w:rPr>
          <w:rFonts w:ascii="Arial" w:hAnsi="Arial" w:cs="Arial"/>
          <w:szCs w:val="24"/>
        </w:rPr>
        <w:t>;</w:t>
      </w:r>
      <w:r w:rsidR="00D1746D" w:rsidRPr="003126F9">
        <w:rPr>
          <w:rFonts w:ascii="Arial" w:hAnsi="Arial" w:cs="Arial"/>
          <w:szCs w:val="24"/>
        </w:rPr>
        <w:t xml:space="preserve"> </w:t>
      </w:r>
      <w:bookmarkStart w:id="42" w:name="_Ref385245175"/>
      <w:bookmarkEnd w:id="39"/>
      <w:r w:rsidR="00CE267B" w:rsidRPr="003126F9">
        <w:rPr>
          <w:rFonts w:ascii="Arial" w:hAnsi="Arial" w:cs="Arial"/>
          <w:b/>
          <w:szCs w:val="24"/>
        </w:rPr>
        <w:t>[</w:t>
      </w:r>
      <w:r w:rsidR="004D2573" w:rsidRPr="003126F9">
        <w:rPr>
          <w:rFonts w:ascii="Arial" w:hAnsi="Arial" w:cs="Arial"/>
          <w:b/>
          <w:szCs w:val="24"/>
        </w:rPr>
        <w:fldChar w:fldCharType="begin"/>
      </w:r>
      <w:r w:rsidR="00CE267B" w:rsidRPr="003126F9">
        <w:rPr>
          <w:rFonts w:ascii="Arial" w:hAnsi="Arial" w:cs="Arial"/>
          <w:b/>
          <w:szCs w:val="24"/>
        </w:rPr>
        <w:instrText xml:space="preserve"> REF _Ref389578301 \r \h </w:instrText>
      </w:r>
      <w:r w:rsidR="004D2573" w:rsidRPr="003126F9">
        <w:rPr>
          <w:rFonts w:ascii="Arial" w:hAnsi="Arial" w:cs="Arial"/>
          <w:b/>
          <w:szCs w:val="24"/>
        </w:rPr>
      </w:r>
      <w:r w:rsidR="004D2573" w:rsidRPr="003126F9">
        <w:rPr>
          <w:rFonts w:ascii="Arial" w:hAnsi="Arial" w:cs="Arial"/>
          <w:b/>
          <w:szCs w:val="24"/>
        </w:rPr>
        <w:fldChar w:fldCharType="separate"/>
      </w:r>
      <w:r w:rsidR="00CE267B" w:rsidRPr="003126F9">
        <w:rPr>
          <w:rFonts w:ascii="Arial" w:hAnsi="Arial" w:cs="Arial"/>
          <w:b/>
          <w:szCs w:val="24"/>
        </w:rPr>
        <w:t>PE01</w:t>
      </w:r>
      <w:r w:rsidR="004D2573" w:rsidRPr="003126F9">
        <w:rPr>
          <w:rFonts w:ascii="Arial" w:hAnsi="Arial" w:cs="Arial"/>
          <w:b/>
          <w:szCs w:val="24"/>
        </w:rPr>
        <w:fldChar w:fldCharType="end"/>
      </w:r>
      <w:r w:rsidR="00CE267B" w:rsidRPr="003126F9">
        <w:rPr>
          <w:rFonts w:ascii="Arial" w:hAnsi="Arial" w:cs="Arial"/>
          <w:b/>
          <w:szCs w:val="24"/>
        </w:rPr>
        <w:t>]</w:t>
      </w:r>
      <w:bookmarkEnd w:id="40"/>
      <w:bookmarkEnd w:id="41"/>
    </w:p>
    <w:p w:rsidR="000E30D1" w:rsidRPr="00CE267B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43" w:name="_Ref390417586"/>
      <w:r w:rsidRPr="00CE267B">
        <w:rPr>
          <w:rFonts w:ascii="Arial" w:hAnsi="Arial" w:cs="Arial"/>
          <w:szCs w:val="24"/>
        </w:rPr>
        <w:t>O sistema apresenta a mensagem</w:t>
      </w:r>
      <w:r w:rsidR="00840BE7">
        <w:rPr>
          <w:rFonts w:ascii="Arial" w:hAnsi="Arial" w:cs="Arial"/>
          <w:szCs w:val="24"/>
        </w:rPr>
        <w:t xml:space="preserve"> de sucesso</w:t>
      </w:r>
      <w:r w:rsidR="009B671C" w:rsidRPr="00CE267B">
        <w:rPr>
          <w:rFonts w:ascii="Arial" w:hAnsi="Arial" w:cs="Arial"/>
          <w:szCs w:val="24"/>
        </w:rPr>
        <w:t>;</w:t>
      </w:r>
      <w:r w:rsidRPr="00CE267B">
        <w:rPr>
          <w:rFonts w:ascii="Arial" w:hAnsi="Arial" w:cs="Arial"/>
          <w:szCs w:val="24"/>
        </w:rPr>
        <w:t xml:space="preserve"> </w:t>
      </w:r>
      <w:r w:rsidRPr="00CE267B">
        <w:rPr>
          <w:rFonts w:ascii="Arial" w:hAnsi="Arial" w:cs="Arial"/>
          <w:b/>
          <w:szCs w:val="24"/>
        </w:rPr>
        <w:t>[MSG002]</w:t>
      </w:r>
      <w:bookmarkEnd w:id="42"/>
      <w:bookmarkEnd w:id="43"/>
    </w:p>
    <w:p w:rsidR="009B671C" w:rsidRPr="00ED675F" w:rsidRDefault="000E30D1" w:rsidP="00ED675F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ED675F">
        <w:rPr>
          <w:rFonts w:ascii="Arial" w:hAnsi="Arial" w:cs="Arial"/>
          <w:szCs w:val="24"/>
        </w:rPr>
        <w:t>O ator confirma a mensagem</w:t>
      </w:r>
      <w:r w:rsidR="009B671C" w:rsidRPr="00ED675F">
        <w:rPr>
          <w:rFonts w:ascii="Arial" w:hAnsi="Arial" w:cs="Arial"/>
          <w:szCs w:val="24"/>
        </w:rPr>
        <w:t>;</w:t>
      </w:r>
    </w:p>
    <w:p w:rsidR="009B671C" w:rsidRPr="00CE267B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CE267B">
        <w:rPr>
          <w:rFonts w:ascii="Arial" w:hAnsi="Arial" w:cs="Arial"/>
          <w:szCs w:val="24"/>
        </w:rPr>
        <w:t>O fluxo retorna para o passo</w:t>
      </w:r>
      <w:r w:rsidR="00636878" w:rsidRPr="00CE267B">
        <w:rPr>
          <w:rFonts w:ascii="Arial" w:hAnsi="Arial" w:cs="Arial"/>
          <w:szCs w:val="24"/>
        </w:rPr>
        <w:t xml:space="preserve"> </w:t>
      </w:r>
      <w:r w:rsidR="004D2573">
        <w:rPr>
          <w:rFonts w:ascii="Arial" w:hAnsi="Arial" w:cs="Arial"/>
        </w:rPr>
        <w:fldChar w:fldCharType="begin"/>
      </w:r>
      <w:r w:rsidR="00D17B63">
        <w:rPr>
          <w:rFonts w:ascii="Arial" w:hAnsi="Arial" w:cs="Arial"/>
          <w:szCs w:val="24"/>
        </w:rPr>
        <w:instrText xml:space="preserve"> REF _Ref384653246 \r \h </w:instrText>
      </w:r>
      <w:r w:rsidR="004D2573">
        <w:rPr>
          <w:rFonts w:ascii="Arial" w:hAnsi="Arial" w:cs="Arial"/>
        </w:rPr>
      </w:r>
      <w:r w:rsidR="004D2573">
        <w:rPr>
          <w:rFonts w:ascii="Arial" w:hAnsi="Arial" w:cs="Arial"/>
        </w:rPr>
        <w:fldChar w:fldCharType="separate"/>
      </w:r>
      <w:r w:rsidR="00D17B63">
        <w:rPr>
          <w:rFonts w:ascii="Arial" w:hAnsi="Arial" w:cs="Arial"/>
          <w:szCs w:val="24"/>
        </w:rPr>
        <w:t>9</w:t>
      </w:r>
      <w:r w:rsidR="004D2573">
        <w:rPr>
          <w:rFonts w:ascii="Arial" w:hAnsi="Arial" w:cs="Arial"/>
        </w:rPr>
        <w:fldChar w:fldCharType="end"/>
      </w:r>
      <w:r w:rsidR="00636878" w:rsidRPr="00CE267B">
        <w:rPr>
          <w:rFonts w:ascii="Arial" w:hAnsi="Arial" w:cs="Arial"/>
          <w:szCs w:val="24"/>
        </w:rPr>
        <w:t xml:space="preserve"> </w:t>
      </w:r>
      <w:r w:rsidRPr="00CE267B">
        <w:rPr>
          <w:rFonts w:ascii="Arial" w:hAnsi="Arial" w:cs="Arial"/>
          <w:szCs w:val="24"/>
        </w:rPr>
        <w:t xml:space="preserve">do fluxo </w:t>
      </w:r>
      <w:r w:rsidR="00C40D7A">
        <w:rPr>
          <w:rFonts w:ascii="Arial" w:hAnsi="Arial" w:cs="Arial"/>
          <w:szCs w:val="24"/>
        </w:rPr>
        <w:t>principal</w:t>
      </w:r>
      <w:r w:rsidRPr="00CE267B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4" w:name="_Ref384393747"/>
      <w:r w:rsidRPr="00F70840">
        <w:rPr>
          <w:b/>
          <w:i w:val="0"/>
          <w:iCs/>
          <w:color w:val="auto"/>
          <w:sz w:val="24"/>
          <w:szCs w:val="24"/>
        </w:rPr>
        <w:t xml:space="preserve">Excluir </w:t>
      </w:r>
      <w:bookmarkEnd w:id="44"/>
      <w:r w:rsidR="00FA70AB">
        <w:rPr>
          <w:b/>
          <w:i w:val="0"/>
          <w:iCs/>
          <w:color w:val="auto"/>
          <w:sz w:val="24"/>
          <w:szCs w:val="24"/>
        </w:rPr>
        <w:t>Setor</w:t>
      </w:r>
    </w:p>
    <w:p w:rsidR="000E30D1" w:rsidRPr="00F70840" w:rsidRDefault="000E30D1" w:rsidP="000E30D1"/>
    <w:p w:rsidR="000E30D1" w:rsidRPr="00F70840" w:rsidRDefault="005C3A84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C12529">
        <w:rPr>
          <w:i w:val="0"/>
          <w:iCs/>
          <w:color w:val="auto"/>
          <w:sz w:val="24"/>
          <w:szCs w:val="24"/>
        </w:rPr>
        <w:t>Este fluxo é iniciado no passo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4D2573">
        <w:rPr>
          <w:i w:val="0"/>
          <w:iCs/>
          <w:color w:val="auto"/>
          <w:sz w:val="24"/>
          <w:szCs w:val="24"/>
        </w:rPr>
        <w:fldChar w:fldCharType="begin"/>
      </w:r>
      <w:r w:rsidR="00D17B63">
        <w:rPr>
          <w:i w:val="0"/>
          <w:iCs/>
          <w:color w:val="auto"/>
          <w:sz w:val="24"/>
          <w:szCs w:val="24"/>
        </w:rPr>
        <w:instrText xml:space="preserve"> REF _Ref390326513 \n \h </w:instrText>
      </w:r>
      <w:r w:rsidR="004D2573">
        <w:rPr>
          <w:i w:val="0"/>
          <w:iCs/>
          <w:color w:val="auto"/>
          <w:sz w:val="24"/>
          <w:szCs w:val="24"/>
        </w:rPr>
      </w:r>
      <w:r w:rsidR="004D2573">
        <w:rPr>
          <w:i w:val="0"/>
          <w:iCs/>
          <w:color w:val="auto"/>
          <w:sz w:val="24"/>
          <w:szCs w:val="24"/>
        </w:rPr>
        <w:fldChar w:fldCharType="separate"/>
      </w:r>
      <w:r w:rsidR="00D17B63">
        <w:rPr>
          <w:i w:val="0"/>
          <w:iCs/>
          <w:color w:val="auto"/>
          <w:sz w:val="24"/>
          <w:szCs w:val="24"/>
        </w:rPr>
        <w:t>3</w:t>
      </w:r>
      <w:r w:rsidR="004D2573">
        <w:rPr>
          <w:i w:val="0"/>
          <w:iCs/>
          <w:color w:val="auto"/>
          <w:sz w:val="24"/>
          <w:szCs w:val="24"/>
        </w:rPr>
        <w:fldChar w:fldCharType="end"/>
      </w:r>
      <w:r w:rsidR="00D17B63" w:rsidRPr="00C12529">
        <w:rPr>
          <w:i w:val="0"/>
          <w:iCs/>
          <w:color w:val="auto"/>
          <w:sz w:val="24"/>
          <w:szCs w:val="24"/>
        </w:rPr>
        <w:t xml:space="preserve"> </w:t>
      </w:r>
      <w:r w:rsidR="00D17B63">
        <w:rPr>
          <w:i w:val="0"/>
          <w:iCs/>
          <w:color w:val="auto"/>
          <w:sz w:val="24"/>
          <w:szCs w:val="24"/>
        </w:rPr>
        <w:t xml:space="preserve">ou também no passo </w:t>
      </w:r>
      <w:r w:rsidR="004D2573">
        <w:rPr>
          <w:i w:val="0"/>
          <w:iCs/>
          <w:color w:val="auto"/>
          <w:sz w:val="24"/>
          <w:szCs w:val="24"/>
        </w:rPr>
        <w:fldChar w:fldCharType="begin"/>
      </w:r>
      <w:r w:rsidR="00D17B63">
        <w:rPr>
          <w:i w:val="0"/>
          <w:iCs/>
          <w:color w:val="auto"/>
          <w:sz w:val="24"/>
          <w:szCs w:val="24"/>
        </w:rPr>
        <w:instrText xml:space="preserve"> REF _Ref390678425 \r \h </w:instrText>
      </w:r>
      <w:r w:rsidR="004D2573">
        <w:rPr>
          <w:i w:val="0"/>
          <w:iCs/>
          <w:color w:val="auto"/>
          <w:sz w:val="24"/>
          <w:szCs w:val="24"/>
        </w:rPr>
      </w:r>
      <w:r w:rsidR="004D2573">
        <w:rPr>
          <w:i w:val="0"/>
          <w:iCs/>
          <w:color w:val="auto"/>
          <w:sz w:val="24"/>
          <w:szCs w:val="24"/>
        </w:rPr>
        <w:fldChar w:fldCharType="separate"/>
      </w:r>
      <w:r w:rsidR="00D17B63">
        <w:rPr>
          <w:i w:val="0"/>
          <w:iCs/>
          <w:color w:val="auto"/>
          <w:sz w:val="24"/>
          <w:szCs w:val="24"/>
        </w:rPr>
        <w:t>7</w:t>
      </w:r>
      <w:r w:rsidR="004D2573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</w:t>
      </w:r>
      <w:r w:rsidRPr="00C12529">
        <w:rPr>
          <w:i w:val="0"/>
          <w:iCs/>
          <w:color w:val="auto"/>
          <w:sz w:val="24"/>
          <w:szCs w:val="24"/>
        </w:rPr>
        <w:t xml:space="preserve">do fluxo </w:t>
      </w:r>
      <w:r w:rsidR="00C40D7A">
        <w:rPr>
          <w:i w:val="0"/>
          <w:iCs/>
          <w:color w:val="auto"/>
          <w:sz w:val="24"/>
          <w:szCs w:val="24"/>
        </w:rPr>
        <w:t>principal</w:t>
      </w:r>
      <w:r w:rsidRPr="00C12529">
        <w:rPr>
          <w:i w:val="0"/>
          <w:iCs/>
          <w:color w:val="auto"/>
          <w:sz w:val="24"/>
          <w:szCs w:val="24"/>
        </w:rPr>
        <w:t>, quando o ator aciona a opção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“Excluir”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783C9A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5" w:name="_Ref390076715"/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DC2A06" w:rsidRPr="00F70840">
        <w:rPr>
          <w:rFonts w:ascii="Arial" w:hAnsi="Arial" w:cs="Arial"/>
          <w:szCs w:val="24"/>
        </w:rPr>
        <w:t xml:space="preserve"> “Tela </w:t>
      </w:r>
      <w:r w:rsidR="0018724F">
        <w:rPr>
          <w:rFonts w:ascii="Arial" w:hAnsi="Arial" w:cs="Arial"/>
          <w:szCs w:val="24"/>
        </w:rPr>
        <w:t xml:space="preserve">Excluir </w:t>
      </w:r>
      <w:r w:rsidR="003C50B8">
        <w:rPr>
          <w:rFonts w:ascii="Arial" w:hAnsi="Arial" w:cs="Arial"/>
          <w:szCs w:val="24"/>
        </w:rPr>
        <w:t>Setor</w:t>
      </w:r>
      <w:r w:rsidR="00DC2A06" w:rsidRPr="00F70840">
        <w:rPr>
          <w:rFonts w:ascii="Arial" w:hAnsi="Arial" w:cs="Arial"/>
          <w:szCs w:val="24"/>
        </w:rPr>
        <w:t xml:space="preserve"> – 2.2.</w:t>
      </w:r>
      <w:r w:rsidR="0018724F">
        <w:rPr>
          <w:rFonts w:ascii="Arial" w:hAnsi="Arial" w:cs="Arial"/>
          <w:szCs w:val="24"/>
        </w:rPr>
        <w:t>5</w:t>
      </w:r>
      <w:r w:rsidR="00DC2A06" w:rsidRPr="00F70840">
        <w:rPr>
          <w:rFonts w:ascii="Arial" w:hAnsi="Arial" w:cs="Arial"/>
          <w:szCs w:val="24"/>
        </w:rPr>
        <w:t>”</w:t>
      </w:r>
      <w:r w:rsidR="00461CB9" w:rsidRPr="00F70840">
        <w:rPr>
          <w:rFonts w:ascii="Arial" w:hAnsi="Arial" w:cs="Arial"/>
          <w:szCs w:val="24"/>
        </w:rPr>
        <w:t xml:space="preserve">; </w:t>
      </w:r>
      <w:r w:rsidR="007F7E35" w:rsidRPr="00F70840">
        <w:rPr>
          <w:rFonts w:ascii="Arial" w:hAnsi="Arial" w:cs="Arial"/>
          <w:b/>
          <w:szCs w:val="24"/>
        </w:rPr>
        <w:t>[IT01</w:t>
      </w:r>
      <w:r w:rsidR="00451E82">
        <w:rPr>
          <w:rFonts w:ascii="Arial" w:hAnsi="Arial" w:cs="Arial"/>
          <w:b/>
          <w:szCs w:val="24"/>
        </w:rPr>
        <w:t>5</w:t>
      </w:r>
      <w:r w:rsidRPr="00F70840">
        <w:rPr>
          <w:rFonts w:ascii="Arial" w:hAnsi="Arial" w:cs="Arial"/>
          <w:b/>
          <w:szCs w:val="24"/>
        </w:rPr>
        <w:t>]</w:t>
      </w:r>
      <w:bookmarkEnd w:id="45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6" w:name="_Ref389636881"/>
      <w:r w:rsidRPr="00F70840">
        <w:rPr>
          <w:rFonts w:ascii="Arial" w:hAnsi="Arial" w:cs="Arial"/>
          <w:szCs w:val="24"/>
        </w:rPr>
        <w:t>O ator confere os dados</w:t>
      </w:r>
      <w:r w:rsidR="00783C9A" w:rsidRPr="00F70840">
        <w:rPr>
          <w:rFonts w:ascii="Arial" w:hAnsi="Arial" w:cs="Arial"/>
          <w:szCs w:val="24"/>
        </w:rPr>
        <w:t>;</w:t>
      </w:r>
      <w:bookmarkEnd w:id="46"/>
    </w:p>
    <w:p w:rsidR="000E30D1" w:rsidRPr="0009103F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7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aciona a opção de </w:t>
      </w:r>
      <w:r w:rsidR="00966A37">
        <w:rPr>
          <w:rFonts w:ascii="Arial" w:hAnsi="Arial" w:cs="Arial"/>
          <w:szCs w:val="24"/>
        </w:rPr>
        <w:t>“</w:t>
      </w:r>
      <w:r w:rsidR="00D1746D">
        <w:rPr>
          <w:rFonts w:ascii="Arial" w:hAnsi="Arial" w:cs="Arial"/>
          <w:szCs w:val="24"/>
        </w:rPr>
        <w:t>Excluir”</w:t>
      </w:r>
      <w:r w:rsidR="00783C9A" w:rsidRPr="00F70840">
        <w:rPr>
          <w:rFonts w:ascii="Arial" w:hAnsi="Arial" w:cs="Arial"/>
          <w:szCs w:val="24"/>
        </w:rPr>
        <w:t xml:space="preserve">; </w:t>
      </w:r>
      <w:r w:rsidR="00783C9A" w:rsidRPr="00F70840">
        <w:rPr>
          <w:rFonts w:ascii="Arial" w:hAnsi="Arial" w:cs="Arial"/>
          <w:b/>
          <w:szCs w:val="24"/>
        </w:rPr>
        <w:t>[</w:t>
      </w:r>
      <w:fldSimple w:instr=" REF _Ref384396610 \n \h  \* MERGEFORMAT ">
        <w:r w:rsidR="006E7E3F" w:rsidRPr="006E7E3F">
          <w:rPr>
            <w:rFonts w:ascii="Arial" w:hAnsi="Arial" w:cs="Arial"/>
            <w:b/>
            <w:szCs w:val="24"/>
          </w:rPr>
          <w:t>FA-5</w:t>
        </w:r>
      </w:fldSimple>
      <w:r w:rsidR="00783C9A" w:rsidRPr="00F70840">
        <w:rPr>
          <w:rFonts w:ascii="Arial" w:hAnsi="Arial" w:cs="Arial"/>
          <w:b/>
          <w:szCs w:val="24"/>
        </w:rPr>
        <w:t>]</w:t>
      </w:r>
      <w:bookmarkEnd w:id="47"/>
    </w:p>
    <w:p w:rsidR="0009103F" w:rsidRPr="00451E82" w:rsidRDefault="0009103F" w:rsidP="008371D3">
      <w:pPr>
        <w:pStyle w:val="PargrafodaLista"/>
        <w:numPr>
          <w:ilvl w:val="0"/>
          <w:numId w:val="10"/>
        </w:numPr>
        <w:rPr>
          <w:rFonts w:ascii="Arial" w:hAnsi="Arial" w:cs="Arial"/>
          <w:b/>
          <w:szCs w:val="24"/>
        </w:rPr>
      </w:pPr>
      <w:bookmarkStart w:id="48" w:name="_Ref390076622"/>
      <w:r>
        <w:rPr>
          <w:rFonts w:ascii="Arial" w:hAnsi="Arial" w:cs="Arial"/>
          <w:szCs w:val="24"/>
        </w:rPr>
        <w:t xml:space="preserve">O sistema valida o dado; </w:t>
      </w:r>
      <w:r w:rsidRPr="00451E82">
        <w:rPr>
          <w:rFonts w:ascii="Arial" w:hAnsi="Arial" w:cs="Arial"/>
          <w:b/>
          <w:szCs w:val="24"/>
        </w:rPr>
        <w:t>[</w:t>
      </w:r>
      <w:fldSimple w:instr=" REF _Ref386638170 \r \h  \* MERGEFORMAT ">
        <w:fldSimple w:instr=" REF _Ref386638170 \r \h  \* MERGEFORMAT ">
          <w:r w:rsidR="00451E82" w:rsidRPr="00451E82">
            <w:rPr>
              <w:rFonts w:ascii="Arial" w:hAnsi="Arial" w:cs="Arial"/>
              <w:b/>
              <w:szCs w:val="24"/>
            </w:rPr>
            <w:t>FE-</w:t>
          </w:r>
          <w:r w:rsidR="00E72A00">
            <w:rPr>
              <w:rFonts w:ascii="Arial" w:hAnsi="Arial" w:cs="Arial"/>
              <w:b/>
              <w:szCs w:val="24"/>
            </w:rPr>
            <w:t>4</w:t>
          </w:r>
        </w:fldSimple>
      </w:fldSimple>
      <w:r w:rsidRPr="00451E82">
        <w:rPr>
          <w:rFonts w:ascii="Arial" w:hAnsi="Arial" w:cs="Arial"/>
          <w:b/>
          <w:szCs w:val="24"/>
        </w:rPr>
        <w:t>]</w:t>
      </w:r>
      <w:bookmarkEnd w:id="48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mensagem</w:t>
      </w:r>
      <w:r w:rsidR="000254EF">
        <w:rPr>
          <w:rFonts w:ascii="Arial" w:hAnsi="Arial" w:cs="Arial"/>
          <w:szCs w:val="24"/>
        </w:rPr>
        <w:t xml:space="preserve"> de confirmação</w:t>
      </w:r>
      <w:r w:rsidR="00783C9A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[MSG003]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9" w:name="_Ref385244722"/>
      <w:bookmarkStart w:id="50" w:name="_Ref389724557"/>
      <w:r w:rsidRPr="00F70840">
        <w:rPr>
          <w:rFonts w:ascii="Arial" w:hAnsi="Arial" w:cs="Arial"/>
          <w:szCs w:val="24"/>
        </w:rPr>
        <w:t>O sistema exclui o registro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bookmarkEnd w:id="49"/>
      <w:r w:rsidR="00254C86" w:rsidRPr="00254C86">
        <w:rPr>
          <w:rFonts w:ascii="Arial" w:hAnsi="Arial" w:cs="Arial"/>
          <w:b/>
          <w:szCs w:val="24"/>
        </w:rPr>
        <w:t>[</w:t>
      </w:r>
      <w:r w:rsidR="004D2573">
        <w:rPr>
          <w:rFonts w:ascii="Arial" w:hAnsi="Arial" w:cs="Arial"/>
          <w:b/>
          <w:szCs w:val="24"/>
        </w:rPr>
        <w:fldChar w:fldCharType="begin"/>
      </w:r>
      <w:r w:rsidR="00256E57">
        <w:rPr>
          <w:rFonts w:ascii="Arial" w:hAnsi="Arial" w:cs="Arial"/>
          <w:b/>
          <w:szCs w:val="24"/>
        </w:rPr>
        <w:instrText xml:space="preserve"> REF _Ref389578301 \r \h </w:instrText>
      </w:r>
      <w:r w:rsidR="004D2573">
        <w:rPr>
          <w:rFonts w:ascii="Arial" w:hAnsi="Arial" w:cs="Arial"/>
          <w:b/>
          <w:szCs w:val="24"/>
        </w:rPr>
      </w:r>
      <w:r w:rsidR="004D2573">
        <w:rPr>
          <w:rFonts w:ascii="Arial" w:hAnsi="Arial" w:cs="Arial"/>
          <w:b/>
          <w:szCs w:val="24"/>
        </w:rPr>
        <w:fldChar w:fldCharType="separate"/>
      </w:r>
      <w:r w:rsidR="00256E57">
        <w:rPr>
          <w:rFonts w:ascii="Arial" w:hAnsi="Arial" w:cs="Arial"/>
          <w:b/>
          <w:szCs w:val="24"/>
        </w:rPr>
        <w:t>PE01</w:t>
      </w:r>
      <w:r w:rsidR="004D2573">
        <w:rPr>
          <w:rFonts w:ascii="Arial" w:hAnsi="Arial" w:cs="Arial"/>
          <w:b/>
          <w:szCs w:val="24"/>
        </w:rPr>
        <w:fldChar w:fldCharType="end"/>
      </w:r>
      <w:r w:rsidR="00254C86" w:rsidRPr="00254C86">
        <w:rPr>
          <w:rFonts w:ascii="Arial" w:hAnsi="Arial" w:cs="Arial"/>
          <w:b/>
          <w:szCs w:val="24"/>
        </w:rPr>
        <w:t>]</w:t>
      </w:r>
      <w:bookmarkEnd w:id="50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51" w:name="_Ref385245223"/>
      <w:r w:rsidRPr="00F70840">
        <w:rPr>
          <w:rFonts w:ascii="Arial" w:hAnsi="Arial" w:cs="Arial"/>
          <w:szCs w:val="24"/>
        </w:rPr>
        <w:t>O sistema apresenta a mensagem</w:t>
      </w:r>
      <w:r w:rsidR="00E96C96">
        <w:rPr>
          <w:rFonts w:ascii="Arial" w:hAnsi="Arial" w:cs="Arial"/>
          <w:szCs w:val="24"/>
        </w:rPr>
        <w:t xml:space="preserve"> de sucesso</w:t>
      </w:r>
      <w:r w:rsidR="00E737B0" w:rsidRPr="00F70840">
        <w:rPr>
          <w:rFonts w:ascii="Arial" w:hAnsi="Arial" w:cs="Arial"/>
          <w:szCs w:val="24"/>
        </w:rPr>
        <w:t>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[MSG004]</w:t>
      </w:r>
      <w:bookmarkEnd w:id="51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confirma a mensagem</w:t>
      </w:r>
      <w:r w:rsidR="00E737B0" w:rsidRPr="00F70840">
        <w:rPr>
          <w:rFonts w:ascii="Arial" w:hAnsi="Arial" w:cs="Arial"/>
          <w:szCs w:val="24"/>
        </w:rPr>
        <w:t>;</w:t>
      </w:r>
    </w:p>
    <w:p w:rsidR="0029724D" w:rsidRPr="00F70840" w:rsidRDefault="0029724D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r w:rsidR="004D2573">
        <w:rPr>
          <w:rFonts w:ascii="Arial" w:hAnsi="Arial" w:cs="Arial"/>
        </w:rPr>
        <w:fldChar w:fldCharType="begin"/>
      </w:r>
      <w:r w:rsidR="00D17B63">
        <w:rPr>
          <w:rFonts w:ascii="Arial" w:hAnsi="Arial" w:cs="Arial"/>
          <w:szCs w:val="24"/>
        </w:rPr>
        <w:instrText xml:space="preserve"> REF _Ref384653246 \r \h </w:instrText>
      </w:r>
      <w:r w:rsidR="004D2573">
        <w:rPr>
          <w:rFonts w:ascii="Arial" w:hAnsi="Arial" w:cs="Arial"/>
        </w:rPr>
      </w:r>
      <w:r w:rsidR="004D2573">
        <w:rPr>
          <w:rFonts w:ascii="Arial" w:hAnsi="Arial" w:cs="Arial"/>
        </w:rPr>
        <w:fldChar w:fldCharType="separate"/>
      </w:r>
      <w:r w:rsidR="00D17B63">
        <w:rPr>
          <w:rFonts w:ascii="Arial" w:hAnsi="Arial" w:cs="Arial"/>
          <w:szCs w:val="24"/>
        </w:rPr>
        <w:t>9</w:t>
      </w:r>
      <w:r w:rsidR="004D2573">
        <w:rPr>
          <w:rFonts w:ascii="Arial" w:hAnsi="Arial" w:cs="Arial"/>
        </w:rPr>
        <w:fldChar w:fldCharType="end"/>
      </w:r>
      <w:r w:rsidRPr="00F70840">
        <w:rPr>
          <w:rFonts w:ascii="Arial" w:hAnsi="Arial" w:cs="Arial"/>
          <w:szCs w:val="24"/>
        </w:rPr>
        <w:t xml:space="preserve"> do fluxo </w:t>
      </w:r>
      <w:r w:rsidR="00C40D7A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52" w:name="_Ref384911310"/>
      <w:bookmarkStart w:id="53" w:name="_Ref384393494"/>
      <w:r w:rsidRPr="00F70840">
        <w:rPr>
          <w:b/>
          <w:i w:val="0"/>
          <w:iCs/>
          <w:color w:val="auto"/>
          <w:sz w:val="24"/>
          <w:szCs w:val="24"/>
        </w:rPr>
        <w:t xml:space="preserve">Visualizar </w:t>
      </w:r>
      <w:bookmarkEnd w:id="52"/>
      <w:bookmarkEnd w:id="53"/>
      <w:r w:rsidR="00FA70AB">
        <w:rPr>
          <w:b/>
          <w:i w:val="0"/>
          <w:iCs/>
          <w:color w:val="auto"/>
          <w:sz w:val="24"/>
          <w:szCs w:val="24"/>
        </w:rPr>
        <w:t>Setor</w:t>
      </w:r>
    </w:p>
    <w:p w:rsidR="000E30D1" w:rsidRPr="00F70840" w:rsidRDefault="000E30D1" w:rsidP="000E30D1"/>
    <w:p w:rsidR="000E30D1" w:rsidRPr="00F70840" w:rsidRDefault="005C3A84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C12529">
        <w:rPr>
          <w:i w:val="0"/>
          <w:iCs/>
          <w:color w:val="auto"/>
          <w:sz w:val="24"/>
          <w:szCs w:val="24"/>
        </w:rPr>
        <w:t>Este fluxo é iniciado no passo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4D2573">
        <w:rPr>
          <w:i w:val="0"/>
          <w:iCs/>
          <w:color w:val="auto"/>
          <w:sz w:val="24"/>
          <w:szCs w:val="24"/>
        </w:rPr>
        <w:fldChar w:fldCharType="begin"/>
      </w:r>
      <w:r w:rsidR="00D17B63">
        <w:rPr>
          <w:i w:val="0"/>
          <w:iCs/>
          <w:color w:val="auto"/>
          <w:sz w:val="24"/>
          <w:szCs w:val="24"/>
        </w:rPr>
        <w:instrText xml:space="preserve"> REF _Ref390326513 \n \h </w:instrText>
      </w:r>
      <w:r w:rsidR="004D2573">
        <w:rPr>
          <w:i w:val="0"/>
          <w:iCs/>
          <w:color w:val="auto"/>
          <w:sz w:val="24"/>
          <w:szCs w:val="24"/>
        </w:rPr>
      </w:r>
      <w:r w:rsidR="004D2573">
        <w:rPr>
          <w:i w:val="0"/>
          <w:iCs/>
          <w:color w:val="auto"/>
          <w:sz w:val="24"/>
          <w:szCs w:val="24"/>
        </w:rPr>
        <w:fldChar w:fldCharType="separate"/>
      </w:r>
      <w:r w:rsidR="00D17B63">
        <w:rPr>
          <w:i w:val="0"/>
          <w:iCs/>
          <w:color w:val="auto"/>
          <w:sz w:val="24"/>
          <w:szCs w:val="24"/>
        </w:rPr>
        <w:t>3</w:t>
      </w:r>
      <w:r w:rsidR="004D2573">
        <w:rPr>
          <w:i w:val="0"/>
          <w:iCs/>
          <w:color w:val="auto"/>
          <w:sz w:val="24"/>
          <w:szCs w:val="24"/>
        </w:rPr>
        <w:fldChar w:fldCharType="end"/>
      </w:r>
      <w:r w:rsidR="00D17B63" w:rsidRPr="00C12529">
        <w:rPr>
          <w:i w:val="0"/>
          <w:iCs/>
          <w:color w:val="auto"/>
          <w:sz w:val="24"/>
          <w:szCs w:val="24"/>
        </w:rPr>
        <w:t xml:space="preserve"> </w:t>
      </w:r>
      <w:r w:rsidR="00D17B63">
        <w:rPr>
          <w:i w:val="0"/>
          <w:iCs/>
          <w:color w:val="auto"/>
          <w:sz w:val="24"/>
          <w:szCs w:val="24"/>
        </w:rPr>
        <w:t xml:space="preserve">ou também no passo </w:t>
      </w:r>
      <w:r w:rsidR="004D2573">
        <w:rPr>
          <w:i w:val="0"/>
          <w:iCs/>
          <w:color w:val="auto"/>
          <w:sz w:val="24"/>
          <w:szCs w:val="24"/>
        </w:rPr>
        <w:fldChar w:fldCharType="begin"/>
      </w:r>
      <w:r w:rsidR="00D17B63">
        <w:rPr>
          <w:i w:val="0"/>
          <w:iCs/>
          <w:color w:val="auto"/>
          <w:sz w:val="24"/>
          <w:szCs w:val="24"/>
        </w:rPr>
        <w:instrText xml:space="preserve"> REF _Ref390678425 \r \h </w:instrText>
      </w:r>
      <w:r w:rsidR="004D2573">
        <w:rPr>
          <w:i w:val="0"/>
          <w:iCs/>
          <w:color w:val="auto"/>
          <w:sz w:val="24"/>
          <w:szCs w:val="24"/>
        </w:rPr>
      </w:r>
      <w:r w:rsidR="004D2573">
        <w:rPr>
          <w:i w:val="0"/>
          <w:iCs/>
          <w:color w:val="auto"/>
          <w:sz w:val="24"/>
          <w:szCs w:val="24"/>
        </w:rPr>
        <w:fldChar w:fldCharType="separate"/>
      </w:r>
      <w:r w:rsidR="00D17B63">
        <w:rPr>
          <w:i w:val="0"/>
          <w:iCs/>
          <w:color w:val="auto"/>
          <w:sz w:val="24"/>
          <w:szCs w:val="24"/>
        </w:rPr>
        <w:t>7</w:t>
      </w:r>
      <w:r w:rsidR="004D2573">
        <w:rPr>
          <w:i w:val="0"/>
          <w:iCs/>
          <w:color w:val="auto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</w:t>
      </w:r>
      <w:r w:rsidRPr="00C12529">
        <w:rPr>
          <w:i w:val="0"/>
          <w:iCs/>
          <w:color w:val="auto"/>
          <w:sz w:val="24"/>
          <w:szCs w:val="24"/>
        </w:rPr>
        <w:t xml:space="preserve">do fluxo </w:t>
      </w:r>
      <w:r w:rsidR="00C40D7A">
        <w:rPr>
          <w:i w:val="0"/>
          <w:iCs/>
          <w:color w:val="auto"/>
          <w:sz w:val="24"/>
          <w:szCs w:val="24"/>
        </w:rPr>
        <w:t>principal</w:t>
      </w:r>
      <w:r w:rsidRPr="00C12529">
        <w:rPr>
          <w:i w:val="0"/>
          <w:iCs/>
          <w:color w:val="auto"/>
          <w:sz w:val="24"/>
          <w:szCs w:val="24"/>
        </w:rPr>
        <w:t>, quando o ator aciona a opção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8D6CD6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0E30D1" w:rsidRPr="00F70840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r w:rsidR="003C50B8">
        <w:rPr>
          <w:rFonts w:ascii="Arial" w:hAnsi="Arial" w:cs="Arial"/>
          <w:szCs w:val="24"/>
        </w:rPr>
        <w:t>Setor</w:t>
      </w:r>
      <w:r w:rsidR="008D6CD6" w:rsidRPr="00F70840">
        <w:rPr>
          <w:rFonts w:ascii="Arial" w:hAnsi="Arial" w:cs="Arial"/>
          <w:szCs w:val="24"/>
        </w:rPr>
        <w:t xml:space="preserve"> – 2.2.4”;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</w:t>
      </w:r>
      <w:r w:rsidR="006F39DF">
        <w:rPr>
          <w:rFonts w:ascii="Arial" w:hAnsi="Arial" w:cs="Arial"/>
          <w:b/>
          <w:szCs w:val="24"/>
        </w:rPr>
        <w:t>1</w:t>
      </w:r>
      <w:r w:rsidR="007E5327">
        <w:rPr>
          <w:rFonts w:ascii="Arial" w:hAnsi="Arial" w:cs="Arial"/>
          <w:b/>
          <w:szCs w:val="24"/>
        </w:rPr>
        <w:t>5</w:t>
      </w:r>
      <w:r w:rsidRPr="00F70840">
        <w:rPr>
          <w:rFonts w:ascii="Arial" w:hAnsi="Arial" w:cs="Arial"/>
          <w:b/>
          <w:szCs w:val="24"/>
        </w:rPr>
        <w:t>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84643">
        <w:rPr>
          <w:rFonts w:ascii="Arial" w:hAnsi="Arial" w:cs="Arial"/>
          <w:szCs w:val="24"/>
        </w:rPr>
        <w:t>;</w:t>
      </w:r>
    </w:p>
    <w:p w:rsidR="007F5BA9" w:rsidRDefault="007F5BA9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aciona a opção </w:t>
      </w:r>
      <w:r w:rsidR="002A7371">
        <w:rPr>
          <w:rFonts w:ascii="Arial" w:hAnsi="Arial" w:cs="Arial"/>
          <w:szCs w:val="24"/>
        </w:rPr>
        <w:t>"</w:t>
      </w:r>
      <w:r w:rsidR="00F077D6">
        <w:rPr>
          <w:rFonts w:ascii="Arial" w:hAnsi="Arial" w:cs="Arial"/>
          <w:szCs w:val="24"/>
        </w:rPr>
        <w:t>V</w:t>
      </w:r>
      <w:r>
        <w:rPr>
          <w:rFonts w:ascii="Arial" w:hAnsi="Arial" w:cs="Arial"/>
          <w:szCs w:val="24"/>
        </w:rPr>
        <w:t>oltar</w:t>
      </w:r>
      <w:r w:rsidR="002A7371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;</w:t>
      </w:r>
    </w:p>
    <w:p w:rsidR="00146E8C" w:rsidRPr="00F70840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fldSimple w:instr=" REF _Ref384656911 \r \h  \* MERGEFORMAT ">
        <w:r w:rsidR="006E7E3F">
          <w:rPr>
            <w:rFonts w:ascii="Arial" w:hAnsi="Arial" w:cs="Arial"/>
            <w:szCs w:val="24"/>
          </w:rPr>
          <w:t>3</w:t>
        </w:r>
      </w:fldSimple>
      <w:r w:rsidRPr="00F70840">
        <w:rPr>
          <w:rFonts w:ascii="Arial" w:hAnsi="Arial" w:cs="Arial"/>
          <w:szCs w:val="24"/>
        </w:rPr>
        <w:t xml:space="preserve"> do fluxo </w:t>
      </w:r>
      <w:r w:rsidR="00C40D7A">
        <w:rPr>
          <w:rFonts w:ascii="Arial" w:hAnsi="Arial" w:cs="Arial"/>
          <w:szCs w:val="24"/>
        </w:rPr>
        <w:t>principal</w:t>
      </w:r>
      <w:r w:rsidRPr="00F70840">
        <w:rPr>
          <w:rFonts w:ascii="Arial" w:hAnsi="Arial" w:cs="Arial"/>
          <w:szCs w:val="24"/>
        </w:rPr>
        <w:t>.</w:t>
      </w: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166536" w:rsidP="00166536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54" w:name="_Ref384396610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54"/>
    </w:p>
    <w:p w:rsidR="000E30D1" w:rsidRPr="00F70840" w:rsidRDefault="000E30D1" w:rsidP="000E30D1"/>
    <w:p w:rsidR="00BD39B4" w:rsidRPr="00BB2F7A" w:rsidRDefault="000E30D1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BB2F7A">
        <w:rPr>
          <w:rFonts w:ascii="Arial" w:hAnsi="Arial" w:cs="Arial"/>
          <w:szCs w:val="24"/>
        </w:rPr>
        <w:t xml:space="preserve">Este fluxo tem início </w:t>
      </w:r>
      <w:r w:rsidR="002F7222" w:rsidRPr="00BB2F7A">
        <w:rPr>
          <w:rFonts w:ascii="Arial" w:hAnsi="Arial" w:cs="Arial"/>
          <w:szCs w:val="24"/>
        </w:rPr>
        <w:t xml:space="preserve">no passo </w:t>
      </w:r>
      <w:fldSimple w:instr=" REF _Ref390326513 \n \h  \* MERGEFORMAT ">
        <w:r w:rsidR="00D17B63" w:rsidRPr="00D17B63">
          <w:rPr>
            <w:rFonts w:ascii="Arial" w:hAnsi="Arial" w:cs="Arial"/>
            <w:iCs/>
            <w:szCs w:val="24"/>
          </w:rPr>
          <w:t>3</w:t>
        </w:r>
      </w:fldSimple>
      <w:r w:rsidR="00D17B63" w:rsidRPr="00D17B63">
        <w:rPr>
          <w:rFonts w:ascii="Arial" w:hAnsi="Arial" w:cs="Arial"/>
          <w:iCs/>
          <w:szCs w:val="24"/>
        </w:rPr>
        <w:t xml:space="preserve"> ou também no passo </w:t>
      </w:r>
      <w:fldSimple w:instr=" REF _Ref390678425 \r \h  \* MERGEFORMAT ">
        <w:r w:rsidR="00D17B63" w:rsidRPr="00D17B63">
          <w:rPr>
            <w:rFonts w:ascii="Arial" w:hAnsi="Arial" w:cs="Arial"/>
            <w:i/>
            <w:iCs/>
            <w:szCs w:val="24"/>
          </w:rPr>
          <w:t>7</w:t>
        </w:r>
      </w:fldSimple>
      <w:r w:rsidR="00C375DF" w:rsidRPr="00D17B63">
        <w:rPr>
          <w:rFonts w:ascii="Arial" w:hAnsi="Arial" w:cs="Arial"/>
          <w:szCs w:val="24"/>
        </w:rPr>
        <w:t xml:space="preserve"> </w:t>
      </w:r>
      <w:r w:rsidR="002F7222" w:rsidRPr="00BB2F7A">
        <w:rPr>
          <w:rFonts w:ascii="Arial" w:hAnsi="Arial" w:cs="Arial"/>
          <w:szCs w:val="24"/>
        </w:rPr>
        <w:t xml:space="preserve">do fluxo </w:t>
      </w:r>
      <w:r w:rsidR="00C40D7A">
        <w:rPr>
          <w:rFonts w:ascii="Arial" w:hAnsi="Arial" w:cs="Arial"/>
          <w:szCs w:val="24"/>
        </w:rPr>
        <w:t>principal</w:t>
      </w:r>
      <w:r w:rsidR="002F7222" w:rsidRPr="00BB2F7A">
        <w:rPr>
          <w:rFonts w:ascii="Arial" w:hAnsi="Arial" w:cs="Arial"/>
          <w:szCs w:val="24"/>
        </w:rPr>
        <w:t xml:space="preserve">, ou no passo </w:t>
      </w:r>
      <w:fldSimple w:instr=" REF _Ref384912268 \r \h  \* MERGEFORMAT ">
        <w:r w:rsidR="006E7E3F" w:rsidRPr="00BB2F7A">
          <w:rPr>
            <w:rFonts w:ascii="Arial" w:hAnsi="Arial" w:cs="Arial"/>
            <w:szCs w:val="24"/>
          </w:rPr>
          <w:t>4</w:t>
        </w:r>
      </w:fldSimple>
      <w:r w:rsidR="002F7222" w:rsidRPr="00BB2F7A">
        <w:rPr>
          <w:rFonts w:ascii="Arial" w:hAnsi="Arial" w:cs="Arial"/>
          <w:szCs w:val="24"/>
        </w:rPr>
        <w:t xml:space="preserve"> fluxo alternativo FA-</w:t>
      </w:r>
      <w:r w:rsidR="00F1725F" w:rsidRPr="00BB2F7A">
        <w:rPr>
          <w:rFonts w:ascii="Arial" w:hAnsi="Arial" w:cs="Arial"/>
          <w:szCs w:val="24"/>
        </w:rPr>
        <w:t>1</w:t>
      </w:r>
      <w:r w:rsidR="002F7222" w:rsidRPr="00BB2F7A">
        <w:rPr>
          <w:rFonts w:ascii="Arial" w:hAnsi="Arial" w:cs="Arial"/>
          <w:szCs w:val="24"/>
        </w:rPr>
        <w:t xml:space="preserve">, </w:t>
      </w:r>
      <w:r w:rsidR="009E7FAE" w:rsidRPr="00BB2F7A">
        <w:rPr>
          <w:rFonts w:ascii="Arial" w:hAnsi="Arial" w:cs="Arial"/>
          <w:szCs w:val="24"/>
        </w:rPr>
        <w:t xml:space="preserve">ou no passo </w:t>
      </w:r>
      <w:fldSimple w:instr=" REF _Ref384912360 \r \h  \* MERGEFORMAT ">
        <w:r w:rsidR="003457B2" w:rsidRPr="00BB2F7A">
          <w:rPr>
            <w:rFonts w:ascii="Arial" w:hAnsi="Arial" w:cs="Arial"/>
            <w:szCs w:val="24"/>
          </w:rPr>
          <w:t>5</w:t>
        </w:r>
      </w:fldSimple>
      <w:r w:rsidR="009E7FAE" w:rsidRPr="00BB2F7A">
        <w:rPr>
          <w:rFonts w:ascii="Arial" w:hAnsi="Arial" w:cs="Arial"/>
          <w:szCs w:val="24"/>
        </w:rPr>
        <w:t xml:space="preserve"> do fluxo alternativo FA-</w:t>
      </w:r>
      <w:r w:rsidR="00F1725F" w:rsidRPr="00BB2F7A">
        <w:rPr>
          <w:rFonts w:ascii="Arial" w:hAnsi="Arial" w:cs="Arial"/>
          <w:szCs w:val="24"/>
        </w:rPr>
        <w:t>2</w:t>
      </w:r>
      <w:r w:rsidR="009E7FAE" w:rsidRPr="00BB2F7A">
        <w:rPr>
          <w:rFonts w:ascii="Arial" w:hAnsi="Arial" w:cs="Arial"/>
          <w:szCs w:val="24"/>
        </w:rPr>
        <w:t xml:space="preserve">, </w:t>
      </w:r>
      <w:r w:rsidR="002F7222" w:rsidRPr="00BB2F7A">
        <w:rPr>
          <w:rFonts w:ascii="Arial" w:hAnsi="Arial" w:cs="Arial"/>
          <w:szCs w:val="24"/>
        </w:rPr>
        <w:t xml:space="preserve">ou no passo </w:t>
      </w:r>
      <w:fldSimple w:instr=" REF _Ref384912553 \r \h  \* MERGEFORMAT ">
        <w:r w:rsidR="003457B2" w:rsidRPr="00BB2F7A">
          <w:rPr>
            <w:rFonts w:ascii="Arial" w:hAnsi="Arial" w:cs="Arial"/>
            <w:szCs w:val="24"/>
          </w:rPr>
          <w:t>5</w:t>
        </w:r>
      </w:fldSimple>
      <w:r w:rsidR="002F7222" w:rsidRPr="00BB2F7A">
        <w:rPr>
          <w:rFonts w:ascii="Arial" w:hAnsi="Arial" w:cs="Arial"/>
          <w:szCs w:val="24"/>
        </w:rPr>
        <w:t xml:space="preserve"> do fluxo alternativo FA-</w:t>
      </w:r>
      <w:r w:rsidR="00F1725F" w:rsidRPr="00BB2F7A">
        <w:rPr>
          <w:rFonts w:ascii="Arial" w:hAnsi="Arial" w:cs="Arial"/>
          <w:szCs w:val="24"/>
        </w:rPr>
        <w:t>3</w:t>
      </w:r>
      <w:r w:rsidR="002F7222" w:rsidRPr="00BB2F7A">
        <w:rPr>
          <w:rFonts w:ascii="Arial" w:hAnsi="Arial" w:cs="Arial"/>
          <w:szCs w:val="24"/>
        </w:rPr>
        <w:t>,</w:t>
      </w:r>
      <w:r w:rsidR="009149EA" w:rsidRPr="00BB2F7A">
        <w:rPr>
          <w:rFonts w:ascii="Arial" w:hAnsi="Arial" w:cs="Arial"/>
          <w:szCs w:val="24"/>
        </w:rPr>
        <w:t xml:space="preserve"> </w:t>
      </w:r>
      <w:r w:rsidR="004D2573" w:rsidRPr="00BB2F7A">
        <w:rPr>
          <w:rFonts w:ascii="Arial" w:hAnsi="Arial" w:cs="Arial"/>
          <w:szCs w:val="24"/>
        </w:rPr>
        <w:fldChar w:fldCharType="begin"/>
      </w:r>
      <w:r w:rsidR="00B727DD" w:rsidRPr="00BB2F7A">
        <w:rPr>
          <w:rFonts w:ascii="Arial" w:hAnsi="Arial" w:cs="Arial"/>
          <w:szCs w:val="24"/>
        </w:rPr>
        <w:instrText xml:space="preserve"> REF _Ref384908864 \r \h  \* MERGEFORMAT </w:instrText>
      </w:r>
      <w:r w:rsidR="004D2573" w:rsidRPr="00BB2F7A">
        <w:rPr>
          <w:rFonts w:ascii="Arial" w:hAnsi="Arial" w:cs="Arial"/>
          <w:szCs w:val="24"/>
        </w:rPr>
      </w:r>
      <w:r w:rsidR="004D2573" w:rsidRPr="00BB2F7A">
        <w:rPr>
          <w:rFonts w:ascii="Arial" w:hAnsi="Arial" w:cs="Arial"/>
          <w:szCs w:val="24"/>
        </w:rPr>
        <w:fldChar w:fldCharType="end"/>
      </w:r>
      <w:r w:rsidR="002F7222" w:rsidRPr="00BB2F7A">
        <w:rPr>
          <w:rFonts w:ascii="Arial" w:hAnsi="Arial" w:cs="Arial"/>
          <w:szCs w:val="24"/>
        </w:rPr>
        <w:t xml:space="preserve"> </w:t>
      </w:r>
      <w:r w:rsidRPr="00BB2F7A">
        <w:rPr>
          <w:rFonts w:ascii="Arial" w:hAnsi="Arial" w:cs="Arial"/>
          <w:szCs w:val="24"/>
        </w:rPr>
        <w:t>quando o ator aciona a opção “Cancelar”</w:t>
      </w:r>
      <w:r w:rsidR="00CF219B" w:rsidRPr="00BB2F7A">
        <w:rPr>
          <w:rFonts w:ascii="Arial" w:hAnsi="Arial" w:cs="Arial"/>
          <w:szCs w:val="24"/>
        </w:rPr>
        <w:t>;</w:t>
      </w:r>
    </w:p>
    <w:p w:rsidR="00CF219B" w:rsidRPr="00F70840" w:rsidRDefault="000E30D1" w:rsidP="00C86CAE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 w:rsidR="00084643">
        <w:rPr>
          <w:rFonts w:ascii="Arial" w:hAnsi="Arial" w:cs="Arial"/>
          <w:szCs w:val="24"/>
        </w:rPr>
        <w:t>cancela a operação;</w:t>
      </w:r>
    </w:p>
    <w:p w:rsidR="007F3490" w:rsidRDefault="00146E8C" w:rsidP="007F3490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550134">
        <w:rPr>
          <w:rFonts w:ascii="Arial" w:hAnsi="Arial" w:cs="Arial"/>
          <w:szCs w:val="24"/>
        </w:rPr>
        <w:t>O sistema desconsidera os dados informados;</w:t>
      </w:r>
    </w:p>
    <w:p w:rsidR="00CF219B" w:rsidRPr="00D17B63" w:rsidRDefault="000E30D1" w:rsidP="003457B2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D17B63">
        <w:rPr>
          <w:rFonts w:ascii="Arial" w:hAnsi="Arial" w:cs="Arial"/>
          <w:szCs w:val="24"/>
        </w:rPr>
        <w:t xml:space="preserve">O fluxo </w:t>
      </w:r>
      <w:r w:rsidR="00CF219B" w:rsidRPr="00D17B63">
        <w:rPr>
          <w:rFonts w:ascii="Arial" w:hAnsi="Arial" w:cs="Arial"/>
          <w:szCs w:val="24"/>
        </w:rPr>
        <w:t xml:space="preserve">retorna para o passo </w:t>
      </w:r>
      <w:fldSimple w:instr=" REF _Ref384656911 \r \h  \* MERGEFORMAT ">
        <w:r w:rsidR="006E7E3F" w:rsidRPr="00D17B63">
          <w:rPr>
            <w:rFonts w:ascii="Arial" w:hAnsi="Arial" w:cs="Arial"/>
            <w:szCs w:val="24"/>
          </w:rPr>
          <w:t>3</w:t>
        </w:r>
      </w:fldSimple>
      <w:r w:rsidR="00385279" w:rsidRPr="00D17B63">
        <w:rPr>
          <w:rFonts w:ascii="Arial" w:hAnsi="Arial" w:cs="Arial"/>
          <w:szCs w:val="24"/>
        </w:rPr>
        <w:t xml:space="preserve"> </w:t>
      </w:r>
      <w:r w:rsidR="009149EA" w:rsidRPr="00D17B63">
        <w:rPr>
          <w:rFonts w:ascii="Arial" w:hAnsi="Arial" w:cs="Arial"/>
          <w:szCs w:val="24"/>
        </w:rPr>
        <w:t xml:space="preserve">do fluxo </w:t>
      </w:r>
      <w:r w:rsidR="00C40D7A" w:rsidRPr="00D17B63">
        <w:rPr>
          <w:rFonts w:ascii="Arial" w:hAnsi="Arial" w:cs="Arial"/>
          <w:szCs w:val="24"/>
        </w:rPr>
        <w:t>principal</w:t>
      </w:r>
      <w:r w:rsidR="009149EA" w:rsidRPr="00D17B63">
        <w:rPr>
          <w:rFonts w:ascii="Arial" w:hAnsi="Arial" w:cs="Arial"/>
          <w:szCs w:val="24"/>
        </w:rPr>
        <w:t xml:space="preserve"> quando for acionado por algum fluxo alternativo, ou para o passo </w:t>
      </w:r>
      <w:fldSimple w:instr=" REF _Ref384719731 \r \h  \* MERGEFORMAT ">
        <w:r w:rsidR="009149EA" w:rsidRPr="00D17B63">
          <w:rPr>
            <w:rFonts w:ascii="Arial" w:hAnsi="Arial" w:cs="Arial"/>
            <w:szCs w:val="24"/>
          </w:rPr>
          <w:t>3</w:t>
        </w:r>
      </w:fldSimple>
      <w:r w:rsidR="009149EA" w:rsidRPr="00D17B63">
        <w:rPr>
          <w:rFonts w:ascii="Arial" w:hAnsi="Arial" w:cs="Arial"/>
          <w:szCs w:val="24"/>
        </w:rPr>
        <w:t xml:space="preserve"> do fluxo alternativo FA</w:t>
      </w:r>
      <w:r w:rsidR="00BF1133" w:rsidRPr="00D17B63">
        <w:rPr>
          <w:rFonts w:ascii="Arial" w:hAnsi="Arial" w:cs="Arial"/>
          <w:szCs w:val="24"/>
        </w:rPr>
        <w:t>-</w:t>
      </w:r>
      <w:r w:rsidR="009149EA" w:rsidRPr="00D17B63">
        <w:rPr>
          <w:rFonts w:ascii="Arial" w:hAnsi="Arial" w:cs="Arial"/>
          <w:szCs w:val="24"/>
        </w:rPr>
        <w:t>1, ou para</w:t>
      </w:r>
      <w:r w:rsidR="009149EA" w:rsidRPr="00D17B63">
        <w:rPr>
          <w:rFonts w:ascii="Arial" w:hAnsi="Arial" w:cs="Arial"/>
          <w:color w:val="FF0000"/>
          <w:szCs w:val="24"/>
        </w:rPr>
        <w:t xml:space="preserve"> </w:t>
      </w:r>
      <w:r w:rsidR="009149EA" w:rsidRPr="00D17B63">
        <w:rPr>
          <w:rFonts w:ascii="Arial" w:hAnsi="Arial" w:cs="Arial"/>
          <w:szCs w:val="24"/>
        </w:rPr>
        <w:t xml:space="preserve">ou passo </w:t>
      </w:r>
      <w:fldSimple w:instr=" REF _Ref384716309 \r \h  \* MERGEFORMAT ">
        <w:r w:rsidR="009149EA" w:rsidRPr="00D17B63">
          <w:rPr>
            <w:rFonts w:ascii="Arial" w:hAnsi="Arial" w:cs="Arial"/>
            <w:szCs w:val="24"/>
          </w:rPr>
          <w:t>4</w:t>
        </w:r>
      </w:fldSimple>
      <w:r w:rsidR="009149EA" w:rsidRPr="00D17B63">
        <w:rPr>
          <w:rFonts w:ascii="Arial" w:hAnsi="Arial" w:cs="Arial"/>
          <w:szCs w:val="24"/>
        </w:rPr>
        <w:t xml:space="preserve"> do fluxo alternativo FA</w:t>
      </w:r>
      <w:r w:rsidR="00BF1133" w:rsidRPr="00D17B63">
        <w:rPr>
          <w:rFonts w:ascii="Arial" w:hAnsi="Arial" w:cs="Arial"/>
          <w:szCs w:val="24"/>
        </w:rPr>
        <w:t>-</w:t>
      </w:r>
      <w:r w:rsidR="009149EA" w:rsidRPr="00D17B63">
        <w:rPr>
          <w:rFonts w:ascii="Arial" w:hAnsi="Arial" w:cs="Arial"/>
          <w:szCs w:val="24"/>
        </w:rPr>
        <w:t>2</w:t>
      </w:r>
      <w:r w:rsidR="003457B2" w:rsidRPr="00D17B63">
        <w:rPr>
          <w:rFonts w:ascii="Arial" w:hAnsi="Arial" w:cs="Arial"/>
          <w:szCs w:val="24"/>
        </w:rPr>
        <w:t>, ou para</w:t>
      </w:r>
      <w:r w:rsidR="003457B2" w:rsidRPr="00D17B63">
        <w:rPr>
          <w:rFonts w:ascii="Arial" w:hAnsi="Arial" w:cs="Arial"/>
          <w:color w:val="FF0000"/>
          <w:szCs w:val="24"/>
        </w:rPr>
        <w:t xml:space="preserve"> </w:t>
      </w:r>
      <w:r w:rsidR="003457B2" w:rsidRPr="00D17B63">
        <w:rPr>
          <w:rFonts w:ascii="Arial" w:hAnsi="Arial" w:cs="Arial"/>
          <w:szCs w:val="24"/>
        </w:rPr>
        <w:t xml:space="preserve">ou passo </w:t>
      </w:r>
      <w:r w:rsidR="004D2573">
        <w:fldChar w:fldCharType="begin"/>
      </w:r>
      <w:r w:rsidR="002F778C" w:rsidRPr="00D17B63">
        <w:rPr>
          <w:rFonts w:ascii="Arial" w:hAnsi="Arial" w:cs="Arial"/>
          <w:szCs w:val="24"/>
        </w:rPr>
        <w:instrText xml:space="preserve"> REF _Ref389636881 \r \h </w:instrText>
      </w:r>
      <w:r w:rsidR="004D2573">
        <w:fldChar w:fldCharType="separate"/>
      </w:r>
      <w:r w:rsidR="002F778C" w:rsidRPr="00D17B63">
        <w:rPr>
          <w:rFonts w:ascii="Arial" w:hAnsi="Arial" w:cs="Arial"/>
          <w:szCs w:val="24"/>
        </w:rPr>
        <w:t>4</w:t>
      </w:r>
      <w:r w:rsidR="004D2573">
        <w:fldChar w:fldCharType="end"/>
      </w:r>
      <w:r w:rsidR="003457B2" w:rsidRPr="00D17B63">
        <w:rPr>
          <w:rFonts w:ascii="Arial" w:hAnsi="Arial" w:cs="Arial"/>
          <w:szCs w:val="24"/>
        </w:rPr>
        <w:t xml:space="preserve"> do fluxo alternativo FA-3</w:t>
      </w:r>
      <w:r w:rsidR="00D17B63">
        <w:rPr>
          <w:rFonts w:ascii="Arial" w:hAnsi="Arial" w:cs="Arial"/>
          <w:szCs w:val="24"/>
        </w:rPr>
        <w:t>.</w:t>
      </w:r>
    </w:p>
    <w:p w:rsidR="002C2E5E" w:rsidRPr="00F70840" w:rsidRDefault="00CF219B" w:rsidP="00CF219B">
      <w:pPr>
        <w:pStyle w:val="PargrafodaLista"/>
        <w:ind w:left="1440"/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 </w:t>
      </w:r>
    </w:p>
    <w:p w:rsidR="000E30D1" w:rsidRPr="0069778B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55" w:name="_Toc382318137"/>
      <w:bookmarkStart w:id="56" w:name="_Toc391652635"/>
      <w:r w:rsidRPr="0073491E">
        <w:t>FLUXOS</w:t>
      </w:r>
      <w:r>
        <w:rPr>
          <w:color w:val="auto"/>
        </w:rPr>
        <w:t xml:space="preserve"> DE EXCEÇÃO</w:t>
      </w:r>
      <w:bookmarkEnd w:id="55"/>
      <w:bookmarkEnd w:id="56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7" w:name="_Ref384397525"/>
      <w:r w:rsidRPr="000A0745">
        <w:rPr>
          <w:b/>
          <w:i w:val="0"/>
          <w:iCs/>
          <w:color w:val="auto"/>
          <w:sz w:val="24"/>
          <w:szCs w:val="24"/>
        </w:rPr>
        <w:t>Campos Obrigatórios</w:t>
      </w:r>
      <w:bookmarkEnd w:id="57"/>
    </w:p>
    <w:p w:rsidR="000E30D1" w:rsidRPr="00A05E74" w:rsidRDefault="000E30D1" w:rsidP="000E30D1"/>
    <w:p w:rsidR="000E30D1" w:rsidRPr="00431BD7" w:rsidRDefault="000E30D1" w:rsidP="008371D3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431BD7">
        <w:rPr>
          <w:i w:val="0"/>
          <w:iCs/>
          <w:color w:val="auto"/>
          <w:sz w:val="24"/>
          <w:szCs w:val="24"/>
        </w:rPr>
        <w:t xml:space="preserve">Este fluxo tem início </w:t>
      </w:r>
      <w:r w:rsidR="008B2BA4" w:rsidRPr="00431BD7">
        <w:rPr>
          <w:i w:val="0"/>
          <w:iCs/>
          <w:color w:val="auto"/>
          <w:sz w:val="24"/>
          <w:szCs w:val="24"/>
        </w:rPr>
        <w:t xml:space="preserve">no passo </w:t>
      </w:r>
      <w:fldSimple w:instr=" REF _Ref384976009 \r \h  \* MERGEFORMAT ">
        <w:r w:rsidR="006E7E3F" w:rsidRPr="00431BD7">
          <w:rPr>
            <w:i w:val="0"/>
            <w:iCs/>
            <w:color w:val="auto"/>
            <w:sz w:val="24"/>
            <w:szCs w:val="24"/>
          </w:rPr>
          <w:t>5</w:t>
        </w:r>
      </w:fldSimple>
      <w:r w:rsidR="00F72367">
        <w:rPr>
          <w:i w:val="0"/>
          <w:iCs/>
          <w:color w:val="auto"/>
          <w:sz w:val="24"/>
          <w:szCs w:val="24"/>
        </w:rPr>
        <w:t xml:space="preserve"> e no passo </w:t>
      </w:r>
      <w:r w:rsidR="004D2573">
        <w:rPr>
          <w:i w:val="0"/>
          <w:iCs/>
          <w:color w:val="auto"/>
          <w:sz w:val="24"/>
          <w:szCs w:val="24"/>
        </w:rPr>
        <w:fldChar w:fldCharType="begin"/>
      </w:r>
      <w:r w:rsidR="000338D5">
        <w:rPr>
          <w:i w:val="0"/>
          <w:iCs/>
          <w:color w:val="auto"/>
          <w:sz w:val="24"/>
          <w:szCs w:val="24"/>
        </w:rPr>
        <w:instrText xml:space="preserve"> REF _Ref390417538 \r \h </w:instrText>
      </w:r>
      <w:r w:rsidR="004D2573">
        <w:rPr>
          <w:i w:val="0"/>
          <w:iCs/>
          <w:color w:val="auto"/>
          <w:sz w:val="24"/>
          <w:szCs w:val="24"/>
        </w:rPr>
      </w:r>
      <w:r w:rsidR="004D2573">
        <w:rPr>
          <w:i w:val="0"/>
          <w:iCs/>
          <w:color w:val="auto"/>
          <w:sz w:val="24"/>
          <w:szCs w:val="24"/>
        </w:rPr>
        <w:fldChar w:fldCharType="separate"/>
      </w:r>
      <w:r w:rsidR="000338D5">
        <w:rPr>
          <w:i w:val="0"/>
          <w:iCs/>
          <w:color w:val="auto"/>
          <w:sz w:val="24"/>
          <w:szCs w:val="24"/>
        </w:rPr>
        <w:t>7</w:t>
      </w:r>
      <w:r w:rsidR="004D2573">
        <w:rPr>
          <w:i w:val="0"/>
          <w:iCs/>
          <w:color w:val="auto"/>
          <w:sz w:val="24"/>
          <w:szCs w:val="24"/>
        </w:rPr>
        <w:fldChar w:fldCharType="end"/>
      </w:r>
      <w:r w:rsidR="00F72367">
        <w:rPr>
          <w:i w:val="0"/>
          <w:iCs/>
          <w:color w:val="auto"/>
          <w:sz w:val="24"/>
          <w:szCs w:val="24"/>
        </w:rPr>
        <w:t xml:space="preserve"> </w:t>
      </w:r>
      <w:r w:rsidR="008B2BA4" w:rsidRPr="00431BD7">
        <w:rPr>
          <w:i w:val="0"/>
          <w:iCs/>
          <w:color w:val="auto"/>
          <w:sz w:val="24"/>
          <w:szCs w:val="24"/>
        </w:rPr>
        <w:t>do fluxo alternativo FA-1, ou</w:t>
      </w:r>
      <w:r w:rsidR="00AF707F" w:rsidRPr="00431BD7">
        <w:rPr>
          <w:i w:val="0"/>
          <w:iCs/>
          <w:color w:val="auto"/>
          <w:sz w:val="24"/>
          <w:szCs w:val="24"/>
        </w:rPr>
        <w:t xml:space="preserve"> no</w:t>
      </w:r>
      <w:r w:rsidR="008B2BA4" w:rsidRPr="00431BD7">
        <w:rPr>
          <w:i w:val="0"/>
          <w:iCs/>
          <w:color w:val="auto"/>
          <w:sz w:val="24"/>
          <w:szCs w:val="24"/>
        </w:rPr>
        <w:t xml:space="preserve"> passo</w:t>
      </w:r>
      <w:r w:rsidR="00AF707F" w:rsidRPr="00431BD7">
        <w:rPr>
          <w:i w:val="0"/>
          <w:iCs/>
          <w:color w:val="auto"/>
          <w:sz w:val="24"/>
          <w:szCs w:val="24"/>
        </w:rPr>
        <w:t xml:space="preserve"> </w:t>
      </w:r>
      <w:fldSimple w:instr=" REF _Ref390336939 \r \h  \* MERGEFORMAT ">
        <w:r w:rsidR="00451E82" w:rsidRPr="00431BD7">
          <w:rPr>
            <w:i w:val="0"/>
            <w:iCs/>
            <w:color w:val="auto"/>
            <w:sz w:val="24"/>
            <w:szCs w:val="24"/>
          </w:rPr>
          <w:t>6</w:t>
        </w:r>
      </w:fldSimple>
      <w:r w:rsidR="00AF707F" w:rsidRPr="00431BD7">
        <w:rPr>
          <w:i w:val="0"/>
          <w:iCs/>
          <w:color w:val="auto"/>
          <w:sz w:val="24"/>
          <w:szCs w:val="24"/>
        </w:rPr>
        <w:t xml:space="preserve"> do fluxo alternativo FA-2, </w:t>
      </w:r>
      <w:r w:rsidR="008B2BA4" w:rsidRPr="00431BD7">
        <w:rPr>
          <w:i w:val="0"/>
          <w:iCs/>
          <w:color w:val="auto"/>
          <w:sz w:val="24"/>
          <w:szCs w:val="24"/>
        </w:rPr>
        <w:t xml:space="preserve"> </w:t>
      </w:r>
      <w:r w:rsidRPr="00431BD7">
        <w:rPr>
          <w:i w:val="0"/>
          <w:iCs/>
          <w:color w:val="auto"/>
          <w:sz w:val="24"/>
          <w:szCs w:val="24"/>
        </w:rPr>
        <w:t>quando o sistema verifica que não foram preenchidos os dados obrigatórios</w:t>
      </w:r>
      <w:r w:rsidR="00F03E18" w:rsidRPr="00431BD7">
        <w:rPr>
          <w:i w:val="0"/>
          <w:iCs/>
          <w:color w:val="auto"/>
          <w:sz w:val="24"/>
          <w:szCs w:val="24"/>
        </w:rPr>
        <w:t>;</w:t>
      </w:r>
    </w:p>
    <w:p w:rsidR="000E30D1" w:rsidRPr="00431BD7" w:rsidRDefault="000E30D1" w:rsidP="000E30D1">
      <w:pPr>
        <w:ind w:left="1080"/>
        <w:rPr>
          <w:color w:val="auto"/>
          <w:szCs w:val="24"/>
        </w:rPr>
      </w:pPr>
      <w:r w:rsidRPr="00431BD7">
        <w:rPr>
          <w:color w:val="auto"/>
          <w:szCs w:val="24"/>
        </w:rPr>
        <w:t>2. O sistema apresenta a mensagem</w:t>
      </w:r>
      <w:r w:rsidR="00C70147" w:rsidRPr="00431BD7">
        <w:rPr>
          <w:color w:val="auto"/>
          <w:szCs w:val="24"/>
        </w:rPr>
        <w:t xml:space="preserve"> de erro</w:t>
      </w:r>
      <w:r w:rsidR="00F03E18" w:rsidRPr="00431BD7">
        <w:rPr>
          <w:color w:val="auto"/>
          <w:szCs w:val="24"/>
        </w:rPr>
        <w:t>;</w:t>
      </w:r>
      <w:r w:rsidRPr="00431BD7">
        <w:rPr>
          <w:color w:val="auto"/>
          <w:szCs w:val="24"/>
        </w:rPr>
        <w:t xml:space="preserve"> </w:t>
      </w:r>
      <w:r w:rsidRPr="00431BD7">
        <w:rPr>
          <w:rFonts w:cs="Arial"/>
          <w:b/>
          <w:color w:val="auto"/>
          <w:szCs w:val="24"/>
        </w:rPr>
        <w:t>[MSG005]</w:t>
      </w:r>
    </w:p>
    <w:p w:rsidR="000E30D1" w:rsidRPr="00431BD7" w:rsidRDefault="000E30D1" w:rsidP="000E30D1">
      <w:pPr>
        <w:ind w:left="1080"/>
        <w:rPr>
          <w:color w:val="auto"/>
        </w:rPr>
      </w:pPr>
      <w:r w:rsidRPr="00431BD7">
        <w:rPr>
          <w:color w:val="auto"/>
        </w:rPr>
        <w:t xml:space="preserve">3. O </w:t>
      </w:r>
      <w:r w:rsidR="00930184" w:rsidRPr="00431BD7">
        <w:rPr>
          <w:color w:val="auto"/>
        </w:rPr>
        <w:t xml:space="preserve">sistema retorna para o passo </w:t>
      </w:r>
      <w:r w:rsidR="004D2573">
        <w:rPr>
          <w:color w:val="auto"/>
        </w:rPr>
        <w:fldChar w:fldCharType="begin"/>
      </w:r>
      <w:r w:rsidR="00AA293F">
        <w:rPr>
          <w:color w:val="auto"/>
        </w:rPr>
        <w:instrText xml:space="preserve"> REF _Ref384651379 \r \h </w:instrText>
      </w:r>
      <w:r w:rsidR="004D2573">
        <w:rPr>
          <w:color w:val="auto"/>
        </w:rPr>
      </w:r>
      <w:r w:rsidR="004D2573">
        <w:rPr>
          <w:color w:val="auto"/>
        </w:rPr>
        <w:fldChar w:fldCharType="separate"/>
      </w:r>
      <w:r w:rsidR="00AA293F">
        <w:rPr>
          <w:color w:val="auto"/>
        </w:rPr>
        <w:t>3</w:t>
      </w:r>
      <w:r w:rsidR="004D2573">
        <w:rPr>
          <w:color w:val="auto"/>
        </w:rPr>
        <w:fldChar w:fldCharType="end"/>
      </w:r>
      <w:r w:rsidR="003A6923" w:rsidRPr="00431BD7">
        <w:rPr>
          <w:color w:val="auto"/>
        </w:rPr>
        <w:t xml:space="preserve"> do </w:t>
      </w:r>
      <w:r w:rsidRPr="00431BD7">
        <w:rPr>
          <w:color w:val="auto"/>
        </w:rPr>
        <w:t xml:space="preserve">fluxo </w:t>
      </w:r>
      <w:r w:rsidR="002B370E" w:rsidRPr="00431BD7">
        <w:rPr>
          <w:color w:val="auto"/>
        </w:rPr>
        <w:t>alternativo FA</w:t>
      </w:r>
      <w:r w:rsidR="002F7222" w:rsidRPr="00431BD7">
        <w:rPr>
          <w:color w:val="auto"/>
        </w:rPr>
        <w:t>-</w:t>
      </w:r>
      <w:r w:rsidR="002B370E" w:rsidRPr="00431BD7">
        <w:rPr>
          <w:color w:val="auto"/>
        </w:rPr>
        <w:t xml:space="preserve">1, ou para o passo </w:t>
      </w:r>
      <w:fldSimple w:instr=" REF _Ref384716309 \r \h  \* MERGEFORMAT ">
        <w:r w:rsidR="006E7E3F" w:rsidRPr="00431BD7">
          <w:rPr>
            <w:color w:val="auto"/>
          </w:rPr>
          <w:t>4</w:t>
        </w:r>
      </w:fldSimple>
      <w:r w:rsidR="00DC2A06" w:rsidRPr="00431BD7">
        <w:rPr>
          <w:color w:val="auto"/>
        </w:rPr>
        <w:t xml:space="preserve"> do fluxo alternativo FA</w:t>
      </w:r>
      <w:r w:rsidR="002F7222" w:rsidRPr="00431BD7">
        <w:rPr>
          <w:color w:val="auto"/>
        </w:rPr>
        <w:t>-</w:t>
      </w:r>
      <w:r w:rsidR="00DC2A06" w:rsidRPr="00431BD7">
        <w:rPr>
          <w:color w:val="auto"/>
        </w:rPr>
        <w:t>2.</w:t>
      </w:r>
    </w:p>
    <w:p w:rsidR="000E30D1" w:rsidRPr="00F70840" w:rsidRDefault="000E30D1" w:rsidP="000E30D1">
      <w:pPr>
        <w:rPr>
          <w:rFonts w:cs="Arial"/>
          <w:i/>
          <w:iCs/>
          <w:color w:val="auto"/>
          <w:szCs w:val="24"/>
        </w:rPr>
      </w:pPr>
    </w:p>
    <w:p w:rsidR="000E30D1" w:rsidRPr="00F70840" w:rsidRDefault="00E041B2" w:rsidP="00E041B2">
      <w:pPr>
        <w:tabs>
          <w:tab w:val="left" w:pos="6405"/>
        </w:tabs>
        <w:rPr>
          <w:rFonts w:cs="Arial"/>
          <w:iCs/>
          <w:szCs w:val="24"/>
        </w:rPr>
      </w:pPr>
      <w:r>
        <w:rPr>
          <w:rFonts w:cs="Arial"/>
          <w:iCs/>
          <w:szCs w:val="24"/>
        </w:rPr>
        <w:tab/>
      </w: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58" w:name="_Ref384397719"/>
      <w:bookmarkStart w:id="59" w:name="_Ref389745575"/>
      <w:r w:rsidRPr="00F70840">
        <w:rPr>
          <w:b/>
          <w:i w:val="0"/>
          <w:iCs/>
          <w:color w:val="auto"/>
          <w:sz w:val="24"/>
          <w:szCs w:val="24"/>
        </w:rPr>
        <w:t xml:space="preserve">Nenhum registro encontrado </w:t>
      </w:r>
      <w:bookmarkEnd w:id="58"/>
      <w:bookmarkEnd w:id="59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</w:t>
      </w:r>
      <w:r w:rsidR="00D2181A">
        <w:rPr>
          <w:szCs w:val="24"/>
        </w:rPr>
        <w:t xml:space="preserve"> início no passo </w:t>
      </w:r>
      <w:r w:rsidR="004D2573">
        <w:rPr>
          <w:szCs w:val="24"/>
        </w:rPr>
        <w:fldChar w:fldCharType="begin"/>
      </w:r>
      <w:r w:rsidR="00772FCE">
        <w:rPr>
          <w:szCs w:val="24"/>
        </w:rPr>
        <w:instrText xml:space="preserve"> REF _Ref391539186 \r \h </w:instrText>
      </w:r>
      <w:r w:rsidR="004D2573">
        <w:rPr>
          <w:szCs w:val="24"/>
        </w:rPr>
      </w:r>
      <w:r w:rsidR="004D2573">
        <w:rPr>
          <w:szCs w:val="24"/>
        </w:rPr>
        <w:fldChar w:fldCharType="separate"/>
      </w:r>
      <w:r w:rsidR="00772FCE">
        <w:rPr>
          <w:szCs w:val="24"/>
        </w:rPr>
        <w:t>6</w:t>
      </w:r>
      <w:r w:rsidR="004D2573">
        <w:rPr>
          <w:szCs w:val="24"/>
        </w:rPr>
        <w:fldChar w:fldCharType="end"/>
      </w:r>
      <w:r w:rsidR="00D2181A">
        <w:rPr>
          <w:szCs w:val="24"/>
        </w:rPr>
        <w:t xml:space="preserve"> do fluxo </w:t>
      </w:r>
      <w:r w:rsidR="00C40D7A">
        <w:rPr>
          <w:szCs w:val="24"/>
        </w:rPr>
        <w:t>principal</w:t>
      </w:r>
      <w:r w:rsidR="00D2181A">
        <w:rPr>
          <w:szCs w:val="24"/>
        </w:rPr>
        <w:t>,</w:t>
      </w:r>
      <w:r w:rsidRPr="00F70840">
        <w:rPr>
          <w:szCs w:val="24"/>
        </w:rPr>
        <w:t xml:space="preserve"> quando o sistema não encontra nenhum regi</w:t>
      </w:r>
      <w:r w:rsidR="00475E83" w:rsidRPr="00F70840">
        <w:rPr>
          <w:szCs w:val="24"/>
        </w:rPr>
        <w:t xml:space="preserve">stro na pesquisa de </w:t>
      </w:r>
      <w:r w:rsidR="00A4076E">
        <w:rPr>
          <w:szCs w:val="24"/>
        </w:rPr>
        <w:t>Setor</w:t>
      </w:r>
      <w:r w:rsidR="00F03E18">
        <w:rPr>
          <w:szCs w:val="24"/>
        </w:rPr>
        <w:t>;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5B0E53">
        <w:t xml:space="preserve"> de alerta</w:t>
      </w:r>
      <w:r w:rsidR="00F03E18">
        <w:t>;</w:t>
      </w:r>
      <w:r w:rsidRPr="00F70840">
        <w:t xml:space="preserve"> </w:t>
      </w:r>
      <w:r w:rsidRPr="00F70840">
        <w:rPr>
          <w:rFonts w:cs="Arial"/>
          <w:b/>
          <w:szCs w:val="24"/>
        </w:rPr>
        <w:t>[MSG007]</w:t>
      </w:r>
    </w:p>
    <w:p w:rsidR="000E30D1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4D2573">
        <w:fldChar w:fldCharType="begin"/>
      </w:r>
      <w:r w:rsidR="00772FCE">
        <w:instrText xml:space="preserve"> REF _Ref390413654 \r \h </w:instrText>
      </w:r>
      <w:r w:rsidR="004D2573">
        <w:fldChar w:fldCharType="separate"/>
      </w:r>
      <w:r w:rsidR="00772FCE">
        <w:t>4</w:t>
      </w:r>
      <w:r w:rsidR="004D2573">
        <w:fldChar w:fldCharType="end"/>
      </w:r>
      <w:r w:rsidR="00475E83" w:rsidRPr="00F70840">
        <w:t xml:space="preserve">do fluxo </w:t>
      </w:r>
      <w:r w:rsidR="00C40D7A">
        <w:t>principal</w:t>
      </w:r>
      <w:r w:rsidR="00475E83" w:rsidRPr="00F70840">
        <w:t>.</w:t>
      </w:r>
    </w:p>
    <w:p w:rsidR="005F1F98" w:rsidRDefault="005F1F98" w:rsidP="000E30D1">
      <w:pPr>
        <w:ind w:left="1080"/>
      </w:pPr>
    </w:p>
    <w:p w:rsidR="006D00C9" w:rsidRPr="00F70840" w:rsidRDefault="006D00C9" w:rsidP="000E30D1">
      <w:pPr>
        <w:ind w:left="1080"/>
      </w:pPr>
    </w:p>
    <w:p w:rsidR="00930184" w:rsidRPr="00F70840" w:rsidRDefault="00930184" w:rsidP="000E30D1">
      <w:pPr>
        <w:ind w:left="1080"/>
      </w:pPr>
    </w:p>
    <w:p w:rsidR="00AD094F" w:rsidRDefault="00AD094F" w:rsidP="00930184">
      <w:pPr>
        <w:ind w:left="1080"/>
      </w:pPr>
    </w:p>
    <w:p w:rsidR="00D84F01" w:rsidRDefault="00D84F01" w:rsidP="00AD094F">
      <w:pPr>
        <w:ind w:left="1080"/>
        <w:rPr>
          <w:color w:val="FF0000"/>
        </w:rPr>
      </w:pPr>
    </w:p>
    <w:p w:rsidR="00D84F01" w:rsidRPr="00AB1FD1" w:rsidRDefault="00D84F01" w:rsidP="00D84F01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60" w:name="_Ref384908864"/>
      <w:r w:rsidRPr="00AB1FD1">
        <w:rPr>
          <w:b/>
          <w:i w:val="0"/>
          <w:iCs/>
          <w:color w:val="auto"/>
          <w:sz w:val="24"/>
          <w:szCs w:val="24"/>
        </w:rPr>
        <w:lastRenderedPageBreak/>
        <w:t>Registro já cadastrado</w:t>
      </w:r>
      <w:bookmarkEnd w:id="60"/>
      <w:r w:rsidRPr="00AB1FD1">
        <w:rPr>
          <w:b/>
          <w:i w:val="0"/>
          <w:iCs/>
          <w:color w:val="auto"/>
          <w:sz w:val="24"/>
          <w:szCs w:val="24"/>
        </w:rPr>
        <w:t xml:space="preserve"> </w:t>
      </w:r>
    </w:p>
    <w:p w:rsidR="00D84F01" w:rsidRPr="009149EA" w:rsidRDefault="00D84F01" w:rsidP="00D84F01">
      <w:pPr>
        <w:rPr>
          <w:color w:val="FF0000"/>
        </w:rPr>
      </w:pPr>
    </w:p>
    <w:p w:rsidR="00D84F01" w:rsidRPr="007F3490" w:rsidRDefault="00D84F01" w:rsidP="00D84F01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Este fluxo tem início </w:t>
      </w:r>
      <w:r w:rsidR="00460256" w:rsidRPr="007F3490">
        <w:rPr>
          <w:color w:val="auto"/>
          <w:szCs w:val="24"/>
        </w:rPr>
        <w:t xml:space="preserve">no passo </w:t>
      </w:r>
      <w:r w:rsidR="004D2573">
        <w:fldChar w:fldCharType="begin"/>
      </w:r>
      <w:r w:rsidR="002D022E">
        <w:rPr>
          <w:color w:val="auto"/>
          <w:szCs w:val="24"/>
        </w:rPr>
        <w:instrText xml:space="preserve"> REF _Ref389639368 \r \h </w:instrText>
      </w:r>
      <w:r w:rsidR="004D2573">
        <w:fldChar w:fldCharType="separate"/>
      </w:r>
      <w:r w:rsidR="002D022E">
        <w:rPr>
          <w:color w:val="auto"/>
          <w:szCs w:val="24"/>
        </w:rPr>
        <w:t>5</w:t>
      </w:r>
      <w:r w:rsidR="004D2573">
        <w:fldChar w:fldCharType="end"/>
      </w:r>
      <w:r w:rsidR="00460256" w:rsidRPr="007F3490">
        <w:rPr>
          <w:color w:val="auto"/>
          <w:szCs w:val="24"/>
        </w:rPr>
        <w:t xml:space="preserve"> do fluxo alternativo FA-1, ou no passo </w:t>
      </w:r>
      <w:r w:rsidR="004D2573">
        <w:rPr>
          <w:color w:val="auto"/>
          <w:szCs w:val="24"/>
        </w:rPr>
        <w:fldChar w:fldCharType="begin"/>
      </w:r>
      <w:r w:rsidR="00081809">
        <w:rPr>
          <w:color w:val="auto"/>
          <w:szCs w:val="24"/>
        </w:rPr>
        <w:instrText xml:space="preserve"> REF _Ref389639449 \r \h </w:instrText>
      </w:r>
      <w:r w:rsidR="004D2573">
        <w:rPr>
          <w:color w:val="auto"/>
          <w:szCs w:val="24"/>
        </w:rPr>
      </w:r>
      <w:r w:rsidR="004D2573">
        <w:rPr>
          <w:color w:val="auto"/>
          <w:szCs w:val="24"/>
        </w:rPr>
        <w:fldChar w:fldCharType="separate"/>
      </w:r>
      <w:r w:rsidR="00081809">
        <w:rPr>
          <w:color w:val="auto"/>
          <w:szCs w:val="24"/>
        </w:rPr>
        <w:t>6</w:t>
      </w:r>
      <w:r w:rsidR="004D2573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 do fluxo alternativo FA-2, </w:t>
      </w:r>
      <w:r w:rsidRPr="007F3490">
        <w:rPr>
          <w:color w:val="auto"/>
          <w:szCs w:val="24"/>
        </w:rPr>
        <w:t xml:space="preserve">quando o </w:t>
      </w:r>
      <w:r w:rsidR="00460256" w:rsidRPr="007F3490">
        <w:rPr>
          <w:color w:val="auto"/>
          <w:szCs w:val="24"/>
        </w:rPr>
        <w:t xml:space="preserve">sistema identifica que o </w:t>
      </w:r>
      <w:r w:rsidR="006560A2">
        <w:rPr>
          <w:color w:val="auto"/>
          <w:szCs w:val="24"/>
        </w:rPr>
        <w:t>setor</w:t>
      </w:r>
      <w:r w:rsidR="00AB1FD1" w:rsidRPr="007F3490">
        <w:rPr>
          <w:color w:val="auto"/>
          <w:szCs w:val="24"/>
        </w:rPr>
        <w:t xml:space="preserve"> informado é </w:t>
      </w:r>
      <w:r w:rsidR="00460256" w:rsidRPr="007F3490">
        <w:rPr>
          <w:color w:val="auto"/>
          <w:szCs w:val="24"/>
        </w:rPr>
        <w:t xml:space="preserve">igual a de um </w:t>
      </w:r>
      <w:r w:rsidR="006560A2">
        <w:rPr>
          <w:color w:val="auto"/>
          <w:szCs w:val="24"/>
        </w:rPr>
        <w:t>setor</w:t>
      </w:r>
      <w:r w:rsidR="00460256" w:rsidRPr="007F3490">
        <w:rPr>
          <w:color w:val="auto"/>
          <w:szCs w:val="24"/>
        </w:rPr>
        <w:t xml:space="preserve"> já cadastrado</w:t>
      </w:r>
      <w:r w:rsidRPr="007F3490">
        <w:rPr>
          <w:color w:val="auto"/>
          <w:szCs w:val="24"/>
        </w:rPr>
        <w:t xml:space="preserve">;  </w:t>
      </w:r>
    </w:p>
    <w:p w:rsidR="00D84D3B" w:rsidRPr="003640A0" w:rsidRDefault="00D84F01" w:rsidP="00D756E4">
      <w:pPr>
        <w:ind w:left="1080"/>
        <w:rPr>
          <w:b/>
          <w:color w:val="auto"/>
          <w:szCs w:val="24"/>
        </w:rPr>
      </w:pPr>
      <w:r w:rsidRPr="007F3490">
        <w:rPr>
          <w:color w:val="auto"/>
          <w:szCs w:val="24"/>
        </w:rPr>
        <w:t>2. O sistema apresenta a mensagem</w:t>
      </w:r>
      <w:r w:rsidR="002B0E92">
        <w:rPr>
          <w:color w:val="auto"/>
          <w:szCs w:val="24"/>
        </w:rPr>
        <w:t xml:space="preserve"> de alerta</w:t>
      </w:r>
      <w:r w:rsidRPr="007F3490">
        <w:rPr>
          <w:color w:val="auto"/>
          <w:szCs w:val="24"/>
        </w:rPr>
        <w:t xml:space="preserve">; </w:t>
      </w:r>
      <w:r w:rsidR="003953A8" w:rsidRPr="003953A8">
        <w:rPr>
          <w:b/>
          <w:color w:val="auto"/>
          <w:szCs w:val="24"/>
        </w:rPr>
        <w:t>[</w:t>
      </w:r>
      <w:r w:rsidR="003953A8">
        <w:rPr>
          <w:b/>
        </w:rPr>
        <w:t>MSG05</w:t>
      </w:r>
      <w:r w:rsidR="00E457F6">
        <w:rPr>
          <w:b/>
        </w:rPr>
        <w:t>8</w:t>
      </w:r>
      <w:r w:rsidR="00874EE9">
        <w:rPr>
          <w:b/>
        </w:rPr>
        <w:t>]</w:t>
      </w:r>
    </w:p>
    <w:p w:rsidR="00D84F01" w:rsidRDefault="00460256" w:rsidP="00D84F01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3. O sistema retorna para o passo </w:t>
      </w:r>
      <w:fldSimple w:instr=" REF _Ref385244524 \r \h  \* MERGEFORMAT ">
        <w:r w:rsidR="009149EA" w:rsidRPr="007F3490">
          <w:rPr>
            <w:color w:val="auto"/>
            <w:szCs w:val="24"/>
          </w:rPr>
          <w:t>6</w:t>
        </w:r>
      </w:fldSimple>
      <w:r w:rsidRPr="007F3490">
        <w:rPr>
          <w:color w:val="auto"/>
          <w:szCs w:val="24"/>
        </w:rPr>
        <w:t xml:space="preserve"> fluxo alternativo FA-1, ou para o passo </w:t>
      </w:r>
      <w:r w:rsidR="004D2573">
        <w:fldChar w:fldCharType="begin"/>
      </w:r>
      <w:r w:rsidR="00F72367">
        <w:rPr>
          <w:color w:val="auto"/>
          <w:szCs w:val="24"/>
        </w:rPr>
        <w:instrText xml:space="preserve"> REF _Ref390336992 \r \h </w:instrText>
      </w:r>
      <w:r w:rsidR="004D2573">
        <w:fldChar w:fldCharType="separate"/>
      </w:r>
      <w:r w:rsidR="00F72367">
        <w:rPr>
          <w:color w:val="auto"/>
          <w:szCs w:val="24"/>
        </w:rPr>
        <w:t>7</w:t>
      </w:r>
      <w:r w:rsidR="004D2573">
        <w:fldChar w:fldCharType="end"/>
      </w:r>
      <w:r w:rsidRPr="007F3490">
        <w:rPr>
          <w:color w:val="auto"/>
          <w:szCs w:val="24"/>
        </w:rPr>
        <w:t xml:space="preserve"> do fluxo alternativo FA-2.</w:t>
      </w:r>
      <w:r w:rsidR="00D84D3B" w:rsidRPr="007F3490">
        <w:rPr>
          <w:color w:val="auto"/>
          <w:szCs w:val="24"/>
        </w:rPr>
        <w:t xml:space="preserve"> </w:t>
      </w:r>
    </w:p>
    <w:p w:rsidR="0009103F" w:rsidRDefault="0009103F" w:rsidP="00D84F01">
      <w:pPr>
        <w:ind w:left="1080"/>
        <w:rPr>
          <w:color w:val="auto"/>
          <w:szCs w:val="24"/>
        </w:rPr>
      </w:pPr>
    </w:p>
    <w:p w:rsidR="0009103F" w:rsidRPr="00160DD1" w:rsidRDefault="0009103F" w:rsidP="00013378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61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61"/>
    </w:p>
    <w:p w:rsidR="0009103F" w:rsidRPr="00160DD1" w:rsidRDefault="0009103F" w:rsidP="0009103F"/>
    <w:p w:rsidR="0009103F" w:rsidRPr="004C1F9A" w:rsidRDefault="0009103F" w:rsidP="0009103F">
      <w:pPr>
        <w:pStyle w:val="Instruo"/>
        <w:numPr>
          <w:ilvl w:val="0"/>
          <w:numId w:val="23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4D2573">
        <w:rPr>
          <w:i w:val="0"/>
          <w:sz w:val="24"/>
          <w:szCs w:val="24"/>
        </w:rPr>
        <w:fldChar w:fldCharType="begin"/>
      </w:r>
      <w:r>
        <w:rPr>
          <w:i w:val="0"/>
          <w:iCs/>
          <w:color w:val="auto"/>
          <w:sz w:val="24"/>
          <w:szCs w:val="24"/>
        </w:rPr>
        <w:instrText xml:space="preserve"> REF _Ref390076622 \r \h </w:instrText>
      </w:r>
      <w:r w:rsidR="004D2573">
        <w:rPr>
          <w:i w:val="0"/>
          <w:sz w:val="24"/>
          <w:szCs w:val="24"/>
        </w:rPr>
      </w:r>
      <w:r w:rsidR="004D2573">
        <w:rPr>
          <w:i w:val="0"/>
          <w:sz w:val="24"/>
          <w:szCs w:val="24"/>
        </w:rPr>
        <w:fldChar w:fldCharType="separate"/>
      </w:r>
      <w:r>
        <w:rPr>
          <w:i w:val="0"/>
          <w:iCs/>
          <w:color w:val="auto"/>
          <w:sz w:val="24"/>
          <w:szCs w:val="24"/>
        </w:rPr>
        <w:t>6</w:t>
      </w:r>
      <w:r w:rsidR="004D2573">
        <w:rPr>
          <w:i w:val="0"/>
          <w:sz w:val="24"/>
          <w:szCs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 xml:space="preserve">sistema verifica que o </w:t>
      </w:r>
      <w:r w:rsidR="003C50B8">
        <w:rPr>
          <w:i w:val="0"/>
          <w:iCs/>
          <w:color w:val="auto"/>
          <w:sz w:val="24"/>
          <w:szCs w:val="24"/>
        </w:rPr>
        <w:t>Setor</w:t>
      </w:r>
      <w:r>
        <w:rPr>
          <w:i w:val="0"/>
          <w:iCs/>
          <w:color w:val="auto"/>
          <w:sz w:val="24"/>
          <w:szCs w:val="24"/>
        </w:rPr>
        <w:t xml:space="preserve"> está vinculado a um ou mais </w:t>
      </w:r>
      <w:r w:rsidR="00433476">
        <w:rPr>
          <w:i w:val="0"/>
          <w:iCs/>
          <w:color w:val="auto"/>
          <w:sz w:val="24"/>
          <w:szCs w:val="24"/>
        </w:rPr>
        <w:t>participantes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9103F" w:rsidRPr="000E095E" w:rsidRDefault="0009103F" w:rsidP="0009103F">
      <w:pPr>
        <w:pStyle w:val="Instruo"/>
        <w:numPr>
          <w:ilvl w:val="0"/>
          <w:numId w:val="23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[MSG-0</w:t>
      </w:r>
      <w:r w:rsidR="00C9533F">
        <w:rPr>
          <w:b/>
          <w:i w:val="0"/>
          <w:iCs/>
          <w:color w:val="auto"/>
          <w:sz w:val="24"/>
          <w:szCs w:val="24"/>
        </w:rPr>
        <w:t>59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9103F" w:rsidRDefault="0009103F" w:rsidP="0009103F">
      <w:pPr>
        <w:pStyle w:val="Instruo"/>
        <w:numPr>
          <w:ilvl w:val="0"/>
          <w:numId w:val="23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>
        <w:rPr>
          <w:i w:val="0"/>
          <w:iCs/>
          <w:color w:val="auto"/>
          <w:sz w:val="24"/>
          <w:szCs w:val="24"/>
        </w:rPr>
        <w:t>sistema não permite a exclusão;</w:t>
      </w:r>
    </w:p>
    <w:p w:rsidR="0009103F" w:rsidRPr="001A18DE" w:rsidRDefault="0009103F" w:rsidP="0009103F">
      <w:pPr>
        <w:ind w:left="993"/>
      </w:pPr>
      <w:r>
        <w:t xml:space="preserve">4.   </w:t>
      </w:r>
      <w:r w:rsidRPr="004C1F9A">
        <w:rPr>
          <w:iCs/>
          <w:color w:val="auto"/>
          <w:szCs w:val="24"/>
        </w:rPr>
        <w:t>O sistema retorna para o passo</w:t>
      </w:r>
      <w:r>
        <w:rPr>
          <w:iCs/>
          <w:color w:val="auto"/>
          <w:szCs w:val="24"/>
        </w:rPr>
        <w:t xml:space="preserve"> </w:t>
      </w:r>
      <w:r w:rsidR="004D2573">
        <w:rPr>
          <w:iCs/>
          <w:color w:val="auto"/>
          <w:szCs w:val="24"/>
        </w:rPr>
        <w:fldChar w:fldCharType="begin"/>
      </w:r>
      <w:r>
        <w:rPr>
          <w:iCs/>
          <w:color w:val="auto"/>
          <w:szCs w:val="24"/>
        </w:rPr>
        <w:instrText xml:space="preserve"> REF _Ref390076715 \r \h </w:instrText>
      </w:r>
      <w:r w:rsidR="004D2573">
        <w:rPr>
          <w:iCs/>
          <w:color w:val="auto"/>
          <w:szCs w:val="24"/>
        </w:rPr>
      </w:r>
      <w:r w:rsidR="004D2573">
        <w:rPr>
          <w:iCs/>
          <w:color w:val="auto"/>
          <w:szCs w:val="24"/>
        </w:rPr>
        <w:fldChar w:fldCharType="separate"/>
      </w:r>
      <w:r>
        <w:rPr>
          <w:iCs/>
          <w:color w:val="auto"/>
          <w:szCs w:val="24"/>
        </w:rPr>
        <w:t>3</w:t>
      </w:r>
      <w:r w:rsidR="004D2573">
        <w:rPr>
          <w:iCs/>
          <w:color w:val="auto"/>
          <w:szCs w:val="24"/>
        </w:rPr>
        <w:fldChar w:fldCharType="end"/>
      </w:r>
      <w:r>
        <w:rPr>
          <w:iCs/>
          <w:color w:val="auto"/>
          <w:szCs w:val="24"/>
        </w:rPr>
        <w:t xml:space="preserve"> do fluxo alternativo FA-3.</w:t>
      </w:r>
    </w:p>
    <w:p w:rsidR="0009103F" w:rsidRPr="007F3490" w:rsidRDefault="0009103F" w:rsidP="00D84F01">
      <w:pPr>
        <w:ind w:left="1080"/>
        <w:rPr>
          <w:color w:val="auto"/>
          <w:szCs w:val="24"/>
        </w:rPr>
      </w:pPr>
    </w:p>
    <w:p w:rsidR="006A3D99" w:rsidRPr="00F70840" w:rsidRDefault="006A3D99" w:rsidP="006A3D99">
      <w:pPr>
        <w:ind w:left="348"/>
        <w:rPr>
          <w:color w:val="auto"/>
        </w:rPr>
      </w:pPr>
    </w:p>
    <w:p w:rsidR="001A2372" w:rsidRPr="00F70840" w:rsidRDefault="001A2372" w:rsidP="001A2372">
      <w:pPr>
        <w:pStyle w:val="STJNvel1"/>
        <w:numPr>
          <w:ilvl w:val="0"/>
          <w:numId w:val="1"/>
        </w:numPr>
      </w:pPr>
      <w:bookmarkStart w:id="62" w:name="_Toc391279955"/>
      <w:bookmarkStart w:id="63" w:name="_Toc391652636"/>
      <w:bookmarkStart w:id="64" w:name="_Toc373416696"/>
      <w:r>
        <w:t>PONTOS DE INCLUSÃO</w:t>
      </w:r>
      <w:bookmarkEnd w:id="62"/>
      <w:bookmarkEnd w:id="63"/>
    </w:p>
    <w:p w:rsidR="001A2372" w:rsidRPr="0021765A" w:rsidRDefault="001A2372" w:rsidP="001A2372">
      <w:pPr>
        <w:ind w:left="348"/>
      </w:pPr>
      <w:r w:rsidRPr="0021765A">
        <w:t>Não se aplica</w:t>
      </w:r>
      <w:r>
        <w:t>.</w:t>
      </w:r>
    </w:p>
    <w:p w:rsidR="001A2372" w:rsidRDefault="001A2372" w:rsidP="001A2372">
      <w:pPr>
        <w:ind w:left="348"/>
      </w:pPr>
    </w:p>
    <w:p w:rsidR="001A2372" w:rsidRDefault="001A2372" w:rsidP="001A2372">
      <w:pPr>
        <w:ind w:left="348"/>
      </w:pPr>
    </w:p>
    <w:p w:rsidR="001A2372" w:rsidRPr="008F1745" w:rsidRDefault="001A2372" w:rsidP="001A2372">
      <w:pPr>
        <w:pStyle w:val="STJNvel1"/>
        <w:numPr>
          <w:ilvl w:val="0"/>
          <w:numId w:val="1"/>
        </w:numPr>
      </w:pPr>
      <w:r>
        <w:t xml:space="preserve"> </w:t>
      </w:r>
      <w:bookmarkStart w:id="65" w:name="_Toc391279956"/>
      <w:bookmarkStart w:id="66" w:name="_Toc391652637"/>
      <w:r>
        <w:t>PONTOS DE EXTENSÃO</w:t>
      </w:r>
      <w:bookmarkEnd w:id="65"/>
      <w:bookmarkEnd w:id="66"/>
    </w:p>
    <w:p w:rsidR="008F1745" w:rsidRPr="008F1745" w:rsidRDefault="008F1745" w:rsidP="008F1745">
      <w:pPr>
        <w:pStyle w:val="CTMISNvel2"/>
        <w:numPr>
          <w:ilvl w:val="0"/>
          <w:numId w:val="0"/>
        </w:numPr>
        <w:ind w:left="1146"/>
        <w:rPr>
          <w:i w:val="0"/>
        </w:rPr>
      </w:pPr>
    </w:p>
    <w:p w:rsidR="00D1746D" w:rsidRPr="002708C0" w:rsidRDefault="00D828E1" w:rsidP="00D1746D">
      <w:pPr>
        <w:pStyle w:val="PargrafodaLista"/>
        <w:numPr>
          <w:ilvl w:val="0"/>
          <w:numId w:val="17"/>
        </w:numPr>
        <w:tabs>
          <w:tab w:val="left" w:pos="1276"/>
        </w:tabs>
        <w:rPr>
          <w:rFonts w:ascii="Arial" w:hAnsi="Arial" w:cs="Arial"/>
          <w:b/>
        </w:rPr>
      </w:pPr>
      <w:bookmarkStart w:id="67" w:name="_Ref384910917"/>
      <w:bookmarkStart w:id="68" w:name="_Ref389578301"/>
      <w:bookmarkEnd w:id="64"/>
      <w:r w:rsidRPr="002708C0">
        <w:rPr>
          <w:rFonts w:ascii="Arial" w:hAnsi="Arial" w:cs="Arial"/>
          <w:b/>
        </w:rPr>
        <w:t xml:space="preserve">– </w:t>
      </w:r>
      <w:r w:rsidR="00506E8C">
        <w:rPr>
          <w:rFonts w:ascii="Arial" w:hAnsi="Arial" w:cs="Arial"/>
          <w:b/>
        </w:rPr>
        <w:t xml:space="preserve">Gravar </w:t>
      </w:r>
      <w:r w:rsidR="00D1746D" w:rsidRPr="002708C0">
        <w:rPr>
          <w:rFonts w:ascii="Arial" w:hAnsi="Arial" w:cs="Arial"/>
          <w:b/>
        </w:rPr>
        <w:t xml:space="preserve">Log </w:t>
      </w:r>
      <w:bookmarkEnd w:id="67"/>
      <w:r w:rsidR="00914CA3">
        <w:rPr>
          <w:rFonts w:ascii="Arial" w:hAnsi="Arial" w:cs="Arial"/>
          <w:b/>
        </w:rPr>
        <w:t>de Auditoria</w:t>
      </w:r>
      <w:bookmarkEnd w:id="68"/>
    </w:p>
    <w:p w:rsidR="00D1746D" w:rsidRDefault="00D828E1" w:rsidP="00D1746D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fldSimple w:instr=" REF _Ref385244524 \r \h  \* MERGEFORMAT ">
        <w:r w:rsidR="006E7E3F">
          <w:rPr>
            <w:color w:val="auto"/>
          </w:rPr>
          <w:t>6</w:t>
        </w:r>
      </w:fldSimple>
      <w:r w:rsidRPr="002708C0">
        <w:rPr>
          <w:color w:val="auto"/>
        </w:rPr>
        <w:t xml:space="preserve"> fluxo alternativo </w:t>
      </w:r>
      <w:r w:rsidR="002708C0" w:rsidRPr="002708C0">
        <w:rPr>
          <w:color w:val="auto"/>
        </w:rPr>
        <w:t>FA-1</w:t>
      </w:r>
      <w:r w:rsidRPr="002708C0">
        <w:rPr>
          <w:color w:val="auto"/>
        </w:rPr>
        <w:t>,</w:t>
      </w:r>
      <w:r w:rsidR="002708C0" w:rsidRPr="002708C0">
        <w:rPr>
          <w:color w:val="auto"/>
        </w:rPr>
        <w:t xml:space="preserve"> ou no passo </w:t>
      </w:r>
      <w:r w:rsidR="004D2573">
        <w:rPr>
          <w:color w:val="auto"/>
        </w:rPr>
        <w:fldChar w:fldCharType="begin"/>
      </w:r>
      <w:r w:rsidR="00451E82">
        <w:rPr>
          <w:color w:val="auto"/>
        </w:rPr>
        <w:instrText xml:space="preserve"> REF _Ref390336992 \r \h </w:instrText>
      </w:r>
      <w:r w:rsidR="004D2573">
        <w:rPr>
          <w:color w:val="auto"/>
        </w:rPr>
      </w:r>
      <w:r w:rsidR="004D2573">
        <w:rPr>
          <w:color w:val="auto"/>
        </w:rPr>
        <w:fldChar w:fldCharType="separate"/>
      </w:r>
      <w:r w:rsidR="00451E82">
        <w:rPr>
          <w:color w:val="auto"/>
        </w:rPr>
        <w:t>7</w:t>
      </w:r>
      <w:r w:rsidR="004D2573">
        <w:rPr>
          <w:color w:val="auto"/>
        </w:rPr>
        <w:fldChar w:fldCharType="end"/>
      </w:r>
      <w:r w:rsidR="002708C0" w:rsidRPr="002708C0">
        <w:rPr>
          <w:color w:val="auto"/>
        </w:rPr>
        <w:t xml:space="preserve"> do fluxo alternativo FA-2, ou no passo </w:t>
      </w:r>
      <w:r w:rsidR="004D2573">
        <w:rPr>
          <w:color w:val="auto"/>
        </w:rPr>
        <w:fldChar w:fldCharType="begin"/>
      </w:r>
      <w:r w:rsidR="0077547A">
        <w:rPr>
          <w:color w:val="auto"/>
        </w:rPr>
        <w:instrText xml:space="preserve"> REF _Ref389724557 \r \h </w:instrText>
      </w:r>
      <w:r w:rsidR="004D2573">
        <w:rPr>
          <w:color w:val="auto"/>
        </w:rPr>
      </w:r>
      <w:r w:rsidR="004D2573">
        <w:rPr>
          <w:color w:val="auto"/>
        </w:rPr>
        <w:fldChar w:fldCharType="separate"/>
      </w:r>
      <w:r w:rsidR="0077547A">
        <w:rPr>
          <w:color w:val="auto"/>
        </w:rPr>
        <w:t>9</w:t>
      </w:r>
      <w:r w:rsidR="004D2573">
        <w:rPr>
          <w:color w:val="auto"/>
        </w:rPr>
        <w:fldChar w:fldCharType="end"/>
      </w:r>
      <w:r w:rsidR="002708C0" w:rsidRPr="002708C0">
        <w:rPr>
          <w:color w:val="auto"/>
        </w:rPr>
        <w:t xml:space="preserve"> do fluxo alternativo FA-3, </w:t>
      </w:r>
      <w:r w:rsidRPr="002708C0">
        <w:rPr>
          <w:color w:val="auto"/>
        </w:rPr>
        <w:t>o sistema executa o f</w:t>
      </w:r>
      <w:r w:rsidR="002708C0" w:rsidRPr="002708C0">
        <w:rPr>
          <w:color w:val="auto"/>
        </w:rPr>
        <w:t xml:space="preserve">luxo </w:t>
      </w:r>
      <w:r w:rsidR="00C40D7A">
        <w:rPr>
          <w:color w:val="auto"/>
        </w:rPr>
        <w:t>principal</w:t>
      </w:r>
      <w:r w:rsidR="002708C0" w:rsidRPr="002708C0">
        <w:rPr>
          <w:color w:val="auto"/>
        </w:rPr>
        <w:t xml:space="preserve"> do caso de uso UC</w:t>
      </w:r>
      <w:r w:rsidRPr="002708C0">
        <w:rPr>
          <w:color w:val="auto"/>
        </w:rPr>
        <w:t xml:space="preserve"> –</w:t>
      </w:r>
      <w:r w:rsidR="00506E8C">
        <w:rPr>
          <w:color w:val="auto"/>
        </w:rPr>
        <w:t xml:space="preserve"> Grava</w:t>
      </w:r>
      <w:r w:rsidR="002708C0" w:rsidRPr="002708C0">
        <w:rPr>
          <w:color w:val="auto"/>
        </w:rPr>
        <w:t>r Log de Auditoria</w:t>
      </w:r>
      <w:r w:rsidRPr="002708C0">
        <w:rPr>
          <w:color w:val="auto"/>
        </w:rPr>
        <w:t xml:space="preserve"> e reto</w:t>
      </w:r>
      <w:r w:rsidR="00314F64">
        <w:rPr>
          <w:color w:val="auto"/>
        </w:rPr>
        <w:t>r</w:t>
      </w:r>
      <w:r w:rsidRPr="002708C0">
        <w:rPr>
          <w:color w:val="auto"/>
        </w:rPr>
        <w:t xml:space="preserve">na para o passo </w:t>
      </w:r>
      <w:r w:rsidR="004D2573">
        <w:rPr>
          <w:color w:val="auto"/>
        </w:rPr>
        <w:fldChar w:fldCharType="begin"/>
      </w:r>
      <w:r w:rsidR="000E300A">
        <w:rPr>
          <w:color w:val="auto"/>
        </w:rPr>
        <w:instrText xml:space="preserve"> REF _Ref390417538 \r \h </w:instrText>
      </w:r>
      <w:r w:rsidR="004D2573">
        <w:rPr>
          <w:color w:val="auto"/>
        </w:rPr>
      </w:r>
      <w:r w:rsidR="004D2573">
        <w:rPr>
          <w:color w:val="auto"/>
        </w:rPr>
        <w:fldChar w:fldCharType="separate"/>
      </w:r>
      <w:r w:rsidR="000E300A">
        <w:rPr>
          <w:color w:val="auto"/>
        </w:rPr>
        <w:t>7</w:t>
      </w:r>
      <w:r w:rsidR="004D2573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 w:rsidR="00BB3072"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4D2573">
        <w:rPr>
          <w:color w:val="auto"/>
        </w:rPr>
        <w:fldChar w:fldCharType="begin"/>
      </w:r>
      <w:r w:rsidR="00DF1FF3">
        <w:rPr>
          <w:color w:val="auto"/>
        </w:rPr>
        <w:instrText xml:space="preserve"> REF _Ref390417586 \r \h </w:instrText>
      </w:r>
      <w:r w:rsidR="004D2573">
        <w:rPr>
          <w:color w:val="auto"/>
        </w:rPr>
      </w:r>
      <w:r w:rsidR="004D2573">
        <w:rPr>
          <w:color w:val="auto"/>
        </w:rPr>
        <w:fldChar w:fldCharType="separate"/>
      </w:r>
      <w:r w:rsidR="00DF1FF3">
        <w:rPr>
          <w:color w:val="auto"/>
        </w:rPr>
        <w:t>8</w:t>
      </w:r>
      <w:r w:rsidR="004D2573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 w:rsidR="00BB3072">
        <w:rPr>
          <w:color w:val="auto"/>
        </w:rPr>
        <w:t xml:space="preserve">, ou para o passo </w:t>
      </w:r>
      <w:r w:rsidR="004D2573">
        <w:rPr>
          <w:color w:val="auto"/>
        </w:rPr>
        <w:fldChar w:fldCharType="begin"/>
      </w:r>
      <w:r w:rsidR="00823565">
        <w:rPr>
          <w:color w:val="auto"/>
        </w:rPr>
        <w:instrText xml:space="preserve"> REF _Ref385245223 \r \h </w:instrText>
      </w:r>
      <w:r w:rsidR="004D2573">
        <w:rPr>
          <w:color w:val="auto"/>
        </w:rPr>
      </w:r>
      <w:r w:rsidR="004D2573">
        <w:rPr>
          <w:color w:val="auto"/>
        </w:rPr>
        <w:fldChar w:fldCharType="separate"/>
      </w:r>
      <w:r w:rsidR="00823565">
        <w:rPr>
          <w:color w:val="auto"/>
        </w:rPr>
        <w:t>10</w:t>
      </w:r>
      <w:r w:rsidR="004D2573">
        <w:rPr>
          <w:color w:val="auto"/>
        </w:rPr>
        <w:fldChar w:fldCharType="end"/>
      </w:r>
      <w:r w:rsidR="00BB3072">
        <w:rPr>
          <w:color w:val="auto"/>
        </w:rPr>
        <w:t xml:space="preserve"> do fluxo alternativo FA-3.</w:t>
      </w:r>
    </w:p>
    <w:p w:rsidR="004472D5" w:rsidRDefault="004472D5" w:rsidP="00D1746D">
      <w:pPr>
        <w:tabs>
          <w:tab w:val="left" w:pos="1276"/>
        </w:tabs>
        <w:ind w:left="709"/>
        <w:rPr>
          <w:color w:val="auto"/>
        </w:rPr>
      </w:pPr>
    </w:p>
    <w:p w:rsidR="00643F02" w:rsidRPr="00D1746D" w:rsidRDefault="00643F02" w:rsidP="00D1746D">
      <w:pPr>
        <w:tabs>
          <w:tab w:val="left" w:pos="1276"/>
        </w:tabs>
        <w:ind w:left="709"/>
        <w:rPr>
          <w:color w:val="FF0000"/>
        </w:rPr>
      </w:pPr>
    </w:p>
    <w:p w:rsidR="004472D5" w:rsidRPr="008F1745" w:rsidRDefault="004472D5" w:rsidP="004472D5">
      <w:pPr>
        <w:pStyle w:val="STJNvel1"/>
        <w:numPr>
          <w:ilvl w:val="0"/>
          <w:numId w:val="1"/>
        </w:numPr>
      </w:pPr>
      <w:bookmarkStart w:id="69" w:name="_Toc391652638"/>
      <w:r w:rsidRPr="008F1745">
        <w:t>FREQUÊNCIA DE OCORRÊNCIA</w:t>
      </w:r>
      <w:bookmarkEnd w:id="69"/>
    </w:p>
    <w:p w:rsidR="004472D5" w:rsidRDefault="004472D5" w:rsidP="004472D5">
      <w:pPr>
        <w:ind w:left="348"/>
        <w:rPr>
          <w:color w:val="auto"/>
        </w:rPr>
      </w:pPr>
      <w:r>
        <w:rPr>
          <w:color w:val="auto"/>
        </w:rPr>
        <w:t>Não se aplica</w:t>
      </w:r>
      <w:r w:rsidR="00FD618C">
        <w:rPr>
          <w:color w:val="auto"/>
        </w:rPr>
        <w:t>.</w:t>
      </w:r>
    </w:p>
    <w:p w:rsidR="001A0B4B" w:rsidRDefault="001A0B4B" w:rsidP="004472D5">
      <w:pPr>
        <w:ind w:left="348"/>
        <w:rPr>
          <w:color w:val="auto"/>
        </w:rPr>
      </w:pPr>
    </w:p>
    <w:p w:rsidR="004472D5" w:rsidRPr="006A3D99" w:rsidRDefault="004472D5" w:rsidP="004472D5">
      <w:pPr>
        <w:ind w:left="348"/>
        <w:rPr>
          <w:color w:val="auto"/>
        </w:rPr>
      </w:pPr>
    </w:p>
    <w:p w:rsidR="00177937" w:rsidRDefault="008F1745" w:rsidP="0012638E">
      <w:pPr>
        <w:pStyle w:val="STJNvel1"/>
        <w:numPr>
          <w:ilvl w:val="0"/>
          <w:numId w:val="1"/>
        </w:numPr>
      </w:pPr>
      <w:bookmarkStart w:id="70" w:name="_Toc125373395"/>
      <w:r>
        <w:t xml:space="preserve"> </w:t>
      </w:r>
      <w:bookmarkStart w:id="71" w:name="_Toc391652639"/>
      <w:r w:rsidR="00177937">
        <w:t>REFERÊNCIAS</w:t>
      </w:r>
      <w:bookmarkEnd w:id="70"/>
      <w:bookmarkEnd w:id="71"/>
    </w:p>
    <w:p w:rsidR="00F03E18" w:rsidRPr="007D5D81" w:rsidRDefault="00F03E18" w:rsidP="00F03E18">
      <w:pPr>
        <w:pStyle w:val="Instruo"/>
        <w:numPr>
          <w:ilvl w:val="0"/>
          <w:numId w:val="20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 w:rsidR="00265C89">
        <w:rPr>
          <w:rFonts w:cs="Times New Roman"/>
          <w:i w:val="0"/>
          <w:color w:val="000000"/>
          <w:sz w:val="24"/>
        </w:rPr>
        <w:t xml:space="preserve"> – </w:t>
      </w:r>
      <w:r w:rsidR="00452E23">
        <w:rPr>
          <w:rFonts w:cs="Times New Roman"/>
          <w:i w:val="0"/>
          <w:color w:val="000000"/>
          <w:sz w:val="24"/>
        </w:rPr>
        <w:t>0.</w:t>
      </w:r>
      <w:r w:rsidR="00C47928">
        <w:rPr>
          <w:rFonts w:cs="Times New Roman"/>
          <w:i w:val="0"/>
          <w:color w:val="000000"/>
          <w:sz w:val="24"/>
        </w:rPr>
        <w:t>22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452E2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0.</w:t>
      </w:r>
      <w:r w:rsidR="00C4792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29</w:t>
      </w:r>
    </w:p>
    <w:p w:rsidR="00F03E18" w:rsidRPr="00F03E18" w:rsidRDefault="00F03E18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Glossário – </w:t>
      </w:r>
      <w:r w:rsidR="00452E2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0.02</w:t>
      </w:r>
    </w:p>
    <w:p w:rsidR="00FD618C" w:rsidRDefault="004907F4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UC_Grava</w:t>
      </w:r>
      <w:r w:rsidR="00FD618C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r Log de Auditoria</w:t>
      </w:r>
    </w:p>
    <w:p w:rsidR="00F03E18" w:rsidRDefault="00265C89" w:rsidP="00F03E18">
      <w:pPr>
        <w:pStyle w:val="PargrafodaLista"/>
        <w:numPr>
          <w:ilvl w:val="0"/>
          <w:numId w:val="20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Interfaces de Telas – </w:t>
      </w:r>
      <w:r w:rsidR="00452E2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0.00</w:t>
      </w:r>
    </w:p>
    <w:p w:rsidR="00FD618C" w:rsidRDefault="00FD618C" w:rsidP="00BA37DE">
      <w:pPr>
        <w:pStyle w:val="PargrafodaLista"/>
        <w:ind w:left="720"/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</w:p>
    <w:p w:rsidR="00F03E18" w:rsidRDefault="00F03E18" w:rsidP="00EE5511">
      <w:pPr>
        <w:ind w:left="348"/>
        <w:rPr>
          <w:color w:val="auto"/>
        </w:rPr>
      </w:pPr>
    </w:p>
    <w:p w:rsidR="00C0421F" w:rsidRDefault="008F1745" w:rsidP="0012638E">
      <w:pPr>
        <w:pStyle w:val="STJNvel1"/>
        <w:numPr>
          <w:ilvl w:val="0"/>
          <w:numId w:val="1"/>
        </w:numPr>
      </w:pPr>
      <w:r>
        <w:lastRenderedPageBreak/>
        <w:t xml:space="preserve"> </w:t>
      </w:r>
      <w:bookmarkStart w:id="72" w:name="_Toc391652640"/>
      <w:r w:rsidR="00177937">
        <w:t>REFERÊNCIAS BIBLIOGRÁFICAS</w:t>
      </w:r>
      <w:bookmarkStart w:id="73" w:name="_Toc125373396"/>
      <w:bookmarkEnd w:id="72"/>
    </w:p>
    <w:p w:rsidR="00C0421F" w:rsidRDefault="00C0421F" w:rsidP="001C765D">
      <w:pPr>
        <w:pStyle w:val="CTMISCorpo1"/>
      </w:pPr>
      <w:r w:rsidRPr="001C765D">
        <w:t>N</w:t>
      </w:r>
      <w:r w:rsidR="00D31B4F" w:rsidRPr="00C0421F">
        <w:t>ão se aplica</w:t>
      </w:r>
      <w:r w:rsidR="0012638E">
        <w:t>.</w:t>
      </w:r>
    </w:p>
    <w:p w:rsidR="00422309" w:rsidRDefault="00422309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B674C" w:rsidRDefault="008B674C" w:rsidP="001C765D">
      <w:pPr>
        <w:pStyle w:val="CTMISCorpo1"/>
      </w:pPr>
    </w:p>
    <w:p w:rsidR="008F1745" w:rsidRDefault="008F1745" w:rsidP="001C765D">
      <w:pPr>
        <w:pStyle w:val="CTMISCorpo1"/>
      </w:pPr>
    </w:p>
    <w:p w:rsidR="00177937" w:rsidRDefault="008F1745" w:rsidP="00887104">
      <w:pPr>
        <w:pStyle w:val="STJNvel1"/>
        <w:numPr>
          <w:ilvl w:val="0"/>
          <w:numId w:val="1"/>
        </w:numPr>
      </w:pPr>
      <w:r>
        <w:lastRenderedPageBreak/>
        <w:t xml:space="preserve"> </w:t>
      </w:r>
      <w:bookmarkStart w:id="74" w:name="_Toc391652641"/>
      <w:r w:rsidR="00177937">
        <w:t>ASSINATURAS</w:t>
      </w:r>
      <w:bookmarkEnd w:id="0"/>
      <w:bookmarkEnd w:id="73"/>
      <w:bookmarkEnd w:id="74"/>
    </w:p>
    <w:p w:rsidR="00177937" w:rsidRDefault="00177937"/>
    <w:p w:rsidR="008F1745" w:rsidRDefault="008F1745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177937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177937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E67DE9" w:rsidP="00E67DE9">
            <w:pPr>
              <w:pStyle w:val="CTMISInstrues"/>
              <w:rPr>
                <w:i/>
              </w:rPr>
            </w:pPr>
            <w:r>
              <w:t>Carlos Eduardo Gonçalves da Silva</w:t>
            </w:r>
          </w:p>
          <w:p w:rsidR="00177937" w:rsidRDefault="00E67DE9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Assessoria de Cerimonial e Rel. Públicas.</w:t>
            </w:r>
          </w:p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515980" w:rsidP="00E67DE9">
            <w:pPr>
              <w:pStyle w:val="CTMISInstrues"/>
            </w:pPr>
            <w:r>
              <w:t>Reyla Rosa</w:t>
            </w:r>
          </w:p>
          <w:p w:rsidR="00177937" w:rsidRDefault="00177937">
            <w:pPr>
              <w:pStyle w:val="CTMISTabela"/>
              <w:jc w:val="center"/>
            </w:pPr>
            <w:r>
              <w:t xml:space="preserve">Analista </w:t>
            </w:r>
            <w:r w:rsidR="00E3554F">
              <w:t>de Requisitos</w:t>
            </w:r>
          </w:p>
          <w:p w:rsidR="00177937" w:rsidRDefault="00E67DE9" w:rsidP="003538F9">
            <w:pPr>
              <w:pStyle w:val="CTMISTabela"/>
              <w:jc w:val="center"/>
            </w:pPr>
            <w:r>
              <w:t>CTIS</w:t>
            </w: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4E6" w:rsidRDefault="008314E6">
      <w:r>
        <w:separator/>
      </w:r>
    </w:p>
  </w:endnote>
  <w:endnote w:type="continuationSeparator" w:id="0">
    <w:p w:rsidR="008314E6" w:rsidRDefault="00831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BD44DC">
      <w:trPr>
        <w:cantSplit/>
        <w:jc w:val="center"/>
      </w:trPr>
      <w:tc>
        <w:tcPr>
          <w:tcW w:w="8268" w:type="dxa"/>
        </w:tcPr>
        <w:p w:rsidR="00BD44DC" w:rsidRDefault="00BD44DC" w:rsidP="002D63D3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 xml:space="preserve">sigeven_escu_uc015_manter_setor </w:t>
          </w:r>
        </w:p>
      </w:tc>
      <w:tc>
        <w:tcPr>
          <w:tcW w:w="1794" w:type="dxa"/>
          <w:vAlign w:val="center"/>
        </w:tcPr>
        <w:p w:rsidR="00BD44DC" w:rsidRDefault="00BD44DC" w:rsidP="009A4B8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4D257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D2573">
            <w:rPr>
              <w:rStyle w:val="Nmerodepgina"/>
              <w:sz w:val="20"/>
            </w:rPr>
            <w:fldChar w:fldCharType="separate"/>
          </w:r>
          <w:r w:rsidR="00975027">
            <w:rPr>
              <w:rStyle w:val="Nmerodepgina"/>
              <w:noProof/>
              <w:sz w:val="20"/>
            </w:rPr>
            <w:t>2</w:t>
          </w:r>
          <w:r w:rsidR="004D2573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4D257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D2573">
            <w:rPr>
              <w:sz w:val="20"/>
            </w:rPr>
            <w:fldChar w:fldCharType="separate"/>
          </w:r>
          <w:r w:rsidR="00975027">
            <w:rPr>
              <w:noProof/>
              <w:sz w:val="20"/>
            </w:rPr>
            <w:t>9</w:t>
          </w:r>
          <w:r w:rsidR="004D2573">
            <w:rPr>
              <w:sz w:val="20"/>
            </w:rPr>
            <w:fldChar w:fldCharType="end"/>
          </w:r>
        </w:p>
      </w:tc>
    </w:tr>
  </w:tbl>
  <w:p w:rsidR="00BD44DC" w:rsidRDefault="00BD44D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BD44DC" w:rsidRPr="005449C2">
      <w:trPr>
        <w:cantSplit/>
        <w:jc w:val="center"/>
      </w:trPr>
      <w:tc>
        <w:tcPr>
          <w:tcW w:w="8268" w:type="dxa"/>
        </w:tcPr>
        <w:p w:rsidR="00BD44DC" w:rsidRDefault="00BD44DC" w:rsidP="002D63D3">
          <w:pPr>
            <w:pStyle w:val="Rodap"/>
            <w:rPr>
              <w:sz w:val="20"/>
            </w:rPr>
          </w:pPr>
          <w:r>
            <w:rPr>
              <w:sz w:val="20"/>
            </w:rPr>
            <w:t>sigeven_escu_uc015_manter_setor</w:t>
          </w:r>
        </w:p>
      </w:tc>
      <w:tc>
        <w:tcPr>
          <w:tcW w:w="1794" w:type="dxa"/>
          <w:vAlign w:val="center"/>
        </w:tcPr>
        <w:p w:rsidR="00BD44DC" w:rsidRPr="005449C2" w:rsidRDefault="00BD44D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4D257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4D2573" w:rsidRPr="005449C2">
            <w:rPr>
              <w:sz w:val="20"/>
            </w:rPr>
            <w:fldChar w:fldCharType="separate"/>
          </w:r>
          <w:r w:rsidR="002968AD">
            <w:rPr>
              <w:noProof/>
              <w:sz w:val="20"/>
            </w:rPr>
            <w:t>4</w:t>
          </w:r>
          <w:r w:rsidR="004D2573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4D257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4D2573" w:rsidRPr="005449C2">
            <w:rPr>
              <w:sz w:val="20"/>
            </w:rPr>
            <w:fldChar w:fldCharType="separate"/>
          </w:r>
          <w:r w:rsidR="002968AD">
            <w:rPr>
              <w:noProof/>
              <w:sz w:val="20"/>
            </w:rPr>
            <w:t>9</w:t>
          </w:r>
          <w:r w:rsidR="004D2573" w:rsidRPr="005449C2">
            <w:rPr>
              <w:sz w:val="20"/>
            </w:rPr>
            <w:fldChar w:fldCharType="end"/>
          </w:r>
        </w:p>
      </w:tc>
    </w:tr>
  </w:tbl>
  <w:p w:rsidR="00BD44DC" w:rsidRPr="005449C2" w:rsidRDefault="00BD44D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4E6" w:rsidRDefault="008314E6">
      <w:r>
        <w:separator/>
      </w:r>
    </w:p>
  </w:footnote>
  <w:footnote w:type="continuationSeparator" w:id="0">
    <w:p w:rsidR="008314E6" w:rsidRDefault="008314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DC" w:rsidRDefault="004D257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BD44DC" w:rsidRPr="00DC67AE" w:rsidRDefault="00BD44DC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BD44D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D44D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BD44DC">
      <w:trPr>
        <w:cantSplit/>
        <w:trHeight w:val="575"/>
        <w:jc w:val="center"/>
      </w:trPr>
      <w:tc>
        <w:tcPr>
          <w:tcW w:w="691" w:type="pct"/>
          <w:vAlign w:val="center"/>
        </w:tcPr>
        <w:p w:rsidR="00BD44DC" w:rsidRDefault="00BD44D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BD44DC" w:rsidRDefault="00BD44D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BD44DC" w:rsidRPr="003E7920" w:rsidRDefault="004D2573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4D2573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BD44DC" w:rsidRPr="00EF182A" w:rsidRDefault="00BD44DC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BD44DC">
            <w:rPr>
              <w:b/>
              <w:bCs/>
              <w:szCs w:val="24"/>
            </w:rPr>
            <w:t xml:space="preserve"> Manter Setor</w:t>
          </w:r>
        </w:p>
        <w:p w:rsidR="00BD44DC" w:rsidRPr="003E7920" w:rsidRDefault="00BD44D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BD44DC" w:rsidRPr="00017D2E" w:rsidRDefault="004D2573" w:rsidP="00B54CA5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BD44DC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BD44DC" w:rsidRDefault="00BD44D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BD44DC" w:rsidRDefault="00BD44D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C6204554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7F147FCE"/>
    <w:lvl w:ilvl="0" w:tplc="6C08FAA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9">
    <w:nsid w:val="76904D0F"/>
    <w:multiLevelType w:val="multilevel"/>
    <w:tmpl w:val="DEA29E48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4"/>
  </w:num>
  <w:num w:numId="4">
    <w:abstractNumId w:val="10"/>
  </w:num>
  <w:num w:numId="5">
    <w:abstractNumId w:val="14"/>
  </w:num>
  <w:num w:numId="6">
    <w:abstractNumId w:val="16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17"/>
  </w:num>
  <w:num w:numId="12">
    <w:abstractNumId w:val="21"/>
  </w:num>
  <w:num w:numId="13">
    <w:abstractNumId w:val="15"/>
  </w:num>
  <w:num w:numId="14">
    <w:abstractNumId w:val="6"/>
  </w:num>
  <w:num w:numId="15">
    <w:abstractNumId w:val="3"/>
  </w:num>
  <w:num w:numId="16">
    <w:abstractNumId w:val="7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18"/>
  </w:num>
  <w:num w:numId="24">
    <w:abstractNumId w:val="19"/>
  </w:num>
  <w:num w:numId="25">
    <w:abstractNumId w:val="4"/>
  </w:num>
  <w:num w:numId="26">
    <w:abstractNumId w:val="19"/>
  </w:num>
  <w:num w:numId="27">
    <w:abstractNumId w:val="4"/>
  </w:num>
  <w:num w:numId="28">
    <w:abstractNumId w:val="4"/>
  </w:num>
  <w:num w:numId="29">
    <w:abstractNumId w:val="19"/>
  </w:num>
  <w:num w:numId="30">
    <w:abstractNumId w:val="4"/>
  </w:num>
  <w:num w:numId="31">
    <w:abstractNumId w:val="4"/>
  </w:num>
  <w:num w:numId="32">
    <w:abstractNumId w:val="19"/>
  </w:num>
  <w:num w:numId="33">
    <w:abstractNumId w:val="4"/>
  </w:num>
  <w:num w:numId="34">
    <w:abstractNumId w:val="19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96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07A17"/>
    <w:rsid w:val="00007BA2"/>
    <w:rsid w:val="00013378"/>
    <w:rsid w:val="00017D2E"/>
    <w:rsid w:val="00024F90"/>
    <w:rsid w:val="000254EF"/>
    <w:rsid w:val="00031C2B"/>
    <w:rsid w:val="000338D5"/>
    <w:rsid w:val="0004225D"/>
    <w:rsid w:val="0004278A"/>
    <w:rsid w:val="00044CD5"/>
    <w:rsid w:val="00054E26"/>
    <w:rsid w:val="00067677"/>
    <w:rsid w:val="00074427"/>
    <w:rsid w:val="00081809"/>
    <w:rsid w:val="00083FB1"/>
    <w:rsid w:val="00084643"/>
    <w:rsid w:val="00087019"/>
    <w:rsid w:val="00087C64"/>
    <w:rsid w:val="0009103F"/>
    <w:rsid w:val="00092B67"/>
    <w:rsid w:val="000943C5"/>
    <w:rsid w:val="00097FE0"/>
    <w:rsid w:val="000A44DE"/>
    <w:rsid w:val="000A6C74"/>
    <w:rsid w:val="000A7AF2"/>
    <w:rsid w:val="000C0672"/>
    <w:rsid w:val="000C3D9B"/>
    <w:rsid w:val="000D090F"/>
    <w:rsid w:val="000D6861"/>
    <w:rsid w:val="000E300A"/>
    <w:rsid w:val="000E30D1"/>
    <w:rsid w:val="000E38B5"/>
    <w:rsid w:val="000F45EB"/>
    <w:rsid w:val="001058D8"/>
    <w:rsid w:val="00107912"/>
    <w:rsid w:val="00113DE4"/>
    <w:rsid w:val="00125A56"/>
    <w:rsid w:val="00125FEB"/>
    <w:rsid w:val="00126089"/>
    <w:rsid w:val="0012638E"/>
    <w:rsid w:val="0013230B"/>
    <w:rsid w:val="00133CE1"/>
    <w:rsid w:val="00136ACE"/>
    <w:rsid w:val="001439EE"/>
    <w:rsid w:val="0014559A"/>
    <w:rsid w:val="00146E8C"/>
    <w:rsid w:val="001474BE"/>
    <w:rsid w:val="001531FA"/>
    <w:rsid w:val="001551E7"/>
    <w:rsid w:val="001557FE"/>
    <w:rsid w:val="001608E0"/>
    <w:rsid w:val="001649C0"/>
    <w:rsid w:val="00166536"/>
    <w:rsid w:val="00173B74"/>
    <w:rsid w:val="00177937"/>
    <w:rsid w:val="0018724F"/>
    <w:rsid w:val="00191591"/>
    <w:rsid w:val="001927CE"/>
    <w:rsid w:val="001A0970"/>
    <w:rsid w:val="001A0B4B"/>
    <w:rsid w:val="001A1D90"/>
    <w:rsid w:val="001A2372"/>
    <w:rsid w:val="001A5B98"/>
    <w:rsid w:val="001A6B33"/>
    <w:rsid w:val="001B7C5D"/>
    <w:rsid w:val="001C30DC"/>
    <w:rsid w:val="001C6951"/>
    <w:rsid w:val="001C765D"/>
    <w:rsid w:val="001D0EA6"/>
    <w:rsid w:val="001E043E"/>
    <w:rsid w:val="001E1702"/>
    <w:rsid w:val="001E6398"/>
    <w:rsid w:val="001E6DB7"/>
    <w:rsid w:val="001F0E32"/>
    <w:rsid w:val="001F265A"/>
    <w:rsid w:val="001F2F0D"/>
    <w:rsid w:val="001F4A70"/>
    <w:rsid w:val="00203BD4"/>
    <w:rsid w:val="00212548"/>
    <w:rsid w:val="00214BCE"/>
    <w:rsid w:val="0021516D"/>
    <w:rsid w:val="0021765A"/>
    <w:rsid w:val="00217E67"/>
    <w:rsid w:val="00221467"/>
    <w:rsid w:val="0022696F"/>
    <w:rsid w:val="002376A0"/>
    <w:rsid w:val="00242F8C"/>
    <w:rsid w:val="00245E44"/>
    <w:rsid w:val="00250EB8"/>
    <w:rsid w:val="002515F1"/>
    <w:rsid w:val="00253E8B"/>
    <w:rsid w:val="00254C86"/>
    <w:rsid w:val="00256B67"/>
    <w:rsid w:val="00256E57"/>
    <w:rsid w:val="002608F6"/>
    <w:rsid w:val="00260FB7"/>
    <w:rsid w:val="00265C89"/>
    <w:rsid w:val="0026642B"/>
    <w:rsid w:val="00266B51"/>
    <w:rsid w:val="00267603"/>
    <w:rsid w:val="00267D99"/>
    <w:rsid w:val="002708C0"/>
    <w:rsid w:val="002735C8"/>
    <w:rsid w:val="00282AFB"/>
    <w:rsid w:val="002836BA"/>
    <w:rsid w:val="002968AD"/>
    <w:rsid w:val="0029724D"/>
    <w:rsid w:val="002A3A0A"/>
    <w:rsid w:val="002A47A3"/>
    <w:rsid w:val="002A7371"/>
    <w:rsid w:val="002B0E92"/>
    <w:rsid w:val="002B11DC"/>
    <w:rsid w:val="002B370E"/>
    <w:rsid w:val="002B60F0"/>
    <w:rsid w:val="002B7B19"/>
    <w:rsid w:val="002C059F"/>
    <w:rsid w:val="002C1FE8"/>
    <w:rsid w:val="002C2E5E"/>
    <w:rsid w:val="002C4797"/>
    <w:rsid w:val="002C4B05"/>
    <w:rsid w:val="002D022E"/>
    <w:rsid w:val="002D49D9"/>
    <w:rsid w:val="002D558C"/>
    <w:rsid w:val="002D5703"/>
    <w:rsid w:val="002D63D3"/>
    <w:rsid w:val="002E2F7D"/>
    <w:rsid w:val="002E3572"/>
    <w:rsid w:val="002F4141"/>
    <w:rsid w:val="002F69F7"/>
    <w:rsid w:val="002F7222"/>
    <w:rsid w:val="002F72A0"/>
    <w:rsid w:val="002F778C"/>
    <w:rsid w:val="00301679"/>
    <w:rsid w:val="003126F9"/>
    <w:rsid w:val="0031297A"/>
    <w:rsid w:val="00314F64"/>
    <w:rsid w:val="00316341"/>
    <w:rsid w:val="0031640E"/>
    <w:rsid w:val="003165E1"/>
    <w:rsid w:val="003226B4"/>
    <w:rsid w:val="0032476D"/>
    <w:rsid w:val="00331481"/>
    <w:rsid w:val="00340753"/>
    <w:rsid w:val="0034202B"/>
    <w:rsid w:val="00342788"/>
    <w:rsid w:val="00343767"/>
    <w:rsid w:val="00343F53"/>
    <w:rsid w:val="003457B2"/>
    <w:rsid w:val="0035104F"/>
    <w:rsid w:val="00351724"/>
    <w:rsid w:val="003538F9"/>
    <w:rsid w:val="00361674"/>
    <w:rsid w:val="003640A0"/>
    <w:rsid w:val="00374F2F"/>
    <w:rsid w:val="0037558C"/>
    <w:rsid w:val="00381493"/>
    <w:rsid w:val="00385279"/>
    <w:rsid w:val="00391A8F"/>
    <w:rsid w:val="0039287D"/>
    <w:rsid w:val="003953A8"/>
    <w:rsid w:val="003A6923"/>
    <w:rsid w:val="003B63F3"/>
    <w:rsid w:val="003C50B8"/>
    <w:rsid w:val="003C7A9B"/>
    <w:rsid w:val="003D0502"/>
    <w:rsid w:val="003D0958"/>
    <w:rsid w:val="003E0E1B"/>
    <w:rsid w:val="003E7920"/>
    <w:rsid w:val="003F489C"/>
    <w:rsid w:val="004001C2"/>
    <w:rsid w:val="00402FA4"/>
    <w:rsid w:val="004047B9"/>
    <w:rsid w:val="00404F75"/>
    <w:rsid w:val="00405F2E"/>
    <w:rsid w:val="0041130F"/>
    <w:rsid w:val="00415FA4"/>
    <w:rsid w:val="00421837"/>
    <w:rsid w:val="004221E8"/>
    <w:rsid w:val="00422309"/>
    <w:rsid w:val="0042259D"/>
    <w:rsid w:val="00431BD7"/>
    <w:rsid w:val="00433476"/>
    <w:rsid w:val="004375CA"/>
    <w:rsid w:val="0044160E"/>
    <w:rsid w:val="004458B7"/>
    <w:rsid w:val="004468EC"/>
    <w:rsid w:val="004472D5"/>
    <w:rsid w:val="00451E82"/>
    <w:rsid w:val="00452E23"/>
    <w:rsid w:val="00454374"/>
    <w:rsid w:val="00460256"/>
    <w:rsid w:val="00461CB9"/>
    <w:rsid w:val="00462F0C"/>
    <w:rsid w:val="00470401"/>
    <w:rsid w:val="004733E4"/>
    <w:rsid w:val="0047552A"/>
    <w:rsid w:val="00475E83"/>
    <w:rsid w:val="0047762A"/>
    <w:rsid w:val="00481BA0"/>
    <w:rsid w:val="004867DF"/>
    <w:rsid w:val="00487018"/>
    <w:rsid w:val="004907F4"/>
    <w:rsid w:val="0049462D"/>
    <w:rsid w:val="004A1747"/>
    <w:rsid w:val="004A4DF5"/>
    <w:rsid w:val="004A5C5E"/>
    <w:rsid w:val="004B3173"/>
    <w:rsid w:val="004B4C17"/>
    <w:rsid w:val="004B668F"/>
    <w:rsid w:val="004B781F"/>
    <w:rsid w:val="004C2B97"/>
    <w:rsid w:val="004C2CF9"/>
    <w:rsid w:val="004C5E2D"/>
    <w:rsid w:val="004D07DC"/>
    <w:rsid w:val="004D2573"/>
    <w:rsid w:val="004D336E"/>
    <w:rsid w:val="004D5C91"/>
    <w:rsid w:val="004D62AA"/>
    <w:rsid w:val="004D62C5"/>
    <w:rsid w:val="004D6F5E"/>
    <w:rsid w:val="004E027A"/>
    <w:rsid w:val="004E19C7"/>
    <w:rsid w:val="004F0466"/>
    <w:rsid w:val="004F1F20"/>
    <w:rsid w:val="004F7E96"/>
    <w:rsid w:val="00504BF1"/>
    <w:rsid w:val="005066BB"/>
    <w:rsid w:val="00506E8C"/>
    <w:rsid w:val="00514539"/>
    <w:rsid w:val="00515980"/>
    <w:rsid w:val="00516025"/>
    <w:rsid w:val="00531A06"/>
    <w:rsid w:val="00532F63"/>
    <w:rsid w:val="00534AF3"/>
    <w:rsid w:val="0054126A"/>
    <w:rsid w:val="005449C2"/>
    <w:rsid w:val="00545C20"/>
    <w:rsid w:val="00546BDB"/>
    <w:rsid w:val="00550046"/>
    <w:rsid w:val="00550134"/>
    <w:rsid w:val="00551639"/>
    <w:rsid w:val="005519E4"/>
    <w:rsid w:val="00552ECF"/>
    <w:rsid w:val="0056268C"/>
    <w:rsid w:val="00565761"/>
    <w:rsid w:val="005755CD"/>
    <w:rsid w:val="00586D06"/>
    <w:rsid w:val="00594553"/>
    <w:rsid w:val="005956EB"/>
    <w:rsid w:val="005A2596"/>
    <w:rsid w:val="005A5C97"/>
    <w:rsid w:val="005B01CE"/>
    <w:rsid w:val="005B0E53"/>
    <w:rsid w:val="005B6D52"/>
    <w:rsid w:val="005C132B"/>
    <w:rsid w:val="005C1350"/>
    <w:rsid w:val="005C14D3"/>
    <w:rsid w:val="005C3A84"/>
    <w:rsid w:val="005C3BE1"/>
    <w:rsid w:val="005C3F64"/>
    <w:rsid w:val="005D2501"/>
    <w:rsid w:val="005E2FDE"/>
    <w:rsid w:val="005F1F98"/>
    <w:rsid w:val="005F24BB"/>
    <w:rsid w:val="005F3AC1"/>
    <w:rsid w:val="00604DE6"/>
    <w:rsid w:val="00604F9F"/>
    <w:rsid w:val="006124C0"/>
    <w:rsid w:val="00613812"/>
    <w:rsid w:val="00614E71"/>
    <w:rsid w:val="00617C46"/>
    <w:rsid w:val="00636878"/>
    <w:rsid w:val="006400A1"/>
    <w:rsid w:val="00641BB6"/>
    <w:rsid w:val="00641EFF"/>
    <w:rsid w:val="00643F02"/>
    <w:rsid w:val="00652D7B"/>
    <w:rsid w:val="006560A2"/>
    <w:rsid w:val="00656429"/>
    <w:rsid w:val="00661420"/>
    <w:rsid w:val="00661FA2"/>
    <w:rsid w:val="00663664"/>
    <w:rsid w:val="00667286"/>
    <w:rsid w:val="0067193E"/>
    <w:rsid w:val="006736BB"/>
    <w:rsid w:val="00674EEB"/>
    <w:rsid w:val="00676C03"/>
    <w:rsid w:val="00682201"/>
    <w:rsid w:val="00693007"/>
    <w:rsid w:val="00694826"/>
    <w:rsid w:val="00697BBA"/>
    <w:rsid w:val="006A0506"/>
    <w:rsid w:val="006A0E1B"/>
    <w:rsid w:val="006A106A"/>
    <w:rsid w:val="006A3D99"/>
    <w:rsid w:val="006B40D5"/>
    <w:rsid w:val="006C25CC"/>
    <w:rsid w:val="006C4DA5"/>
    <w:rsid w:val="006C61C4"/>
    <w:rsid w:val="006C7B16"/>
    <w:rsid w:val="006D00C9"/>
    <w:rsid w:val="006D60C4"/>
    <w:rsid w:val="006E60DE"/>
    <w:rsid w:val="006E7E3F"/>
    <w:rsid w:val="006F39DF"/>
    <w:rsid w:val="007019B4"/>
    <w:rsid w:val="00704B19"/>
    <w:rsid w:val="00706C13"/>
    <w:rsid w:val="00710574"/>
    <w:rsid w:val="007223C3"/>
    <w:rsid w:val="0073491E"/>
    <w:rsid w:val="007413F5"/>
    <w:rsid w:val="0074308A"/>
    <w:rsid w:val="007523F6"/>
    <w:rsid w:val="007671BE"/>
    <w:rsid w:val="00770664"/>
    <w:rsid w:val="00772FCE"/>
    <w:rsid w:val="0077547A"/>
    <w:rsid w:val="00782A98"/>
    <w:rsid w:val="00783C9A"/>
    <w:rsid w:val="00787FE5"/>
    <w:rsid w:val="00792D92"/>
    <w:rsid w:val="00794E5F"/>
    <w:rsid w:val="007A3A29"/>
    <w:rsid w:val="007B0FF7"/>
    <w:rsid w:val="007B2509"/>
    <w:rsid w:val="007B51ED"/>
    <w:rsid w:val="007B7814"/>
    <w:rsid w:val="007C02D6"/>
    <w:rsid w:val="007C1D64"/>
    <w:rsid w:val="007C7D78"/>
    <w:rsid w:val="007D48C2"/>
    <w:rsid w:val="007D4A8F"/>
    <w:rsid w:val="007D4F17"/>
    <w:rsid w:val="007E3095"/>
    <w:rsid w:val="007E5327"/>
    <w:rsid w:val="007F3490"/>
    <w:rsid w:val="007F4ABD"/>
    <w:rsid w:val="007F5BA9"/>
    <w:rsid w:val="007F7E35"/>
    <w:rsid w:val="00801A27"/>
    <w:rsid w:val="008043C4"/>
    <w:rsid w:val="008124B5"/>
    <w:rsid w:val="008131FB"/>
    <w:rsid w:val="00813757"/>
    <w:rsid w:val="00816484"/>
    <w:rsid w:val="00816642"/>
    <w:rsid w:val="00823565"/>
    <w:rsid w:val="0082416F"/>
    <w:rsid w:val="0082502F"/>
    <w:rsid w:val="008314E6"/>
    <w:rsid w:val="00836B5D"/>
    <w:rsid w:val="008370D7"/>
    <w:rsid w:val="008371D3"/>
    <w:rsid w:val="00840BE7"/>
    <w:rsid w:val="00844802"/>
    <w:rsid w:val="008524D5"/>
    <w:rsid w:val="00853B78"/>
    <w:rsid w:val="00854FBE"/>
    <w:rsid w:val="00861014"/>
    <w:rsid w:val="00862F8D"/>
    <w:rsid w:val="00866DAF"/>
    <w:rsid w:val="0086792E"/>
    <w:rsid w:val="0087074C"/>
    <w:rsid w:val="00874EE9"/>
    <w:rsid w:val="00875428"/>
    <w:rsid w:val="00881A6F"/>
    <w:rsid w:val="00881F79"/>
    <w:rsid w:val="00884A43"/>
    <w:rsid w:val="00887104"/>
    <w:rsid w:val="008A0AD6"/>
    <w:rsid w:val="008A13C2"/>
    <w:rsid w:val="008A4E7F"/>
    <w:rsid w:val="008A7B5B"/>
    <w:rsid w:val="008B2BA4"/>
    <w:rsid w:val="008B674C"/>
    <w:rsid w:val="008B7F84"/>
    <w:rsid w:val="008C090C"/>
    <w:rsid w:val="008C0F2E"/>
    <w:rsid w:val="008C63C0"/>
    <w:rsid w:val="008D6CD6"/>
    <w:rsid w:val="008E45F6"/>
    <w:rsid w:val="008F1745"/>
    <w:rsid w:val="008F6673"/>
    <w:rsid w:val="008F70A0"/>
    <w:rsid w:val="00903620"/>
    <w:rsid w:val="00906318"/>
    <w:rsid w:val="00911F65"/>
    <w:rsid w:val="00913FB9"/>
    <w:rsid w:val="009149EA"/>
    <w:rsid w:val="00914CA3"/>
    <w:rsid w:val="00915645"/>
    <w:rsid w:val="00925379"/>
    <w:rsid w:val="00930184"/>
    <w:rsid w:val="00931E8C"/>
    <w:rsid w:val="00933FC4"/>
    <w:rsid w:val="009403E2"/>
    <w:rsid w:val="00943B66"/>
    <w:rsid w:val="00943E67"/>
    <w:rsid w:val="00946134"/>
    <w:rsid w:val="00946EE2"/>
    <w:rsid w:val="009470BD"/>
    <w:rsid w:val="0094779C"/>
    <w:rsid w:val="009507AB"/>
    <w:rsid w:val="0095225D"/>
    <w:rsid w:val="00952D8D"/>
    <w:rsid w:val="009553FA"/>
    <w:rsid w:val="00966A37"/>
    <w:rsid w:val="00975027"/>
    <w:rsid w:val="00977408"/>
    <w:rsid w:val="009778C6"/>
    <w:rsid w:val="009810E0"/>
    <w:rsid w:val="00982C93"/>
    <w:rsid w:val="00983B5E"/>
    <w:rsid w:val="00987DD2"/>
    <w:rsid w:val="00990719"/>
    <w:rsid w:val="00997956"/>
    <w:rsid w:val="00997E66"/>
    <w:rsid w:val="009A1328"/>
    <w:rsid w:val="009A13D3"/>
    <w:rsid w:val="009A3BBF"/>
    <w:rsid w:val="009A4B8C"/>
    <w:rsid w:val="009A5EA0"/>
    <w:rsid w:val="009B671C"/>
    <w:rsid w:val="009B769B"/>
    <w:rsid w:val="009C45A5"/>
    <w:rsid w:val="009D28A1"/>
    <w:rsid w:val="009D40E9"/>
    <w:rsid w:val="009E7CFD"/>
    <w:rsid w:val="009E7FAE"/>
    <w:rsid w:val="009F0A9A"/>
    <w:rsid w:val="00A020B7"/>
    <w:rsid w:val="00A0761A"/>
    <w:rsid w:val="00A133CF"/>
    <w:rsid w:val="00A135CA"/>
    <w:rsid w:val="00A15220"/>
    <w:rsid w:val="00A1726F"/>
    <w:rsid w:val="00A2106B"/>
    <w:rsid w:val="00A231EB"/>
    <w:rsid w:val="00A23BB9"/>
    <w:rsid w:val="00A254F8"/>
    <w:rsid w:val="00A353DC"/>
    <w:rsid w:val="00A401EC"/>
    <w:rsid w:val="00A4076E"/>
    <w:rsid w:val="00A41B3F"/>
    <w:rsid w:val="00A46CDA"/>
    <w:rsid w:val="00A517F6"/>
    <w:rsid w:val="00A52B6B"/>
    <w:rsid w:val="00A536EC"/>
    <w:rsid w:val="00A5607F"/>
    <w:rsid w:val="00A56B8D"/>
    <w:rsid w:val="00A57D1F"/>
    <w:rsid w:val="00A610E6"/>
    <w:rsid w:val="00A64A76"/>
    <w:rsid w:val="00A6548A"/>
    <w:rsid w:val="00A67E63"/>
    <w:rsid w:val="00A7622A"/>
    <w:rsid w:val="00A85B7B"/>
    <w:rsid w:val="00A96016"/>
    <w:rsid w:val="00AA0979"/>
    <w:rsid w:val="00AA15EE"/>
    <w:rsid w:val="00AA293F"/>
    <w:rsid w:val="00AA7AD7"/>
    <w:rsid w:val="00AB1FD1"/>
    <w:rsid w:val="00AB71FC"/>
    <w:rsid w:val="00AC352A"/>
    <w:rsid w:val="00AC501A"/>
    <w:rsid w:val="00AC5CF6"/>
    <w:rsid w:val="00AC5F35"/>
    <w:rsid w:val="00AC6927"/>
    <w:rsid w:val="00AC7D35"/>
    <w:rsid w:val="00AD04AC"/>
    <w:rsid w:val="00AD094F"/>
    <w:rsid w:val="00AD0D37"/>
    <w:rsid w:val="00AD1207"/>
    <w:rsid w:val="00AD4ABF"/>
    <w:rsid w:val="00AE18E5"/>
    <w:rsid w:val="00AE517B"/>
    <w:rsid w:val="00AE7533"/>
    <w:rsid w:val="00AF0244"/>
    <w:rsid w:val="00AF707F"/>
    <w:rsid w:val="00B00695"/>
    <w:rsid w:val="00B03358"/>
    <w:rsid w:val="00B03B4B"/>
    <w:rsid w:val="00B10F4B"/>
    <w:rsid w:val="00B2242E"/>
    <w:rsid w:val="00B24589"/>
    <w:rsid w:val="00B25ECC"/>
    <w:rsid w:val="00B3043D"/>
    <w:rsid w:val="00B33017"/>
    <w:rsid w:val="00B51AB3"/>
    <w:rsid w:val="00B54CA5"/>
    <w:rsid w:val="00B65CF9"/>
    <w:rsid w:val="00B6768A"/>
    <w:rsid w:val="00B727DD"/>
    <w:rsid w:val="00B72FB1"/>
    <w:rsid w:val="00B76003"/>
    <w:rsid w:val="00B80971"/>
    <w:rsid w:val="00B913D6"/>
    <w:rsid w:val="00B92B5F"/>
    <w:rsid w:val="00BA1F2D"/>
    <w:rsid w:val="00BA37DE"/>
    <w:rsid w:val="00BA74F4"/>
    <w:rsid w:val="00BB13FD"/>
    <w:rsid w:val="00BB2F7A"/>
    <w:rsid w:val="00BB3072"/>
    <w:rsid w:val="00BC3035"/>
    <w:rsid w:val="00BC3D32"/>
    <w:rsid w:val="00BC59C8"/>
    <w:rsid w:val="00BC61DD"/>
    <w:rsid w:val="00BD39AF"/>
    <w:rsid w:val="00BD39B4"/>
    <w:rsid w:val="00BD44DC"/>
    <w:rsid w:val="00BD54F5"/>
    <w:rsid w:val="00BD5C4C"/>
    <w:rsid w:val="00BD78C1"/>
    <w:rsid w:val="00BE70F3"/>
    <w:rsid w:val="00BF1133"/>
    <w:rsid w:val="00BF5048"/>
    <w:rsid w:val="00C0421F"/>
    <w:rsid w:val="00C0477A"/>
    <w:rsid w:val="00C07316"/>
    <w:rsid w:val="00C12529"/>
    <w:rsid w:val="00C1441F"/>
    <w:rsid w:val="00C16582"/>
    <w:rsid w:val="00C16B18"/>
    <w:rsid w:val="00C276B0"/>
    <w:rsid w:val="00C35AB7"/>
    <w:rsid w:val="00C35ABE"/>
    <w:rsid w:val="00C360A8"/>
    <w:rsid w:val="00C375DF"/>
    <w:rsid w:val="00C40D7A"/>
    <w:rsid w:val="00C45793"/>
    <w:rsid w:val="00C47928"/>
    <w:rsid w:val="00C522AB"/>
    <w:rsid w:val="00C528D4"/>
    <w:rsid w:val="00C53001"/>
    <w:rsid w:val="00C53B2A"/>
    <w:rsid w:val="00C613D2"/>
    <w:rsid w:val="00C622B7"/>
    <w:rsid w:val="00C66489"/>
    <w:rsid w:val="00C70147"/>
    <w:rsid w:val="00C731F0"/>
    <w:rsid w:val="00C86CAE"/>
    <w:rsid w:val="00C951AC"/>
    <w:rsid w:val="00C9533F"/>
    <w:rsid w:val="00CA0196"/>
    <w:rsid w:val="00CA43B2"/>
    <w:rsid w:val="00CB041B"/>
    <w:rsid w:val="00CB181B"/>
    <w:rsid w:val="00CB1CD3"/>
    <w:rsid w:val="00CB3F7A"/>
    <w:rsid w:val="00CB6590"/>
    <w:rsid w:val="00CB68E0"/>
    <w:rsid w:val="00CC1C9F"/>
    <w:rsid w:val="00CD241A"/>
    <w:rsid w:val="00CD567C"/>
    <w:rsid w:val="00CD616A"/>
    <w:rsid w:val="00CE00F9"/>
    <w:rsid w:val="00CE1919"/>
    <w:rsid w:val="00CE267B"/>
    <w:rsid w:val="00CE50D0"/>
    <w:rsid w:val="00CE7720"/>
    <w:rsid w:val="00CF20B5"/>
    <w:rsid w:val="00CF219B"/>
    <w:rsid w:val="00CF61CF"/>
    <w:rsid w:val="00CF715A"/>
    <w:rsid w:val="00D03C0A"/>
    <w:rsid w:val="00D133C1"/>
    <w:rsid w:val="00D14473"/>
    <w:rsid w:val="00D14A67"/>
    <w:rsid w:val="00D14B41"/>
    <w:rsid w:val="00D1746D"/>
    <w:rsid w:val="00D17B63"/>
    <w:rsid w:val="00D2181A"/>
    <w:rsid w:val="00D31B4F"/>
    <w:rsid w:val="00D32B03"/>
    <w:rsid w:val="00D363D8"/>
    <w:rsid w:val="00D36671"/>
    <w:rsid w:val="00D3762B"/>
    <w:rsid w:val="00D4391A"/>
    <w:rsid w:val="00D46535"/>
    <w:rsid w:val="00D46AF2"/>
    <w:rsid w:val="00D64A37"/>
    <w:rsid w:val="00D66F91"/>
    <w:rsid w:val="00D70979"/>
    <w:rsid w:val="00D71F58"/>
    <w:rsid w:val="00D72CE0"/>
    <w:rsid w:val="00D74D9B"/>
    <w:rsid w:val="00D756E4"/>
    <w:rsid w:val="00D82530"/>
    <w:rsid w:val="00D828E1"/>
    <w:rsid w:val="00D84D3B"/>
    <w:rsid w:val="00D84F01"/>
    <w:rsid w:val="00D86E30"/>
    <w:rsid w:val="00D9012D"/>
    <w:rsid w:val="00DA0344"/>
    <w:rsid w:val="00DA07AC"/>
    <w:rsid w:val="00DA4302"/>
    <w:rsid w:val="00DB3172"/>
    <w:rsid w:val="00DB3A50"/>
    <w:rsid w:val="00DC1B1E"/>
    <w:rsid w:val="00DC21AB"/>
    <w:rsid w:val="00DC25B3"/>
    <w:rsid w:val="00DC2A06"/>
    <w:rsid w:val="00DC6498"/>
    <w:rsid w:val="00DC67AE"/>
    <w:rsid w:val="00DC6E4A"/>
    <w:rsid w:val="00DD5BB6"/>
    <w:rsid w:val="00DE66AA"/>
    <w:rsid w:val="00DF1085"/>
    <w:rsid w:val="00DF1FF3"/>
    <w:rsid w:val="00DF2A59"/>
    <w:rsid w:val="00DF5B52"/>
    <w:rsid w:val="00DF66BA"/>
    <w:rsid w:val="00DF7C63"/>
    <w:rsid w:val="00E00B10"/>
    <w:rsid w:val="00E0306C"/>
    <w:rsid w:val="00E041B2"/>
    <w:rsid w:val="00E103D6"/>
    <w:rsid w:val="00E1060C"/>
    <w:rsid w:val="00E147A1"/>
    <w:rsid w:val="00E16EF4"/>
    <w:rsid w:val="00E2106E"/>
    <w:rsid w:val="00E23960"/>
    <w:rsid w:val="00E3554F"/>
    <w:rsid w:val="00E4224B"/>
    <w:rsid w:val="00E457F6"/>
    <w:rsid w:val="00E460C3"/>
    <w:rsid w:val="00E52C03"/>
    <w:rsid w:val="00E63E97"/>
    <w:rsid w:val="00E6525A"/>
    <w:rsid w:val="00E65321"/>
    <w:rsid w:val="00E67DE9"/>
    <w:rsid w:val="00E67F22"/>
    <w:rsid w:val="00E72A00"/>
    <w:rsid w:val="00E737B0"/>
    <w:rsid w:val="00E761E7"/>
    <w:rsid w:val="00E84790"/>
    <w:rsid w:val="00E8490B"/>
    <w:rsid w:val="00E86BF9"/>
    <w:rsid w:val="00E86CE2"/>
    <w:rsid w:val="00E8744A"/>
    <w:rsid w:val="00E90C9C"/>
    <w:rsid w:val="00E93DEF"/>
    <w:rsid w:val="00E96C96"/>
    <w:rsid w:val="00EA0285"/>
    <w:rsid w:val="00EA157B"/>
    <w:rsid w:val="00EA2362"/>
    <w:rsid w:val="00EA6ED8"/>
    <w:rsid w:val="00EB0DA4"/>
    <w:rsid w:val="00EB1319"/>
    <w:rsid w:val="00EC0B09"/>
    <w:rsid w:val="00EC382F"/>
    <w:rsid w:val="00ED1C3F"/>
    <w:rsid w:val="00ED675F"/>
    <w:rsid w:val="00EE5511"/>
    <w:rsid w:val="00EE77C3"/>
    <w:rsid w:val="00EF06C4"/>
    <w:rsid w:val="00EF1CEF"/>
    <w:rsid w:val="00EF2B63"/>
    <w:rsid w:val="00F0083E"/>
    <w:rsid w:val="00F03341"/>
    <w:rsid w:val="00F03A08"/>
    <w:rsid w:val="00F03E18"/>
    <w:rsid w:val="00F077D6"/>
    <w:rsid w:val="00F1725F"/>
    <w:rsid w:val="00F17921"/>
    <w:rsid w:val="00F30531"/>
    <w:rsid w:val="00F31096"/>
    <w:rsid w:val="00F3429F"/>
    <w:rsid w:val="00F408AA"/>
    <w:rsid w:val="00F40A06"/>
    <w:rsid w:val="00F446BB"/>
    <w:rsid w:val="00F44B99"/>
    <w:rsid w:val="00F70840"/>
    <w:rsid w:val="00F70BA1"/>
    <w:rsid w:val="00F72367"/>
    <w:rsid w:val="00F75386"/>
    <w:rsid w:val="00F75558"/>
    <w:rsid w:val="00F81352"/>
    <w:rsid w:val="00F85F1D"/>
    <w:rsid w:val="00F94A89"/>
    <w:rsid w:val="00FA70AB"/>
    <w:rsid w:val="00FB1D4A"/>
    <w:rsid w:val="00FB5142"/>
    <w:rsid w:val="00FB624E"/>
    <w:rsid w:val="00FB73D3"/>
    <w:rsid w:val="00FB7AF7"/>
    <w:rsid w:val="00FC1C68"/>
    <w:rsid w:val="00FC2537"/>
    <w:rsid w:val="00FC26E2"/>
    <w:rsid w:val="00FD141A"/>
    <w:rsid w:val="00FD158E"/>
    <w:rsid w:val="00FD491A"/>
    <w:rsid w:val="00FD618C"/>
    <w:rsid w:val="00FD79AF"/>
    <w:rsid w:val="00FE3A47"/>
    <w:rsid w:val="00FE5D79"/>
    <w:rsid w:val="00FE63E5"/>
    <w:rsid w:val="00FE71C2"/>
    <w:rsid w:val="00FE762A"/>
    <w:rsid w:val="00FF6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8F1745"/>
    <w:pPr>
      <w:keepNext/>
      <w:numPr>
        <w:numId w:val="1"/>
      </w:numPr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C35AB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35AB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C35ABE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35A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35ABE"/>
    <w:rPr>
      <w:b/>
      <w:bCs/>
    </w:rPr>
  </w:style>
  <w:style w:type="paragraph" w:styleId="Reviso">
    <w:name w:val="Revision"/>
    <w:hidden/>
    <w:uiPriority w:val="99"/>
    <w:semiHidden/>
    <w:rsid w:val="00415FA4"/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8DB85-6D59-4D32-B6B6-5B58074F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3</TotalTime>
  <Pages>9</Pages>
  <Words>1580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10098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10</cp:revision>
  <cp:lastPrinted>2005-03-03T16:15:00Z</cp:lastPrinted>
  <dcterms:created xsi:type="dcterms:W3CDTF">2014-06-26T13:50:00Z</dcterms:created>
  <dcterms:modified xsi:type="dcterms:W3CDTF">2014-08-21T18:28:00Z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