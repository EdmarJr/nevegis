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160DD1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5D6FBF">
        <w:rPr>
          <w:rFonts w:ascii="Arial (W1)" w:hAnsi="Arial (W1)"/>
          <w:lang w:val="pt-BR"/>
        </w:rPr>
        <w:t>Sistema Gerenciador de Eventos</w:t>
      </w:r>
    </w:p>
    <w:p w:rsidR="00177937" w:rsidRPr="00160DD1" w:rsidRDefault="00177937"/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160DD1" w:rsidRDefault="003C7C70">
      <w:pPr>
        <w:jc w:val="center"/>
        <w:rPr>
          <w:sz w:val="36"/>
        </w:rPr>
      </w:pPr>
      <w:r>
        <w:rPr>
          <w:sz w:val="36"/>
        </w:rPr>
        <w:t>Manter Esfera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7D01DA">
        <w:rPr>
          <w:b/>
          <w:bCs/>
          <w:color w:val="auto"/>
          <w:sz w:val="36"/>
          <w:szCs w:val="36"/>
          <w:lang w:eastAsia="en-US"/>
        </w:rPr>
        <w:t>0</w:t>
      </w:r>
      <w:r w:rsidR="00B249DF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4E2960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6F30BE" w:rsidRDefault="002F588E" w:rsidP="004E29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11/08/2014</w:t>
            </w:r>
          </w:p>
        </w:tc>
        <w:tc>
          <w:tcPr>
            <w:tcW w:w="960" w:type="dxa"/>
          </w:tcPr>
          <w:p w:rsidR="00172169" w:rsidRPr="006F30BE" w:rsidRDefault="00362AC3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0.</w:t>
            </w:r>
            <w:r w:rsidR="005D6585" w:rsidRPr="006F30BE">
              <w:rPr>
                <w:b w:val="0"/>
              </w:rPr>
              <w:t>0</w:t>
            </w:r>
            <w:r w:rsidR="00721CF5" w:rsidRPr="006F30BE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Elaboração do documento</w:t>
            </w:r>
            <w:r w:rsidR="00E2185D" w:rsidRPr="006F30BE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6F30BE" w:rsidRDefault="00172169" w:rsidP="004E2960">
            <w:pPr>
              <w:pStyle w:val="CTMISTabela"/>
              <w:rPr>
                <w:b w:val="0"/>
              </w:rPr>
            </w:pPr>
            <w:r w:rsidRPr="006F30BE">
              <w:rPr>
                <w:b w:val="0"/>
              </w:rPr>
              <w:t>Rayanne Felício</w:t>
            </w:r>
          </w:p>
        </w:tc>
      </w:tr>
    </w:tbl>
    <w:p w:rsidR="00074427" w:rsidRPr="003E6FE6" w:rsidRDefault="00074427" w:rsidP="00074427">
      <w:pPr>
        <w:pStyle w:val="Ttulo"/>
        <w:rPr>
          <w:lang w:val="pt-BR"/>
        </w:rPr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E2E3E">
        <w:fldChar w:fldCharType="begin"/>
      </w:r>
      <w:r w:rsidR="00177937" w:rsidRPr="00160DD1">
        <w:instrText xml:space="preserve"> TOC \o "1-3" \h \z </w:instrText>
      </w:r>
      <w:r w:rsidRPr="00BE2E3E">
        <w:fldChar w:fldCharType="separate"/>
      </w:r>
      <w:hyperlink w:anchor="_Toc395605838" w:history="1">
        <w:r w:rsidR="00C90BFF" w:rsidRPr="005E5BF1">
          <w:rPr>
            <w:rStyle w:val="Hyperlink"/>
            <w:noProof/>
          </w:rPr>
          <w:t>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INTRODUÇÃO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39" w:history="1">
        <w:r w:rsidR="00C90BFF" w:rsidRPr="005E5BF1">
          <w:rPr>
            <w:rStyle w:val="Hyperlink"/>
            <w:noProof/>
          </w:rPr>
          <w:t>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ATORES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0" w:history="1">
        <w:r w:rsidR="00C90BFF" w:rsidRPr="005E5BF1">
          <w:rPr>
            <w:rStyle w:val="Hyperlink"/>
            <w:noProof/>
          </w:rPr>
          <w:t>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INTERESSADOS E INTERESSES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1" w:history="1">
        <w:r w:rsidR="00C90BFF" w:rsidRPr="005E5BF1">
          <w:rPr>
            <w:rStyle w:val="Hyperlink"/>
            <w:noProof/>
          </w:rPr>
          <w:t>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PRÉ-CONDIÇÕES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2" w:history="1">
        <w:r w:rsidR="00C90BFF" w:rsidRPr="005E5BF1">
          <w:rPr>
            <w:rStyle w:val="Hyperlink"/>
            <w:noProof/>
          </w:rPr>
          <w:t>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GARANTIA DE SUCESSO (PÓS-CONDIÇÕES)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3" w:history="1">
        <w:r w:rsidR="00C90BFF" w:rsidRPr="005E5BF1">
          <w:rPr>
            <w:rStyle w:val="Hyperlink"/>
            <w:noProof/>
          </w:rPr>
          <w:t>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 PRINCIPAL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4" w:history="1">
        <w:r w:rsidR="00C90BFF" w:rsidRPr="005E5BF1">
          <w:rPr>
            <w:rStyle w:val="Hyperlink"/>
            <w:noProof/>
          </w:rPr>
          <w:t>7.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ALTERNATIVOS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5" w:history="1">
        <w:r w:rsidR="00C90BFF" w:rsidRPr="005E5BF1">
          <w:rPr>
            <w:rStyle w:val="Hyperlink"/>
            <w:noProof/>
          </w:rPr>
          <w:t>8.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FLUXOS DE EXCEÇÃO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6" w:history="1">
        <w:r w:rsidR="00C90BFF" w:rsidRPr="005E5BF1">
          <w:rPr>
            <w:rStyle w:val="Hyperlink"/>
            <w:noProof/>
          </w:rPr>
          <w:t>9.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INCLUSÃO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7" w:history="1">
        <w:r w:rsidR="00C90BFF" w:rsidRPr="005E5BF1">
          <w:rPr>
            <w:rStyle w:val="Hyperlink"/>
            <w:noProof/>
          </w:rPr>
          <w:t>10.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PONTOS DE EXTENSÃO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8" w:history="1">
        <w:r w:rsidR="00C90BFF" w:rsidRPr="005E5BF1">
          <w:rPr>
            <w:rStyle w:val="Hyperlink"/>
            <w:noProof/>
          </w:rPr>
          <w:t>11.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REQUISITOS ESPECIAIS E DE SEGURANÇA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49" w:history="1">
        <w:r w:rsidR="00C90BFF" w:rsidRPr="005E5BF1">
          <w:rPr>
            <w:rStyle w:val="Hyperlink"/>
            <w:noProof/>
          </w:rPr>
          <w:t>12.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FREQÜÊNCIA DE OCORRÊNCIA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0" w:history="1">
        <w:r w:rsidR="00C90BFF" w:rsidRPr="005E5BF1">
          <w:rPr>
            <w:rStyle w:val="Hyperlink"/>
            <w:noProof/>
          </w:rPr>
          <w:t>13.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PROBLEMAS EM ABERTO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1" w:history="1">
        <w:r w:rsidR="00C90BFF" w:rsidRPr="005E5BF1">
          <w:rPr>
            <w:rStyle w:val="Hyperlink"/>
            <w:noProof/>
          </w:rPr>
          <w:t>14.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2" w:history="1">
        <w:r w:rsidR="00C90BFF" w:rsidRPr="005E5BF1">
          <w:rPr>
            <w:rStyle w:val="Hyperlink"/>
            <w:noProof/>
          </w:rPr>
          <w:t>15.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REFERÊNCIAS BIBLIOGRÁFICAS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0BFF" w:rsidRDefault="00BE2E3E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605853" w:history="1">
        <w:r w:rsidR="00C90BFF" w:rsidRPr="005E5BF1">
          <w:rPr>
            <w:rStyle w:val="Hyperlink"/>
            <w:noProof/>
          </w:rPr>
          <w:t>16.</w:t>
        </w:r>
        <w:r w:rsidR="00C90BF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90BFF" w:rsidRPr="005E5BF1">
          <w:rPr>
            <w:rStyle w:val="Hyperlink"/>
            <w:noProof/>
          </w:rPr>
          <w:t>ASSINATURAS</w:t>
        </w:r>
        <w:r w:rsidR="00C90B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0BFF">
          <w:rPr>
            <w:noProof/>
            <w:webHidden/>
          </w:rPr>
          <w:instrText xml:space="preserve"> PAGEREF _Toc395605853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0B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BE2E3E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5605838"/>
      <w:r w:rsidRPr="00160DD1">
        <w:t>INTRODUÇÃO</w:t>
      </w:r>
      <w:bookmarkEnd w:id="1"/>
    </w:p>
    <w:p w:rsidR="0091502C" w:rsidRPr="00160DD1" w:rsidRDefault="0091502C" w:rsidP="0091502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funcionalidade</w:t>
      </w:r>
      <w:r w:rsidR="00117A12">
        <w:rPr>
          <w:i w:val="0"/>
          <w:iCs/>
          <w:color w:val="auto"/>
          <w:sz w:val="24"/>
          <w:szCs w:val="24"/>
        </w:rPr>
        <w:t xml:space="preserve"> de cadastro de </w:t>
      </w:r>
      <w:r w:rsidR="00EB6D03">
        <w:rPr>
          <w:i w:val="0"/>
          <w:iCs/>
          <w:color w:val="auto"/>
          <w:sz w:val="24"/>
          <w:szCs w:val="24"/>
        </w:rPr>
        <w:t>esfera</w:t>
      </w:r>
      <w:r>
        <w:rPr>
          <w:i w:val="0"/>
          <w:iCs/>
          <w:color w:val="auto"/>
          <w:sz w:val="24"/>
          <w:szCs w:val="24"/>
        </w:rPr>
        <w:t xml:space="preserve"> no sistema Mala Direta</w:t>
      </w:r>
      <w:r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</w:t>
      </w:r>
      <w:r w:rsidR="00C90BFF">
        <w:rPr>
          <w:i w:val="0"/>
          <w:iCs/>
          <w:color w:val="auto"/>
          <w:sz w:val="24"/>
          <w:szCs w:val="24"/>
        </w:rPr>
        <w:t>clusão e visualização das mesmas</w:t>
      </w:r>
      <w:r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5605839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incluir, alterar, visualizar, </w:t>
            </w:r>
            <w:r w:rsidR="00934867">
              <w:rPr>
                <w:rFonts w:eastAsia="Times New Roman" w:cs="Arial"/>
                <w:kern w:val="0"/>
                <w:sz w:val="20"/>
                <w:szCs w:val="20"/>
              </w:rPr>
              <w:t xml:space="preserve">consultar e excluir </w:t>
            </w:r>
            <w:r w:rsidR="00302134">
              <w:rPr>
                <w:rFonts w:eastAsia="Times New Roman" w:cs="Arial"/>
                <w:kern w:val="0"/>
                <w:sz w:val="20"/>
                <w:szCs w:val="20"/>
              </w:rPr>
              <w:t>as esferas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91502C" w:rsidRPr="00160DD1" w:rsidTr="0026025E">
        <w:trPr>
          <w:trHeight w:val="281"/>
        </w:trPr>
        <w:tc>
          <w:tcPr>
            <w:tcW w:w="1560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91502C" w:rsidRPr="00160DD1" w:rsidRDefault="0091502C" w:rsidP="0089019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com permissão de consultar </w:t>
            </w:r>
            <w:r w:rsidR="00934867">
              <w:rPr>
                <w:rFonts w:eastAsia="Times New Roman" w:cs="Arial"/>
                <w:kern w:val="0"/>
                <w:sz w:val="20"/>
                <w:szCs w:val="20"/>
              </w:rPr>
              <w:t xml:space="preserve">e visualizar </w:t>
            </w:r>
            <w:r w:rsidR="00302134">
              <w:rPr>
                <w:rFonts w:eastAsia="Times New Roman" w:cs="Arial"/>
                <w:kern w:val="0"/>
                <w:sz w:val="20"/>
                <w:szCs w:val="20"/>
              </w:rPr>
              <w:t>as esferas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Mala Direta.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5605840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5605841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</w:t>
      </w:r>
      <w:r w:rsidR="00F610E2">
        <w:rPr>
          <w:rFonts w:ascii="Arial" w:hAnsi="Arial" w:cs="Arial"/>
          <w:szCs w:val="24"/>
        </w:rPr>
        <w:t xml:space="preserve">no sistema com o(s) perfil(is) </w:t>
      </w:r>
      <w:r w:rsidRPr="00160DD1">
        <w:rPr>
          <w:rFonts w:ascii="Arial" w:hAnsi="Arial" w:cs="Arial"/>
          <w:szCs w:val="24"/>
        </w:rPr>
        <w:t>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5605842"/>
      <w:r w:rsidRPr="00160DD1">
        <w:t>GARANTIA DE SUCESSO (PÓS-CONDIÇÕES)</w:t>
      </w:r>
      <w:bookmarkEnd w:id="5"/>
    </w:p>
    <w:p w:rsidR="00177937" w:rsidRPr="00160DD1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5605843"/>
      <w:r w:rsidRPr="00160DD1">
        <w:t>FLUXO PRINCIPAL</w:t>
      </w:r>
      <w:bookmarkEnd w:id="6"/>
    </w:p>
    <w:p w:rsidR="00177937" w:rsidRPr="00160DD1" w:rsidRDefault="00B1147A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>Consulta</w:t>
      </w:r>
      <w:r w:rsidR="00FC218E" w:rsidRPr="00160DD1">
        <w:rPr>
          <w:b/>
          <w:i w:val="0"/>
          <w:iCs/>
          <w:color w:val="auto"/>
          <w:sz w:val="24"/>
          <w:szCs w:val="24"/>
        </w:rPr>
        <w:t>r</w:t>
      </w:r>
      <w:r w:rsidR="005111DB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</w:t>
      </w:r>
      <w:r w:rsidR="00F610E2">
        <w:rPr>
          <w:i w:val="0"/>
          <w:iCs/>
          <w:color w:val="auto"/>
          <w:sz w:val="24"/>
          <w:szCs w:val="24"/>
        </w:rPr>
        <w:t xml:space="preserve">o tem início quando o ator seleciona o menu Manutenção e seleciona o sub-menu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E32644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2D1E5A">
        <w:rPr>
          <w:i w:val="0"/>
          <w:iCs/>
          <w:color w:val="auto"/>
          <w:sz w:val="24"/>
          <w:szCs w:val="24"/>
        </w:rPr>
        <w:t xml:space="preserve">e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2372C4">
        <w:rPr>
          <w:i w:val="0"/>
          <w:iCs/>
          <w:color w:val="auto"/>
          <w:sz w:val="24"/>
          <w:szCs w:val="24"/>
        </w:rPr>
        <w:t>(</w:t>
      </w:r>
      <w:r w:rsidR="005111DB">
        <w:rPr>
          <w:i w:val="0"/>
          <w:iCs/>
          <w:color w:val="auto"/>
          <w:sz w:val="24"/>
          <w:szCs w:val="24"/>
        </w:rPr>
        <w:t>s</w:t>
      </w:r>
      <w:r w:rsidR="002372C4">
        <w:rPr>
          <w:i w:val="0"/>
          <w:iCs/>
          <w:color w:val="auto"/>
          <w:sz w:val="24"/>
          <w:szCs w:val="24"/>
        </w:rPr>
        <w:t>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; </w:t>
      </w:r>
      <w:r w:rsidR="00C36FCB" w:rsidRPr="00C36FCB">
        <w:rPr>
          <w:b/>
          <w:i w:val="0"/>
          <w:iCs/>
          <w:color w:val="auto"/>
          <w:sz w:val="24"/>
          <w:szCs w:val="24"/>
        </w:rPr>
        <w:t>[RN</w:t>
      </w:r>
      <w:r w:rsidR="008D6A11">
        <w:rPr>
          <w:b/>
          <w:i w:val="0"/>
          <w:iCs/>
          <w:color w:val="auto"/>
          <w:sz w:val="24"/>
          <w:szCs w:val="24"/>
        </w:rPr>
        <w:t>2</w:t>
      </w:r>
      <w:r w:rsidR="001C0CA7">
        <w:rPr>
          <w:b/>
          <w:i w:val="0"/>
          <w:iCs/>
          <w:color w:val="auto"/>
          <w:sz w:val="24"/>
          <w:szCs w:val="24"/>
        </w:rPr>
        <w:t>6</w:t>
      </w:r>
      <w:r w:rsidR="00C36FCB" w:rsidRPr="00C36FCB">
        <w:rPr>
          <w:b/>
          <w:i w:val="0"/>
          <w:iCs/>
          <w:color w:val="auto"/>
          <w:sz w:val="24"/>
          <w:szCs w:val="24"/>
        </w:rPr>
        <w:t>-0</w:t>
      </w:r>
      <w:r w:rsidR="008D6A11">
        <w:rPr>
          <w:b/>
          <w:i w:val="0"/>
          <w:iCs/>
          <w:color w:val="auto"/>
          <w:sz w:val="24"/>
          <w:szCs w:val="24"/>
        </w:rPr>
        <w:t>2</w:t>
      </w:r>
      <w:r w:rsidR="00C36FCB" w:rsidRPr="00C36FCB">
        <w:rPr>
          <w:b/>
          <w:i w:val="0"/>
          <w:iCs/>
          <w:color w:val="auto"/>
          <w:sz w:val="24"/>
          <w:szCs w:val="24"/>
        </w:rPr>
        <w:t>]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 xml:space="preserve">O sistema apresenta </w:t>
      </w:r>
      <w:r w:rsidR="007F35A8" w:rsidRPr="00160DD1">
        <w:rPr>
          <w:i w:val="0"/>
          <w:iCs/>
          <w:color w:val="auto"/>
          <w:sz w:val="24"/>
          <w:szCs w:val="24"/>
        </w:rPr>
        <w:t>a l</w:t>
      </w:r>
      <w:r w:rsidR="007F35A8">
        <w:rPr>
          <w:i w:val="0"/>
          <w:iCs/>
          <w:color w:val="auto"/>
          <w:sz w:val="24"/>
          <w:szCs w:val="24"/>
        </w:rPr>
        <w:t>ista de esfera(s)</w:t>
      </w:r>
      <w:r w:rsidR="007F35A8" w:rsidRPr="00160DD1">
        <w:rPr>
          <w:i w:val="0"/>
          <w:iCs/>
          <w:color w:val="auto"/>
          <w:sz w:val="24"/>
          <w:szCs w:val="24"/>
        </w:rPr>
        <w:t xml:space="preserve"> </w:t>
      </w:r>
      <w:r w:rsidR="007F35A8">
        <w:rPr>
          <w:i w:val="0"/>
          <w:iCs/>
          <w:color w:val="auto"/>
          <w:sz w:val="24"/>
          <w:szCs w:val="24"/>
        </w:rPr>
        <w:t>importada(s)</w:t>
      </w:r>
      <w:r w:rsidR="003500B1">
        <w:rPr>
          <w:i w:val="0"/>
          <w:iCs/>
          <w:color w:val="auto"/>
          <w:sz w:val="24"/>
          <w:szCs w:val="24"/>
        </w:rPr>
        <w:t xml:space="preserve"> “T</w:t>
      </w:r>
      <w:r w:rsidR="0038520D">
        <w:rPr>
          <w:i w:val="0"/>
          <w:iCs/>
          <w:color w:val="auto"/>
          <w:sz w:val="24"/>
          <w:szCs w:val="24"/>
        </w:rPr>
        <w:t xml:space="preserve">ela Consultar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3500B1">
        <w:rPr>
          <w:i w:val="0"/>
          <w:iCs/>
          <w:color w:val="auto"/>
          <w:sz w:val="24"/>
          <w:szCs w:val="24"/>
        </w:rPr>
        <w:t xml:space="preserve">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</w:t>
      </w:r>
      <w:r w:rsidR="00A66542">
        <w:rPr>
          <w:b/>
          <w:i w:val="0"/>
          <w:iCs/>
          <w:color w:val="auto"/>
          <w:sz w:val="24"/>
          <w:szCs w:val="24"/>
        </w:rPr>
        <w:t>2</w:t>
      </w:r>
      <w:r w:rsidR="00EE144C">
        <w:rPr>
          <w:b/>
          <w:i w:val="0"/>
          <w:iCs/>
          <w:color w:val="auto"/>
          <w:sz w:val="24"/>
          <w:szCs w:val="24"/>
        </w:rPr>
        <w:t>5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0A7180">
        <w:rPr>
          <w:b/>
          <w:i w:val="0"/>
          <w:iCs/>
          <w:color w:val="auto"/>
          <w:sz w:val="24"/>
          <w:szCs w:val="24"/>
        </w:rPr>
        <w:t>2</w:t>
      </w:r>
      <w:r w:rsidR="001C0CA7">
        <w:rPr>
          <w:b/>
          <w:i w:val="0"/>
          <w:iCs/>
          <w:color w:val="auto"/>
          <w:sz w:val="24"/>
          <w:szCs w:val="24"/>
        </w:rPr>
        <w:t>6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4A61F3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ator aciona a opção </w:t>
      </w:r>
      <w:r w:rsidR="00A83F36" w:rsidRPr="00160DD1">
        <w:rPr>
          <w:rFonts w:ascii="Arial" w:hAnsi="Arial" w:cs="Arial"/>
          <w:szCs w:val="24"/>
        </w:rPr>
        <w:t>“</w:t>
      </w:r>
      <w:r w:rsidR="006851E1"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>liza</w:t>
      </w:r>
      <w:r w:rsidR="00453604">
        <w:rPr>
          <w:rFonts w:ascii="Arial" w:hAnsi="Arial" w:cs="Arial"/>
          <w:szCs w:val="24"/>
        </w:rPr>
        <w:t xml:space="preserve"> a lista de </w:t>
      </w:r>
      <w:r w:rsidR="00EB6D03">
        <w:rPr>
          <w:rFonts w:ascii="Arial" w:hAnsi="Arial" w:cs="Arial"/>
          <w:szCs w:val="24"/>
        </w:rPr>
        <w:t>esfera</w:t>
      </w:r>
      <w:r w:rsidR="005111DB">
        <w:rPr>
          <w:rFonts w:ascii="Arial" w:hAnsi="Arial" w:cs="Arial"/>
          <w:szCs w:val="24"/>
        </w:rPr>
        <w:t>s</w:t>
      </w:r>
      <w:r w:rsidR="00E4661A">
        <w:rPr>
          <w:rFonts w:ascii="Arial" w:hAnsi="Arial" w:cs="Arial"/>
          <w:szCs w:val="24"/>
        </w:rPr>
        <w:t xml:space="preserve"> “T</w:t>
      </w:r>
      <w:r w:rsidR="00453604">
        <w:rPr>
          <w:rFonts w:ascii="Arial" w:hAnsi="Arial" w:cs="Arial"/>
          <w:szCs w:val="24"/>
        </w:rPr>
        <w:t xml:space="preserve">ela Consultar </w:t>
      </w:r>
      <w:r w:rsidR="00EB6D03">
        <w:rPr>
          <w:rFonts w:ascii="Arial" w:hAnsi="Arial" w:cs="Arial"/>
          <w:szCs w:val="24"/>
        </w:rPr>
        <w:t>Esfera</w:t>
      </w:r>
      <w:r w:rsidR="00E4661A">
        <w:rPr>
          <w:rFonts w:ascii="Arial" w:hAnsi="Arial" w:cs="Arial"/>
          <w:szCs w:val="24"/>
        </w:rPr>
        <w:t xml:space="preserve"> – </w:t>
      </w:r>
      <w:r w:rsidR="00175285">
        <w:rPr>
          <w:rFonts w:ascii="Arial" w:hAnsi="Arial" w:cs="Arial"/>
          <w:szCs w:val="24"/>
        </w:rPr>
        <w:t>2.2.1</w:t>
      </w:r>
      <w:r w:rsidR="0067747D" w:rsidRPr="00160DD1">
        <w:rPr>
          <w:rFonts w:ascii="Arial" w:hAnsi="Arial" w:cs="Arial"/>
          <w:szCs w:val="24"/>
        </w:rPr>
        <w:t>”;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A7180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0A7180">
        <w:rPr>
          <w:rFonts w:ascii="Arial" w:hAnsi="Arial" w:cs="Arial"/>
          <w:b/>
          <w:bCs/>
          <w:szCs w:val="24"/>
        </w:rPr>
        <w:t>2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1A1CF6">
        <w:rPr>
          <w:rFonts w:ascii="Arial" w:hAnsi="Arial" w:cs="Arial"/>
          <w:b/>
          <w:bCs/>
          <w:szCs w:val="24"/>
        </w:rPr>
        <w:t xml:space="preserve"> [</w:t>
      </w:r>
      <w:r w:rsidR="00BE2E3E">
        <w:rPr>
          <w:rFonts w:ascii="Arial" w:hAnsi="Arial" w:cs="Arial"/>
          <w:b/>
          <w:bCs/>
          <w:szCs w:val="24"/>
        </w:rPr>
        <w:fldChar w:fldCharType="begin"/>
      </w:r>
      <w:r w:rsidR="001A1CF6">
        <w:rPr>
          <w:rFonts w:ascii="Arial" w:hAnsi="Arial" w:cs="Arial"/>
          <w:b/>
          <w:bCs/>
          <w:szCs w:val="24"/>
        </w:rPr>
        <w:instrText xml:space="preserve"> REF _Ref390764791 \r \h </w:instrText>
      </w:r>
      <w:r w:rsidR="00BE2E3E">
        <w:rPr>
          <w:rFonts w:ascii="Arial" w:hAnsi="Arial" w:cs="Arial"/>
          <w:b/>
          <w:bCs/>
          <w:szCs w:val="24"/>
        </w:rPr>
      </w:r>
      <w:r w:rsidR="00BE2E3E">
        <w:rPr>
          <w:rFonts w:ascii="Arial" w:hAnsi="Arial" w:cs="Arial"/>
          <w:b/>
          <w:bCs/>
          <w:szCs w:val="24"/>
        </w:rPr>
        <w:fldChar w:fldCharType="separate"/>
      </w:r>
      <w:r w:rsidR="001A1CF6">
        <w:rPr>
          <w:rFonts w:ascii="Arial" w:hAnsi="Arial" w:cs="Arial"/>
          <w:b/>
          <w:bCs/>
          <w:szCs w:val="24"/>
        </w:rPr>
        <w:t>FA-1</w:t>
      </w:r>
      <w:r w:rsidR="00BE2E3E">
        <w:rPr>
          <w:rFonts w:ascii="Arial" w:hAnsi="Arial" w:cs="Arial"/>
          <w:b/>
          <w:bCs/>
          <w:szCs w:val="24"/>
        </w:rPr>
        <w:fldChar w:fldCharType="end"/>
      </w:r>
      <w:r w:rsidR="001A1CF6">
        <w:rPr>
          <w:rFonts w:ascii="Arial" w:hAnsi="Arial" w:cs="Arial"/>
          <w:b/>
          <w:bCs/>
          <w:szCs w:val="24"/>
        </w:rPr>
        <w:t xml:space="preserve">]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lastRenderedPageBreak/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5605844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bookmarkStart w:id="14" w:name="_Ref390764791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EB6D03">
        <w:rPr>
          <w:b/>
          <w:i w:val="0"/>
          <w:iCs/>
          <w:color w:val="auto"/>
          <w:sz w:val="24"/>
          <w:szCs w:val="24"/>
        </w:rPr>
        <w:t>Esfera</w:t>
      </w:r>
      <w:bookmarkEnd w:id="14"/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983D93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32033D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38520D">
        <w:rPr>
          <w:i w:val="0"/>
          <w:iCs/>
          <w:color w:val="auto"/>
          <w:sz w:val="24"/>
          <w:szCs w:val="24"/>
        </w:rPr>
        <w:t xml:space="preserve"> Incluir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32033D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</w:t>
      </w:r>
      <w:r w:rsidR="00E612BF">
        <w:rPr>
          <w:b/>
          <w:i w:val="0"/>
          <w:iCs/>
          <w:color w:val="auto"/>
          <w:sz w:val="24"/>
          <w:szCs w:val="24"/>
        </w:rPr>
        <w:t>2</w:t>
      </w:r>
      <w:r w:rsidR="00EE144C">
        <w:rPr>
          <w:b/>
          <w:i w:val="0"/>
          <w:iCs/>
          <w:color w:val="auto"/>
          <w:sz w:val="24"/>
          <w:szCs w:val="24"/>
        </w:rPr>
        <w:t>5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5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6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6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65601D" w:rsidRPr="00160DD1">
        <w:rPr>
          <w:rFonts w:ascii="Arial" w:hAnsi="Arial" w:cs="Arial"/>
          <w:szCs w:val="24"/>
        </w:rPr>
        <w:t>;</w:t>
      </w:r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034496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034496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28247C">
        <w:rPr>
          <w:rFonts w:ascii="Arial" w:hAnsi="Arial" w:cs="Arial"/>
          <w:szCs w:val="24"/>
        </w:rPr>
        <w:t xml:space="preserve"> </w:t>
      </w:r>
      <w:bookmarkEnd w:id="17"/>
      <w:r w:rsidR="000E1747">
        <w:rPr>
          <w:rFonts w:ascii="Arial" w:hAnsi="Arial" w:cs="Arial"/>
          <w:b/>
          <w:szCs w:val="24"/>
        </w:rPr>
        <w:t>[</w:t>
      </w:r>
      <w:r w:rsidR="00BE2E3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BE2E3E">
        <w:rPr>
          <w:rFonts w:ascii="Arial" w:hAnsi="Arial" w:cs="Arial"/>
          <w:b/>
          <w:szCs w:val="24"/>
        </w:rPr>
      </w:r>
      <w:r w:rsidR="00BE2E3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BE2E3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8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8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9" w:name="_Ref384890239"/>
      <w:bookmarkStart w:id="20" w:name="_Ref393956115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9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  <w:bookmarkEnd w:id="20"/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453604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DB029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2039E4">
        <w:rPr>
          <w:b/>
          <w:bCs/>
          <w:i w:val="0"/>
          <w:color w:val="auto"/>
          <w:sz w:val="24"/>
          <w:szCs w:val="24"/>
        </w:rPr>
        <w:t>2</w:t>
      </w:r>
      <w:r w:rsidR="001C0CA7">
        <w:rPr>
          <w:b/>
          <w:bCs/>
          <w:i w:val="0"/>
          <w:color w:val="auto"/>
          <w:sz w:val="24"/>
          <w:szCs w:val="24"/>
        </w:rPr>
        <w:t>6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2039E4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</w:t>
      </w:r>
      <w:r w:rsidR="00DF144E">
        <w:rPr>
          <w:rFonts w:ascii="Arial" w:hAnsi="Arial" w:cs="Arial"/>
          <w:szCs w:val="24"/>
        </w:rPr>
        <w:t xml:space="preserve">“Tela Alterar </w:t>
      </w:r>
      <w:r w:rsidR="00EB6D03">
        <w:rPr>
          <w:rFonts w:ascii="Arial" w:hAnsi="Arial" w:cs="Arial"/>
          <w:szCs w:val="24"/>
        </w:rPr>
        <w:t>Esfera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</w:t>
      </w:r>
      <w:r w:rsidR="00457D79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21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2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3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4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444D9">
        <w:rPr>
          <w:rFonts w:ascii="Arial" w:hAnsi="Arial" w:cs="Arial"/>
          <w:szCs w:val="24"/>
        </w:rPr>
        <w:t xml:space="preserve"> no sistema Mala Direta</w:t>
      </w:r>
      <w:r w:rsidR="00326B4C" w:rsidRPr="00160DD1">
        <w:rPr>
          <w:rFonts w:ascii="Arial" w:hAnsi="Arial" w:cs="Arial"/>
          <w:szCs w:val="24"/>
        </w:rPr>
        <w:t>;</w:t>
      </w:r>
      <w:bookmarkEnd w:id="24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2039E4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2039E4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5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5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 w:rsidRPr="001E2252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6"/>
      <w:r w:rsidR="00777FF6">
        <w:rPr>
          <w:b/>
          <w:i w:val="0"/>
          <w:iCs/>
          <w:color w:val="auto"/>
          <w:sz w:val="24"/>
          <w:szCs w:val="24"/>
        </w:rPr>
        <w:t xml:space="preserve">r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6541ED">
        <w:rPr>
          <w:i w:val="0"/>
          <w:iCs/>
          <w:color w:val="auto"/>
          <w:sz w:val="24"/>
          <w:szCs w:val="24"/>
        </w:rPr>
        <w:t xml:space="preserve"> do</w:t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  <w:r w:rsidR="003444D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3444D9" w:rsidRPr="003444D9">
        <w:rPr>
          <w:b/>
          <w:bCs/>
          <w:i w:val="0"/>
          <w:color w:val="auto"/>
          <w:sz w:val="24"/>
          <w:szCs w:val="24"/>
        </w:rPr>
        <w:t>[RN</w:t>
      </w:r>
      <w:r w:rsidR="00E558FC">
        <w:rPr>
          <w:b/>
          <w:bCs/>
          <w:i w:val="0"/>
          <w:color w:val="auto"/>
          <w:sz w:val="24"/>
          <w:szCs w:val="24"/>
        </w:rPr>
        <w:t>2</w:t>
      </w:r>
      <w:r w:rsidR="001C0CA7">
        <w:rPr>
          <w:b/>
          <w:bCs/>
          <w:i w:val="0"/>
          <w:color w:val="auto"/>
          <w:sz w:val="24"/>
          <w:szCs w:val="24"/>
        </w:rPr>
        <w:t>6</w:t>
      </w:r>
      <w:r w:rsidR="003444D9" w:rsidRPr="003444D9">
        <w:rPr>
          <w:b/>
          <w:bCs/>
          <w:i w:val="0"/>
          <w:color w:val="auto"/>
          <w:sz w:val="24"/>
          <w:szCs w:val="24"/>
        </w:rPr>
        <w:t>–0</w:t>
      </w:r>
      <w:r w:rsidR="00E558FC">
        <w:rPr>
          <w:b/>
          <w:bCs/>
          <w:i w:val="0"/>
          <w:color w:val="auto"/>
          <w:sz w:val="24"/>
          <w:szCs w:val="24"/>
        </w:rPr>
        <w:t>2</w:t>
      </w:r>
      <w:r w:rsidR="003444D9" w:rsidRPr="003444D9">
        <w:rPr>
          <w:b/>
          <w:bCs/>
          <w:i w:val="0"/>
          <w:color w:val="auto"/>
          <w:sz w:val="24"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93956260"/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 xml:space="preserve">“Tela Excluir </w:t>
      </w:r>
      <w:r w:rsidR="00EB6D03">
        <w:rPr>
          <w:rFonts w:ascii="Arial" w:hAnsi="Arial" w:cs="Arial"/>
          <w:szCs w:val="24"/>
        </w:rPr>
        <w:t>Esfera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  <w:bookmarkEnd w:id="27"/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8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8"/>
      <w:r w:rsidR="000E095E">
        <w:rPr>
          <w:rFonts w:ascii="Arial" w:hAnsi="Arial" w:cs="Arial"/>
          <w:b/>
          <w:szCs w:val="24"/>
        </w:rPr>
        <w:t xml:space="preserve"> </w:t>
      </w:r>
    </w:p>
    <w:p w:rsidR="003444D9" w:rsidRPr="003444D9" w:rsidRDefault="003444D9" w:rsidP="003444D9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9" w:name="_Ref393956193"/>
      <w:r>
        <w:rPr>
          <w:rFonts w:ascii="Arial" w:hAnsi="Arial" w:cs="Arial"/>
          <w:szCs w:val="24"/>
        </w:rPr>
        <w:t xml:space="preserve">O sistema valida os dados; </w:t>
      </w:r>
      <w:r>
        <w:rPr>
          <w:rFonts w:ascii="Arial" w:hAnsi="Arial" w:cs="Arial"/>
          <w:b/>
          <w:szCs w:val="24"/>
        </w:rPr>
        <w:t>[</w:t>
      </w:r>
      <w:r w:rsidR="00BE2E3E"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REF _Ref386638170 \r \h </w:instrText>
      </w:r>
      <w:r w:rsidR="00BE2E3E">
        <w:rPr>
          <w:rFonts w:ascii="Arial" w:hAnsi="Arial" w:cs="Arial"/>
          <w:b/>
          <w:szCs w:val="24"/>
        </w:rPr>
      </w:r>
      <w:r w:rsidR="00BE2E3E"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</w:rPr>
        <w:t>FE-4</w:t>
      </w:r>
      <w:r w:rsidR="00BE2E3E"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>]</w:t>
      </w:r>
      <w:bookmarkEnd w:id="29"/>
    </w:p>
    <w:p w:rsidR="003444D9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sistema apresenta a mensagem</w:t>
      </w:r>
      <w:r w:rsidR="003C77CC" w:rsidRPr="003444D9">
        <w:rPr>
          <w:rFonts w:ascii="Arial" w:hAnsi="Arial" w:cs="Arial"/>
          <w:szCs w:val="24"/>
        </w:rPr>
        <w:t>;</w:t>
      </w:r>
      <w:r w:rsidR="00175AF9" w:rsidRPr="003444D9">
        <w:rPr>
          <w:rFonts w:ascii="Arial" w:hAnsi="Arial" w:cs="Arial"/>
          <w:szCs w:val="24"/>
        </w:rPr>
        <w:t xml:space="preserve"> </w:t>
      </w:r>
      <w:r w:rsidR="00C84147" w:rsidRPr="003444D9">
        <w:rPr>
          <w:rFonts w:ascii="Arial" w:hAnsi="Arial" w:cs="Arial"/>
          <w:b/>
          <w:szCs w:val="24"/>
        </w:rPr>
        <w:t>[MSG</w:t>
      </w:r>
      <w:r w:rsidR="00920E77" w:rsidRPr="003444D9">
        <w:rPr>
          <w:rFonts w:ascii="Arial" w:hAnsi="Arial" w:cs="Arial"/>
          <w:b/>
          <w:szCs w:val="24"/>
        </w:rPr>
        <w:t>003</w:t>
      </w:r>
      <w:r w:rsidR="00175AF9" w:rsidRPr="003444D9">
        <w:rPr>
          <w:rFonts w:ascii="Arial" w:hAnsi="Arial" w:cs="Arial"/>
          <w:b/>
          <w:szCs w:val="24"/>
        </w:rPr>
        <w:t>]</w:t>
      </w:r>
      <w:r w:rsidR="001A18DE" w:rsidRPr="003444D9">
        <w:rPr>
          <w:rFonts w:ascii="Arial" w:hAnsi="Arial" w:cs="Arial"/>
          <w:b/>
          <w:szCs w:val="24"/>
        </w:rPr>
        <w:t xml:space="preserve"> </w:t>
      </w:r>
    </w:p>
    <w:p w:rsidR="0069778B" w:rsidRPr="003444D9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444D9">
        <w:rPr>
          <w:rFonts w:ascii="Arial" w:hAnsi="Arial" w:cs="Arial"/>
          <w:szCs w:val="24"/>
        </w:rPr>
        <w:t>O ator confirma a mensagem</w:t>
      </w:r>
      <w:r w:rsidR="003C77CC" w:rsidRPr="003444D9">
        <w:rPr>
          <w:rFonts w:ascii="Arial" w:hAnsi="Arial" w:cs="Arial"/>
          <w:szCs w:val="24"/>
        </w:rPr>
        <w:t>;</w:t>
      </w:r>
      <w:r w:rsidR="001808DD" w:rsidRPr="003444D9">
        <w:rPr>
          <w:rFonts w:ascii="Arial" w:hAnsi="Arial" w:cs="Arial"/>
          <w:szCs w:val="24"/>
        </w:rPr>
        <w:t xml:space="preserve"> </w:t>
      </w:r>
      <w:r w:rsidR="001808DD" w:rsidRPr="003444D9">
        <w:rPr>
          <w:rFonts w:ascii="Arial" w:hAnsi="Arial" w:cs="Arial"/>
          <w:b/>
          <w:szCs w:val="24"/>
        </w:rPr>
        <w:t>[</w:t>
      </w:r>
      <w:r w:rsidR="00BE2E3E" w:rsidRPr="003444D9">
        <w:rPr>
          <w:rFonts w:ascii="Arial" w:hAnsi="Arial" w:cs="Arial"/>
          <w:b/>
          <w:szCs w:val="24"/>
        </w:rPr>
        <w:fldChar w:fldCharType="begin"/>
      </w:r>
      <w:r w:rsidR="001808DD" w:rsidRPr="003444D9">
        <w:rPr>
          <w:rFonts w:ascii="Arial" w:hAnsi="Arial" w:cs="Arial"/>
          <w:b/>
          <w:szCs w:val="24"/>
        </w:rPr>
        <w:instrText xml:space="preserve"> REF _Ref384890611 \r \h </w:instrText>
      </w:r>
      <w:r w:rsidR="00BE2E3E" w:rsidRPr="003444D9">
        <w:rPr>
          <w:rFonts w:ascii="Arial" w:hAnsi="Arial" w:cs="Arial"/>
          <w:b/>
          <w:szCs w:val="24"/>
        </w:rPr>
      </w:r>
      <w:r w:rsidR="00BE2E3E" w:rsidRPr="003444D9">
        <w:rPr>
          <w:rFonts w:ascii="Arial" w:hAnsi="Arial" w:cs="Arial"/>
          <w:b/>
          <w:szCs w:val="24"/>
        </w:rPr>
        <w:fldChar w:fldCharType="separate"/>
      </w:r>
      <w:r w:rsidR="001808DD" w:rsidRPr="003444D9">
        <w:rPr>
          <w:rFonts w:ascii="Arial" w:hAnsi="Arial" w:cs="Arial"/>
          <w:b/>
          <w:szCs w:val="24"/>
        </w:rPr>
        <w:t>FA-5</w:t>
      </w:r>
      <w:r w:rsidR="00BE2E3E" w:rsidRPr="003444D9">
        <w:rPr>
          <w:rFonts w:ascii="Arial" w:hAnsi="Arial" w:cs="Arial"/>
          <w:b/>
          <w:szCs w:val="24"/>
        </w:rPr>
        <w:fldChar w:fldCharType="end"/>
      </w:r>
      <w:r w:rsidR="001808DD" w:rsidRPr="003444D9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0" w:name="_Ref385256704"/>
      <w:bookmarkStart w:id="31" w:name="_Ref390764893"/>
      <w:r w:rsidRPr="00160DD1">
        <w:rPr>
          <w:rFonts w:ascii="Arial" w:hAnsi="Arial" w:cs="Arial"/>
          <w:szCs w:val="24"/>
        </w:rPr>
        <w:t>O sistema exclui o registro</w:t>
      </w:r>
      <w:r w:rsidR="003444D9">
        <w:rPr>
          <w:rFonts w:ascii="Arial" w:hAnsi="Arial" w:cs="Arial"/>
          <w:szCs w:val="24"/>
        </w:rPr>
        <w:t xml:space="preserve"> do sistema Mala Direta</w:t>
      </w:r>
      <w:r w:rsidR="003C77CC" w:rsidRPr="00160DD1">
        <w:rPr>
          <w:rFonts w:ascii="Arial" w:hAnsi="Arial" w:cs="Arial"/>
          <w:szCs w:val="24"/>
        </w:rPr>
        <w:t>;</w:t>
      </w:r>
      <w:bookmarkEnd w:id="30"/>
      <w:r w:rsidR="003444D9">
        <w:rPr>
          <w:rFonts w:ascii="Arial" w:hAnsi="Arial" w:cs="Arial"/>
          <w:szCs w:val="24"/>
        </w:rPr>
        <w:t xml:space="preserve"> </w:t>
      </w:r>
      <w:r w:rsidR="003444D9" w:rsidRPr="003444D9">
        <w:rPr>
          <w:rFonts w:ascii="Arial" w:hAnsi="Arial" w:cs="Arial"/>
          <w:b/>
          <w:bCs/>
          <w:szCs w:val="24"/>
        </w:rPr>
        <w:t>[RN</w:t>
      </w:r>
      <w:r w:rsidR="00CD531B">
        <w:rPr>
          <w:rFonts w:ascii="Arial" w:hAnsi="Arial" w:cs="Arial"/>
          <w:b/>
          <w:bCs/>
          <w:szCs w:val="24"/>
        </w:rPr>
        <w:t>2</w:t>
      </w:r>
      <w:r w:rsidR="001C0CA7">
        <w:rPr>
          <w:rFonts w:ascii="Arial" w:hAnsi="Arial" w:cs="Arial"/>
          <w:b/>
          <w:bCs/>
          <w:szCs w:val="24"/>
        </w:rPr>
        <w:t>6</w:t>
      </w:r>
      <w:r w:rsidR="003444D9" w:rsidRPr="003444D9">
        <w:rPr>
          <w:rFonts w:ascii="Arial" w:hAnsi="Arial" w:cs="Arial"/>
          <w:b/>
          <w:bCs/>
          <w:szCs w:val="24"/>
        </w:rPr>
        <w:t>–0</w:t>
      </w:r>
      <w:r w:rsidR="00CD531B">
        <w:rPr>
          <w:rFonts w:ascii="Arial" w:hAnsi="Arial" w:cs="Arial"/>
          <w:b/>
          <w:bCs/>
          <w:szCs w:val="24"/>
        </w:rPr>
        <w:t>3</w:t>
      </w:r>
      <w:r w:rsidR="003444D9" w:rsidRPr="003444D9">
        <w:rPr>
          <w:rFonts w:ascii="Arial" w:hAnsi="Arial" w:cs="Arial"/>
          <w:b/>
          <w:bCs/>
          <w:szCs w:val="24"/>
        </w:rPr>
        <w:t>]</w:t>
      </w:r>
      <w:r w:rsidR="000E1747">
        <w:rPr>
          <w:rFonts w:ascii="Arial" w:hAnsi="Arial" w:cs="Arial"/>
          <w:b/>
          <w:szCs w:val="24"/>
        </w:rPr>
        <w:t xml:space="preserve"> [</w:t>
      </w:r>
      <w:r w:rsidR="00BE2E3E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BE2E3E">
        <w:rPr>
          <w:rFonts w:ascii="Arial" w:hAnsi="Arial" w:cs="Arial"/>
          <w:b/>
          <w:szCs w:val="24"/>
        </w:rPr>
      </w:r>
      <w:r w:rsidR="00BE2E3E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BE2E3E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  <w:bookmarkEnd w:id="31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2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32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lastRenderedPageBreak/>
        <w:t xml:space="preserve">O fluxo retorna para o passo </w:t>
      </w:r>
      <w:fldSimple w:instr=" REF _Ref384890712 \r \h  \* MERGEFORMAT ">
        <w:r w:rsidR="000E1747" w:rsidRPr="006541ED">
          <w:rPr>
            <w:rFonts w:ascii="Arial" w:hAnsi="Arial" w:cs="Arial"/>
            <w:szCs w:val="24"/>
          </w:rPr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33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33"/>
      <w:r w:rsidR="00777FF6">
        <w:rPr>
          <w:b/>
          <w:i w:val="0"/>
          <w:iCs/>
          <w:color w:val="auto"/>
          <w:sz w:val="24"/>
          <w:szCs w:val="24"/>
        </w:rPr>
        <w:t xml:space="preserve"> </w:t>
      </w:r>
      <w:r w:rsidR="00EB6D03">
        <w:rPr>
          <w:b/>
          <w:i w:val="0"/>
          <w:iCs/>
          <w:color w:val="auto"/>
          <w:sz w:val="24"/>
          <w:szCs w:val="24"/>
        </w:rPr>
        <w:t>Esfera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</w:t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no passo 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_Ref384893626 \r \h </w:instrTex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3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e no passo 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_Ref385255319 \r \h </w:instrTex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7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104348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principal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EB6D03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Esfera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</w:t>
      </w:r>
      <w:r w:rsidR="00EB6D03">
        <w:rPr>
          <w:rFonts w:ascii="Arial" w:hAnsi="Arial" w:cs="Arial"/>
          <w:szCs w:val="24"/>
        </w:rPr>
        <w:t>Esfera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</w:t>
      </w:r>
      <w:r w:rsidR="00440E2B">
        <w:rPr>
          <w:rFonts w:ascii="Arial" w:hAnsi="Arial" w:cs="Arial"/>
          <w:b/>
          <w:szCs w:val="24"/>
        </w:rPr>
        <w:t>2</w:t>
      </w:r>
      <w:r w:rsidR="00EE144C">
        <w:rPr>
          <w:rFonts w:ascii="Arial" w:hAnsi="Arial" w:cs="Arial"/>
          <w:b/>
          <w:szCs w:val="24"/>
        </w:rPr>
        <w:t>5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743950">
        <w:rPr>
          <w:rFonts w:ascii="Arial" w:hAnsi="Arial" w:cs="Arial"/>
          <w:szCs w:val="24"/>
        </w:rPr>
        <w:t>Voltar</w:t>
      </w:r>
      <w:r w:rsidR="00F3772A" w:rsidRPr="00160DD1">
        <w:rPr>
          <w:rFonts w:ascii="Arial" w:hAnsi="Arial" w:cs="Arial"/>
          <w:szCs w:val="24"/>
        </w:rPr>
        <w:t>”</w:t>
      </w:r>
      <w:r w:rsidR="00B640A9">
        <w:rPr>
          <w:rFonts w:ascii="Arial" w:hAnsi="Arial" w:cs="Arial"/>
          <w:szCs w:val="24"/>
        </w:rPr>
        <w:t>;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B05FA1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34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BE2E3E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AA7165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5" w:name="_Toc395605845"/>
      <w:r w:rsidRPr="00160DD1">
        <w:t>FLUXOS</w:t>
      </w:r>
      <w:r w:rsidRPr="00160DD1">
        <w:rPr>
          <w:color w:val="auto"/>
        </w:rPr>
        <w:t xml:space="preserve"> DE EXCEÇÃO</w:t>
      </w:r>
      <w:bookmarkEnd w:id="35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6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6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51943">
        <w:rPr>
          <w:i w:val="0"/>
          <w:iCs/>
          <w:color w:val="auto"/>
          <w:sz w:val="24"/>
          <w:szCs w:val="24"/>
        </w:rPr>
        <w:instrText xml:space="preserve"> REF _Ref393956115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251943">
        <w:rPr>
          <w:i w:val="0"/>
          <w:iCs/>
          <w:color w:val="auto"/>
          <w:sz w:val="24"/>
          <w:szCs w:val="24"/>
        </w:rPr>
        <w:t>FA-2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r w:rsidR="001C0CA7">
        <w:rPr>
          <w:b/>
          <w:i w:val="0"/>
          <w:iCs/>
          <w:color w:val="auto"/>
          <w:sz w:val="24"/>
          <w:szCs w:val="24"/>
        </w:rPr>
        <w:t>Esfera</w:t>
      </w:r>
      <w:r w:rsidR="001C0CA7" w:rsidRPr="00160DD1">
        <w:rPr>
          <w:b/>
          <w:i w:val="0"/>
          <w:iCs/>
          <w:color w:val="auto"/>
          <w:sz w:val="24"/>
          <w:szCs w:val="24"/>
        </w:rPr>
        <w:t xml:space="preserve"> já cadastrada</w:t>
      </w:r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BE2E3E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BE2E3E">
        <w:rPr>
          <w:i w:val="0"/>
          <w:iCs/>
          <w:color w:val="auto"/>
          <w:sz w:val="24"/>
          <w:szCs w:val="24"/>
        </w:rPr>
      </w:r>
      <w:r w:rsidR="00BE2E3E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BE2E3E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</w:t>
      </w:r>
      <w:r w:rsidR="006C668F">
        <w:rPr>
          <w:i w:val="0"/>
          <w:iCs/>
          <w:color w:val="auto"/>
          <w:sz w:val="24"/>
          <w:szCs w:val="24"/>
        </w:rPr>
        <w:t>a</w:t>
      </w:r>
      <w:r w:rsidR="0078105E">
        <w:rPr>
          <w:i w:val="0"/>
          <w:iCs/>
          <w:color w:val="auto"/>
          <w:sz w:val="24"/>
          <w:szCs w:val="24"/>
        </w:rPr>
        <w:t xml:space="preserve">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</w:t>
      </w:r>
      <w:r w:rsidR="006C668F">
        <w:rPr>
          <w:i w:val="0"/>
          <w:iCs/>
          <w:color w:val="auto"/>
          <w:sz w:val="24"/>
          <w:szCs w:val="24"/>
        </w:rPr>
        <w:t>a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803405">
        <w:rPr>
          <w:b/>
          <w:i w:val="0"/>
          <w:color w:val="000000"/>
          <w:sz w:val="24"/>
          <w:szCs w:val="24"/>
        </w:rPr>
        <w:t>91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0E095E" w:rsidRPr="00E149B9" w:rsidRDefault="00BD0D5C" w:rsidP="000E095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0A437B">
        <w:rPr>
          <w:i w:val="0"/>
          <w:iCs/>
          <w:color w:val="auto"/>
          <w:sz w:val="24"/>
          <w:szCs w:val="24"/>
        </w:rPr>
        <w:t>.</w:t>
      </w:r>
    </w:p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7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lastRenderedPageBreak/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 xml:space="preserve">stro na pesquisa de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8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8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BE2E3E">
        <w:fldChar w:fldCharType="begin"/>
      </w:r>
      <w:r w:rsidR="006A5894">
        <w:rPr>
          <w:i w:val="0"/>
          <w:iCs/>
          <w:color w:val="auto"/>
          <w:sz w:val="24"/>
          <w:szCs w:val="24"/>
        </w:rPr>
        <w:instrText xml:space="preserve"> REF _Ref393956193 \r \h </w:instrText>
      </w:r>
      <w:r w:rsidR="00BE2E3E">
        <w:fldChar w:fldCharType="separate"/>
      </w:r>
      <w:r w:rsidR="006A5894">
        <w:rPr>
          <w:i w:val="0"/>
          <w:iCs/>
          <w:color w:val="auto"/>
          <w:sz w:val="24"/>
          <w:szCs w:val="24"/>
        </w:rPr>
        <w:t>6</w:t>
      </w:r>
      <w:r w:rsidR="00BE2E3E">
        <w:fldChar w:fldCharType="end"/>
      </w:r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D5284B">
        <w:rPr>
          <w:i w:val="0"/>
          <w:iCs/>
          <w:color w:val="auto"/>
          <w:sz w:val="24"/>
          <w:szCs w:val="24"/>
        </w:rPr>
        <w:t>ma verifica que a</w:t>
      </w:r>
      <w:r w:rsidR="00353DB3">
        <w:rPr>
          <w:i w:val="0"/>
          <w:iCs/>
          <w:color w:val="auto"/>
          <w:sz w:val="24"/>
          <w:szCs w:val="24"/>
        </w:rPr>
        <w:t xml:space="preserve"> </w:t>
      </w:r>
      <w:r w:rsidR="00EB6D03">
        <w:rPr>
          <w:i w:val="0"/>
          <w:iCs/>
          <w:color w:val="auto"/>
          <w:sz w:val="24"/>
          <w:szCs w:val="24"/>
        </w:rPr>
        <w:t>Esfera</w:t>
      </w:r>
      <w:r w:rsidR="00D5284B">
        <w:rPr>
          <w:i w:val="0"/>
          <w:iCs/>
          <w:color w:val="auto"/>
          <w:sz w:val="24"/>
          <w:szCs w:val="24"/>
        </w:rPr>
        <w:t xml:space="preserve"> selecionada</w:t>
      </w:r>
      <w:r>
        <w:rPr>
          <w:i w:val="0"/>
          <w:iCs/>
          <w:color w:val="auto"/>
          <w:sz w:val="24"/>
          <w:szCs w:val="24"/>
        </w:rPr>
        <w:t xml:space="preserve"> para exclusão está vincul</w:t>
      </w:r>
      <w:r w:rsidR="00D5284B">
        <w:rPr>
          <w:i w:val="0"/>
          <w:iCs/>
          <w:color w:val="auto"/>
          <w:sz w:val="24"/>
          <w:szCs w:val="24"/>
        </w:rPr>
        <w:t>ada a um ou mais órgãos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B5714F">
        <w:rPr>
          <w:b/>
          <w:i w:val="0"/>
          <w:iCs/>
          <w:color w:val="auto"/>
          <w:sz w:val="24"/>
          <w:szCs w:val="24"/>
        </w:rPr>
        <w:t>9</w:t>
      </w:r>
      <w:r w:rsidR="00140F9B">
        <w:rPr>
          <w:b/>
          <w:i w:val="0"/>
          <w:iCs/>
          <w:color w:val="auto"/>
          <w:sz w:val="24"/>
          <w:szCs w:val="24"/>
        </w:rPr>
        <w:t>2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</w:t>
      </w:r>
      <w:r w:rsidR="00BE2E3E">
        <w:rPr>
          <w:iCs/>
          <w:color w:val="auto"/>
          <w:szCs w:val="24"/>
        </w:rPr>
        <w:fldChar w:fldCharType="begin"/>
      </w:r>
      <w:r w:rsidR="006A5894">
        <w:rPr>
          <w:iCs/>
          <w:color w:val="auto"/>
          <w:szCs w:val="24"/>
        </w:rPr>
        <w:instrText xml:space="preserve"> REF _Ref393956260 \r \h </w:instrText>
      </w:r>
      <w:r w:rsidR="00BE2E3E">
        <w:rPr>
          <w:iCs/>
          <w:color w:val="auto"/>
          <w:szCs w:val="24"/>
        </w:rPr>
      </w:r>
      <w:r w:rsidR="00BE2E3E">
        <w:rPr>
          <w:iCs/>
          <w:color w:val="auto"/>
          <w:szCs w:val="24"/>
        </w:rPr>
        <w:fldChar w:fldCharType="separate"/>
      </w:r>
      <w:r w:rsidR="006A5894">
        <w:rPr>
          <w:iCs/>
          <w:color w:val="auto"/>
          <w:szCs w:val="24"/>
        </w:rPr>
        <w:t>3</w:t>
      </w:r>
      <w:r w:rsidR="00BE2E3E">
        <w:rPr>
          <w:iCs/>
          <w:color w:val="auto"/>
          <w:szCs w:val="24"/>
        </w:rPr>
        <w:fldChar w:fldCharType="end"/>
      </w:r>
      <w:r>
        <w:rPr>
          <w:iCs/>
          <w:color w:val="auto"/>
          <w:szCs w:val="24"/>
        </w:rPr>
        <w:t xml:space="preserve">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2F6670" w:rsidP="00445E13">
      <w:pPr>
        <w:pStyle w:val="STJNvel1"/>
        <w:numPr>
          <w:ilvl w:val="0"/>
          <w:numId w:val="1"/>
        </w:numPr>
      </w:pPr>
      <w:bookmarkStart w:id="39" w:name="_Toc395605846"/>
      <w:bookmarkStart w:id="40" w:name="_Toc373416696"/>
      <w:r>
        <w:t>PONTOS DE INCLUSÃO</w:t>
      </w:r>
      <w:bookmarkEnd w:id="39"/>
    </w:p>
    <w:p w:rsidR="00445E13" w:rsidRPr="0021765A" w:rsidRDefault="00445E13" w:rsidP="00445E13">
      <w:pPr>
        <w:ind w:left="348"/>
      </w:pPr>
      <w:r w:rsidRPr="0021765A">
        <w:t>Não se aplica</w:t>
      </w:r>
      <w:r w:rsidR="00FF1D39">
        <w:t>.</w:t>
      </w:r>
    </w:p>
    <w:p w:rsidR="00445E13" w:rsidRDefault="00445E13" w:rsidP="00445E13">
      <w:pPr>
        <w:ind w:left="348"/>
      </w:pPr>
    </w:p>
    <w:p w:rsidR="000E1747" w:rsidRPr="000E1747" w:rsidRDefault="002F6670" w:rsidP="000E1747">
      <w:pPr>
        <w:pStyle w:val="STJNvel1"/>
        <w:numPr>
          <w:ilvl w:val="0"/>
          <w:numId w:val="1"/>
        </w:numPr>
      </w:pPr>
      <w:bookmarkStart w:id="41" w:name="_Toc395605847"/>
      <w:bookmarkStart w:id="42" w:name="_Ref384910917"/>
      <w:bookmarkEnd w:id="40"/>
      <w:r>
        <w:t>PONTOS DE EXTENSÃO</w:t>
      </w:r>
      <w:bookmarkEnd w:id="41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3" w:name="_Ref385256722"/>
      <w:r w:rsidRPr="002708C0">
        <w:rPr>
          <w:rFonts w:ascii="Arial" w:hAnsi="Arial" w:cs="Arial"/>
          <w:b/>
        </w:rPr>
        <w:t xml:space="preserve">– </w:t>
      </w:r>
      <w:r w:rsidR="002564B0"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42"/>
      <w:bookmarkEnd w:id="43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BE2E3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BE2E3E">
        <w:rPr>
          <w:color w:val="auto"/>
        </w:rPr>
      </w:r>
      <w:r w:rsidR="00BE2E3E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BE2E3E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BE2E3E">
        <w:fldChar w:fldCharType="begin"/>
      </w:r>
      <w:r w:rsidR="000E1747">
        <w:rPr>
          <w:color w:val="auto"/>
        </w:rPr>
        <w:instrText xml:space="preserve"> REF _Ref385256693 \r \h </w:instrText>
      </w:r>
      <w:r w:rsidR="00BE2E3E">
        <w:fldChar w:fldCharType="separate"/>
      </w:r>
      <w:r w:rsidR="000E1747">
        <w:rPr>
          <w:color w:val="auto"/>
        </w:rPr>
        <w:t>7</w:t>
      </w:r>
      <w:r w:rsidR="00BE2E3E">
        <w:fldChar w:fldCharType="end"/>
      </w:r>
      <w:r w:rsidRPr="002708C0">
        <w:rPr>
          <w:color w:val="auto"/>
        </w:rPr>
        <w:t xml:space="preserve"> do fluxo alternativo FA-2, ou no passo </w:t>
      </w:r>
      <w:r w:rsidR="00BE2E3E">
        <w:fldChar w:fldCharType="begin"/>
      </w:r>
      <w:r w:rsidR="001A1CF6">
        <w:rPr>
          <w:color w:val="auto"/>
        </w:rPr>
        <w:instrText xml:space="preserve"> REF _Ref390764893 \r \h </w:instrText>
      </w:r>
      <w:r w:rsidR="00BE2E3E">
        <w:fldChar w:fldCharType="separate"/>
      </w:r>
      <w:r w:rsidR="001A1CF6">
        <w:rPr>
          <w:color w:val="auto"/>
        </w:rPr>
        <w:t>9</w:t>
      </w:r>
      <w:r w:rsidR="00BE2E3E">
        <w:fldChar w:fldCharType="end"/>
      </w:r>
      <w:r w:rsidRPr="002708C0">
        <w:rPr>
          <w:color w:val="auto"/>
        </w:rPr>
        <w:t xml:space="preserve"> do fluxo alternativo FA-3, o sistema executa o fluxo </w:t>
      </w:r>
      <w:r w:rsidR="002564B0">
        <w:rPr>
          <w:color w:val="auto"/>
        </w:rPr>
        <w:t>básico do caso de uso UC – Grava</w:t>
      </w:r>
      <w:r w:rsidRPr="002708C0">
        <w:rPr>
          <w:color w:val="auto"/>
        </w:rPr>
        <w:t xml:space="preserve">r Log de Auditoria e </w:t>
      </w:r>
      <w:r w:rsidR="004F2491" w:rsidRPr="002708C0">
        <w:rPr>
          <w:color w:val="auto"/>
        </w:rPr>
        <w:t>retorna</w:t>
      </w:r>
      <w:r w:rsidRPr="002708C0">
        <w:rPr>
          <w:color w:val="auto"/>
        </w:rPr>
        <w:t xml:space="preserve"> para o passo </w:t>
      </w:r>
      <w:r w:rsidR="00BE2E3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BE2E3E">
        <w:rPr>
          <w:color w:val="auto"/>
        </w:rPr>
      </w:r>
      <w:r w:rsidR="00BE2E3E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BE2E3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BE2E3E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BE2E3E">
        <w:rPr>
          <w:color w:val="auto"/>
        </w:rPr>
      </w:r>
      <w:r w:rsidR="00BE2E3E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BE2E3E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BE2E3E">
        <w:rPr>
          <w:color w:val="auto"/>
        </w:rPr>
        <w:fldChar w:fldCharType="begin"/>
      </w:r>
      <w:r w:rsidR="001A1CF6">
        <w:rPr>
          <w:color w:val="auto"/>
        </w:rPr>
        <w:instrText xml:space="preserve"> REF _Ref385256854 \r \h </w:instrText>
      </w:r>
      <w:r w:rsidR="00BE2E3E">
        <w:rPr>
          <w:color w:val="auto"/>
        </w:rPr>
      </w:r>
      <w:r w:rsidR="00BE2E3E">
        <w:rPr>
          <w:color w:val="auto"/>
        </w:rPr>
        <w:fldChar w:fldCharType="separate"/>
      </w:r>
      <w:r w:rsidR="001A1CF6">
        <w:rPr>
          <w:color w:val="auto"/>
        </w:rPr>
        <w:t>10</w:t>
      </w:r>
      <w:r w:rsidR="00BE2E3E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445E13" w:rsidRPr="00160DD1" w:rsidRDefault="00445E13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4" w:name="_Toc395605848"/>
      <w:r w:rsidRPr="00160DD1">
        <w:t>REQUISITOS ESPECIAIS</w:t>
      </w:r>
      <w:r w:rsidR="00E3554F" w:rsidRPr="00160DD1">
        <w:t xml:space="preserve"> E DE SEGURANÇA</w:t>
      </w:r>
      <w:bookmarkEnd w:id="44"/>
    </w:p>
    <w:p w:rsidR="00177937" w:rsidRPr="00160DD1" w:rsidRDefault="00EA5A5E" w:rsidP="00AD04AC">
      <w:pPr>
        <w:pStyle w:val="Instruo"/>
        <w:jc w:val="both"/>
        <w:rPr>
          <w:i w:val="0"/>
          <w:iCs/>
        </w:rPr>
      </w:pPr>
      <w:r w:rsidRPr="00160DD1">
        <w:rPr>
          <w:rFonts w:cs="Times New Roman"/>
          <w:i w:val="0"/>
          <w:color w:val="000000"/>
          <w:sz w:val="24"/>
        </w:rPr>
        <w:t>Não se aplica.</w:t>
      </w: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5605849"/>
      <w:r w:rsidRPr="00160DD1">
        <w:t>FREQÜÊNCIA DE OCORRÊNCIA</w:t>
      </w:r>
      <w:bookmarkEnd w:id="45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6" w:name="_Toc395605850"/>
      <w:r w:rsidRPr="00160DD1">
        <w:t>PROBLEMAS EM ABERTO</w:t>
      </w:r>
      <w:bookmarkEnd w:id="46"/>
    </w:p>
    <w:p w:rsidR="00177937" w:rsidRPr="00160DD1" w:rsidRDefault="007D5D81" w:rsidP="007D5D8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7" w:name="_Toc125373395"/>
      <w:bookmarkStart w:id="48" w:name="_Toc395605851"/>
      <w:r w:rsidRPr="00160DD1">
        <w:t>REFERÊNCIAS</w:t>
      </w:r>
      <w:bookmarkEnd w:id="47"/>
      <w:bookmarkEnd w:id="48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6E13BB">
        <w:rPr>
          <w:rFonts w:cs="Times New Roman"/>
          <w:i w:val="0"/>
          <w:color w:val="000000"/>
          <w:sz w:val="24"/>
        </w:rPr>
        <w:t>22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2</w:t>
      </w:r>
      <w:r w:rsidR="00972988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9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6E13BB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DC2AC2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</w:p>
    <w:p w:rsidR="000210A5" w:rsidRPr="00160208" w:rsidRDefault="00412F89" w:rsidP="00160208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lastRenderedPageBreak/>
        <w:t>UC_</w:t>
      </w:r>
      <w:r w:rsidR="00A031AF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Gravar 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Log de Auditoria</w:t>
      </w:r>
    </w:p>
    <w:p w:rsidR="00177937" w:rsidRPr="00160DD1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9" w:name="_Toc395605852"/>
      <w:r w:rsidRPr="00160DD1">
        <w:t>REFERÊNCIAS BIBLIOGRÁFICAS</w:t>
      </w:r>
      <w:bookmarkEnd w:id="49"/>
    </w:p>
    <w:p w:rsidR="00177937" w:rsidRPr="00160DD1" w:rsidRDefault="00177937"/>
    <w:p w:rsidR="00177937" w:rsidRPr="00160DD1" w:rsidRDefault="007D5D81">
      <w:bookmarkStart w:id="50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51" w:name="_Toc395605853"/>
      <w:r w:rsidRPr="00160DD1">
        <w:lastRenderedPageBreak/>
        <w:t>ASSINATURAS</w:t>
      </w:r>
      <w:bookmarkEnd w:id="0"/>
      <w:bookmarkEnd w:id="50"/>
      <w:bookmarkEnd w:id="51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177937" w:rsidP="00680D99">
            <w:pPr>
              <w:pStyle w:val="CTMISTabela"/>
              <w:jc w:val="center"/>
            </w:pPr>
          </w:p>
          <w:p w:rsidR="00177937" w:rsidRPr="00160DD1" w:rsidRDefault="00177937" w:rsidP="00680D99">
            <w:pPr>
              <w:pStyle w:val="CTMISTabela"/>
              <w:jc w:val="center"/>
            </w:pPr>
            <w:r w:rsidRPr="00160DD1">
              <w:t>Data: ___/___/_____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160DD1" w:rsidRDefault="00752D9F" w:rsidP="00680D99">
            <w:pPr>
              <w:pStyle w:val="CTMISInstrues"/>
              <w:jc w:val="center"/>
              <w:rPr>
                <w:i/>
                <w:iCs w:val="0"/>
              </w:rPr>
            </w:pPr>
            <w:r>
              <w:t>Carlos Eduardo Gonçalves da Silva</w:t>
            </w:r>
          </w:p>
          <w:p w:rsidR="00177937" w:rsidRPr="004E2960" w:rsidRDefault="00752D9F" w:rsidP="00680D99">
            <w:pPr>
              <w:pStyle w:val="CTMISTabela"/>
              <w:jc w:val="center"/>
            </w:pPr>
            <w:r w:rsidRPr="004E2960">
              <w:t>Assessoria de Cerimonial e Rel. Públicas</w:t>
            </w:r>
          </w:p>
          <w:p w:rsidR="00177937" w:rsidRPr="00160DD1" w:rsidRDefault="00177937" w:rsidP="00680D99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177937" w:rsidRPr="00160DD1" w:rsidRDefault="00AA1A7A" w:rsidP="00680D99">
            <w:pPr>
              <w:pStyle w:val="CTMISInstrues"/>
              <w:jc w:val="center"/>
            </w:pPr>
            <w:bookmarkStart w:id="52" w:name="_GoBack"/>
            <w:bookmarkEnd w:id="52"/>
            <w:r>
              <w:t>Rayanne Felício</w:t>
            </w:r>
          </w:p>
          <w:p w:rsidR="00177937" w:rsidRDefault="00177937" w:rsidP="00680D99">
            <w:pPr>
              <w:pStyle w:val="CTMISTabela"/>
              <w:jc w:val="center"/>
            </w:pPr>
            <w:r w:rsidRPr="00160DD1">
              <w:t xml:space="preserve">Analista </w:t>
            </w:r>
            <w:r w:rsidR="00E3554F" w:rsidRPr="00160DD1">
              <w:t>de Requisitos</w:t>
            </w:r>
            <w:r w:rsidR="004E2960">
              <w:t>/</w:t>
            </w:r>
            <w:r w:rsidR="00752D9F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92" w:rsidRDefault="00504492">
      <w:r>
        <w:separator/>
      </w:r>
    </w:p>
  </w:endnote>
  <w:endnote w:type="continuationSeparator" w:id="0">
    <w:p w:rsidR="00504492" w:rsidRDefault="00504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>
      <w:trPr>
        <w:cantSplit/>
        <w:jc w:val="center"/>
      </w:trPr>
      <w:tc>
        <w:tcPr>
          <w:tcW w:w="8268" w:type="dxa"/>
        </w:tcPr>
        <w:p w:rsidR="0072054C" w:rsidRDefault="00BE2E3E" w:rsidP="00EB6D0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2054C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1B3178">
            <w:rPr>
              <w:noProof/>
              <w:sz w:val="20"/>
            </w:rPr>
            <w:t>sigeven_escu_uc0</w:t>
          </w:r>
          <w:r w:rsidR="00EB6D03">
            <w:rPr>
              <w:noProof/>
              <w:sz w:val="20"/>
            </w:rPr>
            <w:t>25</w:t>
          </w:r>
          <w:r w:rsidR="001B3178">
            <w:rPr>
              <w:noProof/>
              <w:sz w:val="20"/>
            </w:rPr>
            <w:t>_manter_</w:t>
          </w:r>
          <w:r w:rsidR="00EB6D03">
            <w:rPr>
              <w:noProof/>
              <w:sz w:val="20"/>
            </w:rPr>
            <w:t>esfera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Default="0072054C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BE2E3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E2E3E">
            <w:rPr>
              <w:rStyle w:val="Nmerodepgina"/>
              <w:sz w:val="20"/>
            </w:rPr>
            <w:fldChar w:fldCharType="separate"/>
          </w:r>
          <w:r w:rsidR="00B04BB5">
            <w:rPr>
              <w:rStyle w:val="Nmerodepgina"/>
              <w:noProof/>
              <w:sz w:val="20"/>
            </w:rPr>
            <w:t>3</w:t>
          </w:r>
          <w:r w:rsidR="00BE2E3E">
            <w:rPr>
              <w:rStyle w:val="Nmerodepgina"/>
              <w:sz w:val="20"/>
            </w:rPr>
            <w:fldChar w:fldCharType="end"/>
          </w:r>
          <w:r w:rsidR="00FF1D39">
            <w:rPr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BE2E3E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E2E3E">
            <w:rPr>
              <w:sz w:val="20"/>
            </w:rPr>
            <w:fldChar w:fldCharType="separate"/>
          </w:r>
          <w:r w:rsidR="00B04BB5">
            <w:rPr>
              <w:noProof/>
              <w:sz w:val="20"/>
            </w:rPr>
            <w:t>9</w:t>
          </w:r>
          <w:r w:rsidR="00BE2E3E">
            <w:rPr>
              <w:sz w:val="20"/>
            </w:rPr>
            <w:fldChar w:fldCharType="end"/>
          </w:r>
        </w:p>
      </w:tc>
    </w:tr>
  </w:tbl>
  <w:p w:rsidR="0072054C" w:rsidRDefault="0072054C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72054C" w:rsidRPr="005449C2">
      <w:trPr>
        <w:cantSplit/>
        <w:jc w:val="center"/>
      </w:trPr>
      <w:tc>
        <w:tcPr>
          <w:tcW w:w="8268" w:type="dxa"/>
        </w:tcPr>
        <w:p w:rsidR="0072054C" w:rsidRPr="005449C2" w:rsidRDefault="00BE2E3E" w:rsidP="00EB6D03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1B3178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950CA6">
            <w:rPr>
              <w:noProof/>
              <w:sz w:val="20"/>
            </w:rPr>
            <w:t>sigeven_escu_uc02</w:t>
          </w:r>
          <w:r w:rsidR="00EB6D03">
            <w:rPr>
              <w:noProof/>
              <w:sz w:val="20"/>
            </w:rPr>
            <w:t>5</w:t>
          </w:r>
          <w:r w:rsidR="001B3178">
            <w:rPr>
              <w:noProof/>
              <w:sz w:val="20"/>
            </w:rPr>
            <w:t>_manter_</w:t>
          </w:r>
          <w:r w:rsidR="00EB6D03">
            <w:rPr>
              <w:noProof/>
              <w:sz w:val="20"/>
            </w:rPr>
            <w:t>esfera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2054C" w:rsidRPr="005449C2" w:rsidRDefault="0072054C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BE2E3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BE2E3E" w:rsidRPr="005449C2">
            <w:rPr>
              <w:sz w:val="20"/>
            </w:rPr>
            <w:fldChar w:fldCharType="separate"/>
          </w:r>
          <w:r w:rsidR="00DC2AC2">
            <w:rPr>
              <w:noProof/>
              <w:sz w:val="20"/>
            </w:rPr>
            <w:t>7</w:t>
          </w:r>
          <w:r w:rsidR="00BE2E3E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BE2E3E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BE2E3E" w:rsidRPr="005449C2">
            <w:rPr>
              <w:sz w:val="20"/>
            </w:rPr>
            <w:fldChar w:fldCharType="separate"/>
          </w:r>
          <w:r w:rsidR="00DC2AC2">
            <w:rPr>
              <w:noProof/>
              <w:sz w:val="20"/>
            </w:rPr>
            <w:t>9</w:t>
          </w:r>
          <w:r w:rsidR="00BE2E3E" w:rsidRPr="005449C2">
            <w:rPr>
              <w:sz w:val="20"/>
            </w:rPr>
            <w:fldChar w:fldCharType="end"/>
          </w:r>
        </w:p>
      </w:tc>
    </w:tr>
  </w:tbl>
  <w:p w:rsidR="0072054C" w:rsidRPr="005449C2" w:rsidRDefault="0072054C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92" w:rsidRDefault="00504492">
      <w:r>
        <w:separator/>
      </w:r>
    </w:p>
  </w:footnote>
  <w:footnote w:type="continuationSeparator" w:id="0">
    <w:p w:rsidR="00504492" w:rsidRDefault="005044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54C" w:rsidRDefault="00BE2E3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72054C" w:rsidRPr="00EF182A" w:rsidRDefault="0072054C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72054C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054C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72054C">
      <w:trPr>
        <w:cantSplit/>
        <w:trHeight w:val="575"/>
        <w:jc w:val="center"/>
      </w:trPr>
      <w:tc>
        <w:tcPr>
          <w:tcW w:w="691" w:type="pct"/>
          <w:vAlign w:val="center"/>
        </w:tcPr>
        <w:p w:rsidR="0072054C" w:rsidRDefault="0072054C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72054C" w:rsidRPr="003E7920" w:rsidRDefault="00EB6D03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Esfera</w:t>
          </w:r>
        </w:p>
        <w:p w:rsidR="0072054C" w:rsidRPr="003E7920" w:rsidRDefault="0072054C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72054C" w:rsidRPr="00017D2E" w:rsidRDefault="00BE2E3E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72054C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72054C" w:rsidRDefault="0072054C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72054C" w:rsidRDefault="0072054C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0723F"/>
    <w:rsid w:val="000119BB"/>
    <w:rsid w:val="00016300"/>
    <w:rsid w:val="00017D2E"/>
    <w:rsid w:val="000201AF"/>
    <w:rsid w:val="000210A5"/>
    <w:rsid w:val="00024FD8"/>
    <w:rsid w:val="00034496"/>
    <w:rsid w:val="00074427"/>
    <w:rsid w:val="00092B67"/>
    <w:rsid w:val="00093839"/>
    <w:rsid w:val="000953BA"/>
    <w:rsid w:val="000968E9"/>
    <w:rsid w:val="00097719"/>
    <w:rsid w:val="00097FE0"/>
    <w:rsid w:val="000A0745"/>
    <w:rsid w:val="000A437B"/>
    <w:rsid w:val="000A7180"/>
    <w:rsid w:val="000B12EC"/>
    <w:rsid w:val="000C1001"/>
    <w:rsid w:val="000C18C0"/>
    <w:rsid w:val="000C6729"/>
    <w:rsid w:val="000E095E"/>
    <w:rsid w:val="000E1393"/>
    <w:rsid w:val="000E1747"/>
    <w:rsid w:val="00103CC6"/>
    <w:rsid w:val="00104348"/>
    <w:rsid w:val="00106D72"/>
    <w:rsid w:val="00117A12"/>
    <w:rsid w:val="00132F51"/>
    <w:rsid w:val="00140F9B"/>
    <w:rsid w:val="001439EE"/>
    <w:rsid w:val="00147779"/>
    <w:rsid w:val="00160208"/>
    <w:rsid w:val="001608E0"/>
    <w:rsid w:val="00160DD1"/>
    <w:rsid w:val="001610AB"/>
    <w:rsid w:val="00166B99"/>
    <w:rsid w:val="00167445"/>
    <w:rsid w:val="00172169"/>
    <w:rsid w:val="00173B74"/>
    <w:rsid w:val="00175285"/>
    <w:rsid w:val="00175AF9"/>
    <w:rsid w:val="00177937"/>
    <w:rsid w:val="001808DD"/>
    <w:rsid w:val="00184F8C"/>
    <w:rsid w:val="00191591"/>
    <w:rsid w:val="0019406A"/>
    <w:rsid w:val="00195BC1"/>
    <w:rsid w:val="001A18DE"/>
    <w:rsid w:val="001A1CF6"/>
    <w:rsid w:val="001A446A"/>
    <w:rsid w:val="001B1938"/>
    <w:rsid w:val="001B3178"/>
    <w:rsid w:val="001B584C"/>
    <w:rsid w:val="001B7C5D"/>
    <w:rsid w:val="001C0CA7"/>
    <w:rsid w:val="001D0AA0"/>
    <w:rsid w:val="001D362F"/>
    <w:rsid w:val="001E2252"/>
    <w:rsid w:val="002039E4"/>
    <w:rsid w:val="00214BCE"/>
    <w:rsid w:val="002164B9"/>
    <w:rsid w:val="002372C4"/>
    <w:rsid w:val="00244FBE"/>
    <w:rsid w:val="00251943"/>
    <w:rsid w:val="00254E34"/>
    <w:rsid w:val="002564B0"/>
    <w:rsid w:val="00256F6C"/>
    <w:rsid w:val="0026025E"/>
    <w:rsid w:val="00267603"/>
    <w:rsid w:val="002820B9"/>
    <w:rsid w:val="0028247C"/>
    <w:rsid w:val="002B68CB"/>
    <w:rsid w:val="002C1809"/>
    <w:rsid w:val="002C60B7"/>
    <w:rsid w:val="002D07CD"/>
    <w:rsid w:val="002D1E5A"/>
    <w:rsid w:val="002D58F6"/>
    <w:rsid w:val="002E2708"/>
    <w:rsid w:val="002E5385"/>
    <w:rsid w:val="002E6D8B"/>
    <w:rsid w:val="002F588E"/>
    <w:rsid w:val="002F6670"/>
    <w:rsid w:val="00302134"/>
    <w:rsid w:val="003072E8"/>
    <w:rsid w:val="0032033D"/>
    <w:rsid w:val="00326B4C"/>
    <w:rsid w:val="00337B1D"/>
    <w:rsid w:val="003444D9"/>
    <w:rsid w:val="003500B1"/>
    <w:rsid w:val="003538F9"/>
    <w:rsid w:val="00353DB3"/>
    <w:rsid w:val="00361674"/>
    <w:rsid w:val="00362AC3"/>
    <w:rsid w:val="003634FE"/>
    <w:rsid w:val="003640D3"/>
    <w:rsid w:val="0038520D"/>
    <w:rsid w:val="00391D24"/>
    <w:rsid w:val="00397F3D"/>
    <w:rsid w:val="003A3AB3"/>
    <w:rsid w:val="003B581D"/>
    <w:rsid w:val="003B750C"/>
    <w:rsid w:val="003C0005"/>
    <w:rsid w:val="003C77CC"/>
    <w:rsid w:val="003C7C70"/>
    <w:rsid w:val="003E6FE6"/>
    <w:rsid w:val="003E7920"/>
    <w:rsid w:val="004047B9"/>
    <w:rsid w:val="00412F89"/>
    <w:rsid w:val="00414C0E"/>
    <w:rsid w:val="0041695C"/>
    <w:rsid w:val="004229FF"/>
    <w:rsid w:val="00440E2B"/>
    <w:rsid w:val="00445E13"/>
    <w:rsid w:val="00446DCD"/>
    <w:rsid w:val="00447943"/>
    <w:rsid w:val="00453604"/>
    <w:rsid w:val="00457D79"/>
    <w:rsid w:val="0046792E"/>
    <w:rsid w:val="0049462D"/>
    <w:rsid w:val="004A21A1"/>
    <w:rsid w:val="004A61F3"/>
    <w:rsid w:val="004B0E2B"/>
    <w:rsid w:val="004B209D"/>
    <w:rsid w:val="004B4C17"/>
    <w:rsid w:val="004C1F9A"/>
    <w:rsid w:val="004C69DF"/>
    <w:rsid w:val="004D6F5E"/>
    <w:rsid w:val="004E2960"/>
    <w:rsid w:val="004E2F99"/>
    <w:rsid w:val="004F01D0"/>
    <w:rsid w:val="004F2491"/>
    <w:rsid w:val="00504492"/>
    <w:rsid w:val="00504BF1"/>
    <w:rsid w:val="005111DB"/>
    <w:rsid w:val="00512CD7"/>
    <w:rsid w:val="00516025"/>
    <w:rsid w:val="00530431"/>
    <w:rsid w:val="00531A06"/>
    <w:rsid w:val="00532E1F"/>
    <w:rsid w:val="00541DCD"/>
    <w:rsid w:val="005441A5"/>
    <w:rsid w:val="005449C2"/>
    <w:rsid w:val="005555D9"/>
    <w:rsid w:val="00583E2F"/>
    <w:rsid w:val="0059608A"/>
    <w:rsid w:val="005C2F60"/>
    <w:rsid w:val="005D0548"/>
    <w:rsid w:val="005D4808"/>
    <w:rsid w:val="005D6585"/>
    <w:rsid w:val="005D6FBF"/>
    <w:rsid w:val="005E2FDE"/>
    <w:rsid w:val="005E4426"/>
    <w:rsid w:val="006050F0"/>
    <w:rsid w:val="006272C7"/>
    <w:rsid w:val="00631DE0"/>
    <w:rsid w:val="006541ED"/>
    <w:rsid w:val="0065601D"/>
    <w:rsid w:val="006724BE"/>
    <w:rsid w:val="0067341D"/>
    <w:rsid w:val="0067747D"/>
    <w:rsid w:val="00680D99"/>
    <w:rsid w:val="006851E1"/>
    <w:rsid w:val="0069778B"/>
    <w:rsid w:val="006A11BB"/>
    <w:rsid w:val="006A245E"/>
    <w:rsid w:val="006A5894"/>
    <w:rsid w:val="006B35C3"/>
    <w:rsid w:val="006B7C14"/>
    <w:rsid w:val="006C668F"/>
    <w:rsid w:val="006E13BB"/>
    <w:rsid w:val="006F30BE"/>
    <w:rsid w:val="006F4AAA"/>
    <w:rsid w:val="00703B99"/>
    <w:rsid w:val="007104DB"/>
    <w:rsid w:val="00710574"/>
    <w:rsid w:val="0072054C"/>
    <w:rsid w:val="0072137D"/>
    <w:rsid w:val="00721CF5"/>
    <w:rsid w:val="00724058"/>
    <w:rsid w:val="0073491E"/>
    <w:rsid w:val="00742C52"/>
    <w:rsid w:val="00743950"/>
    <w:rsid w:val="0074524B"/>
    <w:rsid w:val="0075146A"/>
    <w:rsid w:val="00751FB6"/>
    <w:rsid w:val="00752D9F"/>
    <w:rsid w:val="007557BB"/>
    <w:rsid w:val="007635E3"/>
    <w:rsid w:val="00777FF6"/>
    <w:rsid w:val="0078105E"/>
    <w:rsid w:val="00784078"/>
    <w:rsid w:val="00787DA4"/>
    <w:rsid w:val="007A2BEB"/>
    <w:rsid w:val="007A3A29"/>
    <w:rsid w:val="007B51ED"/>
    <w:rsid w:val="007C050D"/>
    <w:rsid w:val="007C46EC"/>
    <w:rsid w:val="007D01DA"/>
    <w:rsid w:val="007D48C2"/>
    <w:rsid w:val="007D4A8F"/>
    <w:rsid w:val="007D5D81"/>
    <w:rsid w:val="007D7313"/>
    <w:rsid w:val="007F2164"/>
    <w:rsid w:val="007F2F68"/>
    <w:rsid w:val="007F35A8"/>
    <w:rsid w:val="0080073D"/>
    <w:rsid w:val="00801A27"/>
    <w:rsid w:val="00801CA1"/>
    <w:rsid w:val="00803405"/>
    <w:rsid w:val="008124B5"/>
    <w:rsid w:val="00813FF0"/>
    <w:rsid w:val="00824500"/>
    <w:rsid w:val="00825130"/>
    <w:rsid w:val="00831F1F"/>
    <w:rsid w:val="00846D62"/>
    <w:rsid w:val="0085230C"/>
    <w:rsid w:val="00855E9D"/>
    <w:rsid w:val="00877816"/>
    <w:rsid w:val="008B4377"/>
    <w:rsid w:val="008B54DF"/>
    <w:rsid w:val="008C090C"/>
    <w:rsid w:val="008C2373"/>
    <w:rsid w:val="008C334D"/>
    <w:rsid w:val="008C5C9F"/>
    <w:rsid w:val="008D256C"/>
    <w:rsid w:val="008D691B"/>
    <w:rsid w:val="008D6A11"/>
    <w:rsid w:val="00906C89"/>
    <w:rsid w:val="0091486E"/>
    <w:rsid w:val="0091502C"/>
    <w:rsid w:val="00920E77"/>
    <w:rsid w:val="00933FC4"/>
    <w:rsid w:val="00934867"/>
    <w:rsid w:val="00950CA6"/>
    <w:rsid w:val="00952D8D"/>
    <w:rsid w:val="00962BC2"/>
    <w:rsid w:val="00963459"/>
    <w:rsid w:val="0096427B"/>
    <w:rsid w:val="009670EF"/>
    <w:rsid w:val="00972988"/>
    <w:rsid w:val="00983D93"/>
    <w:rsid w:val="00987661"/>
    <w:rsid w:val="009A13D3"/>
    <w:rsid w:val="009A5EA0"/>
    <w:rsid w:val="009F3A41"/>
    <w:rsid w:val="009F6B9D"/>
    <w:rsid w:val="00A031AF"/>
    <w:rsid w:val="00A05E74"/>
    <w:rsid w:val="00A133CF"/>
    <w:rsid w:val="00A157E4"/>
    <w:rsid w:val="00A177D0"/>
    <w:rsid w:val="00A21CAF"/>
    <w:rsid w:val="00A23BB9"/>
    <w:rsid w:val="00A254F8"/>
    <w:rsid w:val="00A422EC"/>
    <w:rsid w:val="00A61B59"/>
    <w:rsid w:val="00A6534A"/>
    <w:rsid w:val="00A65E95"/>
    <w:rsid w:val="00A66542"/>
    <w:rsid w:val="00A77F60"/>
    <w:rsid w:val="00A83F36"/>
    <w:rsid w:val="00AA1A7A"/>
    <w:rsid w:val="00AA5636"/>
    <w:rsid w:val="00AA7165"/>
    <w:rsid w:val="00AB674A"/>
    <w:rsid w:val="00AB7FA2"/>
    <w:rsid w:val="00AC2864"/>
    <w:rsid w:val="00AD04AC"/>
    <w:rsid w:val="00AD19B9"/>
    <w:rsid w:val="00AE4714"/>
    <w:rsid w:val="00AE78C3"/>
    <w:rsid w:val="00AF3BA9"/>
    <w:rsid w:val="00B0245D"/>
    <w:rsid w:val="00B04BB5"/>
    <w:rsid w:val="00B05FA1"/>
    <w:rsid w:val="00B1147A"/>
    <w:rsid w:val="00B11B77"/>
    <w:rsid w:val="00B223DB"/>
    <w:rsid w:val="00B245A7"/>
    <w:rsid w:val="00B249DF"/>
    <w:rsid w:val="00B349FD"/>
    <w:rsid w:val="00B45477"/>
    <w:rsid w:val="00B51A6E"/>
    <w:rsid w:val="00B54D07"/>
    <w:rsid w:val="00B5714F"/>
    <w:rsid w:val="00B6107B"/>
    <w:rsid w:val="00B62578"/>
    <w:rsid w:val="00B640A9"/>
    <w:rsid w:val="00B719D5"/>
    <w:rsid w:val="00B7265F"/>
    <w:rsid w:val="00B72AA2"/>
    <w:rsid w:val="00B7324C"/>
    <w:rsid w:val="00B863AB"/>
    <w:rsid w:val="00B91723"/>
    <w:rsid w:val="00B92B08"/>
    <w:rsid w:val="00BA1704"/>
    <w:rsid w:val="00BA487F"/>
    <w:rsid w:val="00BA5FAD"/>
    <w:rsid w:val="00BB0A88"/>
    <w:rsid w:val="00BD0D5C"/>
    <w:rsid w:val="00BD316F"/>
    <w:rsid w:val="00BD54F5"/>
    <w:rsid w:val="00BD72D6"/>
    <w:rsid w:val="00BE2E3E"/>
    <w:rsid w:val="00C04D14"/>
    <w:rsid w:val="00C06105"/>
    <w:rsid w:val="00C143E0"/>
    <w:rsid w:val="00C20F8E"/>
    <w:rsid w:val="00C310AA"/>
    <w:rsid w:val="00C36FCB"/>
    <w:rsid w:val="00C44C01"/>
    <w:rsid w:val="00C51585"/>
    <w:rsid w:val="00C53001"/>
    <w:rsid w:val="00C54305"/>
    <w:rsid w:val="00C66DA6"/>
    <w:rsid w:val="00C676B7"/>
    <w:rsid w:val="00C7070E"/>
    <w:rsid w:val="00C82B8A"/>
    <w:rsid w:val="00C84147"/>
    <w:rsid w:val="00C85628"/>
    <w:rsid w:val="00C90BFF"/>
    <w:rsid w:val="00C92952"/>
    <w:rsid w:val="00C956C2"/>
    <w:rsid w:val="00C95961"/>
    <w:rsid w:val="00C97AB3"/>
    <w:rsid w:val="00CB141F"/>
    <w:rsid w:val="00CB6899"/>
    <w:rsid w:val="00CB6B5D"/>
    <w:rsid w:val="00CC410F"/>
    <w:rsid w:val="00CC7EE7"/>
    <w:rsid w:val="00CD299C"/>
    <w:rsid w:val="00CD531B"/>
    <w:rsid w:val="00CD616A"/>
    <w:rsid w:val="00CE06FF"/>
    <w:rsid w:val="00CE3B27"/>
    <w:rsid w:val="00CF1E4C"/>
    <w:rsid w:val="00CF764B"/>
    <w:rsid w:val="00D06B2A"/>
    <w:rsid w:val="00D06C20"/>
    <w:rsid w:val="00D23140"/>
    <w:rsid w:val="00D269B3"/>
    <w:rsid w:val="00D4012A"/>
    <w:rsid w:val="00D44C62"/>
    <w:rsid w:val="00D5284B"/>
    <w:rsid w:val="00D52D24"/>
    <w:rsid w:val="00D62711"/>
    <w:rsid w:val="00D64F07"/>
    <w:rsid w:val="00D65B04"/>
    <w:rsid w:val="00D73850"/>
    <w:rsid w:val="00D74848"/>
    <w:rsid w:val="00D75F77"/>
    <w:rsid w:val="00D810EB"/>
    <w:rsid w:val="00D8745A"/>
    <w:rsid w:val="00DA42DD"/>
    <w:rsid w:val="00DA4D5D"/>
    <w:rsid w:val="00DB0293"/>
    <w:rsid w:val="00DC294D"/>
    <w:rsid w:val="00DC2AC2"/>
    <w:rsid w:val="00DC7D7B"/>
    <w:rsid w:val="00DD21C2"/>
    <w:rsid w:val="00DD260A"/>
    <w:rsid w:val="00DD7F81"/>
    <w:rsid w:val="00DE06EA"/>
    <w:rsid w:val="00DE3F29"/>
    <w:rsid w:val="00DF144E"/>
    <w:rsid w:val="00DF1556"/>
    <w:rsid w:val="00DF6E29"/>
    <w:rsid w:val="00E149B9"/>
    <w:rsid w:val="00E2185D"/>
    <w:rsid w:val="00E23960"/>
    <w:rsid w:val="00E3057B"/>
    <w:rsid w:val="00E30EE4"/>
    <w:rsid w:val="00E31ED5"/>
    <w:rsid w:val="00E32644"/>
    <w:rsid w:val="00E33CEA"/>
    <w:rsid w:val="00E34C53"/>
    <w:rsid w:val="00E3554F"/>
    <w:rsid w:val="00E35DB5"/>
    <w:rsid w:val="00E37A42"/>
    <w:rsid w:val="00E4224B"/>
    <w:rsid w:val="00E4661A"/>
    <w:rsid w:val="00E46D47"/>
    <w:rsid w:val="00E50077"/>
    <w:rsid w:val="00E50F89"/>
    <w:rsid w:val="00E558FC"/>
    <w:rsid w:val="00E612BF"/>
    <w:rsid w:val="00E6582C"/>
    <w:rsid w:val="00E85672"/>
    <w:rsid w:val="00E86BF9"/>
    <w:rsid w:val="00EA337A"/>
    <w:rsid w:val="00EA5A5E"/>
    <w:rsid w:val="00EA70F7"/>
    <w:rsid w:val="00EB5D0F"/>
    <w:rsid w:val="00EB6D03"/>
    <w:rsid w:val="00EC3ED5"/>
    <w:rsid w:val="00EC7AF5"/>
    <w:rsid w:val="00EE144C"/>
    <w:rsid w:val="00EE6B9E"/>
    <w:rsid w:val="00F239AA"/>
    <w:rsid w:val="00F31096"/>
    <w:rsid w:val="00F31AA9"/>
    <w:rsid w:val="00F31DB5"/>
    <w:rsid w:val="00F3246A"/>
    <w:rsid w:val="00F3772A"/>
    <w:rsid w:val="00F42BCB"/>
    <w:rsid w:val="00F446BB"/>
    <w:rsid w:val="00F4485C"/>
    <w:rsid w:val="00F44B99"/>
    <w:rsid w:val="00F557AE"/>
    <w:rsid w:val="00F610E2"/>
    <w:rsid w:val="00F72C57"/>
    <w:rsid w:val="00F732D4"/>
    <w:rsid w:val="00F733E1"/>
    <w:rsid w:val="00F76CFE"/>
    <w:rsid w:val="00F77886"/>
    <w:rsid w:val="00F92ACF"/>
    <w:rsid w:val="00FB1D5C"/>
    <w:rsid w:val="00FB5142"/>
    <w:rsid w:val="00FC218E"/>
    <w:rsid w:val="00FC24F9"/>
    <w:rsid w:val="00FC7E9A"/>
    <w:rsid w:val="00FD1780"/>
    <w:rsid w:val="00FD3BD1"/>
    <w:rsid w:val="00FD51B2"/>
    <w:rsid w:val="00FE5BFD"/>
    <w:rsid w:val="00FE5E9D"/>
    <w:rsid w:val="00FF1D39"/>
    <w:rsid w:val="00FF2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670EF"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E2960"/>
    <w:pPr>
      <w:spacing w:before="60" w:after="60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66730-1130-44F3-9276-10DFD331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21</TotalTime>
  <Pages>9</Pages>
  <Words>1531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9780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20</cp:revision>
  <cp:lastPrinted>2014-02-12T11:46:00Z</cp:lastPrinted>
  <dcterms:created xsi:type="dcterms:W3CDTF">2014-08-12T12:17:00Z</dcterms:created>
  <dcterms:modified xsi:type="dcterms:W3CDTF">2014-08-21T18:24:00Z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