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279" w:rsidRDefault="00021279">
      <w:pPr>
        <w:pStyle w:val="STJCorpo1"/>
      </w:pPr>
      <w:bookmarkStart w:id="0" w:name="_GoBack"/>
      <w:bookmarkEnd w:id="0"/>
    </w:p>
    <w:p w:rsidR="00E73C9A" w:rsidRDefault="00E73C9A">
      <w:pPr>
        <w:pStyle w:val="STJCorpo1"/>
      </w:pPr>
    </w:p>
    <w:p w:rsidR="00E73C9A" w:rsidRDefault="00E73C9A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C75A31" w:rsidRDefault="00C75A31">
      <w:pPr>
        <w:pStyle w:val="STJCorpo1"/>
      </w:pPr>
    </w:p>
    <w:p w:rsidR="00021279" w:rsidRPr="008465C0" w:rsidRDefault="00021279" w:rsidP="00C75A31">
      <w:pPr>
        <w:pStyle w:val="STJCorpo1"/>
        <w:ind w:firstLine="0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446FAC" w:rsidRDefault="00021279">
      <w:pPr>
        <w:pStyle w:val="Ttulo"/>
        <w:spacing w:before="120" w:after="120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 xml:space="preserve">Projeto </w:t>
      </w:r>
      <w:r w:rsidRPr="00446FAC">
        <w:rPr>
          <w:rFonts w:cs="Arial"/>
          <w:color w:val="FF0000"/>
          <w:szCs w:val="36"/>
          <w:lang w:val="pt-BR"/>
        </w:rPr>
        <w:t>&lt;Nome Projeto&gt;</w:t>
      </w:r>
    </w:p>
    <w:p w:rsidR="00021279" w:rsidRDefault="00A46F3D">
      <w:pPr>
        <w:pStyle w:val="Ttulo"/>
        <w:spacing w:before="240" w:after="120"/>
        <w:rPr>
          <w:rFonts w:cs="Arial"/>
          <w:szCs w:val="36"/>
          <w:lang w:val="pt-BR"/>
        </w:rPr>
      </w:pPr>
      <w:r>
        <w:rPr>
          <w:rFonts w:cs="Arial"/>
          <w:szCs w:val="36"/>
          <w:lang w:val="pt-BR"/>
        </w:rPr>
        <w:t>Inconformidades</w:t>
      </w:r>
    </w:p>
    <w:p w:rsidR="0032619A" w:rsidRPr="0032619A" w:rsidRDefault="0032619A" w:rsidP="0032619A">
      <w:pPr>
        <w:rPr>
          <w:lang w:eastAsia="en-US"/>
        </w:rPr>
      </w:pPr>
    </w:p>
    <w:p w:rsidR="00C75A31" w:rsidRDefault="00E73C9A" w:rsidP="00E73C9A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Pr="00B324BC">
        <w:rPr>
          <w:b/>
          <w:bCs/>
          <w:color w:val="auto"/>
          <w:sz w:val="36"/>
          <w:szCs w:val="36"/>
          <w:lang w:eastAsia="en-US"/>
        </w:rPr>
        <w:t xml:space="preserve"> &lt;</w:t>
      </w:r>
      <w:r>
        <w:rPr>
          <w:b/>
          <w:bCs/>
          <w:color w:val="FF0000"/>
          <w:sz w:val="36"/>
          <w:szCs w:val="36"/>
          <w:lang w:eastAsia="en-US"/>
        </w:rPr>
        <w:t>X</w:t>
      </w:r>
      <w:r w:rsidRPr="00B324BC">
        <w:rPr>
          <w:b/>
          <w:bCs/>
          <w:color w:val="FF0000"/>
          <w:sz w:val="36"/>
          <w:szCs w:val="36"/>
          <w:lang w:eastAsia="en-US"/>
        </w:rPr>
        <w:t>.</w:t>
      </w:r>
      <w:r>
        <w:rPr>
          <w:b/>
          <w:bCs/>
          <w:color w:val="FF0000"/>
          <w:sz w:val="36"/>
          <w:szCs w:val="36"/>
          <w:lang w:eastAsia="en-US"/>
        </w:rPr>
        <w:t>YY</w:t>
      </w:r>
      <w:r w:rsidRPr="00B324BC">
        <w:rPr>
          <w:b/>
          <w:bCs/>
          <w:color w:val="auto"/>
          <w:sz w:val="36"/>
          <w:szCs w:val="36"/>
          <w:lang w:eastAsia="en-US"/>
        </w:rPr>
        <w:t>&gt;</w:t>
      </w:r>
    </w:p>
    <w:p w:rsidR="00E73C9A" w:rsidRPr="00B324BC" w:rsidRDefault="00C75A31" w:rsidP="00C75A31">
      <w:pPr>
        <w:rPr>
          <w:lang w:eastAsia="en-US"/>
        </w:rPr>
      </w:pPr>
      <w:r>
        <w:rPr>
          <w:lang w:eastAsia="en-US"/>
        </w:rPr>
        <w:br w:type="page"/>
      </w:r>
    </w:p>
    <w:p w:rsidR="00021279" w:rsidRDefault="00021279">
      <w:pPr>
        <w:pStyle w:val="Ttulo"/>
        <w:rPr>
          <w:sz w:val="28"/>
          <w:lang w:val="pt-BR"/>
        </w:rPr>
      </w:pPr>
    </w:p>
    <w:p w:rsidR="00021279" w:rsidRDefault="00021279">
      <w:pPr>
        <w:pStyle w:val="Cabealho"/>
        <w:tabs>
          <w:tab w:val="clear" w:pos="4419"/>
          <w:tab w:val="clear" w:pos="8838"/>
        </w:tabs>
        <w:sectPr w:rsidR="00021279" w:rsidSect="00C75A31">
          <w:headerReference w:type="default" r:id="rId9"/>
          <w:type w:val="continuous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D0BED" w:rsidRDefault="007D0BED" w:rsidP="007D0BED">
      <w:pPr>
        <w:pStyle w:val="Cabealho"/>
        <w:tabs>
          <w:tab w:val="clear" w:pos="4419"/>
          <w:tab w:val="clear" w:pos="8838"/>
        </w:tabs>
      </w:pPr>
    </w:p>
    <w:p w:rsidR="007D0BED" w:rsidRDefault="007D0BED" w:rsidP="007D0BED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7D0BED" w:rsidRDefault="007D0BED" w:rsidP="007D0BED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9"/>
        <w:gridCol w:w="960"/>
        <w:gridCol w:w="4241"/>
        <w:gridCol w:w="2040"/>
      </w:tblGrid>
      <w:tr w:rsidR="007D0BED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Pr="00873131" w:rsidRDefault="007D0BED" w:rsidP="00AE139F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&lt;dd/mm/aa</w:t>
            </w:r>
            <w:r>
              <w:rPr>
                <w:b w:val="0"/>
                <w:lang w:val="pt-BR"/>
              </w:rPr>
              <w:t>aa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960" w:type="dxa"/>
          </w:tcPr>
          <w:p w:rsidR="007D0BED" w:rsidRPr="00873131" w:rsidRDefault="007D0BED" w:rsidP="00AE139F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&lt;x.y</w:t>
            </w:r>
            <w:r>
              <w:rPr>
                <w:b w:val="0"/>
                <w:lang w:val="pt-BR"/>
              </w:rPr>
              <w:t>y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Pr="00873131" w:rsidRDefault="007D0BED" w:rsidP="00AE139F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&lt;descrição</w:t>
            </w:r>
            <w:r>
              <w:rPr>
                <w:b w:val="0"/>
                <w:lang w:val="pt-BR"/>
              </w:rPr>
              <w:t xml:space="preserve"> – principais alterações realizadas no documento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2040" w:type="dxa"/>
          </w:tcPr>
          <w:p w:rsidR="007D0BED" w:rsidRPr="00873131" w:rsidRDefault="007D0BED" w:rsidP="00AE139F">
            <w:pPr>
              <w:pStyle w:val="CTMISTabela"/>
              <w:rPr>
                <w:b w:val="0"/>
              </w:rPr>
            </w:pPr>
            <w:r w:rsidRPr="00873131">
              <w:rPr>
                <w:b w:val="0"/>
              </w:rPr>
              <w:t>&lt;nome</w:t>
            </w:r>
            <w:r>
              <w:rPr>
                <w:b w:val="0"/>
              </w:rPr>
              <w:t xml:space="preserve"> do autor</w:t>
            </w:r>
            <w:r w:rsidRPr="00873131">
              <w:rPr>
                <w:b w:val="0"/>
              </w:rPr>
              <w:t>&gt;</w:t>
            </w: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960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2040" w:type="dxa"/>
          </w:tcPr>
          <w:p w:rsidR="007D0BED" w:rsidRDefault="007D0BED" w:rsidP="00AE139F">
            <w:pPr>
              <w:pStyle w:val="CTMISTabela"/>
            </w:pP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960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2040" w:type="dxa"/>
          </w:tcPr>
          <w:p w:rsidR="007D0BED" w:rsidRDefault="007D0BED" w:rsidP="00AE139F">
            <w:pPr>
              <w:pStyle w:val="CTMISTabela"/>
            </w:pP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960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2040" w:type="dxa"/>
          </w:tcPr>
          <w:p w:rsidR="007D0BED" w:rsidRDefault="007D0BED" w:rsidP="00AE139F">
            <w:pPr>
              <w:pStyle w:val="CTMISTabela"/>
            </w:pPr>
          </w:p>
        </w:tc>
      </w:tr>
    </w:tbl>
    <w:p w:rsidR="007D0BED" w:rsidRDefault="007D0BED" w:rsidP="007D0BED">
      <w:pPr>
        <w:pStyle w:val="CTMISCorpo1"/>
        <w:jc w:val="center"/>
      </w:pPr>
    </w:p>
    <w:p w:rsidR="00021279" w:rsidRDefault="00021279">
      <w:pPr>
        <w:pStyle w:val="STJCorpo1"/>
      </w:pPr>
    </w:p>
    <w:p w:rsidR="00021279" w:rsidRDefault="00021279" w:rsidP="00446FAC">
      <w:pPr>
        <w:ind w:left="-9"/>
      </w:pPr>
    </w:p>
    <w:p w:rsidR="00021279" w:rsidRDefault="00021279">
      <w:pPr>
        <w:pStyle w:val="Ttulo"/>
        <w:rPr>
          <w:sz w:val="28"/>
          <w:lang w:val="pt-BR"/>
        </w:rPr>
      </w:pPr>
      <w:r>
        <w:rPr>
          <w:b w:val="0"/>
          <w:sz w:val="20"/>
          <w:lang w:val="pt-BR" w:eastAsia="pt-BR"/>
        </w:rPr>
        <w:br w:type="page"/>
      </w:r>
      <w:r w:rsidR="00446FAC" w:rsidRPr="00446FAC">
        <w:rPr>
          <w:lang w:val="pt-BR"/>
        </w:rPr>
        <w:lastRenderedPageBreak/>
        <w:t>SUMÁRIO</w:t>
      </w:r>
    </w:p>
    <w:p w:rsidR="00021279" w:rsidRDefault="00021279">
      <w:pPr>
        <w:pStyle w:val="STJCorpo1"/>
      </w:pPr>
    </w:p>
    <w:p w:rsidR="00C75A31" w:rsidRPr="00796B5C" w:rsidRDefault="00021279">
      <w:pPr>
        <w:pStyle w:val="Sumrio1"/>
        <w:tabs>
          <w:tab w:val="left" w:pos="480"/>
          <w:tab w:val="right" w:leader="dot" w:pos="9606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r w:rsidRPr="00922BB1">
        <w:rPr>
          <w:rFonts w:ascii="Arial" w:hAnsi="Arial" w:cs="Arial"/>
        </w:rPr>
        <w:fldChar w:fldCharType="begin"/>
      </w:r>
      <w:r w:rsidRPr="00922BB1">
        <w:rPr>
          <w:rFonts w:ascii="Arial" w:hAnsi="Arial" w:cs="Arial"/>
        </w:rPr>
        <w:instrText xml:space="preserve"> TOC \o "1-3" \h \z \t "STJ Nível 1;1;STJ Nível 2;2;STJ Nível 2.1;3" </w:instrText>
      </w:r>
      <w:r w:rsidRPr="00922BB1">
        <w:rPr>
          <w:rFonts w:ascii="Arial" w:hAnsi="Arial" w:cs="Arial"/>
        </w:rPr>
        <w:fldChar w:fldCharType="separate"/>
      </w:r>
      <w:hyperlink w:anchor="_Toc379455505" w:history="1">
        <w:r w:rsidR="00C75A31" w:rsidRPr="008D719D">
          <w:rPr>
            <w:rStyle w:val="Hyperlink"/>
            <w:noProof/>
          </w:rPr>
          <w:t>1.</w:t>
        </w:r>
        <w:r w:rsidR="00C75A31" w:rsidRPr="00796B5C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C75A31" w:rsidRPr="008D719D">
          <w:rPr>
            <w:rStyle w:val="Hyperlink"/>
            <w:noProof/>
          </w:rPr>
          <w:t>INTRODUÇÃO</w:t>
        </w:r>
        <w:r w:rsidR="00C75A31">
          <w:rPr>
            <w:noProof/>
            <w:webHidden/>
          </w:rPr>
          <w:tab/>
        </w:r>
        <w:r w:rsidR="00C75A31">
          <w:rPr>
            <w:noProof/>
            <w:webHidden/>
          </w:rPr>
          <w:fldChar w:fldCharType="begin"/>
        </w:r>
        <w:r w:rsidR="00C75A31">
          <w:rPr>
            <w:noProof/>
            <w:webHidden/>
          </w:rPr>
          <w:instrText xml:space="preserve"> PAGEREF _Toc379455505 \h </w:instrText>
        </w:r>
        <w:r w:rsidR="00C75A31">
          <w:rPr>
            <w:noProof/>
            <w:webHidden/>
          </w:rPr>
        </w:r>
        <w:r w:rsidR="00C75A31">
          <w:rPr>
            <w:noProof/>
            <w:webHidden/>
          </w:rPr>
          <w:fldChar w:fldCharType="separate"/>
        </w:r>
        <w:r w:rsidR="00C75A31">
          <w:rPr>
            <w:noProof/>
            <w:webHidden/>
          </w:rPr>
          <w:t>3</w:t>
        </w:r>
        <w:r w:rsidR="00C75A31">
          <w:rPr>
            <w:noProof/>
            <w:webHidden/>
          </w:rPr>
          <w:fldChar w:fldCharType="end"/>
        </w:r>
      </w:hyperlink>
    </w:p>
    <w:p w:rsidR="00C75A31" w:rsidRPr="00796B5C" w:rsidRDefault="00C75A31">
      <w:pPr>
        <w:pStyle w:val="Sumrio2"/>
        <w:tabs>
          <w:tab w:val="left" w:pos="960"/>
          <w:tab w:val="right" w:leader="dot" w:pos="9606"/>
        </w:tabs>
        <w:rPr>
          <w:rFonts w:ascii="Calibri" w:hAnsi="Calibri"/>
          <w:b w:val="0"/>
          <w:noProof/>
          <w:color w:val="auto"/>
          <w:sz w:val="22"/>
          <w:szCs w:val="22"/>
        </w:rPr>
      </w:pPr>
      <w:hyperlink w:anchor="_Toc379455506" w:history="1">
        <w:r w:rsidRPr="008D719D">
          <w:rPr>
            <w:rStyle w:val="Hyperlink"/>
            <w:noProof/>
          </w:rPr>
          <w:t>1.1.</w:t>
        </w:r>
        <w:r w:rsidRPr="00796B5C">
          <w:rPr>
            <w:rFonts w:ascii="Calibri" w:hAnsi="Calibri"/>
            <w:b w:val="0"/>
            <w:noProof/>
            <w:color w:val="auto"/>
            <w:sz w:val="22"/>
            <w:szCs w:val="22"/>
          </w:rPr>
          <w:tab/>
        </w:r>
        <w:r w:rsidRPr="008D719D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5A31" w:rsidRPr="00796B5C" w:rsidRDefault="00C75A31">
      <w:pPr>
        <w:pStyle w:val="Sumrio2"/>
        <w:tabs>
          <w:tab w:val="left" w:pos="960"/>
          <w:tab w:val="right" w:leader="dot" w:pos="9606"/>
        </w:tabs>
        <w:rPr>
          <w:rFonts w:ascii="Calibri" w:hAnsi="Calibri"/>
          <w:b w:val="0"/>
          <w:noProof/>
          <w:color w:val="auto"/>
          <w:sz w:val="22"/>
          <w:szCs w:val="22"/>
        </w:rPr>
      </w:pPr>
      <w:hyperlink w:anchor="_Toc379455507" w:history="1">
        <w:r w:rsidRPr="008D719D">
          <w:rPr>
            <w:rStyle w:val="Hyperlink"/>
            <w:noProof/>
          </w:rPr>
          <w:t>1.2.</w:t>
        </w:r>
        <w:r w:rsidRPr="00796B5C">
          <w:rPr>
            <w:rFonts w:ascii="Calibri" w:hAnsi="Calibri"/>
            <w:b w:val="0"/>
            <w:noProof/>
            <w:color w:val="auto"/>
            <w:sz w:val="22"/>
            <w:szCs w:val="22"/>
          </w:rPr>
          <w:tab/>
        </w:r>
        <w:r w:rsidRPr="008D719D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5A31" w:rsidRPr="00796B5C" w:rsidRDefault="00C75A31">
      <w:pPr>
        <w:pStyle w:val="Sumrio1"/>
        <w:tabs>
          <w:tab w:val="left" w:pos="480"/>
          <w:tab w:val="right" w:leader="dot" w:pos="9606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79455508" w:history="1">
        <w:r w:rsidRPr="008D719D">
          <w:rPr>
            <w:rStyle w:val="Hyperlink"/>
            <w:noProof/>
          </w:rPr>
          <w:t>2.</w:t>
        </w:r>
        <w:r w:rsidRPr="00796B5C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Pr="008D719D">
          <w:rPr>
            <w:rStyle w:val="Hyperlink"/>
            <w:noProof/>
          </w:rPr>
          <w:t>FOCO DA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5A31" w:rsidRPr="00796B5C" w:rsidRDefault="00C75A31">
      <w:pPr>
        <w:pStyle w:val="Sumrio2"/>
        <w:tabs>
          <w:tab w:val="left" w:pos="960"/>
          <w:tab w:val="right" w:leader="dot" w:pos="9606"/>
        </w:tabs>
        <w:rPr>
          <w:rFonts w:ascii="Calibri" w:hAnsi="Calibri"/>
          <w:b w:val="0"/>
          <w:noProof/>
          <w:color w:val="auto"/>
          <w:sz w:val="22"/>
          <w:szCs w:val="22"/>
        </w:rPr>
      </w:pPr>
      <w:hyperlink w:anchor="_Toc379455509" w:history="1">
        <w:r w:rsidRPr="008D719D">
          <w:rPr>
            <w:rStyle w:val="Hyperlink"/>
            <w:noProof/>
          </w:rPr>
          <w:t>2.1.</w:t>
        </w:r>
        <w:r w:rsidRPr="00796B5C">
          <w:rPr>
            <w:rFonts w:ascii="Calibri" w:hAnsi="Calibri"/>
            <w:b w:val="0"/>
            <w:noProof/>
            <w:color w:val="auto"/>
            <w:sz w:val="22"/>
            <w:szCs w:val="22"/>
          </w:rPr>
          <w:tab/>
        </w:r>
        <w:r w:rsidRPr="008D719D">
          <w:rPr>
            <w:rStyle w:val="Hyperlink"/>
            <w:noProof/>
          </w:rPr>
          <w:t>Itens encaminhados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5A31" w:rsidRPr="00796B5C" w:rsidRDefault="00C75A31">
      <w:pPr>
        <w:pStyle w:val="Sumrio2"/>
        <w:tabs>
          <w:tab w:val="left" w:pos="960"/>
          <w:tab w:val="right" w:leader="dot" w:pos="9606"/>
        </w:tabs>
        <w:rPr>
          <w:rFonts w:ascii="Calibri" w:hAnsi="Calibri"/>
          <w:b w:val="0"/>
          <w:noProof/>
          <w:color w:val="auto"/>
          <w:sz w:val="22"/>
          <w:szCs w:val="22"/>
        </w:rPr>
      </w:pPr>
      <w:hyperlink w:anchor="_Toc379455510" w:history="1">
        <w:r w:rsidRPr="008D719D">
          <w:rPr>
            <w:rStyle w:val="Hyperlink"/>
            <w:noProof/>
          </w:rPr>
          <w:t>2.2.</w:t>
        </w:r>
        <w:r w:rsidRPr="00796B5C">
          <w:rPr>
            <w:rFonts w:ascii="Calibri" w:hAnsi="Calibri"/>
            <w:b w:val="0"/>
            <w:noProof/>
            <w:color w:val="auto"/>
            <w:sz w:val="22"/>
            <w:szCs w:val="22"/>
          </w:rPr>
          <w:tab/>
        </w:r>
        <w:r w:rsidRPr="008D719D">
          <w:rPr>
            <w:rStyle w:val="Hyperlink"/>
            <w:noProof/>
          </w:rPr>
          <w:t>Documentos Analisados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5A31" w:rsidRPr="00796B5C" w:rsidRDefault="00C75A31">
      <w:pPr>
        <w:pStyle w:val="Sumrio2"/>
        <w:tabs>
          <w:tab w:val="left" w:pos="960"/>
          <w:tab w:val="right" w:leader="dot" w:pos="9606"/>
        </w:tabs>
        <w:rPr>
          <w:rFonts w:ascii="Calibri" w:hAnsi="Calibri"/>
          <w:b w:val="0"/>
          <w:noProof/>
          <w:color w:val="auto"/>
          <w:sz w:val="22"/>
          <w:szCs w:val="22"/>
        </w:rPr>
      </w:pPr>
      <w:hyperlink w:anchor="_Toc379455511" w:history="1">
        <w:r w:rsidRPr="008D719D">
          <w:rPr>
            <w:rStyle w:val="Hyperlink"/>
            <w:noProof/>
          </w:rPr>
          <w:t>2.3.</w:t>
        </w:r>
        <w:r w:rsidRPr="00796B5C">
          <w:rPr>
            <w:rFonts w:ascii="Calibri" w:hAnsi="Calibri"/>
            <w:b w:val="0"/>
            <w:noProof/>
            <w:color w:val="auto"/>
            <w:sz w:val="22"/>
            <w:szCs w:val="22"/>
          </w:rPr>
          <w:tab/>
        </w:r>
        <w:r w:rsidRPr="008D719D">
          <w:rPr>
            <w:rStyle w:val="Hyperlink"/>
            <w:noProof/>
          </w:rPr>
          <w:t>Documentos de Apoio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5A31" w:rsidRPr="00796B5C" w:rsidRDefault="00C75A31">
      <w:pPr>
        <w:pStyle w:val="Sumrio1"/>
        <w:tabs>
          <w:tab w:val="left" w:pos="480"/>
          <w:tab w:val="right" w:leader="dot" w:pos="9606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79455512" w:history="1">
        <w:r w:rsidRPr="008D719D">
          <w:rPr>
            <w:rStyle w:val="Hyperlink"/>
            <w:noProof/>
          </w:rPr>
          <w:t>3.</w:t>
        </w:r>
        <w:r w:rsidRPr="00796B5C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Pr="008D719D">
          <w:rPr>
            <w:rStyle w:val="Hyperlink"/>
            <w:noProof/>
          </w:rPr>
          <w:t>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5A31" w:rsidRPr="00796B5C" w:rsidRDefault="00C75A31">
      <w:pPr>
        <w:pStyle w:val="Sumrio2"/>
        <w:tabs>
          <w:tab w:val="left" w:pos="960"/>
          <w:tab w:val="right" w:leader="dot" w:pos="9606"/>
        </w:tabs>
        <w:rPr>
          <w:rFonts w:ascii="Calibri" w:hAnsi="Calibri"/>
          <w:b w:val="0"/>
          <w:noProof/>
          <w:color w:val="auto"/>
          <w:sz w:val="22"/>
          <w:szCs w:val="22"/>
        </w:rPr>
      </w:pPr>
      <w:hyperlink w:anchor="_Toc379455513" w:history="1">
        <w:r w:rsidRPr="008D719D">
          <w:rPr>
            <w:rStyle w:val="Hyperlink"/>
            <w:noProof/>
          </w:rPr>
          <w:t>3.1.</w:t>
        </w:r>
        <w:r w:rsidRPr="00796B5C">
          <w:rPr>
            <w:rFonts w:ascii="Calibri" w:hAnsi="Calibri"/>
            <w:b w:val="0"/>
            <w:noProof/>
            <w:color w:val="auto"/>
            <w:sz w:val="22"/>
            <w:szCs w:val="22"/>
          </w:rPr>
          <w:tab/>
        </w:r>
        <w:r w:rsidRPr="008D719D">
          <w:rPr>
            <w:rStyle w:val="Hyperlink"/>
            <w:noProof/>
          </w:rPr>
          <w:t>Inconformidades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5A31" w:rsidRPr="00796B5C" w:rsidRDefault="00C75A31">
      <w:pPr>
        <w:pStyle w:val="Sumrio1"/>
        <w:tabs>
          <w:tab w:val="left" w:pos="480"/>
          <w:tab w:val="right" w:leader="dot" w:pos="9606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79455514" w:history="1">
        <w:r w:rsidRPr="008D719D">
          <w:rPr>
            <w:rStyle w:val="Hyperlink"/>
            <w:noProof/>
          </w:rPr>
          <w:t>4.</w:t>
        </w:r>
        <w:r w:rsidRPr="00796B5C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Pr="008D719D">
          <w:rPr>
            <w:rStyle w:val="Hyperlink"/>
            <w:noProof/>
          </w:rPr>
          <w:t>ARTEFATOS DISPONIBILIZADOS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1279" w:rsidRDefault="00021279">
      <w:pPr>
        <w:rPr>
          <w:rFonts w:cs="Arial"/>
        </w:rPr>
      </w:pPr>
      <w:r w:rsidRPr="00922BB1">
        <w:rPr>
          <w:rFonts w:cs="Arial"/>
        </w:rPr>
        <w:fldChar w:fldCharType="end"/>
      </w:r>
    </w:p>
    <w:p w:rsidR="00021279" w:rsidRDefault="00021279">
      <w:pPr>
        <w:rPr>
          <w:rFonts w:cs="Arial"/>
        </w:rPr>
      </w:pPr>
    </w:p>
    <w:p w:rsidR="00021279" w:rsidRDefault="00021279">
      <w:pPr>
        <w:sectPr w:rsidR="00021279" w:rsidSect="00C75A31">
          <w:headerReference w:type="default" r:id="rId10"/>
          <w:footerReference w:type="default" r:id="rId11"/>
          <w:type w:val="continuous"/>
          <w:pgSz w:w="11907" w:h="16840" w:code="9"/>
          <w:pgMar w:top="431" w:right="851" w:bottom="1440" w:left="1440" w:header="709" w:footer="709" w:gutter="0"/>
          <w:cols w:space="720"/>
          <w:docGrid w:linePitch="326"/>
        </w:sectPr>
      </w:pPr>
    </w:p>
    <w:p w:rsidR="00A46F3D" w:rsidRPr="00A46F3D" w:rsidRDefault="00A46F3D" w:rsidP="00A46F3D">
      <w:pPr>
        <w:pStyle w:val="STJNvel1"/>
        <w:rPr>
          <w:sz w:val="26"/>
          <w:szCs w:val="26"/>
        </w:rPr>
      </w:pPr>
      <w:bookmarkStart w:id="1" w:name="_Toc379455505"/>
      <w:r>
        <w:rPr>
          <w:sz w:val="26"/>
          <w:szCs w:val="26"/>
        </w:rPr>
        <w:lastRenderedPageBreak/>
        <w:t>INTRODUÇÃO</w:t>
      </w:r>
      <w:bookmarkEnd w:id="1"/>
    </w:p>
    <w:p w:rsidR="00A46F3D" w:rsidRPr="00A46F3D" w:rsidRDefault="00A46F3D" w:rsidP="00A46F3D">
      <w:pPr>
        <w:pStyle w:val="STJNvel2"/>
      </w:pPr>
      <w:bookmarkStart w:id="2" w:name="_Toc379455506"/>
      <w:r w:rsidRPr="00A46F3D">
        <w:t>Visão Geral</w:t>
      </w:r>
      <w:bookmarkEnd w:id="2"/>
    </w:p>
    <w:p w:rsidR="00A46F3D" w:rsidRPr="00A46F3D" w:rsidRDefault="000844BD" w:rsidP="000844BD">
      <w:pPr>
        <w:pStyle w:val="TemplateN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120" w:line="276" w:lineRule="auto"/>
        <w:ind w:left="708"/>
        <w:rPr>
          <w:rFonts w:ascii="Arial" w:eastAsia="Arial Unicode MS" w:hAnsi="Arial"/>
          <w:snapToGrid/>
          <w:lang w:eastAsia="pt-BR"/>
        </w:rPr>
      </w:pPr>
      <w:r>
        <w:rPr>
          <w:rFonts w:ascii="Arial" w:eastAsia="Arial Unicode MS" w:hAnsi="Arial"/>
          <w:snapToGrid/>
          <w:lang w:eastAsia="pt-BR"/>
        </w:rPr>
        <w:t xml:space="preserve">&lt; </w:t>
      </w:r>
      <w:r w:rsidR="00A46F3D" w:rsidRPr="00A46F3D">
        <w:rPr>
          <w:rFonts w:ascii="Arial" w:eastAsia="Arial Unicode MS" w:hAnsi="Arial"/>
          <w:snapToGrid/>
          <w:lang w:eastAsia="pt-BR"/>
        </w:rPr>
        <w:t xml:space="preserve">O presente documento tem por objetivo apresentar um parecer </w:t>
      </w:r>
      <w:r w:rsidR="00A46F3D">
        <w:rPr>
          <w:rFonts w:ascii="Arial" w:eastAsia="Arial Unicode MS" w:hAnsi="Arial"/>
          <w:snapToGrid/>
          <w:lang w:eastAsia="pt-BR"/>
        </w:rPr>
        <w:t>das inconformidades</w:t>
      </w:r>
      <w:r w:rsidR="00A46F3D" w:rsidRPr="00A46F3D">
        <w:rPr>
          <w:rFonts w:ascii="Arial" w:eastAsia="Arial Unicode MS" w:hAnsi="Arial"/>
          <w:snapToGrid/>
          <w:lang w:eastAsia="pt-BR"/>
        </w:rPr>
        <w:t xml:space="preserve"> após uma análise realizada na documentação, apresentada no item 2.2, confeccionados pela Fábrica de Software do sistema </w:t>
      </w:r>
      <w:r>
        <w:rPr>
          <w:rFonts w:ascii="Arial" w:eastAsia="Arial Unicode MS" w:hAnsi="Arial"/>
          <w:snapToGrid/>
          <w:lang w:eastAsia="pt-BR"/>
        </w:rPr>
        <w:t>[</w:t>
      </w:r>
      <w:r w:rsidR="00A46F3D" w:rsidRPr="00A46F3D">
        <w:rPr>
          <w:rFonts w:ascii="Arial" w:eastAsia="Arial Unicode MS" w:hAnsi="Arial"/>
          <w:snapToGrid/>
          <w:lang w:eastAsia="pt-BR"/>
        </w:rPr>
        <w:t>Sigla do</w:t>
      </w:r>
      <w:r>
        <w:rPr>
          <w:rFonts w:ascii="Arial" w:eastAsia="Arial Unicode MS" w:hAnsi="Arial"/>
          <w:snapToGrid/>
          <w:lang w:eastAsia="pt-BR"/>
        </w:rPr>
        <w:t xml:space="preserve"> sistema]</w:t>
      </w:r>
      <w:r w:rsidR="00A46F3D" w:rsidRPr="00A46F3D">
        <w:rPr>
          <w:rFonts w:ascii="Arial" w:eastAsia="Arial Unicode MS" w:hAnsi="Arial"/>
          <w:snapToGrid/>
          <w:lang w:eastAsia="pt-BR"/>
        </w:rPr>
        <w:t>.</w:t>
      </w:r>
      <w:r>
        <w:rPr>
          <w:rFonts w:ascii="Arial" w:eastAsia="Arial Unicode MS" w:hAnsi="Arial"/>
          <w:snapToGrid/>
          <w:lang w:eastAsia="pt-BR"/>
        </w:rPr>
        <w:t xml:space="preserve"> &gt;</w:t>
      </w:r>
    </w:p>
    <w:p w:rsidR="00A46F3D" w:rsidRPr="00A46F3D" w:rsidRDefault="00A46F3D" w:rsidP="00A46F3D">
      <w:pPr>
        <w:pStyle w:val="STJNvel2"/>
      </w:pPr>
      <w:bookmarkStart w:id="3" w:name="_Toc379455507"/>
      <w:r w:rsidRPr="00A46F3D">
        <w:t>Referências</w:t>
      </w:r>
      <w:bookmarkEnd w:id="3"/>
    </w:p>
    <w:p w:rsidR="00195401" w:rsidRPr="00A46F3D" w:rsidRDefault="000844BD" w:rsidP="00A46F3D">
      <w:pPr>
        <w:ind w:left="708"/>
        <w:rPr>
          <w:rFonts w:eastAsia="Arial Unicode MS"/>
          <w:i/>
          <w:color w:val="0000FF"/>
          <w:sz w:val="20"/>
        </w:rPr>
      </w:pPr>
      <w:r>
        <w:rPr>
          <w:rFonts w:eastAsia="Arial Unicode MS"/>
          <w:i/>
          <w:color w:val="0000FF"/>
          <w:sz w:val="20"/>
        </w:rPr>
        <w:t xml:space="preserve">&lt; </w:t>
      </w:r>
      <w:r w:rsidR="00A46F3D" w:rsidRPr="00A46F3D">
        <w:rPr>
          <w:rFonts w:eastAsia="Arial Unicode MS"/>
          <w:i/>
          <w:color w:val="0000FF"/>
          <w:sz w:val="20"/>
        </w:rPr>
        <w:t xml:space="preserve">Acrescentar </w:t>
      </w:r>
      <w:r w:rsidR="00A46F3D">
        <w:rPr>
          <w:rFonts w:eastAsia="Arial Unicode MS"/>
          <w:i/>
          <w:color w:val="0000FF"/>
          <w:sz w:val="20"/>
        </w:rPr>
        <w:t>as referências aos registros</w:t>
      </w:r>
      <w:r w:rsidR="00A46F3D" w:rsidRPr="00A46F3D">
        <w:rPr>
          <w:rFonts w:eastAsia="Arial Unicode MS"/>
          <w:i/>
          <w:color w:val="0000FF"/>
          <w:sz w:val="20"/>
        </w:rPr>
        <w:t xml:space="preserve"> que foram encaminhados para o atendimento da demanda.</w:t>
      </w:r>
      <w:r>
        <w:rPr>
          <w:rFonts w:eastAsia="Arial Unicode MS"/>
          <w:i/>
          <w:color w:val="0000FF"/>
          <w:sz w:val="20"/>
        </w:rPr>
        <w:t>&gt;</w:t>
      </w:r>
      <w:r>
        <w:rPr>
          <w:rFonts w:eastAsia="Arial Unicode MS"/>
          <w:i/>
          <w:color w:val="0000FF"/>
          <w:sz w:val="20"/>
        </w:rPr>
        <w:br/>
      </w:r>
    </w:p>
    <w:p w:rsidR="00A46F3D" w:rsidRDefault="004144F9" w:rsidP="00A46F3D">
      <w:pPr>
        <w:pStyle w:val="STJNvel1"/>
        <w:rPr>
          <w:sz w:val="26"/>
          <w:szCs w:val="26"/>
        </w:rPr>
      </w:pPr>
      <w:bookmarkStart w:id="4" w:name="_Toc379455508"/>
      <w:r>
        <w:rPr>
          <w:sz w:val="26"/>
          <w:szCs w:val="26"/>
        </w:rPr>
        <w:t>FOCO DA ANÁLISE</w:t>
      </w:r>
      <w:bookmarkEnd w:id="4"/>
    </w:p>
    <w:p w:rsidR="004144F9" w:rsidRPr="00A46F3D" w:rsidRDefault="004144F9" w:rsidP="004144F9">
      <w:pPr>
        <w:pStyle w:val="STJNvel2"/>
      </w:pPr>
      <w:bookmarkStart w:id="5" w:name="_Toc379455509"/>
      <w:r>
        <w:t>Itens encaminhados</w:t>
      </w:r>
      <w:bookmarkEnd w:id="5"/>
    </w:p>
    <w:p w:rsidR="00A56613" w:rsidRPr="004144F9" w:rsidRDefault="000844BD" w:rsidP="004144F9">
      <w:pPr>
        <w:pStyle w:val="TemplateN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120" w:line="276" w:lineRule="auto"/>
        <w:ind w:left="708"/>
        <w:rPr>
          <w:rFonts w:ascii="Arial" w:eastAsia="Arial Unicode MS" w:hAnsi="Arial"/>
          <w:snapToGrid/>
          <w:lang w:eastAsia="pt-BR"/>
        </w:rPr>
      </w:pPr>
      <w:r>
        <w:rPr>
          <w:rFonts w:ascii="Arial" w:eastAsia="Arial Unicode MS" w:hAnsi="Arial"/>
          <w:snapToGrid/>
          <w:lang w:eastAsia="pt-BR"/>
        </w:rPr>
        <w:t xml:space="preserve">&lt; </w:t>
      </w:r>
      <w:r w:rsidR="004144F9">
        <w:rPr>
          <w:rFonts w:ascii="Arial" w:eastAsia="Arial Unicode MS" w:hAnsi="Arial"/>
          <w:snapToGrid/>
          <w:lang w:eastAsia="pt-BR"/>
        </w:rPr>
        <w:t>Listar os itens que foram encaminhados para o atendimento da fábrica de testes</w:t>
      </w:r>
      <w:r>
        <w:rPr>
          <w:rFonts w:ascii="Arial" w:eastAsia="Arial Unicode MS" w:hAnsi="Arial"/>
          <w:snapToGrid/>
          <w:lang w:eastAsia="pt-BR"/>
        </w:rPr>
        <w:t xml:space="preserve"> &gt;</w:t>
      </w:r>
    </w:p>
    <w:p w:rsidR="004144F9" w:rsidRPr="00A46F3D" w:rsidRDefault="004144F9" w:rsidP="004144F9">
      <w:pPr>
        <w:pStyle w:val="STJNvel2"/>
      </w:pPr>
      <w:bookmarkStart w:id="6" w:name="_Toc379455510"/>
      <w:r>
        <w:t>Documentos Analisados</w:t>
      </w:r>
      <w:bookmarkEnd w:id="6"/>
    </w:p>
    <w:p w:rsidR="004144F9" w:rsidRDefault="000844BD" w:rsidP="007B433C">
      <w:pPr>
        <w:pStyle w:val="TemplateN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120" w:line="276" w:lineRule="auto"/>
        <w:ind w:left="708"/>
        <w:rPr>
          <w:rFonts w:ascii="Arial" w:eastAsia="Arial Unicode MS" w:hAnsi="Arial"/>
          <w:snapToGrid/>
          <w:lang w:eastAsia="pt-BR"/>
        </w:rPr>
      </w:pPr>
      <w:r>
        <w:rPr>
          <w:rFonts w:ascii="Arial" w:eastAsia="Arial Unicode MS" w:hAnsi="Arial"/>
          <w:snapToGrid/>
          <w:lang w:eastAsia="pt-BR"/>
        </w:rPr>
        <w:t xml:space="preserve">&lt; </w:t>
      </w:r>
      <w:r w:rsidR="004144F9">
        <w:rPr>
          <w:rFonts w:ascii="Arial" w:eastAsia="Arial Unicode MS" w:hAnsi="Arial"/>
          <w:snapToGrid/>
          <w:lang w:eastAsia="pt-BR"/>
        </w:rPr>
        <w:t>Lista de documentos analisados e suas respectivas versões.</w:t>
      </w:r>
      <w:r>
        <w:rPr>
          <w:rFonts w:ascii="Arial" w:eastAsia="Arial Unicode MS" w:hAnsi="Arial"/>
          <w:snapToGrid/>
          <w:lang w:eastAsia="pt-BR"/>
        </w:rPr>
        <w:t>&gt;</w:t>
      </w:r>
    </w:p>
    <w:p w:rsidR="004144F9" w:rsidRPr="00A46F3D" w:rsidRDefault="004144F9" w:rsidP="004144F9">
      <w:pPr>
        <w:pStyle w:val="STJNvel2"/>
      </w:pPr>
      <w:bookmarkStart w:id="7" w:name="_Toc379455511"/>
      <w:r>
        <w:t xml:space="preserve">Documentos </w:t>
      </w:r>
      <w:r w:rsidR="007B433C">
        <w:t>de Apoio</w:t>
      </w:r>
      <w:bookmarkEnd w:id="7"/>
    </w:p>
    <w:p w:rsidR="004144F9" w:rsidRDefault="000844BD" w:rsidP="004144F9">
      <w:pPr>
        <w:pStyle w:val="TemplateN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120" w:line="276" w:lineRule="auto"/>
        <w:ind w:left="708"/>
        <w:rPr>
          <w:rFonts w:ascii="Arial" w:eastAsia="Arial Unicode MS" w:hAnsi="Arial"/>
          <w:snapToGrid/>
          <w:lang w:eastAsia="pt-BR"/>
        </w:rPr>
      </w:pPr>
      <w:r>
        <w:rPr>
          <w:rFonts w:ascii="Arial" w:eastAsia="Arial Unicode MS" w:hAnsi="Arial"/>
          <w:snapToGrid/>
          <w:lang w:eastAsia="pt-BR"/>
        </w:rPr>
        <w:t xml:space="preserve">&lt; </w:t>
      </w:r>
      <w:r w:rsidR="004144F9">
        <w:rPr>
          <w:rFonts w:ascii="Arial" w:eastAsia="Arial Unicode MS" w:hAnsi="Arial"/>
          <w:snapToGrid/>
          <w:lang w:eastAsia="pt-BR"/>
        </w:rPr>
        <w:t xml:space="preserve">Lista de documentos </w:t>
      </w:r>
      <w:r w:rsidR="007B433C">
        <w:rPr>
          <w:rFonts w:ascii="Arial" w:eastAsia="Arial Unicode MS" w:hAnsi="Arial"/>
          <w:snapToGrid/>
          <w:lang w:eastAsia="pt-BR"/>
        </w:rPr>
        <w:t xml:space="preserve">de apoio utilizados durante a </w:t>
      </w:r>
      <w:r w:rsidR="004144F9">
        <w:rPr>
          <w:rFonts w:ascii="Arial" w:eastAsia="Arial Unicode MS" w:hAnsi="Arial"/>
          <w:snapToGrid/>
          <w:lang w:eastAsia="pt-BR"/>
        </w:rPr>
        <w:t>an</w:t>
      </w:r>
      <w:r w:rsidR="007B433C">
        <w:rPr>
          <w:rFonts w:ascii="Arial" w:eastAsia="Arial Unicode MS" w:hAnsi="Arial"/>
          <w:snapToGrid/>
          <w:lang w:eastAsia="pt-BR"/>
        </w:rPr>
        <w:t>álise</w:t>
      </w:r>
      <w:r w:rsidR="004144F9">
        <w:rPr>
          <w:rFonts w:ascii="Arial" w:eastAsia="Arial Unicode MS" w:hAnsi="Arial"/>
          <w:snapToGrid/>
          <w:lang w:eastAsia="pt-BR"/>
        </w:rPr>
        <w:t>.</w:t>
      </w:r>
      <w:r>
        <w:rPr>
          <w:rFonts w:ascii="Arial" w:eastAsia="Arial Unicode MS" w:hAnsi="Arial"/>
          <w:snapToGrid/>
          <w:lang w:eastAsia="pt-BR"/>
        </w:rPr>
        <w:t>&gt;</w:t>
      </w:r>
    </w:p>
    <w:p w:rsidR="004144F9" w:rsidRDefault="004144F9" w:rsidP="00232F9D">
      <w:pPr>
        <w:rPr>
          <w:rFonts w:eastAsia="Arial Unicode MS"/>
        </w:rPr>
      </w:pPr>
    </w:p>
    <w:p w:rsidR="00A46F3D" w:rsidRDefault="007B433C" w:rsidP="00A46F3D">
      <w:pPr>
        <w:pStyle w:val="STJNvel1"/>
        <w:rPr>
          <w:sz w:val="26"/>
          <w:szCs w:val="26"/>
        </w:rPr>
      </w:pPr>
      <w:bookmarkStart w:id="8" w:name="_Toc379455512"/>
      <w:r>
        <w:rPr>
          <w:sz w:val="26"/>
          <w:szCs w:val="26"/>
        </w:rPr>
        <w:t>RESULTADO</w:t>
      </w:r>
      <w:bookmarkEnd w:id="8"/>
    </w:p>
    <w:p w:rsidR="00A46F3D" w:rsidRDefault="000844BD" w:rsidP="00A46F3D">
      <w:pPr>
        <w:pStyle w:val="STJCorpo1"/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 xml:space="preserve">&lt; </w:t>
      </w:r>
      <w:r w:rsidR="007B433C">
        <w:rPr>
          <w:rFonts w:eastAsia="Arial Unicode MS"/>
          <w:i/>
          <w:color w:val="0000FF"/>
        </w:rPr>
        <w:t>Descrever o resultado consolidado das inconsistências encontradas, totalizada por gravidade ou outro parâmetro, alinhado com a contratante</w:t>
      </w:r>
      <w:r>
        <w:rPr>
          <w:rFonts w:eastAsia="Arial Unicode MS"/>
          <w:i/>
          <w:color w:val="0000FF"/>
        </w:rPr>
        <w:t>.&gt;</w:t>
      </w:r>
    </w:p>
    <w:p w:rsidR="00A46F3D" w:rsidRDefault="00A46F3D" w:rsidP="00232F9D">
      <w:pPr>
        <w:rPr>
          <w:rFonts w:eastAsia="Arial Unicode MS"/>
        </w:rPr>
      </w:pPr>
    </w:p>
    <w:p w:rsidR="00A46F3D" w:rsidRPr="000844BD" w:rsidRDefault="000844BD" w:rsidP="000844BD">
      <w:pPr>
        <w:pStyle w:val="STJNvel2"/>
      </w:pPr>
      <w:bookmarkStart w:id="9" w:name="_Toc379455513"/>
      <w:r w:rsidRPr="000844BD">
        <w:t>Inconformidades</w:t>
      </w:r>
      <w:bookmarkEnd w:id="9"/>
    </w:p>
    <w:p w:rsidR="00A46F3D" w:rsidRDefault="000844BD" w:rsidP="00A46F3D">
      <w:pPr>
        <w:pStyle w:val="STJCorpo1"/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&lt; Lista inconformidades encontradas e suas respectivas gravidades.&gt;</w:t>
      </w:r>
    </w:p>
    <w:p w:rsidR="00A46F3D" w:rsidRDefault="00A46F3D" w:rsidP="00232F9D">
      <w:pPr>
        <w:rPr>
          <w:rFonts w:eastAsia="Arial Unicode MS"/>
        </w:rPr>
      </w:pPr>
    </w:p>
    <w:p w:rsidR="00A46F3D" w:rsidRDefault="000844BD" w:rsidP="00A46F3D">
      <w:pPr>
        <w:pStyle w:val="STJNvel1"/>
        <w:rPr>
          <w:sz w:val="26"/>
          <w:szCs w:val="26"/>
        </w:rPr>
      </w:pPr>
      <w:bookmarkStart w:id="10" w:name="_Toc379455514"/>
      <w:r>
        <w:rPr>
          <w:sz w:val="26"/>
          <w:szCs w:val="26"/>
        </w:rPr>
        <w:t xml:space="preserve">ARTEFATOS </w:t>
      </w:r>
      <w:r w:rsidR="00C75A31">
        <w:rPr>
          <w:sz w:val="26"/>
          <w:szCs w:val="26"/>
        </w:rPr>
        <w:t>DISPONIBILIZADOS</w:t>
      </w:r>
      <w:bookmarkEnd w:id="10"/>
    </w:p>
    <w:p w:rsidR="000844BD" w:rsidRDefault="00A46F3D" w:rsidP="00A46F3D">
      <w:pPr>
        <w:pStyle w:val="STJCorpo1"/>
        <w:rPr>
          <w:rFonts w:eastAsia="Arial Unicode MS"/>
          <w:i/>
          <w:color w:val="0000FF"/>
        </w:rPr>
      </w:pPr>
      <w:r w:rsidRPr="000B1A50">
        <w:rPr>
          <w:rFonts w:eastAsia="Arial Unicode MS"/>
          <w:i/>
          <w:color w:val="0000FF"/>
        </w:rPr>
        <w:t>&lt;</w:t>
      </w:r>
      <w:r w:rsidR="00C75A31">
        <w:rPr>
          <w:rFonts w:eastAsia="Arial Unicode MS"/>
          <w:i/>
          <w:color w:val="0000FF"/>
        </w:rPr>
        <w:t>Descrever de que forma foi realizada a entrega dos artefatos contendo o endereço do SVN respectivo e informar a l</w:t>
      </w:r>
      <w:r w:rsidR="000844BD">
        <w:rPr>
          <w:rFonts w:eastAsia="Arial Unicode MS"/>
          <w:i/>
          <w:color w:val="0000FF"/>
        </w:rPr>
        <w:t xml:space="preserve">ista dos artefatos que foram entregues pela fábrica de software, contendo as seguintes informações: </w:t>
      </w:r>
    </w:p>
    <w:p w:rsidR="000844BD" w:rsidRDefault="000844BD" w:rsidP="000844BD">
      <w:pPr>
        <w:pStyle w:val="STJCorpo1"/>
        <w:numPr>
          <w:ilvl w:val="0"/>
          <w:numId w:val="18"/>
        </w:numPr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Tipo de artefato;</w:t>
      </w:r>
    </w:p>
    <w:p w:rsidR="000844BD" w:rsidRDefault="000844BD" w:rsidP="000844BD">
      <w:pPr>
        <w:pStyle w:val="STJCorpo1"/>
        <w:numPr>
          <w:ilvl w:val="0"/>
          <w:numId w:val="18"/>
        </w:numPr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Nome do documento;</w:t>
      </w:r>
    </w:p>
    <w:p w:rsidR="00C75A31" w:rsidRDefault="000844BD" w:rsidP="000844BD">
      <w:pPr>
        <w:pStyle w:val="STJCorpo1"/>
        <w:numPr>
          <w:ilvl w:val="0"/>
          <w:numId w:val="18"/>
        </w:numPr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>Vers</w:t>
      </w:r>
      <w:r w:rsidR="00C75A31">
        <w:rPr>
          <w:rFonts w:eastAsia="Arial Unicode MS"/>
          <w:i/>
          <w:color w:val="0000FF"/>
        </w:rPr>
        <w:t>ão SVN;</w:t>
      </w:r>
    </w:p>
    <w:p w:rsidR="00A46F3D" w:rsidRDefault="00C75A31" w:rsidP="000844BD">
      <w:pPr>
        <w:pStyle w:val="STJCorpo1"/>
        <w:numPr>
          <w:ilvl w:val="0"/>
          <w:numId w:val="18"/>
        </w:numPr>
        <w:rPr>
          <w:rFonts w:eastAsia="Arial Unicode MS"/>
          <w:i/>
          <w:color w:val="0000FF"/>
        </w:rPr>
      </w:pPr>
      <w:r>
        <w:rPr>
          <w:rFonts w:eastAsia="Arial Unicode MS"/>
          <w:i/>
          <w:color w:val="0000FF"/>
        </w:rPr>
        <w:t xml:space="preserve">Endereço SVN do artefato. </w:t>
      </w:r>
      <w:r w:rsidR="00A46F3D" w:rsidRPr="000B1A50">
        <w:rPr>
          <w:rFonts w:eastAsia="Arial Unicode MS"/>
          <w:i/>
          <w:color w:val="0000FF"/>
        </w:rPr>
        <w:t>&gt;</w:t>
      </w:r>
    </w:p>
    <w:sectPr w:rsidR="00A46F3D" w:rsidSect="00C75A31">
      <w:headerReference w:type="even" r:id="rId12"/>
      <w:headerReference w:type="default" r:id="rId13"/>
      <w:footerReference w:type="default" r:id="rId14"/>
      <w:type w:val="continuous"/>
      <w:pgSz w:w="11907" w:h="16840" w:code="9"/>
      <w:pgMar w:top="431" w:right="851" w:bottom="1440" w:left="144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B5C" w:rsidRDefault="00796B5C">
      <w:r>
        <w:separator/>
      </w:r>
    </w:p>
    <w:p w:rsidR="00796B5C" w:rsidRDefault="00796B5C"/>
  </w:endnote>
  <w:endnote w:type="continuationSeparator" w:id="0">
    <w:p w:rsidR="00796B5C" w:rsidRDefault="00796B5C">
      <w:r>
        <w:continuationSeparator/>
      </w:r>
    </w:p>
    <w:p w:rsidR="00796B5C" w:rsidRDefault="00796B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panose1 w:val="02040602050305020304"/>
    <w:charset w:val="00"/>
    <w:family w:val="roman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13"/>
      <w:gridCol w:w="1743"/>
    </w:tblGrid>
    <w:tr w:rsidR="0020695D">
      <w:trPr>
        <w:cantSplit/>
        <w:jc w:val="center"/>
      </w:trPr>
      <w:tc>
        <w:tcPr>
          <w:tcW w:w="8268" w:type="dxa"/>
        </w:tcPr>
        <w:p w:rsidR="0020695D" w:rsidRDefault="006E0185" w:rsidP="002E7B1C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Template_</w:t>
          </w:r>
          <w:r w:rsidR="002E7B1C">
            <w:rPr>
              <w:sz w:val="20"/>
            </w:rPr>
            <w:t>Inconformidades</w:t>
          </w:r>
          <w:r>
            <w:rPr>
              <w:sz w:val="20"/>
            </w:rPr>
            <w:t>.doc</w:t>
          </w:r>
        </w:p>
      </w:tc>
      <w:tc>
        <w:tcPr>
          <w:tcW w:w="1794" w:type="dxa"/>
          <w:vAlign w:val="center"/>
        </w:tcPr>
        <w:p w:rsidR="0020695D" w:rsidRDefault="0020695D" w:rsidP="006E0185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E1CF0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7E1CF0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:rsidR="0020695D" w:rsidRDefault="0020695D">
    <w:pPr>
      <w:pStyle w:val="Rodap"/>
      <w:rPr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13"/>
      <w:gridCol w:w="1743"/>
    </w:tblGrid>
    <w:tr w:rsidR="0020695D">
      <w:trPr>
        <w:cantSplit/>
        <w:jc w:val="center"/>
      </w:trPr>
      <w:tc>
        <w:tcPr>
          <w:tcW w:w="8268" w:type="dxa"/>
        </w:tcPr>
        <w:p w:rsidR="0020695D" w:rsidRDefault="00CA188D" w:rsidP="002E7B1C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Template_</w:t>
          </w:r>
          <w:r w:rsidR="002E7B1C">
            <w:rPr>
              <w:sz w:val="20"/>
            </w:rPr>
            <w:t>Inconformidades</w:t>
          </w:r>
          <w:r>
            <w:rPr>
              <w:sz w:val="20"/>
            </w:rPr>
            <w:t>.doc</w:t>
          </w:r>
        </w:p>
      </w:tc>
      <w:tc>
        <w:tcPr>
          <w:tcW w:w="1794" w:type="dxa"/>
          <w:vAlign w:val="center"/>
        </w:tcPr>
        <w:p w:rsidR="0020695D" w:rsidRDefault="0020695D" w:rsidP="006E0185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E1CF0">
            <w:rPr>
              <w:rStyle w:val="Nmerodepgina"/>
              <w:noProof/>
              <w:sz w:val="20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7E1CF0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:rsidR="0020695D" w:rsidRDefault="0020695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B5C" w:rsidRDefault="00796B5C">
      <w:r>
        <w:separator/>
      </w:r>
    </w:p>
    <w:p w:rsidR="00796B5C" w:rsidRDefault="00796B5C"/>
  </w:footnote>
  <w:footnote w:type="continuationSeparator" w:id="0">
    <w:p w:rsidR="00796B5C" w:rsidRDefault="00796B5C">
      <w:r>
        <w:continuationSeparator/>
      </w:r>
    </w:p>
    <w:p w:rsidR="00796B5C" w:rsidRDefault="00796B5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95D" w:rsidRDefault="007E1CF0">
    <w:pPr>
      <w:pStyle w:val="Cabealho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7200"/>
      <w:gridCol w:w="1046"/>
    </w:tblGrid>
    <w:tr w:rsidR="0020695D">
      <w:trPr>
        <w:cantSplit/>
        <w:trHeight w:val="658"/>
      </w:trPr>
      <w:tc>
        <w:tcPr>
          <w:tcW w:w="1440" w:type="dxa"/>
          <w:vAlign w:val="center"/>
        </w:tcPr>
        <w:p w:rsidR="0020695D" w:rsidRDefault="007E1CF0" w:rsidP="00E70175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00" w:type="dxa"/>
          <w:vAlign w:val="center"/>
        </w:tcPr>
        <w:p w:rsidR="0020695D" w:rsidRDefault="0020695D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20695D" w:rsidRDefault="00A46F3D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Inconformidades</w:t>
          </w:r>
        </w:p>
        <w:p w:rsidR="0020695D" w:rsidRPr="00446FAC" w:rsidRDefault="0020695D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20695D" w:rsidRDefault="0020695D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i/>
              <w:color w:val="auto"/>
              <w:sz w:val="20"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DOCPROPERTY  SiglaNomeProjeto  \* MERGEFORMAT </w:instrText>
          </w:r>
          <w:r>
            <w:rPr>
              <w:b/>
              <w:szCs w:val="24"/>
            </w:rPr>
            <w:fldChar w:fldCharType="separate"/>
          </w:r>
          <w:r w:rsidR="00C369F6">
            <w:rPr>
              <w:b/>
              <w:szCs w:val="24"/>
            </w:rPr>
            <w:t>&lt;Sigla do Projeto&gt; - &lt;Nome do Projeto&gt;</w:t>
          </w:r>
          <w:r>
            <w:rPr>
              <w:b/>
              <w:szCs w:val="24"/>
            </w:rPr>
            <w:fldChar w:fldCharType="end"/>
          </w:r>
        </w:p>
      </w:tc>
      <w:tc>
        <w:tcPr>
          <w:tcW w:w="1046" w:type="dxa"/>
        </w:tcPr>
        <w:p w:rsidR="0020695D" w:rsidRPr="00446FAC" w:rsidRDefault="0020695D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20695D" w:rsidRDefault="0020695D" w:rsidP="00446FAC">
    <w:pPr>
      <w:spacing w:after="12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95D" w:rsidRDefault="0020695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551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3"/>
      <w:gridCol w:w="10817"/>
      <w:gridCol w:w="1571"/>
    </w:tblGrid>
    <w:tr w:rsidR="0020695D" w:rsidTr="000B1A50">
      <w:trPr>
        <w:cantSplit/>
        <w:trHeight w:val="750"/>
      </w:trPr>
      <w:tc>
        <w:tcPr>
          <w:tcW w:w="2163" w:type="dxa"/>
          <w:vAlign w:val="center"/>
        </w:tcPr>
        <w:p w:rsidR="0020695D" w:rsidRDefault="007E1CF0" w:rsidP="006A7349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817" w:type="dxa"/>
          <w:vAlign w:val="center"/>
        </w:tcPr>
        <w:p w:rsidR="0020695D" w:rsidRDefault="0020695D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320EFA" w:rsidRDefault="004144F9" w:rsidP="000B1A50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Inconformidades</w:t>
          </w:r>
        </w:p>
        <w:p w:rsidR="0020695D" w:rsidRPr="000B1A50" w:rsidRDefault="0020695D" w:rsidP="000B1A50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rPr>
              <w:szCs w:val="24"/>
            </w:rPr>
          </w:pPr>
        </w:p>
        <w:p w:rsidR="0020695D" w:rsidRPr="0073520A" w:rsidRDefault="0020695D" w:rsidP="000B1A50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color w:val="auto"/>
              <w:szCs w:val="24"/>
            </w:rPr>
          </w:pPr>
          <w:r w:rsidRPr="0073520A">
            <w:rPr>
              <w:b/>
              <w:color w:val="auto"/>
              <w:szCs w:val="24"/>
            </w:rPr>
            <w:fldChar w:fldCharType="begin"/>
          </w:r>
          <w:r w:rsidRPr="0073520A">
            <w:rPr>
              <w:b/>
              <w:color w:val="auto"/>
              <w:szCs w:val="24"/>
            </w:rPr>
            <w:instrText xml:space="preserve"> DOCPROPERTY  SiglaNomeProjeto  \* MERGEFORMAT </w:instrText>
          </w:r>
          <w:r w:rsidRPr="0073520A">
            <w:rPr>
              <w:b/>
              <w:color w:val="auto"/>
              <w:szCs w:val="24"/>
            </w:rPr>
            <w:fldChar w:fldCharType="separate"/>
          </w:r>
          <w:r w:rsidR="00C369F6">
            <w:rPr>
              <w:b/>
              <w:color w:val="auto"/>
              <w:szCs w:val="24"/>
            </w:rPr>
            <w:t>&lt;Sigla do Projeto&gt; - &lt;Nome do Projeto&gt;</w:t>
          </w:r>
          <w:r w:rsidRPr="0073520A">
            <w:rPr>
              <w:b/>
              <w:color w:val="auto"/>
              <w:szCs w:val="24"/>
            </w:rPr>
            <w:fldChar w:fldCharType="end"/>
          </w:r>
        </w:p>
      </w:tc>
      <w:tc>
        <w:tcPr>
          <w:tcW w:w="1571" w:type="dxa"/>
        </w:tcPr>
        <w:p w:rsidR="0020695D" w:rsidRPr="00446FAC" w:rsidRDefault="0020695D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20695D" w:rsidRDefault="0020695D" w:rsidP="00446FAC">
    <w:pPr>
      <w:ind w:right="402"/>
      <w:jc w:val="center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DE6A12"/>
    <w:multiLevelType w:val="hybridMultilevel"/>
    <w:tmpl w:val="64F80FA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1692727"/>
    <w:multiLevelType w:val="hybridMultilevel"/>
    <w:tmpl w:val="92B6E55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862"/>
        </w:tabs>
        <w:ind w:left="574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2A87AB0"/>
    <w:multiLevelType w:val="hybridMultilevel"/>
    <w:tmpl w:val="92BE0BCC"/>
    <w:lvl w:ilvl="0" w:tplc="0C64C41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8">
    <w:nsid w:val="3D9B35AD"/>
    <w:multiLevelType w:val="hybridMultilevel"/>
    <w:tmpl w:val="BAD872E2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4EA00A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AC2302"/>
    <w:multiLevelType w:val="hybridMultilevel"/>
    <w:tmpl w:val="5D3642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5F0A53AE"/>
    <w:multiLevelType w:val="multilevel"/>
    <w:tmpl w:val="0CCA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63934ABC"/>
    <w:multiLevelType w:val="hybridMultilevel"/>
    <w:tmpl w:val="C5805EF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>
    <w:nsid w:val="76904D0F"/>
    <w:multiLevelType w:val="multilevel"/>
    <w:tmpl w:val="B5C4C254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2"/>
  </w:num>
  <w:num w:numId="5">
    <w:abstractNumId w:val="5"/>
  </w:num>
  <w:num w:numId="6">
    <w:abstractNumId w:val="12"/>
  </w:num>
  <w:num w:numId="7">
    <w:abstractNumId w:val="6"/>
  </w:num>
  <w:num w:numId="8">
    <w:abstractNumId w:val="1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0"/>
  </w:num>
  <w:num w:numId="12">
    <w:abstractNumId w:val="9"/>
  </w:num>
  <w:num w:numId="13">
    <w:abstractNumId w:val="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9F6"/>
    <w:rsid w:val="00021279"/>
    <w:rsid w:val="000844BD"/>
    <w:rsid w:val="000A0651"/>
    <w:rsid w:val="000B1A50"/>
    <w:rsid w:val="000E3EC7"/>
    <w:rsid w:val="000E71CE"/>
    <w:rsid w:val="00163DEA"/>
    <w:rsid w:val="00167A25"/>
    <w:rsid w:val="001773F1"/>
    <w:rsid w:val="00195401"/>
    <w:rsid w:val="0020695D"/>
    <w:rsid w:val="00230BC7"/>
    <w:rsid w:val="00232F9D"/>
    <w:rsid w:val="00267E07"/>
    <w:rsid w:val="002E7B1C"/>
    <w:rsid w:val="00316A8B"/>
    <w:rsid w:val="00320EFA"/>
    <w:rsid w:val="0032619A"/>
    <w:rsid w:val="00365872"/>
    <w:rsid w:val="003826E4"/>
    <w:rsid w:val="003E4A5A"/>
    <w:rsid w:val="004144F9"/>
    <w:rsid w:val="00446FAC"/>
    <w:rsid w:val="00593F7C"/>
    <w:rsid w:val="005A7F5C"/>
    <w:rsid w:val="005C7284"/>
    <w:rsid w:val="005E108F"/>
    <w:rsid w:val="0068190B"/>
    <w:rsid w:val="006A7349"/>
    <w:rsid w:val="006E0185"/>
    <w:rsid w:val="006E2B07"/>
    <w:rsid w:val="00725715"/>
    <w:rsid w:val="0073520A"/>
    <w:rsid w:val="00796B5C"/>
    <w:rsid w:val="007B41B4"/>
    <w:rsid w:val="007B433C"/>
    <w:rsid w:val="007D0BED"/>
    <w:rsid w:val="007E1CF0"/>
    <w:rsid w:val="008272D6"/>
    <w:rsid w:val="008465C0"/>
    <w:rsid w:val="00846BA8"/>
    <w:rsid w:val="008E01CC"/>
    <w:rsid w:val="0091129E"/>
    <w:rsid w:val="00922BB1"/>
    <w:rsid w:val="00956751"/>
    <w:rsid w:val="00967748"/>
    <w:rsid w:val="009806D8"/>
    <w:rsid w:val="009A2550"/>
    <w:rsid w:val="009B2B57"/>
    <w:rsid w:val="009C3D1E"/>
    <w:rsid w:val="009F4BBF"/>
    <w:rsid w:val="00A46F3D"/>
    <w:rsid w:val="00A47212"/>
    <w:rsid w:val="00A56613"/>
    <w:rsid w:val="00A705AA"/>
    <w:rsid w:val="00AA33C4"/>
    <w:rsid w:val="00AB7CE9"/>
    <w:rsid w:val="00AD3FE5"/>
    <w:rsid w:val="00AE139F"/>
    <w:rsid w:val="00B46B92"/>
    <w:rsid w:val="00B8024C"/>
    <w:rsid w:val="00BE025D"/>
    <w:rsid w:val="00BE7813"/>
    <w:rsid w:val="00C0045F"/>
    <w:rsid w:val="00C369F6"/>
    <w:rsid w:val="00C75A31"/>
    <w:rsid w:val="00CA188D"/>
    <w:rsid w:val="00CA3E99"/>
    <w:rsid w:val="00CF4DC0"/>
    <w:rsid w:val="00D610EC"/>
    <w:rsid w:val="00E70175"/>
    <w:rsid w:val="00E73C9A"/>
    <w:rsid w:val="00EA491B"/>
    <w:rsid w:val="00F02946"/>
    <w:rsid w:val="00F567C6"/>
    <w:rsid w:val="00F63D86"/>
    <w:rsid w:val="00F76456"/>
    <w:rsid w:val="00F8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6613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197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pPr>
      <w:spacing w:before="0" w:after="0"/>
      <w:jc w:val="both"/>
    </w:pPr>
    <w:rPr>
      <w:b w:val="0"/>
      <w:lang w:val="pt-BR"/>
    </w:rPr>
  </w:style>
  <w:style w:type="paragraph" w:customStyle="1" w:styleId="STJCorpo1">
    <w:name w:val="STJ Corpo 1"/>
    <w:basedOn w:val="CTMISCorpo1"/>
    <w:pPr>
      <w:jc w:val="left"/>
    </w:pPr>
  </w:style>
  <w:style w:type="paragraph" w:customStyle="1" w:styleId="STJInstrues">
    <w:name w:val="STJ Instruções"/>
    <w:basedOn w:val="CTMISInstrues"/>
  </w:style>
  <w:style w:type="paragraph" w:customStyle="1" w:styleId="STJNvel2">
    <w:name w:val="STJ Nível 2"/>
    <w:next w:val="STJCorpo1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</w:style>
  <w:style w:type="paragraph" w:styleId="Recuodecorpodetexto3">
    <w:name w:val="Body Text Indent 3"/>
    <w:basedOn w:val="Normal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pPr>
      <w:numPr>
        <w:ilvl w:val="2"/>
        <w:numId w:val="3"/>
      </w:numPr>
      <w:spacing w:before="120"/>
    </w:pPr>
  </w:style>
  <w:style w:type="paragraph" w:customStyle="1" w:styleId="body2">
    <w:name w:val="body2"/>
    <w:rsid w:val="00C369F6"/>
    <w:pPr>
      <w:tabs>
        <w:tab w:val="left" w:pos="367"/>
        <w:tab w:val="left" w:pos="607"/>
        <w:tab w:val="left" w:pos="773"/>
        <w:tab w:val="left" w:pos="1049"/>
        <w:tab w:val="left" w:pos="1601"/>
      </w:tabs>
      <w:autoSpaceDE w:val="0"/>
      <w:autoSpaceDN w:val="0"/>
      <w:spacing w:after="170"/>
    </w:pPr>
    <w:rPr>
      <w:rFonts w:ascii="Palatino" w:eastAsia="SimSun" w:hAnsi="Palatino"/>
      <w:lang w:val="en-US"/>
    </w:rPr>
  </w:style>
  <w:style w:type="paragraph" w:customStyle="1" w:styleId="tablespaced">
    <w:name w:val="table spaced"/>
    <w:basedOn w:val="Normal"/>
    <w:rsid w:val="00C369F6"/>
    <w:pPr>
      <w:autoSpaceDE w:val="0"/>
      <w:autoSpaceDN w:val="0"/>
      <w:spacing w:before="120"/>
    </w:pPr>
    <w:rPr>
      <w:rFonts w:eastAsia="SimSun"/>
      <w:color w:val="auto"/>
      <w:sz w:val="22"/>
      <w:szCs w:val="22"/>
      <w:lang w:val="en-AU"/>
    </w:rPr>
  </w:style>
  <w:style w:type="character" w:customStyle="1" w:styleId="Ttulo4Char">
    <w:name w:val="Título 4 Char"/>
    <w:link w:val="Ttulo4"/>
    <w:uiPriority w:val="9"/>
    <w:rsid w:val="00C369F6"/>
    <w:rPr>
      <w:rFonts w:ascii="Tahoma" w:hAnsi="Tahoma"/>
      <w:b/>
      <w:color w:val="000000"/>
      <w:sz w:val="16"/>
    </w:rPr>
  </w:style>
  <w:style w:type="character" w:customStyle="1" w:styleId="CorpodetextoChar">
    <w:name w:val="Corpo de texto Char"/>
    <w:link w:val="Corpodetexto"/>
    <w:rsid w:val="00F63D86"/>
  </w:style>
  <w:style w:type="paragraph" w:customStyle="1" w:styleId="TemplateNote">
    <w:name w:val="Template Note"/>
    <w:basedOn w:val="Normal"/>
    <w:rsid w:val="00A46F3D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6613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197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pPr>
      <w:spacing w:before="0" w:after="0"/>
      <w:jc w:val="both"/>
    </w:pPr>
    <w:rPr>
      <w:b w:val="0"/>
      <w:lang w:val="pt-BR"/>
    </w:rPr>
  </w:style>
  <w:style w:type="paragraph" w:customStyle="1" w:styleId="STJCorpo1">
    <w:name w:val="STJ Corpo 1"/>
    <w:basedOn w:val="CTMISCorpo1"/>
    <w:pPr>
      <w:jc w:val="left"/>
    </w:pPr>
  </w:style>
  <w:style w:type="paragraph" w:customStyle="1" w:styleId="STJInstrues">
    <w:name w:val="STJ Instruções"/>
    <w:basedOn w:val="CTMISInstrues"/>
  </w:style>
  <w:style w:type="paragraph" w:customStyle="1" w:styleId="STJNvel2">
    <w:name w:val="STJ Nível 2"/>
    <w:next w:val="STJCorpo1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</w:style>
  <w:style w:type="paragraph" w:styleId="Recuodecorpodetexto3">
    <w:name w:val="Body Text Indent 3"/>
    <w:basedOn w:val="Normal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pPr>
      <w:numPr>
        <w:ilvl w:val="2"/>
        <w:numId w:val="3"/>
      </w:numPr>
      <w:spacing w:before="120"/>
    </w:pPr>
  </w:style>
  <w:style w:type="paragraph" w:customStyle="1" w:styleId="body2">
    <w:name w:val="body2"/>
    <w:rsid w:val="00C369F6"/>
    <w:pPr>
      <w:tabs>
        <w:tab w:val="left" w:pos="367"/>
        <w:tab w:val="left" w:pos="607"/>
        <w:tab w:val="left" w:pos="773"/>
        <w:tab w:val="left" w:pos="1049"/>
        <w:tab w:val="left" w:pos="1601"/>
      </w:tabs>
      <w:autoSpaceDE w:val="0"/>
      <w:autoSpaceDN w:val="0"/>
      <w:spacing w:after="170"/>
    </w:pPr>
    <w:rPr>
      <w:rFonts w:ascii="Palatino" w:eastAsia="SimSun" w:hAnsi="Palatino"/>
      <w:lang w:val="en-US"/>
    </w:rPr>
  </w:style>
  <w:style w:type="paragraph" w:customStyle="1" w:styleId="tablespaced">
    <w:name w:val="table spaced"/>
    <w:basedOn w:val="Normal"/>
    <w:rsid w:val="00C369F6"/>
    <w:pPr>
      <w:autoSpaceDE w:val="0"/>
      <w:autoSpaceDN w:val="0"/>
      <w:spacing w:before="120"/>
    </w:pPr>
    <w:rPr>
      <w:rFonts w:eastAsia="SimSun"/>
      <w:color w:val="auto"/>
      <w:sz w:val="22"/>
      <w:szCs w:val="22"/>
      <w:lang w:val="en-AU"/>
    </w:rPr>
  </w:style>
  <w:style w:type="character" w:customStyle="1" w:styleId="Ttulo4Char">
    <w:name w:val="Título 4 Char"/>
    <w:link w:val="Ttulo4"/>
    <w:uiPriority w:val="9"/>
    <w:rsid w:val="00C369F6"/>
    <w:rPr>
      <w:rFonts w:ascii="Tahoma" w:hAnsi="Tahoma"/>
      <w:b/>
      <w:color w:val="000000"/>
      <w:sz w:val="16"/>
    </w:rPr>
  </w:style>
  <w:style w:type="character" w:customStyle="1" w:styleId="CorpodetextoChar">
    <w:name w:val="Corpo de texto Char"/>
    <w:link w:val="Corpodetexto"/>
    <w:rsid w:val="00F63D86"/>
  </w:style>
  <w:style w:type="paragraph" w:customStyle="1" w:styleId="TemplateNote">
    <w:name w:val="Template Note"/>
    <w:basedOn w:val="Normal"/>
    <w:rsid w:val="00A46F3D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ldino\Desktop\Template_DocumentoDeRegrasDeNegoc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1F8C4-4B33-4F6F-A0E2-C769A77DE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Template_DocumentoDeRegrasDeNegocio.dotx</Template>
  <TotalTime>0</TotalTime>
  <Pages>4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[Para configurar:  &lt;Sigla do Projeto&gt; - &lt;Nome do Projeto&gt;  e  No</vt:lpstr>
    </vt:vector>
  </TitlesOfParts>
  <Company>Superior Tribunal de Justiça</Company>
  <LinksUpToDate>false</LinksUpToDate>
  <CharactersWithSpaces>2389</CharactersWithSpaces>
  <SharedDoc>false</SharedDoc>
  <HLinks>
    <vt:vector size="60" baseType="variant"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_Toc379455514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_Toc379455513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_Toc379455512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_Toc379455511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_Toc379455510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_Toc379455509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_Toc379455508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_Toc379455507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_Toc379455506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_Toc379455505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[Para configurar:  &lt;Sigla do Projeto&gt; - &lt;Nome do Projeto&gt;  e  No</dc:title>
  <dc:creator>Denise Galdino Evangelista Rodrigues</dc:creator>
  <cp:lastModifiedBy>Apoena Vilela Teixeira</cp:lastModifiedBy>
  <cp:revision>2</cp:revision>
  <cp:lastPrinted>2005-03-03T16:15:00Z</cp:lastPrinted>
  <dcterms:created xsi:type="dcterms:W3CDTF">2014-02-06T15:11:00Z</dcterms:created>
  <dcterms:modified xsi:type="dcterms:W3CDTF">2014-02-06T15:11:00Z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