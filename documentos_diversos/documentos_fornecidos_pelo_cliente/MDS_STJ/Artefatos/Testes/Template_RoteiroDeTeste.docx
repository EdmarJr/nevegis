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Pr="00446FAC">
        <w:rPr>
          <w:rFonts w:cs="Arial"/>
          <w:color w:val="FF0000"/>
          <w:szCs w:val="36"/>
          <w:lang w:val="pt-BR"/>
        </w:rPr>
        <w:t>&lt;Nome Projeto&gt;</w:t>
      </w:r>
    </w:p>
    <w:p w:rsidR="00021279" w:rsidRDefault="00942B6B">
      <w:pPr>
        <w:pStyle w:val="Ttulo"/>
        <w:spacing w:before="240" w:after="120"/>
        <w:rPr>
          <w:rFonts w:cs="Arial"/>
          <w:szCs w:val="36"/>
          <w:lang w:val="pt-BR"/>
        </w:rPr>
      </w:pPr>
      <w:r>
        <w:rPr>
          <w:rFonts w:cs="Arial"/>
          <w:szCs w:val="36"/>
          <w:lang w:val="pt-BR"/>
        </w:rPr>
        <w:t>Roteiro</w:t>
      </w:r>
      <w:r w:rsidR="00195401">
        <w:rPr>
          <w:rFonts w:cs="Arial"/>
          <w:szCs w:val="36"/>
          <w:lang w:val="pt-BR"/>
        </w:rPr>
        <w:t xml:space="preserve"> </w:t>
      </w:r>
      <w:r w:rsidR="0091129E">
        <w:rPr>
          <w:rFonts w:cs="Arial"/>
          <w:szCs w:val="36"/>
          <w:lang w:val="pt-BR"/>
        </w:rPr>
        <w:t>de Teste</w:t>
      </w:r>
    </w:p>
    <w:p w:rsidR="00942B6B" w:rsidRPr="00942B6B" w:rsidRDefault="00942B6B" w:rsidP="00942B6B">
      <w:pPr>
        <w:pStyle w:val="Ttulo"/>
        <w:spacing w:before="240" w:after="120"/>
        <w:rPr>
          <w:rFonts w:cs="Arial"/>
          <w:b w:val="0"/>
          <w:sz w:val="32"/>
          <w:szCs w:val="36"/>
          <w:lang w:val="pt-BR"/>
        </w:rPr>
      </w:pPr>
      <w:r w:rsidRPr="00942B6B">
        <w:rPr>
          <w:rFonts w:cs="Arial"/>
          <w:b w:val="0"/>
          <w:sz w:val="32"/>
          <w:szCs w:val="36"/>
          <w:lang w:val="pt-BR"/>
        </w:rPr>
        <w:t>[Nome do Caso de Uso]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&lt;</w:t>
      </w:r>
      <w:r>
        <w:rPr>
          <w:b/>
          <w:bCs/>
          <w:color w:val="FF0000"/>
          <w:sz w:val="36"/>
          <w:szCs w:val="36"/>
          <w:lang w:eastAsia="en-US"/>
        </w:rPr>
        <w:t>X</w:t>
      </w:r>
      <w:r w:rsidRPr="00B324BC">
        <w:rPr>
          <w:b/>
          <w:bCs/>
          <w:color w:val="FF0000"/>
          <w:sz w:val="36"/>
          <w:szCs w:val="36"/>
          <w:lang w:eastAsia="en-US"/>
        </w:rPr>
        <w:t>.</w:t>
      </w:r>
      <w:r>
        <w:rPr>
          <w:b/>
          <w:bCs/>
          <w:color w:val="FF0000"/>
          <w:sz w:val="36"/>
          <w:szCs w:val="36"/>
          <w:lang w:eastAsia="en-US"/>
        </w:rPr>
        <w:t>YY</w:t>
      </w:r>
      <w:r w:rsidRPr="00B324BC">
        <w:rPr>
          <w:b/>
          <w:bCs/>
          <w:color w:val="auto"/>
          <w:sz w:val="36"/>
          <w:szCs w:val="36"/>
          <w:lang w:eastAsia="en-US"/>
        </w:rPr>
        <w:t>&gt;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9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&lt;dd/mm/aa</w:t>
            </w:r>
            <w:r>
              <w:rPr>
                <w:b w:val="0"/>
                <w:lang w:val="pt-BR"/>
              </w:rPr>
              <w:t>aa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&lt;x.y</w:t>
            </w:r>
            <w:r>
              <w:rPr>
                <w:b w:val="0"/>
                <w:lang w:val="pt-BR"/>
              </w:rPr>
              <w:t>y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7D0BED" w:rsidRPr="00873131" w:rsidRDefault="007D0BED" w:rsidP="00AE139F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&lt;nome</w:t>
            </w:r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E50D78" w:rsidRDefault="0002127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22BB1">
        <w:rPr>
          <w:rFonts w:ascii="Arial" w:hAnsi="Arial" w:cs="Arial"/>
        </w:rPr>
        <w:fldChar w:fldCharType="begin"/>
      </w:r>
      <w:r w:rsidRPr="00922BB1">
        <w:rPr>
          <w:rFonts w:ascii="Arial" w:hAnsi="Arial" w:cs="Arial"/>
        </w:rPr>
        <w:instrText xml:space="preserve"> TOC \o "1-3" \h \z \t "STJ Nível 1;1;STJ Nível 2;2;STJ Nível 2.1;3" </w:instrText>
      </w:r>
      <w:r w:rsidRPr="00922BB1">
        <w:rPr>
          <w:rFonts w:ascii="Arial" w:hAnsi="Arial" w:cs="Arial"/>
        </w:rPr>
        <w:fldChar w:fldCharType="separate"/>
      </w:r>
      <w:hyperlink w:anchor="_Toc379460358" w:history="1">
        <w:r w:rsidR="00E50D78" w:rsidRPr="00073F94">
          <w:rPr>
            <w:rStyle w:val="Hyperlink"/>
            <w:noProof/>
          </w:rPr>
          <w:t>1.</w:t>
        </w:r>
        <w:r w:rsidR="00E50D7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50D78" w:rsidRPr="00073F94">
          <w:rPr>
            <w:rStyle w:val="Hyperlink"/>
            <w:noProof/>
          </w:rPr>
          <w:t>INTRODUÇÃO</w:t>
        </w:r>
        <w:r w:rsidR="00E50D78">
          <w:rPr>
            <w:noProof/>
            <w:webHidden/>
          </w:rPr>
          <w:tab/>
        </w:r>
        <w:r w:rsidR="00E50D78">
          <w:rPr>
            <w:noProof/>
            <w:webHidden/>
          </w:rPr>
          <w:fldChar w:fldCharType="begin"/>
        </w:r>
        <w:r w:rsidR="00E50D78">
          <w:rPr>
            <w:noProof/>
            <w:webHidden/>
          </w:rPr>
          <w:instrText xml:space="preserve"> PAGEREF _Toc379460358 \h </w:instrText>
        </w:r>
        <w:r w:rsidR="00E50D78">
          <w:rPr>
            <w:noProof/>
            <w:webHidden/>
          </w:rPr>
        </w:r>
        <w:r w:rsidR="00E50D78">
          <w:rPr>
            <w:noProof/>
            <w:webHidden/>
          </w:rPr>
          <w:fldChar w:fldCharType="separate"/>
        </w:r>
        <w:r w:rsidR="00E50D78">
          <w:rPr>
            <w:noProof/>
            <w:webHidden/>
          </w:rPr>
          <w:t>4</w:t>
        </w:r>
        <w:r w:rsidR="00E50D78">
          <w:rPr>
            <w:noProof/>
            <w:webHidden/>
          </w:rPr>
          <w:fldChar w:fldCharType="end"/>
        </w:r>
      </w:hyperlink>
    </w:p>
    <w:p w:rsidR="00E50D78" w:rsidRDefault="00E50D78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0359" w:history="1">
        <w:r w:rsidRPr="00073F94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073F94">
          <w:rPr>
            <w:rStyle w:val="Hyperlink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D78" w:rsidRDefault="00E50D78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0360" w:history="1">
        <w:r w:rsidRPr="00073F9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073F94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D78" w:rsidRDefault="00E50D78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0361" w:history="1">
        <w:r w:rsidRPr="00073F9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073F94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D78" w:rsidRDefault="00E50D78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0362" w:history="1">
        <w:r w:rsidRPr="00073F9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73F94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279" w:rsidRDefault="00021279">
      <w:pPr>
        <w:rPr>
          <w:rFonts w:cs="Arial"/>
        </w:rPr>
      </w:pPr>
      <w:r w:rsidRPr="00922BB1"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10"/>
          <w:footerReference w:type="default" r:id="rId11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725715" w:rsidRDefault="00B403EB" w:rsidP="00CA188D">
      <w:pPr>
        <w:pStyle w:val="STJNvel1"/>
        <w:rPr>
          <w:sz w:val="26"/>
          <w:szCs w:val="26"/>
        </w:rPr>
      </w:pPr>
      <w:bookmarkStart w:id="0" w:name="_Toc379460358"/>
      <w:r>
        <w:rPr>
          <w:sz w:val="26"/>
          <w:szCs w:val="26"/>
        </w:rPr>
        <w:lastRenderedPageBreak/>
        <w:t>INTRODUÇÃO</w:t>
      </w:r>
      <w:bookmarkEnd w:id="0"/>
    </w:p>
    <w:p w:rsidR="00B403EB" w:rsidRPr="00B403EB" w:rsidRDefault="00B403EB" w:rsidP="00B403EB">
      <w:pPr>
        <w:pStyle w:val="STJNvel2"/>
      </w:pPr>
      <w:bookmarkStart w:id="1" w:name="_Toc379460359"/>
      <w:r>
        <w:t>Propósito</w:t>
      </w:r>
      <w:bookmarkEnd w:id="1"/>
    </w:p>
    <w:p w:rsidR="00217F0C" w:rsidRDefault="00217F0C" w:rsidP="00217F0C">
      <w:pPr>
        <w:pStyle w:val="STJCorpo1"/>
        <w:rPr>
          <w:rFonts w:eastAsia="Arial Unicode MS"/>
          <w:i/>
          <w:color w:val="0000FF"/>
        </w:rPr>
      </w:pPr>
      <w:r w:rsidRPr="00217F0C">
        <w:rPr>
          <w:rFonts w:eastAsia="Arial Unicode MS"/>
          <w:i/>
          <w:color w:val="0000FF"/>
        </w:rPr>
        <w:t>&lt;Descrever o propósito do roteiro de testes bem como listar todos os casos de teste cobertos pelo mesmo. Referenciar também quaisquer outras partes releva</w:t>
      </w:r>
      <w:r w:rsidR="00E50D78">
        <w:rPr>
          <w:rFonts w:eastAsia="Arial Unicode MS"/>
          <w:i/>
          <w:color w:val="0000FF"/>
        </w:rPr>
        <w:t>ntes da documentação de teste.</w:t>
      </w:r>
    </w:p>
    <w:p w:rsidR="00725715" w:rsidRDefault="00217F0C" w:rsidP="00725715">
      <w:pPr>
        <w:pStyle w:val="STJCorpo1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E</w:t>
      </w:r>
      <w:r w:rsidR="00725715" w:rsidRPr="00725715">
        <w:rPr>
          <w:rFonts w:eastAsia="Arial Unicode MS"/>
          <w:i/>
          <w:color w:val="0000FF"/>
        </w:rPr>
        <w:t xml:space="preserve">specificar os passos para a execução de um conjunto de casos de teste ou, no geral, os passos conduzidos para analisar um item de software de forma a avaliar um conjunto de características. </w:t>
      </w:r>
      <w:r w:rsidR="0008033F">
        <w:rPr>
          <w:rFonts w:eastAsia="Arial Unicode MS"/>
          <w:i/>
          <w:color w:val="0000FF"/>
        </w:rPr>
        <w:t>O Roteiro de testes</w:t>
      </w:r>
      <w:r w:rsidR="00725715" w:rsidRPr="00725715">
        <w:rPr>
          <w:rFonts w:eastAsia="Arial Unicode MS"/>
          <w:i/>
          <w:color w:val="0000FF"/>
        </w:rPr>
        <w:t xml:space="preserve"> pode incluir descrições de como estabelecer requisitos de ambiente específicos para um conjunto de casos de teste – por exemplo, carregar uma base de dados de teste específica.&gt;</w:t>
      </w:r>
      <w:r w:rsidR="00E968EC">
        <w:rPr>
          <w:rFonts w:eastAsia="Arial Unicode MS"/>
          <w:i/>
          <w:color w:val="0000FF"/>
        </w:rPr>
        <w:t>.</w:t>
      </w:r>
    </w:p>
    <w:p w:rsidR="00217F0C" w:rsidRDefault="00217F0C" w:rsidP="00217F0C">
      <w:pPr>
        <w:pStyle w:val="STJNvel2"/>
      </w:pPr>
      <w:bookmarkStart w:id="2" w:name="_Toc379460360"/>
      <w:r>
        <w:t>Escopo</w:t>
      </w:r>
      <w:bookmarkEnd w:id="2"/>
    </w:p>
    <w:p w:rsidR="00725715" w:rsidRPr="00217F0C" w:rsidRDefault="00E968EC" w:rsidP="00217F0C">
      <w:pPr>
        <w:pStyle w:val="STJCorpo1"/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&lt;Informar quais os sistemas que serão impactados.</w:t>
      </w:r>
      <w:r w:rsidR="00217F0C" w:rsidRPr="00217F0C">
        <w:rPr>
          <w:rFonts w:eastAsia="Arial Unicode MS"/>
          <w:i/>
          <w:color w:val="0000FF"/>
        </w:rPr>
        <w:t>&gt;</w:t>
      </w:r>
      <w:r>
        <w:rPr>
          <w:rFonts w:eastAsia="Arial Unicode MS"/>
          <w:i/>
          <w:color w:val="0000FF"/>
        </w:rPr>
        <w:t>.</w:t>
      </w:r>
    </w:p>
    <w:p w:rsidR="0091129E" w:rsidRDefault="00217F0C" w:rsidP="00217F0C">
      <w:pPr>
        <w:pStyle w:val="STJNvel2"/>
      </w:pPr>
      <w:bookmarkStart w:id="3" w:name="_Toc379460361"/>
      <w:r>
        <w:t>Referências</w:t>
      </w:r>
      <w:bookmarkStart w:id="4" w:name="_GoBack"/>
      <w:bookmarkEnd w:id="3"/>
      <w:bookmarkEnd w:id="4"/>
    </w:p>
    <w:p w:rsidR="00396DA9" w:rsidRDefault="00E968EC" w:rsidP="00396DA9">
      <w:pPr>
        <w:pStyle w:val="STJCorpo1"/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&lt; Informar todos os documentos que formam a base para o Roteiro de Testes.</w:t>
      </w:r>
      <w:r w:rsidRPr="00E968EC">
        <w:rPr>
          <w:rFonts w:eastAsia="Arial Unicode MS"/>
          <w:i/>
          <w:color w:val="0000FF"/>
        </w:rPr>
        <w:t xml:space="preserve"> </w:t>
      </w:r>
      <w:r w:rsidRPr="009F348D">
        <w:rPr>
          <w:rFonts w:eastAsia="Arial Unicode MS"/>
          <w:i/>
          <w:color w:val="0000FF"/>
        </w:rPr>
        <w:t>Pode ser necessário incluir referências a documentos ou itens que contenham informações relevantes ao</w:t>
      </w:r>
      <w:r>
        <w:rPr>
          <w:rFonts w:eastAsia="Arial Unicode MS"/>
          <w:i/>
          <w:color w:val="0000FF"/>
        </w:rPr>
        <w:t xml:space="preserve"> Roteiro</w:t>
      </w:r>
      <w:r w:rsidRPr="009F348D">
        <w:rPr>
          <w:rFonts w:eastAsia="Arial Unicode MS"/>
          <w:i/>
          <w:color w:val="0000FF"/>
        </w:rPr>
        <w:t>. Os documentos devem ser referenciados pelo nome e</w:t>
      </w:r>
      <w:r>
        <w:rPr>
          <w:rFonts w:eastAsia="Arial Unicode MS"/>
          <w:i/>
          <w:color w:val="0000FF"/>
        </w:rPr>
        <w:t xml:space="preserve"> por identificadores de versão.</w:t>
      </w:r>
      <w:r w:rsidRPr="003826E4">
        <w:rPr>
          <w:rFonts w:eastAsia="Arial Unicode MS"/>
          <w:i/>
          <w:color w:val="0000FF"/>
        </w:rPr>
        <w:t>&gt;.</w:t>
      </w:r>
    </w:p>
    <w:p w:rsidR="00396DA9" w:rsidRDefault="00396DA9" w:rsidP="00396DA9">
      <w:pPr>
        <w:pStyle w:val="STJCorpo1"/>
        <w:jc w:val="both"/>
        <w:rPr>
          <w:rFonts w:eastAsia="Arial Unicode MS"/>
          <w:i/>
          <w:color w:val="0000FF"/>
        </w:rPr>
      </w:pPr>
    </w:p>
    <w:p w:rsidR="00217F0C" w:rsidRPr="00B403EB" w:rsidRDefault="00B403EB" w:rsidP="00B403EB">
      <w:pPr>
        <w:pStyle w:val="STJNvel1"/>
        <w:rPr>
          <w:sz w:val="26"/>
          <w:szCs w:val="26"/>
        </w:rPr>
      </w:pPr>
      <w:bookmarkStart w:id="5" w:name="_Toc379460362"/>
      <w:r w:rsidRPr="00B403EB">
        <w:rPr>
          <w:sz w:val="26"/>
          <w:szCs w:val="26"/>
        </w:rPr>
        <w:t>CENÁRIOS OPERACIONAIS</w:t>
      </w:r>
      <w:bookmarkEnd w:id="5"/>
    </w:p>
    <w:p w:rsidR="00B403EB" w:rsidRDefault="00217F0C" w:rsidP="00217F0C">
      <w:pPr>
        <w:pStyle w:val="STJCorpo1"/>
        <w:jc w:val="both"/>
        <w:rPr>
          <w:rFonts w:eastAsia="Arial Unicode MS"/>
          <w:i/>
          <w:color w:val="0000FF"/>
        </w:rPr>
      </w:pPr>
      <w:r w:rsidRPr="003826E4">
        <w:rPr>
          <w:rFonts w:eastAsia="Arial Unicode MS"/>
          <w:i/>
          <w:color w:val="0000FF"/>
        </w:rPr>
        <w:t xml:space="preserve">&lt; </w:t>
      </w:r>
      <w:r w:rsidR="00B403EB">
        <w:rPr>
          <w:rFonts w:eastAsia="Arial Unicode MS"/>
          <w:i/>
          <w:color w:val="0000FF"/>
        </w:rPr>
        <w:t xml:space="preserve">Identificação dos possíveis cenários de teste. O Analista de Teste deve vincular os casos de testes do escopo desse roteiro aos seus cenários respectivos cenários. </w:t>
      </w:r>
    </w:p>
    <w:p w:rsidR="00B403EB" w:rsidRDefault="00B403EB" w:rsidP="00217F0C">
      <w:pPr>
        <w:pStyle w:val="STJCorpo1"/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&lt; Listar os casos de teste especificados contendo as seguintes informações para cada um:</w:t>
      </w:r>
    </w:p>
    <w:p w:rsidR="00B403EB" w:rsidRDefault="00B403EB" w:rsidP="00B403EB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Descrição</w:t>
      </w:r>
      <w:r w:rsidR="006D6EA5">
        <w:rPr>
          <w:rFonts w:eastAsia="Arial Unicode MS"/>
          <w:i/>
          <w:color w:val="0000FF"/>
        </w:rPr>
        <w:t>; (Descrição do objetivo do caso de teste.</w:t>
      </w:r>
      <w:r w:rsidR="00066106">
        <w:rPr>
          <w:rFonts w:eastAsia="Arial Unicode MS"/>
          <w:i/>
          <w:color w:val="0000FF"/>
        </w:rPr>
        <w:t>).</w:t>
      </w:r>
    </w:p>
    <w:p w:rsidR="00396DA9" w:rsidRDefault="00B403EB" w:rsidP="00396DA9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Pré-condição</w:t>
      </w:r>
      <w:r w:rsidR="00396DA9">
        <w:rPr>
          <w:rFonts w:eastAsia="Arial Unicode MS"/>
          <w:i/>
          <w:color w:val="0000FF"/>
        </w:rPr>
        <w:t>; (</w:t>
      </w:r>
      <w:r w:rsidR="00396DA9" w:rsidRPr="00195401">
        <w:rPr>
          <w:rFonts w:eastAsia="Arial Unicode MS"/>
          <w:i/>
          <w:color w:val="0000FF"/>
        </w:rPr>
        <w:t>Descrever as ações necessárias para iniciar a execução do procedimento</w:t>
      </w:r>
      <w:r w:rsidR="00396DA9" w:rsidRPr="00396DA9">
        <w:rPr>
          <w:rFonts w:eastAsia="Arial Unicode MS"/>
          <w:i/>
          <w:color w:val="0000FF"/>
        </w:rPr>
        <w:t>)</w:t>
      </w:r>
      <w:r w:rsidR="00396DA9" w:rsidRPr="00396DA9">
        <w:rPr>
          <w:rFonts w:eastAsia="Arial Unicode MS"/>
          <w:i/>
          <w:color w:val="0000FF"/>
        </w:rPr>
        <w:t xml:space="preserve">. </w:t>
      </w:r>
    </w:p>
    <w:p w:rsidR="00396DA9" w:rsidRDefault="00396DA9" w:rsidP="00396DA9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 xml:space="preserve">Procedimentos; </w:t>
      </w:r>
      <w:r w:rsidR="00066106">
        <w:rPr>
          <w:rFonts w:eastAsia="Arial Unicode MS"/>
          <w:i/>
          <w:color w:val="0000FF"/>
        </w:rPr>
        <w:t>(</w:t>
      </w:r>
      <w:r w:rsidR="00066106" w:rsidRPr="00195401">
        <w:rPr>
          <w:rFonts w:eastAsia="Arial Unicode MS"/>
          <w:i/>
          <w:color w:val="0000FF"/>
        </w:rPr>
        <w:t>Descrever as ações necessárias durante a execução do procedimento).</w:t>
      </w:r>
      <w:r w:rsidRPr="00195401">
        <w:rPr>
          <w:rFonts w:eastAsia="Arial Unicode MS"/>
          <w:i/>
          <w:color w:val="0000FF"/>
        </w:rPr>
        <w:t xml:space="preserve"> </w:t>
      </w:r>
    </w:p>
    <w:p w:rsidR="00396DA9" w:rsidRDefault="00396DA9" w:rsidP="00396DA9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Resultados Esperados; (Descrever qual é o resultado esperado após a execução dos procedimentos.</w:t>
      </w:r>
      <w:r w:rsidR="00066106">
        <w:rPr>
          <w:rFonts w:eastAsia="Arial Unicode MS"/>
          <w:i/>
          <w:color w:val="0000FF"/>
        </w:rPr>
        <w:t>).</w:t>
      </w:r>
    </w:p>
    <w:p w:rsidR="005501DD" w:rsidRPr="005501DD" w:rsidRDefault="005501DD" w:rsidP="005501DD">
      <w:pPr>
        <w:pStyle w:val="STJCorpo1"/>
        <w:numPr>
          <w:ilvl w:val="0"/>
          <w:numId w:val="13"/>
        </w:numPr>
        <w:jc w:val="both"/>
      </w:pPr>
      <w:r>
        <w:rPr>
          <w:rFonts w:eastAsia="Arial Unicode MS"/>
          <w:i/>
          <w:color w:val="0000FF"/>
        </w:rPr>
        <w:t>Pós-Condição; (</w:t>
      </w:r>
      <w:r w:rsidRPr="00195401">
        <w:rPr>
          <w:rFonts w:eastAsia="Arial Unicode MS"/>
          <w:i/>
          <w:color w:val="0000FF"/>
        </w:rPr>
        <w:t xml:space="preserve">Descrever </w:t>
      </w:r>
      <w:r>
        <w:rPr>
          <w:rFonts w:eastAsia="Arial Unicode MS"/>
          <w:i/>
          <w:color w:val="0000FF"/>
        </w:rPr>
        <w:t>a nova situação do software alcançada após a execução do procedimento</w:t>
      </w:r>
      <w:r>
        <w:rPr>
          <w:rFonts w:eastAsia="Arial Unicode MS"/>
          <w:i/>
          <w:color w:val="0000FF"/>
        </w:rPr>
        <w:t>.</w:t>
      </w:r>
      <w:r w:rsidR="00066106">
        <w:rPr>
          <w:rFonts w:eastAsia="Arial Unicode MS"/>
          <w:i/>
          <w:color w:val="0000FF"/>
        </w:rPr>
        <w:t>).</w:t>
      </w:r>
    </w:p>
    <w:p w:rsidR="00396DA9" w:rsidRPr="005501DD" w:rsidRDefault="00396DA9" w:rsidP="00396DA9">
      <w:pPr>
        <w:pStyle w:val="STJCorpo1"/>
        <w:numPr>
          <w:ilvl w:val="0"/>
          <w:numId w:val="13"/>
        </w:numPr>
        <w:jc w:val="both"/>
      </w:pPr>
      <w:r>
        <w:rPr>
          <w:rFonts w:eastAsia="Arial Unicode MS"/>
          <w:i/>
          <w:color w:val="0000FF"/>
        </w:rPr>
        <w:t>Dependência entre casos de teste; (Caso existam dependências, o Analista de Testes de i</w:t>
      </w:r>
      <w:r w:rsidRPr="00CA188D">
        <w:rPr>
          <w:rFonts w:eastAsia="Arial Unicode MS"/>
          <w:i/>
          <w:color w:val="0000FF"/>
        </w:rPr>
        <w:t>dentificar quaisquer dependências entre este e outros casos de teste. Recomenda-se que o relacionamento entre casos de teste seja documentado em todos os casos de teste envolvidos. O precursor deve identificar seus casos sucessores, e os casos sucessores devem identificar seus casos pré-requisitados. Deve ser descrita sumariamente a natureza das dependências, por exemplo, “o caso de teste X deve ser completado antes que o caso de teste Y possa ser executado, pois X estabelece os dados necessários para Y”.</w:t>
      </w:r>
      <w:r w:rsidR="00066106" w:rsidRPr="00CA188D">
        <w:rPr>
          <w:rFonts w:eastAsia="Arial Unicode MS"/>
          <w:i/>
          <w:color w:val="0000FF"/>
        </w:rPr>
        <w:t>).</w:t>
      </w:r>
    </w:p>
    <w:p w:rsidR="00195401" w:rsidRPr="00396DA9" w:rsidRDefault="00396DA9" w:rsidP="00396DA9">
      <w:pPr>
        <w:pStyle w:val="STJCorpo1"/>
        <w:ind w:left="295"/>
        <w:jc w:val="both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Opcionalmente o Analista de Testes deve especificar as seguintes informações para os casos de teste:</w:t>
      </w:r>
    </w:p>
    <w:p w:rsidR="003826E4" w:rsidRPr="00396DA9" w:rsidRDefault="003826E4" w:rsidP="00396DA9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 w:rsidRPr="00396DA9">
        <w:rPr>
          <w:rFonts w:eastAsia="Arial Unicode MS"/>
          <w:i/>
          <w:color w:val="0000FF"/>
        </w:rPr>
        <w:t>Suspensão</w:t>
      </w:r>
      <w:r w:rsidR="00396DA9">
        <w:rPr>
          <w:rFonts w:eastAsia="Arial Unicode MS"/>
          <w:i/>
          <w:color w:val="0000FF"/>
        </w:rPr>
        <w:t>; (</w:t>
      </w:r>
      <w:r w:rsidR="00195401" w:rsidRPr="00396DA9">
        <w:rPr>
          <w:rFonts w:eastAsia="Arial Unicode MS"/>
          <w:i/>
          <w:color w:val="0000FF"/>
        </w:rPr>
        <w:t>&lt;Descrever as ações necessárias para suspender o teste quando eventos imprevistos deman</w:t>
      </w:r>
      <w:r w:rsidR="00396DA9">
        <w:rPr>
          <w:rFonts w:eastAsia="Arial Unicode MS"/>
          <w:i/>
          <w:color w:val="0000FF"/>
        </w:rPr>
        <w:t>darem.</w:t>
      </w:r>
      <w:r w:rsidR="00066106">
        <w:rPr>
          <w:rFonts w:eastAsia="Arial Unicode MS"/>
          <w:i/>
          <w:color w:val="0000FF"/>
        </w:rPr>
        <w:t>).</w:t>
      </w:r>
    </w:p>
    <w:p w:rsidR="003826E4" w:rsidRPr="00396DA9" w:rsidRDefault="003826E4" w:rsidP="00396DA9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 w:rsidRPr="00396DA9">
        <w:rPr>
          <w:rFonts w:eastAsia="Arial Unicode MS"/>
          <w:i/>
          <w:color w:val="0000FF"/>
        </w:rPr>
        <w:t>Reinício</w:t>
      </w:r>
      <w:r w:rsidR="00396DA9">
        <w:rPr>
          <w:rFonts w:eastAsia="Arial Unicode MS"/>
          <w:i/>
          <w:color w:val="0000FF"/>
        </w:rPr>
        <w:t>; (</w:t>
      </w:r>
      <w:r w:rsidR="00195401" w:rsidRPr="00396DA9">
        <w:rPr>
          <w:rFonts w:eastAsia="Arial Unicode MS"/>
          <w:i/>
          <w:color w:val="0000FF"/>
        </w:rPr>
        <w:t>Identificar como retomar os testes após a suspensão. Identificar pontos de reinício do procedimento e descrever as ações necessárias para reiniciar o procedim</w:t>
      </w:r>
      <w:r w:rsidR="00396DA9">
        <w:rPr>
          <w:rFonts w:eastAsia="Arial Unicode MS"/>
          <w:i/>
          <w:color w:val="0000FF"/>
        </w:rPr>
        <w:t>ento em cada um destes pontos.</w:t>
      </w:r>
      <w:r w:rsidR="00066106">
        <w:rPr>
          <w:rFonts w:eastAsia="Arial Unicode MS"/>
          <w:i/>
          <w:color w:val="0000FF"/>
        </w:rPr>
        <w:t>).</w:t>
      </w:r>
    </w:p>
    <w:p w:rsidR="003826E4" w:rsidRPr="00396DA9" w:rsidRDefault="003826E4" w:rsidP="00396DA9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 w:rsidRPr="00396DA9">
        <w:rPr>
          <w:rFonts w:eastAsia="Arial Unicode MS"/>
          <w:i/>
          <w:color w:val="0000FF"/>
        </w:rPr>
        <w:t>Parada</w:t>
      </w:r>
      <w:r w:rsidR="00396DA9">
        <w:rPr>
          <w:rFonts w:eastAsia="Arial Unicode MS"/>
          <w:i/>
          <w:color w:val="0000FF"/>
        </w:rPr>
        <w:t>; (</w:t>
      </w:r>
      <w:r w:rsidR="00195401" w:rsidRPr="00396DA9">
        <w:rPr>
          <w:rFonts w:eastAsia="Arial Unicode MS"/>
          <w:i/>
          <w:color w:val="0000FF"/>
        </w:rPr>
        <w:t>Descrever as ações necessárias para conduzir a execução a</w:t>
      </w:r>
      <w:r w:rsidR="00396DA9">
        <w:rPr>
          <w:rFonts w:eastAsia="Arial Unicode MS"/>
          <w:i/>
          <w:color w:val="0000FF"/>
        </w:rPr>
        <w:t xml:space="preserve"> um estado de parada ordenada.</w:t>
      </w:r>
      <w:r w:rsidR="00066106">
        <w:rPr>
          <w:rFonts w:eastAsia="Arial Unicode MS"/>
          <w:i/>
          <w:color w:val="0000FF"/>
        </w:rPr>
        <w:t>).</w:t>
      </w:r>
    </w:p>
    <w:p w:rsidR="003826E4" w:rsidRPr="009A6F6F" w:rsidRDefault="003826E4" w:rsidP="009A6F6F">
      <w:pPr>
        <w:pStyle w:val="STJCorpo1"/>
        <w:numPr>
          <w:ilvl w:val="0"/>
          <w:numId w:val="13"/>
        </w:numPr>
        <w:jc w:val="both"/>
        <w:rPr>
          <w:rFonts w:eastAsia="Arial Unicode MS"/>
          <w:i/>
          <w:color w:val="0000FF"/>
        </w:rPr>
      </w:pPr>
      <w:r w:rsidRPr="00396DA9">
        <w:rPr>
          <w:rFonts w:eastAsia="Arial Unicode MS"/>
          <w:i/>
          <w:color w:val="0000FF"/>
        </w:rPr>
        <w:lastRenderedPageBreak/>
        <w:t>Encerramento</w:t>
      </w:r>
      <w:r w:rsidR="00396DA9">
        <w:rPr>
          <w:rFonts w:eastAsia="Arial Unicode MS"/>
          <w:i/>
          <w:color w:val="0000FF"/>
        </w:rPr>
        <w:t>; (</w:t>
      </w:r>
      <w:r w:rsidR="00195401" w:rsidRPr="00396DA9">
        <w:rPr>
          <w:rFonts w:eastAsia="Arial Unicode MS"/>
          <w:i/>
          <w:color w:val="0000FF"/>
        </w:rPr>
        <w:t>Descrever como concluir a sessão de</w:t>
      </w:r>
      <w:r w:rsidR="00396DA9">
        <w:rPr>
          <w:rFonts w:eastAsia="Arial Unicode MS"/>
          <w:i/>
          <w:color w:val="0000FF"/>
        </w:rPr>
        <w:t xml:space="preserve"> teste e restaurar o ambiente.</w:t>
      </w:r>
      <w:r w:rsidR="00066106">
        <w:rPr>
          <w:rFonts w:eastAsia="Arial Unicode MS"/>
          <w:i/>
          <w:color w:val="0000FF"/>
        </w:rPr>
        <w:t>).</w:t>
      </w:r>
    </w:p>
    <w:p w:rsidR="009A6F6F" w:rsidRDefault="003826E4" w:rsidP="009A6F6F">
      <w:pPr>
        <w:pStyle w:val="STJCorpo1"/>
        <w:numPr>
          <w:ilvl w:val="0"/>
          <w:numId w:val="13"/>
        </w:numPr>
        <w:jc w:val="both"/>
      </w:pPr>
      <w:r w:rsidRPr="009A6F6F">
        <w:rPr>
          <w:rFonts w:eastAsia="Arial Unicode MS"/>
          <w:i/>
          <w:color w:val="0000FF"/>
        </w:rPr>
        <w:t>Contingências</w:t>
      </w:r>
      <w:r w:rsidR="009A6F6F" w:rsidRPr="009A6F6F">
        <w:rPr>
          <w:rFonts w:eastAsia="Arial Unicode MS"/>
          <w:i/>
          <w:color w:val="0000FF"/>
        </w:rPr>
        <w:t>; (</w:t>
      </w:r>
      <w:r w:rsidR="00195401" w:rsidRPr="009A6F6F">
        <w:rPr>
          <w:rFonts w:eastAsia="Arial Unicode MS"/>
          <w:i/>
          <w:color w:val="0000FF"/>
        </w:rPr>
        <w:t>Descrever as ações necessárias para lidar com eventos anômalos que possam</w:t>
      </w:r>
      <w:r w:rsidR="009A6F6F" w:rsidRPr="009A6F6F">
        <w:rPr>
          <w:rFonts w:eastAsia="Arial Unicode MS"/>
          <w:i/>
          <w:color w:val="0000FF"/>
        </w:rPr>
        <w:t xml:space="preserve"> ocorrer durante a execução.</w:t>
      </w:r>
      <w:r w:rsidR="00066106" w:rsidRPr="009A6F6F">
        <w:rPr>
          <w:rFonts w:eastAsia="Arial Unicode MS"/>
          <w:i/>
          <w:color w:val="0000FF"/>
        </w:rPr>
        <w:t>) &gt;.</w:t>
      </w:r>
    </w:p>
    <w:sectPr w:rsidR="009A6F6F" w:rsidSect="007D0BED">
      <w:headerReference w:type="even" r:id="rId12"/>
      <w:headerReference w:type="default" r:id="rId13"/>
      <w:footerReference w:type="default" r:id="rId14"/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3EB" w:rsidRDefault="00B403EB">
      <w:r>
        <w:separator/>
      </w:r>
    </w:p>
    <w:p w:rsidR="00B403EB" w:rsidRDefault="00B403EB"/>
  </w:endnote>
  <w:endnote w:type="continuationSeparator" w:id="0">
    <w:p w:rsidR="00B403EB" w:rsidRDefault="00B403EB">
      <w:r>
        <w:continuationSeparator/>
      </w:r>
    </w:p>
    <w:p w:rsidR="00B403EB" w:rsidRDefault="00B40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B403EB">
      <w:trPr>
        <w:cantSplit/>
        <w:jc w:val="center"/>
      </w:trPr>
      <w:tc>
        <w:tcPr>
          <w:tcW w:w="8268" w:type="dxa"/>
        </w:tcPr>
        <w:p w:rsidR="00B403EB" w:rsidRDefault="00B403EB" w:rsidP="00555534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Template_RoteiroDeTeste.doc</w:t>
          </w:r>
        </w:p>
      </w:tc>
      <w:tc>
        <w:tcPr>
          <w:tcW w:w="1794" w:type="dxa"/>
          <w:vAlign w:val="center"/>
        </w:tcPr>
        <w:p w:rsidR="00B403EB" w:rsidRDefault="00B403EB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66106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66106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B403EB" w:rsidRDefault="00B403EB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B403EB">
      <w:trPr>
        <w:cantSplit/>
        <w:jc w:val="center"/>
      </w:trPr>
      <w:tc>
        <w:tcPr>
          <w:tcW w:w="8268" w:type="dxa"/>
        </w:tcPr>
        <w:p w:rsidR="00B403EB" w:rsidRDefault="00B403EB" w:rsidP="001F6065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Template_RoteiroDeTeste.doc</w:t>
          </w:r>
        </w:p>
      </w:tc>
      <w:tc>
        <w:tcPr>
          <w:tcW w:w="1794" w:type="dxa"/>
          <w:vAlign w:val="center"/>
        </w:tcPr>
        <w:p w:rsidR="00B403EB" w:rsidRDefault="00B403EB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66106">
            <w:rPr>
              <w:rStyle w:val="Nmerodepgina"/>
              <w:noProof/>
              <w:sz w:val="20"/>
            </w:rPr>
            <w:t>5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66106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B403EB" w:rsidRDefault="00B403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3EB" w:rsidRDefault="00B403EB">
      <w:r>
        <w:separator/>
      </w:r>
    </w:p>
    <w:p w:rsidR="00B403EB" w:rsidRDefault="00B403EB"/>
  </w:footnote>
  <w:footnote w:type="continuationSeparator" w:id="0">
    <w:p w:rsidR="00B403EB" w:rsidRDefault="00B403EB">
      <w:r>
        <w:continuationSeparator/>
      </w:r>
    </w:p>
    <w:p w:rsidR="00B403EB" w:rsidRDefault="00B403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EB" w:rsidRDefault="00B403EB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B403EB">
      <w:trPr>
        <w:cantSplit/>
        <w:trHeight w:val="658"/>
      </w:trPr>
      <w:tc>
        <w:tcPr>
          <w:tcW w:w="1440" w:type="dxa"/>
          <w:vAlign w:val="center"/>
        </w:tcPr>
        <w:p w:rsidR="00B403EB" w:rsidRDefault="00B403EB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B403EB" w:rsidRDefault="00B403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B403EB" w:rsidRDefault="00B403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Roteiro de Teste</w:t>
          </w:r>
        </w:p>
        <w:p w:rsidR="00B403EB" w:rsidRPr="00942B6B" w:rsidRDefault="00B403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szCs w:val="24"/>
            </w:rPr>
          </w:pPr>
          <w:r w:rsidRPr="00942B6B">
            <w:rPr>
              <w:szCs w:val="24"/>
            </w:rPr>
            <w:t>[Nome do Caso de Uso]</w:t>
          </w:r>
        </w:p>
        <w:p w:rsidR="00B403EB" w:rsidRPr="00446FAC" w:rsidRDefault="00B403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B403EB" w:rsidRDefault="00B403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DOCPROPERTY  SiglaNomeProjeto  \* MERGEFORMAT </w:instrText>
          </w:r>
          <w:r>
            <w:rPr>
              <w:b/>
              <w:szCs w:val="24"/>
            </w:rPr>
            <w:fldChar w:fldCharType="separate"/>
          </w:r>
          <w:r>
            <w:rPr>
              <w:b/>
              <w:szCs w:val="24"/>
            </w:rPr>
            <w:t>&lt;Sigla do Projeto&gt; - &lt;Nome do Projeto&gt;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B403EB" w:rsidRPr="00446FAC" w:rsidRDefault="00B403E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B403EB" w:rsidRDefault="00B403EB" w:rsidP="00446FAC">
    <w:pPr>
      <w:spacing w:after="12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EB" w:rsidRDefault="00B403E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B403EB">
      <w:trPr>
        <w:cantSplit/>
        <w:trHeight w:val="658"/>
      </w:trPr>
      <w:tc>
        <w:tcPr>
          <w:tcW w:w="1440" w:type="dxa"/>
          <w:vAlign w:val="center"/>
        </w:tcPr>
        <w:p w:rsidR="00B403EB" w:rsidRDefault="00B403EB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B403EB" w:rsidRDefault="00B403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B403EB" w:rsidRDefault="00B403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Roteiro de Teste</w:t>
          </w:r>
        </w:p>
        <w:p w:rsidR="00B403EB" w:rsidRPr="00555534" w:rsidRDefault="00B403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szCs w:val="24"/>
            </w:rPr>
          </w:pPr>
          <w:r w:rsidRPr="00555534">
            <w:rPr>
              <w:szCs w:val="24"/>
            </w:rPr>
            <w:t>[Nome do Caso de Uso]</w:t>
          </w:r>
        </w:p>
        <w:p w:rsidR="00B403EB" w:rsidRPr="00446FAC" w:rsidRDefault="00B403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B403EB" w:rsidRPr="0073520A" w:rsidRDefault="00B403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r w:rsidRPr="0073520A">
            <w:rPr>
              <w:b/>
              <w:color w:val="auto"/>
              <w:szCs w:val="24"/>
            </w:rPr>
            <w:fldChar w:fldCharType="begin"/>
          </w:r>
          <w:r w:rsidRPr="0073520A">
            <w:rPr>
              <w:b/>
              <w:color w:val="auto"/>
              <w:szCs w:val="24"/>
            </w:rPr>
            <w:instrText xml:space="preserve"> DOCPROPERTY  SiglaNomeProjeto  \* MERGEFORMAT </w:instrText>
          </w:r>
          <w:r w:rsidRPr="0073520A">
            <w:rPr>
              <w:b/>
              <w:color w:val="auto"/>
              <w:szCs w:val="24"/>
            </w:rPr>
            <w:fldChar w:fldCharType="separate"/>
          </w:r>
          <w:r>
            <w:rPr>
              <w:b/>
              <w:color w:val="auto"/>
              <w:szCs w:val="24"/>
            </w:rPr>
            <w:t>&lt;Sigla do Projeto&gt; - &lt;Nome do Projeto&gt;</w:t>
          </w:r>
          <w:r w:rsidRPr="0073520A">
            <w:rPr>
              <w:b/>
              <w:color w:val="auto"/>
              <w:szCs w:val="24"/>
            </w:rPr>
            <w:fldChar w:fldCharType="end"/>
          </w:r>
        </w:p>
      </w:tc>
      <w:tc>
        <w:tcPr>
          <w:tcW w:w="1046" w:type="dxa"/>
        </w:tcPr>
        <w:p w:rsidR="00B403EB" w:rsidRPr="00446FAC" w:rsidRDefault="00B403EB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B403EB" w:rsidRDefault="00B403EB" w:rsidP="00446FAC">
    <w:pPr>
      <w:ind w:right="402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92727"/>
    <w:multiLevelType w:val="hybridMultilevel"/>
    <w:tmpl w:val="92B6E55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A87AB0"/>
    <w:multiLevelType w:val="hybridMultilevel"/>
    <w:tmpl w:val="92BE0BCC"/>
    <w:lvl w:ilvl="0" w:tplc="0C64C41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7">
    <w:nsid w:val="57AC2302"/>
    <w:multiLevelType w:val="hybridMultilevel"/>
    <w:tmpl w:val="5D3642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5C086F3D"/>
    <w:multiLevelType w:val="hybridMultilevel"/>
    <w:tmpl w:val="90C4433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5F0A53AE"/>
    <w:multiLevelType w:val="multilevel"/>
    <w:tmpl w:val="0CC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3934ABC"/>
    <w:multiLevelType w:val="hybridMultilevel"/>
    <w:tmpl w:val="C5805E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6"/>
    <w:rsid w:val="00021279"/>
    <w:rsid w:val="000343F9"/>
    <w:rsid w:val="00066106"/>
    <w:rsid w:val="0008033F"/>
    <w:rsid w:val="000A0651"/>
    <w:rsid w:val="000E3EC7"/>
    <w:rsid w:val="000E71CE"/>
    <w:rsid w:val="00163DEA"/>
    <w:rsid w:val="00167A25"/>
    <w:rsid w:val="001773F1"/>
    <w:rsid w:val="00195401"/>
    <w:rsid w:val="001F6065"/>
    <w:rsid w:val="0020695D"/>
    <w:rsid w:val="00217F0C"/>
    <w:rsid w:val="00230BC7"/>
    <w:rsid w:val="00267E07"/>
    <w:rsid w:val="00316A8B"/>
    <w:rsid w:val="0032619A"/>
    <w:rsid w:val="003826E4"/>
    <w:rsid w:val="00396DA9"/>
    <w:rsid w:val="003E4A5A"/>
    <w:rsid w:val="00446FAC"/>
    <w:rsid w:val="005501DD"/>
    <w:rsid w:val="00555534"/>
    <w:rsid w:val="00593F7C"/>
    <w:rsid w:val="005A7F5C"/>
    <w:rsid w:val="005C7284"/>
    <w:rsid w:val="005E108F"/>
    <w:rsid w:val="0068190B"/>
    <w:rsid w:val="006A7349"/>
    <w:rsid w:val="006D6EA5"/>
    <w:rsid w:val="006E0185"/>
    <w:rsid w:val="00725715"/>
    <w:rsid w:val="0073520A"/>
    <w:rsid w:val="007B41B4"/>
    <w:rsid w:val="007D0BED"/>
    <w:rsid w:val="008272D6"/>
    <w:rsid w:val="008465C0"/>
    <w:rsid w:val="00846BA8"/>
    <w:rsid w:val="008E01CC"/>
    <w:rsid w:val="0091129E"/>
    <w:rsid w:val="00922BB1"/>
    <w:rsid w:val="00942B6B"/>
    <w:rsid w:val="00967748"/>
    <w:rsid w:val="009806D8"/>
    <w:rsid w:val="009A2550"/>
    <w:rsid w:val="009A6F6F"/>
    <w:rsid w:val="009B2B57"/>
    <w:rsid w:val="009C3D1E"/>
    <w:rsid w:val="009F4BBF"/>
    <w:rsid w:val="00AA33C4"/>
    <w:rsid w:val="00AB7CE9"/>
    <w:rsid w:val="00AD3FE5"/>
    <w:rsid w:val="00AE139F"/>
    <w:rsid w:val="00B403EB"/>
    <w:rsid w:val="00B46B92"/>
    <w:rsid w:val="00B8024C"/>
    <w:rsid w:val="00BE025D"/>
    <w:rsid w:val="00BE7813"/>
    <w:rsid w:val="00C0045F"/>
    <w:rsid w:val="00C369F6"/>
    <w:rsid w:val="00CA188D"/>
    <w:rsid w:val="00CA3E99"/>
    <w:rsid w:val="00D610EC"/>
    <w:rsid w:val="00E50D78"/>
    <w:rsid w:val="00E70175"/>
    <w:rsid w:val="00E73C9A"/>
    <w:rsid w:val="00E968EC"/>
    <w:rsid w:val="00EA491B"/>
    <w:rsid w:val="00F02946"/>
    <w:rsid w:val="00F567C6"/>
    <w:rsid w:val="00F63D86"/>
    <w:rsid w:val="00F76456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ldino\Desktop\Template_DocumentoDeRegrasDeNegoc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E7D7-E046-401B-BBB3-376512B7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Template_DocumentoDeRegrasDeNegocio.dotx</Template>
  <TotalTime>46</TotalTime>
  <Pages>5</Pages>
  <Words>487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[Para configurar:  &lt;Sigla do Projeto&gt; - &lt;Nome do Projeto&gt;  e  No</vt:lpstr>
    </vt:vector>
  </TitlesOfParts>
  <Company>Superior Tribunal de Justiça</Company>
  <LinksUpToDate>false</LinksUpToDate>
  <CharactersWithSpaces>3706</CharactersWithSpaces>
  <SharedDoc>false</SharedDoc>
  <HLinks>
    <vt:vector size="84" baseType="variant"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_Toc327878297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_Toc327878296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_Toc327878295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_Toc327878294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_Toc327878293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_Toc327878292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_Toc327878291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_Toc327878290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_Toc327878289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_Toc327878288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_Toc327878287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_Toc327878286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_Toc327878285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_Toc327878284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[Para configurar:  &lt;Sigla do Projeto&gt; - &lt;Nome do Projeto&gt;  e  No</dc:title>
  <dc:creator>Denise Galdino Evangelista Rodrigues</dc:creator>
  <cp:lastModifiedBy>Apoena Vilela Teixeira</cp:lastModifiedBy>
  <cp:revision>12</cp:revision>
  <cp:lastPrinted>2005-03-03T16:15:00Z</cp:lastPrinted>
  <dcterms:created xsi:type="dcterms:W3CDTF">2014-02-06T15:45:00Z</dcterms:created>
  <dcterms:modified xsi:type="dcterms:W3CDTF">2014-02-06T16:36:00Z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